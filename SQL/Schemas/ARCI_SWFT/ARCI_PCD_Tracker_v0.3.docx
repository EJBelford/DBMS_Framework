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A6B2F" w14:textId="77777777" w:rsidR="005A26CD" w:rsidRDefault="005A26CD" w:rsidP="009671D7">
      <w:pPr>
        <w:pStyle w:val="Title"/>
      </w:pPr>
      <w:bookmarkStart w:id="0" w:name="_Toc303510444"/>
      <w:r>
        <w:t xml:space="preserve">Acoustic </w:t>
      </w:r>
      <w:r w:rsidR="008D68D9">
        <w:t>Rapid COTS Insertion</w:t>
      </w:r>
      <w:r>
        <w:t xml:space="preserve"> (A</w:t>
      </w:r>
      <w:r w:rsidR="008D68D9">
        <w:t>R</w:t>
      </w:r>
      <w:r>
        <w:t>CI)</w:t>
      </w:r>
    </w:p>
    <w:p w14:paraId="2E4EB7A0" w14:textId="77777777" w:rsidR="005A26CD" w:rsidRDefault="00B555E0" w:rsidP="009671D7">
      <w:pPr>
        <w:pStyle w:val="Subtitle"/>
      </w:pPr>
      <w:sdt>
        <w:sdtPr>
          <w:alias w:val="Title"/>
          <w:tag w:val=""/>
          <w:id w:val="-1377082690"/>
          <w:placeholder>
            <w:docPart w:val="DF373C92C2254A72A3B2608E935D20B8"/>
          </w:placeholder>
          <w:dataBinding w:prefixMappings="xmlns:ns0='http://purl.org/dc/elements/1.1/' xmlns:ns1='http://schemas.openxmlformats.org/package/2006/metadata/core-properties' " w:xpath="/ns1:coreProperties[1]/ns0:title[1]" w:storeItemID="{6C3C8BC8-F283-45AE-878A-BAB7291924A1}"/>
          <w:text/>
        </w:sdtPr>
        <w:sdtEndPr/>
        <w:sdtContent>
          <w:r w:rsidR="00F07C6A">
            <w:t>Software Requirements Specification (SR</w:t>
          </w:r>
          <w:r w:rsidR="00CA0E1A">
            <w:t>S)</w:t>
          </w:r>
        </w:sdtContent>
      </w:sdt>
    </w:p>
    <w:p w14:paraId="1CE74EE4" w14:textId="77777777" w:rsidR="005A26CD" w:rsidRDefault="008D68D9" w:rsidP="009671D7">
      <w:pPr>
        <w:pStyle w:val="Subtitle"/>
      </w:pPr>
      <w:r>
        <w:t>Program Control Directives (PCD) Tracker</w:t>
      </w:r>
    </w:p>
    <w:p w14:paraId="70CA4B87" w14:textId="77777777" w:rsidR="005A26CD" w:rsidRDefault="00B60F30" w:rsidP="005A26CD">
      <w:pPr>
        <w:tabs>
          <w:tab w:val="left" w:pos="2160"/>
          <w:tab w:val="left" w:pos="3600"/>
        </w:tabs>
        <w:spacing w:after="240"/>
        <w:jc w:val="center"/>
        <w:rPr>
          <w:b/>
        </w:rPr>
      </w:pPr>
      <w:r w:rsidRPr="00B60F30">
        <w:rPr>
          <w:b/>
          <w:noProof/>
          <w:color w:val="FF0000"/>
        </w:rPr>
        <w:drawing>
          <wp:inline distT="0" distB="0" distL="0" distR="0" wp14:anchorId="28955569" wp14:editId="33CA70B7">
            <wp:extent cx="2779776" cy="2779776"/>
            <wp:effectExtent l="0" t="0" r="1905" b="1905"/>
            <wp:docPr id="260" name="Picture 260" descr="Image result for track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racking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9776" cy="2779776"/>
                    </a:xfrm>
                    <a:prstGeom prst="rect">
                      <a:avLst/>
                    </a:prstGeom>
                    <a:noFill/>
                    <a:ln>
                      <a:noFill/>
                    </a:ln>
                  </pic:spPr>
                </pic:pic>
              </a:graphicData>
            </a:graphic>
          </wp:inline>
        </w:drawing>
      </w:r>
    </w:p>
    <w:p w14:paraId="5E0456ED" w14:textId="215E1390" w:rsidR="00714889" w:rsidRDefault="00714889" w:rsidP="005A26CD">
      <w:pPr>
        <w:tabs>
          <w:tab w:val="left" w:pos="2160"/>
          <w:tab w:val="left" w:pos="3600"/>
        </w:tabs>
        <w:spacing w:after="240"/>
        <w:jc w:val="center"/>
        <w:rPr>
          <w:b/>
        </w:rPr>
      </w:pPr>
      <w:r>
        <w:rPr>
          <w:b/>
        </w:rPr>
        <w:t>“Keep It Simple”</w:t>
      </w:r>
    </w:p>
    <w:p w14:paraId="1BC07DEB" w14:textId="77777777" w:rsidR="009671D7" w:rsidRDefault="009671D7" w:rsidP="009671D7">
      <w:pPr>
        <w:pStyle w:val="DocumentInfoTitle"/>
      </w:pPr>
      <w:r>
        <w:t>Prepared For:</w:t>
      </w:r>
    </w:p>
    <w:p w14:paraId="42AB6E39" w14:textId="77777777" w:rsidR="009671D7" w:rsidRDefault="008524C4" w:rsidP="009671D7">
      <w:pPr>
        <w:pStyle w:val="DocumentInfo"/>
      </w:pPr>
      <w:r>
        <w:t>Joey Eubank | Program Management Senior Manager | 703-367-3214</w:t>
      </w:r>
    </w:p>
    <w:p w14:paraId="45B04FFB" w14:textId="77777777" w:rsidR="009671D7" w:rsidRDefault="009671D7" w:rsidP="009671D7">
      <w:pPr>
        <w:pStyle w:val="DocumentInfoTitle"/>
      </w:pPr>
      <w:r>
        <w:t>Prepared By:</w:t>
      </w:r>
    </w:p>
    <w:p w14:paraId="17F930C5" w14:textId="77777777" w:rsidR="009671D7" w:rsidRDefault="009671D7" w:rsidP="009671D7">
      <w:pPr>
        <w:pStyle w:val="DocumentInfo"/>
      </w:pPr>
      <w:r>
        <w:t>Lockheed Martin Corporation</w:t>
      </w:r>
    </w:p>
    <w:p w14:paraId="4DD0AE36" w14:textId="77777777" w:rsidR="00781C04" w:rsidRDefault="008D68D9" w:rsidP="009671D7">
      <w:pPr>
        <w:pStyle w:val="DocumentInfo"/>
      </w:pPr>
      <w:r>
        <w:t xml:space="preserve">Rotary and </w:t>
      </w:r>
      <w:r w:rsidR="00781C04">
        <w:t>Missions Systems (</w:t>
      </w:r>
      <w:r>
        <w:t>RMS</w:t>
      </w:r>
      <w:r w:rsidR="00781C04">
        <w:t>)</w:t>
      </w:r>
    </w:p>
    <w:p w14:paraId="59B833BE" w14:textId="77777777" w:rsidR="009671D7" w:rsidRDefault="009671D7" w:rsidP="009671D7">
      <w:pPr>
        <w:pStyle w:val="DocumentInfo"/>
      </w:pPr>
      <w:r>
        <w:t>9500 Godwin Drive</w:t>
      </w:r>
    </w:p>
    <w:p w14:paraId="0AA5EFF8" w14:textId="77777777" w:rsidR="009671D7" w:rsidRDefault="009671D7" w:rsidP="009671D7">
      <w:pPr>
        <w:pStyle w:val="DocumentInfo"/>
      </w:pPr>
      <w:r>
        <w:t>Manassas, VA 20110</w:t>
      </w:r>
    </w:p>
    <w:p w14:paraId="1AF3BECF" w14:textId="77777777" w:rsidR="009671D7" w:rsidRDefault="008D68D9" w:rsidP="009671D7">
      <w:pPr>
        <w:pStyle w:val="DocumentInfo"/>
      </w:pPr>
      <w:r>
        <w:t>Eugene J. Belford</w:t>
      </w:r>
    </w:p>
    <w:p w14:paraId="13EBCA24" w14:textId="77777777" w:rsidR="00781C04" w:rsidRDefault="009671D7" w:rsidP="00781C04">
      <w:pPr>
        <w:pStyle w:val="DocumentInfoTitle"/>
      </w:pPr>
      <w:r w:rsidRPr="009671D7">
        <w:t>CONTRACT NUMBER</w:t>
      </w:r>
      <w:r w:rsidR="00781C04">
        <w:t>:</w:t>
      </w:r>
    </w:p>
    <w:p w14:paraId="57B690BB" w14:textId="77777777" w:rsidR="009671D7" w:rsidRPr="009671D7" w:rsidRDefault="009671D7" w:rsidP="009671D7">
      <w:pPr>
        <w:pStyle w:val="DocumentInfo"/>
      </w:pPr>
    </w:p>
    <w:p w14:paraId="11DB44FB" w14:textId="77777777" w:rsidR="00781C04" w:rsidRDefault="00781C04" w:rsidP="00781C04">
      <w:pPr>
        <w:pStyle w:val="DocumentInfoTitle"/>
        <w:rPr>
          <w:rStyle w:val="cdrl"/>
          <w:rFonts w:ascii="Cambria" w:hAnsi="Cambria" w:cstheme="minorBidi"/>
        </w:rPr>
      </w:pPr>
      <w:r>
        <w:rPr>
          <w:rStyle w:val="cdrl"/>
          <w:rFonts w:ascii="Cambria" w:hAnsi="Cambria" w:cstheme="minorBidi"/>
        </w:rPr>
        <w:t>Document Name:</w:t>
      </w:r>
    </w:p>
    <w:p w14:paraId="23F20C01" w14:textId="77777777" w:rsidR="009671D7" w:rsidRPr="009671D7" w:rsidRDefault="009671D7" w:rsidP="009671D7">
      <w:pPr>
        <w:pStyle w:val="DocumentInfo"/>
        <w:rPr>
          <w:rStyle w:val="cdrl"/>
          <w:rFonts w:ascii="Cambria" w:hAnsi="Cambria" w:cstheme="minorBidi"/>
        </w:rPr>
      </w:pPr>
    </w:p>
    <w:p w14:paraId="17C34C65" w14:textId="77777777" w:rsidR="009671D7" w:rsidRPr="00E01E14" w:rsidRDefault="009671D7" w:rsidP="00E01E14">
      <w:pPr>
        <w:pStyle w:val="DocumentInfoTitle"/>
        <w:rPr>
          <w:rStyle w:val="cdrl"/>
          <w:rFonts w:ascii="Cambria" w:hAnsi="Cambria" w:cstheme="minorBidi"/>
          <w:sz w:val="28"/>
        </w:rPr>
      </w:pPr>
      <w:r w:rsidRPr="00E01E14">
        <w:rPr>
          <w:rStyle w:val="cdrl"/>
          <w:rFonts w:ascii="Cambria" w:hAnsi="Cambria" w:cstheme="minorBidi"/>
          <w:sz w:val="28"/>
        </w:rPr>
        <w:t>Point of Contact</w:t>
      </w:r>
    </w:p>
    <w:p w14:paraId="3A5683DA" w14:textId="77777777" w:rsidR="009671D7" w:rsidRDefault="008524C4" w:rsidP="009671D7">
      <w:pPr>
        <w:pStyle w:val="DocumentInfo"/>
      </w:pPr>
      <w:r>
        <w:t>Cyrus Sabzevari</w:t>
      </w:r>
      <w:r w:rsidR="009671D7">
        <w:t xml:space="preserve"> | </w:t>
      </w:r>
      <w:r>
        <w:t>Software Engineering Manager</w:t>
      </w:r>
      <w:r w:rsidR="009671D7">
        <w:t xml:space="preserve"> | 703-367-</w:t>
      </w:r>
      <w:r>
        <w:t>6366</w:t>
      </w:r>
    </w:p>
    <w:p w14:paraId="240D0EC6" w14:textId="77777777" w:rsidR="008524C4" w:rsidRDefault="00B555E0" w:rsidP="009671D7">
      <w:pPr>
        <w:pStyle w:val="DocumentInfo"/>
      </w:pPr>
      <w:hyperlink r:id="rId9" w:history="1">
        <w:r w:rsidR="008524C4" w:rsidRPr="00DD1698">
          <w:rPr>
            <w:rStyle w:val="Hyperlink"/>
          </w:rPr>
          <w:t>cyrus.sabzevari@lmco.com</w:t>
        </w:r>
      </w:hyperlink>
    </w:p>
    <w:p w14:paraId="23FC8DD6" w14:textId="77777777" w:rsidR="009671D7" w:rsidRDefault="009671D7">
      <w:pPr>
        <w:rPr>
          <w:b/>
        </w:rPr>
        <w:sectPr w:rsidR="009671D7" w:rsidSect="00E01E14">
          <w:headerReference w:type="default"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p>
    <w:p w14:paraId="2AD9FE4B" w14:textId="77777777" w:rsidR="009671D7" w:rsidRDefault="009671D7" w:rsidP="009671D7">
      <w:pPr>
        <w:pStyle w:val="Heading0"/>
      </w:pPr>
      <w:r>
        <w:lastRenderedPageBreak/>
        <w:t>Change History</w:t>
      </w:r>
    </w:p>
    <w:tbl>
      <w:tblPr>
        <w:tblStyle w:val="ACINTTable"/>
        <w:tblW w:w="9468" w:type="dxa"/>
        <w:tblBorders>
          <w:bottom w:val="none" w:sz="0" w:space="0" w:color="auto"/>
        </w:tblBorders>
        <w:tblLook w:val="04A0" w:firstRow="1" w:lastRow="0" w:firstColumn="1" w:lastColumn="0" w:noHBand="0" w:noVBand="1"/>
      </w:tblPr>
      <w:tblGrid>
        <w:gridCol w:w="1343"/>
        <w:gridCol w:w="990"/>
        <w:gridCol w:w="5065"/>
        <w:gridCol w:w="2070"/>
      </w:tblGrid>
      <w:tr w:rsidR="009671D7" w14:paraId="6A53B1C1" w14:textId="77777777" w:rsidTr="009671D7">
        <w:trPr>
          <w:cnfStyle w:val="100000000000" w:firstRow="1" w:lastRow="0" w:firstColumn="0" w:lastColumn="0" w:oddVBand="0" w:evenVBand="0" w:oddHBand="0" w:evenHBand="0" w:firstRowFirstColumn="0" w:firstRowLastColumn="0" w:lastRowFirstColumn="0" w:lastRowLastColumn="0"/>
        </w:trPr>
        <w:tc>
          <w:tcPr>
            <w:tcW w:w="1343" w:type="dxa"/>
            <w:tcBorders>
              <w:top w:val="single" w:sz="4" w:space="0" w:color="auto"/>
              <w:left w:val="single" w:sz="4" w:space="0" w:color="auto"/>
              <w:bottom w:val="nil"/>
              <w:right w:val="single" w:sz="4" w:space="0" w:color="auto"/>
            </w:tcBorders>
            <w:hideMark/>
          </w:tcPr>
          <w:p w14:paraId="07FD5BE4" w14:textId="77777777" w:rsidR="009671D7" w:rsidRDefault="009671D7" w:rsidP="00A12839">
            <w:pPr>
              <w:pStyle w:val="TableHeading"/>
              <w:rPr>
                <w:b/>
              </w:rPr>
            </w:pPr>
            <w:r>
              <w:rPr>
                <w:b/>
              </w:rPr>
              <w:t>Date</w:t>
            </w:r>
          </w:p>
        </w:tc>
        <w:tc>
          <w:tcPr>
            <w:tcW w:w="990" w:type="dxa"/>
            <w:tcBorders>
              <w:top w:val="single" w:sz="4" w:space="0" w:color="auto"/>
              <w:left w:val="single" w:sz="4" w:space="0" w:color="auto"/>
              <w:bottom w:val="nil"/>
              <w:right w:val="single" w:sz="4" w:space="0" w:color="auto"/>
            </w:tcBorders>
            <w:hideMark/>
          </w:tcPr>
          <w:p w14:paraId="1DBAE8BC" w14:textId="77777777" w:rsidR="009671D7" w:rsidRDefault="009671D7" w:rsidP="00A12839">
            <w:pPr>
              <w:pStyle w:val="TableHeading"/>
              <w:rPr>
                <w:b/>
              </w:rPr>
            </w:pPr>
            <w:r>
              <w:rPr>
                <w:b/>
              </w:rPr>
              <w:t>Version</w:t>
            </w:r>
          </w:p>
        </w:tc>
        <w:tc>
          <w:tcPr>
            <w:tcW w:w="5065" w:type="dxa"/>
            <w:tcBorders>
              <w:top w:val="single" w:sz="4" w:space="0" w:color="auto"/>
              <w:left w:val="single" w:sz="4" w:space="0" w:color="auto"/>
              <w:bottom w:val="nil"/>
              <w:right w:val="single" w:sz="4" w:space="0" w:color="auto"/>
            </w:tcBorders>
            <w:hideMark/>
          </w:tcPr>
          <w:p w14:paraId="267F42E6" w14:textId="77777777" w:rsidR="009671D7" w:rsidRDefault="009671D7" w:rsidP="00A12839">
            <w:pPr>
              <w:pStyle w:val="TableHeading"/>
              <w:rPr>
                <w:b/>
              </w:rPr>
            </w:pPr>
            <w:r>
              <w:rPr>
                <w:b/>
              </w:rPr>
              <w:t>Description</w:t>
            </w:r>
          </w:p>
        </w:tc>
        <w:tc>
          <w:tcPr>
            <w:tcW w:w="2070" w:type="dxa"/>
            <w:tcBorders>
              <w:top w:val="single" w:sz="4" w:space="0" w:color="auto"/>
              <w:left w:val="single" w:sz="4" w:space="0" w:color="auto"/>
              <w:bottom w:val="nil"/>
              <w:right w:val="single" w:sz="4" w:space="0" w:color="auto"/>
            </w:tcBorders>
            <w:hideMark/>
          </w:tcPr>
          <w:p w14:paraId="7B3639C8" w14:textId="77777777" w:rsidR="009671D7" w:rsidRDefault="009671D7" w:rsidP="00A12839">
            <w:pPr>
              <w:pStyle w:val="TableHeading"/>
              <w:rPr>
                <w:b/>
              </w:rPr>
            </w:pPr>
            <w:r>
              <w:rPr>
                <w:b/>
              </w:rPr>
              <w:t>Author</w:t>
            </w:r>
          </w:p>
        </w:tc>
      </w:tr>
    </w:tbl>
    <w:tbl>
      <w:tblPr>
        <w:tblStyle w:val="ACINT"/>
        <w:tblW w:w="9468" w:type="dxa"/>
        <w:tblLook w:val="04A0" w:firstRow="1" w:lastRow="0" w:firstColumn="1" w:lastColumn="0" w:noHBand="0" w:noVBand="1"/>
      </w:tblPr>
      <w:tblGrid>
        <w:gridCol w:w="1343"/>
        <w:gridCol w:w="990"/>
        <w:gridCol w:w="5065"/>
        <w:gridCol w:w="2070"/>
      </w:tblGrid>
      <w:tr w:rsidR="00835704" w:rsidRPr="00982EDD" w14:paraId="62C49D8C" w14:textId="77777777" w:rsidTr="009671D7">
        <w:trPr>
          <w:cnfStyle w:val="100000000000" w:firstRow="1" w:lastRow="0" w:firstColumn="0" w:lastColumn="0" w:oddVBand="0" w:evenVBand="0" w:oddHBand="0" w:evenHBand="0" w:firstRowFirstColumn="0" w:firstRowLastColumn="0" w:lastRowFirstColumn="0" w:lastRowLastColumn="0"/>
        </w:trPr>
        <w:tc>
          <w:tcPr>
            <w:tcW w:w="1343" w:type="dxa"/>
            <w:tcBorders>
              <w:top w:val="single" w:sz="4" w:space="0" w:color="auto"/>
              <w:left w:val="single" w:sz="4" w:space="0" w:color="auto"/>
              <w:bottom w:val="single" w:sz="4" w:space="0" w:color="auto"/>
              <w:right w:val="single" w:sz="4" w:space="0" w:color="auto"/>
            </w:tcBorders>
          </w:tcPr>
          <w:p w14:paraId="6DA10B5E" w14:textId="10245E30" w:rsidR="00835704" w:rsidRPr="004074AA" w:rsidRDefault="00835704" w:rsidP="004074AA">
            <w:pPr>
              <w:pStyle w:val="TableRow"/>
              <w:rPr>
                <w:b w:val="0"/>
              </w:rPr>
            </w:pPr>
            <w:r w:rsidRPr="004074AA">
              <w:rPr>
                <w:b w:val="0"/>
              </w:rPr>
              <w:t>5/22/2017</w:t>
            </w:r>
          </w:p>
        </w:tc>
        <w:tc>
          <w:tcPr>
            <w:tcW w:w="990" w:type="dxa"/>
            <w:tcBorders>
              <w:top w:val="single" w:sz="4" w:space="0" w:color="auto"/>
              <w:left w:val="single" w:sz="4" w:space="0" w:color="auto"/>
              <w:bottom w:val="single" w:sz="4" w:space="0" w:color="auto"/>
              <w:right w:val="single" w:sz="4" w:space="0" w:color="auto"/>
            </w:tcBorders>
          </w:tcPr>
          <w:p w14:paraId="563E0AC9" w14:textId="569EA641" w:rsidR="00835704" w:rsidRPr="004074AA" w:rsidRDefault="00835704" w:rsidP="004074AA">
            <w:pPr>
              <w:pStyle w:val="TableRow"/>
              <w:rPr>
                <w:b w:val="0"/>
              </w:rPr>
            </w:pPr>
            <w:r w:rsidRPr="004074AA">
              <w:rPr>
                <w:b w:val="0"/>
              </w:rPr>
              <w:t>0.1</w:t>
            </w:r>
          </w:p>
        </w:tc>
        <w:tc>
          <w:tcPr>
            <w:tcW w:w="5065" w:type="dxa"/>
            <w:tcBorders>
              <w:top w:val="single" w:sz="4" w:space="0" w:color="auto"/>
              <w:left w:val="single" w:sz="4" w:space="0" w:color="auto"/>
              <w:bottom w:val="single" w:sz="4" w:space="0" w:color="auto"/>
              <w:right w:val="single" w:sz="4" w:space="0" w:color="auto"/>
            </w:tcBorders>
          </w:tcPr>
          <w:p w14:paraId="2530A1C1" w14:textId="0DA59FA4" w:rsidR="00835704" w:rsidRPr="004074AA" w:rsidRDefault="00835704" w:rsidP="004074AA">
            <w:pPr>
              <w:pStyle w:val="TableRow"/>
              <w:rPr>
                <w:b w:val="0"/>
              </w:rPr>
            </w:pPr>
            <w:r w:rsidRPr="004074AA">
              <w:rPr>
                <w:b w:val="0"/>
              </w:rPr>
              <w:t>Review copy provided to Mr. Eubanks</w:t>
            </w:r>
          </w:p>
        </w:tc>
        <w:tc>
          <w:tcPr>
            <w:tcW w:w="2070" w:type="dxa"/>
            <w:tcBorders>
              <w:top w:val="single" w:sz="4" w:space="0" w:color="auto"/>
              <w:left w:val="single" w:sz="4" w:space="0" w:color="auto"/>
              <w:bottom w:val="single" w:sz="4" w:space="0" w:color="auto"/>
              <w:right w:val="single" w:sz="4" w:space="0" w:color="auto"/>
            </w:tcBorders>
          </w:tcPr>
          <w:p w14:paraId="55BA2FB2" w14:textId="5644D546" w:rsidR="00835704" w:rsidRPr="004074AA" w:rsidRDefault="004074AA" w:rsidP="004074AA">
            <w:pPr>
              <w:pStyle w:val="TableRow"/>
              <w:rPr>
                <w:b w:val="0"/>
              </w:rPr>
            </w:pPr>
            <w:r w:rsidRPr="004074AA">
              <w:rPr>
                <w:b w:val="0"/>
              </w:rPr>
              <w:t>Gene Belford</w:t>
            </w:r>
          </w:p>
        </w:tc>
      </w:tr>
      <w:tr w:rsidR="00AE2502" w:rsidRPr="00982EDD" w14:paraId="036FFF43" w14:textId="77777777" w:rsidTr="009671D7">
        <w:tc>
          <w:tcPr>
            <w:tcW w:w="1343" w:type="dxa"/>
            <w:tcBorders>
              <w:top w:val="single" w:sz="4" w:space="0" w:color="auto"/>
              <w:left w:val="single" w:sz="4" w:space="0" w:color="auto"/>
              <w:bottom w:val="single" w:sz="4" w:space="0" w:color="auto"/>
              <w:right w:val="single" w:sz="4" w:space="0" w:color="auto"/>
            </w:tcBorders>
          </w:tcPr>
          <w:p w14:paraId="27D71BF2" w14:textId="0FF36519" w:rsidR="00AE2502" w:rsidRPr="00835704" w:rsidRDefault="00982EDD" w:rsidP="004074AA">
            <w:pPr>
              <w:pStyle w:val="TableRow"/>
            </w:pPr>
            <w:r w:rsidRPr="00835704">
              <w:fldChar w:fldCharType="begin"/>
            </w:r>
            <w:r w:rsidRPr="00835704">
              <w:instrText xml:space="preserve"> SAVEDATE  \@ "M/d/yyyy"  \* MERGEFORMAT </w:instrText>
            </w:r>
            <w:r w:rsidRPr="00835704">
              <w:fldChar w:fldCharType="separate"/>
            </w:r>
            <w:r w:rsidR="00646D09">
              <w:rPr>
                <w:noProof/>
              </w:rPr>
              <w:t>11/9/2017</w:t>
            </w:r>
            <w:r w:rsidRPr="00835704">
              <w:fldChar w:fldCharType="end"/>
            </w:r>
          </w:p>
        </w:tc>
        <w:tc>
          <w:tcPr>
            <w:tcW w:w="990" w:type="dxa"/>
            <w:tcBorders>
              <w:top w:val="single" w:sz="4" w:space="0" w:color="auto"/>
              <w:left w:val="single" w:sz="4" w:space="0" w:color="auto"/>
              <w:bottom w:val="single" w:sz="4" w:space="0" w:color="auto"/>
              <w:right w:val="single" w:sz="4" w:space="0" w:color="auto"/>
            </w:tcBorders>
          </w:tcPr>
          <w:p w14:paraId="0257DCCC" w14:textId="4B25F5F1" w:rsidR="00AE2502" w:rsidRPr="00835704" w:rsidRDefault="00AE2502" w:rsidP="004074AA">
            <w:pPr>
              <w:pStyle w:val="TableRow"/>
            </w:pPr>
            <w:r w:rsidRPr="00835704">
              <w:t>0.</w:t>
            </w:r>
            <w:r w:rsidR="00835704">
              <w:t>2</w:t>
            </w:r>
          </w:p>
        </w:tc>
        <w:tc>
          <w:tcPr>
            <w:tcW w:w="5065" w:type="dxa"/>
            <w:tcBorders>
              <w:top w:val="single" w:sz="4" w:space="0" w:color="auto"/>
              <w:left w:val="single" w:sz="4" w:space="0" w:color="auto"/>
              <w:bottom w:val="single" w:sz="4" w:space="0" w:color="auto"/>
              <w:right w:val="single" w:sz="4" w:space="0" w:color="auto"/>
            </w:tcBorders>
          </w:tcPr>
          <w:p w14:paraId="7FBE3554" w14:textId="77777777" w:rsidR="00AE2502" w:rsidRPr="00835704" w:rsidRDefault="00AE2502" w:rsidP="004074AA">
            <w:pPr>
              <w:pStyle w:val="TableRow"/>
            </w:pPr>
            <w:r w:rsidRPr="00835704">
              <w:t>Working Copy</w:t>
            </w:r>
          </w:p>
        </w:tc>
        <w:tc>
          <w:tcPr>
            <w:tcW w:w="2070" w:type="dxa"/>
            <w:tcBorders>
              <w:top w:val="single" w:sz="4" w:space="0" w:color="auto"/>
              <w:left w:val="single" w:sz="4" w:space="0" w:color="auto"/>
              <w:bottom w:val="single" w:sz="4" w:space="0" w:color="auto"/>
              <w:right w:val="single" w:sz="4" w:space="0" w:color="auto"/>
            </w:tcBorders>
          </w:tcPr>
          <w:p w14:paraId="3F10D2B3" w14:textId="3A4DEFC4" w:rsidR="00AE2502" w:rsidRPr="00835704" w:rsidRDefault="004074AA" w:rsidP="004074AA">
            <w:pPr>
              <w:pStyle w:val="TableRow"/>
            </w:pPr>
            <w:r>
              <w:t>Gene Belford</w:t>
            </w:r>
          </w:p>
        </w:tc>
      </w:tr>
      <w:tr w:rsidR="004074AA" w:rsidRPr="00982EDD" w14:paraId="0E39BC30" w14:textId="77777777" w:rsidTr="009671D7">
        <w:tc>
          <w:tcPr>
            <w:tcW w:w="1343" w:type="dxa"/>
            <w:tcBorders>
              <w:top w:val="single" w:sz="4" w:space="0" w:color="auto"/>
              <w:left w:val="single" w:sz="4" w:space="0" w:color="auto"/>
              <w:bottom w:val="single" w:sz="4" w:space="0" w:color="auto"/>
              <w:right w:val="single" w:sz="4" w:space="0" w:color="auto"/>
            </w:tcBorders>
          </w:tcPr>
          <w:p w14:paraId="2DBF796C" w14:textId="35354644" w:rsidR="004074AA" w:rsidRPr="00835704" w:rsidRDefault="004074AA" w:rsidP="004074AA">
            <w:pPr>
              <w:pStyle w:val="TableRow"/>
            </w:pPr>
            <w:r>
              <w:t>11/16/2017</w:t>
            </w:r>
          </w:p>
        </w:tc>
        <w:tc>
          <w:tcPr>
            <w:tcW w:w="990" w:type="dxa"/>
            <w:tcBorders>
              <w:top w:val="single" w:sz="4" w:space="0" w:color="auto"/>
              <w:left w:val="single" w:sz="4" w:space="0" w:color="auto"/>
              <w:bottom w:val="single" w:sz="4" w:space="0" w:color="auto"/>
              <w:right w:val="single" w:sz="4" w:space="0" w:color="auto"/>
            </w:tcBorders>
          </w:tcPr>
          <w:p w14:paraId="25A1F8FB" w14:textId="4D072319" w:rsidR="004074AA" w:rsidRPr="00835704" w:rsidRDefault="004074AA" w:rsidP="004074AA">
            <w:pPr>
              <w:pStyle w:val="TableRow"/>
            </w:pPr>
            <w:r>
              <w:t>0.3</w:t>
            </w:r>
          </w:p>
        </w:tc>
        <w:tc>
          <w:tcPr>
            <w:tcW w:w="5065" w:type="dxa"/>
            <w:tcBorders>
              <w:top w:val="single" w:sz="4" w:space="0" w:color="auto"/>
              <w:left w:val="single" w:sz="4" w:space="0" w:color="auto"/>
              <w:bottom w:val="single" w:sz="4" w:space="0" w:color="auto"/>
              <w:right w:val="single" w:sz="4" w:space="0" w:color="auto"/>
            </w:tcBorders>
          </w:tcPr>
          <w:p w14:paraId="51D9795E" w14:textId="475D4444" w:rsidR="004074AA" w:rsidRPr="00835704" w:rsidRDefault="004074AA" w:rsidP="004074AA">
            <w:pPr>
              <w:pStyle w:val="TableRow"/>
            </w:pPr>
            <w:r>
              <w:t>Pre-Drop Cleanup</w:t>
            </w:r>
          </w:p>
        </w:tc>
        <w:tc>
          <w:tcPr>
            <w:tcW w:w="2070" w:type="dxa"/>
            <w:tcBorders>
              <w:top w:val="single" w:sz="4" w:space="0" w:color="auto"/>
              <w:left w:val="single" w:sz="4" w:space="0" w:color="auto"/>
              <w:bottom w:val="single" w:sz="4" w:space="0" w:color="auto"/>
              <w:right w:val="single" w:sz="4" w:space="0" w:color="auto"/>
            </w:tcBorders>
          </w:tcPr>
          <w:p w14:paraId="1F11F03B" w14:textId="43C8C28B" w:rsidR="004074AA" w:rsidRPr="00835704" w:rsidRDefault="004074AA" w:rsidP="004074AA">
            <w:pPr>
              <w:pStyle w:val="TableRow"/>
            </w:pPr>
            <w:r>
              <w:t>Gene Belford</w:t>
            </w:r>
          </w:p>
        </w:tc>
      </w:tr>
      <w:tr w:rsidR="009671D7" w:rsidRPr="00982EDD" w14:paraId="093917D0" w14:textId="77777777" w:rsidTr="009671D7">
        <w:tc>
          <w:tcPr>
            <w:tcW w:w="1343" w:type="dxa"/>
            <w:tcBorders>
              <w:top w:val="single" w:sz="4" w:space="0" w:color="auto"/>
              <w:left w:val="single" w:sz="4" w:space="0" w:color="auto"/>
              <w:bottom w:val="single" w:sz="4" w:space="0" w:color="auto"/>
              <w:right w:val="single" w:sz="4" w:space="0" w:color="auto"/>
            </w:tcBorders>
          </w:tcPr>
          <w:p w14:paraId="7AA065D5" w14:textId="77777777" w:rsidR="009671D7" w:rsidRPr="00982EDD" w:rsidRDefault="009671D7" w:rsidP="004074AA">
            <w:pPr>
              <w:pStyle w:val="TableRow"/>
            </w:pPr>
          </w:p>
        </w:tc>
        <w:tc>
          <w:tcPr>
            <w:tcW w:w="990" w:type="dxa"/>
            <w:tcBorders>
              <w:top w:val="single" w:sz="4" w:space="0" w:color="auto"/>
              <w:left w:val="single" w:sz="4" w:space="0" w:color="auto"/>
              <w:bottom w:val="single" w:sz="4" w:space="0" w:color="auto"/>
              <w:right w:val="single" w:sz="4" w:space="0" w:color="auto"/>
            </w:tcBorders>
            <w:hideMark/>
          </w:tcPr>
          <w:p w14:paraId="766F9AEE" w14:textId="77777777" w:rsidR="009671D7" w:rsidRPr="00982EDD" w:rsidRDefault="009671D7" w:rsidP="004074AA">
            <w:pPr>
              <w:pStyle w:val="TableRow"/>
              <w:rPr>
                <w:b/>
              </w:rPr>
            </w:pPr>
            <w:r w:rsidRPr="00982EDD">
              <w:t>1.0</w:t>
            </w:r>
          </w:p>
        </w:tc>
        <w:tc>
          <w:tcPr>
            <w:tcW w:w="5065" w:type="dxa"/>
            <w:tcBorders>
              <w:top w:val="single" w:sz="4" w:space="0" w:color="auto"/>
              <w:left w:val="single" w:sz="4" w:space="0" w:color="auto"/>
              <w:bottom w:val="single" w:sz="4" w:space="0" w:color="auto"/>
              <w:right w:val="single" w:sz="4" w:space="0" w:color="auto"/>
            </w:tcBorders>
            <w:hideMark/>
          </w:tcPr>
          <w:p w14:paraId="329794B9" w14:textId="77777777" w:rsidR="009671D7" w:rsidRPr="00982EDD" w:rsidRDefault="009671D7" w:rsidP="004074AA">
            <w:pPr>
              <w:pStyle w:val="TableRow"/>
              <w:rPr>
                <w:b/>
              </w:rPr>
            </w:pPr>
            <w:r w:rsidRPr="00982EDD">
              <w:t>Initial Draft</w:t>
            </w:r>
          </w:p>
        </w:tc>
        <w:tc>
          <w:tcPr>
            <w:tcW w:w="2070" w:type="dxa"/>
            <w:tcBorders>
              <w:top w:val="single" w:sz="4" w:space="0" w:color="auto"/>
              <w:left w:val="single" w:sz="4" w:space="0" w:color="auto"/>
              <w:bottom w:val="single" w:sz="4" w:space="0" w:color="auto"/>
              <w:right w:val="single" w:sz="4" w:space="0" w:color="auto"/>
            </w:tcBorders>
            <w:hideMark/>
          </w:tcPr>
          <w:p w14:paraId="7C314536" w14:textId="623CA677" w:rsidR="009671D7" w:rsidRPr="00982EDD" w:rsidRDefault="009671D7" w:rsidP="004074AA">
            <w:pPr>
              <w:pStyle w:val="TableRow"/>
              <w:rPr>
                <w:b/>
              </w:rPr>
            </w:pPr>
          </w:p>
        </w:tc>
      </w:tr>
      <w:tr w:rsidR="009671D7" w:rsidRPr="00982EDD" w14:paraId="1BDC7771" w14:textId="77777777" w:rsidTr="008524C4">
        <w:tc>
          <w:tcPr>
            <w:tcW w:w="1343" w:type="dxa"/>
            <w:tcBorders>
              <w:top w:val="single" w:sz="4" w:space="0" w:color="auto"/>
              <w:left w:val="single" w:sz="4" w:space="0" w:color="auto"/>
              <w:bottom w:val="single" w:sz="4" w:space="0" w:color="auto"/>
              <w:right w:val="single" w:sz="4" w:space="0" w:color="auto"/>
            </w:tcBorders>
          </w:tcPr>
          <w:p w14:paraId="6E534F51" w14:textId="77777777" w:rsidR="009671D7" w:rsidRPr="00982EDD" w:rsidRDefault="009671D7" w:rsidP="004074AA">
            <w:pPr>
              <w:pStyle w:val="TableRow"/>
            </w:pPr>
          </w:p>
        </w:tc>
        <w:tc>
          <w:tcPr>
            <w:tcW w:w="990" w:type="dxa"/>
            <w:tcBorders>
              <w:top w:val="single" w:sz="4" w:space="0" w:color="auto"/>
              <w:left w:val="single" w:sz="4" w:space="0" w:color="auto"/>
              <w:bottom w:val="single" w:sz="4" w:space="0" w:color="auto"/>
              <w:right w:val="single" w:sz="4" w:space="0" w:color="auto"/>
            </w:tcBorders>
          </w:tcPr>
          <w:p w14:paraId="0D16BE94" w14:textId="77777777" w:rsidR="009671D7" w:rsidRPr="00982EDD" w:rsidRDefault="009671D7" w:rsidP="004074AA">
            <w:pPr>
              <w:pStyle w:val="TableRow"/>
            </w:pPr>
          </w:p>
        </w:tc>
        <w:tc>
          <w:tcPr>
            <w:tcW w:w="5065" w:type="dxa"/>
            <w:tcBorders>
              <w:top w:val="single" w:sz="4" w:space="0" w:color="auto"/>
              <w:left w:val="single" w:sz="4" w:space="0" w:color="auto"/>
              <w:bottom w:val="single" w:sz="4" w:space="0" w:color="auto"/>
              <w:right w:val="single" w:sz="4" w:space="0" w:color="auto"/>
            </w:tcBorders>
          </w:tcPr>
          <w:p w14:paraId="3C99F9D3" w14:textId="77777777" w:rsidR="009671D7" w:rsidRPr="00982EDD" w:rsidRDefault="009671D7" w:rsidP="004074AA">
            <w:pPr>
              <w:pStyle w:val="TableRow"/>
            </w:pPr>
          </w:p>
        </w:tc>
        <w:tc>
          <w:tcPr>
            <w:tcW w:w="2070" w:type="dxa"/>
            <w:tcBorders>
              <w:top w:val="single" w:sz="4" w:space="0" w:color="auto"/>
              <w:left w:val="single" w:sz="4" w:space="0" w:color="auto"/>
              <w:bottom w:val="single" w:sz="4" w:space="0" w:color="auto"/>
              <w:right w:val="single" w:sz="4" w:space="0" w:color="auto"/>
            </w:tcBorders>
          </w:tcPr>
          <w:p w14:paraId="7A11E71F" w14:textId="77777777" w:rsidR="009671D7" w:rsidRPr="00982EDD" w:rsidRDefault="009671D7" w:rsidP="004074AA">
            <w:pPr>
              <w:pStyle w:val="TableRow"/>
            </w:pPr>
          </w:p>
        </w:tc>
      </w:tr>
      <w:tr w:rsidR="009671D7" w:rsidRPr="00982EDD" w14:paraId="323DE83A" w14:textId="77777777" w:rsidTr="009671D7">
        <w:tc>
          <w:tcPr>
            <w:tcW w:w="1343" w:type="dxa"/>
            <w:tcBorders>
              <w:top w:val="single" w:sz="4" w:space="0" w:color="auto"/>
              <w:left w:val="single" w:sz="4" w:space="0" w:color="auto"/>
              <w:bottom w:val="single" w:sz="4" w:space="0" w:color="auto"/>
              <w:right w:val="single" w:sz="4" w:space="0" w:color="auto"/>
            </w:tcBorders>
          </w:tcPr>
          <w:p w14:paraId="4025960A" w14:textId="77777777" w:rsidR="009671D7" w:rsidRPr="00982EDD" w:rsidRDefault="009671D7" w:rsidP="004074AA">
            <w:pPr>
              <w:pStyle w:val="TableRow"/>
            </w:pPr>
          </w:p>
        </w:tc>
        <w:tc>
          <w:tcPr>
            <w:tcW w:w="990" w:type="dxa"/>
            <w:tcBorders>
              <w:top w:val="single" w:sz="4" w:space="0" w:color="auto"/>
              <w:left w:val="single" w:sz="4" w:space="0" w:color="auto"/>
              <w:bottom w:val="single" w:sz="4" w:space="0" w:color="auto"/>
              <w:right w:val="single" w:sz="4" w:space="0" w:color="auto"/>
            </w:tcBorders>
          </w:tcPr>
          <w:p w14:paraId="7CF9D73E" w14:textId="77777777" w:rsidR="009671D7" w:rsidRPr="00982EDD" w:rsidRDefault="009671D7" w:rsidP="004074AA">
            <w:pPr>
              <w:pStyle w:val="TableRow"/>
            </w:pPr>
          </w:p>
        </w:tc>
        <w:tc>
          <w:tcPr>
            <w:tcW w:w="5065" w:type="dxa"/>
            <w:tcBorders>
              <w:top w:val="single" w:sz="4" w:space="0" w:color="auto"/>
              <w:left w:val="single" w:sz="4" w:space="0" w:color="auto"/>
              <w:bottom w:val="single" w:sz="4" w:space="0" w:color="auto"/>
              <w:right w:val="single" w:sz="4" w:space="0" w:color="auto"/>
            </w:tcBorders>
          </w:tcPr>
          <w:p w14:paraId="17C36F05" w14:textId="77777777" w:rsidR="009671D7" w:rsidRPr="00982EDD" w:rsidRDefault="009671D7" w:rsidP="004074AA">
            <w:pPr>
              <w:pStyle w:val="TableRow"/>
            </w:pPr>
          </w:p>
        </w:tc>
        <w:tc>
          <w:tcPr>
            <w:tcW w:w="2070" w:type="dxa"/>
            <w:tcBorders>
              <w:top w:val="single" w:sz="4" w:space="0" w:color="auto"/>
              <w:left w:val="single" w:sz="4" w:space="0" w:color="auto"/>
              <w:bottom w:val="single" w:sz="4" w:space="0" w:color="auto"/>
              <w:right w:val="single" w:sz="4" w:space="0" w:color="auto"/>
            </w:tcBorders>
          </w:tcPr>
          <w:p w14:paraId="3F86D248" w14:textId="77777777" w:rsidR="009671D7" w:rsidRPr="00982EDD" w:rsidRDefault="009671D7" w:rsidP="004074AA">
            <w:pPr>
              <w:pStyle w:val="TableRow"/>
            </w:pPr>
          </w:p>
        </w:tc>
      </w:tr>
      <w:tr w:rsidR="009671D7" w:rsidRPr="00982EDD" w14:paraId="17086E49" w14:textId="77777777" w:rsidTr="009671D7">
        <w:tc>
          <w:tcPr>
            <w:tcW w:w="1343" w:type="dxa"/>
            <w:tcBorders>
              <w:top w:val="single" w:sz="4" w:space="0" w:color="auto"/>
              <w:left w:val="single" w:sz="4" w:space="0" w:color="auto"/>
              <w:bottom w:val="single" w:sz="4" w:space="0" w:color="auto"/>
              <w:right w:val="single" w:sz="4" w:space="0" w:color="auto"/>
            </w:tcBorders>
          </w:tcPr>
          <w:p w14:paraId="0C02CB45" w14:textId="77777777" w:rsidR="009671D7" w:rsidRPr="00982EDD" w:rsidRDefault="009671D7" w:rsidP="004074AA">
            <w:pPr>
              <w:pStyle w:val="TableRow"/>
            </w:pPr>
          </w:p>
        </w:tc>
        <w:tc>
          <w:tcPr>
            <w:tcW w:w="990" w:type="dxa"/>
            <w:tcBorders>
              <w:top w:val="single" w:sz="4" w:space="0" w:color="auto"/>
              <w:left w:val="single" w:sz="4" w:space="0" w:color="auto"/>
              <w:bottom w:val="single" w:sz="4" w:space="0" w:color="auto"/>
              <w:right w:val="single" w:sz="4" w:space="0" w:color="auto"/>
            </w:tcBorders>
          </w:tcPr>
          <w:p w14:paraId="623CD381" w14:textId="77777777" w:rsidR="009671D7" w:rsidRPr="00982EDD" w:rsidRDefault="009671D7" w:rsidP="004074AA">
            <w:pPr>
              <w:pStyle w:val="TableRow"/>
            </w:pPr>
          </w:p>
        </w:tc>
        <w:tc>
          <w:tcPr>
            <w:tcW w:w="5065" w:type="dxa"/>
            <w:tcBorders>
              <w:top w:val="single" w:sz="4" w:space="0" w:color="auto"/>
              <w:left w:val="single" w:sz="4" w:space="0" w:color="auto"/>
              <w:bottom w:val="single" w:sz="4" w:space="0" w:color="auto"/>
              <w:right w:val="single" w:sz="4" w:space="0" w:color="auto"/>
            </w:tcBorders>
          </w:tcPr>
          <w:p w14:paraId="528AF9F7" w14:textId="77777777" w:rsidR="009671D7" w:rsidRPr="00982EDD" w:rsidRDefault="009671D7" w:rsidP="004074AA">
            <w:pPr>
              <w:pStyle w:val="TableRow"/>
            </w:pPr>
          </w:p>
        </w:tc>
        <w:tc>
          <w:tcPr>
            <w:tcW w:w="2070" w:type="dxa"/>
            <w:tcBorders>
              <w:top w:val="single" w:sz="4" w:space="0" w:color="auto"/>
              <w:left w:val="single" w:sz="4" w:space="0" w:color="auto"/>
              <w:bottom w:val="single" w:sz="4" w:space="0" w:color="auto"/>
              <w:right w:val="single" w:sz="4" w:space="0" w:color="auto"/>
            </w:tcBorders>
          </w:tcPr>
          <w:p w14:paraId="38A46D78" w14:textId="77777777" w:rsidR="009671D7" w:rsidRPr="00982EDD" w:rsidRDefault="009671D7" w:rsidP="004074AA">
            <w:pPr>
              <w:pStyle w:val="TableRow"/>
            </w:pPr>
          </w:p>
        </w:tc>
      </w:tr>
    </w:tbl>
    <w:p w14:paraId="397BAA41" w14:textId="77777777" w:rsidR="009671D7" w:rsidRDefault="009671D7" w:rsidP="009671D7">
      <w:pPr>
        <w:spacing w:before="0" w:after="0"/>
        <w:sectPr w:rsidR="009671D7">
          <w:footerReference w:type="default" r:id="rId14"/>
          <w:pgSz w:w="12240" w:h="15840"/>
          <w:pgMar w:top="1440" w:right="1440" w:bottom="1440" w:left="1440" w:header="720" w:footer="720" w:gutter="0"/>
          <w:pgNumType w:fmt="lowerRoman"/>
          <w:cols w:space="720"/>
        </w:sectPr>
      </w:pPr>
    </w:p>
    <w:bookmarkEnd w:id="0"/>
    <w:p w14:paraId="583F613E" w14:textId="77777777" w:rsidR="009671D7" w:rsidRDefault="009671D7" w:rsidP="009671D7">
      <w:pPr>
        <w:pStyle w:val="TOCHeading"/>
      </w:pPr>
      <w:r>
        <w:lastRenderedPageBreak/>
        <w:t>Table of Contents</w:t>
      </w:r>
    </w:p>
    <w:p w14:paraId="2A1314B0" w14:textId="0D94FACC" w:rsidR="007E5CAE" w:rsidRDefault="009671D7">
      <w:pPr>
        <w:pStyle w:val="TOC1"/>
        <w:rPr>
          <w:rFonts w:asciiTheme="minorHAnsi" w:eastAsiaTheme="minorEastAsia" w:hAnsiTheme="minorHAnsi"/>
          <w:b w:val="0"/>
          <w:noProof/>
        </w:rPr>
      </w:pPr>
      <w:r>
        <w:fldChar w:fldCharType="begin"/>
      </w:r>
      <w:r>
        <w:instrText xml:space="preserve"> TOC \o "2-3" \h \z \u \t "Heading 1,1,Heading 4,4" </w:instrText>
      </w:r>
      <w:r>
        <w:fldChar w:fldCharType="separate"/>
      </w:r>
      <w:hyperlink w:anchor="_Toc497994731" w:history="1">
        <w:r w:rsidR="007E5CAE" w:rsidRPr="000A0548">
          <w:rPr>
            <w:rStyle w:val="Hyperlink"/>
            <w:noProof/>
          </w:rPr>
          <w:t>1.</w:t>
        </w:r>
        <w:r w:rsidR="007E5CAE">
          <w:rPr>
            <w:rFonts w:asciiTheme="minorHAnsi" w:eastAsiaTheme="minorEastAsia" w:hAnsiTheme="minorHAnsi"/>
            <w:b w:val="0"/>
            <w:noProof/>
          </w:rPr>
          <w:tab/>
        </w:r>
        <w:r w:rsidR="007E5CAE" w:rsidRPr="000A0548">
          <w:rPr>
            <w:rStyle w:val="Hyperlink"/>
            <w:noProof/>
          </w:rPr>
          <w:t>Purpose</w:t>
        </w:r>
        <w:r w:rsidR="007E5CAE">
          <w:rPr>
            <w:noProof/>
            <w:webHidden/>
          </w:rPr>
          <w:tab/>
        </w:r>
        <w:r w:rsidR="007E5CAE">
          <w:rPr>
            <w:noProof/>
            <w:webHidden/>
          </w:rPr>
          <w:fldChar w:fldCharType="begin"/>
        </w:r>
        <w:r w:rsidR="007E5CAE">
          <w:rPr>
            <w:noProof/>
            <w:webHidden/>
          </w:rPr>
          <w:instrText xml:space="preserve"> PAGEREF _Toc497994731 \h </w:instrText>
        </w:r>
        <w:r w:rsidR="007E5CAE">
          <w:rPr>
            <w:noProof/>
            <w:webHidden/>
          </w:rPr>
        </w:r>
        <w:r w:rsidR="007E5CAE">
          <w:rPr>
            <w:noProof/>
            <w:webHidden/>
          </w:rPr>
          <w:fldChar w:fldCharType="separate"/>
        </w:r>
        <w:r w:rsidR="007E5CAE">
          <w:rPr>
            <w:noProof/>
            <w:webHidden/>
          </w:rPr>
          <w:t>1</w:t>
        </w:r>
        <w:r w:rsidR="007E5CAE">
          <w:rPr>
            <w:noProof/>
            <w:webHidden/>
          </w:rPr>
          <w:fldChar w:fldCharType="end"/>
        </w:r>
      </w:hyperlink>
    </w:p>
    <w:p w14:paraId="390D7503" w14:textId="3D4CA0E0" w:rsidR="007E5CAE" w:rsidRDefault="00B555E0">
      <w:pPr>
        <w:pStyle w:val="TOC2"/>
        <w:tabs>
          <w:tab w:val="left" w:pos="864"/>
        </w:tabs>
        <w:rPr>
          <w:rFonts w:asciiTheme="minorHAnsi" w:eastAsiaTheme="minorEastAsia" w:hAnsiTheme="minorHAnsi"/>
        </w:rPr>
      </w:pPr>
      <w:hyperlink w:anchor="_Toc497994732" w:history="1">
        <w:r w:rsidR="007E5CAE" w:rsidRPr="000A0548">
          <w:rPr>
            <w:rStyle w:val="Hyperlink"/>
          </w:rPr>
          <w:t>1.1</w:t>
        </w:r>
        <w:r w:rsidR="007E5CAE">
          <w:rPr>
            <w:rFonts w:asciiTheme="minorHAnsi" w:eastAsiaTheme="minorEastAsia" w:hAnsiTheme="minorHAnsi"/>
          </w:rPr>
          <w:tab/>
        </w:r>
        <w:r w:rsidR="007E5CAE" w:rsidRPr="000A0548">
          <w:rPr>
            <w:rStyle w:val="Hyperlink"/>
          </w:rPr>
          <w:t>Overview</w:t>
        </w:r>
        <w:r w:rsidR="007E5CAE">
          <w:rPr>
            <w:webHidden/>
          </w:rPr>
          <w:tab/>
        </w:r>
        <w:r w:rsidR="007E5CAE">
          <w:rPr>
            <w:webHidden/>
          </w:rPr>
          <w:fldChar w:fldCharType="begin"/>
        </w:r>
        <w:r w:rsidR="007E5CAE">
          <w:rPr>
            <w:webHidden/>
          </w:rPr>
          <w:instrText xml:space="preserve"> PAGEREF _Toc497994732 \h </w:instrText>
        </w:r>
        <w:r w:rsidR="007E5CAE">
          <w:rPr>
            <w:webHidden/>
          </w:rPr>
        </w:r>
        <w:r w:rsidR="007E5CAE">
          <w:rPr>
            <w:webHidden/>
          </w:rPr>
          <w:fldChar w:fldCharType="separate"/>
        </w:r>
        <w:r w:rsidR="007E5CAE">
          <w:rPr>
            <w:webHidden/>
          </w:rPr>
          <w:t>1</w:t>
        </w:r>
        <w:r w:rsidR="007E5CAE">
          <w:rPr>
            <w:webHidden/>
          </w:rPr>
          <w:fldChar w:fldCharType="end"/>
        </w:r>
      </w:hyperlink>
    </w:p>
    <w:p w14:paraId="544EBC18" w14:textId="180227CE" w:rsidR="007E5CAE" w:rsidRDefault="00B555E0">
      <w:pPr>
        <w:pStyle w:val="TOC2"/>
        <w:tabs>
          <w:tab w:val="left" w:pos="864"/>
        </w:tabs>
        <w:rPr>
          <w:rFonts w:asciiTheme="minorHAnsi" w:eastAsiaTheme="minorEastAsia" w:hAnsiTheme="minorHAnsi"/>
        </w:rPr>
      </w:pPr>
      <w:hyperlink w:anchor="_Toc497994733" w:history="1">
        <w:r w:rsidR="007E5CAE" w:rsidRPr="000A0548">
          <w:rPr>
            <w:rStyle w:val="Hyperlink"/>
          </w:rPr>
          <w:t>1.2</w:t>
        </w:r>
        <w:r w:rsidR="007E5CAE">
          <w:rPr>
            <w:rFonts w:asciiTheme="minorHAnsi" w:eastAsiaTheme="minorEastAsia" w:hAnsiTheme="minorHAnsi"/>
          </w:rPr>
          <w:tab/>
        </w:r>
        <w:r w:rsidR="007E5CAE" w:rsidRPr="000A0548">
          <w:rPr>
            <w:rStyle w:val="Hyperlink"/>
          </w:rPr>
          <w:t>Objectives</w:t>
        </w:r>
        <w:r w:rsidR="007E5CAE">
          <w:rPr>
            <w:webHidden/>
          </w:rPr>
          <w:tab/>
        </w:r>
        <w:r w:rsidR="007E5CAE">
          <w:rPr>
            <w:webHidden/>
          </w:rPr>
          <w:fldChar w:fldCharType="begin"/>
        </w:r>
        <w:r w:rsidR="007E5CAE">
          <w:rPr>
            <w:webHidden/>
          </w:rPr>
          <w:instrText xml:space="preserve"> PAGEREF _Toc497994733 \h </w:instrText>
        </w:r>
        <w:r w:rsidR="007E5CAE">
          <w:rPr>
            <w:webHidden/>
          </w:rPr>
        </w:r>
        <w:r w:rsidR="007E5CAE">
          <w:rPr>
            <w:webHidden/>
          </w:rPr>
          <w:fldChar w:fldCharType="separate"/>
        </w:r>
        <w:r w:rsidR="007E5CAE">
          <w:rPr>
            <w:webHidden/>
          </w:rPr>
          <w:t>1</w:t>
        </w:r>
        <w:r w:rsidR="007E5CAE">
          <w:rPr>
            <w:webHidden/>
          </w:rPr>
          <w:fldChar w:fldCharType="end"/>
        </w:r>
      </w:hyperlink>
    </w:p>
    <w:p w14:paraId="6B92D3E9" w14:textId="55357438" w:rsidR="007E5CAE" w:rsidRDefault="00B555E0">
      <w:pPr>
        <w:pStyle w:val="TOC2"/>
        <w:tabs>
          <w:tab w:val="left" w:pos="864"/>
        </w:tabs>
        <w:rPr>
          <w:rFonts w:asciiTheme="minorHAnsi" w:eastAsiaTheme="minorEastAsia" w:hAnsiTheme="minorHAnsi"/>
        </w:rPr>
      </w:pPr>
      <w:hyperlink w:anchor="_Toc497994734" w:history="1">
        <w:r w:rsidR="007E5CAE" w:rsidRPr="000A0548">
          <w:rPr>
            <w:rStyle w:val="Hyperlink"/>
          </w:rPr>
          <w:t>1.3</w:t>
        </w:r>
        <w:r w:rsidR="007E5CAE">
          <w:rPr>
            <w:rFonts w:asciiTheme="minorHAnsi" w:eastAsiaTheme="minorEastAsia" w:hAnsiTheme="minorHAnsi"/>
          </w:rPr>
          <w:tab/>
        </w:r>
        <w:r w:rsidR="007E5CAE" w:rsidRPr="000A0548">
          <w:rPr>
            <w:rStyle w:val="Hyperlink"/>
          </w:rPr>
          <w:t>Current PCD Purpose</w:t>
        </w:r>
        <w:r w:rsidR="007E5CAE">
          <w:rPr>
            <w:webHidden/>
          </w:rPr>
          <w:tab/>
        </w:r>
        <w:r w:rsidR="007E5CAE">
          <w:rPr>
            <w:webHidden/>
          </w:rPr>
          <w:fldChar w:fldCharType="begin"/>
        </w:r>
        <w:r w:rsidR="007E5CAE">
          <w:rPr>
            <w:webHidden/>
          </w:rPr>
          <w:instrText xml:space="preserve"> PAGEREF _Toc497994734 \h </w:instrText>
        </w:r>
        <w:r w:rsidR="007E5CAE">
          <w:rPr>
            <w:webHidden/>
          </w:rPr>
        </w:r>
        <w:r w:rsidR="007E5CAE">
          <w:rPr>
            <w:webHidden/>
          </w:rPr>
          <w:fldChar w:fldCharType="separate"/>
        </w:r>
        <w:r w:rsidR="007E5CAE">
          <w:rPr>
            <w:webHidden/>
          </w:rPr>
          <w:t>1</w:t>
        </w:r>
        <w:r w:rsidR="007E5CAE">
          <w:rPr>
            <w:webHidden/>
          </w:rPr>
          <w:fldChar w:fldCharType="end"/>
        </w:r>
      </w:hyperlink>
    </w:p>
    <w:p w14:paraId="7AD880C3" w14:textId="38B80413" w:rsidR="007E5CAE" w:rsidRDefault="00B555E0">
      <w:pPr>
        <w:pStyle w:val="TOC2"/>
        <w:tabs>
          <w:tab w:val="left" w:pos="864"/>
        </w:tabs>
        <w:rPr>
          <w:rFonts w:asciiTheme="minorHAnsi" w:eastAsiaTheme="minorEastAsia" w:hAnsiTheme="minorHAnsi"/>
        </w:rPr>
      </w:pPr>
      <w:hyperlink w:anchor="_Toc497994735" w:history="1">
        <w:r w:rsidR="007E5CAE" w:rsidRPr="000A0548">
          <w:rPr>
            <w:rStyle w:val="Hyperlink"/>
          </w:rPr>
          <w:t>1.4</w:t>
        </w:r>
        <w:r w:rsidR="007E5CAE">
          <w:rPr>
            <w:rFonts w:asciiTheme="minorHAnsi" w:eastAsiaTheme="minorEastAsia" w:hAnsiTheme="minorHAnsi"/>
          </w:rPr>
          <w:tab/>
        </w:r>
        <w:r w:rsidR="007E5CAE" w:rsidRPr="000A0548">
          <w:rPr>
            <w:rStyle w:val="Hyperlink"/>
          </w:rPr>
          <w:t>Updated Tool Requirements</w:t>
        </w:r>
        <w:r w:rsidR="007E5CAE">
          <w:rPr>
            <w:webHidden/>
          </w:rPr>
          <w:tab/>
        </w:r>
        <w:r w:rsidR="007E5CAE">
          <w:rPr>
            <w:webHidden/>
          </w:rPr>
          <w:fldChar w:fldCharType="begin"/>
        </w:r>
        <w:r w:rsidR="007E5CAE">
          <w:rPr>
            <w:webHidden/>
          </w:rPr>
          <w:instrText xml:space="preserve"> PAGEREF _Toc497994735 \h </w:instrText>
        </w:r>
        <w:r w:rsidR="007E5CAE">
          <w:rPr>
            <w:webHidden/>
          </w:rPr>
        </w:r>
        <w:r w:rsidR="007E5CAE">
          <w:rPr>
            <w:webHidden/>
          </w:rPr>
          <w:fldChar w:fldCharType="separate"/>
        </w:r>
        <w:r w:rsidR="007E5CAE">
          <w:rPr>
            <w:webHidden/>
          </w:rPr>
          <w:t>2</w:t>
        </w:r>
        <w:r w:rsidR="007E5CAE">
          <w:rPr>
            <w:webHidden/>
          </w:rPr>
          <w:fldChar w:fldCharType="end"/>
        </w:r>
      </w:hyperlink>
    </w:p>
    <w:p w14:paraId="5ED0A110" w14:textId="3DD3E781" w:rsidR="007E5CAE" w:rsidRDefault="00B555E0">
      <w:pPr>
        <w:pStyle w:val="TOC1"/>
        <w:rPr>
          <w:rFonts w:asciiTheme="minorHAnsi" w:eastAsiaTheme="minorEastAsia" w:hAnsiTheme="minorHAnsi"/>
          <w:b w:val="0"/>
          <w:noProof/>
        </w:rPr>
      </w:pPr>
      <w:hyperlink w:anchor="_Toc497994736" w:history="1">
        <w:r w:rsidR="007E5CAE" w:rsidRPr="000A0548">
          <w:rPr>
            <w:rStyle w:val="Hyperlink"/>
            <w:noProof/>
          </w:rPr>
          <w:t>2.</w:t>
        </w:r>
        <w:r w:rsidR="007E5CAE">
          <w:rPr>
            <w:rFonts w:asciiTheme="minorHAnsi" w:eastAsiaTheme="minorEastAsia" w:hAnsiTheme="minorHAnsi"/>
            <w:b w:val="0"/>
            <w:noProof/>
          </w:rPr>
          <w:tab/>
        </w:r>
        <w:r w:rsidR="007E5CAE" w:rsidRPr="000A0548">
          <w:rPr>
            <w:rStyle w:val="Hyperlink"/>
            <w:noProof/>
          </w:rPr>
          <w:t>Tracker Functions</w:t>
        </w:r>
        <w:r w:rsidR="007E5CAE">
          <w:rPr>
            <w:noProof/>
            <w:webHidden/>
          </w:rPr>
          <w:tab/>
        </w:r>
        <w:r w:rsidR="007E5CAE">
          <w:rPr>
            <w:noProof/>
            <w:webHidden/>
          </w:rPr>
          <w:fldChar w:fldCharType="begin"/>
        </w:r>
        <w:r w:rsidR="007E5CAE">
          <w:rPr>
            <w:noProof/>
            <w:webHidden/>
          </w:rPr>
          <w:instrText xml:space="preserve"> PAGEREF _Toc497994736 \h </w:instrText>
        </w:r>
        <w:r w:rsidR="007E5CAE">
          <w:rPr>
            <w:noProof/>
            <w:webHidden/>
          </w:rPr>
        </w:r>
        <w:r w:rsidR="007E5CAE">
          <w:rPr>
            <w:noProof/>
            <w:webHidden/>
          </w:rPr>
          <w:fldChar w:fldCharType="separate"/>
        </w:r>
        <w:r w:rsidR="007E5CAE">
          <w:rPr>
            <w:noProof/>
            <w:webHidden/>
          </w:rPr>
          <w:t>3</w:t>
        </w:r>
        <w:r w:rsidR="007E5CAE">
          <w:rPr>
            <w:noProof/>
            <w:webHidden/>
          </w:rPr>
          <w:fldChar w:fldCharType="end"/>
        </w:r>
      </w:hyperlink>
    </w:p>
    <w:p w14:paraId="04BFD622" w14:textId="1EA413F5" w:rsidR="007E5CAE" w:rsidRDefault="00B555E0">
      <w:pPr>
        <w:pStyle w:val="TOC2"/>
        <w:tabs>
          <w:tab w:val="left" w:pos="864"/>
        </w:tabs>
        <w:rPr>
          <w:rFonts w:asciiTheme="minorHAnsi" w:eastAsiaTheme="minorEastAsia" w:hAnsiTheme="minorHAnsi"/>
        </w:rPr>
      </w:pPr>
      <w:hyperlink w:anchor="_Toc497994737" w:history="1">
        <w:r w:rsidR="007E5CAE" w:rsidRPr="000A0548">
          <w:rPr>
            <w:rStyle w:val="Hyperlink"/>
          </w:rPr>
          <w:t>2.1</w:t>
        </w:r>
        <w:r w:rsidR="007E5CAE">
          <w:rPr>
            <w:rFonts w:asciiTheme="minorHAnsi" w:eastAsiaTheme="minorEastAsia" w:hAnsiTheme="minorHAnsi"/>
          </w:rPr>
          <w:tab/>
        </w:r>
        <w:r w:rsidR="007E5CAE" w:rsidRPr="000A0548">
          <w:rPr>
            <w:rStyle w:val="Hyperlink"/>
          </w:rPr>
          <w:t>Status Summary</w:t>
        </w:r>
        <w:r w:rsidR="007E5CAE">
          <w:rPr>
            <w:webHidden/>
          </w:rPr>
          <w:tab/>
        </w:r>
        <w:r w:rsidR="007E5CAE">
          <w:rPr>
            <w:webHidden/>
          </w:rPr>
          <w:fldChar w:fldCharType="begin"/>
        </w:r>
        <w:r w:rsidR="007E5CAE">
          <w:rPr>
            <w:webHidden/>
          </w:rPr>
          <w:instrText xml:space="preserve"> PAGEREF _Toc497994737 \h </w:instrText>
        </w:r>
        <w:r w:rsidR="007E5CAE">
          <w:rPr>
            <w:webHidden/>
          </w:rPr>
        </w:r>
        <w:r w:rsidR="007E5CAE">
          <w:rPr>
            <w:webHidden/>
          </w:rPr>
          <w:fldChar w:fldCharType="separate"/>
        </w:r>
        <w:r w:rsidR="007E5CAE">
          <w:rPr>
            <w:webHidden/>
          </w:rPr>
          <w:t>3</w:t>
        </w:r>
        <w:r w:rsidR="007E5CAE">
          <w:rPr>
            <w:webHidden/>
          </w:rPr>
          <w:fldChar w:fldCharType="end"/>
        </w:r>
      </w:hyperlink>
    </w:p>
    <w:p w14:paraId="4E86785E" w14:textId="5238E46C" w:rsidR="007E5CAE" w:rsidRDefault="00B555E0">
      <w:pPr>
        <w:pStyle w:val="TOC3"/>
        <w:tabs>
          <w:tab w:val="left" w:pos="1584"/>
        </w:tabs>
        <w:rPr>
          <w:rFonts w:asciiTheme="minorHAnsi" w:eastAsiaTheme="minorEastAsia" w:hAnsiTheme="minorHAnsi"/>
          <w:noProof/>
        </w:rPr>
      </w:pPr>
      <w:hyperlink w:anchor="_Toc497994738" w:history="1">
        <w:r w:rsidR="007E5CAE" w:rsidRPr="000A0548">
          <w:rPr>
            <w:rStyle w:val="Hyperlink"/>
            <w:noProof/>
          </w:rPr>
          <w:t>2.1.1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_Toc497994738 \h </w:instrText>
        </w:r>
        <w:r w:rsidR="007E5CAE">
          <w:rPr>
            <w:noProof/>
            <w:webHidden/>
          </w:rPr>
        </w:r>
        <w:r w:rsidR="007E5CAE">
          <w:rPr>
            <w:noProof/>
            <w:webHidden/>
          </w:rPr>
          <w:fldChar w:fldCharType="separate"/>
        </w:r>
        <w:r w:rsidR="007E5CAE">
          <w:rPr>
            <w:noProof/>
            <w:webHidden/>
          </w:rPr>
          <w:t>4</w:t>
        </w:r>
        <w:r w:rsidR="007E5CAE">
          <w:rPr>
            <w:noProof/>
            <w:webHidden/>
          </w:rPr>
          <w:fldChar w:fldCharType="end"/>
        </w:r>
      </w:hyperlink>
    </w:p>
    <w:p w14:paraId="17C499D3" w14:textId="21FD5179" w:rsidR="007E5CAE" w:rsidRDefault="00B555E0">
      <w:pPr>
        <w:pStyle w:val="TOC3"/>
        <w:tabs>
          <w:tab w:val="left" w:pos="1584"/>
        </w:tabs>
        <w:rPr>
          <w:rFonts w:asciiTheme="minorHAnsi" w:eastAsiaTheme="minorEastAsia" w:hAnsiTheme="minorHAnsi"/>
          <w:noProof/>
        </w:rPr>
      </w:pPr>
      <w:hyperlink w:anchor="_Toc497994739" w:history="1">
        <w:r w:rsidR="007E5CAE" w:rsidRPr="000A0548">
          <w:rPr>
            <w:rStyle w:val="Hyperlink"/>
            <w:noProof/>
          </w:rPr>
          <w:t>2.1.2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_Toc497994739 \h </w:instrText>
        </w:r>
        <w:r w:rsidR="007E5CAE">
          <w:rPr>
            <w:noProof/>
            <w:webHidden/>
          </w:rPr>
        </w:r>
        <w:r w:rsidR="007E5CAE">
          <w:rPr>
            <w:noProof/>
            <w:webHidden/>
          </w:rPr>
          <w:fldChar w:fldCharType="separate"/>
        </w:r>
        <w:r w:rsidR="007E5CAE">
          <w:rPr>
            <w:noProof/>
            <w:webHidden/>
          </w:rPr>
          <w:t>4</w:t>
        </w:r>
        <w:r w:rsidR="007E5CAE">
          <w:rPr>
            <w:noProof/>
            <w:webHidden/>
          </w:rPr>
          <w:fldChar w:fldCharType="end"/>
        </w:r>
      </w:hyperlink>
    </w:p>
    <w:p w14:paraId="6C4DE7CD" w14:textId="4D28A5FD" w:rsidR="007E5CAE" w:rsidRDefault="00B555E0">
      <w:pPr>
        <w:pStyle w:val="TOC3"/>
        <w:tabs>
          <w:tab w:val="left" w:pos="1584"/>
        </w:tabs>
        <w:rPr>
          <w:rFonts w:asciiTheme="minorHAnsi" w:eastAsiaTheme="minorEastAsia" w:hAnsiTheme="minorHAnsi"/>
          <w:noProof/>
        </w:rPr>
      </w:pPr>
      <w:hyperlink w:anchor="_Toc497994740" w:history="1">
        <w:r w:rsidR="007E5CAE" w:rsidRPr="000A0548">
          <w:rPr>
            <w:rStyle w:val="Hyperlink"/>
            <w:noProof/>
          </w:rPr>
          <w:t>2.1.3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_Toc497994740 \h </w:instrText>
        </w:r>
        <w:r w:rsidR="007E5CAE">
          <w:rPr>
            <w:noProof/>
            <w:webHidden/>
          </w:rPr>
        </w:r>
        <w:r w:rsidR="007E5CAE">
          <w:rPr>
            <w:noProof/>
            <w:webHidden/>
          </w:rPr>
          <w:fldChar w:fldCharType="separate"/>
        </w:r>
        <w:r w:rsidR="007E5CAE">
          <w:rPr>
            <w:noProof/>
            <w:webHidden/>
          </w:rPr>
          <w:t>5</w:t>
        </w:r>
        <w:r w:rsidR="007E5CAE">
          <w:rPr>
            <w:noProof/>
            <w:webHidden/>
          </w:rPr>
          <w:fldChar w:fldCharType="end"/>
        </w:r>
      </w:hyperlink>
    </w:p>
    <w:p w14:paraId="03C28D80" w14:textId="362E7DD0" w:rsidR="007E5CAE" w:rsidRDefault="00B555E0">
      <w:pPr>
        <w:pStyle w:val="TOC3"/>
        <w:tabs>
          <w:tab w:val="left" w:pos="1584"/>
        </w:tabs>
        <w:rPr>
          <w:rFonts w:asciiTheme="minorHAnsi" w:eastAsiaTheme="minorEastAsia" w:hAnsiTheme="minorHAnsi"/>
          <w:noProof/>
        </w:rPr>
      </w:pPr>
      <w:hyperlink w:anchor="_Toc497994741" w:history="1">
        <w:r w:rsidR="007E5CAE" w:rsidRPr="000A0548">
          <w:rPr>
            <w:rStyle w:val="Hyperlink"/>
            <w:noProof/>
          </w:rPr>
          <w:t>2.1.4</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_Toc497994741 \h </w:instrText>
        </w:r>
        <w:r w:rsidR="007E5CAE">
          <w:rPr>
            <w:noProof/>
            <w:webHidden/>
          </w:rPr>
        </w:r>
        <w:r w:rsidR="007E5CAE">
          <w:rPr>
            <w:noProof/>
            <w:webHidden/>
          </w:rPr>
          <w:fldChar w:fldCharType="separate"/>
        </w:r>
        <w:r w:rsidR="007E5CAE">
          <w:rPr>
            <w:noProof/>
            <w:webHidden/>
          </w:rPr>
          <w:t>5</w:t>
        </w:r>
        <w:r w:rsidR="007E5CAE">
          <w:rPr>
            <w:noProof/>
            <w:webHidden/>
          </w:rPr>
          <w:fldChar w:fldCharType="end"/>
        </w:r>
      </w:hyperlink>
    </w:p>
    <w:p w14:paraId="59BB1BE0" w14:textId="670A3749" w:rsidR="007E5CAE" w:rsidRDefault="00B555E0">
      <w:pPr>
        <w:pStyle w:val="TOC3"/>
        <w:tabs>
          <w:tab w:val="left" w:pos="1584"/>
        </w:tabs>
        <w:rPr>
          <w:rFonts w:asciiTheme="minorHAnsi" w:eastAsiaTheme="minorEastAsia" w:hAnsiTheme="minorHAnsi"/>
          <w:noProof/>
        </w:rPr>
      </w:pPr>
      <w:hyperlink w:anchor="_Toc497994742" w:history="1">
        <w:r w:rsidR="007E5CAE" w:rsidRPr="000A0548">
          <w:rPr>
            <w:rStyle w:val="Hyperlink"/>
            <w:noProof/>
          </w:rPr>
          <w:t>2.1.5</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_Toc497994742 \h </w:instrText>
        </w:r>
        <w:r w:rsidR="007E5CAE">
          <w:rPr>
            <w:noProof/>
            <w:webHidden/>
          </w:rPr>
        </w:r>
        <w:r w:rsidR="007E5CAE">
          <w:rPr>
            <w:noProof/>
            <w:webHidden/>
          </w:rPr>
          <w:fldChar w:fldCharType="separate"/>
        </w:r>
        <w:r w:rsidR="007E5CAE">
          <w:rPr>
            <w:noProof/>
            <w:webHidden/>
          </w:rPr>
          <w:t>5</w:t>
        </w:r>
        <w:r w:rsidR="007E5CAE">
          <w:rPr>
            <w:noProof/>
            <w:webHidden/>
          </w:rPr>
          <w:fldChar w:fldCharType="end"/>
        </w:r>
      </w:hyperlink>
    </w:p>
    <w:p w14:paraId="7A2938F0" w14:textId="414CB0C1" w:rsidR="007E5CAE" w:rsidRDefault="00B555E0">
      <w:pPr>
        <w:pStyle w:val="TOC3"/>
        <w:tabs>
          <w:tab w:val="left" w:pos="1584"/>
        </w:tabs>
        <w:rPr>
          <w:rFonts w:asciiTheme="minorHAnsi" w:eastAsiaTheme="minorEastAsia" w:hAnsiTheme="minorHAnsi"/>
          <w:noProof/>
        </w:rPr>
      </w:pPr>
      <w:hyperlink w:anchor="_Toc497994743" w:history="1">
        <w:r w:rsidR="007E5CAE" w:rsidRPr="000A0548">
          <w:rPr>
            <w:rStyle w:val="Hyperlink"/>
            <w:noProof/>
          </w:rPr>
          <w:t>2.1.6</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_Toc497994743 \h </w:instrText>
        </w:r>
        <w:r w:rsidR="007E5CAE">
          <w:rPr>
            <w:noProof/>
            <w:webHidden/>
          </w:rPr>
        </w:r>
        <w:r w:rsidR="007E5CAE">
          <w:rPr>
            <w:noProof/>
            <w:webHidden/>
          </w:rPr>
          <w:fldChar w:fldCharType="separate"/>
        </w:r>
        <w:r w:rsidR="007E5CAE">
          <w:rPr>
            <w:noProof/>
            <w:webHidden/>
          </w:rPr>
          <w:t>5</w:t>
        </w:r>
        <w:r w:rsidR="007E5CAE">
          <w:rPr>
            <w:noProof/>
            <w:webHidden/>
          </w:rPr>
          <w:fldChar w:fldCharType="end"/>
        </w:r>
      </w:hyperlink>
    </w:p>
    <w:p w14:paraId="1A7A43DA" w14:textId="15FFD562" w:rsidR="007E5CAE" w:rsidRDefault="00B555E0">
      <w:pPr>
        <w:pStyle w:val="TOC3"/>
        <w:tabs>
          <w:tab w:val="left" w:pos="1584"/>
        </w:tabs>
        <w:rPr>
          <w:rFonts w:asciiTheme="minorHAnsi" w:eastAsiaTheme="minorEastAsia" w:hAnsiTheme="minorHAnsi"/>
          <w:noProof/>
        </w:rPr>
      </w:pPr>
      <w:hyperlink w:anchor="_Toc497994744" w:history="1">
        <w:r w:rsidR="007E5CAE" w:rsidRPr="000A0548">
          <w:rPr>
            <w:rStyle w:val="Hyperlink"/>
            <w:noProof/>
          </w:rPr>
          <w:t>2.1.7</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_Toc497994744 \h </w:instrText>
        </w:r>
        <w:r w:rsidR="007E5CAE">
          <w:rPr>
            <w:noProof/>
            <w:webHidden/>
          </w:rPr>
        </w:r>
        <w:r w:rsidR="007E5CAE">
          <w:rPr>
            <w:noProof/>
            <w:webHidden/>
          </w:rPr>
          <w:fldChar w:fldCharType="separate"/>
        </w:r>
        <w:r w:rsidR="007E5CAE">
          <w:rPr>
            <w:noProof/>
            <w:webHidden/>
          </w:rPr>
          <w:t>5</w:t>
        </w:r>
        <w:r w:rsidR="007E5CAE">
          <w:rPr>
            <w:noProof/>
            <w:webHidden/>
          </w:rPr>
          <w:fldChar w:fldCharType="end"/>
        </w:r>
      </w:hyperlink>
    </w:p>
    <w:p w14:paraId="5F89D4FD" w14:textId="11922E77" w:rsidR="007E5CAE" w:rsidRDefault="00B555E0">
      <w:pPr>
        <w:pStyle w:val="TOC3"/>
        <w:tabs>
          <w:tab w:val="left" w:pos="1584"/>
        </w:tabs>
        <w:rPr>
          <w:rFonts w:asciiTheme="minorHAnsi" w:eastAsiaTheme="minorEastAsia" w:hAnsiTheme="minorHAnsi"/>
          <w:noProof/>
        </w:rPr>
      </w:pPr>
      <w:hyperlink w:anchor="_Toc497994745" w:history="1">
        <w:r w:rsidR="007E5CAE" w:rsidRPr="000A0548">
          <w:rPr>
            <w:rStyle w:val="Hyperlink"/>
            <w:noProof/>
          </w:rPr>
          <w:t>2.1.8</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_Toc497994745 \h </w:instrText>
        </w:r>
        <w:r w:rsidR="007E5CAE">
          <w:rPr>
            <w:noProof/>
            <w:webHidden/>
          </w:rPr>
        </w:r>
        <w:r w:rsidR="007E5CAE">
          <w:rPr>
            <w:noProof/>
            <w:webHidden/>
          </w:rPr>
          <w:fldChar w:fldCharType="separate"/>
        </w:r>
        <w:r w:rsidR="007E5CAE">
          <w:rPr>
            <w:noProof/>
            <w:webHidden/>
          </w:rPr>
          <w:t>6</w:t>
        </w:r>
        <w:r w:rsidR="007E5CAE">
          <w:rPr>
            <w:noProof/>
            <w:webHidden/>
          </w:rPr>
          <w:fldChar w:fldCharType="end"/>
        </w:r>
      </w:hyperlink>
    </w:p>
    <w:p w14:paraId="45BCE319" w14:textId="2307CD1E" w:rsidR="007E5CAE" w:rsidRDefault="00B555E0">
      <w:pPr>
        <w:pStyle w:val="TOC2"/>
        <w:tabs>
          <w:tab w:val="left" w:pos="864"/>
        </w:tabs>
        <w:rPr>
          <w:rFonts w:asciiTheme="minorHAnsi" w:eastAsiaTheme="minorEastAsia" w:hAnsiTheme="minorHAnsi"/>
        </w:rPr>
      </w:pPr>
      <w:hyperlink w:anchor="_Toc497994746" w:history="1">
        <w:r w:rsidR="007E5CAE" w:rsidRPr="000A0548">
          <w:rPr>
            <w:rStyle w:val="Hyperlink"/>
          </w:rPr>
          <w:t>2.2</w:t>
        </w:r>
        <w:r w:rsidR="007E5CAE">
          <w:rPr>
            <w:rFonts w:asciiTheme="minorHAnsi" w:eastAsiaTheme="minorEastAsia" w:hAnsiTheme="minorHAnsi"/>
          </w:rPr>
          <w:tab/>
        </w:r>
        <w:r w:rsidR="007E5CAE" w:rsidRPr="000A0548">
          <w:rPr>
            <w:rStyle w:val="Hyperlink"/>
          </w:rPr>
          <w:t>Remarks Entry</w:t>
        </w:r>
        <w:r w:rsidR="007E5CAE">
          <w:rPr>
            <w:webHidden/>
          </w:rPr>
          <w:tab/>
        </w:r>
        <w:r w:rsidR="007E5CAE">
          <w:rPr>
            <w:webHidden/>
          </w:rPr>
          <w:fldChar w:fldCharType="begin"/>
        </w:r>
        <w:r w:rsidR="007E5CAE">
          <w:rPr>
            <w:webHidden/>
          </w:rPr>
          <w:instrText xml:space="preserve"> PAGEREF _Toc497994746 \h </w:instrText>
        </w:r>
        <w:r w:rsidR="007E5CAE">
          <w:rPr>
            <w:webHidden/>
          </w:rPr>
        </w:r>
        <w:r w:rsidR="007E5CAE">
          <w:rPr>
            <w:webHidden/>
          </w:rPr>
          <w:fldChar w:fldCharType="separate"/>
        </w:r>
        <w:r w:rsidR="007E5CAE">
          <w:rPr>
            <w:webHidden/>
          </w:rPr>
          <w:t>8</w:t>
        </w:r>
        <w:r w:rsidR="007E5CAE">
          <w:rPr>
            <w:webHidden/>
          </w:rPr>
          <w:fldChar w:fldCharType="end"/>
        </w:r>
      </w:hyperlink>
    </w:p>
    <w:p w14:paraId="7A611337" w14:textId="504E8B0C" w:rsidR="007E5CAE" w:rsidRDefault="00B555E0">
      <w:pPr>
        <w:pStyle w:val="TOC3"/>
        <w:tabs>
          <w:tab w:val="left" w:pos="1584"/>
        </w:tabs>
        <w:rPr>
          <w:rFonts w:asciiTheme="minorHAnsi" w:eastAsiaTheme="minorEastAsia" w:hAnsiTheme="minorHAnsi"/>
          <w:noProof/>
        </w:rPr>
      </w:pPr>
      <w:hyperlink w:anchor="_Toc497994747" w:history="1">
        <w:r w:rsidR="007E5CAE" w:rsidRPr="000A0548">
          <w:rPr>
            <w:rStyle w:val="Hyperlink"/>
            <w:noProof/>
          </w:rPr>
          <w:t>2.2.1</w:t>
        </w:r>
        <w:r w:rsidR="007E5CAE">
          <w:rPr>
            <w:rFonts w:asciiTheme="minorHAnsi" w:eastAsiaTheme="minorEastAsia" w:hAnsiTheme="minorHAnsi"/>
            <w:noProof/>
          </w:rPr>
          <w:tab/>
        </w:r>
        <w:r w:rsidR="007E5CAE" w:rsidRPr="000A0548">
          <w:rPr>
            <w:rStyle w:val="Hyperlink"/>
            <w:noProof/>
          </w:rPr>
          <w:t>Human Machine Interface</w:t>
        </w:r>
        <w:r w:rsidR="007E5CAE">
          <w:rPr>
            <w:noProof/>
            <w:webHidden/>
          </w:rPr>
          <w:tab/>
        </w:r>
        <w:r w:rsidR="007E5CAE">
          <w:rPr>
            <w:noProof/>
            <w:webHidden/>
          </w:rPr>
          <w:fldChar w:fldCharType="begin"/>
        </w:r>
        <w:r w:rsidR="007E5CAE">
          <w:rPr>
            <w:noProof/>
            <w:webHidden/>
          </w:rPr>
          <w:instrText xml:space="preserve"> PAGEREF _Toc497994747 \h </w:instrText>
        </w:r>
        <w:r w:rsidR="007E5CAE">
          <w:rPr>
            <w:noProof/>
            <w:webHidden/>
          </w:rPr>
        </w:r>
        <w:r w:rsidR="007E5CAE">
          <w:rPr>
            <w:noProof/>
            <w:webHidden/>
          </w:rPr>
          <w:fldChar w:fldCharType="separate"/>
        </w:r>
        <w:r w:rsidR="007E5CAE">
          <w:rPr>
            <w:noProof/>
            <w:webHidden/>
          </w:rPr>
          <w:t>8</w:t>
        </w:r>
        <w:r w:rsidR="007E5CAE">
          <w:rPr>
            <w:noProof/>
            <w:webHidden/>
          </w:rPr>
          <w:fldChar w:fldCharType="end"/>
        </w:r>
      </w:hyperlink>
    </w:p>
    <w:p w14:paraId="792B1CB6" w14:textId="4B1C2A4F" w:rsidR="007E5CAE" w:rsidRDefault="00B555E0">
      <w:pPr>
        <w:pStyle w:val="TOC3"/>
        <w:tabs>
          <w:tab w:val="left" w:pos="1584"/>
        </w:tabs>
        <w:rPr>
          <w:rFonts w:asciiTheme="minorHAnsi" w:eastAsiaTheme="minorEastAsia" w:hAnsiTheme="minorHAnsi"/>
          <w:noProof/>
        </w:rPr>
      </w:pPr>
      <w:hyperlink w:anchor="_Toc497994748" w:history="1">
        <w:r w:rsidR="007E5CAE" w:rsidRPr="000A0548">
          <w:rPr>
            <w:rStyle w:val="Hyperlink"/>
            <w:noProof/>
          </w:rPr>
          <w:t>2.2.2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_Toc497994748 \h </w:instrText>
        </w:r>
        <w:r w:rsidR="007E5CAE">
          <w:rPr>
            <w:noProof/>
            <w:webHidden/>
          </w:rPr>
        </w:r>
        <w:r w:rsidR="007E5CAE">
          <w:rPr>
            <w:noProof/>
            <w:webHidden/>
          </w:rPr>
          <w:fldChar w:fldCharType="separate"/>
        </w:r>
        <w:r w:rsidR="007E5CAE">
          <w:rPr>
            <w:noProof/>
            <w:webHidden/>
          </w:rPr>
          <w:t>8</w:t>
        </w:r>
        <w:r w:rsidR="007E5CAE">
          <w:rPr>
            <w:noProof/>
            <w:webHidden/>
          </w:rPr>
          <w:fldChar w:fldCharType="end"/>
        </w:r>
      </w:hyperlink>
    </w:p>
    <w:p w14:paraId="05F97C83" w14:textId="268F7EF0" w:rsidR="007E5CAE" w:rsidRDefault="00B555E0">
      <w:pPr>
        <w:pStyle w:val="TOC3"/>
        <w:tabs>
          <w:tab w:val="left" w:pos="1584"/>
        </w:tabs>
        <w:rPr>
          <w:rFonts w:asciiTheme="minorHAnsi" w:eastAsiaTheme="minorEastAsia" w:hAnsiTheme="minorHAnsi"/>
          <w:noProof/>
        </w:rPr>
      </w:pPr>
      <w:hyperlink w:anchor="_Toc497994749" w:history="1">
        <w:r w:rsidR="007E5CAE" w:rsidRPr="000A0548">
          <w:rPr>
            <w:rStyle w:val="Hyperlink"/>
            <w:noProof/>
          </w:rPr>
          <w:t>2.2.3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_Toc497994749 \h </w:instrText>
        </w:r>
        <w:r w:rsidR="007E5CAE">
          <w:rPr>
            <w:noProof/>
            <w:webHidden/>
          </w:rPr>
        </w:r>
        <w:r w:rsidR="007E5CAE">
          <w:rPr>
            <w:noProof/>
            <w:webHidden/>
          </w:rPr>
          <w:fldChar w:fldCharType="separate"/>
        </w:r>
        <w:r w:rsidR="007E5CAE">
          <w:rPr>
            <w:noProof/>
            <w:webHidden/>
          </w:rPr>
          <w:t>8</w:t>
        </w:r>
        <w:r w:rsidR="007E5CAE">
          <w:rPr>
            <w:noProof/>
            <w:webHidden/>
          </w:rPr>
          <w:fldChar w:fldCharType="end"/>
        </w:r>
      </w:hyperlink>
    </w:p>
    <w:p w14:paraId="4F2A73F2" w14:textId="267F9513" w:rsidR="007E5CAE" w:rsidRDefault="00B555E0">
      <w:pPr>
        <w:pStyle w:val="TOC3"/>
        <w:tabs>
          <w:tab w:val="left" w:pos="1584"/>
        </w:tabs>
        <w:rPr>
          <w:rFonts w:asciiTheme="minorHAnsi" w:eastAsiaTheme="minorEastAsia" w:hAnsiTheme="minorHAnsi"/>
          <w:noProof/>
        </w:rPr>
      </w:pPr>
      <w:hyperlink w:anchor="_Toc497994750" w:history="1">
        <w:r w:rsidR="007E5CAE" w:rsidRPr="000A0548">
          <w:rPr>
            <w:rStyle w:val="Hyperlink"/>
            <w:noProof/>
          </w:rPr>
          <w:t>2.2.4</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_Toc497994750 \h </w:instrText>
        </w:r>
        <w:r w:rsidR="007E5CAE">
          <w:rPr>
            <w:noProof/>
            <w:webHidden/>
          </w:rPr>
        </w:r>
        <w:r w:rsidR="007E5CAE">
          <w:rPr>
            <w:noProof/>
            <w:webHidden/>
          </w:rPr>
          <w:fldChar w:fldCharType="separate"/>
        </w:r>
        <w:r w:rsidR="007E5CAE">
          <w:rPr>
            <w:noProof/>
            <w:webHidden/>
          </w:rPr>
          <w:t>8</w:t>
        </w:r>
        <w:r w:rsidR="007E5CAE">
          <w:rPr>
            <w:noProof/>
            <w:webHidden/>
          </w:rPr>
          <w:fldChar w:fldCharType="end"/>
        </w:r>
      </w:hyperlink>
    </w:p>
    <w:p w14:paraId="2AAEFA42" w14:textId="0322C734" w:rsidR="007E5CAE" w:rsidRDefault="00B555E0">
      <w:pPr>
        <w:pStyle w:val="TOC3"/>
        <w:tabs>
          <w:tab w:val="left" w:pos="1584"/>
        </w:tabs>
        <w:rPr>
          <w:rFonts w:asciiTheme="minorHAnsi" w:eastAsiaTheme="minorEastAsia" w:hAnsiTheme="minorHAnsi"/>
          <w:noProof/>
        </w:rPr>
      </w:pPr>
      <w:hyperlink w:anchor="_Toc497994751" w:history="1">
        <w:r w:rsidR="007E5CAE" w:rsidRPr="000A0548">
          <w:rPr>
            <w:rStyle w:val="Hyperlink"/>
            <w:noProof/>
          </w:rPr>
          <w:t>2.2.5</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_Toc497994751 \h </w:instrText>
        </w:r>
        <w:r w:rsidR="007E5CAE">
          <w:rPr>
            <w:noProof/>
            <w:webHidden/>
          </w:rPr>
        </w:r>
        <w:r w:rsidR="007E5CAE">
          <w:rPr>
            <w:noProof/>
            <w:webHidden/>
          </w:rPr>
          <w:fldChar w:fldCharType="separate"/>
        </w:r>
        <w:r w:rsidR="007E5CAE">
          <w:rPr>
            <w:noProof/>
            <w:webHidden/>
          </w:rPr>
          <w:t>9</w:t>
        </w:r>
        <w:r w:rsidR="007E5CAE">
          <w:rPr>
            <w:noProof/>
            <w:webHidden/>
          </w:rPr>
          <w:fldChar w:fldCharType="end"/>
        </w:r>
      </w:hyperlink>
    </w:p>
    <w:p w14:paraId="15C38CAC" w14:textId="6C753DD3" w:rsidR="007E5CAE" w:rsidRDefault="00B555E0">
      <w:pPr>
        <w:pStyle w:val="TOC3"/>
        <w:tabs>
          <w:tab w:val="left" w:pos="1584"/>
        </w:tabs>
        <w:rPr>
          <w:rFonts w:asciiTheme="minorHAnsi" w:eastAsiaTheme="minorEastAsia" w:hAnsiTheme="minorHAnsi"/>
          <w:noProof/>
        </w:rPr>
      </w:pPr>
      <w:hyperlink w:anchor="_Toc497994752" w:history="1">
        <w:r w:rsidR="007E5CAE" w:rsidRPr="000A0548">
          <w:rPr>
            <w:rStyle w:val="Hyperlink"/>
            <w:noProof/>
          </w:rPr>
          <w:t>2.2.6</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_Toc497994752 \h </w:instrText>
        </w:r>
        <w:r w:rsidR="007E5CAE">
          <w:rPr>
            <w:noProof/>
            <w:webHidden/>
          </w:rPr>
        </w:r>
        <w:r w:rsidR="007E5CAE">
          <w:rPr>
            <w:noProof/>
            <w:webHidden/>
          </w:rPr>
          <w:fldChar w:fldCharType="separate"/>
        </w:r>
        <w:r w:rsidR="007E5CAE">
          <w:rPr>
            <w:noProof/>
            <w:webHidden/>
          </w:rPr>
          <w:t>9</w:t>
        </w:r>
        <w:r w:rsidR="007E5CAE">
          <w:rPr>
            <w:noProof/>
            <w:webHidden/>
          </w:rPr>
          <w:fldChar w:fldCharType="end"/>
        </w:r>
      </w:hyperlink>
    </w:p>
    <w:p w14:paraId="09F85C08" w14:textId="5C1339B6" w:rsidR="007E5CAE" w:rsidRDefault="00B555E0">
      <w:pPr>
        <w:pStyle w:val="TOC3"/>
        <w:tabs>
          <w:tab w:val="left" w:pos="1584"/>
        </w:tabs>
        <w:rPr>
          <w:rFonts w:asciiTheme="minorHAnsi" w:eastAsiaTheme="minorEastAsia" w:hAnsiTheme="minorHAnsi"/>
          <w:noProof/>
        </w:rPr>
      </w:pPr>
      <w:hyperlink w:anchor="_Toc497994753" w:history="1">
        <w:r w:rsidR="007E5CAE" w:rsidRPr="000A0548">
          <w:rPr>
            <w:rStyle w:val="Hyperlink"/>
            <w:noProof/>
          </w:rPr>
          <w:t>2.2.7</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_Toc497994753 \h </w:instrText>
        </w:r>
        <w:r w:rsidR="007E5CAE">
          <w:rPr>
            <w:noProof/>
            <w:webHidden/>
          </w:rPr>
        </w:r>
        <w:r w:rsidR="007E5CAE">
          <w:rPr>
            <w:noProof/>
            <w:webHidden/>
          </w:rPr>
          <w:fldChar w:fldCharType="separate"/>
        </w:r>
        <w:r w:rsidR="007E5CAE">
          <w:rPr>
            <w:noProof/>
            <w:webHidden/>
          </w:rPr>
          <w:t>9</w:t>
        </w:r>
        <w:r w:rsidR="007E5CAE">
          <w:rPr>
            <w:noProof/>
            <w:webHidden/>
          </w:rPr>
          <w:fldChar w:fldCharType="end"/>
        </w:r>
      </w:hyperlink>
    </w:p>
    <w:p w14:paraId="17EF6591" w14:textId="30C3588B" w:rsidR="007E5CAE" w:rsidRDefault="00B555E0">
      <w:pPr>
        <w:pStyle w:val="TOC3"/>
        <w:tabs>
          <w:tab w:val="left" w:pos="1584"/>
        </w:tabs>
        <w:rPr>
          <w:rFonts w:asciiTheme="minorHAnsi" w:eastAsiaTheme="minorEastAsia" w:hAnsiTheme="minorHAnsi"/>
          <w:noProof/>
        </w:rPr>
      </w:pPr>
      <w:hyperlink w:anchor="_Toc497994754" w:history="1">
        <w:r w:rsidR="007E5CAE" w:rsidRPr="000A0548">
          <w:rPr>
            <w:rStyle w:val="Hyperlink"/>
            <w:noProof/>
          </w:rPr>
          <w:t>2.2.8</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_Toc497994754 \h </w:instrText>
        </w:r>
        <w:r w:rsidR="007E5CAE">
          <w:rPr>
            <w:noProof/>
            <w:webHidden/>
          </w:rPr>
        </w:r>
        <w:r w:rsidR="007E5CAE">
          <w:rPr>
            <w:noProof/>
            <w:webHidden/>
          </w:rPr>
          <w:fldChar w:fldCharType="separate"/>
        </w:r>
        <w:r w:rsidR="007E5CAE">
          <w:rPr>
            <w:noProof/>
            <w:webHidden/>
          </w:rPr>
          <w:t>9</w:t>
        </w:r>
        <w:r w:rsidR="007E5CAE">
          <w:rPr>
            <w:noProof/>
            <w:webHidden/>
          </w:rPr>
          <w:fldChar w:fldCharType="end"/>
        </w:r>
      </w:hyperlink>
    </w:p>
    <w:p w14:paraId="56182A2A" w14:textId="1CE6EC44" w:rsidR="007E5CAE" w:rsidRDefault="00B555E0">
      <w:pPr>
        <w:pStyle w:val="TOC2"/>
        <w:tabs>
          <w:tab w:val="left" w:pos="864"/>
        </w:tabs>
        <w:rPr>
          <w:rFonts w:asciiTheme="minorHAnsi" w:eastAsiaTheme="minorEastAsia" w:hAnsiTheme="minorHAnsi"/>
        </w:rPr>
      </w:pPr>
      <w:hyperlink w:anchor="_Toc497994755" w:history="1">
        <w:r w:rsidR="007E5CAE" w:rsidRPr="000A0548">
          <w:rPr>
            <w:rStyle w:val="Hyperlink"/>
          </w:rPr>
          <w:t>2.3</w:t>
        </w:r>
        <w:r w:rsidR="007E5CAE">
          <w:rPr>
            <w:rFonts w:asciiTheme="minorHAnsi" w:eastAsiaTheme="minorEastAsia" w:hAnsiTheme="minorHAnsi"/>
          </w:rPr>
          <w:tab/>
        </w:r>
        <w:r w:rsidR="007E5CAE" w:rsidRPr="000A0548">
          <w:rPr>
            <w:rStyle w:val="Hyperlink"/>
          </w:rPr>
          <w:t>Feedback Entry</w:t>
        </w:r>
        <w:r w:rsidR="007E5CAE">
          <w:rPr>
            <w:webHidden/>
          </w:rPr>
          <w:tab/>
        </w:r>
        <w:r w:rsidR="007E5CAE">
          <w:rPr>
            <w:webHidden/>
          </w:rPr>
          <w:fldChar w:fldCharType="begin"/>
        </w:r>
        <w:r w:rsidR="007E5CAE">
          <w:rPr>
            <w:webHidden/>
          </w:rPr>
          <w:instrText xml:space="preserve"> PAGEREF _Toc497994755 \h </w:instrText>
        </w:r>
        <w:r w:rsidR="007E5CAE">
          <w:rPr>
            <w:webHidden/>
          </w:rPr>
        </w:r>
        <w:r w:rsidR="007E5CAE">
          <w:rPr>
            <w:webHidden/>
          </w:rPr>
          <w:fldChar w:fldCharType="separate"/>
        </w:r>
        <w:r w:rsidR="007E5CAE">
          <w:rPr>
            <w:webHidden/>
          </w:rPr>
          <w:t>10</w:t>
        </w:r>
        <w:r w:rsidR="007E5CAE">
          <w:rPr>
            <w:webHidden/>
          </w:rPr>
          <w:fldChar w:fldCharType="end"/>
        </w:r>
      </w:hyperlink>
    </w:p>
    <w:p w14:paraId="781679D3" w14:textId="155B824F" w:rsidR="007E5CAE" w:rsidRDefault="00B555E0">
      <w:pPr>
        <w:pStyle w:val="TOC3"/>
        <w:tabs>
          <w:tab w:val="left" w:pos="1584"/>
        </w:tabs>
        <w:rPr>
          <w:rFonts w:asciiTheme="minorHAnsi" w:eastAsiaTheme="minorEastAsia" w:hAnsiTheme="minorHAnsi"/>
          <w:noProof/>
        </w:rPr>
      </w:pPr>
      <w:hyperlink w:anchor="_Toc497994756" w:history="1">
        <w:r w:rsidR="007E5CAE" w:rsidRPr="000A0548">
          <w:rPr>
            <w:rStyle w:val="Hyperlink"/>
            <w:noProof/>
          </w:rPr>
          <w:t>2.3.1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_Toc497994756 \h </w:instrText>
        </w:r>
        <w:r w:rsidR="007E5CAE">
          <w:rPr>
            <w:noProof/>
            <w:webHidden/>
          </w:rPr>
        </w:r>
        <w:r w:rsidR="007E5CAE">
          <w:rPr>
            <w:noProof/>
            <w:webHidden/>
          </w:rPr>
          <w:fldChar w:fldCharType="separate"/>
        </w:r>
        <w:r w:rsidR="007E5CAE">
          <w:rPr>
            <w:noProof/>
            <w:webHidden/>
          </w:rPr>
          <w:t>10</w:t>
        </w:r>
        <w:r w:rsidR="007E5CAE">
          <w:rPr>
            <w:noProof/>
            <w:webHidden/>
          </w:rPr>
          <w:fldChar w:fldCharType="end"/>
        </w:r>
      </w:hyperlink>
    </w:p>
    <w:p w14:paraId="114C9B6D" w14:textId="298F9C2C" w:rsidR="007E5CAE" w:rsidRDefault="00B555E0">
      <w:pPr>
        <w:pStyle w:val="TOC3"/>
        <w:tabs>
          <w:tab w:val="left" w:pos="1584"/>
        </w:tabs>
        <w:rPr>
          <w:rFonts w:asciiTheme="minorHAnsi" w:eastAsiaTheme="minorEastAsia" w:hAnsiTheme="minorHAnsi"/>
          <w:noProof/>
        </w:rPr>
      </w:pPr>
      <w:hyperlink w:anchor="_Toc497994757" w:history="1">
        <w:r w:rsidR="007E5CAE" w:rsidRPr="000A0548">
          <w:rPr>
            <w:rStyle w:val="Hyperlink"/>
            <w:noProof/>
          </w:rPr>
          <w:t>2.3.2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_Toc497994757 \h </w:instrText>
        </w:r>
        <w:r w:rsidR="007E5CAE">
          <w:rPr>
            <w:noProof/>
            <w:webHidden/>
          </w:rPr>
        </w:r>
        <w:r w:rsidR="007E5CAE">
          <w:rPr>
            <w:noProof/>
            <w:webHidden/>
          </w:rPr>
          <w:fldChar w:fldCharType="separate"/>
        </w:r>
        <w:r w:rsidR="007E5CAE">
          <w:rPr>
            <w:noProof/>
            <w:webHidden/>
          </w:rPr>
          <w:t>10</w:t>
        </w:r>
        <w:r w:rsidR="007E5CAE">
          <w:rPr>
            <w:noProof/>
            <w:webHidden/>
          </w:rPr>
          <w:fldChar w:fldCharType="end"/>
        </w:r>
      </w:hyperlink>
    </w:p>
    <w:p w14:paraId="42F35D2B" w14:textId="576F6415" w:rsidR="007E5CAE" w:rsidRDefault="00B555E0">
      <w:pPr>
        <w:pStyle w:val="TOC3"/>
        <w:tabs>
          <w:tab w:val="left" w:pos="1584"/>
        </w:tabs>
        <w:rPr>
          <w:rFonts w:asciiTheme="minorHAnsi" w:eastAsiaTheme="minorEastAsia" w:hAnsiTheme="minorHAnsi"/>
          <w:noProof/>
        </w:rPr>
      </w:pPr>
      <w:hyperlink w:anchor="_Toc497994758" w:history="1">
        <w:r w:rsidR="007E5CAE" w:rsidRPr="000A0548">
          <w:rPr>
            <w:rStyle w:val="Hyperlink"/>
            <w:noProof/>
          </w:rPr>
          <w:t>2.3.3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_Toc497994758 \h </w:instrText>
        </w:r>
        <w:r w:rsidR="007E5CAE">
          <w:rPr>
            <w:noProof/>
            <w:webHidden/>
          </w:rPr>
        </w:r>
        <w:r w:rsidR="007E5CAE">
          <w:rPr>
            <w:noProof/>
            <w:webHidden/>
          </w:rPr>
          <w:fldChar w:fldCharType="separate"/>
        </w:r>
        <w:r w:rsidR="007E5CAE">
          <w:rPr>
            <w:noProof/>
            <w:webHidden/>
          </w:rPr>
          <w:t>10</w:t>
        </w:r>
        <w:r w:rsidR="007E5CAE">
          <w:rPr>
            <w:noProof/>
            <w:webHidden/>
          </w:rPr>
          <w:fldChar w:fldCharType="end"/>
        </w:r>
      </w:hyperlink>
    </w:p>
    <w:p w14:paraId="0D4A19C9" w14:textId="7D42A739" w:rsidR="007E5CAE" w:rsidRDefault="00B555E0">
      <w:pPr>
        <w:pStyle w:val="TOC3"/>
        <w:tabs>
          <w:tab w:val="left" w:pos="1584"/>
        </w:tabs>
        <w:rPr>
          <w:rFonts w:asciiTheme="minorHAnsi" w:eastAsiaTheme="minorEastAsia" w:hAnsiTheme="minorHAnsi"/>
          <w:noProof/>
        </w:rPr>
      </w:pPr>
      <w:hyperlink w:anchor="_Toc497994759" w:history="1">
        <w:r w:rsidR="007E5CAE" w:rsidRPr="000A0548">
          <w:rPr>
            <w:rStyle w:val="Hyperlink"/>
            <w:noProof/>
          </w:rPr>
          <w:t>2.3.4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_Toc497994759 \h </w:instrText>
        </w:r>
        <w:r w:rsidR="007E5CAE">
          <w:rPr>
            <w:noProof/>
            <w:webHidden/>
          </w:rPr>
        </w:r>
        <w:r w:rsidR="007E5CAE">
          <w:rPr>
            <w:noProof/>
            <w:webHidden/>
          </w:rPr>
          <w:fldChar w:fldCharType="separate"/>
        </w:r>
        <w:r w:rsidR="007E5CAE">
          <w:rPr>
            <w:noProof/>
            <w:webHidden/>
          </w:rPr>
          <w:t>10</w:t>
        </w:r>
        <w:r w:rsidR="007E5CAE">
          <w:rPr>
            <w:noProof/>
            <w:webHidden/>
          </w:rPr>
          <w:fldChar w:fldCharType="end"/>
        </w:r>
      </w:hyperlink>
    </w:p>
    <w:p w14:paraId="6ECBDB5B" w14:textId="56C7AFF2" w:rsidR="007E5CAE" w:rsidRDefault="00B555E0">
      <w:pPr>
        <w:pStyle w:val="TOC3"/>
        <w:tabs>
          <w:tab w:val="left" w:pos="1584"/>
        </w:tabs>
        <w:rPr>
          <w:rFonts w:asciiTheme="minorHAnsi" w:eastAsiaTheme="minorEastAsia" w:hAnsiTheme="minorHAnsi"/>
          <w:noProof/>
        </w:rPr>
      </w:pPr>
      <w:hyperlink w:anchor="_Toc497994760" w:history="1">
        <w:r w:rsidR="007E5CAE" w:rsidRPr="000A0548">
          <w:rPr>
            <w:rStyle w:val="Hyperlink"/>
            <w:noProof/>
          </w:rPr>
          <w:t>2.3.5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_Toc497994760 \h </w:instrText>
        </w:r>
        <w:r w:rsidR="007E5CAE">
          <w:rPr>
            <w:noProof/>
            <w:webHidden/>
          </w:rPr>
        </w:r>
        <w:r w:rsidR="007E5CAE">
          <w:rPr>
            <w:noProof/>
            <w:webHidden/>
          </w:rPr>
          <w:fldChar w:fldCharType="separate"/>
        </w:r>
        <w:r w:rsidR="007E5CAE">
          <w:rPr>
            <w:noProof/>
            <w:webHidden/>
          </w:rPr>
          <w:t>10</w:t>
        </w:r>
        <w:r w:rsidR="007E5CAE">
          <w:rPr>
            <w:noProof/>
            <w:webHidden/>
          </w:rPr>
          <w:fldChar w:fldCharType="end"/>
        </w:r>
      </w:hyperlink>
    </w:p>
    <w:p w14:paraId="1DAB19C3" w14:textId="6991F33C" w:rsidR="007E5CAE" w:rsidRDefault="00B555E0">
      <w:pPr>
        <w:pStyle w:val="TOC3"/>
        <w:tabs>
          <w:tab w:val="left" w:pos="1584"/>
        </w:tabs>
        <w:rPr>
          <w:rFonts w:asciiTheme="minorHAnsi" w:eastAsiaTheme="minorEastAsia" w:hAnsiTheme="minorHAnsi"/>
          <w:noProof/>
        </w:rPr>
      </w:pPr>
      <w:hyperlink w:anchor="_Toc497994761" w:history="1">
        <w:r w:rsidR="007E5CAE" w:rsidRPr="000A0548">
          <w:rPr>
            <w:rStyle w:val="Hyperlink"/>
            <w:noProof/>
          </w:rPr>
          <w:t>2.3.6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_Toc497994761 \h </w:instrText>
        </w:r>
        <w:r w:rsidR="007E5CAE">
          <w:rPr>
            <w:noProof/>
            <w:webHidden/>
          </w:rPr>
        </w:r>
        <w:r w:rsidR="007E5CAE">
          <w:rPr>
            <w:noProof/>
            <w:webHidden/>
          </w:rPr>
          <w:fldChar w:fldCharType="separate"/>
        </w:r>
        <w:r w:rsidR="007E5CAE">
          <w:rPr>
            <w:noProof/>
            <w:webHidden/>
          </w:rPr>
          <w:t>10</w:t>
        </w:r>
        <w:r w:rsidR="007E5CAE">
          <w:rPr>
            <w:noProof/>
            <w:webHidden/>
          </w:rPr>
          <w:fldChar w:fldCharType="end"/>
        </w:r>
      </w:hyperlink>
    </w:p>
    <w:p w14:paraId="4808104D" w14:textId="21FF6D9F" w:rsidR="007E5CAE" w:rsidRDefault="00B555E0">
      <w:pPr>
        <w:pStyle w:val="TOC3"/>
        <w:tabs>
          <w:tab w:val="left" w:pos="1584"/>
        </w:tabs>
        <w:rPr>
          <w:rFonts w:asciiTheme="minorHAnsi" w:eastAsiaTheme="minorEastAsia" w:hAnsiTheme="minorHAnsi"/>
          <w:noProof/>
        </w:rPr>
      </w:pPr>
      <w:hyperlink w:anchor="_Toc497994762" w:history="1">
        <w:r w:rsidR="007E5CAE" w:rsidRPr="000A0548">
          <w:rPr>
            <w:rStyle w:val="Hyperlink"/>
            <w:noProof/>
          </w:rPr>
          <w:t>2.3.7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_Toc497994762 \h </w:instrText>
        </w:r>
        <w:r w:rsidR="007E5CAE">
          <w:rPr>
            <w:noProof/>
            <w:webHidden/>
          </w:rPr>
        </w:r>
        <w:r w:rsidR="007E5CAE">
          <w:rPr>
            <w:noProof/>
            <w:webHidden/>
          </w:rPr>
          <w:fldChar w:fldCharType="separate"/>
        </w:r>
        <w:r w:rsidR="007E5CAE">
          <w:rPr>
            <w:noProof/>
            <w:webHidden/>
          </w:rPr>
          <w:t>11</w:t>
        </w:r>
        <w:r w:rsidR="007E5CAE">
          <w:rPr>
            <w:noProof/>
            <w:webHidden/>
          </w:rPr>
          <w:fldChar w:fldCharType="end"/>
        </w:r>
      </w:hyperlink>
    </w:p>
    <w:p w14:paraId="7866383B" w14:textId="2C716D8C" w:rsidR="007E5CAE" w:rsidRDefault="00B555E0">
      <w:pPr>
        <w:pStyle w:val="TOC3"/>
        <w:tabs>
          <w:tab w:val="left" w:pos="1584"/>
        </w:tabs>
        <w:rPr>
          <w:rFonts w:asciiTheme="minorHAnsi" w:eastAsiaTheme="minorEastAsia" w:hAnsiTheme="minorHAnsi"/>
          <w:noProof/>
        </w:rPr>
      </w:pPr>
      <w:hyperlink w:anchor="_Toc497994763" w:history="1">
        <w:r w:rsidR="007E5CAE" w:rsidRPr="000A0548">
          <w:rPr>
            <w:rStyle w:val="Hyperlink"/>
            <w:noProof/>
          </w:rPr>
          <w:t>2.3.8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_Toc497994763 \h </w:instrText>
        </w:r>
        <w:r w:rsidR="007E5CAE">
          <w:rPr>
            <w:noProof/>
            <w:webHidden/>
          </w:rPr>
        </w:r>
        <w:r w:rsidR="007E5CAE">
          <w:rPr>
            <w:noProof/>
            <w:webHidden/>
          </w:rPr>
          <w:fldChar w:fldCharType="separate"/>
        </w:r>
        <w:r w:rsidR="007E5CAE">
          <w:rPr>
            <w:noProof/>
            <w:webHidden/>
          </w:rPr>
          <w:t>11</w:t>
        </w:r>
        <w:r w:rsidR="007E5CAE">
          <w:rPr>
            <w:noProof/>
            <w:webHidden/>
          </w:rPr>
          <w:fldChar w:fldCharType="end"/>
        </w:r>
      </w:hyperlink>
    </w:p>
    <w:p w14:paraId="04881C9C" w14:textId="66AC3B5D" w:rsidR="007E5CAE" w:rsidRDefault="00B555E0">
      <w:pPr>
        <w:pStyle w:val="TOC3"/>
        <w:tabs>
          <w:tab w:val="left" w:pos="1584"/>
        </w:tabs>
        <w:rPr>
          <w:rFonts w:asciiTheme="minorHAnsi" w:eastAsiaTheme="minorEastAsia" w:hAnsiTheme="minorHAnsi"/>
          <w:noProof/>
        </w:rPr>
      </w:pPr>
      <w:hyperlink w:anchor="_Toc497994764" w:history="1">
        <w:r w:rsidR="007E5CAE" w:rsidRPr="000A0548">
          <w:rPr>
            <w:rStyle w:val="Hyperlink"/>
            <w:noProof/>
          </w:rPr>
          <w:t>2.3.9</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_Toc497994764 \h </w:instrText>
        </w:r>
        <w:r w:rsidR="007E5CAE">
          <w:rPr>
            <w:noProof/>
            <w:webHidden/>
          </w:rPr>
        </w:r>
        <w:r w:rsidR="007E5CAE">
          <w:rPr>
            <w:noProof/>
            <w:webHidden/>
          </w:rPr>
          <w:fldChar w:fldCharType="separate"/>
        </w:r>
        <w:r w:rsidR="007E5CAE">
          <w:rPr>
            <w:noProof/>
            <w:webHidden/>
          </w:rPr>
          <w:t>11</w:t>
        </w:r>
        <w:r w:rsidR="007E5CAE">
          <w:rPr>
            <w:noProof/>
            <w:webHidden/>
          </w:rPr>
          <w:fldChar w:fldCharType="end"/>
        </w:r>
      </w:hyperlink>
    </w:p>
    <w:p w14:paraId="74BE32CF" w14:textId="7FB67091" w:rsidR="007E5CAE" w:rsidRDefault="00B555E0">
      <w:pPr>
        <w:pStyle w:val="TOC2"/>
        <w:tabs>
          <w:tab w:val="left" w:pos="864"/>
        </w:tabs>
        <w:rPr>
          <w:rFonts w:asciiTheme="minorHAnsi" w:eastAsiaTheme="minorEastAsia" w:hAnsiTheme="minorHAnsi"/>
        </w:rPr>
      </w:pPr>
      <w:hyperlink w:anchor="_Toc497994765" w:history="1">
        <w:r w:rsidR="007E5CAE" w:rsidRPr="000A0548">
          <w:rPr>
            <w:rStyle w:val="Hyperlink"/>
          </w:rPr>
          <w:t>2.4</w:t>
        </w:r>
        <w:r w:rsidR="007E5CAE">
          <w:rPr>
            <w:rFonts w:asciiTheme="minorHAnsi" w:eastAsiaTheme="minorEastAsia" w:hAnsiTheme="minorHAnsi"/>
          </w:rPr>
          <w:tab/>
        </w:r>
        <w:r w:rsidR="007E5CAE" w:rsidRPr="000A0548">
          <w:rPr>
            <w:rStyle w:val="Hyperlink"/>
          </w:rPr>
          <w:t>PCD Tracker Entry</w:t>
        </w:r>
        <w:r w:rsidR="007E5CAE">
          <w:rPr>
            <w:webHidden/>
          </w:rPr>
          <w:tab/>
        </w:r>
        <w:r w:rsidR="007E5CAE">
          <w:rPr>
            <w:webHidden/>
          </w:rPr>
          <w:fldChar w:fldCharType="begin"/>
        </w:r>
        <w:r w:rsidR="007E5CAE">
          <w:rPr>
            <w:webHidden/>
          </w:rPr>
          <w:instrText xml:space="preserve"> PAGEREF _Toc497994765 \h </w:instrText>
        </w:r>
        <w:r w:rsidR="007E5CAE">
          <w:rPr>
            <w:webHidden/>
          </w:rPr>
        </w:r>
        <w:r w:rsidR="007E5CAE">
          <w:rPr>
            <w:webHidden/>
          </w:rPr>
          <w:fldChar w:fldCharType="separate"/>
        </w:r>
        <w:r w:rsidR="007E5CAE">
          <w:rPr>
            <w:webHidden/>
          </w:rPr>
          <w:t>12</w:t>
        </w:r>
        <w:r w:rsidR="007E5CAE">
          <w:rPr>
            <w:webHidden/>
          </w:rPr>
          <w:fldChar w:fldCharType="end"/>
        </w:r>
      </w:hyperlink>
    </w:p>
    <w:p w14:paraId="3FB01A7F" w14:textId="223BB66B" w:rsidR="007E5CAE" w:rsidRDefault="00B555E0">
      <w:pPr>
        <w:pStyle w:val="TOC3"/>
        <w:tabs>
          <w:tab w:val="left" w:pos="1584"/>
        </w:tabs>
        <w:rPr>
          <w:rFonts w:asciiTheme="minorHAnsi" w:eastAsiaTheme="minorEastAsia" w:hAnsiTheme="minorHAnsi"/>
          <w:noProof/>
        </w:rPr>
      </w:pPr>
      <w:hyperlink w:anchor="_Toc497994766" w:history="1">
        <w:r w:rsidR="007E5CAE" w:rsidRPr="000A0548">
          <w:rPr>
            <w:rStyle w:val="Hyperlink"/>
            <w:noProof/>
          </w:rPr>
          <w:t>2.4.1</w:t>
        </w:r>
        <w:r w:rsidR="007E5CAE">
          <w:rPr>
            <w:rFonts w:asciiTheme="minorHAnsi" w:eastAsiaTheme="minorEastAsia" w:hAnsiTheme="minorHAnsi"/>
            <w:noProof/>
          </w:rPr>
          <w:tab/>
        </w:r>
        <w:r w:rsidR="007E5CAE" w:rsidRPr="000A0548">
          <w:rPr>
            <w:rStyle w:val="Hyperlink"/>
            <w:noProof/>
          </w:rPr>
          <w:t>Human Machine Interface</w:t>
        </w:r>
        <w:r w:rsidR="007E5CAE">
          <w:rPr>
            <w:noProof/>
            <w:webHidden/>
          </w:rPr>
          <w:tab/>
        </w:r>
        <w:r w:rsidR="007E5CAE">
          <w:rPr>
            <w:noProof/>
            <w:webHidden/>
          </w:rPr>
          <w:fldChar w:fldCharType="begin"/>
        </w:r>
        <w:r w:rsidR="007E5CAE">
          <w:rPr>
            <w:noProof/>
            <w:webHidden/>
          </w:rPr>
          <w:instrText xml:space="preserve"> PAGEREF _Toc497994766 \h </w:instrText>
        </w:r>
        <w:r w:rsidR="007E5CAE">
          <w:rPr>
            <w:noProof/>
            <w:webHidden/>
          </w:rPr>
        </w:r>
        <w:r w:rsidR="007E5CAE">
          <w:rPr>
            <w:noProof/>
            <w:webHidden/>
          </w:rPr>
          <w:fldChar w:fldCharType="separate"/>
        </w:r>
        <w:r w:rsidR="007E5CAE">
          <w:rPr>
            <w:noProof/>
            <w:webHidden/>
          </w:rPr>
          <w:t>13</w:t>
        </w:r>
        <w:r w:rsidR="007E5CAE">
          <w:rPr>
            <w:noProof/>
            <w:webHidden/>
          </w:rPr>
          <w:fldChar w:fldCharType="end"/>
        </w:r>
      </w:hyperlink>
    </w:p>
    <w:p w14:paraId="61F5582C" w14:textId="24AA9B72" w:rsidR="007E5CAE" w:rsidRDefault="00B555E0">
      <w:pPr>
        <w:pStyle w:val="TOC4"/>
        <w:tabs>
          <w:tab w:val="left" w:pos="2592"/>
        </w:tabs>
        <w:rPr>
          <w:rFonts w:asciiTheme="minorHAnsi" w:eastAsiaTheme="minorEastAsia" w:hAnsiTheme="minorHAnsi"/>
          <w:noProof/>
        </w:rPr>
      </w:pPr>
      <w:hyperlink w:anchor="_Toc497994767" w:history="1">
        <w:r w:rsidR="007E5CAE" w:rsidRPr="000A0548">
          <w:rPr>
            <w:rStyle w:val="Hyperlink"/>
            <w:noProof/>
          </w:rPr>
          <w:t>2.4.1.1</w:t>
        </w:r>
        <w:r w:rsidR="007E5CAE">
          <w:rPr>
            <w:rFonts w:asciiTheme="minorHAnsi" w:eastAsiaTheme="minorEastAsia" w:hAnsiTheme="minorHAnsi"/>
            <w:noProof/>
          </w:rPr>
          <w:tab/>
        </w:r>
        <w:r w:rsidR="007E5CAE" w:rsidRPr="000A0548">
          <w:rPr>
            <w:rStyle w:val="Hyperlink"/>
            <w:noProof/>
          </w:rPr>
          <w:t>PCD Tracker Entry (Blank)</w:t>
        </w:r>
        <w:r w:rsidR="007E5CAE">
          <w:rPr>
            <w:noProof/>
            <w:webHidden/>
          </w:rPr>
          <w:tab/>
        </w:r>
        <w:r w:rsidR="007E5CAE">
          <w:rPr>
            <w:noProof/>
            <w:webHidden/>
          </w:rPr>
          <w:fldChar w:fldCharType="begin"/>
        </w:r>
        <w:r w:rsidR="007E5CAE">
          <w:rPr>
            <w:noProof/>
            <w:webHidden/>
          </w:rPr>
          <w:instrText xml:space="preserve"> PAGEREF _Toc497994767 \h </w:instrText>
        </w:r>
        <w:r w:rsidR="007E5CAE">
          <w:rPr>
            <w:noProof/>
            <w:webHidden/>
          </w:rPr>
        </w:r>
        <w:r w:rsidR="007E5CAE">
          <w:rPr>
            <w:noProof/>
            <w:webHidden/>
          </w:rPr>
          <w:fldChar w:fldCharType="separate"/>
        </w:r>
        <w:r w:rsidR="007E5CAE">
          <w:rPr>
            <w:noProof/>
            <w:webHidden/>
          </w:rPr>
          <w:t>13</w:t>
        </w:r>
        <w:r w:rsidR="007E5CAE">
          <w:rPr>
            <w:noProof/>
            <w:webHidden/>
          </w:rPr>
          <w:fldChar w:fldCharType="end"/>
        </w:r>
      </w:hyperlink>
    </w:p>
    <w:p w14:paraId="1C446841" w14:textId="684526E0" w:rsidR="007E5CAE" w:rsidRDefault="00B555E0">
      <w:pPr>
        <w:pStyle w:val="TOC3"/>
        <w:tabs>
          <w:tab w:val="left" w:pos="1584"/>
        </w:tabs>
        <w:rPr>
          <w:rFonts w:asciiTheme="minorHAnsi" w:eastAsiaTheme="minorEastAsia" w:hAnsiTheme="minorHAnsi"/>
          <w:noProof/>
        </w:rPr>
      </w:pPr>
      <w:hyperlink w:anchor="_Toc497994768" w:history="1">
        <w:r w:rsidR="007E5CAE" w:rsidRPr="000A0548">
          <w:rPr>
            <w:rStyle w:val="Hyperlink"/>
            <w:noProof/>
          </w:rPr>
          <w:t>2.4.2</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_Toc497994768 \h </w:instrText>
        </w:r>
        <w:r w:rsidR="007E5CAE">
          <w:rPr>
            <w:noProof/>
            <w:webHidden/>
          </w:rPr>
        </w:r>
        <w:r w:rsidR="007E5CAE">
          <w:rPr>
            <w:noProof/>
            <w:webHidden/>
          </w:rPr>
          <w:fldChar w:fldCharType="separate"/>
        </w:r>
        <w:r w:rsidR="007E5CAE">
          <w:rPr>
            <w:noProof/>
            <w:webHidden/>
          </w:rPr>
          <w:t>16</w:t>
        </w:r>
        <w:r w:rsidR="007E5CAE">
          <w:rPr>
            <w:noProof/>
            <w:webHidden/>
          </w:rPr>
          <w:fldChar w:fldCharType="end"/>
        </w:r>
      </w:hyperlink>
    </w:p>
    <w:p w14:paraId="0760380B" w14:textId="18372B13" w:rsidR="007E5CAE" w:rsidRDefault="00B555E0">
      <w:pPr>
        <w:pStyle w:val="TOC4"/>
        <w:tabs>
          <w:tab w:val="left" w:pos="2592"/>
        </w:tabs>
        <w:rPr>
          <w:rFonts w:asciiTheme="minorHAnsi" w:eastAsiaTheme="minorEastAsia" w:hAnsiTheme="minorHAnsi"/>
          <w:noProof/>
        </w:rPr>
      </w:pPr>
      <w:hyperlink w:anchor="_Toc497994769" w:history="1">
        <w:r w:rsidR="007E5CAE" w:rsidRPr="000A0548">
          <w:rPr>
            <w:rStyle w:val="Hyperlink"/>
            <w:noProof/>
          </w:rPr>
          <w:t>2.4.2.1</w:t>
        </w:r>
        <w:r w:rsidR="007E5CAE">
          <w:rPr>
            <w:rFonts w:asciiTheme="minorHAnsi" w:eastAsiaTheme="minorEastAsia" w:hAnsiTheme="minorHAnsi"/>
            <w:noProof/>
          </w:rPr>
          <w:tab/>
        </w:r>
        <w:r w:rsidR="007E5CAE" w:rsidRPr="000A0548">
          <w:rPr>
            <w:rStyle w:val="Hyperlink"/>
            <w:noProof/>
          </w:rPr>
          <w:t>PCD Tracker Entry (Populated)</w:t>
        </w:r>
        <w:r w:rsidR="007E5CAE">
          <w:rPr>
            <w:noProof/>
            <w:webHidden/>
          </w:rPr>
          <w:tab/>
        </w:r>
        <w:r w:rsidR="007E5CAE">
          <w:rPr>
            <w:noProof/>
            <w:webHidden/>
          </w:rPr>
          <w:fldChar w:fldCharType="begin"/>
        </w:r>
        <w:r w:rsidR="007E5CAE">
          <w:rPr>
            <w:noProof/>
            <w:webHidden/>
          </w:rPr>
          <w:instrText xml:space="preserve"> PAGEREF _Toc497994769 \h </w:instrText>
        </w:r>
        <w:r w:rsidR="007E5CAE">
          <w:rPr>
            <w:noProof/>
            <w:webHidden/>
          </w:rPr>
        </w:r>
        <w:r w:rsidR="007E5CAE">
          <w:rPr>
            <w:noProof/>
            <w:webHidden/>
          </w:rPr>
          <w:fldChar w:fldCharType="separate"/>
        </w:r>
        <w:r w:rsidR="007E5CAE">
          <w:rPr>
            <w:noProof/>
            <w:webHidden/>
          </w:rPr>
          <w:t>17</w:t>
        </w:r>
        <w:r w:rsidR="007E5CAE">
          <w:rPr>
            <w:noProof/>
            <w:webHidden/>
          </w:rPr>
          <w:fldChar w:fldCharType="end"/>
        </w:r>
      </w:hyperlink>
    </w:p>
    <w:p w14:paraId="1152BAD7" w14:textId="07B8AB35" w:rsidR="007E5CAE" w:rsidRDefault="00B555E0">
      <w:pPr>
        <w:pStyle w:val="TOC4"/>
        <w:tabs>
          <w:tab w:val="left" w:pos="2592"/>
        </w:tabs>
        <w:rPr>
          <w:rFonts w:asciiTheme="minorHAnsi" w:eastAsiaTheme="minorEastAsia" w:hAnsiTheme="minorHAnsi"/>
          <w:noProof/>
        </w:rPr>
      </w:pPr>
      <w:hyperlink w:anchor="_Toc497994770" w:history="1">
        <w:r w:rsidR="007E5CAE" w:rsidRPr="000A0548">
          <w:rPr>
            <w:rStyle w:val="Hyperlink"/>
            <w:noProof/>
          </w:rPr>
          <w:t>2.4.2.2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_Toc497994770 \h </w:instrText>
        </w:r>
        <w:r w:rsidR="007E5CAE">
          <w:rPr>
            <w:noProof/>
            <w:webHidden/>
          </w:rPr>
        </w:r>
        <w:r w:rsidR="007E5CAE">
          <w:rPr>
            <w:noProof/>
            <w:webHidden/>
          </w:rPr>
          <w:fldChar w:fldCharType="separate"/>
        </w:r>
        <w:r w:rsidR="007E5CAE">
          <w:rPr>
            <w:noProof/>
            <w:webHidden/>
          </w:rPr>
          <w:t>17</w:t>
        </w:r>
        <w:r w:rsidR="007E5CAE">
          <w:rPr>
            <w:noProof/>
            <w:webHidden/>
          </w:rPr>
          <w:fldChar w:fldCharType="end"/>
        </w:r>
      </w:hyperlink>
    </w:p>
    <w:p w14:paraId="2DD69077" w14:textId="33BCC618" w:rsidR="007E5CAE" w:rsidRDefault="00B555E0">
      <w:pPr>
        <w:pStyle w:val="TOC4"/>
        <w:tabs>
          <w:tab w:val="left" w:pos="2592"/>
        </w:tabs>
        <w:rPr>
          <w:rFonts w:asciiTheme="minorHAnsi" w:eastAsiaTheme="minorEastAsia" w:hAnsiTheme="minorHAnsi"/>
          <w:noProof/>
        </w:rPr>
      </w:pPr>
      <w:hyperlink w:anchor="_Toc497994771" w:history="1">
        <w:r w:rsidR="007E5CAE" w:rsidRPr="000A0548">
          <w:rPr>
            <w:rStyle w:val="Hyperlink"/>
            <w:noProof/>
          </w:rPr>
          <w:t>2.4.2.3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_Toc497994771 \h </w:instrText>
        </w:r>
        <w:r w:rsidR="007E5CAE">
          <w:rPr>
            <w:noProof/>
            <w:webHidden/>
          </w:rPr>
        </w:r>
        <w:r w:rsidR="007E5CAE">
          <w:rPr>
            <w:noProof/>
            <w:webHidden/>
          </w:rPr>
          <w:fldChar w:fldCharType="separate"/>
        </w:r>
        <w:r w:rsidR="007E5CAE">
          <w:rPr>
            <w:noProof/>
            <w:webHidden/>
          </w:rPr>
          <w:t>17</w:t>
        </w:r>
        <w:r w:rsidR="007E5CAE">
          <w:rPr>
            <w:noProof/>
            <w:webHidden/>
          </w:rPr>
          <w:fldChar w:fldCharType="end"/>
        </w:r>
      </w:hyperlink>
    </w:p>
    <w:p w14:paraId="1B70EE37" w14:textId="7A525A57" w:rsidR="007E5CAE" w:rsidRDefault="00B555E0">
      <w:pPr>
        <w:pStyle w:val="TOC3"/>
        <w:tabs>
          <w:tab w:val="left" w:pos="1584"/>
        </w:tabs>
        <w:rPr>
          <w:rFonts w:asciiTheme="minorHAnsi" w:eastAsiaTheme="minorEastAsia" w:hAnsiTheme="minorHAnsi"/>
          <w:noProof/>
        </w:rPr>
      </w:pPr>
      <w:hyperlink w:anchor="_Toc497994772" w:history="1">
        <w:r w:rsidR="007E5CAE" w:rsidRPr="000A0548">
          <w:rPr>
            <w:rStyle w:val="Hyperlink"/>
            <w:noProof/>
          </w:rPr>
          <w:t>2.4.3</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_Toc497994772 \h </w:instrText>
        </w:r>
        <w:r w:rsidR="007E5CAE">
          <w:rPr>
            <w:noProof/>
            <w:webHidden/>
          </w:rPr>
        </w:r>
        <w:r w:rsidR="007E5CAE">
          <w:rPr>
            <w:noProof/>
            <w:webHidden/>
          </w:rPr>
          <w:fldChar w:fldCharType="separate"/>
        </w:r>
        <w:r w:rsidR="007E5CAE">
          <w:rPr>
            <w:noProof/>
            <w:webHidden/>
          </w:rPr>
          <w:t>17</w:t>
        </w:r>
        <w:r w:rsidR="007E5CAE">
          <w:rPr>
            <w:noProof/>
            <w:webHidden/>
          </w:rPr>
          <w:fldChar w:fldCharType="end"/>
        </w:r>
      </w:hyperlink>
    </w:p>
    <w:p w14:paraId="566F644F" w14:textId="62AED9DD" w:rsidR="007E5CAE" w:rsidRDefault="00B555E0">
      <w:pPr>
        <w:pStyle w:val="TOC3"/>
        <w:tabs>
          <w:tab w:val="left" w:pos="1584"/>
        </w:tabs>
        <w:rPr>
          <w:rFonts w:asciiTheme="minorHAnsi" w:eastAsiaTheme="minorEastAsia" w:hAnsiTheme="minorHAnsi"/>
          <w:noProof/>
        </w:rPr>
      </w:pPr>
      <w:hyperlink w:anchor="_Toc497994773" w:history="1">
        <w:r w:rsidR="007E5CAE" w:rsidRPr="000A0548">
          <w:rPr>
            <w:rStyle w:val="Hyperlink"/>
            <w:noProof/>
          </w:rPr>
          <w:t>2.4.4</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_Toc497994773 \h </w:instrText>
        </w:r>
        <w:r w:rsidR="007E5CAE">
          <w:rPr>
            <w:noProof/>
            <w:webHidden/>
          </w:rPr>
        </w:r>
        <w:r w:rsidR="007E5CAE">
          <w:rPr>
            <w:noProof/>
            <w:webHidden/>
          </w:rPr>
          <w:fldChar w:fldCharType="separate"/>
        </w:r>
        <w:r w:rsidR="007E5CAE">
          <w:rPr>
            <w:noProof/>
            <w:webHidden/>
          </w:rPr>
          <w:t>18</w:t>
        </w:r>
        <w:r w:rsidR="007E5CAE">
          <w:rPr>
            <w:noProof/>
            <w:webHidden/>
          </w:rPr>
          <w:fldChar w:fldCharType="end"/>
        </w:r>
      </w:hyperlink>
    </w:p>
    <w:p w14:paraId="0A680A9C" w14:textId="3D82F454" w:rsidR="007E5CAE" w:rsidRDefault="00B555E0">
      <w:pPr>
        <w:pStyle w:val="TOC3"/>
        <w:tabs>
          <w:tab w:val="left" w:pos="1584"/>
        </w:tabs>
        <w:rPr>
          <w:rFonts w:asciiTheme="minorHAnsi" w:eastAsiaTheme="minorEastAsia" w:hAnsiTheme="minorHAnsi"/>
          <w:noProof/>
        </w:rPr>
      </w:pPr>
      <w:hyperlink w:anchor="_Toc497994774" w:history="1">
        <w:r w:rsidR="007E5CAE" w:rsidRPr="000A0548">
          <w:rPr>
            <w:rStyle w:val="Hyperlink"/>
            <w:noProof/>
          </w:rPr>
          <w:t>2.4.5</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_Toc497994774 \h </w:instrText>
        </w:r>
        <w:r w:rsidR="007E5CAE">
          <w:rPr>
            <w:noProof/>
            <w:webHidden/>
          </w:rPr>
        </w:r>
        <w:r w:rsidR="007E5CAE">
          <w:rPr>
            <w:noProof/>
            <w:webHidden/>
          </w:rPr>
          <w:fldChar w:fldCharType="separate"/>
        </w:r>
        <w:r w:rsidR="007E5CAE">
          <w:rPr>
            <w:noProof/>
            <w:webHidden/>
          </w:rPr>
          <w:t>18</w:t>
        </w:r>
        <w:r w:rsidR="007E5CAE">
          <w:rPr>
            <w:noProof/>
            <w:webHidden/>
          </w:rPr>
          <w:fldChar w:fldCharType="end"/>
        </w:r>
      </w:hyperlink>
    </w:p>
    <w:p w14:paraId="546BC954" w14:textId="6B02AB23" w:rsidR="007E5CAE" w:rsidRDefault="00B555E0">
      <w:pPr>
        <w:pStyle w:val="TOC3"/>
        <w:tabs>
          <w:tab w:val="left" w:pos="1584"/>
        </w:tabs>
        <w:rPr>
          <w:rFonts w:asciiTheme="minorHAnsi" w:eastAsiaTheme="minorEastAsia" w:hAnsiTheme="minorHAnsi"/>
          <w:noProof/>
        </w:rPr>
      </w:pPr>
      <w:hyperlink w:anchor="_Toc497994775" w:history="1">
        <w:r w:rsidR="007E5CAE" w:rsidRPr="000A0548">
          <w:rPr>
            <w:rStyle w:val="Hyperlink"/>
            <w:noProof/>
          </w:rPr>
          <w:t>2.4.6</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_Toc497994775 \h </w:instrText>
        </w:r>
        <w:r w:rsidR="007E5CAE">
          <w:rPr>
            <w:noProof/>
            <w:webHidden/>
          </w:rPr>
        </w:r>
        <w:r w:rsidR="007E5CAE">
          <w:rPr>
            <w:noProof/>
            <w:webHidden/>
          </w:rPr>
          <w:fldChar w:fldCharType="separate"/>
        </w:r>
        <w:r w:rsidR="007E5CAE">
          <w:rPr>
            <w:noProof/>
            <w:webHidden/>
          </w:rPr>
          <w:t>18</w:t>
        </w:r>
        <w:r w:rsidR="007E5CAE">
          <w:rPr>
            <w:noProof/>
            <w:webHidden/>
          </w:rPr>
          <w:fldChar w:fldCharType="end"/>
        </w:r>
      </w:hyperlink>
    </w:p>
    <w:p w14:paraId="4617805E" w14:textId="1FFACEE2" w:rsidR="007E5CAE" w:rsidRDefault="00B555E0">
      <w:pPr>
        <w:pStyle w:val="TOC2"/>
        <w:tabs>
          <w:tab w:val="left" w:pos="864"/>
        </w:tabs>
        <w:rPr>
          <w:rFonts w:asciiTheme="minorHAnsi" w:eastAsiaTheme="minorEastAsia" w:hAnsiTheme="minorHAnsi"/>
        </w:rPr>
      </w:pPr>
      <w:hyperlink w:anchor="_Toc497994776" w:history="1">
        <w:r w:rsidR="007E5CAE" w:rsidRPr="000A0548">
          <w:rPr>
            <w:rStyle w:val="Hyperlink"/>
          </w:rPr>
          <w:t>2.5</w:t>
        </w:r>
        <w:r w:rsidR="007E5CAE">
          <w:rPr>
            <w:rFonts w:asciiTheme="minorHAnsi" w:eastAsiaTheme="minorEastAsia" w:hAnsiTheme="minorHAnsi"/>
          </w:rPr>
          <w:tab/>
        </w:r>
        <w:r w:rsidR="007E5CAE" w:rsidRPr="000A0548">
          <w:rPr>
            <w:rStyle w:val="Hyperlink"/>
          </w:rPr>
          <w:t>PCD Tracker Maintenance</w:t>
        </w:r>
        <w:r w:rsidR="007E5CAE">
          <w:rPr>
            <w:webHidden/>
          </w:rPr>
          <w:tab/>
        </w:r>
        <w:r w:rsidR="007E5CAE">
          <w:rPr>
            <w:webHidden/>
          </w:rPr>
          <w:fldChar w:fldCharType="begin"/>
        </w:r>
        <w:r w:rsidR="007E5CAE">
          <w:rPr>
            <w:webHidden/>
          </w:rPr>
          <w:instrText xml:space="preserve"> PAGEREF _Toc497994776 \h </w:instrText>
        </w:r>
        <w:r w:rsidR="007E5CAE">
          <w:rPr>
            <w:webHidden/>
          </w:rPr>
        </w:r>
        <w:r w:rsidR="007E5CAE">
          <w:rPr>
            <w:webHidden/>
          </w:rPr>
          <w:fldChar w:fldCharType="separate"/>
        </w:r>
        <w:r w:rsidR="007E5CAE">
          <w:rPr>
            <w:webHidden/>
          </w:rPr>
          <w:t>19</w:t>
        </w:r>
        <w:r w:rsidR="007E5CAE">
          <w:rPr>
            <w:webHidden/>
          </w:rPr>
          <w:fldChar w:fldCharType="end"/>
        </w:r>
      </w:hyperlink>
    </w:p>
    <w:p w14:paraId="0EA482B9" w14:textId="70141579" w:rsidR="007E5CAE" w:rsidRDefault="00B555E0">
      <w:pPr>
        <w:pStyle w:val="TOC3"/>
        <w:tabs>
          <w:tab w:val="left" w:pos="1584"/>
        </w:tabs>
        <w:rPr>
          <w:rFonts w:asciiTheme="minorHAnsi" w:eastAsiaTheme="minorEastAsia" w:hAnsiTheme="minorHAnsi"/>
          <w:noProof/>
        </w:rPr>
      </w:pPr>
      <w:hyperlink w:anchor="_Toc497994777" w:history="1">
        <w:r w:rsidR="007E5CAE" w:rsidRPr="000A0548">
          <w:rPr>
            <w:rStyle w:val="Hyperlink"/>
            <w:noProof/>
          </w:rPr>
          <w:t>2.5.1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_Toc497994777 \h </w:instrText>
        </w:r>
        <w:r w:rsidR="007E5CAE">
          <w:rPr>
            <w:noProof/>
            <w:webHidden/>
          </w:rPr>
        </w:r>
        <w:r w:rsidR="007E5CAE">
          <w:rPr>
            <w:noProof/>
            <w:webHidden/>
          </w:rPr>
          <w:fldChar w:fldCharType="separate"/>
        </w:r>
        <w:r w:rsidR="007E5CAE">
          <w:rPr>
            <w:noProof/>
            <w:webHidden/>
          </w:rPr>
          <w:t>20</w:t>
        </w:r>
        <w:r w:rsidR="007E5CAE">
          <w:rPr>
            <w:noProof/>
            <w:webHidden/>
          </w:rPr>
          <w:fldChar w:fldCharType="end"/>
        </w:r>
      </w:hyperlink>
    </w:p>
    <w:p w14:paraId="5837AE40" w14:textId="5A29DE80" w:rsidR="007E5CAE" w:rsidRDefault="00B555E0">
      <w:pPr>
        <w:pStyle w:val="TOC3"/>
        <w:tabs>
          <w:tab w:val="left" w:pos="1584"/>
        </w:tabs>
        <w:rPr>
          <w:rFonts w:asciiTheme="minorHAnsi" w:eastAsiaTheme="minorEastAsia" w:hAnsiTheme="minorHAnsi"/>
          <w:noProof/>
        </w:rPr>
      </w:pPr>
      <w:hyperlink w:anchor="_Toc497994778" w:history="1">
        <w:r w:rsidR="007E5CAE" w:rsidRPr="000A0548">
          <w:rPr>
            <w:rStyle w:val="Hyperlink"/>
            <w:noProof/>
          </w:rPr>
          <w:t>2.5.2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_Toc497994778 \h </w:instrText>
        </w:r>
        <w:r w:rsidR="007E5CAE">
          <w:rPr>
            <w:noProof/>
            <w:webHidden/>
          </w:rPr>
        </w:r>
        <w:r w:rsidR="007E5CAE">
          <w:rPr>
            <w:noProof/>
            <w:webHidden/>
          </w:rPr>
          <w:fldChar w:fldCharType="separate"/>
        </w:r>
        <w:r w:rsidR="007E5CAE">
          <w:rPr>
            <w:noProof/>
            <w:webHidden/>
          </w:rPr>
          <w:t>21</w:t>
        </w:r>
        <w:r w:rsidR="007E5CAE">
          <w:rPr>
            <w:noProof/>
            <w:webHidden/>
          </w:rPr>
          <w:fldChar w:fldCharType="end"/>
        </w:r>
      </w:hyperlink>
    </w:p>
    <w:p w14:paraId="6B24AC2F" w14:textId="2FD18810" w:rsidR="007E5CAE" w:rsidRDefault="00B555E0">
      <w:pPr>
        <w:pStyle w:val="TOC3"/>
        <w:tabs>
          <w:tab w:val="left" w:pos="1584"/>
        </w:tabs>
        <w:rPr>
          <w:rFonts w:asciiTheme="minorHAnsi" w:eastAsiaTheme="minorEastAsia" w:hAnsiTheme="minorHAnsi"/>
          <w:noProof/>
        </w:rPr>
      </w:pPr>
      <w:hyperlink w:anchor="_Toc497994779" w:history="1">
        <w:r w:rsidR="007E5CAE" w:rsidRPr="000A0548">
          <w:rPr>
            <w:rStyle w:val="Hyperlink"/>
            <w:noProof/>
          </w:rPr>
          <w:t>2.5.3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_Toc497994779 \h </w:instrText>
        </w:r>
        <w:r w:rsidR="007E5CAE">
          <w:rPr>
            <w:noProof/>
            <w:webHidden/>
          </w:rPr>
        </w:r>
        <w:r w:rsidR="007E5CAE">
          <w:rPr>
            <w:noProof/>
            <w:webHidden/>
          </w:rPr>
          <w:fldChar w:fldCharType="separate"/>
        </w:r>
        <w:r w:rsidR="007E5CAE">
          <w:rPr>
            <w:noProof/>
            <w:webHidden/>
          </w:rPr>
          <w:t>21</w:t>
        </w:r>
        <w:r w:rsidR="007E5CAE">
          <w:rPr>
            <w:noProof/>
            <w:webHidden/>
          </w:rPr>
          <w:fldChar w:fldCharType="end"/>
        </w:r>
      </w:hyperlink>
    </w:p>
    <w:p w14:paraId="78EE663B" w14:textId="1E846289" w:rsidR="007E5CAE" w:rsidRDefault="00B555E0">
      <w:pPr>
        <w:pStyle w:val="TOC3"/>
        <w:tabs>
          <w:tab w:val="left" w:pos="1584"/>
        </w:tabs>
        <w:rPr>
          <w:rFonts w:asciiTheme="minorHAnsi" w:eastAsiaTheme="minorEastAsia" w:hAnsiTheme="minorHAnsi"/>
          <w:noProof/>
        </w:rPr>
      </w:pPr>
      <w:hyperlink w:anchor="_Toc497994780" w:history="1">
        <w:r w:rsidR="007E5CAE" w:rsidRPr="000A0548">
          <w:rPr>
            <w:rStyle w:val="Hyperlink"/>
            <w:noProof/>
          </w:rPr>
          <w:t>2.5.4</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_Toc497994780 \h </w:instrText>
        </w:r>
        <w:r w:rsidR="007E5CAE">
          <w:rPr>
            <w:noProof/>
            <w:webHidden/>
          </w:rPr>
        </w:r>
        <w:r w:rsidR="007E5CAE">
          <w:rPr>
            <w:noProof/>
            <w:webHidden/>
          </w:rPr>
          <w:fldChar w:fldCharType="separate"/>
        </w:r>
        <w:r w:rsidR="007E5CAE">
          <w:rPr>
            <w:noProof/>
            <w:webHidden/>
          </w:rPr>
          <w:t>21</w:t>
        </w:r>
        <w:r w:rsidR="007E5CAE">
          <w:rPr>
            <w:noProof/>
            <w:webHidden/>
          </w:rPr>
          <w:fldChar w:fldCharType="end"/>
        </w:r>
      </w:hyperlink>
    </w:p>
    <w:p w14:paraId="6CD4D9A5" w14:textId="0C528870" w:rsidR="007E5CAE" w:rsidRDefault="00B555E0">
      <w:pPr>
        <w:pStyle w:val="TOC3"/>
        <w:tabs>
          <w:tab w:val="left" w:pos="1584"/>
        </w:tabs>
        <w:rPr>
          <w:rFonts w:asciiTheme="minorHAnsi" w:eastAsiaTheme="minorEastAsia" w:hAnsiTheme="minorHAnsi"/>
          <w:noProof/>
        </w:rPr>
      </w:pPr>
      <w:hyperlink w:anchor="_Toc497994781" w:history="1">
        <w:r w:rsidR="007E5CAE" w:rsidRPr="000A0548">
          <w:rPr>
            <w:rStyle w:val="Hyperlink"/>
            <w:noProof/>
          </w:rPr>
          <w:t>2.5.5</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_Toc497994781 \h </w:instrText>
        </w:r>
        <w:r w:rsidR="007E5CAE">
          <w:rPr>
            <w:noProof/>
            <w:webHidden/>
          </w:rPr>
        </w:r>
        <w:r w:rsidR="007E5CAE">
          <w:rPr>
            <w:noProof/>
            <w:webHidden/>
          </w:rPr>
          <w:fldChar w:fldCharType="separate"/>
        </w:r>
        <w:r w:rsidR="007E5CAE">
          <w:rPr>
            <w:noProof/>
            <w:webHidden/>
          </w:rPr>
          <w:t>21</w:t>
        </w:r>
        <w:r w:rsidR="007E5CAE">
          <w:rPr>
            <w:noProof/>
            <w:webHidden/>
          </w:rPr>
          <w:fldChar w:fldCharType="end"/>
        </w:r>
      </w:hyperlink>
    </w:p>
    <w:p w14:paraId="3CAE84A7" w14:textId="619CB014" w:rsidR="007E5CAE" w:rsidRDefault="00B555E0">
      <w:pPr>
        <w:pStyle w:val="TOC3"/>
        <w:tabs>
          <w:tab w:val="left" w:pos="1584"/>
        </w:tabs>
        <w:rPr>
          <w:rFonts w:asciiTheme="minorHAnsi" w:eastAsiaTheme="minorEastAsia" w:hAnsiTheme="minorHAnsi"/>
          <w:noProof/>
        </w:rPr>
      </w:pPr>
      <w:hyperlink w:anchor="_Toc497994782" w:history="1">
        <w:r w:rsidR="007E5CAE" w:rsidRPr="000A0548">
          <w:rPr>
            <w:rStyle w:val="Hyperlink"/>
            <w:noProof/>
          </w:rPr>
          <w:t>2.5.6</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_Toc497994782 \h </w:instrText>
        </w:r>
        <w:r w:rsidR="007E5CAE">
          <w:rPr>
            <w:noProof/>
            <w:webHidden/>
          </w:rPr>
        </w:r>
        <w:r w:rsidR="007E5CAE">
          <w:rPr>
            <w:noProof/>
            <w:webHidden/>
          </w:rPr>
          <w:fldChar w:fldCharType="separate"/>
        </w:r>
        <w:r w:rsidR="007E5CAE">
          <w:rPr>
            <w:noProof/>
            <w:webHidden/>
          </w:rPr>
          <w:t>21</w:t>
        </w:r>
        <w:r w:rsidR="007E5CAE">
          <w:rPr>
            <w:noProof/>
            <w:webHidden/>
          </w:rPr>
          <w:fldChar w:fldCharType="end"/>
        </w:r>
      </w:hyperlink>
    </w:p>
    <w:p w14:paraId="0E23E24C" w14:textId="67DEFD82" w:rsidR="007E5CAE" w:rsidRDefault="00B555E0">
      <w:pPr>
        <w:pStyle w:val="TOC3"/>
        <w:tabs>
          <w:tab w:val="left" w:pos="1584"/>
        </w:tabs>
        <w:rPr>
          <w:rFonts w:asciiTheme="minorHAnsi" w:eastAsiaTheme="minorEastAsia" w:hAnsiTheme="minorHAnsi"/>
          <w:noProof/>
        </w:rPr>
      </w:pPr>
      <w:hyperlink w:anchor="_Toc497994783" w:history="1">
        <w:r w:rsidR="007E5CAE" w:rsidRPr="000A0548">
          <w:rPr>
            <w:rStyle w:val="Hyperlink"/>
            <w:noProof/>
          </w:rPr>
          <w:t>2.5.7</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_Toc497994783 \h </w:instrText>
        </w:r>
        <w:r w:rsidR="007E5CAE">
          <w:rPr>
            <w:noProof/>
            <w:webHidden/>
          </w:rPr>
        </w:r>
        <w:r w:rsidR="007E5CAE">
          <w:rPr>
            <w:noProof/>
            <w:webHidden/>
          </w:rPr>
          <w:fldChar w:fldCharType="separate"/>
        </w:r>
        <w:r w:rsidR="007E5CAE">
          <w:rPr>
            <w:noProof/>
            <w:webHidden/>
          </w:rPr>
          <w:t>21</w:t>
        </w:r>
        <w:r w:rsidR="007E5CAE">
          <w:rPr>
            <w:noProof/>
            <w:webHidden/>
          </w:rPr>
          <w:fldChar w:fldCharType="end"/>
        </w:r>
      </w:hyperlink>
    </w:p>
    <w:p w14:paraId="11AD391B" w14:textId="6AF7316D" w:rsidR="007E5CAE" w:rsidRDefault="00B555E0">
      <w:pPr>
        <w:pStyle w:val="TOC2"/>
        <w:tabs>
          <w:tab w:val="left" w:pos="864"/>
        </w:tabs>
        <w:rPr>
          <w:rFonts w:asciiTheme="minorHAnsi" w:eastAsiaTheme="minorEastAsia" w:hAnsiTheme="minorHAnsi"/>
        </w:rPr>
      </w:pPr>
      <w:hyperlink w:anchor="_Toc497994784" w:history="1">
        <w:r w:rsidR="007E5CAE" w:rsidRPr="000A0548">
          <w:rPr>
            <w:rStyle w:val="Hyperlink"/>
          </w:rPr>
          <w:t>2.6</w:t>
        </w:r>
        <w:r w:rsidR="007E5CAE">
          <w:rPr>
            <w:rFonts w:asciiTheme="minorHAnsi" w:eastAsiaTheme="minorEastAsia" w:hAnsiTheme="minorHAnsi"/>
          </w:rPr>
          <w:tab/>
        </w:r>
        <w:r w:rsidR="007E5CAE" w:rsidRPr="000A0548">
          <w:rPr>
            <w:rStyle w:val="Hyperlink"/>
          </w:rPr>
          <w:t>PCD Material List Entry</w:t>
        </w:r>
        <w:r w:rsidR="007E5CAE">
          <w:rPr>
            <w:webHidden/>
          </w:rPr>
          <w:tab/>
        </w:r>
        <w:r w:rsidR="007E5CAE">
          <w:rPr>
            <w:webHidden/>
          </w:rPr>
          <w:fldChar w:fldCharType="begin"/>
        </w:r>
        <w:r w:rsidR="007E5CAE">
          <w:rPr>
            <w:webHidden/>
          </w:rPr>
          <w:instrText xml:space="preserve"> PAGEREF _Toc497994784 \h </w:instrText>
        </w:r>
        <w:r w:rsidR="007E5CAE">
          <w:rPr>
            <w:webHidden/>
          </w:rPr>
        </w:r>
        <w:r w:rsidR="007E5CAE">
          <w:rPr>
            <w:webHidden/>
          </w:rPr>
          <w:fldChar w:fldCharType="separate"/>
        </w:r>
        <w:r w:rsidR="007E5CAE">
          <w:rPr>
            <w:webHidden/>
          </w:rPr>
          <w:t>22</w:t>
        </w:r>
        <w:r w:rsidR="007E5CAE">
          <w:rPr>
            <w:webHidden/>
          </w:rPr>
          <w:fldChar w:fldCharType="end"/>
        </w:r>
      </w:hyperlink>
    </w:p>
    <w:p w14:paraId="3D747CD4" w14:textId="548C0465" w:rsidR="007E5CAE" w:rsidRDefault="00B555E0">
      <w:pPr>
        <w:pStyle w:val="TOC3"/>
        <w:tabs>
          <w:tab w:val="left" w:pos="1584"/>
        </w:tabs>
        <w:rPr>
          <w:rFonts w:asciiTheme="minorHAnsi" w:eastAsiaTheme="minorEastAsia" w:hAnsiTheme="minorHAnsi"/>
          <w:noProof/>
        </w:rPr>
      </w:pPr>
      <w:hyperlink w:anchor="_Toc497994785" w:history="1">
        <w:r w:rsidR="007E5CAE" w:rsidRPr="000A0548">
          <w:rPr>
            <w:rStyle w:val="Hyperlink"/>
            <w:noProof/>
          </w:rPr>
          <w:t>2.6.1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_Toc497994785 \h </w:instrText>
        </w:r>
        <w:r w:rsidR="007E5CAE">
          <w:rPr>
            <w:noProof/>
            <w:webHidden/>
          </w:rPr>
        </w:r>
        <w:r w:rsidR="007E5CAE">
          <w:rPr>
            <w:noProof/>
            <w:webHidden/>
          </w:rPr>
          <w:fldChar w:fldCharType="separate"/>
        </w:r>
        <w:r w:rsidR="007E5CAE">
          <w:rPr>
            <w:noProof/>
            <w:webHidden/>
          </w:rPr>
          <w:t>23</w:t>
        </w:r>
        <w:r w:rsidR="007E5CAE">
          <w:rPr>
            <w:noProof/>
            <w:webHidden/>
          </w:rPr>
          <w:fldChar w:fldCharType="end"/>
        </w:r>
      </w:hyperlink>
    </w:p>
    <w:p w14:paraId="38E59773" w14:textId="0DFCE9F8" w:rsidR="007E5CAE" w:rsidRDefault="00B555E0">
      <w:pPr>
        <w:pStyle w:val="TOC3"/>
        <w:tabs>
          <w:tab w:val="left" w:pos="1584"/>
        </w:tabs>
        <w:rPr>
          <w:rFonts w:asciiTheme="minorHAnsi" w:eastAsiaTheme="minorEastAsia" w:hAnsiTheme="minorHAnsi"/>
          <w:noProof/>
        </w:rPr>
      </w:pPr>
      <w:hyperlink w:anchor="_Toc497994786" w:history="1">
        <w:r w:rsidR="007E5CAE" w:rsidRPr="000A0548">
          <w:rPr>
            <w:rStyle w:val="Hyperlink"/>
            <w:noProof/>
          </w:rPr>
          <w:t>2.6.2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_Toc497994786 \h </w:instrText>
        </w:r>
        <w:r w:rsidR="007E5CAE">
          <w:rPr>
            <w:noProof/>
            <w:webHidden/>
          </w:rPr>
        </w:r>
        <w:r w:rsidR="007E5CAE">
          <w:rPr>
            <w:noProof/>
            <w:webHidden/>
          </w:rPr>
          <w:fldChar w:fldCharType="separate"/>
        </w:r>
        <w:r w:rsidR="007E5CAE">
          <w:rPr>
            <w:noProof/>
            <w:webHidden/>
          </w:rPr>
          <w:t>24</w:t>
        </w:r>
        <w:r w:rsidR="007E5CAE">
          <w:rPr>
            <w:noProof/>
            <w:webHidden/>
          </w:rPr>
          <w:fldChar w:fldCharType="end"/>
        </w:r>
      </w:hyperlink>
    </w:p>
    <w:p w14:paraId="5AEFE6B9" w14:textId="2F922C00" w:rsidR="007E5CAE" w:rsidRDefault="00B555E0">
      <w:pPr>
        <w:pStyle w:val="TOC3"/>
        <w:tabs>
          <w:tab w:val="left" w:pos="1584"/>
        </w:tabs>
        <w:rPr>
          <w:rFonts w:asciiTheme="minorHAnsi" w:eastAsiaTheme="minorEastAsia" w:hAnsiTheme="minorHAnsi"/>
          <w:noProof/>
        </w:rPr>
      </w:pPr>
      <w:hyperlink w:anchor="_Toc497994787" w:history="1">
        <w:r w:rsidR="007E5CAE" w:rsidRPr="000A0548">
          <w:rPr>
            <w:rStyle w:val="Hyperlink"/>
            <w:noProof/>
          </w:rPr>
          <w:t>2.6.3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_Toc497994787 \h </w:instrText>
        </w:r>
        <w:r w:rsidR="007E5CAE">
          <w:rPr>
            <w:noProof/>
            <w:webHidden/>
          </w:rPr>
        </w:r>
        <w:r w:rsidR="007E5CAE">
          <w:rPr>
            <w:noProof/>
            <w:webHidden/>
          </w:rPr>
          <w:fldChar w:fldCharType="separate"/>
        </w:r>
        <w:r w:rsidR="007E5CAE">
          <w:rPr>
            <w:noProof/>
            <w:webHidden/>
          </w:rPr>
          <w:t>24</w:t>
        </w:r>
        <w:r w:rsidR="007E5CAE">
          <w:rPr>
            <w:noProof/>
            <w:webHidden/>
          </w:rPr>
          <w:fldChar w:fldCharType="end"/>
        </w:r>
      </w:hyperlink>
    </w:p>
    <w:p w14:paraId="40734024" w14:textId="57490B43" w:rsidR="007E5CAE" w:rsidRDefault="00B555E0">
      <w:pPr>
        <w:pStyle w:val="TOC3"/>
        <w:tabs>
          <w:tab w:val="left" w:pos="1584"/>
        </w:tabs>
        <w:rPr>
          <w:rFonts w:asciiTheme="minorHAnsi" w:eastAsiaTheme="minorEastAsia" w:hAnsiTheme="minorHAnsi"/>
          <w:noProof/>
        </w:rPr>
      </w:pPr>
      <w:hyperlink w:anchor="_Toc497994788" w:history="1">
        <w:r w:rsidR="007E5CAE" w:rsidRPr="000A0548">
          <w:rPr>
            <w:rStyle w:val="Hyperlink"/>
            <w:noProof/>
          </w:rPr>
          <w:t>2.6.4</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_Toc497994788 \h </w:instrText>
        </w:r>
        <w:r w:rsidR="007E5CAE">
          <w:rPr>
            <w:noProof/>
            <w:webHidden/>
          </w:rPr>
        </w:r>
        <w:r w:rsidR="007E5CAE">
          <w:rPr>
            <w:noProof/>
            <w:webHidden/>
          </w:rPr>
          <w:fldChar w:fldCharType="separate"/>
        </w:r>
        <w:r w:rsidR="007E5CAE">
          <w:rPr>
            <w:noProof/>
            <w:webHidden/>
          </w:rPr>
          <w:t>24</w:t>
        </w:r>
        <w:r w:rsidR="007E5CAE">
          <w:rPr>
            <w:noProof/>
            <w:webHidden/>
          </w:rPr>
          <w:fldChar w:fldCharType="end"/>
        </w:r>
      </w:hyperlink>
    </w:p>
    <w:p w14:paraId="2070855D" w14:textId="750B6C77" w:rsidR="007E5CAE" w:rsidRDefault="00B555E0">
      <w:pPr>
        <w:pStyle w:val="TOC3"/>
        <w:tabs>
          <w:tab w:val="left" w:pos="1584"/>
        </w:tabs>
        <w:rPr>
          <w:rFonts w:asciiTheme="minorHAnsi" w:eastAsiaTheme="minorEastAsia" w:hAnsiTheme="minorHAnsi"/>
          <w:noProof/>
        </w:rPr>
      </w:pPr>
      <w:hyperlink w:anchor="_Toc497994789" w:history="1">
        <w:r w:rsidR="007E5CAE" w:rsidRPr="000A0548">
          <w:rPr>
            <w:rStyle w:val="Hyperlink"/>
            <w:noProof/>
          </w:rPr>
          <w:t>2.6.5</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_Toc497994789 \h </w:instrText>
        </w:r>
        <w:r w:rsidR="007E5CAE">
          <w:rPr>
            <w:noProof/>
            <w:webHidden/>
          </w:rPr>
        </w:r>
        <w:r w:rsidR="007E5CAE">
          <w:rPr>
            <w:noProof/>
            <w:webHidden/>
          </w:rPr>
          <w:fldChar w:fldCharType="separate"/>
        </w:r>
        <w:r w:rsidR="007E5CAE">
          <w:rPr>
            <w:noProof/>
            <w:webHidden/>
          </w:rPr>
          <w:t>24</w:t>
        </w:r>
        <w:r w:rsidR="007E5CAE">
          <w:rPr>
            <w:noProof/>
            <w:webHidden/>
          </w:rPr>
          <w:fldChar w:fldCharType="end"/>
        </w:r>
      </w:hyperlink>
    </w:p>
    <w:p w14:paraId="17B903EC" w14:textId="05C2A937" w:rsidR="007E5CAE" w:rsidRDefault="00B555E0">
      <w:pPr>
        <w:pStyle w:val="TOC3"/>
        <w:tabs>
          <w:tab w:val="left" w:pos="1584"/>
        </w:tabs>
        <w:rPr>
          <w:rFonts w:asciiTheme="minorHAnsi" w:eastAsiaTheme="minorEastAsia" w:hAnsiTheme="minorHAnsi"/>
          <w:noProof/>
        </w:rPr>
      </w:pPr>
      <w:hyperlink w:anchor="_Toc497994790" w:history="1">
        <w:r w:rsidR="007E5CAE" w:rsidRPr="000A0548">
          <w:rPr>
            <w:rStyle w:val="Hyperlink"/>
            <w:noProof/>
          </w:rPr>
          <w:t>2.6.6</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_Toc497994790 \h </w:instrText>
        </w:r>
        <w:r w:rsidR="007E5CAE">
          <w:rPr>
            <w:noProof/>
            <w:webHidden/>
          </w:rPr>
        </w:r>
        <w:r w:rsidR="007E5CAE">
          <w:rPr>
            <w:noProof/>
            <w:webHidden/>
          </w:rPr>
          <w:fldChar w:fldCharType="separate"/>
        </w:r>
        <w:r w:rsidR="007E5CAE">
          <w:rPr>
            <w:noProof/>
            <w:webHidden/>
          </w:rPr>
          <w:t>24</w:t>
        </w:r>
        <w:r w:rsidR="007E5CAE">
          <w:rPr>
            <w:noProof/>
            <w:webHidden/>
          </w:rPr>
          <w:fldChar w:fldCharType="end"/>
        </w:r>
      </w:hyperlink>
    </w:p>
    <w:p w14:paraId="2FD844FC" w14:textId="1BA2A1B9" w:rsidR="007E5CAE" w:rsidRDefault="00B555E0">
      <w:pPr>
        <w:pStyle w:val="TOC3"/>
        <w:tabs>
          <w:tab w:val="left" w:pos="1584"/>
        </w:tabs>
        <w:rPr>
          <w:rFonts w:asciiTheme="minorHAnsi" w:eastAsiaTheme="minorEastAsia" w:hAnsiTheme="minorHAnsi"/>
          <w:noProof/>
        </w:rPr>
      </w:pPr>
      <w:hyperlink w:anchor="_Toc497994791" w:history="1">
        <w:r w:rsidR="007E5CAE" w:rsidRPr="000A0548">
          <w:rPr>
            <w:rStyle w:val="Hyperlink"/>
            <w:noProof/>
          </w:rPr>
          <w:t>2.6.7</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_Toc497994791 \h </w:instrText>
        </w:r>
        <w:r w:rsidR="007E5CAE">
          <w:rPr>
            <w:noProof/>
            <w:webHidden/>
          </w:rPr>
        </w:r>
        <w:r w:rsidR="007E5CAE">
          <w:rPr>
            <w:noProof/>
            <w:webHidden/>
          </w:rPr>
          <w:fldChar w:fldCharType="separate"/>
        </w:r>
        <w:r w:rsidR="007E5CAE">
          <w:rPr>
            <w:noProof/>
            <w:webHidden/>
          </w:rPr>
          <w:t>24</w:t>
        </w:r>
        <w:r w:rsidR="007E5CAE">
          <w:rPr>
            <w:noProof/>
            <w:webHidden/>
          </w:rPr>
          <w:fldChar w:fldCharType="end"/>
        </w:r>
      </w:hyperlink>
    </w:p>
    <w:p w14:paraId="16DB3FA1" w14:textId="74AF77D6" w:rsidR="007E5CAE" w:rsidRDefault="00B555E0">
      <w:pPr>
        <w:pStyle w:val="TOC2"/>
        <w:tabs>
          <w:tab w:val="left" w:pos="864"/>
        </w:tabs>
        <w:rPr>
          <w:rFonts w:asciiTheme="minorHAnsi" w:eastAsiaTheme="minorEastAsia" w:hAnsiTheme="minorHAnsi"/>
        </w:rPr>
      </w:pPr>
      <w:hyperlink w:anchor="_Toc497994792" w:history="1">
        <w:r w:rsidR="007E5CAE" w:rsidRPr="000A0548">
          <w:rPr>
            <w:rStyle w:val="Hyperlink"/>
          </w:rPr>
          <w:t>2.7</w:t>
        </w:r>
        <w:r w:rsidR="007E5CAE">
          <w:rPr>
            <w:rFonts w:asciiTheme="minorHAnsi" w:eastAsiaTheme="minorEastAsia" w:hAnsiTheme="minorHAnsi"/>
          </w:rPr>
          <w:tab/>
        </w:r>
        <w:r w:rsidR="007E5CAE" w:rsidRPr="000A0548">
          <w:rPr>
            <w:rStyle w:val="Hyperlink"/>
          </w:rPr>
          <w:t>PCD Draft</w:t>
        </w:r>
        <w:r w:rsidR="007E5CAE">
          <w:rPr>
            <w:webHidden/>
          </w:rPr>
          <w:tab/>
        </w:r>
        <w:r w:rsidR="007E5CAE">
          <w:rPr>
            <w:webHidden/>
          </w:rPr>
          <w:fldChar w:fldCharType="begin"/>
        </w:r>
        <w:r w:rsidR="007E5CAE">
          <w:rPr>
            <w:webHidden/>
          </w:rPr>
          <w:instrText xml:space="preserve"> PAGEREF _Toc497994792 \h </w:instrText>
        </w:r>
        <w:r w:rsidR="007E5CAE">
          <w:rPr>
            <w:webHidden/>
          </w:rPr>
        </w:r>
        <w:r w:rsidR="007E5CAE">
          <w:rPr>
            <w:webHidden/>
          </w:rPr>
          <w:fldChar w:fldCharType="separate"/>
        </w:r>
        <w:r w:rsidR="007E5CAE">
          <w:rPr>
            <w:webHidden/>
          </w:rPr>
          <w:t>25</w:t>
        </w:r>
        <w:r w:rsidR="007E5CAE">
          <w:rPr>
            <w:webHidden/>
          </w:rPr>
          <w:fldChar w:fldCharType="end"/>
        </w:r>
      </w:hyperlink>
    </w:p>
    <w:p w14:paraId="7424D349" w14:textId="0CB35359" w:rsidR="007E5CAE" w:rsidRDefault="00B555E0">
      <w:pPr>
        <w:pStyle w:val="TOC3"/>
        <w:tabs>
          <w:tab w:val="left" w:pos="1584"/>
        </w:tabs>
        <w:rPr>
          <w:rFonts w:asciiTheme="minorHAnsi" w:eastAsiaTheme="minorEastAsia" w:hAnsiTheme="minorHAnsi"/>
          <w:noProof/>
        </w:rPr>
      </w:pPr>
      <w:hyperlink w:anchor="_Toc497994793" w:history="1">
        <w:r w:rsidR="007E5CAE" w:rsidRPr="000A0548">
          <w:rPr>
            <w:rStyle w:val="Hyperlink"/>
            <w:noProof/>
          </w:rPr>
          <w:t>2.7.1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_Toc497994793 \h </w:instrText>
        </w:r>
        <w:r w:rsidR="007E5CAE">
          <w:rPr>
            <w:noProof/>
            <w:webHidden/>
          </w:rPr>
        </w:r>
        <w:r w:rsidR="007E5CAE">
          <w:rPr>
            <w:noProof/>
            <w:webHidden/>
          </w:rPr>
          <w:fldChar w:fldCharType="separate"/>
        </w:r>
        <w:r w:rsidR="007E5CAE">
          <w:rPr>
            <w:noProof/>
            <w:webHidden/>
          </w:rPr>
          <w:t>25</w:t>
        </w:r>
        <w:r w:rsidR="007E5CAE">
          <w:rPr>
            <w:noProof/>
            <w:webHidden/>
          </w:rPr>
          <w:fldChar w:fldCharType="end"/>
        </w:r>
      </w:hyperlink>
    </w:p>
    <w:p w14:paraId="43CA8284" w14:textId="4916484F" w:rsidR="007E5CAE" w:rsidRDefault="00B555E0">
      <w:pPr>
        <w:pStyle w:val="TOC4"/>
        <w:tabs>
          <w:tab w:val="left" w:pos="2592"/>
        </w:tabs>
        <w:rPr>
          <w:rFonts w:asciiTheme="minorHAnsi" w:eastAsiaTheme="minorEastAsia" w:hAnsiTheme="minorHAnsi"/>
          <w:noProof/>
        </w:rPr>
      </w:pPr>
      <w:hyperlink w:anchor="_Toc497994794" w:history="1">
        <w:r w:rsidR="007E5CAE" w:rsidRPr="000A0548">
          <w:rPr>
            <w:rStyle w:val="Hyperlink"/>
            <w:noProof/>
          </w:rPr>
          <w:t>2.7.1.1</w:t>
        </w:r>
        <w:r w:rsidR="007E5CAE">
          <w:rPr>
            <w:rFonts w:asciiTheme="minorHAnsi" w:eastAsiaTheme="minorEastAsia" w:hAnsiTheme="minorHAnsi"/>
            <w:noProof/>
          </w:rPr>
          <w:tab/>
        </w:r>
        <w:r w:rsidR="007E5CAE" w:rsidRPr="000A0548">
          <w:rPr>
            <w:rStyle w:val="Hyperlink"/>
            <w:noProof/>
          </w:rPr>
          <w:t>PCD Draft (Collapsed)</w:t>
        </w:r>
        <w:r w:rsidR="007E5CAE">
          <w:rPr>
            <w:noProof/>
            <w:webHidden/>
          </w:rPr>
          <w:tab/>
        </w:r>
        <w:r w:rsidR="007E5CAE">
          <w:rPr>
            <w:noProof/>
            <w:webHidden/>
          </w:rPr>
          <w:fldChar w:fldCharType="begin"/>
        </w:r>
        <w:r w:rsidR="007E5CAE">
          <w:rPr>
            <w:noProof/>
            <w:webHidden/>
          </w:rPr>
          <w:instrText xml:space="preserve"> PAGEREF _Toc497994794 \h </w:instrText>
        </w:r>
        <w:r w:rsidR="007E5CAE">
          <w:rPr>
            <w:noProof/>
            <w:webHidden/>
          </w:rPr>
        </w:r>
        <w:r w:rsidR="007E5CAE">
          <w:rPr>
            <w:noProof/>
            <w:webHidden/>
          </w:rPr>
          <w:fldChar w:fldCharType="separate"/>
        </w:r>
        <w:r w:rsidR="007E5CAE">
          <w:rPr>
            <w:noProof/>
            <w:webHidden/>
          </w:rPr>
          <w:t>25</w:t>
        </w:r>
        <w:r w:rsidR="007E5CAE">
          <w:rPr>
            <w:noProof/>
            <w:webHidden/>
          </w:rPr>
          <w:fldChar w:fldCharType="end"/>
        </w:r>
      </w:hyperlink>
    </w:p>
    <w:p w14:paraId="4AFDEA7A" w14:textId="585C9A11" w:rsidR="007E5CAE" w:rsidRDefault="00B555E0">
      <w:pPr>
        <w:pStyle w:val="TOC4"/>
        <w:tabs>
          <w:tab w:val="left" w:pos="2592"/>
        </w:tabs>
        <w:rPr>
          <w:rFonts w:asciiTheme="minorHAnsi" w:eastAsiaTheme="minorEastAsia" w:hAnsiTheme="minorHAnsi"/>
          <w:noProof/>
        </w:rPr>
      </w:pPr>
      <w:hyperlink w:anchor="_Toc497994795" w:history="1">
        <w:r w:rsidR="007E5CAE" w:rsidRPr="000A0548">
          <w:rPr>
            <w:rStyle w:val="Hyperlink"/>
            <w:noProof/>
          </w:rPr>
          <w:t>2.7.1.2</w:t>
        </w:r>
        <w:r w:rsidR="007E5CAE">
          <w:rPr>
            <w:rFonts w:asciiTheme="minorHAnsi" w:eastAsiaTheme="minorEastAsia" w:hAnsiTheme="minorHAnsi"/>
            <w:noProof/>
          </w:rPr>
          <w:tab/>
        </w:r>
        <w:r w:rsidR="007E5CAE" w:rsidRPr="000A0548">
          <w:rPr>
            <w:rStyle w:val="Hyperlink"/>
            <w:noProof/>
          </w:rPr>
          <w:t>PCD Draft (Expanded I)</w:t>
        </w:r>
        <w:r w:rsidR="007E5CAE">
          <w:rPr>
            <w:noProof/>
            <w:webHidden/>
          </w:rPr>
          <w:tab/>
        </w:r>
        <w:r w:rsidR="007E5CAE">
          <w:rPr>
            <w:noProof/>
            <w:webHidden/>
          </w:rPr>
          <w:fldChar w:fldCharType="begin"/>
        </w:r>
        <w:r w:rsidR="007E5CAE">
          <w:rPr>
            <w:noProof/>
            <w:webHidden/>
          </w:rPr>
          <w:instrText xml:space="preserve"> PAGEREF _Toc497994795 \h </w:instrText>
        </w:r>
        <w:r w:rsidR="007E5CAE">
          <w:rPr>
            <w:noProof/>
            <w:webHidden/>
          </w:rPr>
        </w:r>
        <w:r w:rsidR="007E5CAE">
          <w:rPr>
            <w:noProof/>
            <w:webHidden/>
          </w:rPr>
          <w:fldChar w:fldCharType="separate"/>
        </w:r>
        <w:r w:rsidR="007E5CAE">
          <w:rPr>
            <w:noProof/>
            <w:webHidden/>
          </w:rPr>
          <w:t>27</w:t>
        </w:r>
        <w:r w:rsidR="007E5CAE">
          <w:rPr>
            <w:noProof/>
            <w:webHidden/>
          </w:rPr>
          <w:fldChar w:fldCharType="end"/>
        </w:r>
      </w:hyperlink>
    </w:p>
    <w:p w14:paraId="0A193313" w14:textId="330943F8" w:rsidR="007E5CAE" w:rsidRDefault="00B555E0">
      <w:pPr>
        <w:pStyle w:val="TOC4"/>
        <w:tabs>
          <w:tab w:val="left" w:pos="2592"/>
        </w:tabs>
        <w:rPr>
          <w:rFonts w:asciiTheme="minorHAnsi" w:eastAsiaTheme="minorEastAsia" w:hAnsiTheme="minorHAnsi"/>
          <w:noProof/>
        </w:rPr>
      </w:pPr>
      <w:hyperlink w:anchor="_Toc497994796" w:history="1">
        <w:r w:rsidR="007E5CAE" w:rsidRPr="000A0548">
          <w:rPr>
            <w:rStyle w:val="Hyperlink"/>
            <w:noProof/>
          </w:rPr>
          <w:t>2.7.1.3</w:t>
        </w:r>
        <w:r w:rsidR="007E5CAE">
          <w:rPr>
            <w:rFonts w:asciiTheme="minorHAnsi" w:eastAsiaTheme="minorEastAsia" w:hAnsiTheme="minorHAnsi"/>
            <w:noProof/>
          </w:rPr>
          <w:tab/>
        </w:r>
        <w:r w:rsidR="007E5CAE" w:rsidRPr="000A0548">
          <w:rPr>
            <w:rStyle w:val="Hyperlink"/>
            <w:noProof/>
          </w:rPr>
          <w:t>PCD Draft (Expanded II)</w:t>
        </w:r>
        <w:r w:rsidR="007E5CAE">
          <w:rPr>
            <w:noProof/>
            <w:webHidden/>
          </w:rPr>
          <w:tab/>
        </w:r>
        <w:r w:rsidR="007E5CAE">
          <w:rPr>
            <w:noProof/>
            <w:webHidden/>
          </w:rPr>
          <w:fldChar w:fldCharType="begin"/>
        </w:r>
        <w:r w:rsidR="007E5CAE">
          <w:rPr>
            <w:noProof/>
            <w:webHidden/>
          </w:rPr>
          <w:instrText xml:space="preserve"> PAGEREF _Toc497994796 \h </w:instrText>
        </w:r>
        <w:r w:rsidR="007E5CAE">
          <w:rPr>
            <w:noProof/>
            <w:webHidden/>
          </w:rPr>
        </w:r>
        <w:r w:rsidR="007E5CAE">
          <w:rPr>
            <w:noProof/>
            <w:webHidden/>
          </w:rPr>
          <w:fldChar w:fldCharType="separate"/>
        </w:r>
        <w:r w:rsidR="007E5CAE">
          <w:rPr>
            <w:noProof/>
            <w:webHidden/>
          </w:rPr>
          <w:t>29</w:t>
        </w:r>
        <w:r w:rsidR="007E5CAE">
          <w:rPr>
            <w:noProof/>
            <w:webHidden/>
          </w:rPr>
          <w:fldChar w:fldCharType="end"/>
        </w:r>
      </w:hyperlink>
    </w:p>
    <w:p w14:paraId="03C910D6" w14:textId="7E25154B" w:rsidR="007E5CAE" w:rsidRDefault="00B555E0">
      <w:pPr>
        <w:pStyle w:val="TOC3"/>
        <w:tabs>
          <w:tab w:val="left" w:pos="1584"/>
        </w:tabs>
        <w:rPr>
          <w:rFonts w:asciiTheme="minorHAnsi" w:eastAsiaTheme="minorEastAsia" w:hAnsiTheme="minorHAnsi"/>
          <w:noProof/>
        </w:rPr>
      </w:pPr>
      <w:hyperlink w:anchor="_Toc497994797" w:history="1">
        <w:r w:rsidR="007E5CAE" w:rsidRPr="000A0548">
          <w:rPr>
            <w:rStyle w:val="Hyperlink"/>
            <w:noProof/>
          </w:rPr>
          <w:t>2.7.2</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_Toc497994797 \h </w:instrText>
        </w:r>
        <w:r w:rsidR="007E5CAE">
          <w:rPr>
            <w:noProof/>
            <w:webHidden/>
          </w:rPr>
        </w:r>
        <w:r w:rsidR="007E5CAE">
          <w:rPr>
            <w:noProof/>
            <w:webHidden/>
          </w:rPr>
          <w:fldChar w:fldCharType="separate"/>
        </w:r>
        <w:r w:rsidR="007E5CAE">
          <w:rPr>
            <w:noProof/>
            <w:webHidden/>
          </w:rPr>
          <w:t>30</w:t>
        </w:r>
        <w:r w:rsidR="007E5CAE">
          <w:rPr>
            <w:noProof/>
            <w:webHidden/>
          </w:rPr>
          <w:fldChar w:fldCharType="end"/>
        </w:r>
      </w:hyperlink>
    </w:p>
    <w:p w14:paraId="5397864E" w14:textId="0A1F1A8A" w:rsidR="007E5CAE" w:rsidRDefault="00B555E0">
      <w:pPr>
        <w:pStyle w:val="TOC3"/>
        <w:tabs>
          <w:tab w:val="left" w:pos="1584"/>
        </w:tabs>
        <w:rPr>
          <w:rFonts w:asciiTheme="minorHAnsi" w:eastAsiaTheme="minorEastAsia" w:hAnsiTheme="minorHAnsi"/>
          <w:noProof/>
        </w:rPr>
      </w:pPr>
      <w:hyperlink w:anchor="_Toc497994798" w:history="1">
        <w:r w:rsidR="007E5CAE" w:rsidRPr="000A0548">
          <w:rPr>
            <w:rStyle w:val="Hyperlink"/>
            <w:noProof/>
          </w:rPr>
          <w:t>2.7.3</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_Toc497994798 \h </w:instrText>
        </w:r>
        <w:r w:rsidR="007E5CAE">
          <w:rPr>
            <w:noProof/>
            <w:webHidden/>
          </w:rPr>
        </w:r>
        <w:r w:rsidR="007E5CAE">
          <w:rPr>
            <w:noProof/>
            <w:webHidden/>
          </w:rPr>
          <w:fldChar w:fldCharType="separate"/>
        </w:r>
        <w:r w:rsidR="007E5CAE">
          <w:rPr>
            <w:noProof/>
            <w:webHidden/>
          </w:rPr>
          <w:t>30</w:t>
        </w:r>
        <w:r w:rsidR="007E5CAE">
          <w:rPr>
            <w:noProof/>
            <w:webHidden/>
          </w:rPr>
          <w:fldChar w:fldCharType="end"/>
        </w:r>
      </w:hyperlink>
    </w:p>
    <w:p w14:paraId="770850C0" w14:textId="4ACDF909" w:rsidR="007E5CAE" w:rsidRDefault="00B555E0">
      <w:pPr>
        <w:pStyle w:val="TOC3"/>
        <w:tabs>
          <w:tab w:val="left" w:pos="1584"/>
        </w:tabs>
        <w:rPr>
          <w:rFonts w:asciiTheme="minorHAnsi" w:eastAsiaTheme="minorEastAsia" w:hAnsiTheme="minorHAnsi"/>
          <w:noProof/>
        </w:rPr>
      </w:pPr>
      <w:hyperlink w:anchor="_Toc497994799" w:history="1">
        <w:r w:rsidR="007E5CAE" w:rsidRPr="000A0548">
          <w:rPr>
            <w:rStyle w:val="Hyperlink"/>
            <w:noProof/>
          </w:rPr>
          <w:t>2.7.4</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_Toc497994799 \h </w:instrText>
        </w:r>
        <w:r w:rsidR="007E5CAE">
          <w:rPr>
            <w:noProof/>
            <w:webHidden/>
          </w:rPr>
        </w:r>
        <w:r w:rsidR="007E5CAE">
          <w:rPr>
            <w:noProof/>
            <w:webHidden/>
          </w:rPr>
          <w:fldChar w:fldCharType="separate"/>
        </w:r>
        <w:r w:rsidR="007E5CAE">
          <w:rPr>
            <w:noProof/>
            <w:webHidden/>
          </w:rPr>
          <w:t>30</w:t>
        </w:r>
        <w:r w:rsidR="007E5CAE">
          <w:rPr>
            <w:noProof/>
            <w:webHidden/>
          </w:rPr>
          <w:fldChar w:fldCharType="end"/>
        </w:r>
      </w:hyperlink>
    </w:p>
    <w:p w14:paraId="150EBD9B" w14:textId="5317F575" w:rsidR="007E5CAE" w:rsidRDefault="00B555E0">
      <w:pPr>
        <w:pStyle w:val="TOC3"/>
        <w:tabs>
          <w:tab w:val="left" w:pos="1584"/>
        </w:tabs>
        <w:rPr>
          <w:rFonts w:asciiTheme="minorHAnsi" w:eastAsiaTheme="minorEastAsia" w:hAnsiTheme="minorHAnsi"/>
          <w:noProof/>
        </w:rPr>
      </w:pPr>
      <w:hyperlink w:anchor="_Toc497994800" w:history="1">
        <w:r w:rsidR="007E5CAE" w:rsidRPr="000A0548">
          <w:rPr>
            <w:rStyle w:val="Hyperlink"/>
            <w:noProof/>
          </w:rPr>
          <w:t>2.7.5</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_Toc497994800 \h </w:instrText>
        </w:r>
        <w:r w:rsidR="007E5CAE">
          <w:rPr>
            <w:noProof/>
            <w:webHidden/>
          </w:rPr>
        </w:r>
        <w:r w:rsidR="007E5CAE">
          <w:rPr>
            <w:noProof/>
            <w:webHidden/>
          </w:rPr>
          <w:fldChar w:fldCharType="separate"/>
        </w:r>
        <w:r w:rsidR="007E5CAE">
          <w:rPr>
            <w:noProof/>
            <w:webHidden/>
          </w:rPr>
          <w:t>30</w:t>
        </w:r>
        <w:r w:rsidR="007E5CAE">
          <w:rPr>
            <w:noProof/>
            <w:webHidden/>
          </w:rPr>
          <w:fldChar w:fldCharType="end"/>
        </w:r>
      </w:hyperlink>
    </w:p>
    <w:p w14:paraId="718C8D7E" w14:textId="2B9E750E" w:rsidR="007E5CAE" w:rsidRDefault="00B555E0">
      <w:pPr>
        <w:pStyle w:val="TOC2"/>
        <w:tabs>
          <w:tab w:val="left" w:pos="864"/>
        </w:tabs>
        <w:rPr>
          <w:rFonts w:asciiTheme="minorHAnsi" w:eastAsiaTheme="minorEastAsia" w:hAnsiTheme="minorHAnsi"/>
        </w:rPr>
      </w:pPr>
      <w:hyperlink w:anchor="_Toc497994801" w:history="1">
        <w:r w:rsidR="007E5CAE" w:rsidRPr="000A0548">
          <w:rPr>
            <w:rStyle w:val="Hyperlink"/>
          </w:rPr>
          <w:t>2.8</w:t>
        </w:r>
        <w:r w:rsidR="007E5CAE">
          <w:rPr>
            <w:rFonts w:asciiTheme="minorHAnsi" w:eastAsiaTheme="minorEastAsia" w:hAnsiTheme="minorHAnsi"/>
          </w:rPr>
          <w:tab/>
        </w:r>
        <w:r w:rsidR="007E5CAE" w:rsidRPr="000A0548">
          <w:rPr>
            <w:rStyle w:val="Hyperlink"/>
          </w:rPr>
          <w:t>PCD Entry</w:t>
        </w:r>
        <w:r w:rsidR="007E5CAE">
          <w:rPr>
            <w:webHidden/>
          </w:rPr>
          <w:tab/>
        </w:r>
        <w:r w:rsidR="007E5CAE">
          <w:rPr>
            <w:webHidden/>
          </w:rPr>
          <w:fldChar w:fldCharType="begin"/>
        </w:r>
        <w:r w:rsidR="007E5CAE">
          <w:rPr>
            <w:webHidden/>
          </w:rPr>
          <w:instrText xml:space="preserve"> PAGEREF _Toc497994801 \h </w:instrText>
        </w:r>
        <w:r w:rsidR="007E5CAE">
          <w:rPr>
            <w:webHidden/>
          </w:rPr>
        </w:r>
        <w:r w:rsidR="007E5CAE">
          <w:rPr>
            <w:webHidden/>
          </w:rPr>
          <w:fldChar w:fldCharType="separate"/>
        </w:r>
        <w:r w:rsidR="007E5CAE">
          <w:rPr>
            <w:webHidden/>
          </w:rPr>
          <w:t>31</w:t>
        </w:r>
        <w:r w:rsidR="007E5CAE">
          <w:rPr>
            <w:webHidden/>
          </w:rPr>
          <w:fldChar w:fldCharType="end"/>
        </w:r>
      </w:hyperlink>
    </w:p>
    <w:p w14:paraId="381CFEBB" w14:textId="7FB7966F" w:rsidR="007E5CAE" w:rsidRDefault="00B555E0">
      <w:pPr>
        <w:pStyle w:val="TOC3"/>
        <w:tabs>
          <w:tab w:val="left" w:pos="1584"/>
        </w:tabs>
        <w:rPr>
          <w:rFonts w:asciiTheme="minorHAnsi" w:eastAsiaTheme="minorEastAsia" w:hAnsiTheme="minorHAnsi"/>
          <w:noProof/>
        </w:rPr>
      </w:pPr>
      <w:hyperlink w:anchor="_Toc497994802" w:history="1">
        <w:r w:rsidR="007E5CAE" w:rsidRPr="000A0548">
          <w:rPr>
            <w:rStyle w:val="Hyperlink"/>
            <w:noProof/>
          </w:rPr>
          <w:t>2.8.1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_Toc497994802 \h </w:instrText>
        </w:r>
        <w:r w:rsidR="007E5CAE">
          <w:rPr>
            <w:noProof/>
            <w:webHidden/>
          </w:rPr>
        </w:r>
        <w:r w:rsidR="007E5CAE">
          <w:rPr>
            <w:noProof/>
            <w:webHidden/>
          </w:rPr>
          <w:fldChar w:fldCharType="separate"/>
        </w:r>
        <w:r w:rsidR="007E5CAE">
          <w:rPr>
            <w:noProof/>
            <w:webHidden/>
          </w:rPr>
          <w:t>31</w:t>
        </w:r>
        <w:r w:rsidR="007E5CAE">
          <w:rPr>
            <w:noProof/>
            <w:webHidden/>
          </w:rPr>
          <w:fldChar w:fldCharType="end"/>
        </w:r>
      </w:hyperlink>
    </w:p>
    <w:p w14:paraId="4B650B66" w14:textId="472A1F69" w:rsidR="007E5CAE" w:rsidRDefault="00B555E0">
      <w:pPr>
        <w:pStyle w:val="TOC3"/>
        <w:tabs>
          <w:tab w:val="left" w:pos="1584"/>
        </w:tabs>
        <w:rPr>
          <w:rFonts w:asciiTheme="minorHAnsi" w:eastAsiaTheme="minorEastAsia" w:hAnsiTheme="minorHAnsi"/>
          <w:noProof/>
        </w:rPr>
      </w:pPr>
      <w:hyperlink w:anchor="_Toc497994803" w:history="1">
        <w:r w:rsidR="007E5CAE" w:rsidRPr="000A0548">
          <w:rPr>
            <w:rStyle w:val="Hyperlink"/>
            <w:noProof/>
          </w:rPr>
          <w:t>2.8.2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_Toc497994803 \h </w:instrText>
        </w:r>
        <w:r w:rsidR="007E5CAE">
          <w:rPr>
            <w:noProof/>
            <w:webHidden/>
          </w:rPr>
        </w:r>
        <w:r w:rsidR="007E5CAE">
          <w:rPr>
            <w:noProof/>
            <w:webHidden/>
          </w:rPr>
          <w:fldChar w:fldCharType="separate"/>
        </w:r>
        <w:r w:rsidR="007E5CAE">
          <w:rPr>
            <w:noProof/>
            <w:webHidden/>
          </w:rPr>
          <w:t>32</w:t>
        </w:r>
        <w:r w:rsidR="007E5CAE">
          <w:rPr>
            <w:noProof/>
            <w:webHidden/>
          </w:rPr>
          <w:fldChar w:fldCharType="end"/>
        </w:r>
      </w:hyperlink>
    </w:p>
    <w:p w14:paraId="7E731C1F" w14:textId="08238233" w:rsidR="007E5CAE" w:rsidRDefault="00B555E0">
      <w:pPr>
        <w:pStyle w:val="TOC3"/>
        <w:tabs>
          <w:tab w:val="left" w:pos="1584"/>
        </w:tabs>
        <w:rPr>
          <w:rFonts w:asciiTheme="minorHAnsi" w:eastAsiaTheme="minorEastAsia" w:hAnsiTheme="minorHAnsi"/>
          <w:noProof/>
        </w:rPr>
      </w:pPr>
      <w:hyperlink w:anchor="_Toc497994804" w:history="1">
        <w:r w:rsidR="007E5CAE" w:rsidRPr="000A0548">
          <w:rPr>
            <w:rStyle w:val="Hyperlink"/>
            <w:noProof/>
          </w:rPr>
          <w:t>2.8.3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_Toc497994804 \h </w:instrText>
        </w:r>
        <w:r w:rsidR="007E5CAE">
          <w:rPr>
            <w:noProof/>
            <w:webHidden/>
          </w:rPr>
        </w:r>
        <w:r w:rsidR="007E5CAE">
          <w:rPr>
            <w:noProof/>
            <w:webHidden/>
          </w:rPr>
          <w:fldChar w:fldCharType="separate"/>
        </w:r>
        <w:r w:rsidR="007E5CAE">
          <w:rPr>
            <w:noProof/>
            <w:webHidden/>
          </w:rPr>
          <w:t>32</w:t>
        </w:r>
        <w:r w:rsidR="007E5CAE">
          <w:rPr>
            <w:noProof/>
            <w:webHidden/>
          </w:rPr>
          <w:fldChar w:fldCharType="end"/>
        </w:r>
      </w:hyperlink>
    </w:p>
    <w:p w14:paraId="210AC9D3" w14:textId="275365E8" w:rsidR="007E5CAE" w:rsidRDefault="00B555E0">
      <w:pPr>
        <w:pStyle w:val="TOC3"/>
        <w:tabs>
          <w:tab w:val="left" w:pos="1584"/>
        </w:tabs>
        <w:rPr>
          <w:rFonts w:asciiTheme="minorHAnsi" w:eastAsiaTheme="minorEastAsia" w:hAnsiTheme="minorHAnsi"/>
          <w:noProof/>
        </w:rPr>
      </w:pPr>
      <w:hyperlink w:anchor="_Toc497994805" w:history="1">
        <w:r w:rsidR="007E5CAE" w:rsidRPr="000A0548">
          <w:rPr>
            <w:rStyle w:val="Hyperlink"/>
            <w:noProof/>
          </w:rPr>
          <w:t>2.8.4</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_Toc497994805 \h </w:instrText>
        </w:r>
        <w:r w:rsidR="007E5CAE">
          <w:rPr>
            <w:noProof/>
            <w:webHidden/>
          </w:rPr>
        </w:r>
        <w:r w:rsidR="007E5CAE">
          <w:rPr>
            <w:noProof/>
            <w:webHidden/>
          </w:rPr>
          <w:fldChar w:fldCharType="separate"/>
        </w:r>
        <w:r w:rsidR="007E5CAE">
          <w:rPr>
            <w:noProof/>
            <w:webHidden/>
          </w:rPr>
          <w:t>32</w:t>
        </w:r>
        <w:r w:rsidR="007E5CAE">
          <w:rPr>
            <w:noProof/>
            <w:webHidden/>
          </w:rPr>
          <w:fldChar w:fldCharType="end"/>
        </w:r>
      </w:hyperlink>
    </w:p>
    <w:p w14:paraId="35ED612B" w14:textId="7CFD00CD" w:rsidR="007E5CAE" w:rsidRDefault="00B555E0">
      <w:pPr>
        <w:pStyle w:val="TOC3"/>
        <w:tabs>
          <w:tab w:val="left" w:pos="1584"/>
        </w:tabs>
        <w:rPr>
          <w:rFonts w:asciiTheme="minorHAnsi" w:eastAsiaTheme="minorEastAsia" w:hAnsiTheme="minorHAnsi"/>
          <w:noProof/>
        </w:rPr>
      </w:pPr>
      <w:hyperlink w:anchor="_Toc497994806" w:history="1">
        <w:r w:rsidR="007E5CAE" w:rsidRPr="000A0548">
          <w:rPr>
            <w:rStyle w:val="Hyperlink"/>
            <w:noProof/>
          </w:rPr>
          <w:t>2.8.5</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_Toc497994806 \h </w:instrText>
        </w:r>
        <w:r w:rsidR="007E5CAE">
          <w:rPr>
            <w:noProof/>
            <w:webHidden/>
          </w:rPr>
        </w:r>
        <w:r w:rsidR="007E5CAE">
          <w:rPr>
            <w:noProof/>
            <w:webHidden/>
          </w:rPr>
          <w:fldChar w:fldCharType="separate"/>
        </w:r>
        <w:r w:rsidR="007E5CAE">
          <w:rPr>
            <w:noProof/>
            <w:webHidden/>
          </w:rPr>
          <w:t>32</w:t>
        </w:r>
        <w:r w:rsidR="007E5CAE">
          <w:rPr>
            <w:noProof/>
            <w:webHidden/>
          </w:rPr>
          <w:fldChar w:fldCharType="end"/>
        </w:r>
      </w:hyperlink>
    </w:p>
    <w:p w14:paraId="6EB58D54" w14:textId="74233F74" w:rsidR="007E5CAE" w:rsidRDefault="00B555E0">
      <w:pPr>
        <w:pStyle w:val="TOC3"/>
        <w:tabs>
          <w:tab w:val="left" w:pos="1584"/>
        </w:tabs>
        <w:rPr>
          <w:rFonts w:asciiTheme="minorHAnsi" w:eastAsiaTheme="minorEastAsia" w:hAnsiTheme="minorHAnsi"/>
          <w:noProof/>
        </w:rPr>
      </w:pPr>
      <w:hyperlink w:anchor="_Toc497994807" w:history="1">
        <w:r w:rsidR="007E5CAE" w:rsidRPr="000A0548">
          <w:rPr>
            <w:rStyle w:val="Hyperlink"/>
            <w:noProof/>
          </w:rPr>
          <w:t>2.8.6</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_Toc497994807 \h </w:instrText>
        </w:r>
        <w:r w:rsidR="007E5CAE">
          <w:rPr>
            <w:noProof/>
            <w:webHidden/>
          </w:rPr>
        </w:r>
        <w:r w:rsidR="007E5CAE">
          <w:rPr>
            <w:noProof/>
            <w:webHidden/>
          </w:rPr>
          <w:fldChar w:fldCharType="separate"/>
        </w:r>
        <w:r w:rsidR="007E5CAE">
          <w:rPr>
            <w:noProof/>
            <w:webHidden/>
          </w:rPr>
          <w:t>32</w:t>
        </w:r>
        <w:r w:rsidR="007E5CAE">
          <w:rPr>
            <w:noProof/>
            <w:webHidden/>
          </w:rPr>
          <w:fldChar w:fldCharType="end"/>
        </w:r>
      </w:hyperlink>
    </w:p>
    <w:p w14:paraId="45FBC022" w14:textId="75E74299" w:rsidR="007E5CAE" w:rsidRDefault="00B555E0">
      <w:pPr>
        <w:pStyle w:val="TOC3"/>
        <w:tabs>
          <w:tab w:val="left" w:pos="1584"/>
        </w:tabs>
        <w:rPr>
          <w:rFonts w:asciiTheme="minorHAnsi" w:eastAsiaTheme="minorEastAsia" w:hAnsiTheme="minorHAnsi"/>
          <w:noProof/>
        </w:rPr>
      </w:pPr>
      <w:hyperlink w:anchor="_Toc497994808" w:history="1">
        <w:r w:rsidR="007E5CAE" w:rsidRPr="000A0548">
          <w:rPr>
            <w:rStyle w:val="Hyperlink"/>
            <w:noProof/>
          </w:rPr>
          <w:t>2.8.7</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_Toc497994808 \h </w:instrText>
        </w:r>
        <w:r w:rsidR="007E5CAE">
          <w:rPr>
            <w:noProof/>
            <w:webHidden/>
          </w:rPr>
        </w:r>
        <w:r w:rsidR="007E5CAE">
          <w:rPr>
            <w:noProof/>
            <w:webHidden/>
          </w:rPr>
          <w:fldChar w:fldCharType="separate"/>
        </w:r>
        <w:r w:rsidR="007E5CAE">
          <w:rPr>
            <w:noProof/>
            <w:webHidden/>
          </w:rPr>
          <w:t>32</w:t>
        </w:r>
        <w:r w:rsidR="007E5CAE">
          <w:rPr>
            <w:noProof/>
            <w:webHidden/>
          </w:rPr>
          <w:fldChar w:fldCharType="end"/>
        </w:r>
      </w:hyperlink>
    </w:p>
    <w:p w14:paraId="6606B27D" w14:textId="5DB686D6" w:rsidR="007E5CAE" w:rsidRDefault="00B555E0">
      <w:pPr>
        <w:pStyle w:val="TOC2"/>
        <w:tabs>
          <w:tab w:val="left" w:pos="864"/>
        </w:tabs>
        <w:rPr>
          <w:rFonts w:asciiTheme="minorHAnsi" w:eastAsiaTheme="minorEastAsia" w:hAnsiTheme="minorHAnsi"/>
        </w:rPr>
      </w:pPr>
      <w:hyperlink w:anchor="_Toc497994809" w:history="1">
        <w:r w:rsidR="007E5CAE" w:rsidRPr="000A0548">
          <w:rPr>
            <w:rStyle w:val="Hyperlink"/>
          </w:rPr>
          <w:t>2.9</w:t>
        </w:r>
        <w:r w:rsidR="007E5CAE">
          <w:rPr>
            <w:rFonts w:asciiTheme="minorHAnsi" w:eastAsiaTheme="minorEastAsia" w:hAnsiTheme="minorHAnsi"/>
          </w:rPr>
          <w:tab/>
        </w:r>
        <w:r w:rsidR="007E5CAE" w:rsidRPr="000A0548">
          <w:rPr>
            <w:rStyle w:val="Hyperlink"/>
          </w:rPr>
          <w:t>PCD Generic View</w:t>
        </w:r>
        <w:r w:rsidR="007E5CAE">
          <w:rPr>
            <w:webHidden/>
          </w:rPr>
          <w:tab/>
        </w:r>
        <w:r w:rsidR="007E5CAE">
          <w:rPr>
            <w:webHidden/>
          </w:rPr>
          <w:fldChar w:fldCharType="begin"/>
        </w:r>
        <w:r w:rsidR="007E5CAE">
          <w:rPr>
            <w:webHidden/>
          </w:rPr>
          <w:instrText xml:space="preserve"> PAGEREF _Toc497994809 \h </w:instrText>
        </w:r>
        <w:r w:rsidR="007E5CAE">
          <w:rPr>
            <w:webHidden/>
          </w:rPr>
        </w:r>
        <w:r w:rsidR="007E5CAE">
          <w:rPr>
            <w:webHidden/>
          </w:rPr>
          <w:fldChar w:fldCharType="separate"/>
        </w:r>
        <w:r w:rsidR="007E5CAE">
          <w:rPr>
            <w:webHidden/>
          </w:rPr>
          <w:t>33</w:t>
        </w:r>
        <w:r w:rsidR="007E5CAE">
          <w:rPr>
            <w:webHidden/>
          </w:rPr>
          <w:fldChar w:fldCharType="end"/>
        </w:r>
      </w:hyperlink>
    </w:p>
    <w:p w14:paraId="29FA52F5" w14:textId="6B7DA0E0" w:rsidR="007E5CAE" w:rsidRDefault="00B555E0">
      <w:pPr>
        <w:pStyle w:val="TOC3"/>
        <w:tabs>
          <w:tab w:val="left" w:pos="1584"/>
        </w:tabs>
        <w:rPr>
          <w:rFonts w:asciiTheme="minorHAnsi" w:eastAsiaTheme="minorEastAsia" w:hAnsiTheme="minorHAnsi"/>
          <w:noProof/>
        </w:rPr>
      </w:pPr>
      <w:hyperlink w:anchor="_Toc497994810" w:history="1">
        <w:r w:rsidR="007E5CAE" w:rsidRPr="000A0548">
          <w:rPr>
            <w:rStyle w:val="Hyperlink"/>
            <w:noProof/>
          </w:rPr>
          <w:t>2.9.1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_Toc497994810 \h </w:instrText>
        </w:r>
        <w:r w:rsidR="007E5CAE">
          <w:rPr>
            <w:noProof/>
            <w:webHidden/>
          </w:rPr>
        </w:r>
        <w:r w:rsidR="007E5CAE">
          <w:rPr>
            <w:noProof/>
            <w:webHidden/>
          </w:rPr>
          <w:fldChar w:fldCharType="separate"/>
        </w:r>
        <w:r w:rsidR="007E5CAE">
          <w:rPr>
            <w:noProof/>
            <w:webHidden/>
          </w:rPr>
          <w:t>33</w:t>
        </w:r>
        <w:r w:rsidR="007E5CAE">
          <w:rPr>
            <w:noProof/>
            <w:webHidden/>
          </w:rPr>
          <w:fldChar w:fldCharType="end"/>
        </w:r>
      </w:hyperlink>
    </w:p>
    <w:p w14:paraId="034D49EA" w14:textId="56B772E5" w:rsidR="007E5CAE" w:rsidRDefault="00B555E0">
      <w:pPr>
        <w:pStyle w:val="TOC4"/>
        <w:tabs>
          <w:tab w:val="left" w:pos="2592"/>
        </w:tabs>
        <w:rPr>
          <w:rFonts w:asciiTheme="minorHAnsi" w:eastAsiaTheme="minorEastAsia" w:hAnsiTheme="minorHAnsi"/>
          <w:noProof/>
        </w:rPr>
      </w:pPr>
      <w:hyperlink w:anchor="_Toc497994811" w:history="1">
        <w:r w:rsidR="007E5CAE" w:rsidRPr="000A0548">
          <w:rPr>
            <w:rStyle w:val="Hyperlink"/>
            <w:noProof/>
          </w:rPr>
          <w:t>2.9.1.1</w:t>
        </w:r>
        <w:r w:rsidR="007E5CAE">
          <w:rPr>
            <w:rFonts w:asciiTheme="minorHAnsi" w:eastAsiaTheme="minorEastAsia" w:hAnsiTheme="minorHAnsi"/>
            <w:noProof/>
          </w:rPr>
          <w:tab/>
        </w:r>
        <w:r w:rsidR="007E5CAE" w:rsidRPr="000A0548">
          <w:rPr>
            <w:rStyle w:val="Hyperlink"/>
            <w:noProof/>
          </w:rPr>
          <w:t>(I)</w:t>
        </w:r>
        <w:r w:rsidR="007E5CAE">
          <w:rPr>
            <w:noProof/>
            <w:webHidden/>
          </w:rPr>
          <w:tab/>
        </w:r>
        <w:r w:rsidR="007E5CAE">
          <w:rPr>
            <w:noProof/>
            <w:webHidden/>
          </w:rPr>
          <w:fldChar w:fldCharType="begin"/>
        </w:r>
        <w:r w:rsidR="007E5CAE">
          <w:rPr>
            <w:noProof/>
            <w:webHidden/>
          </w:rPr>
          <w:instrText xml:space="preserve"> PAGEREF _Toc497994811 \h </w:instrText>
        </w:r>
        <w:r w:rsidR="007E5CAE">
          <w:rPr>
            <w:noProof/>
            <w:webHidden/>
          </w:rPr>
        </w:r>
        <w:r w:rsidR="007E5CAE">
          <w:rPr>
            <w:noProof/>
            <w:webHidden/>
          </w:rPr>
          <w:fldChar w:fldCharType="separate"/>
        </w:r>
        <w:r w:rsidR="007E5CAE">
          <w:rPr>
            <w:noProof/>
            <w:webHidden/>
          </w:rPr>
          <w:t>33</w:t>
        </w:r>
        <w:r w:rsidR="007E5CAE">
          <w:rPr>
            <w:noProof/>
            <w:webHidden/>
          </w:rPr>
          <w:fldChar w:fldCharType="end"/>
        </w:r>
      </w:hyperlink>
    </w:p>
    <w:p w14:paraId="47193F5E" w14:textId="6F57F6A3" w:rsidR="007E5CAE" w:rsidRDefault="00B555E0">
      <w:pPr>
        <w:pStyle w:val="TOC4"/>
        <w:tabs>
          <w:tab w:val="left" w:pos="2592"/>
        </w:tabs>
        <w:rPr>
          <w:rFonts w:asciiTheme="minorHAnsi" w:eastAsiaTheme="minorEastAsia" w:hAnsiTheme="minorHAnsi"/>
          <w:noProof/>
        </w:rPr>
      </w:pPr>
      <w:hyperlink w:anchor="_Toc497994812" w:history="1">
        <w:r w:rsidR="007E5CAE" w:rsidRPr="000A0548">
          <w:rPr>
            <w:rStyle w:val="Hyperlink"/>
            <w:noProof/>
          </w:rPr>
          <w:t>2.9.1.2</w:t>
        </w:r>
        <w:r w:rsidR="007E5CAE">
          <w:rPr>
            <w:rFonts w:asciiTheme="minorHAnsi" w:eastAsiaTheme="minorEastAsia" w:hAnsiTheme="minorHAnsi"/>
            <w:noProof/>
          </w:rPr>
          <w:tab/>
        </w:r>
        <w:r w:rsidR="007E5CAE" w:rsidRPr="000A0548">
          <w:rPr>
            <w:rStyle w:val="Hyperlink"/>
            <w:noProof/>
          </w:rPr>
          <w:t>(II)</w:t>
        </w:r>
        <w:r w:rsidR="007E5CAE">
          <w:rPr>
            <w:noProof/>
            <w:webHidden/>
          </w:rPr>
          <w:tab/>
        </w:r>
        <w:r w:rsidR="007E5CAE">
          <w:rPr>
            <w:noProof/>
            <w:webHidden/>
          </w:rPr>
          <w:fldChar w:fldCharType="begin"/>
        </w:r>
        <w:r w:rsidR="007E5CAE">
          <w:rPr>
            <w:noProof/>
            <w:webHidden/>
          </w:rPr>
          <w:instrText xml:space="preserve"> PAGEREF _Toc497994812 \h </w:instrText>
        </w:r>
        <w:r w:rsidR="007E5CAE">
          <w:rPr>
            <w:noProof/>
            <w:webHidden/>
          </w:rPr>
        </w:r>
        <w:r w:rsidR="007E5CAE">
          <w:rPr>
            <w:noProof/>
            <w:webHidden/>
          </w:rPr>
          <w:fldChar w:fldCharType="separate"/>
        </w:r>
        <w:r w:rsidR="007E5CAE">
          <w:rPr>
            <w:noProof/>
            <w:webHidden/>
          </w:rPr>
          <w:t>34</w:t>
        </w:r>
        <w:r w:rsidR="007E5CAE">
          <w:rPr>
            <w:noProof/>
            <w:webHidden/>
          </w:rPr>
          <w:fldChar w:fldCharType="end"/>
        </w:r>
      </w:hyperlink>
    </w:p>
    <w:p w14:paraId="2EA0DD2E" w14:textId="04E72F40" w:rsidR="007E5CAE" w:rsidRDefault="00B555E0">
      <w:pPr>
        <w:pStyle w:val="TOC4"/>
        <w:tabs>
          <w:tab w:val="left" w:pos="2592"/>
        </w:tabs>
        <w:rPr>
          <w:rFonts w:asciiTheme="minorHAnsi" w:eastAsiaTheme="minorEastAsia" w:hAnsiTheme="minorHAnsi"/>
          <w:noProof/>
        </w:rPr>
      </w:pPr>
      <w:hyperlink w:anchor="_Toc497994813" w:history="1">
        <w:r w:rsidR="007E5CAE" w:rsidRPr="000A0548">
          <w:rPr>
            <w:rStyle w:val="Hyperlink"/>
            <w:noProof/>
          </w:rPr>
          <w:t>2.9.1.3</w:t>
        </w:r>
        <w:r w:rsidR="007E5CAE">
          <w:rPr>
            <w:rFonts w:asciiTheme="minorHAnsi" w:eastAsiaTheme="minorEastAsia" w:hAnsiTheme="minorHAnsi"/>
            <w:noProof/>
          </w:rPr>
          <w:tab/>
        </w:r>
        <w:r w:rsidR="007E5CAE" w:rsidRPr="000A0548">
          <w:rPr>
            <w:rStyle w:val="Hyperlink"/>
            <w:noProof/>
          </w:rPr>
          <w:t>Buttons</w:t>
        </w:r>
        <w:r w:rsidR="007E5CAE">
          <w:rPr>
            <w:noProof/>
            <w:webHidden/>
          </w:rPr>
          <w:tab/>
        </w:r>
        <w:r w:rsidR="007E5CAE">
          <w:rPr>
            <w:noProof/>
            <w:webHidden/>
          </w:rPr>
          <w:fldChar w:fldCharType="begin"/>
        </w:r>
        <w:r w:rsidR="007E5CAE">
          <w:rPr>
            <w:noProof/>
            <w:webHidden/>
          </w:rPr>
          <w:instrText xml:space="preserve"> PAGEREF _Toc497994813 \h </w:instrText>
        </w:r>
        <w:r w:rsidR="007E5CAE">
          <w:rPr>
            <w:noProof/>
            <w:webHidden/>
          </w:rPr>
        </w:r>
        <w:r w:rsidR="007E5CAE">
          <w:rPr>
            <w:noProof/>
            <w:webHidden/>
          </w:rPr>
          <w:fldChar w:fldCharType="separate"/>
        </w:r>
        <w:r w:rsidR="007E5CAE">
          <w:rPr>
            <w:noProof/>
            <w:webHidden/>
          </w:rPr>
          <w:t>35</w:t>
        </w:r>
        <w:r w:rsidR="007E5CAE">
          <w:rPr>
            <w:noProof/>
            <w:webHidden/>
          </w:rPr>
          <w:fldChar w:fldCharType="end"/>
        </w:r>
      </w:hyperlink>
    </w:p>
    <w:p w14:paraId="6C520AFF" w14:textId="28051FC7" w:rsidR="007E5CAE" w:rsidRDefault="00B555E0">
      <w:pPr>
        <w:pStyle w:val="TOC3"/>
        <w:tabs>
          <w:tab w:val="left" w:pos="1584"/>
        </w:tabs>
        <w:rPr>
          <w:rFonts w:asciiTheme="minorHAnsi" w:eastAsiaTheme="minorEastAsia" w:hAnsiTheme="minorHAnsi"/>
          <w:noProof/>
        </w:rPr>
      </w:pPr>
      <w:hyperlink w:anchor="_Toc497994814" w:history="1">
        <w:r w:rsidR="007E5CAE" w:rsidRPr="000A0548">
          <w:rPr>
            <w:rStyle w:val="Hyperlink"/>
            <w:noProof/>
          </w:rPr>
          <w:t>2.9.2</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_Toc497994814 \h </w:instrText>
        </w:r>
        <w:r w:rsidR="007E5CAE">
          <w:rPr>
            <w:noProof/>
            <w:webHidden/>
          </w:rPr>
        </w:r>
        <w:r w:rsidR="007E5CAE">
          <w:rPr>
            <w:noProof/>
            <w:webHidden/>
          </w:rPr>
          <w:fldChar w:fldCharType="separate"/>
        </w:r>
        <w:r w:rsidR="007E5CAE">
          <w:rPr>
            <w:noProof/>
            <w:webHidden/>
          </w:rPr>
          <w:t>35</w:t>
        </w:r>
        <w:r w:rsidR="007E5CAE">
          <w:rPr>
            <w:noProof/>
            <w:webHidden/>
          </w:rPr>
          <w:fldChar w:fldCharType="end"/>
        </w:r>
      </w:hyperlink>
    </w:p>
    <w:p w14:paraId="227CB7F3" w14:textId="76EC3107" w:rsidR="007E5CAE" w:rsidRDefault="00B555E0">
      <w:pPr>
        <w:pStyle w:val="TOC3"/>
        <w:tabs>
          <w:tab w:val="left" w:pos="1584"/>
        </w:tabs>
        <w:rPr>
          <w:rFonts w:asciiTheme="minorHAnsi" w:eastAsiaTheme="minorEastAsia" w:hAnsiTheme="minorHAnsi"/>
          <w:noProof/>
        </w:rPr>
      </w:pPr>
      <w:hyperlink w:anchor="_Toc497994815" w:history="1">
        <w:r w:rsidR="007E5CAE" w:rsidRPr="000A0548">
          <w:rPr>
            <w:rStyle w:val="Hyperlink"/>
            <w:noProof/>
          </w:rPr>
          <w:t>2.9.3</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_Toc497994815 \h </w:instrText>
        </w:r>
        <w:r w:rsidR="007E5CAE">
          <w:rPr>
            <w:noProof/>
            <w:webHidden/>
          </w:rPr>
        </w:r>
        <w:r w:rsidR="007E5CAE">
          <w:rPr>
            <w:noProof/>
            <w:webHidden/>
          </w:rPr>
          <w:fldChar w:fldCharType="separate"/>
        </w:r>
        <w:r w:rsidR="007E5CAE">
          <w:rPr>
            <w:noProof/>
            <w:webHidden/>
          </w:rPr>
          <w:t>35</w:t>
        </w:r>
        <w:r w:rsidR="007E5CAE">
          <w:rPr>
            <w:noProof/>
            <w:webHidden/>
          </w:rPr>
          <w:fldChar w:fldCharType="end"/>
        </w:r>
      </w:hyperlink>
    </w:p>
    <w:p w14:paraId="25A99A8E" w14:textId="3470381B" w:rsidR="007E5CAE" w:rsidRDefault="00B555E0">
      <w:pPr>
        <w:pStyle w:val="TOC3"/>
        <w:tabs>
          <w:tab w:val="left" w:pos="1584"/>
        </w:tabs>
        <w:rPr>
          <w:rFonts w:asciiTheme="minorHAnsi" w:eastAsiaTheme="minorEastAsia" w:hAnsiTheme="minorHAnsi"/>
          <w:noProof/>
        </w:rPr>
      </w:pPr>
      <w:hyperlink w:anchor="_Toc497994816" w:history="1">
        <w:r w:rsidR="007E5CAE" w:rsidRPr="000A0548">
          <w:rPr>
            <w:rStyle w:val="Hyperlink"/>
            <w:noProof/>
          </w:rPr>
          <w:t>2.9.4</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_Toc497994816 \h </w:instrText>
        </w:r>
        <w:r w:rsidR="007E5CAE">
          <w:rPr>
            <w:noProof/>
            <w:webHidden/>
          </w:rPr>
        </w:r>
        <w:r w:rsidR="007E5CAE">
          <w:rPr>
            <w:noProof/>
            <w:webHidden/>
          </w:rPr>
          <w:fldChar w:fldCharType="separate"/>
        </w:r>
        <w:r w:rsidR="007E5CAE">
          <w:rPr>
            <w:noProof/>
            <w:webHidden/>
          </w:rPr>
          <w:t>35</w:t>
        </w:r>
        <w:r w:rsidR="007E5CAE">
          <w:rPr>
            <w:noProof/>
            <w:webHidden/>
          </w:rPr>
          <w:fldChar w:fldCharType="end"/>
        </w:r>
      </w:hyperlink>
    </w:p>
    <w:p w14:paraId="769AF2AE" w14:textId="37CB2BEB" w:rsidR="007E5CAE" w:rsidRDefault="00B555E0">
      <w:pPr>
        <w:pStyle w:val="TOC3"/>
        <w:tabs>
          <w:tab w:val="left" w:pos="1584"/>
        </w:tabs>
        <w:rPr>
          <w:rFonts w:asciiTheme="minorHAnsi" w:eastAsiaTheme="minorEastAsia" w:hAnsiTheme="minorHAnsi"/>
          <w:noProof/>
        </w:rPr>
      </w:pPr>
      <w:hyperlink w:anchor="_Toc497994817" w:history="1">
        <w:r w:rsidR="007E5CAE" w:rsidRPr="000A0548">
          <w:rPr>
            <w:rStyle w:val="Hyperlink"/>
            <w:noProof/>
          </w:rPr>
          <w:t>2.9.5</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_Toc497994817 \h </w:instrText>
        </w:r>
        <w:r w:rsidR="007E5CAE">
          <w:rPr>
            <w:noProof/>
            <w:webHidden/>
          </w:rPr>
        </w:r>
        <w:r w:rsidR="007E5CAE">
          <w:rPr>
            <w:noProof/>
            <w:webHidden/>
          </w:rPr>
          <w:fldChar w:fldCharType="separate"/>
        </w:r>
        <w:r w:rsidR="007E5CAE">
          <w:rPr>
            <w:noProof/>
            <w:webHidden/>
          </w:rPr>
          <w:t>35</w:t>
        </w:r>
        <w:r w:rsidR="007E5CAE">
          <w:rPr>
            <w:noProof/>
            <w:webHidden/>
          </w:rPr>
          <w:fldChar w:fldCharType="end"/>
        </w:r>
      </w:hyperlink>
    </w:p>
    <w:p w14:paraId="315CE6C9" w14:textId="6806A34A" w:rsidR="007E5CAE" w:rsidRDefault="00B555E0">
      <w:pPr>
        <w:pStyle w:val="TOC3"/>
        <w:tabs>
          <w:tab w:val="left" w:pos="1584"/>
        </w:tabs>
        <w:rPr>
          <w:rFonts w:asciiTheme="minorHAnsi" w:eastAsiaTheme="minorEastAsia" w:hAnsiTheme="minorHAnsi"/>
          <w:noProof/>
        </w:rPr>
      </w:pPr>
      <w:hyperlink w:anchor="_Toc497994818" w:history="1">
        <w:r w:rsidR="007E5CAE" w:rsidRPr="000A0548">
          <w:rPr>
            <w:rStyle w:val="Hyperlink"/>
            <w:noProof/>
          </w:rPr>
          <w:t>2.9.6</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_Toc497994818 \h </w:instrText>
        </w:r>
        <w:r w:rsidR="007E5CAE">
          <w:rPr>
            <w:noProof/>
            <w:webHidden/>
          </w:rPr>
        </w:r>
        <w:r w:rsidR="007E5CAE">
          <w:rPr>
            <w:noProof/>
            <w:webHidden/>
          </w:rPr>
          <w:fldChar w:fldCharType="separate"/>
        </w:r>
        <w:r w:rsidR="007E5CAE">
          <w:rPr>
            <w:noProof/>
            <w:webHidden/>
          </w:rPr>
          <w:t>35</w:t>
        </w:r>
        <w:r w:rsidR="007E5CAE">
          <w:rPr>
            <w:noProof/>
            <w:webHidden/>
          </w:rPr>
          <w:fldChar w:fldCharType="end"/>
        </w:r>
      </w:hyperlink>
    </w:p>
    <w:p w14:paraId="540E844F" w14:textId="457B5599" w:rsidR="007E5CAE" w:rsidRDefault="00B555E0">
      <w:pPr>
        <w:pStyle w:val="TOC2"/>
        <w:tabs>
          <w:tab w:val="left" w:pos="1584"/>
        </w:tabs>
        <w:rPr>
          <w:rFonts w:asciiTheme="minorHAnsi" w:eastAsiaTheme="minorEastAsia" w:hAnsiTheme="minorHAnsi"/>
        </w:rPr>
      </w:pPr>
      <w:hyperlink w:anchor="_Toc497994819" w:history="1">
        <w:r w:rsidR="007E5CAE" w:rsidRPr="000A0548">
          <w:rPr>
            <w:rStyle w:val="Hyperlink"/>
          </w:rPr>
          <w:t>2.10</w:t>
        </w:r>
        <w:r w:rsidR="007E5CAE">
          <w:rPr>
            <w:rFonts w:asciiTheme="minorHAnsi" w:eastAsiaTheme="minorEastAsia" w:hAnsiTheme="minorHAnsi"/>
          </w:rPr>
          <w:tab/>
        </w:r>
        <w:r w:rsidR="007E5CAE" w:rsidRPr="000A0548">
          <w:rPr>
            <w:rStyle w:val="Hyperlink"/>
          </w:rPr>
          <w:t>PCD Status Search / Report Parameters</w:t>
        </w:r>
        <w:r w:rsidR="007E5CAE">
          <w:rPr>
            <w:webHidden/>
          </w:rPr>
          <w:tab/>
        </w:r>
        <w:r w:rsidR="007E5CAE">
          <w:rPr>
            <w:webHidden/>
          </w:rPr>
          <w:fldChar w:fldCharType="begin"/>
        </w:r>
        <w:r w:rsidR="007E5CAE">
          <w:rPr>
            <w:webHidden/>
          </w:rPr>
          <w:instrText xml:space="preserve"> PAGEREF _Toc497994819 \h </w:instrText>
        </w:r>
        <w:r w:rsidR="007E5CAE">
          <w:rPr>
            <w:webHidden/>
          </w:rPr>
        </w:r>
        <w:r w:rsidR="007E5CAE">
          <w:rPr>
            <w:webHidden/>
          </w:rPr>
          <w:fldChar w:fldCharType="separate"/>
        </w:r>
        <w:r w:rsidR="007E5CAE">
          <w:rPr>
            <w:webHidden/>
          </w:rPr>
          <w:t>36</w:t>
        </w:r>
        <w:r w:rsidR="007E5CAE">
          <w:rPr>
            <w:webHidden/>
          </w:rPr>
          <w:fldChar w:fldCharType="end"/>
        </w:r>
      </w:hyperlink>
    </w:p>
    <w:p w14:paraId="4BF6BBFE" w14:textId="6E7A5F49" w:rsidR="007E5CAE" w:rsidRDefault="00B555E0">
      <w:pPr>
        <w:pStyle w:val="TOC3"/>
        <w:tabs>
          <w:tab w:val="left" w:pos="2592"/>
        </w:tabs>
        <w:rPr>
          <w:rFonts w:asciiTheme="minorHAnsi" w:eastAsiaTheme="minorEastAsia" w:hAnsiTheme="minorHAnsi"/>
          <w:noProof/>
        </w:rPr>
      </w:pPr>
      <w:hyperlink w:anchor="_Toc497994820" w:history="1">
        <w:r w:rsidR="007E5CAE" w:rsidRPr="000A0548">
          <w:rPr>
            <w:rStyle w:val="Hyperlink"/>
            <w:noProof/>
          </w:rPr>
          <w:t>2.10.1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_Toc497994820 \h </w:instrText>
        </w:r>
        <w:r w:rsidR="007E5CAE">
          <w:rPr>
            <w:noProof/>
            <w:webHidden/>
          </w:rPr>
        </w:r>
        <w:r w:rsidR="007E5CAE">
          <w:rPr>
            <w:noProof/>
            <w:webHidden/>
          </w:rPr>
          <w:fldChar w:fldCharType="separate"/>
        </w:r>
        <w:r w:rsidR="007E5CAE">
          <w:rPr>
            <w:noProof/>
            <w:webHidden/>
          </w:rPr>
          <w:t>37</w:t>
        </w:r>
        <w:r w:rsidR="007E5CAE">
          <w:rPr>
            <w:noProof/>
            <w:webHidden/>
          </w:rPr>
          <w:fldChar w:fldCharType="end"/>
        </w:r>
      </w:hyperlink>
    </w:p>
    <w:p w14:paraId="5396CB53" w14:textId="6D372A06" w:rsidR="007E5CAE" w:rsidRDefault="00B555E0">
      <w:pPr>
        <w:pStyle w:val="TOC3"/>
        <w:tabs>
          <w:tab w:val="left" w:pos="2592"/>
        </w:tabs>
        <w:rPr>
          <w:rFonts w:asciiTheme="minorHAnsi" w:eastAsiaTheme="minorEastAsia" w:hAnsiTheme="minorHAnsi"/>
          <w:noProof/>
        </w:rPr>
      </w:pPr>
      <w:hyperlink w:anchor="_Toc497994821" w:history="1">
        <w:r w:rsidR="007E5CAE" w:rsidRPr="000A0548">
          <w:rPr>
            <w:rStyle w:val="Hyperlink"/>
            <w:noProof/>
          </w:rPr>
          <w:t>2.10.2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_Toc497994821 \h </w:instrText>
        </w:r>
        <w:r w:rsidR="007E5CAE">
          <w:rPr>
            <w:noProof/>
            <w:webHidden/>
          </w:rPr>
        </w:r>
        <w:r w:rsidR="007E5CAE">
          <w:rPr>
            <w:noProof/>
            <w:webHidden/>
          </w:rPr>
          <w:fldChar w:fldCharType="separate"/>
        </w:r>
        <w:r w:rsidR="007E5CAE">
          <w:rPr>
            <w:noProof/>
            <w:webHidden/>
          </w:rPr>
          <w:t>37</w:t>
        </w:r>
        <w:r w:rsidR="007E5CAE">
          <w:rPr>
            <w:noProof/>
            <w:webHidden/>
          </w:rPr>
          <w:fldChar w:fldCharType="end"/>
        </w:r>
      </w:hyperlink>
    </w:p>
    <w:p w14:paraId="5B031700" w14:textId="7CB67A84" w:rsidR="007E5CAE" w:rsidRDefault="00B555E0">
      <w:pPr>
        <w:pStyle w:val="TOC3"/>
        <w:tabs>
          <w:tab w:val="left" w:pos="2592"/>
        </w:tabs>
        <w:rPr>
          <w:rFonts w:asciiTheme="minorHAnsi" w:eastAsiaTheme="minorEastAsia" w:hAnsiTheme="minorHAnsi"/>
          <w:noProof/>
        </w:rPr>
      </w:pPr>
      <w:hyperlink w:anchor="_Toc497994822" w:history="1">
        <w:r w:rsidR="007E5CAE" w:rsidRPr="000A0548">
          <w:rPr>
            <w:rStyle w:val="Hyperlink"/>
            <w:noProof/>
          </w:rPr>
          <w:t>2.10.3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_Toc497994822 \h </w:instrText>
        </w:r>
        <w:r w:rsidR="007E5CAE">
          <w:rPr>
            <w:noProof/>
            <w:webHidden/>
          </w:rPr>
        </w:r>
        <w:r w:rsidR="007E5CAE">
          <w:rPr>
            <w:noProof/>
            <w:webHidden/>
          </w:rPr>
          <w:fldChar w:fldCharType="separate"/>
        </w:r>
        <w:r w:rsidR="007E5CAE">
          <w:rPr>
            <w:noProof/>
            <w:webHidden/>
          </w:rPr>
          <w:t>37</w:t>
        </w:r>
        <w:r w:rsidR="007E5CAE">
          <w:rPr>
            <w:noProof/>
            <w:webHidden/>
          </w:rPr>
          <w:fldChar w:fldCharType="end"/>
        </w:r>
      </w:hyperlink>
    </w:p>
    <w:p w14:paraId="209651C3" w14:textId="41943FF6" w:rsidR="007E5CAE" w:rsidRDefault="00B555E0">
      <w:pPr>
        <w:pStyle w:val="TOC3"/>
        <w:tabs>
          <w:tab w:val="left" w:pos="2592"/>
        </w:tabs>
        <w:rPr>
          <w:rFonts w:asciiTheme="minorHAnsi" w:eastAsiaTheme="minorEastAsia" w:hAnsiTheme="minorHAnsi"/>
          <w:noProof/>
        </w:rPr>
      </w:pPr>
      <w:hyperlink w:anchor="_Toc497994823" w:history="1">
        <w:r w:rsidR="007E5CAE" w:rsidRPr="000A0548">
          <w:rPr>
            <w:rStyle w:val="Hyperlink"/>
            <w:noProof/>
          </w:rPr>
          <w:t>2.10.4</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_Toc497994823 \h </w:instrText>
        </w:r>
        <w:r w:rsidR="007E5CAE">
          <w:rPr>
            <w:noProof/>
            <w:webHidden/>
          </w:rPr>
        </w:r>
        <w:r w:rsidR="007E5CAE">
          <w:rPr>
            <w:noProof/>
            <w:webHidden/>
          </w:rPr>
          <w:fldChar w:fldCharType="separate"/>
        </w:r>
        <w:r w:rsidR="007E5CAE">
          <w:rPr>
            <w:noProof/>
            <w:webHidden/>
          </w:rPr>
          <w:t>37</w:t>
        </w:r>
        <w:r w:rsidR="007E5CAE">
          <w:rPr>
            <w:noProof/>
            <w:webHidden/>
          </w:rPr>
          <w:fldChar w:fldCharType="end"/>
        </w:r>
      </w:hyperlink>
    </w:p>
    <w:p w14:paraId="41CB7BDC" w14:textId="49C545A9" w:rsidR="007E5CAE" w:rsidRDefault="00B555E0">
      <w:pPr>
        <w:pStyle w:val="TOC3"/>
        <w:tabs>
          <w:tab w:val="left" w:pos="2592"/>
        </w:tabs>
        <w:rPr>
          <w:rFonts w:asciiTheme="minorHAnsi" w:eastAsiaTheme="minorEastAsia" w:hAnsiTheme="minorHAnsi"/>
          <w:noProof/>
        </w:rPr>
      </w:pPr>
      <w:hyperlink w:anchor="_Toc497994824" w:history="1">
        <w:r w:rsidR="007E5CAE" w:rsidRPr="000A0548">
          <w:rPr>
            <w:rStyle w:val="Hyperlink"/>
            <w:noProof/>
          </w:rPr>
          <w:t>2.10.5</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_Toc497994824 \h </w:instrText>
        </w:r>
        <w:r w:rsidR="007E5CAE">
          <w:rPr>
            <w:noProof/>
            <w:webHidden/>
          </w:rPr>
        </w:r>
        <w:r w:rsidR="007E5CAE">
          <w:rPr>
            <w:noProof/>
            <w:webHidden/>
          </w:rPr>
          <w:fldChar w:fldCharType="separate"/>
        </w:r>
        <w:r w:rsidR="007E5CAE">
          <w:rPr>
            <w:noProof/>
            <w:webHidden/>
          </w:rPr>
          <w:t>38</w:t>
        </w:r>
        <w:r w:rsidR="007E5CAE">
          <w:rPr>
            <w:noProof/>
            <w:webHidden/>
          </w:rPr>
          <w:fldChar w:fldCharType="end"/>
        </w:r>
      </w:hyperlink>
    </w:p>
    <w:p w14:paraId="365B6E7B" w14:textId="3644FD60" w:rsidR="007E5CAE" w:rsidRDefault="00B555E0">
      <w:pPr>
        <w:pStyle w:val="TOC3"/>
        <w:tabs>
          <w:tab w:val="left" w:pos="2592"/>
        </w:tabs>
        <w:rPr>
          <w:rFonts w:asciiTheme="minorHAnsi" w:eastAsiaTheme="minorEastAsia" w:hAnsiTheme="minorHAnsi"/>
          <w:noProof/>
        </w:rPr>
      </w:pPr>
      <w:hyperlink w:anchor="_Toc497994825" w:history="1">
        <w:r w:rsidR="007E5CAE" w:rsidRPr="000A0548">
          <w:rPr>
            <w:rStyle w:val="Hyperlink"/>
            <w:noProof/>
          </w:rPr>
          <w:t>2.10.6</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_Toc497994825 \h </w:instrText>
        </w:r>
        <w:r w:rsidR="007E5CAE">
          <w:rPr>
            <w:noProof/>
            <w:webHidden/>
          </w:rPr>
        </w:r>
        <w:r w:rsidR="007E5CAE">
          <w:rPr>
            <w:noProof/>
            <w:webHidden/>
          </w:rPr>
          <w:fldChar w:fldCharType="separate"/>
        </w:r>
        <w:r w:rsidR="007E5CAE">
          <w:rPr>
            <w:noProof/>
            <w:webHidden/>
          </w:rPr>
          <w:t>38</w:t>
        </w:r>
        <w:r w:rsidR="007E5CAE">
          <w:rPr>
            <w:noProof/>
            <w:webHidden/>
          </w:rPr>
          <w:fldChar w:fldCharType="end"/>
        </w:r>
      </w:hyperlink>
    </w:p>
    <w:p w14:paraId="6CAA2A11" w14:textId="67BEB1A0" w:rsidR="007E5CAE" w:rsidRDefault="00B555E0">
      <w:pPr>
        <w:pStyle w:val="TOC3"/>
        <w:tabs>
          <w:tab w:val="left" w:pos="2592"/>
        </w:tabs>
        <w:rPr>
          <w:rFonts w:asciiTheme="minorHAnsi" w:eastAsiaTheme="minorEastAsia" w:hAnsiTheme="minorHAnsi"/>
          <w:noProof/>
        </w:rPr>
      </w:pPr>
      <w:hyperlink w:anchor="_Toc497994826" w:history="1">
        <w:r w:rsidR="007E5CAE" w:rsidRPr="000A0548">
          <w:rPr>
            <w:rStyle w:val="Hyperlink"/>
            <w:noProof/>
          </w:rPr>
          <w:t>2.10.7</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_Toc497994826 \h </w:instrText>
        </w:r>
        <w:r w:rsidR="007E5CAE">
          <w:rPr>
            <w:noProof/>
            <w:webHidden/>
          </w:rPr>
        </w:r>
        <w:r w:rsidR="007E5CAE">
          <w:rPr>
            <w:noProof/>
            <w:webHidden/>
          </w:rPr>
          <w:fldChar w:fldCharType="separate"/>
        </w:r>
        <w:r w:rsidR="007E5CAE">
          <w:rPr>
            <w:noProof/>
            <w:webHidden/>
          </w:rPr>
          <w:t>38</w:t>
        </w:r>
        <w:r w:rsidR="007E5CAE">
          <w:rPr>
            <w:noProof/>
            <w:webHidden/>
          </w:rPr>
          <w:fldChar w:fldCharType="end"/>
        </w:r>
      </w:hyperlink>
    </w:p>
    <w:p w14:paraId="571CAFA8" w14:textId="1D791D33" w:rsidR="007E5CAE" w:rsidRDefault="00B555E0">
      <w:pPr>
        <w:pStyle w:val="TOC2"/>
        <w:tabs>
          <w:tab w:val="left" w:pos="1584"/>
        </w:tabs>
        <w:rPr>
          <w:rFonts w:asciiTheme="minorHAnsi" w:eastAsiaTheme="minorEastAsia" w:hAnsiTheme="minorHAnsi"/>
        </w:rPr>
      </w:pPr>
      <w:hyperlink w:anchor="_Toc497994827" w:history="1">
        <w:r w:rsidR="007E5CAE" w:rsidRPr="000A0548">
          <w:rPr>
            <w:rStyle w:val="Hyperlink"/>
          </w:rPr>
          <w:t>2.11</w:t>
        </w:r>
        <w:r w:rsidR="007E5CAE">
          <w:rPr>
            <w:rFonts w:asciiTheme="minorHAnsi" w:eastAsiaTheme="minorEastAsia" w:hAnsiTheme="minorHAnsi"/>
          </w:rPr>
          <w:tab/>
        </w:r>
        <w:r w:rsidR="007E5CAE" w:rsidRPr="000A0548">
          <w:rPr>
            <w:rStyle w:val="Hyperlink"/>
          </w:rPr>
          <w:t>[CSC Name] CSC</w:t>
        </w:r>
        <w:r w:rsidR="007E5CAE">
          <w:rPr>
            <w:webHidden/>
          </w:rPr>
          <w:tab/>
        </w:r>
        <w:r w:rsidR="007E5CAE">
          <w:rPr>
            <w:webHidden/>
          </w:rPr>
          <w:fldChar w:fldCharType="begin"/>
        </w:r>
        <w:r w:rsidR="007E5CAE">
          <w:rPr>
            <w:webHidden/>
          </w:rPr>
          <w:instrText xml:space="preserve"> PAGEREF _Toc497994827 \h </w:instrText>
        </w:r>
        <w:r w:rsidR="007E5CAE">
          <w:rPr>
            <w:webHidden/>
          </w:rPr>
        </w:r>
        <w:r w:rsidR="007E5CAE">
          <w:rPr>
            <w:webHidden/>
          </w:rPr>
          <w:fldChar w:fldCharType="separate"/>
        </w:r>
        <w:r w:rsidR="007E5CAE">
          <w:rPr>
            <w:webHidden/>
          </w:rPr>
          <w:t>39</w:t>
        </w:r>
        <w:r w:rsidR="007E5CAE">
          <w:rPr>
            <w:webHidden/>
          </w:rPr>
          <w:fldChar w:fldCharType="end"/>
        </w:r>
      </w:hyperlink>
    </w:p>
    <w:p w14:paraId="028BA603" w14:textId="6FD39422" w:rsidR="007E5CAE" w:rsidRDefault="00B555E0">
      <w:pPr>
        <w:pStyle w:val="TOC3"/>
        <w:tabs>
          <w:tab w:val="left" w:pos="2592"/>
        </w:tabs>
        <w:rPr>
          <w:rFonts w:asciiTheme="minorHAnsi" w:eastAsiaTheme="minorEastAsia" w:hAnsiTheme="minorHAnsi"/>
          <w:noProof/>
        </w:rPr>
      </w:pPr>
      <w:hyperlink w:anchor="_Toc497994828" w:history="1">
        <w:r w:rsidR="007E5CAE" w:rsidRPr="000A0548">
          <w:rPr>
            <w:rStyle w:val="Hyperlink"/>
            <w:noProof/>
          </w:rPr>
          <w:t>2.11.1</w:t>
        </w:r>
        <w:r w:rsidR="007E5CAE">
          <w:rPr>
            <w:rFonts w:asciiTheme="minorHAnsi" w:eastAsiaTheme="minorEastAsia" w:hAnsiTheme="minorHAnsi"/>
            <w:noProof/>
          </w:rPr>
          <w:tab/>
        </w:r>
        <w:r w:rsidR="007E5CAE" w:rsidRPr="000A0548">
          <w:rPr>
            <w:rStyle w:val="Hyperlink"/>
            <w:noProof/>
          </w:rPr>
          <w:t>[Function Name]</w:t>
        </w:r>
        <w:r w:rsidR="007E5CAE">
          <w:rPr>
            <w:noProof/>
            <w:webHidden/>
          </w:rPr>
          <w:tab/>
        </w:r>
        <w:r w:rsidR="007E5CAE">
          <w:rPr>
            <w:noProof/>
            <w:webHidden/>
          </w:rPr>
          <w:fldChar w:fldCharType="begin"/>
        </w:r>
        <w:r w:rsidR="007E5CAE">
          <w:rPr>
            <w:noProof/>
            <w:webHidden/>
          </w:rPr>
          <w:instrText xml:space="preserve"> PAGEREF _Toc497994828 \h </w:instrText>
        </w:r>
        <w:r w:rsidR="007E5CAE">
          <w:rPr>
            <w:noProof/>
            <w:webHidden/>
          </w:rPr>
        </w:r>
        <w:r w:rsidR="007E5CAE">
          <w:rPr>
            <w:noProof/>
            <w:webHidden/>
          </w:rPr>
          <w:fldChar w:fldCharType="separate"/>
        </w:r>
        <w:r w:rsidR="007E5CAE">
          <w:rPr>
            <w:noProof/>
            <w:webHidden/>
          </w:rPr>
          <w:t>39</w:t>
        </w:r>
        <w:r w:rsidR="007E5CAE">
          <w:rPr>
            <w:noProof/>
            <w:webHidden/>
          </w:rPr>
          <w:fldChar w:fldCharType="end"/>
        </w:r>
      </w:hyperlink>
    </w:p>
    <w:p w14:paraId="426C7CBC" w14:textId="7F0DF839" w:rsidR="007E5CAE" w:rsidRDefault="00B555E0">
      <w:pPr>
        <w:pStyle w:val="TOC4"/>
        <w:tabs>
          <w:tab w:val="left" w:pos="2592"/>
        </w:tabs>
        <w:rPr>
          <w:rFonts w:asciiTheme="minorHAnsi" w:eastAsiaTheme="minorEastAsia" w:hAnsiTheme="minorHAnsi"/>
          <w:noProof/>
        </w:rPr>
      </w:pPr>
      <w:hyperlink w:anchor="_Toc497994829" w:history="1">
        <w:r w:rsidR="007E5CAE" w:rsidRPr="000A0548">
          <w:rPr>
            <w:rStyle w:val="Hyperlink"/>
            <w:noProof/>
          </w:rPr>
          <w:t>2.11.1.1</w:t>
        </w:r>
        <w:r w:rsidR="007E5CAE">
          <w:rPr>
            <w:rFonts w:asciiTheme="minorHAnsi" w:eastAsiaTheme="minorEastAsia" w:hAnsiTheme="minorHAnsi"/>
            <w:noProof/>
          </w:rPr>
          <w:tab/>
        </w:r>
        <w:r w:rsidR="007E5CAE" w:rsidRPr="000A0548">
          <w:rPr>
            <w:rStyle w:val="Hyperlink"/>
            <w:noProof/>
          </w:rPr>
          <w:t>Test Method</w:t>
        </w:r>
        <w:r w:rsidR="007E5CAE">
          <w:rPr>
            <w:noProof/>
            <w:webHidden/>
          </w:rPr>
          <w:tab/>
        </w:r>
        <w:r w:rsidR="007E5CAE">
          <w:rPr>
            <w:noProof/>
            <w:webHidden/>
          </w:rPr>
          <w:fldChar w:fldCharType="begin"/>
        </w:r>
        <w:r w:rsidR="007E5CAE">
          <w:rPr>
            <w:noProof/>
            <w:webHidden/>
          </w:rPr>
          <w:instrText xml:space="preserve"> PAGEREF _Toc497994829 \h </w:instrText>
        </w:r>
        <w:r w:rsidR="007E5CAE">
          <w:rPr>
            <w:noProof/>
            <w:webHidden/>
          </w:rPr>
        </w:r>
        <w:r w:rsidR="007E5CAE">
          <w:rPr>
            <w:noProof/>
            <w:webHidden/>
          </w:rPr>
          <w:fldChar w:fldCharType="separate"/>
        </w:r>
        <w:r w:rsidR="007E5CAE">
          <w:rPr>
            <w:noProof/>
            <w:webHidden/>
          </w:rPr>
          <w:t>39</w:t>
        </w:r>
        <w:r w:rsidR="007E5CAE">
          <w:rPr>
            <w:noProof/>
            <w:webHidden/>
          </w:rPr>
          <w:fldChar w:fldCharType="end"/>
        </w:r>
      </w:hyperlink>
    </w:p>
    <w:p w14:paraId="56FA0241" w14:textId="26BF25C9" w:rsidR="007E5CAE" w:rsidRDefault="00B555E0">
      <w:pPr>
        <w:pStyle w:val="TOC4"/>
        <w:tabs>
          <w:tab w:val="left" w:pos="2592"/>
        </w:tabs>
        <w:rPr>
          <w:rFonts w:asciiTheme="minorHAnsi" w:eastAsiaTheme="minorEastAsia" w:hAnsiTheme="minorHAnsi"/>
          <w:noProof/>
        </w:rPr>
      </w:pPr>
      <w:hyperlink w:anchor="_Toc497994830" w:history="1">
        <w:r w:rsidR="007E5CAE" w:rsidRPr="000A0548">
          <w:rPr>
            <w:rStyle w:val="Hyperlink"/>
            <w:noProof/>
          </w:rPr>
          <w:t>2.11.1.2</w:t>
        </w:r>
        <w:r w:rsidR="007E5CAE">
          <w:rPr>
            <w:rFonts w:asciiTheme="minorHAnsi" w:eastAsiaTheme="minorEastAsia" w:hAnsiTheme="minorHAnsi"/>
            <w:noProof/>
          </w:rPr>
          <w:tab/>
        </w:r>
        <w:r w:rsidR="007E5CAE" w:rsidRPr="000A0548">
          <w:rPr>
            <w:rStyle w:val="Hyperlink"/>
            <w:noProof/>
          </w:rPr>
          <w:t>Algorithms (if applicable)</w:t>
        </w:r>
        <w:r w:rsidR="007E5CAE">
          <w:rPr>
            <w:noProof/>
            <w:webHidden/>
          </w:rPr>
          <w:tab/>
        </w:r>
        <w:r w:rsidR="007E5CAE">
          <w:rPr>
            <w:noProof/>
            <w:webHidden/>
          </w:rPr>
          <w:fldChar w:fldCharType="begin"/>
        </w:r>
        <w:r w:rsidR="007E5CAE">
          <w:rPr>
            <w:noProof/>
            <w:webHidden/>
          </w:rPr>
          <w:instrText xml:space="preserve"> PAGEREF _Toc497994830 \h </w:instrText>
        </w:r>
        <w:r w:rsidR="007E5CAE">
          <w:rPr>
            <w:noProof/>
            <w:webHidden/>
          </w:rPr>
        </w:r>
        <w:r w:rsidR="007E5CAE">
          <w:rPr>
            <w:noProof/>
            <w:webHidden/>
          </w:rPr>
          <w:fldChar w:fldCharType="separate"/>
        </w:r>
        <w:r w:rsidR="007E5CAE">
          <w:rPr>
            <w:noProof/>
            <w:webHidden/>
          </w:rPr>
          <w:t>39</w:t>
        </w:r>
        <w:r w:rsidR="007E5CAE">
          <w:rPr>
            <w:noProof/>
            <w:webHidden/>
          </w:rPr>
          <w:fldChar w:fldCharType="end"/>
        </w:r>
      </w:hyperlink>
    </w:p>
    <w:p w14:paraId="50354CCE" w14:textId="0D96D0C0" w:rsidR="007E5CAE" w:rsidRDefault="00B555E0">
      <w:pPr>
        <w:pStyle w:val="TOC4"/>
        <w:tabs>
          <w:tab w:val="left" w:pos="2592"/>
        </w:tabs>
        <w:rPr>
          <w:rFonts w:asciiTheme="minorHAnsi" w:eastAsiaTheme="minorEastAsia" w:hAnsiTheme="minorHAnsi"/>
          <w:noProof/>
        </w:rPr>
      </w:pPr>
      <w:hyperlink w:anchor="_Toc497994831" w:history="1">
        <w:r w:rsidR="007E5CAE" w:rsidRPr="000A0548">
          <w:rPr>
            <w:rStyle w:val="Hyperlink"/>
            <w:noProof/>
          </w:rPr>
          <w:t>2.11.1.3</w:t>
        </w:r>
        <w:r w:rsidR="007E5CAE">
          <w:rPr>
            <w:rFonts w:asciiTheme="minorHAnsi" w:eastAsiaTheme="minorEastAsia" w:hAnsiTheme="minorHAnsi"/>
            <w:noProof/>
          </w:rPr>
          <w:tab/>
        </w:r>
        <w:r w:rsidR="007E5CAE" w:rsidRPr="000A0548">
          <w:rPr>
            <w:rStyle w:val="Hyperlink"/>
            <w:noProof/>
          </w:rPr>
          <w:t>SW Reuse (if applicable)</w:t>
        </w:r>
        <w:r w:rsidR="007E5CAE">
          <w:rPr>
            <w:noProof/>
            <w:webHidden/>
          </w:rPr>
          <w:tab/>
        </w:r>
        <w:r w:rsidR="007E5CAE">
          <w:rPr>
            <w:noProof/>
            <w:webHidden/>
          </w:rPr>
          <w:fldChar w:fldCharType="begin"/>
        </w:r>
        <w:r w:rsidR="007E5CAE">
          <w:rPr>
            <w:noProof/>
            <w:webHidden/>
          </w:rPr>
          <w:instrText xml:space="preserve"> PAGEREF _Toc497994831 \h </w:instrText>
        </w:r>
        <w:r w:rsidR="007E5CAE">
          <w:rPr>
            <w:noProof/>
            <w:webHidden/>
          </w:rPr>
        </w:r>
        <w:r w:rsidR="007E5CAE">
          <w:rPr>
            <w:noProof/>
            <w:webHidden/>
          </w:rPr>
          <w:fldChar w:fldCharType="separate"/>
        </w:r>
        <w:r w:rsidR="007E5CAE">
          <w:rPr>
            <w:noProof/>
            <w:webHidden/>
          </w:rPr>
          <w:t>39</w:t>
        </w:r>
        <w:r w:rsidR="007E5CAE">
          <w:rPr>
            <w:noProof/>
            <w:webHidden/>
          </w:rPr>
          <w:fldChar w:fldCharType="end"/>
        </w:r>
      </w:hyperlink>
    </w:p>
    <w:p w14:paraId="27D068D5" w14:textId="4589E437" w:rsidR="007E5CAE" w:rsidRDefault="00B555E0">
      <w:pPr>
        <w:pStyle w:val="TOC4"/>
        <w:tabs>
          <w:tab w:val="left" w:pos="2592"/>
        </w:tabs>
        <w:rPr>
          <w:rFonts w:asciiTheme="minorHAnsi" w:eastAsiaTheme="minorEastAsia" w:hAnsiTheme="minorHAnsi"/>
          <w:noProof/>
        </w:rPr>
      </w:pPr>
      <w:hyperlink w:anchor="_Toc497994832" w:history="1">
        <w:r w:rsidR="007E5CAE" w:rsidRPr="000A0548">
          <w:rPr>
            <w:rStyle w:val="Hyperlink"/>
            <w:noProof/>
          </w:rPr>
          <w:t>2.11.1.4</w:t>
        </w:r>
        <w:r w:rsidR="007E5CAE">
          <w:rPr>
            <w:rFonts w:asciiTheme="minorHAnsi" w:eastAsiaTheme="minorEastAsia" w:hAnsiTheme="minorHAnsi"/>
            <w:noProof/>
          </w:rPr>
          <w:tab/>
        </w:r>
        <w:r w:rsidR="007E5CAE" w:rsidRPr="000A0548">
          <w:rPr>
            <w:rStyle w:val="Hyperlink"/>
            <w:noProof/>
          </w:rPr>
          <w:t>Requirements Traceability</w:t>
        </w:r>
        <w:r w:rsidR="007E5CAE">
          <w:rPr>
            <w:noProof/>
            <w:webHidden/>
          </w:rPr>
          <w:tab/>
        </w:r>
        <w:r w:rsidR="007E5CAE">
          <w:rPr>
            <w:noProof/>
            <w:webHidden/>
          </w:rPr>
          <w:fldChar w:fldCharType="begin"/>
        </w:r>
        <w:r w:rsidR="007E5CAE">
          <w:rPr>
            <w:noProof/>
            <w:webHidden/>
          </w:rPr>
          <w:instrText xml:space="preserve"> PAGEREF _Toc497994832 \h </w:instrText>
        </w:r>
        <w:r w:rsidR="007E5CAE">
          <w:rPr>
            <w:noProof/>
            <w:webHidden/>
          </w:rPr>
        </w:r>
        <w:r w:rsidR="007E5CAE">
          <w:rPr>
            <w:noProof/>
            <w:webHidden/>
          </w:rPr>
          <w:fldChar w:fldCharType="separate"/>
        </w:r>
        <w:r w:rsidR="007E5CAE">
          <w:rPr>
            <w:noProof/>
            <w:webHidden/>
          </w:rPr>
          <w:t>40</w:t>
        </w:r>
        <w:r w:rsidR="007E5CAE">
          <w:rPr>
            <w:noProof/>
            <w:webHidden/>
          </w:rPr>
          <w:fldChar w:fldCharType="end"/>
        </w:r>
      </w:hyperlink>
    </w:p>
    <w:p w14:paraId="01527FBC" w14:textId="034A8701" w:rsidR="007E5CAE" w:rsidRDefault="00B555E0">
      <w:pPr>
        <w:pStyle w:val="TOC1"/>
        <w:rPr>
          <w:rFonts w:asciiTheme="minorHAnsi" w:eastAsiaTheme="minorEastAsia" w:hAnsiTheme="minorHAnsi"/>
          <w:b w:val="0"/>
          <w:noProof/>
        </w:rPr>
      </w:pPr>
      <w:hyperlink w:anchor="_Toc497994833" w:history="1">
        <w:r w:rsidR="007E5CAE" w:rsidRPr="000A0548">
          <w:rPr>
            <w:rStyle w:val="Hyperlink"/>
            <w:noProof/>
          </w:rPr>
          <w:t>3.</w:t>
        </w:r>
        <w:r w:rsidR="007E5CAE">
          <w:rPr>
            <w:rFonts w:asciiTheme="minorHAnsi" w:eastAsiaTheme="minorEastAsia" w:hAnsiTheme="minorHAnsi"/>
            <w:b w:val="0"/>
            <w:noProof/>
          </w:rPr>
          <w:tab/>
        </w:r>
        <w:r w:rsidR="007E5CAE" w:rsidRPr="000A0548">
          <w:rPr>
            <w:rStyle w:val="Hyperlink"/>
            <w:noProof/>
          </w:rPr>
          <w:t>PCD Working Modes</w:t>
        </w:r>
        <w:r w:rsidR="007E5CAE">
          <w:rPr>
            <w:noProof/>
            <w:webHidden/>
          </w:rPr>
          <w:tab/>
        </w:r>
        <w:r w:rsidR="007E5CAE">
          <w:rPr>
            <w:noProof/>
            <w:webHidden/>
          </w:rPr>
          <w:fldChar w:fldCharType="begin"/>
        </w:r>
        <w:r w:rsidR="007E5CAE">
          <w:rPr>
            <w:noProof/>
            <w:webHidden/>
          </w:rPr>
          <w:instrText xml:space="preserve"> PAGEREF _Toc497994833 \h </w:instrText>
        </w:r>
        <w:r w:rsidR="007E5CAE">
          <w:rPr>
            <w:noProof/>
            <w:webHidden/>
          </w:rPr>
        </w:r>
        <w:r w:rsidR="007E5CAE">
          <w:rPr>
            <w:noProof/>
            <w:webHidden/>
          </w:rPr>
          <w:fldChar w:fldCharType="separate"/>
        </w:r>
        <w:r w:rsidR="007E5CAE">
          <w:rPr>
            <w:noProof/>
            <w:webHidden/>
          </w:rPr>
          <w:t>40</w:t>
        </w:r>
        <w:r w:rsidR="007E5CAE">
          <w:rPr>
            <w:noProof/>
            <w:webHidden/>
          </w:rPr>
          <w:fldChar w:fldCharType="end"/>
        </w:r>
      </w:hyperlink>
    </w:p>
    <w:p w14:paraId="54FB064B" w14:textId="016EDD3A" w:rsidR="007E5CAE" w:rsidRDefault="00B555E0">
      <w:pPr>
        <w:pStyle w:val="TOC1"/>
        <w:rPr>
          <w:rFonts w:asciiTheme="minorHAnsi" w:eastAsiaTheme="minorEastAsia" w:hAnsiTheme="minorHAnsi"/>
          <w:b w:val="0"/>
          <w:noProof/>
        </w:rPr>
      </w:pPr>
      <w:hyperlink w:anchor="_Toc497994834" w:history="1">
        <w:r w:rsidR="007E5CAE" w:rsidRPr="000A0548">
          <w:rPr>
            <w:rStyle w:val="Hyperlink"/>
            <w:noProof/>
          </w:rPr>
          <w:t>4.</w:t>
        </w:r>
        <w:r w:rsidR="007E5CAE">
          <w:rPr>
            <w:rFonts w:asciiTheme="minorHAnsi" w:eastAsiaTheme="minorEastAsia" w:hAnsiTheme="minorHAnsi"/>
            <w:b w:val="0"/>
            <w:noProof/>
          </w:rPr>
          <w:tab/>
        </w:r>
        <w:r w:rsidR="007E5CAE" w:rsidRPr="000A0548">
          <w:rPr>
            <w:rStyle w:val="Hyperlink"/>
            <w:noProof/>
          </w:rPr>
          <w:t>Database Views</w:t>
        </w:r>
        <w:r w:rsidR="007E5CAE">
          <w:rPr>
            <w:noProof/>
            <w:webHidden/>
          </w:rPr>
          <w:tab/>
        </w:r>
        <w:r w:rsidR="007E5CAE">
          <w:rPr>
            <w:noProof/>
            <w:webHidden/>
          </w:rPr>
          <w:fldChar w:fldCharType="begin"/>
        </w:r>
        <w:r w:rsidR="007E5CAE">
          <w:rPr>
            <w:noProof/>
            <w:webHidden/>
          </w:rPr>
          <w:instrText xml:space="preserve"> PAGEREF _Toc497994834 \h </w:instrText>
        </w:r>
        <w:r w:rsidR="007E5CAE">
          <w:rPr>
            <w:noProof/>
            <w:webHidden/>
          </w:rPr>
        </w:r>
        <w:r w:rsidR="007E5CAE">
          <w:rPr>
            <w:noProof/>
            <w:webHidden/>
          </w:rPr>
          <w:fldChar w:fldCharType="separate"/>
        </w:r>
        <w:r w:rsidR="007E5CAE">
          <w:rPr>
            <w:noProof/>
            <w:webHidden/>
          </w:rPr>
          <w:t>42</w:t>
        </w:r>
        <w:r w:rsidR="007E5CAE">
          <w:rPr>
            <w:noProof/>
            <w:webHidden/>
          </w:rPr>
          <w:fldChar w:fldCharType="end"/>
        </w:r>
      </w:hyperlink>
    </w:p>
    <w:p w14:paraId="3D2D5186" w14:textId="5DE9813C" w:rsidR="007E5CAE" w:rsidRDefault="00B555E0">
      <w:pPr>
        <w:pStyle w:val="TOC2"/>
        <w:tabs>
          <w:tab w:val="left" w:pos="864"/>
        </w:tabs>
        <w:rPr>
          <w:rFonts w:asciiTheme="minorHAnsi" w:eastAsiaTheme="minorEastAsia" w:hAnsiTheme="minorHAnsi"/>
        </w:rPr>
      </w:pPr>
      <w:hyperlink w:anchor="_Toc497994835" w:history="1">
        <w:r w:rsidR="007E5CAE" w:rsidRPr="000A0548">
          <w:rPr>
            <w:rStyle w:val="Hyperlink"/>
          </w:rPr>
          <w:t>4.1</w:t>
        </w:r>
        <w:r w:rsidR="007E5CAE">
          <w:rPr>
            <w:rFonts w:asciiTheme="minorHAnsi" w:eastAsiaTheme="minorEastAsia" w:hAnsiTheme="minorHAnsi"/>
          </w:rPr>
          <w:tab/>
        </w:r>
        <w:r w:rsidR="007E5CAE" w:rsidRPr="000A0548">
          <w:rPr>
            <w:rStyle w:val="Hyperlink"/>
          </w:rPr>
          <w:t>Database View Menu</w:t>
        </w:r>
        <w:r w:rsidR="007E5CAE">
          <w:rPr>
            <w:webHidden/>
          </w:rPr>
          <w:tab/>
        </w:r>
        <w:r w:rsidR="007E5CAE">
          <w:rPr>
            <w:webHidden/>
          </w:rPr>
          <w:fldChar w:fldCharType="begin"/>
        </w:r>
        <w:r w:rsidR="007E5CAE">
          <w:rPr>
            <w:webHidden/>
          </w:rPr>
          <w:instrText xml:space="preserve"> PAGEREF _Toc497994835 \h </w:instrText>
        </w:r>
        <w:r w:rsidR="007E5CAE">
          <w:rPr>
            <w:webHidden/>
          </w:rPr>
        </w:r>
        <w:r w:rsidR="007E5CAE">
          <w:rPr>
            <w:webHidden/>
          </w:rPr>
          <w:fldChar w:fldCharType="separate"/>
        </w:r>
        <w:r w:rsidR="007E5CAE">
          <w:rPr>
            <w:webHidden/>
          </w:rPr>
          <w:t>42</w:t>
        </w:r>
        <w:r w:rsidR="007E5CAE">
          <w:rPr>
            <w:webHidden/>
          </w:rPr>
          <w:fldChar w:fldCharType="end"/>
        </w:r>
      </w:hyperlink>
    </w:p>
    <w:p w14:paraId="0E9D64AA" w14:textId="1A1434E2" w:rsidR="007E5CAE" w:rsidRDefault="00B555E0">
      <w:pPr>
        <w:pStyle w:val="TOC2"/>
        <w:tabs>
          <w:tab w:val="left" w:pos="864"/>
        </w:tabs>
        <w:rPr>
          <w:rFonts w:asciiTheme="minorHAnsi" w:eastAsiaTheme="minorEastAsia" w:hAnsiTheme="minorHAnsi"/>
        </w:rPr>
      </w:pPr>
      <w:hyperlink w:anchor="_Toc497994836" w:history="1">
        <w:r w:rsidR="007E5CAE" w:rsidRPr="000A0548">
          <w:rPr>
            <w:rStyle w:val="Hyperlink"/>
          </w:rPr>
          <w:t>4.2</w:t>
        </w:r>
        <w:r w:rsidR="007E5CAE">
          <w:rPr>
            <w:rFonts w:asciiTheme="minorHAnsi" w:eastAsiaTheme="minorEastAsia" w:hAnsiTheme="minorHAnsi"/>
          </w:rPr>
          <w:tab/>
        </w:r>
        <w:r w:rsidR="007E5CAE" w:rsidRPr="000A0548">
          <w:rPr>
            <w:rStyle w:val="Hyperlink"/>
          </w:rPr>
          <w:t>Enumeration List</w:t>
        </w:r>
        <w:r w:rsidR="007E5CAE">
          <w:rPr>
            <w:webHidden/>
          </w:rPr>
          <w:tab/>
        </w:r>
        <w:r w:rsidR="007E5CAE">
          <w:rPr>
            <w:webHidden/>
          </w:rPr>
          <w:fldChar w:fldCharType="begin"/>
        </w:r>
        <w:r w:rsidR="007E5CAE">
          <w:rPr>
            <w:webHidden/>
          </w:rPr>
          <w:instrText xml:space="preserve"> PAGEREF _Toc497994836 \h </w:instrText>
        </w:r>
        <w:r w:rsidR="007E5CAE">
          <w:rPr>
            <w:webHidden/>
          </w:rPr>
        </w:r>
        <w:r w:rsidR="007E5CAE">
          <w:rPr>
            <w:webHidden/>
          </w:rPr>
          <w:fldChar w:fldCharType="separate"/>
        </w:r>
        <w:r w:rsidR="007E5CAE">
          <w:rPr>
            <w:webHidden/>
          </w:rPr>
          <w:t>43</w:t>
        </w:r>
        <w:r w:rsidR="007E5CAE">
          <w:rPr>
            <w:webHidden/>
          </w:rPr>
          <w:fldChar w:fldCharType="end"/>
        </w:r>
      </w:hyperlink>
    </w:p>
    <w:p w14:paraId="472B7F36" w14:textId="0F0DE9F7" w:rsidR="007E5CAE" w:rsidRDefault="00B555E0">
      <w:pPr>
        <w:pStyle w:val="TOC3"/>
        <w:tabs>
          <w:tab w:val="left" w:pos="1584"/>
        </w:tabs>
        <w:rPr>
          <w:rFonts w:asciiTheme="minorHAnsi" w:eastAsiaTheme="minorEastAsia" w:hAnsiTheme="minorHAnsi"/>
          <w:noProof/>
        </w:rPr>
      </w:pPr>
      <w:hyperlink w:anchor="_Toc497994837" w:history="1">
        <w:r w:rsidR="007E5CAE" w:rsidRPr="000A0548">
          <w:rPr>
            <w:rStyle w:val="Hyperlink"/>
            <w:noProof/>
          </w:rPr>
          <w:t>4.2.1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_Toc497994837 \h </w:instrText>
        </w:r>
        <w:r w:rsidR="007E5CAE">
          <w:rPr>
            <w:noProof/>
            <w:webHidden/>
          </w:rPr>
        </w:r>
        <w:r w:rsidR="007E5CAE">
          <w:rPr>
            <w:noProof/>
            <w:webHidden/>
          </w:rPr>
          <w:fldChar w:fldCharType="separate"/>
        </w:r>
        <w:r w:rsidR="007E5CAE">
          <w:rPr>
            <w:noProof/>
            <w:webHidden/>
          </w:rPr>
          <w:t>43</w:t>
        </w:r>
        <w:r w:rsidR="007E5CAE">
          <w:rPr>
            <w:noProof/>
            <w:webHidden/>
          </w:rPr>
          <w:fldChar w:fldCharType="end"/>
        </w:r>
      </w:hyperlink>
    </w:p>
    <w:p w14:paraId="6ABC0FF5" w14:textId="1238AD0A" w:rsidR="007E5CAE" w:rsidRDefault="00B555E0">
      <w:pPr>
        <w:pStyle w:val="TOC3"/>
        <w:tabs>
          <w:tab w:val="left" w:pos="1584"/>
        </w:tabs>
        <w:rPr>
          <w:rFonts w:asciiTheme="minorHAnsi" w:eastAsiaTheme="minorEastAsia" w:hAnsiTheme="minorHAnsi"/>
          <w:noProof/>
        </w:rPr>
      </w:pPr>
      <w:hyperlink w:anchor="_Toc497994838" w:history="1">
        <w:r w:rsidR="007E5CAE" w:rsidRPr="000A0548">
          <w:rPr>
            <w:rStyle w:val="Hyperlink"/>
            <w:noProof/>
          </w:rPr>
          <w:t>4.2.2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_Toc497994838 \h </w:instrText>
        </w:r>
        <w:r w:rsidR="007E5CAE">
          <w:rPr>
            <w:noProof/>
            <w:webHidden/>
          </w:rPr>
        </w:r>
        <w:r w:rsidR="007E5CAE">
          <w:rPr>
            <w:noProof/>
            <w:webHidden/>
          </w:rPr>
          <w:fldChar w:fldCharType="separate"/>
        </w:r>
        <w:r w:rsidR="007E5CAE">
          <w:rPr>
            <w:noProof/>
            <w:webHidden/>
          </w:rPr>
          <w:t>43</w:t>
        </w:r>
        <w:r w:rsidR="007E5CAE">
          <w:rPr>
            <w:noProof/>
            <w:webHidden/>
          </w:rPr>
          <w:fldChar w:fldCharType="end"/>
        </w:r>
      </w:hyperlink>
    </w:p>
    <w:p w14:paraId="4BBD25EF" w14:textId="707AA9E8" w:rsidR="007E5CAE" w:rsidRDefault="00B555E0">
      <w:pPr>
        <w:pStyle w:val="TOC3"/>
        <w:tabs>
          <w:tab w:val="left" w:pos="1584"/>
        </w:tabs>
        <w:rPr>
          <w:rFonts w:asciiTheme="minorHAnsi" w:eastAsiaTheme="minorEastAsia" w:hAnsiTheme="minorHAnsi"/>
          <w:noProof/>
        </w:rPr>
      </w:pPr>
      <w:hyperlink w:anchor="_Toc497994839" w:history="1">
        <w:r w:rsidR="007E5CAE" w:rsidRPr="000A0548">
          <w:rPr>
            <w:rStyle w:val="Hyperlink"/>
            <w:noProof/>
          </w:rPr>
          <w:t>4.2.3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_Toc497994839 \h </w:instrText>
        </w:r>
        <w:r w:rsidR="007E5CAE">
          <w:rPr>
            <w:noProof/>
            <w:webHidden/>
          </w:rPr>
        </w:r>
        <w:r w:rsidR="007E5CAE">
          <w:rPr>
            <w:noProof/>
            <w:webHidden/>
          </w:rPr>
          <w:fldChar w:fldCharType="separate"/>
        </w:r>
        <w:r w:rsidR="007E5CAE">
          <w:rPr>
            <w:noProof/>
            <w:webHidden/>
          </w:rPr>
          <w:t>43</w:t>
        </w:r>
        <w:r w:rsidR="007E5CAE">
          <w:rPr>
            <w:noProof/>
            <w:webHidden/>
          </w:rPr>
          <w:fldChar w:fldCharType="end"/>
        </w:r>
      </w:hyperlink>
    </w:p>
    <w:p w14:paraId="32652C4C" w14:textId="2378891A" w:rsidR="007E5CAE" w:rsidRDefault="00B555E0">
      <w:pPr>
        <w:pStyle w:val="TOC3"/>
        <w:tabs>
          <w:tab w:val="left" w:pos="1584"/>
        </w:tabs>
        <w:rPr>
          <w:rFonts w:asciiTheme="minorHAnsi" w:eastAsiaTheme="minorEastAsia" w:hAnsiTheme="minorHAnsi"/>
          <w:noProof/>
        </w:rPr>
      </w:pPr>
      <w:hyperlink w:anchor="_Toc497994840" w:history="1">
        <w:r w:rsidR="007E5CAE" w:rsidRPr="000A0548">
          <w:rPr>
            <w:rStyle w:val="Hyperlink"/>
            <w:noProof/>
          </w:rPr>
          <w:t>4.2.4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_Toc497994840 \h </w:instrText>
        </w:r>
        <w:r w:rsidR="007E5CAE">
          <w:rPr>
            <w:noProof/>
            <w:webHidden/>
          </w:rPr>
        </w:r>
        <w:r w:rsidR="007E5CAE">
          <w:rPr>
            <w:noProof/>
            <w:webHidden/>
          </w:rPr>
          <w:fldChar w:fldCharType="separate"/>
        </w:r>
        <w:r w:rsidR="007E5CAE">
          <w:rPr>
            <w:noProof/>
            <w:webHidden/>
          </w:rPr>
          <w:t>43</w:t>
        </w:r>
        <w:r w:rsidR="007E5CAE">
          <w:rPr>
            <w:noProof/>
            <w:webHidden/>
          </w:rPr>
          <w:fldChar w:fldCharType="end"/>
        </w:r>
      </w:hyperlink>
    </w:p>
    <w:p w14:paraId="6E613DB8" w14:textId="67CA9C99" w:rsidR="007E5CAE" w:rsidRDefault="00B555E0">
      <w:pPr>
        <w:pStyle w:val="TOC3"/>
        <w:tabs>
          <w:tab w:val="left" w:pos="1584"/>
        </w:tabs>
        <w:rPr>
          <w:rFonts w:asciiTheme="minorHAnsi" w:eastAsiaTheme="minorEastAsia" w:hAnsiTheme="minorHAnsi"/>
          <w:noProof/>
        </w:rPr>
      </w:pPr>
      <w:hyperlink w:anchor="_Toc497994841" w:history="1">
        <w:r w:rsidR="007E5CAE" w:rsidRPr="000A0548">
          <w:rPr>
            <w:rStyle w:val="Hyperlink"/>
            <w:noProof/>
          </w:rPr>
          <w:t>4.2.5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_Toc497994841 \h </w:instrText>
        </w:r>
        <w:r w:rsidR="007E5CAE">
          <w:rPr>
            <w:noProof/>
            <w:webHidden/>
          </w:rPr>
        </w:r>
        <w:r w:rsidR="007E5CAE">
          <w:rPr>
            <w:noProof/>
            <w:webHidden/>
          </w:rPr>
          <w:fldChar w:fldCharType="separate"/>
        </w:r>
        <w:r w:rsidR="007E5CAE">
          <w:rPr>
            <w:noProof/>
            <w:webHidden/>
          </w:rPr>
          <w:t>43</w:t>
        </w:r>
        <w:r w:rsidR="007E5CAE">
          <w:rPr>
            <w:noProof/>
            <w:webHidden/>
          </w:rPr>
          <w:fldChar w:fldCharType="end"/>
        </w:r>
      </w:hyperlink>
    </w:p>
    <w:p w14:paraId="23899B14" w14:textId="41380299" w:rsidR="007E5CAE" w:rsidRDefault="00B555E0">
      <w:pPr>
        <w:pStyle w:val="TOC3"/>
        <w:tabs>
          <w:tab w:val="left" w:pos="1584"/>
        </w:tabs>
        <w:rPr>
          <w:rFonts w:asciiTheme="minorHAnsi" w:eastAsiaTheme="minorEastAsia" w:hAnsiTheme="minorHAnsi"/>
          <w:noProof/>
        </w:rPr>
      </w:pPr>
      <w:hyperlink w:anchor="_Toc497994842" w:history="1">
        <w:r w:rsidR="007E5CAE" w:rsidRPr="000A0548">
          <w:rPr>
            <w:rStyle w:val="Hyperlink"/>
            <w:noProof/>
          </w:rPr>
          <w:t>4.2.6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_Toc497994842 \h </w:instrText>
        </w:r>
        <w:r w:rsidR="007E5CAE">
          <w:rPr>
            <w:noProof/>
            <w:webHidden/>
          </w:rPr>
        </w:r>
        <w:r w:rsidR="007E5CAE">
          <w:rPr>
            <w:noProof/>
            <w:webHidden/>
          </w:rPr>
          <w:fldChar w:fldCharType="separate"/>
        </w:r>
        <w:r w:rsidR="007E5CAE">
          <w:rPr>
            <w:noProof/>
            <w:webHidden/>
          </w:rPr>
          <w:t>43</w:t>
        </w:r>
        <w:r w:rsidR="007E5CAE">
          <w:rPr>
            <w:noProof/>
            <w:webHidden/>
          </w:rPr>
          <w:fldChar w:fldCharType="end"/>
        </w:r>
      </w:hyperlink>
    </w:p>
    <w:p w14:paraId="710F2302" w14:textId="2FC6994E" w:rsidR="007E5CAE" w:rsidRDefault="00B555E0">
      <w:pPr>
        <w:pStyle w:val="TOC3"/>
        <w:tabs>
          <w:tab w:val="left" w:pos="1584"/>
        </w:tabs>
        <w:rPr>
          <w:rFonts w:asciiTheme="minorHAnsi" w:eastAsiaTheme="minorEastAsia" w:hAnsiTheme="minorHAnsi"/>
          <w:noProof/>
        </w:rPr>
      </w:pPr>
      <w:hyperlink w:anchor="_Toc497994843" w:history="1">
        <w:r w:rsidR="007E5CAE" w:rsidRPr="000A0548">
          <w:rPr>
            <w:rStyle w:val="Hyperlink"/>
            <w:noProof/>
          </w:rPr>
          <w:t>4.2.7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_Toc497994843 \h </w:instrText>
        </w:r>
        <w:r w:rsidR="007E5CAE">
          <w:rPr>
            <w:noProof/>
            <w:webHidden/>
          </w:rPr>
        </w:r>
        <w:r w:rsidR="007E5CAE">
          <w:rPr>
            <w:noProof/>
            <w:webHidden/>
          </w:rPr>
          <w:fldChar w:fldCharType="separate"/>
        </w:r>
        <w:r w:rsidR="007E5CAE">
          <w:rPr>
            <w:noProof/>
            <w:webHidden/>
          </w:rPr>
          <w:t>43</w:t>
        </w:r>
        <w:r w:rsidR="007E5CAE">
          <w:rPr>
            <w:noProof/>
            <w:webHidden/>
          </w:rPr>
          <w:fldChar w:fldCharType="end"/>
        </w:r>
      </w:hyperlink>
    </w:p>
    <w:p w14:paraId="6CBEEE46" w14:textId="70A2BD07" w:rsidR="007E5CAE" w:rsidRDefault="00B555E0">
      <w:pPr>
        <w:pStyle w:val="TOC3"/>
        <w:tabs>
          <w:tab w:val="left" w:pos="1584"/>
        </w:tabs>
        <w:rPr>
          <w:rFonts w:asciiTheme="minorHAnsi" w:eastAsiaTheme="minorEastAsia" w:hAnsiTheme="minorHAnsi"/>
          <w:noProof/>
        </w:rPr>
      </w:pPr>
      <w:hyperlink w:anchor="_Toc497994844" w:history="1">
        <w:r w:rsidR="007E5CAE" w:rsidRPr="000A0548">
          <w:rPr>
            <w:rStyle w:val="Hyperlink"/>
            <w:noProof/>
          </w:rPr>
          <w:t>4.2.8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_Toc497994844 \h </w:instrText>
        </w:r>
        <w:r w:rsidR="007E5CAE">
          <w:rPr>
            <w:noProof/>
            <w:webHidden/>
          </w:rPr>
        </w:r>
        <w:r w:rsidR="007E5CAE">
          <w:rPr>
            <w:noProof/>
            <w:webHidden/>
          </w:rPr>
          <w:fldChar w:fldCharType="separate"/>
        </w:r>
        <w:r w:rsidR="007E5CAE">
          <w:rPr>
            <w:noProof/>
            <w:webHidden/>
          </w:rPr>
          <w:t>44</w:t>
        </w:r>
        <w:r w:rsidR="007E5CAE">
          <w:rPr>
            <w:noProof/>
            <w:webHidden/>
          </w:rPr>
          <w:fldChar w:fldCharType="end"/>
        </w:r>
      </w:hyperlink>
    </w:p>
    <w:p w14:paraId="73C7D8A8" w14:textId="29D60A03" w:rsidR="007E5CAE" w:rsidRDefault="00B555E0">
      <w:pPr>
        <w:pStyle w:val="TOC3"/>
        <w:tabs>
          <w:tab w:val="left" w:pos="1584"/>
        </w:tabs>
        <w:rPr>
          <w:rFonts w:asciiTheme="minorHAnsi" w:eastAsiaTheme="minorEastAsia" w:hAnsiTheme="minorHAnsi"/>
          <w:noProof/>
        </w:rPr>
      </w:pPr>
      <w:hyperlink w:anchor="_Toc497994845" w:history="1">
        <w:r w:rsidR="007E5CAE" w:rsidRPr="000A0548">
          <w:rPr>
            <w:rStyle w:val="Hyperlink"/>
            <w:noProof/>
          </w:rPr>
          <w:t>4.2.9</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_Toc497994845 \h </w:instrText>
        </w:r>
        <w:r w:rsidR="007E5CAE">
          <w:rPr>
            <w:noProof/>
            <w:webHidden/>
          </w:rPr>
        </w:r>
        <w:r w:rsidR="007E5CAE">
          <w:rPr>
            <w:noProof/>
            <w:webHidden/>
          </w:rPr>
          <w:fldChar w:fldCharType="separate"/>
        </w:r>
        <w:r w:rsidR="007E5CAE">
          <w:rPr>
            <w:noProof/>
            <w:webHidden/>
          </w:rPr>
          <w:t>44</w:t>
        </w:r>
        <w:r w:rsidR="007E5CAE">
          <w:rPr>
            <w:noProof/>
            <w:webHidden/>
          </w:rPr>
          <w:fldChar w:fldCharType="end"/>
        </w:r>
      </w:hyperlink>
    </w:p>
    <w:p w14:paraId="54CF8E28" w14:textId="5DC5178B" w:rsidR="007E5CAE" w:rsidRDefault="00B555E0">
      <w:pPr>
        <w:pStyle w:val="TOC2"/>
        <w:tabs>
          <w:tab w:val="left" w:pos="864"/>
        </w:tabs>
        <w:rPr>
          <w:rFonts w:asciiTheme="minorHAnsi" w:eastAsiaTheme="minorEastAsia" w:hAnsiTheme="minorHAnsi"/>
        </w:rPr>
      </w:pPr>
      <w:hyperlink w:anchor="_Toc497994846" w:history="1">
        <w:r w:rsidR="007E5CAE" w:rsidRPr="000A0548">
          <w:rPr>
            <w:rStyle w:val="Hyperlink"/>
          </w:rPr>
          <w:t>4.3</w:t>
        </w:r>
        <w:r w:rsidR="007E5CAE">
          <w:rPr>
            <w:rFonts w:asciiTheme="minorHAnsi" w:eastAsiaTheme="minorEastAsia" w:hAnsiTheme="minorHAnsi"/>
          </w:rPr>
          <w:tab/>
        </w:r>
        <w:r w:rsidR="007E5CAE" w:rsidRPr="000A0548">
          <w:rPr>
            <w:rStyle w:val="Hyperlink"/>
          </w:rPr>
          <w:t>Feedback List</w:t>
        </w:r>
        <w:r w:rsidR="007E5CAE">
          <w:rPr>
            <w:webHidden/>
          </w:rPr>
          <w:tab/>
        </w:r>
        <w:r w:rsidR="007E5CAE">
          <w:rPr>
            <w:webHidden/>
          </w:rPr>
          <w:fldChar w:fldCharType="begin"/>
        </w:r>
        <w:r w:rsidR="007E5CAE">
          <w:rPr>
            <w:webHidden/>
          </w:rPr>
          <w:instrText xml:space="preserve"> PAGEREF _Toc497994846 \h </w:instrText>
        </w:r>
        <w:r w:rsidR="007E5CAE">
          <w:rPr>
            <w:webHidden/>
          </w:rPr>
        </w:r>
        <w:r w:rsidR="007E5CAE">
          <w:rPr>
            <w:webHidden/>
          </w:rPr>
          <w:fldChar w:fldCharType="separate"/>
        </w:r>
        <w:r w:rsidR="007E5CAE">
          <w:rPr>
            <w:webHidden/>
          </w:rPr>
          <w:t>45</w:t>
        </w:r>
        <w:r w:rsidR="007E5CAE">
          <w:rPr>
            <w:webHidden/>
          </w:rPr>
          <w:fldChar w:fldCharType="end"/>
        </w:r>
      </w:hyperlink>
    </w:p>
    <w:p w14:paraId="398D6860" w14:textId="4F8E6866" w:rsidR="007E5CAE" w:rsidRDefault="00B555E0">
      <w:pPr>
        <w:pStyle w:val="TOC3"/>
        <w:tabs>
          <w:tab w:val="left" w:pos="1584"/>
        </w:tabs>
        <w:rPr>
          <w:rFonts w:asciiTheme="minorHAnsi" w:eastAsiaTheme="minorEastAsia" w:hAnsiTheme="minorHAnsi"/>
          <w:noProof/>
        </w:rPr>
      </w:pPr>
      <w:hyperlink w:anchor="_Toc497994847" w:history="1">
        <w:r w:rsidR="007E5CAE" w:rsidRPr="000A0548">
          <w:rPr>
            <w:rStyle w:val="Hyperlink"/>
            <w:noProof/>
          </w:rPr>
          <w:t>4.3.1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_Toc497994847 \h </w:instrText>
        </w:r>
        <w:r w:rsidR="007E5CAE">
          <w:rPr>
            <w:noProof/>
            <w:webHidden/>
          </w:rPr>
        </w:r>
        <w:r w:rsidR="007E5CAE">
          <w:rPr>
            <w:noProof/>
            <w:webHidden/>
          </w:rPr>
          <w:fldChar w:fldCharType="separate"/>
        </w:r>
        <w:r w:rsidR="007E5CAE">
          <w:rPr>
            <w:noProof/>
            <w:webHidden/>
          </w:rPr>
          <w:t>45</w:t>
        </w:r>
        <w:r w:rsidR="007E5CAE">
          <w:rPr>
            <w:noProof/>
            <w:webHidden/>
          </w:rPr>
          <w:fldChar w:fldCharType="end"/>
        </w:r>
      </w:hyperlink>
    </w:p>
    <w:p w14:paraId="00EA0E89" w14:textId="1765BC59" w:rsidR="007E5CAE" w:rsidRDefault="00B555E0">
      <w:pPr>
        <w:pStyle w:val="TOC3"/>
        <w:tabs>
          <w:tab w:val="left" w:pos="1584"/>
        </w:tabs>
        <w:rPr>
          <w:rFonts w:asciiTheme="minorHAnsi" w:eastAsiaTheme="minorEastAsia" w:hAnsiTheme="minorHAnsi"/>
          <w:noProof/>
        </w:rPr>
      </w:pPr>
      <w:hyperlink w:anchor="_Toc497994848" w:history="1">
        <w:r w:rsidR="007E5CAE" w:rsidRPr="000A0548">
          <w:rPr>
            <w:rStyle w:val="Hyperlink"/>
            <w:noProof/>
          </w:rPr>
          <w:t>4.3.2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_Toc497994848 \h </w:instrText>
        </w:r>
        <w:r w:rsidR="007E5CAE">
          <w:rPr>
            <w:noProof/>
            <w:webHidden/>
          </w:rPr>
        </w:r>
        <w:r w:rsidR="007E5CAE">
          <w:rPr>
            <w:noProof/>
            <w:webHidden/>
          </w:rPr>
          <w:fldChar w:fldCharType="separate"/>
        </w:r>
        <w:r w:rsidR="007E5CAE">
          <w:rPr>
            <w:noProof/>
            <w:webHidden/>
          </w:rPr>
          <w:t>45</w:t>
        </w:r>
        <w:r w:rsidR="007E5CAE">
          <w:rPr>
            <w:noProof/>
            <w:webHidden/>
          </w:rPr>
          <w:fldChar w:fldCharType="end"/>
        </w:r>
      </w:hyperlink>
    </w:p>
    <w:p w14:paraId="2E3C4136" w14:textId="1E581A0D" w:rsidR="007E5CAE" w:rsidRDefault="00B555E0">
      <w:pPr>
        <w:pStyle w:val="TOC3"/>
        <w:tabs>
          <w:tab w:val="left" w:pos="1584"/>
        </w:tabs>
        <w:rPr>
          <w:rFonts w:asciiTheme="minorHAnsi" w:eastAsiaTheme="minorEastAsia" w:hAnsiTheme="minorHAnsi"/>
          <w:noProof/>
        </w:rPr>
      </w:pPr>
      <w:hyperlink w:anchor="_Toc497994849" w:history="1">
        <w:r w:rsidR="007E5CAE" w:rsidRPr="000A0548">
          <w:rPr>
            <w:rStyle w:val="Hyperlink"/>
            <w:noProof/>
          </w:rPr>
          <w:t>4.3.3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_Toc497994849 \h </w:instrText>
        </w:r>
        <w:r w:rsidR="007E5CAE">
          <w:rPr>
            <w:noProof/>
            <w:webHidden/>
          </w:rPr>
        </w:r>
        <w:r w:rsidR="007E5CAE">
          <w:rPr>
            <w:noProof/>
            <w:webHidden/>
          </w:rPr>
          <w:fldChar w:fldCharType="separate"/>
        </w:r>
        <w:r w:rsidR="007E5CAE">
          <w:rPr>
            <w:noProof/>
            <w:webHidden/>
          </w:rPr>
          <w:t>45</w:t>
        </w:r>
        <w:r w:rsidR="007E5CAE">
          <w:rPr>
            <w:noProof/>
            <w:webHidden/>
          </w:rPr>
          <w:fldChar w:fldCharType="end"/>
        </w:r>
      </w:hyperlink>
    </w:p>
    <w:p w14:paraId="589E8B3C" w14:textId="5CB660FB" w:rsidR="007E5CAE" w:rsidRDefault="00B555E0">
      <w:pPr>
        <w:pStyle w:val="TOC3"/>
        <w:tabs>
          <w:tab w:val="left" w:pos="1584"/>
        </w:tabs>
        <w:rPr>
          <w:rFonts w:asciiTheme="minorHAnsi" w:eastAsiaTheme="minorEastAsia" w:hAnsiTheme="minorHAnsi"/>
          <w:noProof/>
        </w:rPr>
      </w:pPr>
      <w:hyperlink w:anchor="_Toc497994850" w:history="1">
        <w:r w:rsidR="007E5CAE" w:rsidRPr="000A0548">
          <w:rPr>
            <w:rStyle w:val="Hyperlink"/>
            <w:noProof/>
          </w:rPr>
          <w:t>4.3.4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_Toc497994850 \h </w:instrText>
        </w:r>
        <w:r w:rsidR="007E5CAE">
          <w:rPr>
            <w:noProof/>
            <w:webHidden/>
          </w:rPr>
        </w:r>
        <w:r w:rsidR="007E5CAE">
          <w:rPr>
            <w:noProof/>
            <w:webHidden/>
          </w:rPr>
          <w:fldChar w:fldCharType="separate"/>
        </w:r>
        <w:r w:rsidR="007E5CAE">
          <w:rPr>
            <w:noProof/>
            <w:webHidden/>
          </w:rPr>
          <w:t>45</w:t>
        </w:r>
        <w:r w:rsidR="007E5CAE">
          <w:rPr>
            <w:noProof/>
            <w:webHidden/>
          </w:rPr>
          <w:fldChar w:fldCharType="end"/>
        </w:r>
      </w:hyperlink>
    </w:p>
    <w:p w14:paraId="5550613D" w14:textId="3219131B" w:rsidR="007E5CAE" w:rsidRDefault="00B555E0">
      <w:pPr>
        <w:pStyle w:val="TOC3"/>
        <w:tabs>
          <w:tab w:val="left" w:pos="1584"/>
        </w:tabs>
        <w:rPr>
          <w:rFonts w:asciiTheme="minorHAnsi" w:eastAsiaTheme="minorEastAsia" w:hAnsiTheme="minorHAnsi"/>
          <w:noProof/>
        </w:rPr>
      </w:pPr>
      <w:hyperlink w:anchor="_Toc497994851" w:history="1">
        <w:r w:rsidR="007E5CAE" w:rsidRPr="000A0548">
          <w:rPr>
            <w:rStyle w:val="Hyperlink"/>
            <w:noProof/>
          </w:rPr>
          <w:t>4.3.5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_Toc497994851 \h </w:instrText>
        </w:r>
        <w:r w:rsidR="007E5CAE">
          <w:rPr>
            <w:noProof/>
            <w:webHidden/>
          </w:rPr>
        </w:r>
        <w:r w:rsidR="007E5CAE">
          <w:rPr>
            <w:noProof/>
            <w:webHidden/>
          </w:rPr>
          <w:fldChar w:fldCharType="separate"/>
        </w:r>
        <w:r w:rsidR="007E5CAE">
          <w:rPr>
            <w:noProof/>
            <w:webHidden/>
          </w:rPr>
          <w:t>45</w:t>
        </w:r>
        <w:r w:rsidR="007E5CAE">
          <w:rPr>
            <w:noProof/>
            <w:webHidden/>
          </w:rPr>
          <w:fldChar w:fldCharType="end"/>
        </w:r>
      </w:hyperlink>
    </w:p>
    <w:p w14:paraId="07AF3AA1" w14:textId="492A9071" w:rsidR="007E5CAE" w:rsidRDefault="00B555E0">
      <w:pPr>
        <w:pStyle w:val="TOC3"/>
        <w:tabs>
          <w:tab w:val="left" w:pos="1584"/>
        </w:tabs>
        <w:rPr>
          <w:rFonts w:asciiTheme="minorHAnsi" w:eastAsiaTheme="minorEastAsia" w:hAnsiTheme="minorHAnsi"/>
          <w:noProof/>
        </w:rPr>
      </w:pPr>
      <w:hyperlink w:anchor="_Toc497994852" w:history="1">
        <w:r w:rsidR="007E5CAE" w:rsidRPr="000A0548">
          <w:rPr>
            <w:rStyle w:val="Hyperlink"/>
            <w:noProof/>
          </w:rPr>
          <w:t>4.3.6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_Toc497994852 \h </w:instrText>
        </w:r>
        <w:r w:rsidR="007E5CAE">
          <w:rPr>
            <w:noProof/>
            <w:webHidden/>
          </w:rPr>
        </w:r>
        <w:r w:rsidR="007E5CAE">
          <w:rPr>
            <w:noProof/>
            <w:webHidden/>
          </w:rPr>
          <w:fldChar w:fldCharType="separate"/>
        </w:r>
        <w:r w:rsidR="007E5CAE">
          <w:rPr>
            <w:noProof/>
            <w:webHidden/>
          </w:rPr>
          <w:t>45</w:t>
        </w:r>
        <w:r w:rsidR="007E5CAE">
          <w:rPr>
            <w:noProof/>
            <w:webHidden/>
          </w:rPr>
          <w:fldChar w:fldCharType="end"/>
        </w:r>
      </w:hyperlink>
    </w:p>
    <w:p w14:paraId="6868E151" w14:textId="4C01FABC" w:rsidR="007E5CAE" w:rsidRDefault="00B555E0">
      <w:pPr>
        <w:pStyle w:val="TOC3"/>
        <w:tabs>
          <w:tab w:val="left" w:pos="1584"/>
        </w:tabs>
        <w:rPr>
          <w:rFonts w:asciiTheme="minorHAnsi" w:eastAsiaTheme="minorEastAsia" w:hAnsiTheme="minorHAnsi"/>
          <w:noProof/>
        </w:rPr>
      </w:pPr>
      <w:hyperlink w:anchor="_Toc497994853" w:history="1">
        <w:r w:rsidR="007E5CAE" w:rsidRPr="000A0548">
          <w:rPr>
            <w:rStyle w:val="Hyperlink"/>
            <w:noProof/>
          </w:rPr>
          <w:t>4.3.7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_Toc497994853 \h </w:instrText>
        </w:r>
        <w:r w:rsidR="007E5CAE">
          <w:rPr>
            <w:noProof/>
            <w:webHidden/>
          </w:rPr>
        </w:r>
        <w:r w:rsidR="007E5CAE">
          <w:rPr>
            <w:noProof/>
            <w:webHidden/>
          </w:rPr>
          <w:fldChar w:fldCharType="separate"/>
        </w:r>
        <w:r w:rsidR="007E5CAE">
          <w:rPr>
            <w:noProof/>
            <w:webHidden/>
          </w:rPr>
          <w:t>45</w:t>
        </w:r>
        <w:r w:rsidR="007E5CAE">
          <w:rPr>
            <w:noProof/>
            <w:webHidden/>
          </w:rPr>
          <w:fldChar w:fldCharType="end"/>
        </w:r>
      </w:hyperlink>
    </w:p>
    <w:p w14:paraId="1A98CE6C" w14:textId="42AF0448" w:rsidR="007E5CAE" w:rsidRDefault="00B555E0">
      <w:pPr>
        <w:pStyle w:val="TOC3"/>
        <w:tabs>
          <w:tab w:val="left" w:pos="1584"/>
        </w:tabs>
        <w:rPr>
          <w:rFonts w:asciiTheme="minorHAnsi" w:eastAsiaTheme="minorEastAsia" w:hAnsiTheme="minorHAnsi"/>
          <w:noProof/>
        </w:rPr>
      </w:pPr>
      <w:hyperlink w:anchor="_Toc497994854" w:history="1">
        <w:r w:rsidR="007E5CAE" w:rsidRPr="000A0548">
          <w:rPr>
            <w:rStyle w:val="Hyperlink"/>
            <w:noProof/>
          </w:rPr>
          <w:t>4.3.8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_Toc497994854 \h </w:instrText>
        </w:r>
        <w:r w:rsidR="007E5CAE">
          <w:rPr>
            <w:noProof/>
            <w:webHidden/>
          </w:rPr>
        </w:r>
        <w:r w:rsidR="007E5CAE">
          <w:rPr>
            <w:noProof/>
            <w:webHidden/>
          </w:rPr>
          <w:fldChar w:fldCharType="separate"/>
        </w:r>
        <w:r w:rsidR="007E5CAE">
          <w:rPr>
            <w:noProof/>
            <w:webHidden/>
          </w:rPr>
          <w:t>46</w:t>
        </w:r>
        <w:r w:rsidR="007E5CAE">
          <w:rPr>
            <w:noProof/>
            <w:webHidden/>
          </w:rPr>
          <w:fldChar w:fldCharType="end"/>
        </w:r>
      </w:hyperlink>
    </w:p>
    <w:p w14:paraId="7333D195" w14:textId="7750C8E7" w:rsidR="007E5CAE" w:rsidRDefault="00B555E0">
      <w:pPr>
        <w:pStyle w:val="TOC3"/>
        <w:tabs>
          <w:tab w:val="left" w:pos="1584"/>
        </w:tabs>
        <w:rPr>
          <w:rFonts w:asciiTheme="minorHAnsi" w:eastAsiaTheme="minorEastAsia" w:hAnsiTheme="minorHAnsi"/>
          <w:noProof/>
        </w:rPr>
      </w:pPr>
      <w:hyperlink w:anchor="_Toc497994855" w:history="1">
        <w:r w:rsidR="007E5CAE" w:rsidRPr="000A0548">
          <w:rPr>
            <w:rStyle w:val="Hyperlink"/>
            <w:noProof/>
          </w:rPr>
          <w:t>4.3.9</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_Toc497994855 \h </w:instrText>
        </w:r>
        <w:r w:rsidR="007E5CAE">
          <w:rPr>
            <w:noProof/>
            <w:webHidden/>
          </w:rPr>
        </w:r>
        <w:r w:rsidR="007E5CAE">
          <w:rPr>
            <w:noProof/>
            <w:webHidden/>
          </w:rPr>
          <w:fldChar w:fldCharType="separate"/>
        </w:r>
        <w:r w:rsidR="007E5CAE">
          <w:rPr>
            <w:noProof/>
            <w:webHidden/>
          </w:rPr>
          <w:t>46</w:t>
        </w:r>
        <w:r w:rsidR="007E5CAE">
          <w:rPr>
            <w:noProof/>
            <w:webHidden/>
          </w:rPr>
          <w:fldChar w:fldCharType="end"/>
        </w:r>
      </w:hyperlink>
    </w:p>
    <w:p w14:paraId="25FC44DB" w14:textId="1493E540" w:rsidR="007E5CAE" w:rsidRDefault="00B555E0">
      <w:pPr>
        <w:pStyle w:val="TOC2"/>
        <w:tabs>
          <w:tab w:val="left" w:pos="864"/>
        </w:tabs>
        <w:rPr>
          <w:rFonts w:asciiTheme="minorHAnsi" w:eastAsiaTheme="minorEastAsia" w:hAnsiTheme="minorHAnsi"/>
        </w:rPr>
      </w:pPr>
      <w:hyperlink w:anchor="_Toc497994856" w:history="1">
        <w:r w:rsidR="007E5CAE" w:rsidRPr="000A0548">
          <w:rPr>
            <w:rStyle w:val="Hyperlink"/>
          </w:rPr>
          <w:t>4.4</w:t>
        </w:r>
        <w:r w:rsidR="007E5CAE">
          <w:rPr>
            <w:rFonts w:asciiTheme="minorHAnsi" w:eastAsiaTheme="minorEastAsia" w:hAnsiTheme="minorHAnsi"/>
          </w:rPr>
          <w:tab/>
        </w:r>
        <w:r w:rsidR="007E5CAE" w:rsidRPr="000A0548">
          <w:rPr>
            <w:rStyle w:val="Hyperlink"/>
          </w:rPr>
          <w:t>Remarks List</w:t>
        </w:r>
        <w:r w:rsidR="007E5CAE">
          <w:rPr>
            <w:webHidden/>
          </w:rPr>
          <w:tab/>
        </w:r>
        <w:r w:rsidR="007E5CAE">
          <w:rPr>
            <w:webHidden/>
          </w:rPr>
          <w:fldChar w:fldCharType="begin"/>
        </w:r>
        <w:r w:rsidR="007E5CAE">
          <w:rPr>
            <w:webHidden/>
          </w:rPr>
          <w:instrText xml:space="preserve"> PAGEREF _Toc497994856 \h </w:instrText>
        </w:r>
        <w:r w:rsidR="007E5CAE">
          <w:rPr>
            <w:webHidden/>
          </w:rPr>
        </w:r>
        <w:r w:rsidR="007E5CAE">
          <w:rPr>
            <w:webHidden/>
          </w:rPr>
          <w:fldChar w:fldCharType="separate"/>
        </w:r>
        <w:r w:rsidR="007E5CAE">
          <w:rPr>
            <w:webHidden/>
          </w:rPr>
          <w:t>47</w:t>
        </w:r>
        <w:r w:rsidR="007E5CAE">
          <w:rPr>
            <w:webHidden/>
          </w:rPr>
          <w:fldChar w:fldCharType="end"/>
        </w:r>
      </w:hyperlink>
    </w:p>
    <w:p w14:paraId="59EA459F" w14:textId="248808EF" w:rsidR="007E5CAE" w:rsidRDefault="00B555E0">
      <w:pPr>
        <w:pStyle w:val="TOC3"/>
        <w:tabs>
          <w:tab w:val="left" w:pos="1584"/>
        </w:tabs>
        <w:rPr>
          <w:rFonts w:asciiTheme="minorHAnsi" w:eastAsiaTheme="minorEastAsia" w:hAnsiTheme="minorHAnsi"/>
          <w:noProof/>
        </w:rPr>
      </w:pPr>
      <w:hyperlink w:anchor="_Toc497994857" w:history="1">
        <w:r w:rsidR="007E5CAE" w:rsidRPr="000A0548">
          <w:rPr>
            <w:rStyle w:val="Hyperlink"/>
            <w:noProof/>
          </w:rPr>
          <w:t>4.4.1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_Toc497994857 \h </w:instrText>
        </w:r>
        <w:r w:rsidR="007E5CAE">
          <w:rPr>
            <w:noProof/>
            <w:webHidden/>
          </w:rPr>
        </w:r>
        <w:r w:rsidR="007E5CAE">
          <w:rPr>
            <w:noProof/>
            <w:webHidden/>
          </w:rPr>
          <w:fldChar w:fldCharType="separate"/>
        </w:r>
        <w:r w:rsidR="007E5CAE">
          <w:rPr>
            <w:noProof/>
            <w:webHidden/>
          </w:rPr>
          <w:t>47</w:t>
        </w:r>
        <w:r w:rsidR="007E5CAE">
          <w:rPr>
            <w:noProof/>
            <w:webHidden/>
          </w:rPr>
          <w:fldChar w:fldCharType="end"/>
        </w:r>
      </w:hyperlink>
    </w:p>
    <w:p w14:paraId="0B7DCA38" w14:textId="0C308434" w:rsidR="007E5CAE" w:rsidRDefault="00B555E0">
      <w:pPr>
        <w:pStyle w:val="TOC3"/>
        <w:tabs>
          <w:tab w:val="left" w:pos="1584"/>
        </w:tabs>
        <w:rPr>
          <w:rFonts w:asciiTheme="minorHAnsi" w:eastAsiaTheme="minorEastAsia" w:hAnsiTheme="minorHAnsi"/>
          <w:noProof/>
        </w:rPr>
      </w:pPr>
      <w:hyperlink w:anchor="_Toc497994858" w:history="1">
        <w:r w:rsidR="007E5CAE" w:rsidRPr="000A0548">
          <w:rPr>
            <w:rStyle w:val="Hyperlink"/>
            <w:noProof/>
          </w:rPr>
          <w:t>4.4.2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_Toc497994858 \h </w:instrText>
        </w:r>
        <w:r w:rsidR="007E5CAE">
          <w:rPr>
            <w:noProof/>
            <w:webHidden/>
          </w:rPr>
        </w:r>
        <w:r w:rsidR="007E5CAE">
          <w:rPr>
            <w:noProof/>
            <w:webHidden/>
          </w:rPr>
          <w:fldChar w:fldCharType="separate"/>
        </w:r>
        <w:r w:rsidR="007E5CAE">
          <w:rPr>
            <w:noProof/>
            <w:webHidden/>
          </w:rPr>
          <w:t>47</w:t>
        </w:r>
        <w:r w:rsidR="007E5CAE">
          <w:rPr>
            <w:noProof/>
            <w:webHidden/>
          </w:rPr>
          <w:fldChar w:fldCharType="end"/>
        </w:r>
      </w:hyperlink>
    </w:p>
    <w:p w14:paraId="73C37792" w14:textId="766266D6" w:rsidR="007E5CAE" w:rsidRDefault="00B555E0">
      <w:pPr>
        <w:pStyle w:val="TOC3"/>
        <w:tabs>
          <w:tab w:val="left" w:pos="1584"/>
        </w:tabs>
        <w:rPr>
          <w:rFonts w:asciiTheme="minorHAnsi" w:eastAsiaTheme="minorEastAsia" w:hAnsiTheme="minorHAnsi"/>
          <w:noProof/>
        </w:rPr>
      </w:pPr>
      <w:hyperlink w:anchor="_Toc497994859" w:history="1">
        <w:r w:rsidR="007E5CAE" w:rsidRPr="000A0548">
          <w:rPr>
            <w:rStyle w:val="Hyperlink"/>
            <w:noProof/>
          </w:rPr>
          <w:t>4.4.3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_Toc497994859 \h </w:instrText>
        </w:r>
        <w:r w:rsidR="007E5CAE">
          <w:rPr>
            <w:noProof/>
            <w:webHidden/>
          </w:rPr>
        </w:r>
        <w:r w:rsidR="007E5CAE">
          <w:rPr>
            <w:noProof/>
            <w:webHidden/>
          </w:rPr>
          <w:fldChar w:fldCharType="separate"/>
        </w:r>
        <w:r w:rsidR="007E5CAE">
          <w:rPr>
            <w:noProof/>
            <w:webHidden/>
          </w:rPr>
          <w:t>47</w:t>
        </w:r>
        <w:r w:rsidR="007E5CAE">
          <w:rPr>
            <w:noProof/>
            <w:webHidden/>
          </w:rPr>
          <w:fldChar w:fldCharType="end"/>
        </w:r>
      </w:hyperlink>
    </w:p>
    <w:p w14:paraId="2CCF02D8" w14:textId="72D27F65" w:rsidR="007E5CAE" w:rsidRDefault="00B555E0">
      <w:pPr>
        <w:pStyle w:val="TOC3"/>
        <w:tabs>
          <w:tab w:val="left" w:pos="1584"/>
        </w:tabs>
        <w:rPr>
          <w:rFonts w:asciiTheme="minorHAnsi" w:eastAsiaTheme="minorEastAsia" w:hAnsiTheme="minorHAnsi"/>
          <w:noProof/>
        </w:rPr>
      </w:pPr>
      <w:hyperlink w:anchor="_Toc497994860" w:history="1">
        <w:r w:rsidR="007E5CAE" w:rsidRPr="000A0548">
          <w:rPr>
            <w:rStyle w:val="Hyperlink"/>
            <w:noProof/>
          </w:rPr>
          <w:t>4.4.4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_Toc497994860 \h </w:instrText>
        </w:r>
        <w:r w:rsidR="007E5CAE">
          <w:rPr>
            <w:noProof/>
            <w:webHidden/>
          </w:rPr>
        </w:r>
        <w:r w:rsidR="007E5CAE">
          <w:rPr>
            <w:noProof/>
            <w:webHidden/>
          </w:rPr>
          <w:fldChar w:fldCharType="separate"/>
        </w:r>
        <w:r w:rsidR="007E5CAE">
          <w:rPr>
            <w:noProof/>
            <w:webHidden/>
          </w:rPr>
          <w:t>47</w:t>
        </w:r>
        <w:r w:rsidR="007E5CAE">
          <w:rPr>
            <w:noProof/>
            <w:webHidden/>
          </w:rPr>
          <w:fldChar w:fldCharType="end"/>
        </w:r>
      </w:hyperlink>
    </w:p>
    <w:p w14:paraId="1CACD40A" w14:textId="03E1F597" w:rsidR="007E5CAE" w:rsidRDefault="00B555E0">
      <w:pPr>
        <w:pStyle w:val="TOC3"/>
        <w:tabs>
          <w:tab w:val="left" w:pos="1584"/>
        </w:tabs>
        <w:rPr>
          <w:rFonts w:asciiTheme="minorHAnsi" w:eastAsiaTheme="minorEastAsia" w:hAnsiTheme="minorHAnsi"/>
          <w:noProof/>
        </w:rPr>
      </w:pPr>
      <w:hyperlink w:anchor="_Toc497994861" w:history="1">
        <w:r w:rsidR="007E5CAE" w:rsidRPr="000A0548">
          <w:rPr>
            <w:rStyle w:val="Hyperlink"/>
            <w:noProof/>
          </w:rPr>
          <w:t>4.4.5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_Toc497994861 \h </w:instrText>
        </w:r>
        <w:r w:rsidR="007E5CAE">
          <w:rPr>
            <w:noProof/>
            <w:webHidden/>
          </w:rPr>
        </w:r>
        <w:r w:rsidR="007E5CAE">
          <w:rPr>
            <w:noProof/>
            <w:webHidden/>
          </w:rPr>
          <w:fldChar w:fldCharType="separate"/>
        </w:r>
        <w:r w:rsidR="007E5CAE">
          <w:rPr>
            <w:noProof/>
            <w:webHidden/>
          </w:rPr>
          <w:t>47</w:t>
        </w:r>
        <w:r w:rsidR="007E5CAE">
          <w:rPr>
            <w:noProof/>
            <w:webHidden/>
          </w:rPr>
          <w:fldChar w:fldCharType="end"/>
        </w:r>
      </w:hyperlink>
    </w:p>
    <w:p w14:paraId="2D4F469F" w14:textId="30E7AEF4" w:rsidR="007E5CAE" w:rsidRDefault="00B555E0">
      <w:pPr>
        <w:pStyle w:val="TOC3"/>
        <w:tabs>
          <w:tab w:val="left" w:pos="1584"/>
        </w:tabs>
        <w:rPr>
          <w:rFonts w:asciiTheme="minorHAnsi" w:eastAsiaTheme="minorEastAsia" w:hAnsiTheme="minorHAnsi"/>
          <w:noProof/>
        </w:rPr>
      </w:pPr>
      <w:hyperlink w:anchor="_Toc497994862" w:history="1">
        <w:r w:rsidR="007E5CAE" w:rsidRPr="000A0548">
          <w:rPr>
            <w:rStyle w:val="Hyperlink"/>
            <w:noProof/>
          </w:rPr>
          <w:t>4.4.6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_Toc497994862 \h </w:instrText>
        </w:r>
        <w:r w:rsidR="007E5CAE">
          <w:rPr>
            <w:noProof/>
            <w:webHidden/>
          </w:rPr>
        </w:r>
        <w:r w:rsidR="007E5CAE">
          <w:rPr>
            <w:noProof/>
            <w:webHidden/>
          </w:rPr>
          <w:fldChar w:fldCharType="separate"/>
        </w:r>
        <w:r w:rsidR="007E5CAE">
          <w:rPr>
            <w:noProof/>
            <w:webHidden/>
          </w:rPr>
          <w:t>47</w:t>
        </w:r>
        <w:r w:rsidR="007E5CAE">
          <w:rPr>
            <w:noProof/>
            <w:webHidden/>
          </w:rPr>
          <w:fldChar w:fldCharType="end"/>
        </w:r>
      </w:hyperlink>
    </w:p>
    <w:p w14:paraId="55550413" w14:textId="4E3DFF7E" w:rsidR="007E5CAE" w:rsidRDefault="00B555E0">
      <w:pPr>
        <w:pStyle w:val="TOC3"/>
        <w:tabs>
          <w:tab w:val="left" w:pos="1584"/>
        </w:tabs>
        <w:rPr>
          <w:rFonts w:asciiTheme="minorHAnsi" w:eastAsiaTheme="minorEastAsia" w:hAnsiTheme="minorHAnsi"/>
          <w:noProof/>
        </w:rPr>
      </w:pPr>
      <w:hyperlink w:anchor="_Toc497994863" w:history="1">
        <w:r w:rsidR="007E5CAE" w:rsidRPr="000A0548">
          <w:rPr>
            <w:rStyle w:val="Hyperlink"/>
            <w:noProof/>
          </w:rPr>
          <w:t>4.4.7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_Toc497994863 \h </w:instrText>
        </w:r>
        <w:r w:rsidR="007E5CAE">
          <w:rPr>
            <w:noProof/>
            <w:webHidden/>
          </w:rPr>
        </w:r>
        <w:r w:rsidR="007E5CAE">
          <w:rPr>
            <w:noProof/>
            <w:webHidden/>
          </w:rPr>
          <w:fldChar w:fldCharType="separate"/>
        </w:r>
        <w:r w:rsidR="007E5CAE">
          <w:rPr>
            <w:noProof/>
            <w:webHidden/>
          </w:rPr>
          <w:t>47</w:t>
        </w:r>
        <w:r w:rsidR="007E5CAE">
          <w:rPr>
            <w:noProof/>
            <w:webHidden/>
          </w:rPr>
          <w:fldChar w:fldCharType="end"/>
        </w:r>
      </w:hyperlink>
    </w:p>
    <w:p w14:paraId="398A1D3A" w14:textId="5240F870" w:rsidR="007E5CAE" w:rsidRDefault="00B555E0">
      <w:pPr>
        <w:pStyle w:val="TOC3"/>
        <w:tabs>
          <w:tab w:val="left" w:pos="1584"/>
        </w:tabs>
        <w:rPr>
          <w:rFonts w:asciiTheme="minorHAnsi" w:eastAsiaTheme="minorEastAsia" w:hAnsiTheme="minorHAnsi"/>
          <w:noProof/>
        </w:rPr>
      </w:pPr>
      <w:hyperlink w:anchor="_Toc497994864" w:history="1">
        <w:r w:rsidR="007E5CAE" w:rsidRPr="000A0548">
          <w:rPr>
            <w:rStyle w:val="Hyperlink"/>
            <w:noProof/>
          </w:rPr>
          <w:t>4.4.8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_Toc497994864 \h </w:instrText>
        </w:r>
        <w:r w:rsidR="007E5CAE">
          <w:rPr>
            <w:noProof/>
            <w:webHidden/>
          </w:rPr>
        </w:r>
        <w:r w:rsidR="007E5CAE">
          <w:rPr>
            <w:noProof/>
            <w:webHidden/>
          </w:rPr>
          <w:fldChar w:fldCharType="separate"/>
        </w:r>
        <w:r w:rsidR="007E5CAE">
          <w:rPr>
            <w:noProof/>
            <w:webHidden/>
          </w:rPr>
          <w:t>48</w:t>
        </w:r>
        <w:r w:rsidR="007E5CAE">
          <w:rPr>
            <w:noProof/>
            <w:webHidden/>
          </w:rPr>
          <w:fldChar w:fldCharType="end"/>
        </w:r>
      </w:hyperlink>
    </w:p>
    <w:p w14:paraId="02900920" w14:textId="3B41C489" w:rsidR="007E5CAE" w:rsidRDefault="00B555E0">
      <w:pPr>
        <w:pStyle w:val="TOC3"/>
        <w:tabs>
          <w:tab w:val="left" w:pos="1584"/>
        </w:tabs>
        <w:rPr>
          <w:rFonts w:asciiTheme="minorHAnsi" w:eastAsiaTheme="minorEastAsia" w:hAnsiTheme="minorHAnsi"/>
          <w:noProof/>
        </w:rPr>
      </w:pPr>
      <w:hyperlink w:anchor="_Toc497994865" w:history="1">
        <w:r w:rsidR="007E5CAE" w:rsidRPr="000A0548">
          <w:rPr>
            <w:rStyle w:val="Hyperlink"/>
            <w:noProof/>
          </w:rPr>
          <w:t>4.4.9</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_Toc497994865 \h </w:instrText>
        </w:r>
        <w:r w:rsidR="007E5CAE">
          <w:rPr>
            <w:noProof/>
            <w:webHidden/>
          </w:rPr>
        </w:r>
        <w:r w:rsidR="007E5CAE">
          <w:rPr>
            <w:noProof/>
            <w:webHidden/>
          </w:rPr>
          <w:fldChar w:fldCharType="separate"/>
        </w:r>
        <w:r w:rsidR="007E5CAE">
          <w:rPr>
            <w:noProof/>
            <w:webHidden/>
          </w:rPr>
          <w:t>48</w:t>
        </w:r>
        <w:r w:rsidR="007E5CAE">
          <w:rPr>
            <w:noProof/>
            <w:webHidden/>
          </w:rPr>
          <w:fldChar w:fldCharType="end"/>
        </w:r>
      </w:hyperlink>
    </w:p>
    <w:p w14:paraId="6ABAB5F0" w14:textId="39DC73A2" w:rsidR="007E5CAE" w:rsidRDefault="00B555E0">
      <w:pPr>
        <w:pStyle w:val="TOC2"/>
        <w:tabs>
          <w:tab w:val="left" w:pos="864"/>
        </w:tabs>
        <w:rPr>
          <w:rFonts w:asciiTheme="minorHAnsi" w:eastAsiaTheme="minorEastAsia" w:hAnsiTheme="minorHAnsi"/>
        </w:rPr>
      </w:pPr>
      <w:hyperlink w:anchor="_Toc497994866" w:history="1">
        <w:r w:rsidR="007E5CAE" w:rsidRPr="000A0548">
          <w:rPr>
            <w:rStyle w:val="Hyperlink"/>
          </w:rPr>
          <w:t>4.5</w:t>
        </w:r>
        <w:r w:rsidR="007E5CAE">
          <w:rPr>
            <w:rFonts w:asciiTheme="minorHAnsi" w:eastAsiaTheme="minorEastAsia" w:hAnsiTheme="minorHAnsi"/>
          </w:rPr>
          <w:tab/>
        </w:r>
        <w:r w:rsidR="007E5CAE" w:rsidRPr="000A0548">
          <w:rPr>
            <w:rStyle w:val="Hyperlink"/>
          </w:rPr>
          <w:t>Tracker List</w:t>
        </w:r>
        <w:r w:rsidR="007E5CAE">
          <w:rPr>
            <w:webHidden/>
          </w:rPr>
          <w:tab/>
        </w:r>
        <w:r w:rsidR="007E5CAE">
          <w:rPr>
            <w:webHidden/>
          </w:rPr>
          <w:fldChar w:fldCharType="begin"/>
        </w:r>
        <w:r w:rsidR="007E5CAE">
          <w:rPr>
            <w:webHidden/>
          </w:rPr>
          <w:instrText xml:space="preserve"> PAGEREF _Toc497994866 \h </w:instrText>
        </w:r>
        <w:r w:rsidR="007E5CAE">
          <w:rPr>
            <w:webHidden/>
          </w:rPr>
        </w:r>
        <w:r w:rsidR="007E5CAE">
          <w:rPr>
            <w:webHidden/>
          </w:rPr>
          <w:fldChar w:fldCharType="separate"/>
        </w:r>
        <w:r w:rsidR="007E5CAE">
          <w:rPr>
            <w:webHidden/>
          </w:rPr>
          <w:t>49</w:t>
        </w:r>
        <w:r w:rsidR="007E5CAE">
          <w:rPr>
            <w:webHidden/>
          </w:rPr>
          <w:fldChar w:fldCharType="end"/>
        </w:r>
      </w:hyperlink>
    </w:p>
    <w:p w14:paraId="17E2A391" w14:textId="0AAC5436" w:rsidR="007E5CAE" w:rsidRDefault="00B555E0">
      <w:pPr>
        <w:pStyle w:val="TOC3"/>
        <w:tabs>
          <w:tab w:val="left" w:pos="1584"/>
        </w:tabs>
        <w:rPr>
          <w:rFonts w:asciiTheme="minorHAnsi" w:eastAsiaTheme="minorEastAsia" w:hAnsiTheme="minorHAnsi"/>
          <w:noProof/>
        </w:rPr>
      </w:pPr>
      <w:hyperlink w:anchor="_Toc497994867" w:history="1">
        <w:r w:rsidR="007E5CAE" w:rsidRPr="000A0548">
          <w:rPr>
            <w:rStyle w:val="Hyperlink"/>
            <w:noProof/>
          </w:rPr>
          <w:t>4.5.1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_Toc497994867 \h </w:instrText>
        </w:r>
        <w:r w:rsidR="007E5CAE">
          <w:rPr>
            <w:noProof/>
            <w:webHidden/>
          </w:rPr>
        </w:r>
        <w:r w:rsidR="007E5CAE">
          <w:rPr>
            <w:noProof/>
            <w:webHidden/>
          </w:rPr>
          <w:fldChar w:fldCharType="separate"/>
        </w:r>
        <w:r w:rsidR="007E5CAE">
          <w:rPr>
            <w:noProof/>
            <w:webHidden/>
          </w:rPr>
          <w:t>49</w:t>
        </w:r>
        <w:r w:rsidR="007E5CAE">
          <w:rPr>
            <w:noProof/>
            <w:webHidden/>
          </w:rPr>
          <w:fldChar w:fldCharType="end"/>
        </w:r>
      </w:hyperlink>
    </w:p>
    <w:p w14:paraId="6CA9A0F4" w14:textId="0206D313" w:rsidR="007E5CAE" w:rsidRDefault="00B555E0">
      <w:pPr>
        <w:pStyle w:val="TOC3"/>
        <w:tabs>
          <w:tab w:val="left" w:pos="1584"/>
        </w:tabs>
        <w:rPr>
          <w:rFonts w:asciiTheme="minorHAnsi" w:eastAsiaTheme="minorEastAsia" w:hAnsiTheme="minorHAnsi"/>
          <w:noProof/>
        </w:rPr>
      </w:pPr>
      <w:hyperlink w:anchor="_Toc497994868" w:history="1">
        <w:r w:rsidR="007E5CAE" w:rsidRPr="000A0548">
          <w:rPr>
            <w:rStyle w:val="Hyperlink"/>
            <w:noProof/>
          </w:rPr>
          <w:t>4.5.2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_Toc497994868 \h </w:instrText>
        </w:r>
        <w:r w:rsidR="007E5CAE">
          <w:rPr>
            <w:noProof/>
            <w:webHidden/>
          </w:rPr>
        </w:r>
        <w:r w:rsidR="007E5CAE">
          <w:rPr>
            <w:noProof/>
            <w:webHidden/>
          </w:rPr>
          <w:fldChar w:fldCharType="separate"/>
        </w:r>
        <w:r w:rsidR="007E5CAE">
          <w:rPr>
            <w:noProof/>
            <w:webHidden/>
          </w:rPr>
          <w:t>49</w:t>
        </w:r>
        <w:r w:rsidR="007E5CAE">
          <w:rPr>
            <w:noProof/>
            <w:webHidden/>
          </w:rPr>
          <w:fldChar w:fldCharType="end"/>
        </w:r>
      </w:hyperlink>
    </w:p>
    <w:p w14:paraId="4290A215" w14:textId="67D694D8" w:rsidR="007E5CAE" w:rsidRDefault="00B555E0">
      <w:pPr>
        <w:pStyle w:val="TOC3"/>
        <w:tabs>
          <w:tab w:val="left" w:pos="1584"/>
        </w:tabs>
        <w:rPr>
          <w:rFonts w:asciiTheme="minorHAnsi" w:eastAsiaTheme="minorEastAsia" w:hAnsiTheme="minorHAnsi"/>
          <w:noProof/>
        </w:rPr>
      </w:pPr>
      <w:hyperlink w:anchor="_Toc497994869" w:history="1">
        <w:r w:rsidR="007E5CAE" w:rsidRPr="000A0548">
          <w:rPr>
            <w:rStyle w:val="Hyperlink"/>
            <w:noProof/>
          </w:rPr>
          <w:t>4.5.3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_Toc497994869 \h </w:instrText>
        </w:r>
        <w:r w:rsidR="007E5CAE">
          <w:rPr>
            <w:noProof/>
            <w:webHidden/>
          </w:rPr>
        </w:r>
        <w:r w:rsidR="007E5CAE">
          <w:rPr>
            <w:noProof/>
            <w:webHidden/>
          </w:rPr>
          <w:fldChar w:fldCharType="separate"/>
        </w:r>
        <w:r w:rsidR="007E5CAE">
          <w:rPr>
            <w:noProof/>
            <w:webHidden/>
          </w:rPr>
          <w:t>49</w:t>
        </w:r>
        <w:r w:rsidR="007E5CAE">
          <w:rPr>
            <w:noProof/>
            <w:webHidden/>
          </w:rPr>
          <w:fldChar w:fldCharType="end"/>
        </w:r>
      </w:hyperlink>
    </w:p>
    <w:p w14:paraId="41A6D9C5" w14:textId="63DED3A0" w:rsidR="007E5CAE" w:rsidRDefault="00B555E0">
      <w:pPr>
        <w:pStyle w:val="TOC3"/>
        <w:tabs>
          <w:tab w:val="left" w:pos="1584"/>
        </w:tabs>
        <w:rPr>
          <w:rFonts w:asciiTheme="minorHAnsi" w:eastAsiaTheme="minorEastAsia" w:hAnsiTheme="minorHAnsi"/>
          <w:noProof/>
        </w:rPr>
      </w:pPr>
      <w:hyperlink w:anchor="_Toc497994870" w:history="1">
        <w:r w:rsidR="007E5CAE" w:rsidRPr="000A0548">
          <w:rPr>
            <w:rStyle w:val="Hyperlink"/>
            <w:noProof/>
          </w:rPr>
          <w:t>4.5.4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_Toc497994870 \h </w:instrText>
        </w:r>
        <w:r w:rsidR="007E5CAE">
          <w:rPr>
            <w:noProof/>
            <w:webHidden/>
          </w:rPr>
        </w:r>
        <w:r w:rsidR="007E5CAE">
          <w:rPr>
            <w:noProof/>
            <w:webHidden/>
          </w:rPr>
          <w:fldChar w:fldCharType="separate"/>
        </w:r>
        <w:r w:rsidR="007E5CAE">
          <w:rPr>
            <w:noProof/>
            <w:webHidden/>
          </w:rPr>
          <w:t>49</w:t>
        </w:r>
        <w:r w:rsidR="007E5CAE">
          <w:rPr>
            <w:noProof/>
            <w:webHidden/>
          </w:rPr>
          <w:fldChar w:fldCharType="end"/>
        </w:r>
      </w:hyperlink>
    </w:p>
    <w:p w14:paraId="38FD21C0" w14:textId="4B8249EC" w:rsidR="007E5CAE" w:rsidRDefault="00B555E0">
      <w:pPr>
        <w:pStyle w:val="TOC3"/>
        <w:tabs>
          <w:tab w:val="left" w:pos="1584"/>
        </w:tabs>
        <w:rPr>
          <w:rFonts w:asciiTheme="minorHAnsi" w:eastAsiaTheme="minorEastAsia" w:hAnsiTheme="minorHAnsi"/>
          <w:noProof/>
        </w:rPr>
      </w:pPr>
      <w:hyperlink w:anchor="_Toc497994871" w:history="1">
        <w:r w:rsidR="007E5CAE" w:rsidRPr="000A0548">
          <w:rPr>
            <w:rStyle w:val="Hyperlink"/>
            <w:noProof/>
          </w:rPr>
          <w:t>4.5.5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_Toc497994871 \h </w:instrText>
        </w:r>
        <w:r w:rsidR="007E5CAE">
          <w:rPr>
            <w:noProof/>
            <w:webHidden/>
          </w:rPr>
        </w:r>
        <w:r w:rsidR="007E5CAE">
          <w:rPr>
            <w:noProof/>
            <w:webHidden/>
          </w:rPr>
          <w:fldChar w:fldCharType="separate"/>
        </w:r>
        <w:r w:rsidR="007E5CAE">
          <w:rPr>
            <w:noProof/>
            <w:webHidden/>
          </w:rPr>
          <w:t>49</w:t>
        </w:r>
        <w:r w:rsidR="007E5CAE">
          <w:rPr>
            <w:noProof/>
            <w:webHidden/>
          </w:rPr>
          <w:fldChar w:fldCharType="end"/>
        </w:r>
      </w:hyperlink>
    </w:p>
    <w:p w14:paraId="62048BA7" w14:textId="1A6D4364" w:rsidR="007E5CAE" w:rsidRDefault="00B555E0">
      <w:pPr>
        <w:pStyle w:val="TOC3"/>
        <w:tabs>
          <w:tab w:val="left" w:pos="1584"/>
        </w:tabs>
        <w:rPr>
          <w:rFonts w:asciiTheme="minorHAnsi" w:eastAsiaTheme="minorEastAsia" w:hAnsiTheme="minorHAnsi"/>
          <w:noProof/>
        </w:rPr>
      </w:pPr>
      <w:hyperlink w:anchor="_Toc497994872" w:history="1">
        <w:r w:rsidR="007E5CAE" w:rsidRPr="000A0548">
          <w:rPr>
            <w:rStyle w:val="Hyperlink"/>
            <w:noProof/>
          </w:rPr>
          <w:t>4.5.6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_Toc497994872 \h </w:instrText>
        </w:r>
        <w:r w:rsidR="007E5CAE">
          <w:rPr>
            <w:noProof/>
            <w:webHidden/>
          </w:rPr>
        </w:r>
        <w:r w:rsidR="007E5CAE">
          <w:rPr>
            <w:noProof/>
            <w:webHidden/>
          </w:rPr>
          <w:fldChar w:fldCharType="separate"/>
        </w:r>
        <w:r w:rsidR="007E5CAE">
          <w:rPr>
            <w:noProof/>
            <w:webHidden/>
          </w:rPr>
          <w:t>49</w:t>
        </w:r>
        <w:r w:rsidR="007E5CAE">
          <w:rPr>
            <w:noProof/>
            <w:webHidden/>
          </w:rPr>
          <w:fldChar w:fldCharType="end"/>
        </w:r>
      </w:hyperlink>
    </w:p>
    <w:p w14:paraId="636E7BC1" w14:textId="53AC7A95" w:rsidR="007E5CAE" w:rsidRDefault="00B555E0">
      <w:pPr>
        <w:pStyle w:val="TOC3"/>
        <w:tabs>
          <w:tab w:val="left" w:pos="1584"/>
        </w:tabs>
        <w:rPr>
          <w:rFonts w:asciiTheme="minorHAnsi" w:eastAsiaTheme="minorEastAsia" w:hAnsiTheme="minorHAnsi"/>
          <w:noProof/>
        </w:rPr>
      </w:pPr>
      <w:hyperlink w:anchor="_Toc497994873" w:history="1">
        <w:r w:rsidR="007E5CAE" w:rsidRPr="000A0548">
          <w:rPr>
            <w:rStyle w:val="Hyperlink"/>
            <w:noProof/>
          </w:rPr>
          <w:t>4.5.7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_Toc497994873 \h </w:instrText>
        </w:r>
        <w:r w:rsidR="007E5CAE">
          <w:rPr>
            <w:noProof/>
            <w:webHidden/>
          </w:rPr>
        </w:r>
        <w:r w:rsidR="007E5CAE">
          <w:rPr>
            <w:noProof/>
            <w:webHidden/>
          </w:rPr>
          <w:fldChar w:fldCharType="separate"/>
        </w:r>
        <w:r w:rsidR="007E5CAE">
          <w:rPr>
            <w:noProof/>
            <w:webHidden/>
          </w:rPr>
          <w:t>49</w:t>
        </w:r>
        <w:r w:rsidR="007E5CAE">
          <w:rPr>
            <w:noProof/>
            <w:webHidden/>
          </w:rPr>
          <w:fldChar w:fldCharType="end"/>
        </w:r>
      </w:hyperlink>
    </w:p>
    <w:p w14:paraId="208E7F25" w14:textId="6311FF14" w:rsidR="007E5CAE" w:rsidRDefault="00B555E0">
      <w:pPr>
        <w:pStyle w:val="TOC3"/>
        <w:tabs>
          <w:tab w:val="left" w:pos="1584"/>
        </w:tabs>
        <w:rPr>
          <w:rFonts w:asciiTheme="minorHAnsi" w:eastAsiaTheme="minorEastAsia" w:hAnsiTheme="minorHAnsi"/>
          <w:noProof/>
        </w:rPr>
      </w:pPr>
      <w:hyperlink w:anchor="_Toc497994874" w:history="1">
        <w:r w:rsidR="007E5CAE" w:rsidRPr="000A0548">
          <w:rPr>
            <w:rStyle w:val="Hyperlink"/>
            <w:noProof/>
          </w:rPr>
          <w:t>4.5.8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_Toc497994874 \h </w:instrText>
        </w:r>
        <w:r w:rsidR="007E5CAE">
          <w:rPr>
            <w:noProof/>
            <w:webHidden/>
          </w:rPr>
        </w:r>
        <w:r w:rsidR="007E5CAE">
          <w:rPr>
            <w:noProof/>
            <w:webHidden/>
          </w:rPr>
          <w:fldChar w:fldCharType="separate"/>
        </w:r>
        <w:r w:rsidR="007E5CAE">
          <w:rPr>
            <w:noProof/>
            <w:webHidden/>
          </w:rPr>
          <w:t>50</w:t>
        </w:r>
        <w:r w:rsidR="007E5CAE">
          <w:rPr>
            <w:noProof/>
            <w:webHidden/>
          </w:rPr>
          <w:fldChar w:fldCharType="end"/>
        </w:r>
      </w:hyperlink>
    </w:p>
    <w:p w14:paraId="15B074BA" w14:textId="49A631B4" w:rsidR="007E5CAE" w:rsidRDefault="00B555E0">
      <w:pPr>
        <w:pStyle w:val="TOC3"/>
        <w:tabs>
          <w:tab w:val="left" w:pos="1584"/>
        </w:tabs>
        <w:rPr>
          <w:rFonts w:asciiTheme="minorHAnsi" w:eastAsiaTheme="minorEastAsia" w:hAnsiTheme="minorHAnsi"/>
          <w:noProof/>
        </w:rPr>
      </w:pPr>
      <w:hyperlink w:anchor="_Toc497994875" w:history="1">
        <w:r w:rsidR="007E5CAE" w:rsidRPr="000A0548">
          <w:rPr>
            <w:rStyle w:val="Hyperlink"/>
            <w:noProof/>
          </w:rPr>
          <w:t>4.5.9</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_Toc497994875 \h </w:instrText>
        </w:r>
        <w:r w:rsidR="007E5CAE">
          <w:rPr>
            <w:noProof/>
            <w:webHidden/>
          </w:rPr>
        </w:r>
        <w:r w:rsidR="007E5CAE">
          <w:rPr>
            <w:noProof/>
            <w:webHidden/>
          </w:rPr>
          <w:fldChar w:fldCharType="separate"/>
        </w:r>
        <w:r w:rsidR="007E5CAE">
          <w:rPr>
            <w:noProof/>
            <w:webHidden/>
          </w:rPr>
          <w:t>50</w:t>
        </w:r>
        <w:r w:rsidR="007E5CAE">
          <w:rPr>
            <w:noProof/>
            <w:webHidden/>
          </w:rPr>
          <w:fldChar w:fldCharType="end"/>
        </w:r>
      </w:hyperlink>
    </w:p>
    <w:p w14:paraId="2D7AC595" w14:textId="567CBB46" w:rsidR="007E5CAE" w:rsidRDefault="00B555E0">
      <w:pPr>
        <w:pStyle w:val="TOC2"/>
        <w:tabs>
          <w:tab w:val="left" w:pos="864"/>
        </w:tabs>
        <w:rPr>
          <w:rFonts w:asciiTheme="minorHAnsi" w:eastAsiaTheme="minorEastAsia" w:hAnsiTheme="minorHAnsi"/>
        </w:rPr>
      </w:pPr>
      <w:hyperlink w:anchor="_Toc497994876" w:history="1">
        <w:r w:rsidR="007E5CAE" w:rsidRPr="000A0548">
          <w:rPr>
            <w:rStyle w:val="Hyperlink"/>
          </w:rPr>
          <w:t>4.6</w:t>
        </w:r>
        <w:r w:rsidR="007E5CAE">
          <w:rPr>
            <w:rFonts w:asciiTheme="minorHAnsi" w:eastAsiaTheme="minorEastAsia" w:hAnsiTheme="minorHAnsi"/>
          </w:rPr>
          <w:tab/>
        </w:r>
        <w:r w:rsidR="007E5CAE" w:rsidRPr="000A0548">
          <w:rPr>
            <w:rStyle w:val="Hyperlink"/>
          </w:rPr>
          <w:t>PCD List</w:t>
        </w:r>
        <w:r w:rsidR="007E5CAE">
          <w:rPr>
            <w:webHidden/>
          </w:rPr>
          <w:tab/>
        </w:r>
        <w:r w:rsidR="007E5CAE">
          <w:rPr>
            <w:webHidden/>
          </w:rPr>
          <w:fldChar w:fldCharType="begin"/>
        </w:r>
        <w:r w:rsidR="007E5CAE">
          <w:rPr>
            <w:webHidden/>
          </w:rPr>
          <w:instrText xml:space="preserve"> PAGEREF _Toc497994876 \h </w:instrText>
        </w:r>
        <w:r w:rsidR="007E5CAE">
          <w:rPr>
            <w:webHidden/>
          </w:rPr>
        </w:r>
        <w:r w:rsidR="007E5CAE">
          <w:rPr>
            <w:webHidden/>
          </w:rPr>
          <w:fldChar w:fldCharType="separate"/>
        </w:r>
        <w:r w:rsidR="007E5CAE">
          <w:rPr>
            <w:webHidden/>
          </w:rPr>
          <w:t>51</w:t>
        </w:r>
        <w:r w:rsidR="007E5CAE">
          <w:rPr>
            <w:webHidden/>
          </w:rPr>
          <w:fldChar w:fldCharType="end"/>
        </w:r>
      </w:hyperlink>
    </w:p>
    <w:p w14:paraId="59FABFF1" w14:textId="1F053F74" w:rsidR="007E5CAE" w:rsidRDefault="00B555E0">
      <w:pPr>
        <w:pStyle w:val="TOC3"/>
        <w:tabs>
          <w:tab w:val="left" w:pos="1584"/>
        </w:tabs>
        <w:rPr>
          <w:rFonts w:asciiTheme="minorHAnsi" w:eastAsiaTheme="minorEastAsia" w:hAnsiTheme="minorHAnsi"/>
          <w:noProof/>
        </w:rPr>
      </w:pPr>
      <w:hyperlink w:anchor="_Toc497994877" w:history="1">
        <w:r w:rsidR="007E5CAE" w:rsidRPr="000A0548">
          <w:rPr>
            <w:rStyle w:val="Hyperlink"/>
            <w:noProof/>
          </w:rPr>
          <w:t>4.6.1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_Toc497994877 \h </w:instrText>
        </w:r>
        <w:r w:rsidR="007E5CAE">
          <w:rPr>
            <w:noProof/>
            <w:webHidden/>
          </w:rPr>
        </w:r>
        <w:r w:rsidR="007E5CAE">
          <w:rPr>
            <w:noProof/>
            <w:webHidden/>
          </w:rPr>
          <w:fldChar w:fldCharType="separate"/>
        </w:r>
        <w:r w:rsidR="007E5CAE">
          <w:rPr>
            <w:noProof/>
            <w:webHidden/>
          </w:rPr>
          <w:t>51</w:t>
        </w:r>
        <w:r w:rsidR="007E5CAE">
          <w:rPr>
            <w:noProof/>
            <w:webHidden/>
          </w:rPr>
          <w:fldChar w:fldCharType="end"/>
        </w:r>
      </w:hyperlink>
    </w:p>
    <w:p w14:paraId="03A26017" w14:textId="35DC6CE7" w:rsidR="007E5CAE" w:rsidRDefault="00B555E0">
      <w:pPr>
        <w:pStyle w:val="TOC3"/>
        <w:tabs>
          <w:tab w:val="left" w:pos="1584"/>
        </w:tabs>
        <w:rPr>
          <w:rFonts w:asciiTheme="minorHAnsi" w:eastAsiaTheme="minorEastAsia" w:hAnsiTheme="minorHAnsi"/>
          <w:noProof/>
        </w:rPr>
      </w:pPr>
      <w:hyperlink w:anchor="_Toc497994878" w:history="1">
        <w:r w:rsidR="007E5CAE" w:rsidRPr="000A0548">
          <w:rPr>
            <w:rStyle w:val="Hyperlink"/>
            <w:noProof/>
          </w:rPr>
          <w:t>4.6.2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_Toc497994878 \h </w:instrText>
        </w:r>
        <w:r w:rsidR="007E5CAE">
          <w:rPr>
            <w:noProof/>
            <w:webHidden/>
          </w:rPr>
        </w:r>
        <w:r w:rsidR="007E5CAE">
          <w:rPr>
            <w:noProof/>
            <w:webHidden/>
          </w:rPr>
          <w:fldChar w:fldCharType="separate"/>
        </w:r>
        <w:r w:rsidR="007E5CAE">
          <w:rPr>
            <w:noProof/>
            <w:webHidden/>
          </w:rPr>
          <w:t>51</w:t>
        </w:r>
        <w:r w:rsidR="007E5CAE">
          <w:rPr>
            <w:noProof/>
            <w:webHidden/>
          </w:rPr>
          <w:fldChar w:fldCharType="end"/>
        </w:r>
      </w:hyperlink>
    </w:p>
    <w:p w14:paraId="074CF62D" w14:textId="0A500D24" w:rsidR="007E5CAE" w:rsidRDefault="00B555E0">
      <w:pPr>
        <w:pStyle w:val="TOC3"/>
        <w:tabs>
          <w:tab w:val="left" w:pos="1584"/>
        </w:tabs>
        <w:rPr>
          <w:rFonts w:asciiTheme="minorHAnsi" w:eastAsiaTheme="minorEastAsia" w:hAnsiTheme="minorHAnsi"/>
          <w:noProof/>
        </w:rPr>
      </w:pPr>
      <w:hyperlink w:anchor="_Toc497994879" w:history="1">
        <w:r w:rsidR="007E5CAE" w:rsidRPr="000A0548">
          <w:rPr>
            <w:rStyle w:val="Hyperlink"/>
            <w:noProof/>
          </w:rPr>
          <w:t>4.6.3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_Toc497994879 \h </w:instrText>
        </w:r>
        <w:r w:rsidR="007E5CAE">
          <w:rPr>
            <w:noProof/>
            <w:webHidden/>
          </w:rPr>
        </w:r>
        <w:r w:rsidR="007E5CAE">
          <w:rPr>
            <w:noProof/>
            <w:webHidden/>
          </w:rPr>
          <w:fldChar w:fldCharType="separate"/>
        </w:r>
        <w:r w:rsidR="007E5CAE">
          <w:rPr>
            <w:noProof/>
            <w:webHidden/>
          </w:rPr>
          <w:t>51</w:t>
        </w:r>
        <w:r w:rsidR="007E5CAE">
          <w:rPr>
            <w:noProof/>
            <w:webHidden/>
          </w:rPr>
          <w:fldChar w:fldCharType="end"/>
        </w:r>
      </w:hyperlink>
    </w:p>
    <w:p w14:paraId="2E8CC915" w14:textId="170CB6CF" w:rsidR="007E5CAE" w:rsidRDefault="00B555E0">
      <w:pPr>
        <w:pStyle w:val="TOC3"/>
        <w:tabs>
          <w:tab w:val="left" w:pos="1584"/>
        </w:tabs>
        <w:rPr>
          <w:rFonts w:asciiTheme="minorHAnsi" w:eastAsiaTheme="minorEastAsia" w:hAnsiTheme="minorHAnsi"/>
          <w:noProof/>
        </w:rPr>
      </w:pPr>
      <w:hyperlink w:anchor="_Toc497994880" w:history="1">
        <w:r w:rsidR="007E5CAE" w:rsidRPr="000A0548">
          <w:rPr>
            <w:rStyle w:val="Hyperlink"/>
            <w:noProof/>
          </w:rPr>
          <w:t>4.6.4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_Toc497994880 \h </w:instrText>
        </w:r>
        <w:r w:rsidR="007E5CAE">
          <w:rPr>
            <w:noProof/>
            <w:webHidden/>
          </w:rPr>
        </w:r>
        <w:r w:rsidR="007E5CAE">
          <w:rPr>
            <w:noProof/>
            <w:webHidden/>
          </w:rPr>
          <w:fldChar w:fldCharType="separate"/>
        </w:r>
        <w:r w:rsidR="007E5CAE">
          <w:rPr>
            <w:noProof/>
            <w:webHidden/>
          </w:rPr>
          <w:t>51</w:t>
        </w:r>
        <w:r w:rsidR="007E5CAE">
          <w:rPr>
            <w:noProof/>
            <w:webHidden/>
          </w:rPr>
          <w:fldChar w:fldCharType="end"/>
        </w:r>
      </w:hyperlink>
    </w:p>
    <w:p w14:paraId="6A0AEEF6" w14:textId="2267B748" w:rsidR="007E5CAE" w:rsidRDefault="00B555E0">
      <w:pPr>
        <w:pStyle w:val="TOC3"/>
        <w:tabs>
          <w:tab w:val="left" w:pos="1584"/>
        </w:tabs>
        <w:rPr>
          <w:rFonts w:asciiTheme="minorHAnsi" w:eastAsiaTheme="minorEastAsia" w:hAnsiTheme="minorHAnsi"/>
          <w:noProof/>
        </w:rPr>
      </w:pPr>
      <w:hyperlink w:anchor="_Toc497994881" w:history="1">
        <w:r w:rsidR="007E5CAE" w:rsidRPr="000A0548">
          <w:rPr>
            <w:rStyle w:val="Hyperlink"/>
            <w:noProof/>
          </w:rPr>
          <w:t>4.6.5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_Toc497994881 \h </w:instrText>
        </w:r>
        <w:r w:rsidR="007E5CAE">
          <w:rPr>
            <w:noProof/>
            <w:webHidden/>
          </w:rPr>
        </w:r>
        <w:r w:rsidR="007E5CAE">
          <w:rPr>
            <w:noProof/>
            <w:webHidden/>
          </w:rPr>
          <w:fldChar w:fldCharType="separate"/>
        </w:r>
        <w:r w:rsidR="007E5CAE">
          <w:rPr>
            <w:noProof/>
            <w:webHidden/>
          </w:rPr>
          <w:t>51</w:t>
        </w:r>
        <w:r w:rsidR="007E5CAE">
          <w:rPr>
            <w:noProof/>
            <w:webHidden/>
          </w:rPr>
          <w:fldChar w:fldCharType="end"/>
        </w:r>
      </w:hyperlink>
    </w:p>
    <w:p w14:paraId="407E4662" w14:textId="08A0697F" w:rsidR="007E5CAE" w:rsidRDefault="00B555E0">
      <w:pPr>
        <w:pStyle w:val="TOC3"/>
        <w:tabs>
          <w:tab w:val="left" w:pos="1584"/>
        </w:tabs>
        <w:rPr>
          <w:rFonts w:asciiTheme="minorHAnsi" w:eastAsiaTheme="minorEastAsia" w:hAnsiTheme="minorHAnsi"/>
          <w:noProof/>
        </w:rPr>
      </w:pPr>
      <w:hyperlink w:anchor="_Toc497994882" w:history="1">
        <w:r w:rsidR="007E5CAE" w:rsidRPr="000A0548">
          <w:rPr>
            <w:rStyle w:val="Hyperlink"/>
            <w:noProof/>
          </w:rPr>
          <w:t>4.6.6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_Toc497994882 \h </w:instrText>
        </w:r>
        <w:r w:rsidR="007E5CAE">
          <w:rPr>
            <w:noProof/>
            <w:webHidden/>
          </w:rPr>
        </w:r>
        <w:r w:rsidR="007E5CAE">
          <w:rPr>
            <w:noProof/>
            <w:webHidden/>
          </w:rPr>
          <w:fldChar w:fldCharType="separate"/>
        </w:r>
        <w:r w:rsidR="007E5CAE">
          <w:rPr>
            <w:noProof/>
            <w:webHidden/>
          </w:rPr>
          <w:t>51</w:t>
        </w:r>
        <w:r w:rsidR="007E5CAE">
          <w:rPr>
            <w:noProof/>
            <w:webHidden/>
          </w:rPr>
          <w:fldChar w:fldCharType="end"/>
        </w:r>
      </w:hyperlink>
    </w:p>
    <w:p w14:paraId="475EF079" w14:textId="0F5343D0" w:rsidR="007E5CAE" w:rsidRDefault="00B555E0">
      <w:pPr>
        <w:pStyle w:val="TOC3"/>
        <w:tabs>
          <w:tab w:val="left" w:pos="1584"/>
        </w:tabs>
        <w:rPr>
          <w:rFonts w:asciiTheme="minorHAnsi" w:eastAsiaTheme="minorEastAsia" w:hAnsiTheme="minorHAnsi"/>
          <w:noProof/>
        </w:rPr>
      </w:pPr>
      <w:hyperlink w:anchor="_Toc497994883" w:history="1">
        <w:r w:rsidR="007E5CAE" w:rsidRPr="000A0548">
          <w:rPr>
            <w:rStyle w:val="Hyperlink"/>
            <w:noProof/>
          </w:rPr>
          <w:t>4.6.7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_Toc497994883 \h </w:instrText>
        </w:r>
        <w:r w:rsidR="007E5CAE">
          <w:rPr>
            <w:noProof/>
            <w:webHidden/>
          </w:rPr>
        </w:r>
        <w:r w:rsidR="007E5CAE">
          <w:rPr>
            <w:noProof/>
            <w:webHidden/>
          </w:rPr>
          <w:fldChar w:fldCharType="separate"/>
        </w:r>
        <w:r w:rsidR="007E5CAE">
          <w:rPr>
            <w:noProof/>
            <w:webHidden/>
          </w:rPr>
          <w:t>51</w:t>
        </w:r>
        <w:r w:rsidR="007E5CAE">
          <w:rPr>
            <w:noProof/>
            <w:webHidden/>
          </w:rPr>
          <w:fldChar w:fldCharType="end"/>
        </w:r>
      </w:hyperlink>
    </w:p>
    <w:p w14:paraId="203C27C1" w14:textId="5DA767FC" w:rsidR="007E5CAE" w:rsidRDefault="00B555E0">
      <w:pPr>
        <w:pStyle w:val="TOC3"/>
        <w:tabs>
          <w:tab w:val="left" w:pos="1584"/>
        </w:tabs>
        <w:rPr>
          <w:rFonts w:asciiTheme="minorHAnsi" w:eastAsiaTheme="minorEastAsia" w:hAnsiTheme="minorHAnsi"/>
          <w:noProof/>
        </w:rPr>
      </w:pPr>
      <w:hyperlink w:anchor="_Toc497994884" w:history="1">
        <w:r w:rsidR="007E5CAE" w:rsidRPr="000A0548">
          <w:rPr>
            <w:rStyle w:val="Hyperlink"/>
            <w:noProof/>
          </w:rPr>
          <w:t>4.6.8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_Toc497994884 \h </w:instrText>
        </w:r>
        <w:r w:rsidR="007E5CAE">
          <w:rPr>
            <w:noProof/>
            <w:webHidden/>
          </w:rPr>
        </w:r>
        <w:r w:rsidR="007E5CAE">
          <w:rPr>
            <w:noProof/>
            <w:webHidden/>
          </w:rPr>
          <w:fldChar w:fldCharType="separate"/>
        </w:r>
        <w:r w:rsidR="007E5CAE">
          <w:rPr>
            <w:noProof/>
            <w:webHidden/>
          </w:rPr>
          <w:t>52</w:t>
        </w:r>
        <w:r w:rsidR="007E5CAE">
          <w:rPr>
            <w:noProof/>
            <w:webHidden/>
          </w:rPr>
          <w:fldChar w:fldCharType="end"/>
        </w:r>
      </w:hyperlink>
    </w:p>
    <w:p w14:paraId="3ECDC9C4" w14:textId="324DAD0C" w:rsidR="007E5CAE" w:rsidRDefault="00B555E0">
      <w:pPr>
        <w:pStyle w:val="TOC3"/>
        <w:tabs>
          <w:tab w:val="left" w:pos="1584"/>
        </w:tabs>
        <w:rPr>
          <w:rFonts w:asciiTheme="minorHAnsi" w:eastAsiaTheme="minorEastAsia" w:hAnsiTheme="minorHAnsi"/>
          <w:noProof/>
        </w:rPr>
      </w:pPr>
      <w:hyperlink w:anchor="_Toc497994885" w:history="1">
        <w:r w:rsidR="007E5CAE" w:rsidRPr="000A0548">
          <w:rPr>
            <w:rStyle w:val="Hyperlink"/>
            <w:noProof/>
          </w:rPr>
          <w:t>4.6.9</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_Toc497994885 \h </w:instrText>
        </w:r>
        <w:r w:rsidR="007E5CAE">
          <w:rPr>
            <w:noProof/>
            <w:webHidden/>
          </w:rPr>
        </w:r>
        <w:r w:rsidR="007E5CAE">
          <w:rPr>
            <w:noProof/>
            <w:webHidden/>
          </w:rPr>
          <w:fldChar w:fldCharType="separate"/>
        </w:r>
        <w:r w:rsidR="007E5CAE">
          <w:rPr>
            <w:noProof/>
            <w:webHidden/>
          </w:rPr>
          <w:t>52</w:t>
        </w:r>
        <w:r w:rsidR="007E5CAE">
          <w:rPr>
            <w:noProof/>
            <w:webHidden/>
          </w:rPr>
          <w:fldChar w:fldCharType="end"/>
        </w:r>
      </w:hyperlink>
    </w:p>
    <w:p w14:paraId="77C235F2" w14:textId="3F0556AA" w:rsidR="007E5CAE" w:rsidRDefault="00B555E0">
      <w:pPr>
        <w:pStyle w:val="TOC1"/>
        <w:rPr>
          <w:rFonts w:asciiTheme="minorHAnsi" w:eastAsiaTheme="minorEastAsia" w:hAnsiTheme="minorHAnsi"/>
          <w:b w:val="0"/>
          <w:noProof/>
        </w:rPr>
      </w:pPr>
      <w:hyperlink w:anchor="_Toc497994886" w:history="1">
        <w:r w:rsidR="007E5CAE" w:rsidRPr="000A0548">
          <w:rPr>
            <w:rStyle w:val="Hyperlink"/>
            <w:noProof/>
          </w:rPr>
          <w:t>5.</w:t>
        </w:r>
        <w:r w:rsidR="007E5CAE">
          <w:rPr>
            <w:rFonts w:asciiTheme="minorHAnsi" w:eastAsiaTheme="minorEastAsia" w:hAnsiTheme="minorHAnsi"/>
            <w:b w:val="0"/>
            <w:noProof/>
          </w:rPr>
          <w:tab/>
        </w:r>
        <w:r w:rsidR="007E5CAE" w:rsidRPr="000A0548">
          <w:rPr>
            <w:rStyle w:val="Hyperlink"/>
            <w:noProof/>
          </w:rPr>
          <w:t>Common Function</w:t>
        </w:r>
        <w:r w:rsidR="007E5CAE">
          <w:rPr>
            <w:noProof/>
            <w:webHidden/>
          </w:rPr>
          <w:tab/>
        </w:r>
        <w:r w:rsidR="007E5CAE">
          <w:rPr>
            <w:noProof/>
            <w:webHidden/>
          </w:rPr>
          <w:fldChar w:fldCharType="begin"/>
        </w:r>
        <w:r w:rsidR="007E5CAE">
          <w:rPr>
            <w:noProof/>
            <w:webHidden/>
          </w:rPr>
          <w:instrText xml:space="preserve"> PAGEREF _Toc497994886 \h </w:instrText>
        </w:r>
        <w:r w:rsidR="007E5CAE">
          <w:rPr>
            <w:noProof/>
            <w:webHidden/>
          </w:rPr>
        </w:r>
        <w:r w:rsidR="007E5CAE">
          <w:rPr>
            <w:noProof/>
            <w:webHidden/>
          </w:rPr>
          <w:fldChar w:fldCharType="separate"/>
        </w:r>
        <w:r w:rsidR="007E5CAE">
          <w:rPr>
            <w:noProof/>
            <w:webHidden/>
          </w:rPr>
          <w:t>53</w:t>
        </w:r>
        <w:r w:rsidR="007E5CAE">
          <w:rPr>
            <w:noProof/>
            <w:webHidden/>
          </w:rPr>
          <w:fldChar w:fldCharType="end"/>
        </w:r>
      </w:hyperlink>
    </w:p>
    <w:p w14:paraId="709C8BA2" w14:textId="64B71D91" w:rsidR="007E5CAE" w:rsidRDefault="00B555E0">
      <w:pPr>
        <w:pStyle w:val="TOC2"/>
        <w:tabs>
          <w:tab w:val="left" w:pos="864"/>
        </w:tabs>
        <w:rPr>
          <w:rFonts w:asciiTheme="minorHAnsi" w:eastAsiaTheme="minorEastAsia" w:hAnsiTheme="minorHAnsi"/>
        </w:rPr>
      </w:pPr>
      <w:hyperlink w:anchor="_Toc497994887" w:history="1">
        <w:r w:rsidR="007E5CAE" w:rsidRPr="000A0548">
          <w:rPr>
            <w:rStyle w:val="Hyperlink"/>
          </w:rPr>
          <w:t>5.1</w:t>
        </w:r>
        <w:r w:rsidR="007E5CAE">
          <w:rPr>
            <w:rFonts w:asciiTheme="minorHAnsi" w:eastAsiaTheme="minorEastAsia" w:hAnsiTheme="minorHAnsi"/>
          </w:rPr>
          <w:tab/>
        </w:r>
        <w:r w:rsidR="007E5CAE" w:rsidRPr="000A0548">
          <w:rPr>
            <w:rStyle w:val="Hyperlink"/>
          </w:rPr>
          <w:t>Enumeration Helpers</w:t>
        </w:r>
        <w:r w:rsidR="007E5CAE">
          <w:rPr>
            <w:webHidden/>
          </w:rPr>
          <w:tab/>
        </w:r>
        <w:r w:rsidR="007E5CAE">
          <w:rPr>
            <w:webHidden/>
          </w:rPr>
          <w:fldChar w:fldCharType="begin"/>
        </w:r>
        <w:r w:rsidR="007E5CAE">
          <w:rPr>
            <w:webHidden/>
          </w:rPr>
          <w:instrText xml:space="preserve"> PAGEREF _Toc497994887 \h </w:instrText>
        </w:r>
        <w:r w:rsidR="007E5CAE">
          <w:rPr>
            <w:webHidden/>
          </w:rPr>
        </w:r>
        <w:r w:rsidR="007E5CAE">
          <w:rPr>
            <w:webHidden/>
          </w:rPr>
          <w:fldChar w:fldCharType="separate"/>
        </w:r>
        <w:r w:rsidR="007E5CAE">
          <w:rPr>
            <w:webHidden/>
          </w:rPr>
          <w:t>53</w:t>
        </w:r>
        <w:r w:rsidR="007E5CAE">
          <w:rPr>
            <w:webHidden/>
          </w:rPr>
          <w:fldChar w:fldCharType="end"/>
        </w:r>
      </w:hyperlink>
    </w:p>
    <w:p w14:paraId="40A5B678" w14:textId="12EDCD07" w:rsidR="007E5CAE" w:rsidRDefault="00B555E0">
      <w:pPr>
        <w:pStyle w:val="TOC3"/>
        <w:tabs>
          <w:tab w:val="left" w:pos="1584"/>
        </w:tabs>
        <w:rPr>
          <w:rFonts w:asciiTheme="minorHAnsi" w:eastAsiaTheme="minorEastAsia" w:hAnsiTheme="minorHAnsi"/>
          <w:noProof/>
        </w:rPr>
      </w:pPr>
      <w:hyperlink w:anchor="_Toc497994888" w:history="1">
        <w:r w:rsidR="007E5CAE" w:rsidRPr="000A0548">
          <w:rPr>
            <w:rStyle w:val="Hyperlink"/>
            <w:noProof/>
          </w:rPr>
          <w:t>5.1.1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_Toc497994888 \h </w:instrText>
        </w:r>
        <w:r w:rsidR="007E5CAE">
          <w:rPr>
            <w:noProof/>
            <w:webHidden/>
          </w:rPr>
        </w:r>
        <w:r w:rsidR="007E5CAE">
          <w:rPr>
            <w:noProof/>
            <w:webHidden/>
          </w:rPr>
          <w:fldChar w:fldCharType="separate"/>
        </w:r>
        <w:r w:rsidR="007E5CAE">
          <w:rPr>
            <w:noProof/>
            <w:webHidden/>
          </w:rPr>
          <w:t>53</w:t>
        </w:r>
        <w:r w:rsidR="007E5CAE">
          <w:rPr>
            <w:noProof/>
            <w:webHidden/>
          </w:rPr>
          <w:fldChar w:fldCharType="end"/>
        </w:r>
      </w:hyperlink>
    </w:p>
    <w:p w14:paraId="3055F3BC" w14:textId="5827DB09" w:rsidR="007E5CAE" w:rsidRDefault="00B555E0">
      <w:pPr>
        <w:pStyle w:val="TOC4"/>
        <w:tabs>
          <w:tab w:val="left" w:pos="2592"/>
        </w:tabs>
        <w:rPr>
          <w:rFonts w:asciiTheme="minorHAnsi" w:eastAsiaTheme="minorEastAsia" w:hAnsiTheme="minorHAnsi"/>
          <w:noProof/>
        </w:rPr>
      </w:pPr>
      <w:hyperlink w:anchor="_Toc497994889" w:history="1">
        <w:r w:rsidR="007E5CAE" w:rsidRPr="000A0548">
          <w:rPr>
            <w:rStyle w:val="Hyperlink"/>
            <w:noProof/>
          </w:rPr>
          <w:t>5.1.1.1</w:t>
        </w:r>
        <w:r w:rsidR="007E5CAE">
          <w:rPr>
            <w:rFonts w:asciiTheme="minorHAnsi" w:eastAsiaTheme="minorEastAsia" w:hAnsiTheme="minorHAnsi"/>
            <w:noProof/>
          </w:rPr>
          <w:tab/>
        </w:r>
        <w:r w:rsidR="007E5CAE" w:rsidRPr="000A0548">
          <w:rPr>
            <w:rStyle w:val="Hyperlink"/>
            <w:noProof/>
          </w:rPr>
          <w:t>Drop Down List Box</w:t>
        </w:r>
        <w:r w:rsidR="007E5CAE">
          <w:rPr>
            <w:noProof/>
            <w:webHidden/>
          </w:rPr>
          <w:tab/>
        </w:r>
        <w:r w:rsidR="007E5CAE">
          <w:rPr>
            <w:noProof/>
            <w:webHidden/>
          </w:rPr>
          <w:fldChar w:fldCharType="begin"/>
        </w:r>
        <w:r w:rsidR="007E5CAE">
          <w:rPr>
            <w:noProof/>
            <w:webHidden/>
          </w:rPr>
          <w:instrText xml:space="preserve"> PAGEREF _Toc497994889 \h </w:instrText>
        </w:r>
        <w:r w:rsidR="007E5CAE">
          <w:rPr>
            <w:noProof/>
            <w:webHidden/>
          </w:rPr>
        </w:r>
        <w:r w:rsidR="007E5CAE">
          <w:rPr>
            <w:noProof/>
            <w:webHidden/>
          </w:rPr>
          <w:fldChar w:fldCharType="separate"/>
        </w:r>
        <w:r w:rsidR="007E5CAE">
          <w:rPr>
            <w:noProof/>
            <w:webHidden/>
          </w:rPr>
          <w:t>54</w:t>
        </w:r>
        <w:r w:rsidR="007E5CAE">
          <w:rPr>
            <w:noProof/>
            <w:webHidden/>
          </w:rPr>
          <w:fldChar w:fldCharType="end"/>
        </w:r>
      </w:hyperlink>
    </w:p>
    <w:p w14:paraId="6C743A7A" w14:textId="26F77A79" w:rsidR="007E5CAE" w:rsidRDefault="00B555E0">
      <w:pPr>
        <w:pStyle w:val="TOC4"/>
        <w:tabs>
          <w:tab w:val="left" w:pos="2592"/>
        </w:tabs>
        <w:rPr>
          <w:rFonts w:asciiTheme="minorHAnsi" w:eastAsiaTheme="minorEastAsia" w:hAnsiTheme="minorHAnsi"/>
          <w:noProof/>
        </w:rPr>
      </w:pPr>
      <w:hyperlink w:anchor="_Toc497994890" w:history="1">
        <w:r w:rsidR="007E5CAE" w:rsidRPr="000A0548">
          <w:rPr>
            <w:rStyle w:val="Hyperlink"/>
            <w:noProof/>
          </w:rPr>
          <w:t>5.1.1.2</w:t>
        </w:r>
        <w:r w:rsidR="007E5CAE">
          <w:rPr>
            <w:rFonts w:asciiTheme="minorHAnsi" w:eastAsiaTheme="minorEastAsia" w:hAnsiTheme="minorHAnsi"/>
            <w:noProof/>
          </w:rPr>
          <w:tab/>
        </w:r>
        <w:r w:rsidR="007E5CAE" w:rsidRPr="000A0548">
          <w:rPr>
            <w:rStyle w:val="Hyperlink"/>
            <w:noProof/>
          </w:rPr>
          <w:t>Modal</w:t>
        </w:r>
        <w:r w:rsidR="007E5CAE">
          <w:rPr>
            <w:noProof/>
            <w:webHidden/>
          </w:rPr>
          <w:tab/>
        </w:r>
        <w:r w:rsidR="007E5CAE">
          <w:rPr>
            <w:noProof/>
            <w:webHidden/>
          </w:rPr>
          <w:fldChar w:fldCharType="begin"/>
        </w:r>
        <w:r w:rsidR="007E5CAE">
          <w:rPr>
            <w:noProof/>
            <w:webHidden/>
          </w:rPr>
          <w:instrText xml:space="preserve"> PAGEREF _Toc497994890 \h </w:instrText>
        </w:r>
        <w:r w:rsidR="007E5CAE">
          <w:rPr>
            <w:noProof/>
            <w:webHidden/>
          </w:rPr>
        </w:r>
        <w:r w:rsidR="007E5CAE">
          <w:rPr>
            <w:noProof/>
            <w:webHidden/>
          </w:rPr>
          <w:fldChar w:fldCharType="separate"/>
        </w:r>
        <w:r w:rsidR="007E5CAE">
          <w:rPr>
            <w:noProof/>
            <w:webHidden/>
          </w:rPr>
          <w:t>55</w:t>
        </w:r>
        <w:r w:rsidR="007E5CAE">
          <w:rPr>
            <w:noProof/>
            <w:webHidden/>
          </w:rPr>
          <w:fldChar w:fldCharType="end"/>
        </w:r>
      </w:hyperlink>
    </w:p>
    <w:p w14:paraId="41F44997" w14:textId="65D48FDD" w:rsidR="007E5CAE" w:rsidRDefault="00B555E0">
      <w:pPr>
        <w:pStyle w:val="TOC3"/>
        <w:tabs>
          <w:tab w:val="left" w:pos="1584"/>
        </w:tabs>
        <w:rPr>
          <w:rFonts w:asciiTheme="minorHAnsi" w:eastAsiaTheme="minorEastAsia" w:hAnsiTheme="minorHAnsi"/>
          <w:noProof/>
        </w:rPr>
      </w:pPr>
      <w:hyperlink w:anchor="_Toc497994891" w:history="1">
        <w:r w:rsidR="007E5CAE" w:rsidRPr="000A0548">
          <w:rPr>
            <w:rStyle w:val="Hyperlink"/>
            <w:noProof/>
          </w:rPr>
          <w:t>5.1.2</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_Toc497994891 \h </w:instrText>
        </w:r>
        <w:r w:rsidR="007E5CAE">
          <w:rPr>
            <w:noProof/>
            <w:webHidden/>
          </w:rPr>
        </w:r>
        <w:r w:rsidR="007E5CAE">
          <w:rPr>
            <w:noProof/>
            <w:webHidden/>
          </w:rPr>
          <w:fldChar w:fldCharType="separate"/>
        </w:r>
        <w:r w:rsidR="007E5CAE">
          <w:rPr>
            <w:noProof/>
            <w:webHidden/>
          </w:rPr>
          <w:t>55</w:t>
        </w:r>
        <w:r w:rsidR="007E5CAE">
          <w:rPr>
            <w:noProof/>
            <w:webHidden/>
          </w:rPr>
          <w:fldChar w:fldCharType="end"/>
        </w:r>
      </w:hyperlink>
    </w:p>
    <w:p w14:paraId="53B7F5A7" w14:textId="3095818C" w:rsidR="007E5CAE" w:rsidRDefault="00B555E0">
      <w:pPr>
        <w:pStyle w:val="TOC3"/>
        <w:tabs>
          <w:tab w:val="left" w:pos="1584"/>
        </w:tabs>
        <w:rPr>
          <w:rFonts w:asciiTheme="minorHAnsi" w:eastAsiaTheme="minorEastAsia" w:hAnsiTheme="minorHAnsi"/>
          <w:noProof/>
        </w:rPr>
      </w:pPr>
      <w:hyperlink w:anchor="_Toc497994892" w:history="1">
        <w:r w:rsidR="007E5CAE" w:rsidRPr="000A0548">
          <w:rPr>
            <w:rStyle w:val="Hyperlink"/>
            <w:noProof/>
          </w:rPr>
          <w:t>5.1.3</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_Toc497994892 \h </w:instrText>
        </w:r>
        <w:r w:rsidR="007E5CAE">
          <w:rPr>
            <w:noProof/>
            <w:webHidden/>
          </w:rPr>
        </w:r>
        <w:r w:rsidR="007E5CAE">
          <w:rPr>
            <w:noProof/>
            <w:webHidden/>
          </w:rPr>
          <w:fldChar w:fldCharType="separate"/>
        </w:r>
        <w:r w:rsidR="007E5CAE">
          <w:rPr>
            <w:noProof/>
            <w:webHidden/>
          </w:rPr>
          <w:t>55</w:t>
        </w:r>
        <w:r w:rsidR="007E5CAE">
          <w:rPr>
            <w:noProof/>
            <w:webHidden/>
          </w:rPr>
          <w:fldChar w:fldCharType="end"/>
        </w:r>
      </w:hyperlink>
    </w:p>
    <w:p w14:paraId="5357F2AA" w14:textId="72B5A727" w:rsidR="007E5CAE" w:rsidRDefault="00B555E0">
      <w:pPr>
        <w:pStyle w:val="TOC3"/>
        <w:tabs>
          <w:tab w:val="left" w:pos="1584"/>
        </w:tabs>
        <w:rPr>
          <w:rFonts w:asciiTheme="minorHAnsi" w:eastAsiaTheme="minorEastAsia" w:hAnsiTheme="minorHAnsi"/>
          <w:noProof/>
        </w:rPr>
      </w:pPr>
      <w:hyperlink w:anchor="_Toc497994893" w:history="1">
        <w:r w:rsidR="007E5CAE" w:rsidRPr="000A0548">
          <w:rPr>
            <w:rStyle w:val="Hyperlink"/>
            <w:noProof/>
          </w:rPr>
          <w:t>5.1.4</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_Toc497994893 \h </w:instrText>
        </w:r>
        <w:r w:rsidR="007E5CAE">
          <w:rPr>
            <w:noProof/>
            <w:webHidden/>
          </w:rPr>
        </w:r>
        <w:r w:rsidR="007E5CAE">
          <w:rPr>
            <w:noProof/>
            <w:webHidden/>
          </w:rPr>
          <w:fldChar w:fldCharType="separate"/>
        </w:r>
        <w:r w:rsidR="007E5CAE">
          <w:rPr>
            <w:noProof/>
            <w:webHidden/>
          </w:rPr>
          <w:t>55</w:t>
        </w:r>
        <w:r w:rsidR="007E5CAE">
          <w:rPr>
            <w:noProof/>
            <w:webHidden/>
          </w:rPr>
          <w:fldChar w:fldCharType="end"/>
        </w:r>
      </w:hyperlink>
    </w:p>
    <w:p w14:paraId="70054C48" w14:textId="08D4F433" w:rsidR="007E5CAE" w:rsidRDefault="00B555E0">
      <w:pPr>
        <w:pStyle w:val="TOC3"/>
        <w:tabs>
          <w:tab w:val="left" w:pos="1584"/>
        </w:tabs>
        <w:rPr>
          <w:rFonts w:asciiTheme="minorHAnsi" w:eastAsiaTheme="minorEastAsia" w:hAnsiTheme="minorHAnsi"/>
          <w:noProof/>
        </w:rPr>
      </w:pPr>
      <w:hyperlink w:anchor="_Toc497994894" w:history="1">
        <w:r w:rsidR="007E5CAE" w:rsidRPr="000A0548">
          <w:rPr>
            <w:rStyle w:val="Hyperlink"/>
            <w:noProof/>
          </w:rPr>
          <w:t>5.1.5</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_Toc497994894 \h </w:instrText>
        </w:r>
        <w:r w:rsidR="007E5CAE">
          <w:rPr>
            <w:noProof/>
            <w:webHidden/>
          </w:rPr>
        </w:r>
        <w:r w:rsidR="007E5CAE">
          <w:rPr>
            <w:noProof/>
            <w:webHidden/>
          </w:rPr>
          <w:fldChar w:fldCharType="separate"/>
        </w:r>
        <w:r w:rsidR="007E5CAE">
          <w:rPr>
            <w:noProof/>
            <w:webHidden/>
          </w:rPr>
          <w:t>55</w:t>
        </w:r>
        <w:r w:rsidR="007E5CAE">
          <w:rPr>
            <w:noProof/>
            <w:webHidden/>
          </w:rPr>
          <w:fldChar w:fldCharType="end"/>
        </w:r>
      </w:hyperlink>
    </w:p>
    <w:p w14:paraId="164C4EE9" w14:textId="256E9276" w:rsidR="007E5CAE" w:rsidRDefault="00B555E0">
      <w:pPr>
        <w:pStyle w:val="TOC3"/>
        <w:tabs>
          <w:tab w:val="left" w:pos="1584"/>
        </w:tabs>
        <w:rPr>
          <w:rFonts w:asciiTheme="minorHAnsi" w:eastAsiaTheme="minorEastAsia" w:hAnsiTheme="minorHAnsi"/>
          <w:noProof/>
        </w:rPr>
      </w:pPr>
      <w:hyperlink w:anchor="_Toc497994895" w:history="1">
        <w:r w:rsidR="007E5CAE" w:rsidRPr="000A0548">
          <w:rPr>
            <w:rStyle w:val="Hyperlink"/>
            <w:noProof/>
          </w:rPr>
          <w:t>5.1.6</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_Toc497994895 \h </w:instrText>
        </w:r>
        <w:r w:rsidR="007E5CAE">
          <w:rPr>
            <w:noProof/>
            <w:webHidden/>
          </w:rPr>
        </w:r>
        <w:r w:rsidR="007E5CAE">
          <w:rPr>
            <w:noProof/>
            <w:webHidden/>
          </w:rPr>
          <w:fldChar w:fldCharType="separate"/>
        </w:r>
        <w:r w:rsidR="007E5CAE">
          <w:rPr>
            <w:noProof/>
            <w:webHidden/>
          </w:rPr>
          <w:t>56</w:t>
        </w:r>
        <w:r w:rsidR="007E5CAE">
          <w:rPr>
            <w:noProof/>
            <w:webHidden/>
          </w:rPr>
          <w:fldChar w:fldCharType="end"/>
        </w:r>
      </w:hyperlink>
    </w:p>
    <w:p w14:paraId="087BF1BA" w14:textId="14A8F6BF" w:rsidR="007E5CAE" w:rsidRDefault="00B555E0">
      <w:pPr>
        <w:pStyle w:val="TOC2"/>
        <w:tabs>
          <w:tab w:val="left" w:pos="864"/>
        </w:tabs>
        <w:rPr>
          <w:rFonts w:asciiTheme="minorHAnsi" w:eastAsiaTheme="minorEastAsia" w:hAnsiTheme="minorHAnsi"/>
        </w:rPr>
      </w:pPr>
      <w:hyperlink w:anchor="_Toc497994896" w:history="1">
        <w:r w:rsidR="007E5CAE" w:rsidRPr="000A0548">
          <w:rPr>
            <w:rStyle w:val="Hyperlink"/>
          </w:rPr>
          <w:t>5.2</w:t>
        </w:r>
        <w:r w:rsidR="007E5CAE">
          <w:rPr>
            <w:rFonts w:asciiTheme="minorHAnsi" w:eastAsiaTheme="minorEastAsia" w:hAnsiTheme="minorHAnsi"/>
          </w:rPr>
          <w:tab/>
        </w:r>
        <w:r w:rsidR="007E5CAE" w:rsidRPr="000A0548">
          <w:rPr>
            <w:rStyle w:val="Hyperlink"/>
          </w:rPr>
          <w:t>Enumeration Types</w:t>
        </w:r>
        <w:r w:rsidR="007E5CAE">
          <w:rPr>
            <w:webHidden/>
          </w:rPr>
          <w:tab/>
        </w:r>
        <w:r w:rsidR="007E5CAE">
          <w:rPr>
            <w:webHidden/>
          </w:rPr>
          <w:fldChar w:fldCharType="begin"/>
        </w:r>
        <w:r w:rsidR="007E5CAE">
          <w:rPr>
            <w:webHidden/>
          </w:rPr>
          <w:instrText xml:space="preserve"> PAGEREF _Toc497994896 \h </w:instrText>
        </w:r>
        <w:r w:rsidR="007E5CAE">
          <w:rPr>
            <w:webHidden/>
          </w:rPr>
        </w:r>
        <w:r w:rsidR="007E5CAE">
          <w:rPr>
            <w:webHidden/>
          </w:rPr>
          <w:fldChar w:fldCharType="separate"/>
        </w:r>
        <w:r w:rsidR="007E5CAE">
          <w:rPr>
            <w:webHidden/>
          </w:rPr>
          <w:t>56</w:t>
        </w:r>
        <w:r w:rsidR="007E5CAE">
          <w:rPr>
            <w:webHidden/>
          </w:rPr>
          <w:fldChar w:fldCharType="end"/>
        </w:r>
      </w:hyperlink>
    </w:p>
    <w:p w14:paraId="15F51F13" w14:textId="36B9C77F" w:rsidR="007E5CAE" w:rsidRDefault="00B555E0">
      <w:pPr>
        <w:pStyle w:val="TOC3"/>
        <w:tabs>
          <w:tab w:val="left" w:pos="1584"/>
        </w:tabs>
        <w:rPr>
          <w:rFonts w:asciiTheme="minorHAnsi" w:eastAsiaTheme="minorEastAsia" w:hAnsiTheme="minorHAnsi"/>
          <w:noProof/>
        </w:rPr>
      </w:pPr>
      <w:hyperlink w:anchor="_Toc497994897" w:history="1">
        <w:r w:rsidR="007E5CAE" w:rsidRPr="000A0548">
          <w:rPr>
            <w:rStyle w:val="Hyperlink"/>
            <w:noProof/>
          </w:rPr>
          <w:t>5.2.1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_Toc497994897 \h </w:instrText>
        </w:r>
        <w:r w:rsidR="007E5CAE">
          <w:rPr>
            <w:noProof/>
            <w:webHidden/>
          </w:rPr>
        </w:r>
        <w:r w:rsidR="007E5CAE">
          <w:rPr>
            <w:noProof/>
            <w:webHidden/>
          </w:rPr>
          <w:fldChar w:fldCharType="separate"/>
        </w:r>
        <w:r w:rsidR="007E5CAE">
          <w:rPr>
            <w:noProof/>
            <w:webHidden/>
          </w:rPr>
          <w:t>56</w:t>
        </w:r>
        <w:r w:rsidR="007E5CAE">
          <w:rPr>
            <w:noProof/>
            <w:webHidden/>
          </w:rPr>
          <w:fldChar w:fldCharType="end"/>
        </w:r>
      </w:hyperlink>
    </w:p>
    <w:p w14:paraId="77B5DFB6" w14:textId="24F711F7" w:rsidR="007E5CAE" w:rsidRDefault="00B555E0">
      <w:pPr>
        <w:pStyle w:val="TOC3"/>
        <w:tabs>
          <w:tab w:val="left" w:pos="1584"/>
        </w:tabs>
        <w:rPr>
          <w:rFonts w:asciiTheme="minorHAnsi" w:eastAsiaTheme="minorEastAsia" w:hAnsiTheme="minorHAnsi"/>
          <w:noProof/>
        </w:rPr>
      </w:pPr>
      <w:hyperlink w:anchor="_Toc497994898" w:history="1">
        <w:r w:rsidR="007E5CAE" w:rsidRPr="000A0548">
          <w:rPr>
            <w:rStyle w:val="Hyperlink"/>
            <w:noProof/>
          </w:rPr>
          <w:t>5.2.2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_Toc497994898 \h </w:instrText>
        </w:r>
        <w:r w:rsidR="007E5CAE">
          <w:rPr>
            <w:noProof/>
            <w:webHidden/>
          </w:rPr>
        </w:r>
        <w:r w:rsidR="007E5CAE">
          <w:rPr>
            <w:noProof/>
            <w:webHidden/>
          </w:rPr>
          <w:fldChar w:fldCharType="separate"/>
        </w:r>
        <w:r w:rsidR="007E5CAE">
          <w:rPr>
            <w:noProof/>
            <w:webHidden/>
          </w:rPr>
          <w:t>56</w:t>
        </w:r>
        <w:r w:rsidR="007E5CAE">
          <w:rPr>
            <w:noProof/>
            <w:webHidden/>
          </w:rPr>
          <w:fldChar w:fldCharType="end"/>
        </w:r>
      </w:hyperlink>
    </w:p>
    <w:p w14:paraId="175431B8" w14:textId="6CAB6C5E" w:rsidR="007E5CAE" w:rsidRDefault="00B555E0">
      <w:pPr>
        <w:pStyle w:val="TOC3"/>
        <w:tabs>
          <w:tab w:val="left" w:pos="1584"/>
        </w:tabs>
        <w:rPr>
          <w:rFonts w:asciiTheme="minorHAnsi" w:eastAsiaTheme="minorEastAsia" w:hAnsiTheme="minorHAnsi"/>
          <w:noProof/>
        </w:rPr>
      </w:pPr>
      <w:hyperlink w:anchor="_Toc497994899" w:history="1">
        <w:r w:rsidR="007E5CAE" w:rsidRPr="000A0548">
          <w:rPr>
            <w:rStyle w:val="Hyperlink"/>
            <w:noProof/>
          </w:rPr>
          <w:t>5.2.3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_Toc497994899 \h </w:instrText>
        </w:r>
        <w:r w:rsidR="007E5CAE">
          <w:rPr>
            <w:noProof/>
            <w:webHidden/>
          </w:rPr>
        </w:r>
        <w:r w:rsidR="007E5CAE">
          <w:rPr>
            <w:noProof/>
            <w:webHidden/>
          </w:rPr>
          <w:fldChar w:fldCharType="separate"/>
        </w:r>
        <w:r w:rsidR="007E5CAE">
          <w:rPr>
            <w:noProof/>
            <w:webHidden/>
          </w:rPr>
          <w:t>57</w:t>
        </w:r>
        <w:r w:rsidR="007E5CAE">
          <w:rPr>
            <w:noProof/>
            <w:webHidden/>
          </w:rPr>
          <w:fldChar w:fldCharType="end"/>
        </w:r>
      </w:hyperlink>
    </w:p>
    <w:p w14:paraId="14042934" w14:textId="629BBAE1" w:rsidR="007E5CAE" w:rsidRDefault="00B555E0">
      <w:pPr>
        <w:pStyle w:val="TOC3"/>
        <w:tabs>
          <w:tab w:val="left" w:pos="1584"/>
        </w:tabs>
        <w:rPr>
          <w:rFonts w:asciiTheme="minorHAnsi" w:eastAsiaTheme="minorEastAsia" w:hAnsiTheme="minorHAnsi"/>
          <w:noProof/>
        </w:rPr>
      </w:pPr>
      <w:hyperlink w:anchor="_Toc497994900" w:history="1">
        <w:r w:rsidR="007E5CAE" w:rsidRPr="000A0548">
          <w:rPr>
            <w:rStyle w:val="Hyperlink"/>
            <w:noProof/>
          </w:rPr>
          <w:t>5.2.4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_Toc497994900 \h </w:instrText>
        </w:r>
        <w:r w:rsidR="007E5CAE">
          <w:rPr>
            <w:noProof/>
            <w:webHidden/>
          </w:rPr>
        </w:r>
        <w:r w:rsidR="007E5CAE">
          <w:rPr>
            <w:noProof/>
            <w:webHidden/>
          </w:rPr>
          <w:fldChar w:fldCharType="separate"/>
        </w:r>
        <w:r w:rsidR="007E5CAE">
          <w:rPr>
            <w:noProof/>
            <w:webHidden/>
          </w:rPr>
          <w:t>57</w:t>
        </w:r>
        <w:r w:rsidR="007E5CAE">
          <w:rPr>
            <w:noProof/>
            <w:webHidden/>
          </w:rPr>
          <w:fldChar w:fldCharType="end"/>
        </w:r>
      </w:hyperlink>
    </w:p>
    <w:p w14:paraId="7EAD5CB2" w14:textId="631C5473" w:rsidR="007E5CAE" w:rsidRDefault="00B555E0">
      <w:pPr>
        <w:pStyle w:val="TOC3"/>
        <w:tabs>
          <w:tab w:val="left" w:pos="1584"/>
        </w:tabs>
        <w:rPr>
          <w:rFonts w:asciiTheme="minorHAnsi" w:eastAsiaTheme="minorEastAsia" w:hAnsiTheme="minorHAnsi"/>
          <w:noProof/>
        </w:rPr>
      </w:pPr>
      <w:hyperlink w:anchor="_Toc497994901" w:history="1">
        <w:r w:rsidR="007E5CAE" w:rsidRPr="000A0548">
          <w:rPr>
            <w:rStyle w:val="Hyperlink"/>
            <w:noProof/>
          </w:rPr>
          <w:t>5.2.5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_Toc497994901 \h </w:instrText>
        </w:r>
        <w:r w:rsidR="007E5CAE">
          <w:rPr>
            <w:noProof/>
            <w:webHidden/>
          </w:rPr>
        </w:r>
        <w:r w:rsidR="007E5CAE">
          <w:rPr>
            <w:noProof/>
            <w:webHidden/>
          </w:rPr>
          <w:fldChar w:fldCharType="separate"/>
        </w:r>
        <w:r w:rsidR="007E5CAE">
          <w:rPr>
            <w:noProof/>
            <w:webHidden/>
          </w:rPr>
          <w:t>57</w:t>
        </w:r>
        <w:r w:rsidR="007E5CAE">
          <w:rPr>
            <w:noProof/>
            <w:webHidden/>
          </w:rPr>
          <w:fldChar w:fldCharType="end"/>
        </w:r>
      </w:hyperlink>
    </w:p>
    <w:p w14:paraId="5BCA0A54" w14:textId="4271B59D" w:rsidR="007E5CAE" w:rsidRDefault="00B555E0">
      <w:pPr>
        <w:pStyle w:val="TOC3"/>
        <w:tabs>
          <w:tab w:val="left" w:pos="1584"/>
        </w:tabs>
        <w:rPr>
          <w:rFonts w:asciiTheme="minorHAnsi" w:eastAsiaTheme="minorEastAsia" w:hAnsiTheme="minorHAnsi"/>
          <w:noProof/>
        </w:rPr>
      </w:pPr>
      <w:hyperlink w:anchor="_Toc497994902" w:history="1">
        <w:r w:rsidR="007E5CAE" w:rsidRPr="000A0548">
          <w:rPr>
            <w:rStyle w:val="Hyperlink"/>
            <w:noProof/>
          </w:rPr>
          <w:t>5.2.6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_Toc497994902 \h </w:instrText>
        </w:r>
        <w:r w:rsidR="007E5CAE">
          <w:rPr>
            <w:noProof/>
            <w:webHidden/>
          </w:rPr>
        </w:r>
        <w:r w:rsidR="007E5CAE">
          <w:rPr>
            <w:noProof/>
            <w:webHidden/>
          </w:rPr>
          <w:fldChar w:fldCharType="separate"/>
        </w:r>
        <w:r w:rsidR="007E5CAE">
          <w:rPr>
            <w:noProof/>
            <w:webHidden/>
          </w:rPr>
          <w:t>57</w:t>
        </w:r>
        <w:r w:rsidR="007E5CAE">
          <w:rPr>
            <w:noProof/>
            <w:webHidden/>
          </w:rPr>
          <w:fldChar w:fldCharType="end"/>
        </w:r>
      </w:hyperlink>
    </w:p>
    <w:p w14:paraId="70FB277B" w14:textId="0B53BD56" w:rsidR="007E5CAE" w:rsidRDefault="00B555E0">
      <w:pPr>
        <w:pStyle w:val="TOC3"/>
        <w:tabs>
          <w:tab w:val="left" w:pos="1584"/>
        </w:tabs>
        <w:rPr>
          <w:rFonts w:asciiTheme="minorHAnsi" w:eastAsiaTheme="minorEastAsia" w:hAnsiTheme="minorHAnsi"/>
          <w:noProof/>
        </w:rPr>
      </w:pPr>
      <w:hyperlink w:anchor="_Toc497994903" w:history="1">
        <w:r w:rsidR="007E5CAE" w:rsidRPr="000A0548">
          <w:rPr>
            <w:rStyle w:val="Hyperlink"/>
            <w:noProof/>
          </w:rPr>
          <w:t>5.2.7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_Toc497994903 \h </w:instrText>
        </w:r>
        <w:r w:rsidR="007E5CAE">
          <w:rPr>
            <w:noProof/>
            <w:webHidden/>
          </w:rPr>
        </w:r>
        <w:r w:rsidR="007E5CAE">
          <w:rPr>
            <w:noProof/>
            <w:webHidden/>
          </w:rPr>
          <w:fldChar w:fldCharType="separate"/>
        </w:r>
        <w:r w:rsidR="007E5CAE">
          <w:rPr>
            <w:noProof/>
            <w:webHidden/>
          </w:rPr>
          <w:t>57</w:t>
        </w:r>
        <w:r w:rsidR="007E5CAE">
          <w:rPr>
            <w:noProof/>
            <w:webHidden/>
          </w:rPr>
          <w:fldChar w:fldCharType="end"/>
        </w:r>
      </w:hyperlink>
    </w:p>
    <w:p w14:paraId="6E269A42" w14:textId="7BD0D224" w:rsidR="007E5CAE" w:rsidRDefault="00B555E0">
      <w:pPr>
        <w:pStyle w:val="TOC3"/>
        <w:tabs>
          <w:tab w:val="left" w:pos="1584"/>
        </w:tabs>
        <w:rPr>
          <w:rFonts w:asciiTheme="minorHAnsi" w:eastAsiaTheme="minorEastAsia" w:hAnsiTheme="minorHAnsi"/>
          <w:noProof/>
        </w:rPr>
      </w:pPr>
      <w:hyperlink w:anchor="_Toc497994904" w:history="1">
        <w:r w:rsidR="007E5CAE" w:rsidRPr="000A0548">
          <w:rPr>
            <w:rStyle w:val="Hyperlink"/>
            <w:noProof/>
          </w:rPr>
          <w:t>5.2.8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_Toc497994904 \h </w:instrText>
        </w:r>
        <w:r w:rsidR="007E5CAE">
          <w:rPr>
            <w:noProof/>
            <w:webHidden/>
          </w:rPr>
        </w:r>
        <w:r w:rsidR="007E5CAE">
          <w:rPr>
            <w:noProof/>
            <w:webHidden/>
          </w:rPr>
          <w:fldChar w:fldCharType="separate"/>
        </w:r>
        <w:r w:rsidR="007E5CAE">
          <w:rPr>
            <w:noProof/>
            <w:webHidden/>
          </w:rPr>
          <w:t>57</w:t>
        </w:r>
        <w:r w:rsidR="007E5CAE">
          <w:rPr>
            <w:noProof/>
            <w:webHidden/>
          </w:rPr>
          <w:fldChar w:fldCharType="end"/>
        </w:r>
      </w:hyperlink>
    </w:p>
    <w:p w14:paraId="59F8CA7D" w14:textId="5094AE77" w:rsidR="007E5CAE" w:rsidRDefault="00B555E0">
      <w:pPr>
        <w:pStyle w:val="TOC3"/>
        <w:tabs>
          <w:tab w:val="left" w:pos="1584"/>
        </w:tabs>
        <w:rPr>
          <w:rFonts w:asciiTheme="minorHAnsi" w:eastAsiaTheme="minorEastAsia" w:hAnsiTheme="minorHAnsi"/>
          <w:noProof/>
        </w:rPr>
      </w:pPr>
      <w:hyperlink w:anchor="_Toc497994905" w:history="1">
        <w:r w:rsidR="007E5CAE" w:rsidRPr="000A0548">
          <w:rPr>
            <w:rStyle w:val="Hyperlink"/>
            <w:noProof/>
          </w:rPr>
          <w:t>5.2.9</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_Toc497994905 \h </w:instrText>
        </w:r>
        <w:r w:rsidR="007E5CAE">
          <w:rPr>
            <w:noProof/>
            <w:webHidden/>
          </w:rPr>
        </w:r>
        <w:r w:rsidR="007E5CAE">
          <w:rPr>
            <w:noProof/>
            <w:webHidden/>
          </w:rPr>
          <w:fldChar w:fldCharType="separate"/>
        </w:r>
        <w:r w:rsidR="007E5CAE">
          <w:rPr>
            <w:noProof/>
            <w:webHidden/>
          </w:rPr>
          <w:t>58</w:t>
        </w:r>
        <w:r w:rsidR="007E5CAE">
          <w:rPr>
            <w:noProof/>
            <w:webHidden/>
          </w:rPr>
          <w:fldChar w:fldCharType="end"/>
        </w:r>
      </w:hyperlink>
    </w:p>
    <w:p w14:paraId="387D08A2" w14:textId="69FA226B" w:rsidR="007E5CAE" w:rsidRDefault="00B555E0">
      <w:pPr>
        <w:pStyle w:val="TOC2"/>
        <w:tabs>
          <w:tab w:val="left" w:pos="864"/>
        </w:tabs>
        <w:rPr>
          <w:rFonts w:asciiTheme="minorHAnsi" w:eastAsiaTheme="minorEastAsia" w:hAnsiTheme="minorHAnsi"/>
        </w:rPr>
      </w:pPr>
      <w:hyperlink w:anchor="_Toc497994906" w:history="1">
        <w:r w:rsidR="007E5CAE" w:rsidRPr="000A0548">
          <w:rPr>
            <w:rStyle w:val="Hyperlink"/>
          </w:rPr>
          <w:t>5.3</w:t>
        </w:r>
        <w:r w:rsidR="007E5CAE">
          <w:rPr>
            <w:rFonts w:asciiTheme="minorHAnsi" w:eastAsiaTheme="minorEastAsia" w:hAnsiTheme="minorHAnsi"/>
          </w:rPr>
          <w:tab/>
        </w:r>
        <w:r w:rsidR="007E5CAE" w:rsidRPr="000A0548">
          <w:rPr>
            <w:rStyle w:val="Hyperlink"/>
          </w:rPr>
          <w:t>Enumeration Values</w:t>
        </w:r>
        <w:r w:rsidR="007E5CAE">
          <w:rPr>
            <w:webHidden/>
          </w:rPr>
          <w:tab/>
        </w:r>
        <w:r w:rsidR="007E5CAE">
          <w:rPr>
            <w:webHidden/>
          </w:rPr>
          <w:fldChar w:fldCharType="begin"/>
        </w:r>
        <w:r w:rsidR="007E5CAE">
          <w:rPr>
            <w:webHidden/>
          </w:rPr>
          <w:instrText xml:space="preserve"> PAGEREF _Toc497994906 \h </w:instrText>
        </w:r>
        <w:r w:rsidR="007E5CAE">
          <w:rPr>
            <w:webHidden/>
          </w:rPr>
        </w:r>
        <w:r w:rsidR="007E5CAE">
          <w:rPr>
            <w:webHidden/>
          </w:rPr>
          <w:fldChar w:fldCharType="separate"/>
        </w:r>
        <w:r w:rsidR="007E5CAE">
          <w:rPr>
            <w:webHidden/>
          </w:rPr>
          <w:t>58</w:t>
        </w:r>
        <w:r w:rsidR="007E5CAE">
          <w:rPr>
            <w:webHidden/>
          </w:rPr>
          <w:fldChar w:fldCharType="end"/>
        </w:r>
      </w:hyperlink>
    </w:p>
    <w:p w14:paraId="2FC105EB" w14:textId="787D2682" w:rsidR="007E5CAE" w:rsidRDefault="00B555E0">
      <w:pPr>
        <w:pStyle w:val="TOC3"/>
        <w:tabs>
          <w:tab w:val="left" w:pos="1584"/>
        </w:tabs>
        <w:rPr>
          <w:rFonts w:asciiTheme="minorHAnsi" w:eastAsiaTheme="minorEastAsia" w:hAnsiTheme="minorHAnsi"/>
          <w:noProof/>
        </w:rPr>
      </w:pPr>
      <w:hyperlink w:anchor="_Toc497994907" w:history="1">
        <w:r w:rsidR="007E5CAE" w:rsidRPr="000A0548">
          <w:rPr>
            <w:rStyle w:val="Hyperlink"/>
            <w:noProof/>
          </w:rPr>
          <w:t>5.3.1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_Toc497994907 \h </w:instrText>
        </w:r>
        <w:r w:rsidR="007E5CAE">
          <w:rPr>
            <w:noProof/>
            <w:webHidden/>
          </w:rPr>
        </w:r>
        <w:r w:rsidR="007E5CAE">
          <w:rPr>
            <w:noProof/>
            <w:webHidden/>
          </w:rPr>
          <w:fldChar w:fldCharType="separate"/>
        </w:r>
        <w:r w:rsidR="007E5CAE">
          <w:rPr>
            <w:noProof/>
            <w:webHidden/>
          </w:rPr>
          <w:t>59</w:t>
        </w:r>
        <w:r w:rsidR="007E5CAE">
          <w:rPr>
            <w:noProof/>
            <w:webHidden/>
          </w:rPr>
          <w:fldChar w:fldCharType="end"/>
        </w:r>
      </w:hyperlink>
    </w:p>
    <w:p w14:paraId="1B0CE4C3" w14:textId="148803F4" w:rsidR="007E5CAE" w:rsidRDefault="00B555E0">
      <w:pPr>
        <w:pStyle w:val="TOC3"/>
        <w:tabs>
          <w:tab w:val="left" w:pos="1584"/>
        </w:tabs>
        <w:rPr>
          <w:rFonts w:asciiTheme="minorHAnsi" w:eastAsiaTheme="minorEastAsia" w:hAnsiTheme="minorHAnsi"/>
          <w:noProof/>
        </w:rPr>
      </w:pPr>
      <w:hyperlink w:anchor="_Toc497994908" w:history="1">
        <w:r w:rsidR="007E5CAE" w:rsidRPr="000A0548">
          <w:rPr>
            <w:rStyle w:val="Hyperlink"/>
            <w:noProof/>
          </w:rPr>
          <w:t>5.3.2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_Toc497994908 \h </w:instrText>
        </w:r>
        <w:r w:rsidR="007E5CAE">
          <w:rPr>
            <w:noProof/>
            <w:webHidden/>
          </w:rPr>
        </w:r>
        <w:r w:rsidR="007E5CAE">
          <w:rPr>
            <w:noProof/>
            <w:webHidden/>
          </w:rPr>
          <w:fldChar w:fldCharType="separate"/>
        </w:r>
        <w:r w:rsidR="007E5CAE">
          <w:rPr>
            <w:noProof/>
            <w:webHidden/>
          </w:rPr>
          <w:t>59</w:t>
        </w:r>
        <w:r w:rsidR="007E5CAE">
          <w:rPr>
            <w:noProof/>
            <w:webHidden/>
          </w:rPr>
          <w:fldChar w:fldCharType="end"/>
        </w:r>
      </w:hyperlink>
    </w:p>
    <w:p w14:paraId="58B0BEE4" w14:textId="6E22E8D4" w:rsidR="007E5CAE" w:rsidRDefault="00B555E0">
      <w:pPr>
        <w:pStyle w:val="TOC3"/>
        <w:tabs>
          <w:tab w:val="left" w:pos="1584"/>
        </w:tabs>
        <w:rPr>
          <w:rFonts w:asciiTheme="minorHAnsi" w:eastAsiaTheme="minorEastAsia" w:hAnsiTheme="minorHAnsi"/>
          <w:noProof/>
        </w:rPr>
      </w:pPr>
      <w:hyperlink w:anchor="_Toc497994909" w:history="1">
        <w:r w:rsidR="007E5CAE" w:rsidRPr="000A0548">
          <w:rPr>
            <w:rStyle w:val="Hyperlink"/>
            <w:noProof/>
          </w:rPr>
          <w:t>5.3.3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_Toc497994909 \h </w:instrText>
        </w:r>
        <w:r w:rsidR="007E5CAE">
          <w:rPr>
            <w:noProof/>
            <w:webHidden/>
          </w:rPr>
        </w:r>
        <w:r w:rsidR="007E5CAE">
          <w:rPr>
            <w:noProof/>
            <w:webHidden/>
          </w:rPr>
          <w:fldChar w:fldCharType="separate"/>
        </w:r>
        <w:r w:rsidR="007E5CAE">
          <w:rPr>
            <w:noProof/>
            <w:webHidden/>
          </w:rPr>
          <w:t>59</w:t>
        </w:r>
        <w:r w:rsidR="007E5CAE">
          <w:rPr>
            <w:noProof/>
            <w:webHidden/>
          </w:rPr>
          <w:fldChar w:fldCharType="end"/>
        </w:r>
      </w:hyperlink>
    </w:p>
    <w:p w14:paraId="0F98178F" w14:textId="456C2A74" w:rsidR="007E5CAE" w:rsidRDefault="00B555E0">
      <w:pPr>
        <w:pStyle w:val="TOC3"/>
        <w:tabs>
          <w:tab w:val="left" w:pos="1584"/>
        </w:tabs>
        <w:rPr>
          <w:rFonts w:asciiTheme="minorHAnsi" w:eastAsiaTheme="minorEastAsia" w:hAnsiTheme="minorHAnsi"/>
          <w:noProof/>
        </w:rPr>
      </w:pPr>
      <w:hyperlink w:anchor="_Toc497994910" w:history="1">
        <w:r w:rsidR="007E5CAE" w:rsidRPr="000A0548">
          <w:rPr>
            <w:rStyle w:val="Hyperlink"/>
            <w:noProof/>
          </w:rPr>
          <w:t>5.3.4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_Toc497994910 \h </w:instrText>
        </w:r>
        <w:r w:rsidR="007E5CAE">
          <w:rPr>
            <w:noProof/>
            <w:webHidden/>
          </w:rPr>
        </w:r>
        <w:r w:rsidR="007E5CAE">
          <w:rPr>
            <w:noProof/>
            <w:webHidden/>
          </w:rPr>
          <w:fldChar w:fldCharType="separate"/>
        </w:r>
        <w:r w:rsidR="007E5CAE">
          <w:rPr>
            <w:noProof/>
            <w:webHidden/>
          </w:rPr>
          <w:t>59</w:t>
        </w:r>
        <w:r w:rsidR="007E5CAE">
          <w:rPr>
            <w:noProof/>
            <w:webHidden/>
          </w:rPr>
          <w:fldChar w:fldCharType="end"/>
        </w:r>
      </w:hyperlink>
    </w:p>
    <w:p w14:paraId="58CC7D8C" w14:textId="145CC02A" w:rsidR="007E5CAE" w:rsidRDefault="00B555E0">
      <w:pPr>
        <w:pStyle w:val="TOC3"/>
        <w:tabs>
          <w:tab w:val="left" w:pos="1584"/>
        </w:tabs>
        <w:rPr>
          <w:rFonts w:asciiTheme="minorHAnsi" w:eastAsiaTheme="minorEastAsia" w:hAnsiTheme="minorHAnsi"/>
          <w:noProof/>
        </w:rPr>
      </w:pPr>
      <w:hyperlink w:anchor="_Toc497994911" w:history="1">
        <w:r w:rsidR="007E5CAE" w:rsidRPr="000A0548">
          <w:rPr>
            <w:rStyle w:val="Hyperlink"/>
            <w:noProof/>
          </w:rPr>
          <w:t>5.3.5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_Toc497994911 \h </w:instrText>
        </w:r>
        <w:r w:rsidR="007E5CAE">
          <w:rPr>
            <w:noProof/>
            <w:webHidden/>
          </w:rPr>
        </w:r>
        <w:r w:rsidR="007E5CAE">
          <w:rPr>
            <w:noProof/>
            <w:webHidden/>
          </w:rPr>
          <w:fldChar w:fldCharType="separate"/>
        </w:r>
        <w:r w:rsidR="007E5CAE">
          <w:rPr>
            <w:noProof/>
            <w:webHidden/>
          </w:rPr>
          <w:t>59</w:t>
        </w:r>
        <w:r w:rsidR="007E5CAE">
          <w:rPr>
            <w:noProof/>
            <w:webHidden/>
          </w:rPr>
          <w:fldChar w:fldCharType="end"/>
        </w:r>
      </w:hyperlink>
    </w:p>
    <w:p w14:paraId="37F95155" w14:textId="2AF9C824" w:rsidR="007E5CAE" w:rsidRDefault="00B555E0">
      <w:pPr>
        <w:pStyle w:val="TOC3"/>
        <w:tabs>
          <w:tab w:val="left" w:pos="1584"/>
        </w:tabs>
        <w:rPr>
          <w:rFonts w:asciiTheme="minorHAnsi" w:eastAsiaTheme="minorEastAsia" w:hAnsiTheme="minorHAnsi"/>
          <w:noProof/>
        </w:rPr>
      </w:pPr>
      <w:hyperlink w:anchor="_Toc497994912" w:history="1">
        <w:r w:rsidR="007E5CAE" w:rsidRPr="000A0548">
          <w:rPr>
            <w:rStyle w:val="Hyperlink"/>
            <w:noProof/>
          </w:rPr>
          <w:t>5.3.6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_Toc497994912 \h </w:instrText>
        </w:r>
        <w:r w:rsidR="007E5CAE">
          <w:rPr>
            <w:noProof/>
            <w:webHidden/>
          </w:rPr>
        </w:r>
        <w:r w:rsidR="007E5CAE">
          <w:rPr>
            <w:noProof/>
            <w:webHidden/>
          </w:rPr>
          <w:fldChar w:fldCharType="separate"/>
        </w:r>
        <w:r w:rsidR="007E5CAE">
          <w:rPr>
            <w:noProof/>
            <w:webHidden/>
          </w:rPr>
          <w:t>59</w:t>
        </w:r>
        <w:r w:rsidR="007E5CAE">
          <w:rPr>
            <w:noProof/>
            <w:webHidden/>
          </w:rPr>
          <w:fldChar w:fldCharType="end"/>
        </w:r>
      </w:hyperlink>
    </w:p>
    <w:p w14:paraId="72B1EBD0" w14:textId="6BE1BE89" w:rsidR="007E5CAE" w:rsidRDefault="00B555E0">
      <w:pPr>
        <w:pStyle w:val="TOC3"/>
        <w:tabs>
          <w:tab w:val="left" w:pos="1584"/>
        </w:tabs>
        <w:rPr>
          <w:rFonts w:asciiTheme="minorHAnsi" w:eastAsiaTheme="minorEastAsia" w:hAnsiTheme="minorHAnsi"/>
          <w:noProof/>
        </w:rPr>
      </w:pPr>
      <w:hyperlink w:anchor="_Toc497994913" w:history="1">
        <w:r w:rsidR="007E5CAE" w:rsidRPr="000A0548">
          <w:rPr>
            <w:rStyle w:val="Hyperlink"/>
            <w:noProof/>
          </w:rPr>
          <w:t>5.3.7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_Toc497994913 \h </w:instrText>
        </w:r>
        <w:r w:rsidR="007E5CAE">
          <w:rPr>
            <w:noProof/>
            <w:webHidden/>
          </w:rPr>
        </w:r>
        <w:r w:rsidR="007E5CAE">
          <w:rPr>
            <w:noProof/>
            <w:webHidden/>
          </w:rPr>
          <w:fldChar w:fldCharType="separate"/>
        </w:r>
        <w:r w:rsidR="007E5CAE">
          <w:rPr>
            <w:noProof/>
            <w:webHidden/>
          </w:rPr>
          <w:t>59</w:t>
        </w:r>
        <w:r w:rsidR="007E5CAE">
          <w:rPr>
            <w:noProof/>
            <w:webHidden/>
          </w:rPr>
          <w:fldChar w:fldCharType="end"/>
        </w:r>
      </w:hyperlink>
    </w:p>
    <w:p w14:paraId="2EB084C6" w14:textId="512F6AA6" w:rsidR="007E5CAE" w:rsidRDefault="00B555E0">
      <w:pPr>
        <w:pStyle w:val="TOC3"/>
        <w:tabs>
          <w:tab w:val="left" w:pos="1584"/>
        </w:tabs>
        <w:rPr>
          <w:rFonts w:asciiTheme="minorHAnsi" w:eastAsiaTheme="minorEastAsia" w:hAnsiTheme="minorHAnsi"/>
          <w:noProof/>
        </w:rPr>
      </w:pPr>
      <w:hyperlink w:anchor="_Toc497994914" w:history="1">
        <w:r w:rsidR="007E5CAE" w:rsidRPr="000A0548">
          <w:rPr>
            <w:rStyle w:val="Hyperlink"/>
            <w:noProof/>
          </w:rPr>
          <w:t>5.3.8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_Toc497994914 \h </w:instrText>
        </w:r>
        <w:r w:rsidR="007E5CAE">
          <w:rPr>
            <w:noProof/>
            <w:webHidden/>
          </w:rPr>
        </w:r>
        <w:r w:rsidR="007E5CAE">
          <w:rPr>
            <w:noProof/>
            <w:webHidden/>
          </w:rPr>
          <w:fldChar w:fldCharType="separate"/>
        </w:r>
        <w:r w:rsidR="007E5CAE">
          <w:rPr>
            <w:noProof/>
            <w:webHidden/>
          </w:rPr>
          <w:t>60</w:t>
        </w:r>
        <w:r w:rsidR="007E5CAE">
          <w:rPr>
            <w:noProof/>
            <w:webHidden/>
          </w:rPr>
          <w:fldChar w:fldCharType="end"/>
        </w:r>
      </w:hyperlink>
    </w:p>
    <w:p w14:paraId="44E25D4C" w14:textId="48E1AD20" w:rsidR="007E5CAE" w:rsidRDefault="00B555E0">
      <w:pPr>
        <w:pStyle w:val="TOC2"/>
        <w:tabs>
          <w:tab w:val="left" w:pos="864"/>
        </w:tabs>
        <w:rPr>
          <w:rFonts w:asciiTheme="minorHAnsi" w:eastAsiaTheme="minorEastAsia" w:hAnsiTheme="minorHAnsi"/>
        </w:rPr>
      </w:pPr>
      <w:hyperlink w:anchor="_Toc497994915" w:history="1">
        <w:r w:rsidR="007E5CAE" w:rsidRPr="000A0548">
          <w:rPr>
            <w:rStyle w:val="Hyperlink"/>
          </w:rPr>
          <w:t>5.4</w:t>
        </w:r>
        <w:r w:rsidR="007E5CAE">
          <w:rPr>
            <w:rFonts w:asciiTheme="minorHAnsi" w:eastAsiaTheme="minorEastAsia" w:hAnsiTheme="minorHAnsi"/>
          </w:rPr>
          <w:tab/>
        </w:r>
        <w:r w:rsidR="007E5CAE" w:rsidRPr="000A0548">
          <w:rPr>
            <w:rStyle w:val="Hyperlink"/>
          </w:rPr>
          <w:t>Enumeration Value Associations</w:t>
        </w:r>
        <w:r w:rsidR="007E5CAE">
          <w:rPr>
            <w:webHidden/>
          </w:rPr>
          <w:tab/>
        </w:r>
        <w:r w:rsidR="007E5CAE">
          <w:rPr>
            <w:webHidden/>
          </w:rPr>
          <w:fldChar w:fldCharType="begin"/>
        </w:r>
        <w:r w:rsidR="007E5CAE">
          <w:rPr>
            <w:webHidden/>
          </w:rPr>
          <w:instrText xml:space="preserve"> PAGEREF _Toc497994915 \h </w:instrText>
        </w:r>
        <w:r w:rsidR="007E5CAE">
          <w:rPr>
            <w:webHidden/>
          </w:rPr>
        </w:r>
        <w:r w:rsidR="007E5CAE">
          <w:rPr>
            <w:webHidden/>
          </w:rPr>
          <w:fldChar w:fldCharType="separate"/>
        </w:r>
        <w:r w:rsidR="007E5CAE">
          <w:rPr>
            <w:webHidden/>
          </w:rPr>
          <w:t>60</w:t>
        </w:r>
        <w:r w:rsidR="007E5CAE">
          <w:rPr>
            <w:webHidden/>
          </w:rPr>
          <w:fldChar w:fldCharType="end"/>
        </w:r>
      </w:hyperlink>
    </w:p>
    <w:p w14:paraId="3B21FD62" w14:textId="374D3892" w:rsidR="007E5CAE" w:rsidRDefault="00B555E0">
      <w:pPr>
        <w:pStyle w:val="TOC3"/>
        <w:tabs>
          <w:tab w:val="left" w:pos="1584"/>
        </w:tabs>
        <w:rPr>
          <w:rFonts w:asciiTheme="minorHAnsi" w:eastAsiaTheme="minorEastAsia" w:hAnsiTheme="minorHAnsi"/>
          <w:noProof/>
        </w:rPr>
      </w:pPr>
      <w:hyperlink w:anchor="_Toc497994916" w:history="1">
        <w:r w:rsidR="007E5CAE" w:rsidRPr="000A0548">
          <w:rPr>
            <w:rStyle w:val="Hyperlink"/>
            <w:noProof/>
          </w:rPr>
          <w:t>5.4.1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_Toc497994916 \h </w:instrText>
        </w:r>
        <w:r w:rsidR="007E5CAE">
          <w:rPr>
            <w:noProof/>
            <w:webHidden/>
          </w:rPr>
        </w:r>
        <w:r w:rsidR="007E5CAE">
          <w:rPr>
            <w:noProof/>
            <w:webHidden/>
          </w:rPr>
          <w:fldChar w:fldCharType="separate"/>
        </w:r>
        <w:r w:rsidR="007E5CAE">
          <w:rPr>
            <w:noProof/>
            <w:webHidden/>
          </w:rPr>
          <w:t>60</w:t>
        </w:r>
        <w:r w:rsidR="007E5CAE">
          <w:rPr>
            <w:noProof/>
            <w:webHidden/>
          </w:rPr>
          <w:fldChar w:fldCharType="end"/>
        </w:r>
      </w:hyperlink>
    </w:p>
    <w:p w14:paraId="22026B1A" w14:textId="1D1C3F64" w:rsidR="007E5CAE" w:rsidRDefault="00B555E0">
      <w:pPr>
        <w:pStyle w:val="TOC3"/>
        <w:tabs>
          <w:tab w:val="left" w:pos="1584"/>
        </w:tabs>
        <w:rPr>
          <w:rFonts w:asciiTheme="minorHAnsi" w:eastAsiaTheme="minorEastAsia" w:hAnsiTheme="minorHAnsi"/>
          <w:noProof/>
        </w:rPr>
      </w:pPr>
      <w:hyperlink w:anchor="_Toc497994917" w:history="1">
        <w:r w:rsidR="007E5CAE" w:rsidRPr="000A0548">
          <w:rPr>
            <w:rStyle w:val="Hyperlink"/>
            <w:noProof/>
          </w:rPr>
          <w:t>5.4.2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_Toc497994917 \h </w:instrText>
        </w:r>
        <w:r w:rsidR="007E5CAE">
          <w:rPr>
            <w:noProof/>
            <w:webHidden/>
          </w:rPr>
        </w:r>
        <w:r w:rsidR="007E5CAE">
          <w:rPr>
            <w:noProof/>
            <w:webHidden/>
          </w:rPr>
          <w:fldChar w:fldCharType="separate"/>
        </w:r>
        <w:r w:rsidR="007E5CAE">
          <w:rPr>
            <w:noProof/>
            <w:webHidden/>
          </w:rPr>
          <w:t>60</w:t>
        </w:r>
        <w:r w:rsidR="007E5CAE">
          <w:rPr>
            <w:noProof/>
            <w:webHidden/>
          </w:rPr>
          <w:fldChar w:fldCharType="end"/>
        </w:r>
      </w:hyperlink>
    </w:p>
    <w:p w14:paraId="51D37765" w14:textId="1148248B" w:rsidR="007E5CAE" w:rsidRDefault="00B555E0">
      <w:pPr>
        <w:pStyle w:val="TOC3"/>
        <w:tabs>
          <w:tab w:val="left" w:pos="1584"/>
        </w:tabs>
        <w:rPr>
          <w:rFonts w:asciiTheme="minorHAnsi" w:eastAsiaTheme="minorEastAsia" w:hAnsiTheme="minorHAnsi"/>
          <w:noProof/>
        </w:rPr>
      </w:pPr>
      <w:hyperlink w:anchor="_Toc497994918" w:history="1">
        <w:r w:rsidR="007E5CAE" w:rsidRPr="000A0548">
          <w:rPr>
            <w:rStyle w:val="Hyperlink"/>
            <w:noProof/>
          </w:rPr>
          <w:t>5.4.3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_Toc497994918 \h </w:instrText>
        </w:r>
        <w:r w:rsidR="007E5CAE">
          <w:rPr>
            <w:noProof/>
            <w:webHidden/>
          </w:rPr>
        </w:r>
        <w:r w:rsidR="007E5CAE">
          <w:rPr>
            <w:noProof/>
            <w:webHidden/>
          </w:rPr>
          <w:fldChar w:fldCharType="separate"/>
        </w:r>
        <w:r w:rsidR="007E5CAE">
          <w:rPr>
            <w:noProof/>
            <w:webHidden/>
          </w:rPr>
          <w:t>60</w:t>
        </w:r>
        <w:r w:rsidR="007E5CAE">
          <w:rPr>
            <w:noProof/>
            <w:webHidden/>
          </w:rPr>
          <w:fldChar w:fldCharType="end"/>
        </w:r>
      </w:hyperlink>
    </w:p>
    <w:p w14:paraId="38984B50" w14:textId="178482E0" w:rsidR="007E5CAE" w:rsidRDefault="00B555E0">
      <w:pPr>
        <w:pStyle w:val="TOC3"/>
        <w:tabs>
          <w:tab w:val="left" w:pos="1584"/>
        </w:tabs>
        <w:rPr>
          <w:rFonts w:asciiTheme="minorHAnsi" w:eastAsiaTheme="minorEastAsia" w:hAnsiTheme="minorHAnsi"/>
          <w:noProof/>
        </w:rPr>
      </w:pPr>
      <w:hyperlink w:anchor="_Toc497994919" w:history="1">
        <w:r w:rsidR="007E5CAE" w:rsidRPr="000A0548">
          <w:rPr>
            <w:rStyle w:val="Hyperlink"/>
            <w:noProof/>
          </w:rPr>
          <w:t>5.4.4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_Toc497994919 \h </w:instrText>
        </w:r>
        <w:r w:rsidR="007E5CAE">
          <w:rPr>
            <w:noProof/>
            <w:webHidden/>
          </w:rPr>
        </w:r>
        <w:r w:rsidR="007E5CAE">
          <w:rPr>
            <w:noProof/>
            <w:webHidden/>
          </w:rPr>
          <w:fldChar w:fldCharType="separate"/>
        </w:r>
        <w:r w:rsidR="007E5CAE">
          <w:rPr>
            <w:noProof/>
            <w:webHidden/>
          </w:rPr>
          <w:t>60</w:t>
        </w:r>
        <w:r w:rsidR="007E5CAE">
          <w:rPr>
            <w:noProof/>
            <w:webHidden/>
          </w:rPr>
          <w:fldChar w:fldCharType="end"/>
        </w:r>
      </w:hyperlink>
    </w:p>
    <w:p w14:paraId="458E0BF0" w14:textId="69944B63" w:rsidR="007E5CAE" w:rsidRDefault="00B555E0">
      <w:pPr>
        <w:pStyle w:val="TOC3"/>
        <w:tabs>
          <w:tab w:val="left" w:pos="1584"/>
        </w:tabs>
        <w:rPr>
          <w:rFonts w:asciiTheme="minorHAnsi" w:eastAsiaTheme="minorEastAsia" w:hAnsiTheme="minorHAnsi"/>
          <w:noProof/>
        </w:rPr>
      </w:pPr>
      <w:hyperlink w:anchor="_Toc497994920" w:history="1">
        <w:r w:rsidR="007E5CAE" w:rsidRPr="000A0548">
          <w:rPr>
            <w:rStyle w:val="Hyperlink"/>
            <w:noProof/>
          </w:rPr>
          <w:t>5.4.5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_Toc497994920 \h </w:instrText>
        </w:r>
        <w:r w:rsidR="007E5CAE">
          <w:rPr>
            <w:noProof/>
            <w:webHidden/>
          </w:rPr>
        </w:r>
        <w:r w:rsidR="007E5CAE">
          <w:rPr>
            <w:noProof/>
            <w:webHidden/>
          </w:rPr>
          <w:fldChar w:fldCharType="separate"/>
        </w:r>
        <w:r w:rsidR="007E5CAE">
          <w:rPr>
            <w:noProof/>
            <w:webHidden/>
          </w:rPr>
          <w:t>60</w:t>
        </w:r>
        <w:r w:rsidR="007E5CAE">
          <w:rPr>
            <w:noProof/>
            <w:webHidden/>
          </w:rPr>
          <w:fldChar w:fldCharType="end"/>
        </w:r>
      </w:hyperlink>
    </w:p>
    <w:p w14:paraId="756CC1CA" w14:textId="0F953DD9" w:rsidR="007E5CAE" w:rsidRDefault="00B555E0">
      <w:pPr>
        <w:pStyle w:val="TOC3"/>
        <w:tabs>
          <w:tab w:val="left" w:pos="1584"/>
        </w:tabs>
        <w:rPr>
          <w:rFonts w:asciiTheme="minorHAnsi" w:eastAsiaTheme="minorEastAsia" w:hAnsiTheme="minorHAnsi"/>
          <w:noProof/>
        </w:rPr>
      </w:pPr>
      <w:hyperlink w:anchor="_Toc497994921" w:history="1">
        <w:r w:rsidR="007E5CAE" w:rsidRPr="000A0548">
          <w:rPr>
            <w:rStyle w:val="Hyperlink"/>
            <w:noProof/>
          </w:rPr>
          <w:t>5.4.6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_Toc497994921 \h </w:instrText>
        </w:r>
        <w:r w:rsidR="007E5CAE">
          <w:rPr>
            <w:noProof/>
            <w:webHidden/>
          </w:rPr>
        </w:r>
        <w:r w:rsidR="007E5CAE">
          <w:rPr>
            <w:noProof/>
            <w:webHidden/>
          </w:rPr>
          <w:fldChar w:fldCharType="separate"/>
        </w:r>
        <w:r w:rsidR="007E5CAE">
          <w:rPr>
            <w:noProof/>
            <w:webHidden/>
          </w:rPr>
          <w:t>60</w:t>
        </w:r>
        <w:r w:rsidR="007E5CAE">
          <w:rPr>
            <w:noProof/>
            <w:webHidden/>
          </w:rPr>
          <w:fldChar w:fldCharType="end"/>
        </w:r>
      </w:hyperlink>
    </w:p>
    <w:p w14:paraId="685346C9" w14:textId="1CA3EA5E" w:rsidR="007E5CAE" w:rsidRDefault="00B555E0">
      <w:pPr>
        <w:pStyle w:val="TOC3"/>
        <w:tabs>
          <w:tab w:val="left" w:pos="1584"/>
        </w:tabs>
        <w:rPr>
          <w:rFonts w:asciiTheme="minorHAnsi" w:eastAsiaTheme="minorEastAsia" w:hAnsiTheme="minorHAnsi"/>
          <w:noProof/>
        </w:rPr>
      </w:pPr>
      <w:hyperlink w:anchor="_Toc497994922" w:history="1">
        <w:r w:rsidR="007E5CAE" w:rsidRPr="000A0548">
          <w:rPr>
            <w:rStyle w:val="Hyperlink"/>
            <w:noProof/>
          </w:rPr>
          <w:t>5.4.7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_Toc497994922 \h </w:instrText>
        </w:r>
        <w:r w:rsidR="007E5CAE">
          <w:rPr>
            <w:noProof/>
            <w:webHidden/>
          </w:rPr>
        </w:r>
        <w:r w:rsidR="007E5CAE">
          <w:rPr>
            <w:noProof/>
            <w:webHidden/>
          </w:rPr>
          <w:fldChar w:fldCharType="separate"/>
        </w:r>
        <w:r w:rsidR="007E5CAE">
          <w:rPr>
            <w:noProof/>
            <w:webHidden/>
          </w:rPr>
          <w:t>60</w:t>
        </w:r>
        <w:r w:rsidR="007E5CAE">
          <w:rPr>
            <w:noProof/>
            <w:webHidden/>
          </w:rPr>
          <w:fldChar w:fldCharType="end"/>
        </w:r>
      </w:hyperlink>
    </w:p>
    <w:p w14:paraId="5DCF7624" w14:textId="73CDD162" w:rsidR="007E5CAE" w:rsidRDefault="00B555E0">
      <w:pPr>
        <w:pStyle w:val="TOC3"/>
        <w:tabs>
          <w:tab w:val="left" w:pos="1584"/>
        </w:tabs>
        <w:rPr>
          <w:rFonts w:asciiTheme="minorHAnsi" w:eastAsiaTheme="minorEastAsia" w:hAnsiTheme="minorHAnsi"/>
          <w:noProof/>
        </w:rPr>
      </w:pPr>
      <w:hyperlink w:anchor="_Toc497994923" w:history="1">
        <w:r w:rsidR="007E5CAE" w:rsidRPr="000A0548">
          <w:rPr>
            <w:rStyle w:val="Hyperlink"/>
            <w:noProof/>
          </w:rPr>
          <w:t>5.4.8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_Toc497994923 \h </w:instrText>
        </w:r>
        <w:r w:rsidR="007E5CAE">
          <w:rPr>
            <w:noProof/>
            <w:webHidden/>
          </w:rPr>
        </w:r>
        <w:r w:rsidR="007E5CAE">
          <w:rPr>
            <w:noProof/>
            <w:webHidden/>
          </w:rPr>
          <w:fldChar w:fldCharType="separate"/>
        </w:r>
        <w:r w:rsidR="007E5CAE">
          <w:rPr>
            <w:noProof/>
            <w:webHidden/>
          </w:rPr>
          <w:t>60</w:t>
        </w:r>
        <w:r w:rsidR="007E5CAE">
          <w:rPr>
            <w:noProof/>
            <w:webHidden/>
          </w:rPr>
          <w:fldChar w:fldCharType="end"/>
        </w:r>
      </w:hyperlink>
    </w:p>
    <w:p w14:paraId="7AF43D35" w14:textId="0AFD950A" w:rsidR="007E5CAE" w:rsidRDefault="00B555E0">
      <w:pPr>
        <w:pStyle w:val="TOC2"/>
        <w:tabs>
          <w:tab w:val="left" w:pos="864"/>
        </w:tabs>
        <w:rPr>
          <w:rFonts w:asciiTheme="minorHAnsi" w:eastAsiaTheme="minorEastAsia" w:hAnsiTheme="minorHAnsi"/>
        </w:rPr>
      </w:pPr>
      <w:hyperlink w:anchor="_Toc497994924" w:history="1">
        <w:r w:rsidR="007E5CAE" w:rsidRPr="000A0548">
          <w:rPr>
            <w:rStyle w:val="Hyperlink"/>
          </w:rPr>
          <w:t>5.5</w:t>
        </w:r>
        <w:r w:rsidR="007E5CAE">
          <w:rPr>
            <w:rFonts w:asciiTheme="minorHAnsi" w:eastAsiaTheme="minorEastAsia" w:hAnsiTheme="minorHAnsi"/>
          </w:rPr>
          <w:tab/>
        </w:r>
        <w:r w:rsidR="007E5CAE" w:rsidRPr="000A0548">
          <w:rPr>
            <w:rStyle w:val="Hyperlink"/>
          </w:rPr>
          <w:t>Printable Version</w:t>
        </w:r>
        <w:r w:rsidR="007E5CAE">
          <w:rPr>
            <w:webHidden/>
          </w:rPr>
          <w:tab/>
        </w:r>
        <w:r w:rsidR="007E5CAE">
          <w:rPr>
            <w:webHidden/>
          </w:rPr>
          <w:fldChar w:fldCharType="begin"/>
        </w:r>
        <w:r w:rsidR="007E5CAE">
          <w:rPr>
            <w:webHidden/>
          </w:rPr>
          <w:instrText xml:space="preserve"> PAGEREF _Toc497994924 \h </w:instrText>
        </w:r>
        <w:r w:rsidR="007E5CAE">
          <w:rPr>
            <w:webHidden/>
          </w:rPr>
        </w:r>
        <w:r w:rsidR="007E5CAE">
          <w:rPr>
            <w:webHidden/>
          </w:rPr>
          <w:fldChar w:fldCharType="separate"/>
        </w:r>
        <w:r w:rsidR="007E5CAE">
          <w:rPr>
            <w:webHidden/>
          </w:rPr>
          <w:t>61</w:t>
        </w:r>
        <w:r w:rsidR="007E5CAE">
          <w:rPr>
            <w:webHidden/>
          </w:rPr>
          <w:fldChar w:fldCharType="end"/>
        </w:r>
      </w:hyperlink>
    </w:p>
    <w:p w14:paraId="06DD1D4F" w14:textId="094966EF" w:rsidR="007E5CAE" w:rsidRDefault="00B555E0">
      <w:pPr>
        <w:pStyle w:val="TOC3"/>
        <w:tabs>
          <w:tab w:val="left" w:pos="1584"/>
        </w:tabs>
        <w:rPr>
          <w:rFonts w:asciiTheme="minorHAnsi" w:eastAsiaTheme="minorEastAsia" w:hAnsiTheme="minorHAnsi"/>
          <w:noProof/>
        </w:rPr>
      </w:pPr>
      <w:hyperlink w:anchor="_Toc497994925" w:history="1">
        <w:r w:rsidR="007E5CAE" w:rsidRPr="000A0548">
          <w:rPr>
            <w:rStyle w:val="Hyperlink"/>
            <w:noProof/>
          </w:rPr>
          <w:t>5.5.1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_Toc497994925 \h </w:instrText>
        </w:r>
        <w:r w:rsidR="007E5CAE">
          <w:rPr>
            <w:noProof/>
            <w:webHidden/>
          </w:rPr>
        </w:r>
        <w:r w:rsidR="007E5CAE">
          <w:rPr>
            <w:noProof/>
            <w:webHidden/>
          </w:rPr>
          <w:fldChar w:fldCharType="separate"/>
        </w:r>
        <w:r w:rsidR="007E5CAE">
          <w:rPr>
            <w:noProof/>
            <w:webHidden/>
          </w:rPr>
          <w:t>61</w:t>
        </w:r>
        <w:r w:rsidR="007E5CAE">
          <w:rPr>
            <w:noProof/>
            <w:webHidden/>
          </w:rPr>
          <w:fldChar w:fldCharType="end"/>
        </w:r>
      </w:hyperlink>
    </w:p>
    <w:p w14:paraId="6BBA0755" w14:textId="20160719" w:rsidR="007E5CAE" w:rsidRDefault="00B555E0">
      <w:pPr>
        <w:pStyle w:val="TOC3"/>
        <w:tabs>
          <w:tab w:val="left" w:pos="1584"/>
        </w:tabs>
        <w:rPr>
          <w:rFonts w:asciiTheme="minorHAnsi" w:eastAsiaTheme="minorEastAsia" w:hAnsiTheme="minorHAnsi"/>
          <w:noProof/>
        </w:rPr>
      </w:pPr>
      <w:hyperlink w:anchor="_Toc497994926" w:history="1">
        <w:r w:rsidR="007E5CAE" w:rsidRPr="000A0548">
          <w:rPr>
            <w:rStyle w:val="Hyperlink"/>
            <w:noProof/>
          </w:rPr>
          <w:t>5.5.2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_Toc497994926 \h </w:instrText>
        </w:r>
        <w:r w:rsidR="007E5CAE">
          <w:rPr>
            <w:noProof/>
            <w:webHidden/>
          </w:rPr>
        </w:r>
        <w:r w:rsidR="007E5CAE">
          <w:rPr>
            <w:noProof/>
            <w:webHidden/>
          </w:rPr>
          <w:fldChar w:fldCharType="separate"/>
        </w:r>
        <w:r w:rsidR="007E5CAE">
          <w:rPr>
            <w:noProof/>
            <w:webHidden/>
          </w:rPr>
          <w:t>61</w:t>
        </w:r>
        <w:r w:rsidR="007E5CAE">
          <w:rPr>
            <w:noProof/>
            <w:webHidden/>
          </w:rPr>
          <w:fldChar w:fldCharType="end"/>
        </w:r>
      </w:hyperlink>
    </w:p>
    <w:p w14:paraId="5AB84B74" w14:textId="44AB1A81" w:rsidR="007E5CAE" w:rsidRDefault="00B555E0">
      <w:pPr>
        <w:pStyle w:val="TOC3"/>
        <w:tabs>
          <w:tab w:val="left" w:pos="1584"/>
        </w:tabs>
        <w:rPr>
          <w:rFonts w:asciiTheme="minorHAnsi" w:eastAsiaTheme="minorEastAsia" w:hAnsiTheme="minorHAnsi"/>
          <w:noProof/>
        </w:rPr>
      </w:pPr>
      <w:hyperlink w:anchor="_Toc497994927" w:history="1">
        <w:r w:rsidR="007E5CAE" w:rsidRPr="000A0548">
          <w:rPr>
            <w:rStyle w:val="Hyperlink"/>
            <w:noProof/>
          </w:rPr>
          <w:t>5.5.3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_Toc497994927 \h </w:instrText>
        </w:r>
        <w:r w:rsidR="007E5CAE">
          <w:rPr>
            <w:noProof/>
            <w:webHidden/>
          </w:rPr>
        </w:r>
        <w:r w:rsidR="007E5CAE">
          <w:rPr>
            <w:noProof/>
            <w:webHidden/>
          </w:rPr>
          <w:fldChar w:fldCharType="separate"/>
        </w:r>
        <w:r w:rsidR="007E5CAE">
          <w:rPr>
            <w:noProof/>
            <w:webHidden/>
          </w:rPr>
          <w:t>61</w:t>
        </w:r>
        <w:r w:rsidR="007E5CAE">
          <w:rPr>
            <w:noProof/>
            <w:webHidden/>
          </w:rPr>
          <w:fldChar w:fldCharType="end"/>
        </w:r>
      </w:hyperlink>
    </w:p>
    <w:p w14:paraId="6B33797B" w14:textId="1BAFD4BB" w:rsidR="007E5CAE" w:rsidRDefault="00B555E0">
      <w:pPr>
        <w:pStyle w:val="TOC3"/>
        <w:tabs>
          <w:tab w:val="left" w:pos="1584"/>
        </w:tabs>
        <w:rPr>
          <w:rFonts w:asciiTheme="minorHAnsi" w:eastAsiaTheme="minorEastAsia" w:hAnsiTheme="minorHAnsi"/>
          <w:noProof/>
        </w:rPr>
      </w:pPr>
      <w:hyperlink w:anchor="_Toc497994928" w:history="1">
        <w:r w:rsidR="007E5CAE" w:rsidRPr="000A0548">
          <w:rPr>
            <w:rStyle w:val="Hyperlink"/>
            <w:noProof/>
          </w:rPr>
          <w:t>5.5.4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_Toc497994928 \h </w:instrText>
        </w:r>
        <w:r w:rsidR="007E5CAE">
          <w:rPr>
            <w:noProof/>
            <w:webHidden/>
          </w:rPr>
        </w:r>
        <w:r w:rsidR="007E5CAE">
          <w:rPr>
            <w:noProof/>
            <w:webHidden/>
          </w:rPr>
          <w:fldChar w:fldCharType="separate"/>
        </w:r>
        <w:r w:rsidR="007E5CAE">
          <w:rPr>
            <w:noProof/>
            <w:webHidden/>
          </w:rPr>
          <w:t>62</w:t>
        </w:r>
        <w:r w:rsidR="007E5CAE">
          <w:rPr>
            <w:noProof/>
            <w:webHidden/>
          </w:rPr>
          <w:fldChar w:fldCharType="end"/>
        </w:r>
      </w:hyperlink>
    </w:p>
    <w:p w14:paraId="30C84371" w14:textId="54AB72F5" w:rsidR="007E5CAE" w:rsidRDefault="00B555E0">
      <w:pPr>
        <w:pStyle w:val="TOC3"/>
        <w:tabs>
          <w:tab w:val="left" w:pos="1584"/>
        </w:tabs>
        <w:rPr>
          <w:rFonts w:asciiTheme="minorHAnsi" w:eastAsiaTheme="minorEastAsia" w:hAnsiTheme="minorHAnsi"/>
          <w:noProof/>
        </w:rPr>
      </w:pPr>
      <w:hyperlink w:anchor="_Toc497994929" w:history="1">
        <w:r w:rsidR="007E5CAE" w:rsidRPr="000A0548">
          <w:rPr>
            <w:rStyle w:val="Hyperlink"/>
            <w:noProof/>
          </w:rPr>
          <w:t>5.5.5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_Toc497994929 \h </w:instrText>
        </w:r>
        <w:r w:rsidR="007E5CAE">
          <w:rPr>
            <w:noProof/>
            <w:webHidden/>
          </w:rPr>
        </w:r>
        <w:r w:rsidR="007E5CAE">
          <w:rPr>
            <w:noProof/>
            <w:webHidden/>
          </w:rPr>
          <w:fldChar w:fldCharType="separate"/>
        </w:r>
        <w:r w:rsidR="007E5CAE">
          <w:rPr>
            <w:noProof/>
            <w:webHidden/>
          </w:rPr>
          <w:t>62</w:t>
        </w:r>
        <w:r w:rsidR="007E5CAE">
          <w:rPr>
            <w:noProof/>
            <w:webHidden/>
          </w:rPr>
          <w:fldChar w:fldCharType="end"/>
        </w:r>
      </w:hyperlink>
    </w:p>
    <w:p w14:paraId="0DD0254A" w14:textId="24B4BDC1" w:rsidR="007E5CAE" w:rsidRDefault="00B555E0">
      <w:pPr>
        <w:pStyle w:val="TOC3"/>
        <w:tabs>
          <w:tab w:val="left" w:pos="1584"/>
        </w:tabs>
        <w:rPr>
          <w:rFonts w:asciiTheme="minorHAnsi" w:eastAsiaTheme="minorEastAsia" w:hAnsiTheme="minorHAnsi"/>
          <w:noProof/>
        </w:rPr>
      </w:pPr>
      <w:hyperlink w:anchor="_Toc497994930" w:history="1">
        <w:r w:rsidR="007E5CAE" w:rsidRPr="000A0548">
          <w:rPr>
            <w:rStyle w:val="Hyperlink"/>
            <w:noProof/>
          </w:rPr>
          <w:t>5.5.6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_Toc497994930 \h </w:instrText>
        </w:r>
        <w:r w:rsidR="007E5CAE">
          <w:rPr>
            <w:noProof/>
            <w:webHidden/>
          </w:rPr>
        </w:r>
        <w:r w:rsidR="007E5CAE">
          <w:rPr>
            <w:noProof/>
            <w:webHidden/>
          </w:rPr>
          <w:fldChar w:fldCharType="separate"/>
        </w:r>
        <w:r w:rsidR="007E5CAE">
          <w:rPr>
            <w:noProof/>
            <w:webHidden/>
          </w:rPr>
          <w:t>62</w:t>
        </w:r>
        <w:r w:rsidR="007E5CAE">
          <w:rPr>
            <w:noProof/>
            <w:webHidden/>
          </w:rPr>
          <w:fldChar w:fldCharType="end"/>
        </w:r>
      </w:hyperlink>
    </w:p>
    <w:p w14:paraId="05333631" w14:textId="66513B51" w:rsidR="007E5CAE" w:rsidRDefault="00B555E0">
      <w:pPr>
        <w:pStyle w:val="TOC3"/>
        <w:tabs>
          <w:tab w:val="left" w:pos="1584"/>
        </w:tabs>
        <w:rPr>
          <w:rFonts w:asciiTheme="minorHAnsi" w:eastAsiaTheme="minorEastAsia" w:hAnsiTheme="minorHAnsi"/>
          <w:noProof/>
        </w:rPr>
      </w:pPr>
      <w:hyperlink w:anchor="_Toc497994931" w:history="1">
        <w:r w:rsidR="007E5CAE" w:rsidRPr="000A0548">
          <w:rPr>
            <w:rStyle w:val="Hyperlink"/>
            <w:noProof/>
          </w:rPr>
          <w:t>5.5.7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_Toc497994931 \h </w:instrText>
        </w:r>
        <w:r w:rsidR="007E5CAE">
          <w:rPr>
            <w:noProof/>
            <w:webHidden/>
          </w:rPr>
        </w:r>
        <w:r w:rsidR="007E5CAE">
          <w:rPr>
            <w:noProof/>
            <w:webHidden/>
          </w:rPr>
          <w:fldChar w:fldCharType="separate"/>
        </w:r>
        <w:r w:rsidR="007E5CAE">
          <w:rPr>
            <w:noProof/>
            <w:webHidden/>
          </w:rPr>
          <w:t>62</w:t>
        </w:r>
        <w:r w:rsidR="007E5CAE">
          <w:rPr>
            <w:noProof/>
            <w:webHidden/>
          </w:rPr>
          <w:fldChar w:fldCharType="end"/>
        </w:r>
      </w:hyperlink>
    </w:p>
    <w:p w14:paraId="18B2B305" w14:textId="781E5844" w:rsidR="007E5CAE" w:rsidRDefault="00B555E0">
      <w:pPr>
        <w:pStyle w:val="TOC3"/>
        <w:tabs>
          <w:tab w:val="left" w:pos="1584"/>
        </w:tabs>
        <w:rPr>
          <w:rFonts w:asciiTheme="minorHAnsi" w:eastAsiaTheme="minorEastAsia" w:hAnsiTheme="minorHAnsi"/>
          <w:noProof/>
        </w:rPr>
      </w:pPr>
      <w:hyperlink w:anchor="_Toc497994932" w:history="1">
        <w:r w:rsidR="007E5CAE" w:rsidRPr="000A0548">
          <w:rPr>
            <w:rStyle w:val="Hyperlink"/>
            <w:noProof/>
          </w:rPr>
          <w:t>5.5.8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_Toc497994932 \h </w:instrText>
        </w:r>
        <w:r w:rsidR="007E5CAE">
          <w:rPr>
            <w:noProof/>
            <w:webHidden/>
          </w:rPr>
        </w:r>
        <w:r w:rsidR="007E5CAE">
          <w:rPr>
            <w:noProof/>
            <w:webHidden/>
          </w:rPr>
          <w:fldChar w:fldCharType="separate"/>
        </w:r>
        <w:r w:rsidR="007E5CAE">
          <w:rPr>
            <w:noProof/>
            <w:webHidden/>
          </w:rPr>
          <w:t>62</w:t>
        </w:r>
        <w:r w:rsidR="007E5CAE">
          <w:rPr>
            <w:noProof/>
            <w:webHidden/>
          </w:rPr>
          <w:fldChar w:fldCharType="end"/>
        </w:r>
      </w:hyperlink>
    </w:p>
    <w:p w14:paraId="1A8A89A8" w14:textId="5E1642E4" w:rsidR="007E5CAE" w:rsidRDefault="00B555E0">
      <w:pPr>
        <w:pStyle w:val="TOC2"/>
        <w:tabs>
          <w:tab w:val="left" w:pos="864"/>
        </w:tabs>
        <w:rPr>
          <w:rFonts w:asciiTheme="minorHAnsi" w:eastAsiaTheme="minorEastAsia" w:hAnsiTheme="minorHAnsi"/>
        </w:rPr>
      </w:pPr>
      <w:hyperlink w:anchor="_Toc497994933" w:history="1">
        <w:r w:rsidR="007E5CAE" w:rsidRPr="000A0548">
          <w:rPr>
            <w:rStyle w:val="Hyperlink"/>
          </w:rPr>
          <w:t>5.6</w:t>
        </w:r>
        <w:r w:rsidR="007E5CAE">
          <w:rPr>
            <w:rFonts w:asciiTheme="minorHAnsi" w:eastAsiaTheme="minorEastAsia" w:hAnsiTheme="minorHAnsi"/>
          </w:rPr>
          <w:tab/>
        </w:r>
        <w:r w:rsidR="007E5CAE" w:rsidRPr="000A0548">
          <w:rPr>
            <w:rStyle w:val="Hyperlink"/>
          </w:rPr>
          <w:t>Classification</w:t>
        </w:r>
        <w:r w:rsidR="007E5CAE">
          <w:rPr>
            <w:webHidden/>
          </w:rPr>
          <w:tab/>
        </w:r>
        <w:r w:rsidR="007E5CAE">
          <w:rPr>
            <w:webHidden/>
          </w:rPr>
          <w:fldChar w:fldCharType="begin"/>
        </w:r>
        <w:r w:rsidR="007E5CAE">
          <w:rPr>
            <w:webHidden/>
          </w:rPr>
          <w:instrText xml:space="preserve"> PAGEREF _Toc497994933 \h </w:instrText>
        </w:r>
        <w:r w:rsidR="007E5CAE">
          <w:rPr>
            <w:webHidden/>
          </w:rPr>
        </w:r>
        <w:r w:rsidR="007E5CAE">
          <w:rPr>
            <w:webHidden/>
          </w:rPr>
          <w:fldChar w:fldCharType="separate"/>
        </w:r>
        <w:r w:rsidR="007E5CAE">
          <w:rPr>
            <w:webHidden/>
          </w:rPr>
          <w:t>63</w:t>
        </w:r>
        <w:r w:rsidR="007E5CAE">
          <w:rPr>
            <w:webHidden/>
          </w:rPr>
          <w:fldChar w:fldCharType="end"/>
        </w:r>
      </w:hyperlink>
    </w:p>
    <w:p w14:paraId="4FCFA668" w14:textId="0D1F1640" w:rsidR="007E5CAE" w:rsidRDefault="00B555E0">
      <w:pPr>
        <w:pStyle w:val="TOC3"/>
        <w:tabs>
          <w:tab w:val="left" w:pos="1584"/>
        </w:tabs>
        <w:rPr>
          <w:rFonts w:asciiTheme="minorHAnsi" w:eastAsiaTheme="minorEastAsia" w:hAnsiTheme="minorHAnsi"/>
          <w:noProof/>
        </w:rPr>
      </w:pPr>
      <w:hyperlink w:anchor="_Toc497994934" w:history="1">
        <w:r w:rsidR="007E5CAE" w:rsidRPr="000A0548">
          <w:rPr>
            <w:rStyle w:val="Hyperlink"/>
            <w:noProof/>
          </w:rPr>
          <w:t>5.6.1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_Toc497994934 \h </w:instrText>
        </w:r>
        <w:r w:rsidR="007E5CAE">
          <w:rPr>
            <w:noProof/>
            <w:webHidden/>
          </w:rPr>
        </w:r>
        <w:r w:rsidR="007E5CAE">
          <w:rPr>
            <w:noProof/>
            <w:webHidden/>
          </w:rPr>
          <w:fldChar w:fldCharType="separate"/>
        </w:r>
        <w:r w:rsidR="007E5CAE">
          <w:rPr>
            <w:noProof/>
            <w:webHidden/>
          </w:rPr>
          <w:t>63</w:t>
        </w:r>
        <w:r w:rsidR="007E5CAE">
          <w:rPr>
            <w:noProof/>
            <w:webHidden/>
          </w:rPr>
          <w:fldChar w:fldCharType="end"/>
        </w:r>
      </w:hyperlink>
    </w:p>
    <w:p w14:paraId="6C2FBC58" w14:textId="229F139C" w:rsidR="007E5CAE" w:rsidRDefault="00B555E0">
      <w:pPr>
        <w:pStyle w:val="TOC3"/>
        <w:tabs>
          <w:tab w:val="left" w:pos="1584"/>
        </w:tabs>
        <w:rPr>
          <w:rFonts w:asciiTheme="minorHAnsi" w:eastAsiaTheme="minorEastAsia" w:hAnsiTheme="minorHAnsi"/>
          <w:noProof/>
        </w:rPr>
      </w:pPr>
      <w:hyperlink w:anchor="_Toc497994935" w:history="1">
        <w:r w:rsidR="007E5CAE" w:rsidRPr="000A0548">
          <w:rPr>
            <w:rStyle w:val="Hyperlink"/>
            <w:noProof/>
          </w:rPr>
          <w:t>5.6.2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_Toc497994935 \h </w:instrText>
        </w:r>
        <w:r w:rsidR="007E5CAE">
          <w:rPr>
            <w:noProof/>
            <w:webHidden/>
          </w:rPr>
        </w:r>
        <w:r w:rsidR="007E5CAE">
          <w:rPr>
            <w:noProof/>
            <w:webHidden/>
          </w:rPr>
          <w:fldChar w:fldCharType="separate"/>
        </w:r>
        <w:r w:rsidR="007E5CAE">
          <w:rPr>
            <w:noProof/>
            <w:webHidden/>
          </w:rPr>
          <w:t>63</w:t>
        </w:r>
        <w:r w:rsidR="007E5CAE">
          <w:rPr>
            <w:noProof/>
            <w:webHidden/>
          </w:rPr>
          <w:fldChar w:fldCharType="end"/>
        </w:r>
      </w:hyperlink>
    </w:p>
    <w:p w14:paraId="7E5970A1" w14:textId="3DDCA2B9" w:rsidR="007E5CAE" w:rsidRDefault="00B555E0">
      <w:pPr>
        <w:pStyle w:val="TOC3"/>
        <w:tabs>
          <w:tab w:val="left" w:pos="1584"/>
        </w:tabs>
        <w:rPr>
          <w:rFonts w:asciiTheme="minorHAnsi" w:eastAsiaTheme="minorEastAsia" w:hAnsiTheme="minorHAnsi"/>
          <w:noProof/>
        </w:rPr>
      </w:pPr>
      <w:hyperlink w:anchor="_Toc497994936" w:history="1">
        <w:r w:rsidR="007E5CAE" w:rsidRPr="000A0548">
          <w:rPr>
            <w:rStyle w:val="Hyperlink"/>
            <w:noProof/>
          </w:rPr>
          <w:t>5.6.3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_Toc497994936 \h </w:instrText>
        </w:r>
        <w:r w:rsidR="007E5CAE">
          <w:rPr>
            <w:noProof/>
            <w:webHidden/>
          </w:rPr>
        </w:r>
        <w:r w:rsidR="007E5CAE">
          <w:rPr>
            <w:noProof/>
            <w:webHidden/>
          </w:rPr>
          <w:fldChar w:fldCharType="separate"/>
        </w:r>
        <w:r w:rsidR="007E5CAE">
          <w:rPr>
            <w:noProof/>
            <w:webHidden/>
          </w:rPr>
          <w:t>63</w:t>
        </w:r>
        <w:r w:rsidR="007E5CAE">
          <w:rPr>
            <w:noProof/>
            <w:webHidden/>
          </w:rPr>
          <w:fldChar w:fldCharType="end"/>
        </w:r>
      </w:hyperlink>
    </w:p>
    <w:p w14:paraId="4842C9A6" w14:textId="451C864E" w:rsidR="007E5CAE" w:rsidRDefault="00B555E0">
      <w:pPr>
        <w:pStyle w:val="TOC3"/>
        <w:tabs>
          <w:tab w:val="left" w:pos="1584"/>
        </w:tabs>
        <w:rPr>
          <w:rFonts w:asciiTheme="minorHAnsi" w:eastAsiaTheme="minorEastAsia" w:hAnsiTheme="minorHAnsi"/>
          <w:noProof/>
        </w:rPr>
      </w:pPr>
      <w:hyperlink w:anchor="_Toc497994937" w:history="1">
        <w:r w:rsidR="007E5CAE" w:rsidRPr="000A0548">
          <w:rPr>
            <w:rStyle w:val="Hyperlink"/>
            <w:noProof/>
          </w:rPr>
          <w:t>5.6.4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_Toc497994937 \h </w:instrText>
        </w:r>
        <w:r w:rsidR="007E5CAE">
          <w:rPr>
            <w:noProof/>
            <w:webHidden/>
          </w:rPr>
        </w:r>
        <w:r w:rsidR="007E5CAE">
          <w:rPr>
            <w:noProof/>
            <w:webHidden/>
          </w:rPr>
          <w:fldChar w:fldCharType="separate"/>
        </w:r>
        <w:r w:rsidR="007E5CAE">
          <w:rPr>
            <w:noProof/>
            <w:webHidden/>
          </w:rPr>
          <w:t>63</w:t>
        </w:r>
        <w:r w:rsidR="007E5CAE">
          <w:rPr>
            <w:noProof/>
            <w:webHidden/>
          </w:rPr>
          <w:fldChar w:fldCharType="end"/>
        </w:r>
      </w:hyperlink>
    </w:p>
    <w:p w14:paraId="453EB434" w14:textId="0DC2DDA5" w:rsidR="007E5CAE" w:rsidRDefault="00B555E0">
      <w:pPr>
        <w:pStyle w:val="TOC3"/>
        <w:tabs>
          <w:tab w:val="left" w:pos="1584"/>
        </w:tabs>
        <w:rPr>
          <w:rFonts w:asciiTheme="minorHAnsi" w:eastAsiaTheme="minorEastAsia" w:hAnsiTheme="minorHAnsi"/>
          <w:noProof/>
        </w:rPr>
      </w:pPr>
      <w:hyperlink w:anchor="_Toc497994938" w:history="1">
        <w:r w:rsidR="007E5CAE" w:rsidRPr="000A0548">
          <w:rPr>
            <w:rStyle w:val="Hyperlink"/>
            <w:noProof/>
          </w:rPr>
          <w:t>5.6.5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_Toc497994938 \h </w:instrText>
        </w:r>
        <w:r w:rsidR="007E5CAE">
          <w:rPr>
            <w:noProof/>
            <w:webHidden/>
          </w:rPr>
        </w:r>
        <w:r w:rsidR="007E5CAE">
          <w:rPr>
            <w:noProof/>
            <w:webHidden/>
          </w:rPr>
          <w:fldChar w:fldCharType="separate"/>
        </w:r>
        <w:r w:rsidR="007E5CAE">
          <w:rPr>
            <w:noProof/>
            <w:webHidden/>
          </w:rPr>
          <w:t>63</w:t>
        </w:r>
        <w:r w:rsidR="007E5CAE">
          <w:rPr>
            <w:noProof/>
            <w:webHidden/>
          </w:rPr>
          <w:fldChar w:fldCharType="end"/>
        </w:r>
      </w:hyperlink>
    </w:p>
    <w:p w14:paraId="119412FF" w14:textId="1CE55981" w:rsidR="007E5CAE" w:rsidRDefault="00B555E0">
      <w:pPr>
        <w:pStyle w:val="TOC3"/>
        <w:tabs>
          <w:tab w:val="left" w:pos="1584"/>
        </w:tabs>
        <w:rPr>
          <w:rFonts w:asciiTheme="minorHAnsi" w:eastAsiaTheme="minorEastAsia" w:hAnsiTheme="minorHAnsi"/>
          <w:noProof/>
        </w:rPr>
      </w:pPr>
      <w:hyperlink w:anchor="_Toc497994939" w:history="1">
        <w:r w:rsidR="007E5CAE" w:rsidRPr="000A0548">
          <w:rPr>
            <w:rStyle w:val="Hyperlink"/>
            <w:noProof/>
          </w:rPr>
          <w:t>5.6.6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_Toc497994939 \h </w:instrText>
        </w:r>
        <w:r w:rsidR="007E5CAE">
          <w:rPr>
            <w:noProof/>
            <w:webHidden/>
          </w:rPr>
        </w:r>
        <w:r w:rsidR="007E5CAE">
          <w:rPr>
            <w:noProof/>
            <w:webHidden/>
          </w:rPr>
          <w:fldChar w:fldCharType="separate"/>
        </w:r>
        <w:r w:rsidR="007E5CAE">
          <w:rPr>
            <w:noProof/>
            <w:webHidden/>
          </w:rPr>
          <w:t>64</w:t>
        </w:r>
        <w:r w:rsidR="007E5CAE">
          <w:rPr>
            <w:noProof/>
            <w:webHidden/>
          </w:rPr>
          <w:fldChar w:fldCharType="end"/>
        </w:r>
      </w:hyperlink>
    </w:p>
    <w:p w14:paraId="78A98DE2" w14:textId="14D6DEB2" w:rsidR="007E5CAE" w:rsidRDefault="00B555E0">
      <w:pPr>
        <w:pStyle w:val="TOC3"/>
        <w:tabs>
          <w:tab w:val="left" w:pos="1584"/>
        </w:tabs>
        <w:rPr>
          <w:rFonts w:asciiTheme="minorHAnsi" w:eastAsiaTheme="minorEastAsia" w:hAnsiTheme="minorHAnsi"/>
          <w:noProof/>
        </w:rPr>
      </w:pPr>
      <w:hyperlink w:anchor="_Toc497994940" w:history="1">
        <w:r w:rsidR="007E5CAE" w:rsidRPr="000A0548">
          <w:rPr>
            <w:rStyle w:val="Hyperlink"/>
            <w:noProof/>
          </w:rPr>
          <w:t>5.6.7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_Toc497994940 \h </w:instrText>
        </w:r>
        <w:r w:rsidR="007E5CAE">
          <w:rPr>
            <w:noProof/>
            <w:webHidden/>
          </w:rPr>
        </w:r>
        <w:r w:rsidR="007E5CAE">
          <w:rPr>
            <w:noProof/>
            <w:webHidden/>
          </w:rPr>
          <w:fldChar w:fldCharType="separate"/>
        </w:r>
        <w:r w:rsidR="007E5CAE">
          <w:rPr>
            <w:noProof/>
            <w:webHidden/>
          </w:rPr>
          <w:t>64</w:t>
        </w:r>
        <w:r w:rsidR="007E5CAE">
          <w:rPr>
            <w:noProof/>
            <w:webHidden/>
          </w:rPr>
          <w:fldChar w:fldCharType="end"/>
        </w:r>
      </w:hyperlink>
    </w:p>
    <w:p w14:paraId="1BB521B9" w14:textId="38D141BA" w:rsidR="007E5CAE" w:rsidRDefault="00B555E0">
      <w:pPr>
        <w:pStyle w:val="TOC3"/>
        <w:tabs>
          <w:tab w:val="left" w:pos="1584"/>
        </w:tabs>
        <w:rPr>
          <w:rFonts w:asciiTheme="minorHAnsi" w:eastAsiaTheme="minorEastAsia" w:hAnsiTheme="minorHAnsi"/>
          <w:noProof/>
        </w:rPr>
      </w:pPr>
      <w:hyperlink w:anchor="_Toc497994941" w:history="1">
        <w:r w:rsidR="007E5CAE" w:rsidRPr="000A0548">
          <w:rPr>
            <w:rStyle w:val="Hyperlink"/>
            <w:noProof/>
          </w:rPr>
          <w:t>5.6.8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_Toc497994941 \h </w:instrText>
        </w:r>
        <w:r w:rsidR="007E5CAE">
          <w:rPr>
            <w:noProof/>
            <w:webHidden/>
          </w:rPr>
        </w:r>
        <w:r w:rsidR="007E5CAE">
          <w:rPr>
            <w:noProof/>
            <w:webHidden/>
          </w:rPr>
          <w:fldChar w:fldCharType="separate"/>
        </w:r>
        <w:r w:rsidR="007E5CAE">
          <w:rPr>
            <w:noProof/>
            <w:webHidden/>
          </w:rPr>
          <w:t>64</w:t>
        </w:r>
        <w:r w:rsidR="007E5CAE">
          <w:rPr>
            <w:noProof/>
            <w:webHidden/>
          </w:rPr>
          <w:fldChar w:fldCharType="end"/>
        </w:r>
      </w:hyperlink>
    </w:p>
    <w:p w14:paraId="0EDB6B2F" w14:textId="347D0D35" w:rsidR="007E5CAE" w:rsidRDefault="00B555E0">
      <w:pPr>
        <w:pStyle w:val="TOC2"/>
        <w:tabs>
          <w:tab w:val="left" w:pos="864"/>
        </w:tabs>
        <w:rPr>
          <w:rFonts w:asciiTheme="minorHAnsi" w:eastAsiaTheme="minorEastAsia" w:hAnsiTheme="minorHAnsi"/>
        </w:rPr>
      </w:pPr>
      <w:hyperlink w:anchor="_Toc497994942" w:history="1">
        <w:r w:rsidR="007E5CAE" w:rsidRPr="000A0548">
          <w:rPr>
            <w:rStyle w:val="Hyperlink"/>
          </w:rPr>
          <w:t>5.7</w:t>
        </w:r>
        <w:r w:rsidR="007E5CAE">
          <w:rPr>
            <w:rFonts w:asciiTheme="minorHAnsi" w:eastAsiaTheme="minorEastAsia" w:hAnsiTheme="minorHAnsi"/>
          </w:rPr>
          <w:tab/>
        </w:r>
        <w:r w:rsidR="007E5CAE" w:rsidRPr="000A0548">
          <w:rPr>
            <w:rStyle w:val="Hyperlink"/>
          </w:rPr>
          <w:t>Contracts / Purchase Order(s)</w:t>
        </w:r>
        <w:r w:rsidR="007E5CAE">
          <w:rPr>
            <w:webHidden/>
          </w:rPr>
          <w:tab/>
        </w:r>
        <w:r w:rsidR="007E5CAE">
          <w:rPr>
            <w:webHidden/>
          </w:rPr>
          <w:fldChar w:fldCharType="begin"/>
        </w:r>
        <w:r w:rsidR="007E5CAE">
          <w:rPr>
            <w:webHidden/>
          </w:rPr>
          <w:instrText xml:space="preserve"> PAGEREF _Toc497994942 \h </w:instrText>
        </w:r>
        <w:r w:rsidR="007E5CAE">
          <w:rPr>
            <w:webHidden/>
          </w:rPr>
        </w:r>
        <w:r w:rsidR="007E5CAE">
          <w:rPr>
            <w:webHidden/>
          </w:rPr>
          <w:fldChar w:fldCharType="separate"/>
        </w:r>
        <w:r w:rsidR="007E5CAE">
          <w:rPr>
            <w:webHidden/>
          </w:rPr>
          <w:t>65</w:t>
        </w:r>
        <w:r w:rsidR="007E5CAE">
          <w:rPr>
            <w:webHidden/>
          </w:rPr>
          <w:fldChar w:fldCharType="end"/>
        </w:r>
      </w:hyperlink>
    </w:p>
    <w:p w14:paraId="12ABADAA" w14:textId="35BA1318" w:rsidR="007E5CAE" w:rsidRDefault="00B555E0">
      <w:pPr>
        <w:pStyle w:val="TOC3"/>
        <w:tabs>
          <w:tab w:val="left" w:pos="1584"/>
        </w:tabs>
        <w:rPr>
          <w:rFonts w:asciiTheme="minorHAnsi" w:eastAsiaTheme="minorEastAsia" w:hAnsiTheme="minorHAnsi"/>
          <w:noProof/>
        </w:rPr>
      </w:pPr>
      <w:hyperlink w:anchor="_Toc497994943" w:history="1">
        <w:r w:rsidR="007E5CAE" w:rsidRPr="000A0548">
          <w:rPr>
            <w:rStyle w:val="Hyperlink"/>
            <w:noProof/>
          </w:rPr>
          <w:t>5.7.1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_Toc497994943 \h </w:instrText>
        </w:r>
        <w:r w:rsidR="007E5CAE">
          <w:rPr>
            <w:noProof/>
            <w:webHidden/>
          </w:rPr>
        </w:r>
        <w:r w:rsidR="007E5CAE">
          <w:rPr>
            <w:noProof/>
            <w:webHidden/>
          </w:rPr>
          <w:fldChar w:fldCharType="separate"/>
        </w:r>
        <w:r w:rsidR="007E5CAE">
          <w:rPr>
            <w:noProof/>
            <w:webHidden/>
          </w:rPr>
          <w:t>65</w:t>
        </w:r>
        <w:r w:rsidR="007E5CAE">
          <w:rPr>
            <w:noProof/>
            <w:webHidden/>
          </w:rPr>
          <w:fldChar w:fldCharType="end"/>
        </w:r>
      </w:hyperlink>
    </w:p>
    <w:p w14:paraId="5F320016" w14:textId="1D2B4DAB" w:rsidR="007E5CAE" w:rsidRDefault="00B555E0">
      <w:pPr>
        <w:pStyle w:val="TOC3"/>
        <w:tabs>
          <w:tab w:val="left" w:pos="1584"/>
        </w:tabs>
        <w:rPr>
          <w:rFonts w:asciiTheme="minorHAnsi" w:eastAsiaTheme="minorEastAsia" w:hAnsiTheme="minorHAnsi"/>
          <w:noProof/>
        </w:rPr>
      </w:pPr>
      <w:hyperlink w:anchor="_Toc497994944" w:history="1">
        <w:r w:rsidR="007E5CAE" w:rsidRPr="000A0548">
          <w:rPr>
            <w:rStyle w:val="Hyperlink"/>
            <w:noProof/>
          </w:rPr>
          <w:t>5.7.2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_Toc497994944 \h </w:instrText>
        </w:r>
        <w:r w:rsidR="007E5CAE">
          <w:rPr>
            <w:noProof/>
            <w:webHidden/>
          </w:rPr>
        </w:r>
        <w:r w:rsidR="007E5CAE">
          <w:rPr>
            <w:noProof/>
            <w:webHidden/>
          </w:rPr>
          <w:fldChar w:fldCharType="separate"/>
        </w:r>
        <w:r w:rsidR="007E5CAE">
          <w:rPr>
            <w:noProof/>
            <w:webHidden/>
          </w:rPr>
          <w:t>65</w:t>
        </w:r>
        <w:r w:rsidR="007E5CAE">
          <w:rPr>
            <w:noProof/>
            <w:webHidden/>
          </w:rPr>
          <w:fldChar w:fldCharType="end"/>
        </w:r>
      </w:hyperlink>
    </w:p>
    <w:p w14:paraId="1C3A4813" w14:textId="18DA874B" w:rsidR="007E5CAE" w:rsidRDefault="00B555E0">
      <w:pPr>
        <w:pStyle w:val="TOC3"/>
        <w:tabs>
          <w:tab w:val="left" w:pos="1584"/>
        </w:tabs>
        <w:rPr>
          <w:rFonts w:asciiTheme="minorHAnsi" w:eastAsiaTheme="minorEastAsia" w:hAnsiTheme="minorHAnsi"/>
          <w:noProof/>
        </w:rPr>
      </w:pPr>
      <w:hyperlink w:anchor="_Toc497994945" w:history="1">
        <w:r w:rsidR="007E5CAE" w:rsidRPr="000A0548">
          <w:rPr>
            <w:rStyle w:val="Hyperlink"/>
            <w:noProof/>
          </w:rPr>
          <w:t>5.7.3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_Toc497994945 \h </w:instrText>
        </w:r>
        <w:r w:rsidR="007E5CAE">
          <w:rPr>
            <w:noProof/>
            <w:webHidden/>
          </w:rPr>
        </w:r>
        <w:r w:rsidR="007E5CAE">
          <w:rPr>
            <w:noProof/>
            <w:webHidden/>
          </w:rPr>
          <w:fldChar w:fldCharType="separate"/>
        </w:r>
        <w:r w:rsidR="007E5CAE">
          <w:rPr>
            <w:noProof/>
            <w:webHidden/>
          </w:rPr>
          <w:t>65</w:t>
        </w:r>
        <w:r w:rsidR="007E5CAE">
          <w:rPr>
            <w:noProof/>
            <w:webHidden/>
          </w:rPr>
          <w:fldChar w:fldCharType="end"/>
        </w:r>
      </w:hyperlink>
    </w:p>
    <w:p w14:paraId="02EBD2F4" w14:textId="0813CAD2" w:rsidR="007E5CAE" w:rsidRDefault="00B555E0">
      <w:pPr>
        <w:pStyle w:val="TOC3"/>
        <w:tabs>
          <w:tab w:val="left" w:pos="1584"/>
        </w:tabs>
        <w:rPr>
          <w:rFonts w:asciiTheme="minorHAnsi" w:eastAsiaTheme="minorEastAsia" w:hAnsiTheme="minorHAnsi"/>
          <w:noProof/>
        </w:rPr>
      </w:pPr>
      <w:hyperlink w:anchor="_Toc497994946" w:history="1">
        <w:r w:rsidR="007E5CAE" w:rsidRPr="000A0548">
          <w:rPr>
            <w:rStyle w:val="Hyperlink"/>
            <w:noProof/>
          </w:rPr>
          <w:t>5.7.4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_Toc497994946 \h </w:instrText>
        </w:r>
        <w:r w:rsidR="007E5CAE">
          <w:rPr>
            <w:noProof/>
            <w:webHidden/>
          </w:rPr>
        </w:r>
        <w:r w:rsidR="007E5CAE">
          <w:rPr>
            <w:noProof/>
            <w:webHidden/>
          </w:rPr>
          <w:fldChar w:fldCharType="separate"/>
        </w:r>
        <w:r w:rsidR="007E5CAE">
          <w:rPr>
            <w:noProof/>
            <w:webHidden/>
          </w:rPr>
          <w:t>65</w:t>
        </w:r>
        <w:r w:rsidR="007E5CAE">
          <w:rPr>
            <w:noProof/>
            <w:webHidden/>
          </w:rPr>
          <w:fldChar w:fldCharType="end"/>
        </w:r>
      </w:hyperlink>
    </w:p>
    <w:p w14:paraId="2C088A26" w14:textId="781D0018" w:rsidR="007E5CAE" w:rsidRDefault="00B555E0">
      <w:pPr>
        <w:pStyle w:val="TOC3"/>
        <w:tabs>
          <w:tab w:val="left" w:pos="1584"/>
        </w:tabs>
        <w:rPr>
          <w:rFonts w:asciiTheme="minorHAnsi" w:eastAsiaTheme="minorEastAsia" w:hAnsiTheme="minorHAnsi"/>
          <w:noProof/>
        </w:rPr>
      </w:pPr>
      <w:hyperlink w:anchor="_Toc497994947" w:history="1">
        <w:r w:rsidR="007E5CAE" w:rsidRPr="000A0548">
          <w:rPr>
            <w:rStyle w:val="Hyperlink"/>
            <w:noProof/>
          </w:rPr>
          <w:t>5.7.5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_Toc497994947 \h </w:instrText>
        </w:r>
        <w:r w:rsidR="007E5CAE">
          <w:rPr>
            <w:noProof/>
            <w:webHidden/>
          </w:rPr>
        </w:r>
        <w:r w:rsidR="007E5CAE">
          <w:rPr>
            <w:noProof/>
            <w:webHidden/>
          </w:rPr>
          <w:fldChar w:fldCharType="separate"/>
        </w:r>
        <w:r w:rsidR="007E5CAE">
          <w:rPr>
            <w:noProof/>
            <w:webHidden/>
          </w:rPr>
          <w:t>65</w:t>
        </w:r>
        <w:r w:rsidR="007E5CAE">
          <w:rPr>
            <w:noProof/>
            <w:webHidden/>
          </w:rPr>
          <w:fldChar w:fldCharType="end"/>
        </w:r>
      </w:hyperlink>
    </w:p>
    <w:p w14:paraId="5EA88D6D" w14:textId="543C81B5" w:rsidR="007E5CAE" w:rsidRDefault="00B555E0">
      <w:pPr>
        <w:pStyle w:val="TOC3"/>
        <w:tabs>
          <w:tab w:val="left" w:pos="1584"/>
        </w:tabs>
        <w:rPr>
          <w:rFonts w:asciiTheme="minorHAnsi" w:eastAsiaTheme="minorEastAsia" w:hAnsiTheme="minorHAnsi"/>
          <w:noProof/>
        </w:rPr>
      </w:pPr>
      <w:hyperlink w:anchor="_Toc497994948" w:history="1">
        <w:r w:rsidR="007E5CAE" w:rsidRPr="000A0548">
          <w:rPr>
            <w:rStyle w:val="Hyperlink"/>
            <w:noProof/>
          </w:rPr>
          <w:t>5.7.6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_Toc497994948 \h </w:instrText>
        </w:r>
        <w:r w:rsidR="007E5CAE">
          <w:rPr>
            <w:noProof/>
            <w:webHidden/>
          </w:rPr>
        </w:r>
        <w:r w:rsidR="007E5CAE">
          <w:rPr>
            <w:noProof/>
            <w:webHidden/>
          </w:rPr>
          <w:fldChar w:fldCharType="separate"/>
        </w:r>
        <w:r w:rsidR="007E5CAE">
          <w:rPr>
            <w:noProof/>
            <w:webHidden/>
          </w:rPr>
          <w:t>65</w:t>
        </w:r>
        <w:r w:rsidR="007E5CAE">
          <w:rPr>
            <w:noProof/>
            <w:webHidden/>
          </w:rPr>
          <w:fldChar w:fldCharType="end"/>
        </w:r>
      </w:hyperlink>
    </w:p>
    <w:p w14:paraId="0346733B" w14:textId="615B6047" w:rsidR="007E5CAE" w:rsidRDefault="00B555E0">
      <w:pPr>
        <w:pStyle w:val="TOC3"/>
        <w:tabs>
          <w:tab w:val="left" w:pos="1584"/>
        </w:tabs>
        <w:rPr>
          <w:rFonts w:asciiTheme="minorHAnsi" w:eastAsiaTheme="minorEastAsia" w:hAnsiTheme="minorHAnsi"/>
          <w:noProof/>
        </w:rPr>
      </w:pPr>
      <w:hyperlink w:anchor="_Toc497994949" w:history="1">
        <w:r w:rsidR="007E5CAE" w:rsidRPr="000A0548">
          <w:rPr>
            <w:rStyle w:val="Hyperlink"/>
            <w:noProof/>
          </w:rPr>
          <w:t>5.7.7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_Toc497994949 \h </w:instrText>
        </w:r>
        <w:r w:rsidR="007E5CAE">
          <w:rPr>
            <w:noProof/>
            <w:webHidden/>
          </w:rPr>
        </w:r>
        <w:r w:rsidR="007E5CAE">
          <w:rPr>
            <w:noProof/>
            <w:webHidden/>
          </w:rPr>
          <w:fldChar w:fldCharType="separate"/>
        </w:r>
        <w:r w:rsidR="007E5CAE">
          <w:rPr>
            <w:noProof/>
            <w:webHidden/>
          </w:rPr>
          <w:t>65</w:t>
        </w:r>
        <w:r w:rsidR="007E5CAE">
          <w:rPr>
            <w:noProof/>
            <w:webHidden/>
          </w:rPr>
          <w:fldChar w:fldCharType="end"/>
        </w:r>
      </w:hyperlink>
    </w:p>
    <w:p w14:paraId="40BF4FBD" w14:textId="6E4AEA3D" w:rsidR="007E5CAE" w:rsidRDefault="00B555E0">
      <w:pPr>
        <w:pStyle w:val="TOC3"/>
        <w:tabs>
          <w:tab w:val="left" w:pos="1584"/>
        </w:tabs>
        <w:rPr>
          <w:rFonts w:asciiTheme="minorHAnsi" w:eastAsiaTheme="minorEastAsia" w:hAnsiTheme="minorHAnsi"/>
          <w:noProof/>
        </w:rPr>
      </w:pPr>
      <w:hyperlink w:anchor="_Toc497994950" w:history="1">
        <w:r w:rsidR="007E5CAE" w:rsidRPr="000A0548">
          <w:rPr>
            <w:rStyle w:val="Hyperlink"/>
            <w:noProof/>
          </w:rPr>
          <w:t>5.7.8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_Toc497994950 \h </w:instrText>
        </w:r>
        <w:r w:rsidR="007E5CAE">
          <w:rPr>
            <w:noProof/>
            <w:webHidden/>
          </w:rPr>
        </w:r>
        <w:r w:rsidR="007E5CAE">
          <w:rPr>
            <w:noProof/>
            <w:webHidden/>
          </w:rPr>
          <w:fldChar w:fldCharType="separate"/>
        </w:r>
        <w:r w:rsidR="007E5CAE">
          <w:rPr>
            <w:noProof/>
            <w:webHidden/>
          </w:rPr>
          <w:t>66</w:t>
        </w:r>
        <w:r w:rsidR="007E5CAE">
          <w:rPr>
            <w:noProof/>
            <w:webHidden/>
          </w:rPr>
          <w:fldChar w:fldCharType="end"/>
        </w:r>
      </w:hyperlink>
    </w:p>
    <w:p w14:paraId="0662CD13" w14:textId="74EA4A63" w:rsidR="007E5CAE" w:rsidRDefault="00B555E0">
      <w:pPr>
        <w:pStyle w:val="TOC2"/>
        <w:tabs>
          <w:tab w:val="left" w:pos="864"/>
        </w:tabs>
        <w:rPr>
          <w:rFonts w:asciiTheme="minorHAnsi" w:eastAsiaTheme="minorEastAsia" w:hAnsiTheme="minorHAnsi"/>
        </w:rPr>
      </w:pPr>
      <w:hyperlink w:anchor="_Toc497994951" w:history="1">
        <w:r w:rsidR="007E5CAE" w:rsidRPr="000A0548">
          <w:rPr>
            <w:rStyle w:val="Hyperlink"/>
          </w:rPr>
          <w:t>5.8</w:t>
        </w:r>
        <w:r w:rsidR="007E5CAE">
          <w:rPr>
            <w:rFonts w:asciiTheme="minorHAnsi" w:eastAsiaTheme="minorEastAsia" w:hAnsiTheme="minorHAnsi"/>
          </w:rPr>
          <w:tab/>
        </w:r>
        <w:r w:rsidR="007E5CAE" w:rsidRPr="000A0548">
          <w:rPr>
            <w:rStyle w:val="Hyperlink"/>
          </w:rPr>
          <w:t>Assign Approver(s)</w:t>
        </w:r>
        <w:r w:rsidR="007E5CAE">
          <w:rPr>
            <w:webHidden/>
          </w:rPr>
          <w:tab/>
        </w:r>
        <w:r w:rsidR="007E5CAE">
          <w:rPr>
            <w:webHidden/>
          </w:rPr>
          <w:fldChar w:fldCharType="begin"/>
        </w:r>
        <w:r w:rsidR="007E5CAE">
          <w:rPr>
            <w:webHidden/>
          </w:rPr>
          <w:instrText xml:space="preserve"> PAGEREF _Toc497994951 \h </w:instrText>
        </w:r>
        <w:r w:rsidR="007E5CAE">
          <w:rPr>
            <w:webHidden/>
          </w:rPr>
        </w:r>
        <w:r w:rsidR="007E5CAE">
          <w:rPr>
            <w:webHidden/>
          </w:rPr>
          <w:fldChar w:fldCharType="separate"/>
        </w:r>
        <w:r w:rsidR="007E5CAE">
          <w:rPr>
            <w:webHidden/>
          </w:rPr>
          <w:t>67</w:t>
        </w:r>
        <w:r w:rsidR="007E5CAE">
          <w:rPr>
            <w:webHidden/>
          </w:rPr>
          <w:fldChar w:fldCharType="end"/>
        </w:r>
      </w:hyperlink>
    </w:p>
    <w:p w14:paraId="1761F9FE" w14:textId="3CBBF540" w:rsidR="007E5CAE" w:rsidRDefault="00B555E0">
      <w:pPr>
        <w:pStyle w:val="TOC3"/>
        <w:tabs>
          <w:tab w:val="left" w:pos="1584"/>
        </w:tabs>
        <w:rPr>
          <w:rFonts w:asciiTheme="minorHAnsi" w:eastAsiaTheme="minorEastAsia" w:hAnsiTheme="minorHAnsi"/>
          <w:noProof/>
        </w:rPr>
      </w:pPr>
      <w:hyperlink w:anchor="_Toc497994952" w:history="1">
        <w:r w:rsidR="007E5CAE" w:rsidRPr="000A0548">
          <w:rPr>
            <w:rStyle w:val="Hyperlink"/>
            <w:noProof/>
          </w:rPr>
          <w:t>5.8.1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_Toc497994952 \h </w:instrText>
        </w:r>
        <w:r w:rsidR="007E5CAE">
          <w:rPr>
            <w:noProof/>
            <w:webHidden/>
          </w:rPr>
        </w:r>
        <w:r w:rsidR="007E5CAE">
          <w:rPr>
            <w:noProof/>
            <w:webHidden/>
          </w:rPr>
          <w:fldChar w:fldCharType="separate"/>
        </w:r>
        <w:r w:rsidR="007E5CAE">
          <w:rPr>
            <w:noProof/>
            <w:webHidden/>
          </w:rPr>
          <w:t>67</w:t>
        </w:r>
        <w:r w:rsidR="007E5CAE">
          <w:rPr>
            <w:noProof/>
            <w:webHidden/>
          </w:rPr>
          <w:fldChar w:fldCharType="end"/>
        </w:r>
      </w:hyperlink>
    </w:p>
    <w:p w14:paraId="24C03F92" w14:textId="5B34A484" w:rsidR="007E5CAE" w:rsidRDefault="00B555E0">
      <w:pPr>
        <w:pStyle w:val="TOC3"/>
        <w:tabs>
          <w:tab w:val="left" w:pos="1584"/>
        </w:tabs>
        <w:rPr>
          <w:rFonts w:asciiTheme="minorHAnsi" w:eastAsiaTheme="minorEastAsia" w:hAnsiTheme="minorHAnsi"/>
          <w:noProof/>
        </w:rPr>
      </w:pPr>
      <w:hyperlink w:anchor="_Toc497994953" w:history="1">
        <w:r w:rsidR="007E5CAE" w:rsidRPr="000A0548">
          <w:rPr>
            <w:rStyle w:val="Hyperlink"/>
            <w:noProof/>
          </w:rPr>
          <w:t>5.8.2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_Toc497994953 \h </w:instrText>
        </w:r>
        <w:r w:rsidR="007E5CAE">
          <w:rPr>
            <w:noProof/>
            <w:webHidden/>
          </w:rPr>
        </w:r>
        <w:r w:rsidR="007E5CAE">
          <w:rPr>
            <w:noProof/>
            <w:webHidden/>
          </w:rPr>
          <w:fldChar w:fldCharType="separate"/>
        </w:r>
        <w:r w:rsidR="007E5CAE">
          <w:rPr>
            <w:noProof/>
            <w:webHidden/>
          </w:rPr>
          <w:t>67</w:t>
        </w:r>
        <w:r w:rsidR="007E5CAE">
          <w:rPr>
            <w:noProof/>
            <w:webHidden/>
          </w:rPr>
          <w:fldChar w:fldCharType="end"/>
        </w:r>
      </w:hyperlink>
    </w:p>
    <w:p w14:paraId="7E5383A6" w14:textId="7DFE3D67" w:rsidR="007E5CAE" w:rsidRDefault="00B555E0">
      <w:pPr>
        <w:pStyle w:val="TOC3"/>
        <w:tabs>
          <w:tab w:val="left" w:pos="1584"/>
        </w:tabs>
        <w:rPr>
          <w:rFonts w:asciiTheme="minorHAnsi" w:eastAsiaTheme="minorEastAsia" w:hAnsiTheme="minorHAnsi"/>
          <w:noProof/>
        </w:rPr>
      </w:pPr>
      <w:hyperlink w:anchor="_Toc497994954" w:history="1">
        <w:r w:rsidR="007E5CAE" w:rsidRPr="000A0548">
          <w:rPr>
            <w:rStyle w:val="Hyperlink"/>
            <w:noProof/>
          </w:rPr>
          <w:t>5.8.3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_Toc497994954 \h </w:instrText>
        </w:r>
        <w:r w:rsidR="007E5CAE">
          <w:rPr>
            <w:noProof/>
            <w:webHidden/>
          </w:rPr>
        </w:r>
        <w:r w:rsidR="007E5CAE">
          <w:rPr>
            <w:noProof/>
            <w:webHidden/>
          </w:rPr>
          <w:fldChar w:fldCharType="separate"/>
        </w:r>
        <w:r w:rsidR="007E5CAE">
          <w:rPr>
            <w:noProof/>
            <w:webHidden/>
          </w:rPr>
          <w:t>67</w:t>
        </w:r>
        <w:r w:rsidR="007E5CAE">
          <w:rPr>
            <w:noProof/>
            <w:webHidden/>
          </w:rPr>
          <w:fldChar w:fldCharType="end"/>
        </w:r>
      </w:hyperlink>
    </w:p>
    <w:p w14:paraId="64EE7FAC" w14:textId="678E38F3" w:rsidR="007E5CAE" w:rsidRDefault="00B555E0">
      <w:pPr>
        <w:pStyle w:val="TOC3"/>
        <w:tabs>
          <w:tab w:val="left" w:pos="1584"/>
        </w:tabs>
        <w:rPr>
          <w:rFonts w:asciiTheme="minorHAnsi" w:eastAsiaTheme="minorEastAsia" w:hAnsiTheme="minorHAnsi"/>
          <w:noProof/>
        </w:rPr>
      </w:pPr>
      <w:hyperlink w:anchor="_Toc497994955" w:history="1">
        <w:r w:rsidR="007E5CAE" w:rsidRPr="000A0548">
          <w:rPr>
            <w:rStyle w:val="Hyperlink"/>
            <w:noProof/>
          </w:rPr>
          <w:t>5.8.4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_Toc497994955 \h </w:instrText>
        </w:r>
        <w:r w:rsidR="007E5CAE">
          <w:rPr>
            <w:noProof/>
            <w:webHidden/>
          </w:rPr>
        </w:r>
        <w:r w:rsidR="007E5CAE">
          <w:rPr>
            <w:noProof/>
            <w:webHidden/>
          </w:rPr>
          <w:fldChar w:fldCharType="separate"/>
        </w:r>
        <w:r w:rsidR="007E5CAE">
          <w:rPr>
            <w:noProof/>
            <w:webHidden/>
          </w:rPr>
          <w:t>67</w:t>
        </w:r>
        <w:r w:rsidR="007E5CAE">
          <w:rPr>
            <w:noProof/>
            <w:webHidden/>
          </w:rPr>
          <w:fldChar w:fldCharType="end"/>
        </w:r>
      </w:hyperlink>
    </w:p>
    <w:p w14:paraId="2CA4D9CE" w14:textId="31D8E1BA" w:rsidR="007E5CAE" w:rsidRDefault="00B555E0">
      <w:pPr>
        <w:pStyle w:val="TOC3"/>
        <w:tabs>
          <w:tab w:val="left" w:pos="1584"/>
        </w:tabs>
        <w:rPr>
          <w:rFonts w:asciiTheme="minorHAnsi" w:eastAsiaTheme="minorEastAsia" w:hAnsiTheme="minorHAnsi"/>
          <w:noProof/>
        </w:rPr>
      </w:pPr>
      <w:hyperlink w:anchor="_Toc497994956" w:history="1">
        <w:r w:rsidR="007E5CAE" w:rsidRPr="000A0548">
          <w:rPr>
            <w:rStyle w:val="Hyperlink"/>
            <w:noProof/>
          </w:rPr>
          <w:t>5.8.5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_Toc497994956 \h </w:instrText>
        </w:r>
        <w:r w:rsidR="007E5CAE">
          <w:rPr>
            <w:noProof/>
            <w:webHidden/>
          </w:rPr>
        </w:r>
        <w:r w:rsidR="007E5CAE">
          <w:rPr>
            <w:noProof/>
            <w:webHidden/>
          </w:rPr>
          <w:fldChar w:fldCharType="separate"/>
        </w:r>
        <w:r w:rsidR="007E5CAE">
          <w:rPr>
            <w:noProof/>
            <w:webHidden/>
          </w:rPr>
          <w:t>67</w:t>
        </w:r>
        <w:r w:rsidR="007E5CAE">
          <w:rPr>
            <w:noProof/>
            <w:webHidden/>
          </w:rPr>
          <w:fldChar w:fldCharType="end"/>
        </w:r>
      </w:hyperlink>
    </w:p>
    <w:p w14:paraId="4B447207" w14:textId="1289BF1D" w:rsidR="007E5CAE" w:rsidRDefault="00B555E0">
      <w:pPr>
        <w:pStyle w:val="TOC3"/>
        <w:tabs>
          <w:tab w:val="left" w:pos="1584"/>
        </w:tabs>
        <w:rPr>
          <w:rFonts w:asciiTheme="minorHAnsi" w:eastAsiaTheme="minorEastAsia" w:hAnsiTheme="minorHAnsi"/>
          <w:noProof/>
        </w:rPr>
      </w:pPr>
      <w:hyperlink w:anchor="_Toc497994957" w:history="1">
        <w:r w:rsidR="007E5CAE" w:rsidRPr="000A0548">
          <w:rPr>
            <w:rStyle w:val="Hyperlink"/>
            <w:noProof/>
          </w:rPr>
          <w:t>5.8.6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_Toc497994957 \h </w:instrText>
        </w:r>
        <w:r w:rsidR="007E5CAE">
          <w:rPr>
            <w:noProof/>
            <w:webHidden/>
          </w:rPr>
        </w:r>
        <w:r w:rsidR="007E5CAE">
          <w:rPr>
            <w:noProof/>
            <w:webHidden/>
          </w:rPr>
          <w:fldChar w:fldCharType="separate"/>
        </w:r>
        <w:r w:rsidR="007E5CAE">
          <w:rPr>
            <w:noProof/>
            <w:webHidden/>
          </w:rPr>
          <w:t>67</w:t>
        </w:r>
        <w:r w:rsidR="007E5CAE">
          <w:rPr>
            <w:noProof/>
            <w:webHidden/>
          </w:rPr>
          <w:fldChar w:fldCharType="end"/>
        </w:r>
      </w:hyperlink>
    </w:p>
    <w:p w14:paraId="1BD7473E" w14:textId="024D59C0" w:rsidR="007E5CAE" w:rsidRDefault="00B555E0">
      <w:pPr>
        <w:pStyle w:val="TOC3"/>
        <w:tabs>
          <w:tab w:val="left" w:pos="1584"/>
        </w:tabs>
        <w:rPr>
          <w:rFonts w:asciiTheme="minorHAnsi" w:eastAsiaTheme="minorEastAsia" w:hAnsiTheme="minorHAnsi"/>
          <w:noProof/>
        </w:rPr>
      </w:pPr>
      <w:hyperlink w:anchor="_Toc497994958" w:history="1">
        <w:r w:rsidR="007E5CAE" w:rsidRPr="000A0548">
          <w:rPr>
            <w:rStyle w:val="Hyperlink"/>
            <w:noProof/>
          </w:rPr>
          <w:t>5.8.7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_Toc497994958 \h </w:instrText>
        </w:r>
        <w:r w:rsidR="007E5CAE">
          <w:rPr>
            <w:noProof/>
            <w:webHidden/>
          </w:rPr>
        </w:r>
        <w:r w:rsidR="007E5CAE">
          <w:rPr>
            <w:noProof/>
            <w:webHidden/>
          </w:rPr>
          <w:fldChar w:fldCharType="separate"/>
        </w:r>
        <w:r w:rsidR="007E5CAE">
          <w:rPr>
            <w:noProof/>
            <w:webHidden/>
          </w:rPr>
          <w:t>67</w:t>
        </w:r>
        <w:r w:rsidR="007E5CAE">
          <w:rPr>
            <w:noProof/>
            <w:webHidden/>
          </w:rPr>
          <w:fldChar w:fldCharType="end"/>
        </w:r>
      </w:hyperlink>
    </w:p>
    <w:p w14:paraId="2CD4E10D" w14:textId="1767D9E0" w:rsidR="007E5CAE" w:rsidRDefault="00B555E0">
      <w:pPr>
        <w:pStyle w:val="TOC3"/>
        <w:tabs>
          <w:tab w:val="left" w:pos="1584"/>
        </w:tabs>
        <w:rPr>
          <w:rFonts w:asciiTheme="minorHAnsi" w:eastAsiaTheme="minorEastAsia" w:hAnsiTheme="minorHAnsi"/>
          <w:noProof/>
        </w:rPr>
      </w:pPr>
      <w:hyperlink w:anchor="_Toc497994959" w:history="1">
        <w:r w:rsidR="007E5CAE" w:rsidRPr="000A0548">
          <w:rPr>
            <w:rStyle w:val="Hyperlink"/>
            <w:noProof/>
          </w:rPr>
          <w:t>5.8.8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_Toc497994959 \h </w:instrText>
        </w:r>
        <w:r w:rsidR="007E5CAE">
          <w:rPr>
            <w:noProof/>
            <w:webHidden/>
          </w:rPr>
        </w:r>
        <w:r w:rsidR="007E5CAE">
          <w:rPr>
            <w:noProof/>
            <w:webHidden/>
          </w:rPr>
          <w:fldChar w:fldCharType="separate"/>
        </w:r>
        <w:r w:rsidR="007E5CAE">
          <w:rPr>
            <w:noProof/>
            <w:webHidden/>
          </w:rPr>
          <w:t>67</w:t>
        </w:r>
        <w:r w:rsidR="007E5CAE">
          <w:rPr>
            <w:noProof/>
            <w:webHidden/>
          </w:rPr>
          <w:fldChar w:fldCharType="end"/>
        </w:r>
      </w:hyperlink>
    </w:p>
    <w:p w14:paraId="7DCA8D28" w14:textId="538E1FAC" w:rsidR="007E5CAE" w:rsidRDefault="00B555E0">
      <w:pPr>
        <w:pStyle w:val="TOC2"/>
        <w:tabs>
          <w:tab w:val="left" w:pos="864"/>
        </w:tabs>
        <w:rPr>
          <w:rFonts w:asciiTheme="minorHAnsi" w:eastAsiaTheme="minorEastAsia" w:hAnsiTheme="minorHAnsi"/>
        </w:rPr>
      </w:pPr>
      <w:hyperlink w:anchor="_Toc497994960" w:history="1">
        <w:r w:rsidR="007E5CAE" w:rsidRPr="000A0548">
          <w:rPr>
            <w:rStyle w:val="Hyperlink"/>
          </w:rPr>
          <w:t>5.9</w:t>
        </w:r>
        <w:r w:rsidR="007E5CAE">
          <w:rPr>
            <w:rFonts w:asciiTheme="minorHAnsi" w:eastAsiaTheme="minorEastAsia" w:hAnsiTheme="minorHAnsi"/>
          </w:rPr>
          <w:tab/>
        </w:r>
        <w:r w:rsidR="007E5CAE" w:rsidRPr="000A0548">
          <w:rPr>
            <w:rStyle w:val="Hyperlink"/>
          </w:rPr>
          <w:t>Directory Helper</w:t>
        </w:r>
        <w:r w:rsidR="007E5CAE">
          <w:rPr>
            <w:webHidden/>
          </w:rPr>
          <w:tab/>
        </w:r>
        <w:r w:rsidR="007E5CAE">
          <w:rPr>
            <w:webHidden/>
          </w:rPr>
          <w:fldChar w:fldCharType="begin"/>
        </w:r>
        <w:r w:rsidR="007E5CAE">
          <w:rPr>
            <w:webHidden/>
          </w:rPr>
          <w:instrText xml:space="preserve"> PAGEREF _Toc497994960 \h </w:instrText>
        </w:r>
        <w:r w:rsidR="007E5CAE">
          <w:rPr>
            <w:webHidden/>
          </w:rPr>
        </w:r>
        <w:r w:rsidR="007E5CAE">
          <w:rPr>
            <w:webHidden/>
          </w:rPr>
          <w:fldChar w:fldCharType="separate"/>
        </w:r>
        <w:r w:rsidR="007E5CAE">
          <w:rPr>
            <w:webHidden/>
          </w:rPr>
          <w:t>69</w:t>
        </w:r>
        <w:r w:rsidR="007E5CAE">
          <w:rPr>
            <w:webHidden/>
          </w:rPr>
          <w:fldChar w:fldCharType="end"/>
        </w:r>
      </w:hyperlink>
    </w:p>
    <w:p w14:paraId="5E9624C6" w14:textId="1AA93B7E" w:rsidR="007E5CAE" w:rsidRDefault="00B555E0">
      <w:pPr>
        <w:pStyle w:val="TOC3"/>
        <w:tabs>
          <w:tab w:val="left" w:pos="1584"/>
        </w:tabs>
        <w:rPr>
          <w:rFonts w:asciiTheme="minorHAnsi" w:eastAsiaTheme="minorEastAsia" w:hAnsiTheme="minorHAnsi"/>
          <w:noProof/>
        </w:rPr>
      </w:pPr>
      <w:hyperlink w:anchor="_Toc497994961" w:history="1">
        <w:r w:rsidR="007E5CAE" w:rsidRPr="000A0548">
          <w:rPr>
            <w:rStyle w:val="Hyperlink"/>
            <w:noProof/>
          </w:rPr>
          <w:t>5.9.1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_Toc497994961 \h </w:instrText>
        </w:r>
        <w:r w:rsidR="007E5CAE">
          <w:rPr>
            <w:noProof/>
            <w:webHidden/>
          </w:rPr>
        </w:r>
        <w:r w:rsidR="007E5CAE">
          <w:rPr>
            <w:noProof/>
            <w:webHidden/>
          </w:rPr>
          <w:fldChar w:fldCharType="separate"/>
        </w:r>
        <w:r w:rsidR="007E5CAE">
          <w:rPr>
            <w:noProof/>
            <w:webHidden/>
          </w:rPr>
          <w:t>69</w:t>
        </w:r>
        <w:r w:rsidR="007E5CAE">
          <w:rPr>
            <w:noProof/>
            <w:webHidden/>
          </w:rPr>
          <w:fldChar w:fldCharType="end"/>
        </w:r>
      </w:hyperlink>
    </w:p>
    <w:p w14:paraId="410DB9D7" w14:textId="02529824" w:rsidR="007E5CAE" w:rsidRDefault="00B555E0">
      <w:pPr>
        <w:pStyle w:val="TOC3"/>
        <w:tabs>
          <w:tab w:val="left" w:pos="1584"/>
        </w:tabs>
        <w:rPr>
          <w:rFonts w:asciiTheme="minorHAnsi" w:eastAsiaTheme="minorEastAsia" w:hAnsiTheme="minorHAnsi"/>
          <w:noProof/>
        </w:rPr>
      </w:pPr>
      <w:hyperlink w:anchor="_Toc497994962" w:history="1">
        <w:r w:rsidR="007E5CAE" w:rsidRPr="000A0548">
          <w:rPr>
            <w:rStyle w:val="Hyperlink"/>
            <w:noProof/>
          </w:rPr>
          <w:t>5.9.2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_Toc497994962 \h </w:instrText>
        </w:r>
        <w:r w:rsidR="007E5CAE">
          <w:rPr>
            <w:noProof/>
            <w:webHidden/>
          </w:rPr>
        </w:r>
        <w:r w:rsidR="007E5CAE">
          <w:rPr>
            <w:noProof/>
            <w:webHidden/>
          </w:rPr>
          <w:fldChar w:fldCharType="separate"/>
        </w:r>
        <w:r w:rsidR="007E5CAE">
          <w:rPr>
            <w:noProof/>
            <w:webHidden/>
          </w:rPr>
          <w:t>69</w:t>
        </w:r>
        <w:r w:rsidR="007E5CAE">
          <w:rPr>
            <w:noProof/>
            <w:webHidden/>
          </w:rPr>
          <w:fldChar w:fldCharType="end"/>
        </w:r>
      </w:hyperlink>
    </w:p>
    <w:p w14:paraId="469F34E3" w14:textId="19F749FC" w:rsidR="007E5CAE" w:rsidRDefault="00B555E0">
      <w:pPr>
        <w:pStyle w:val="TOC3"/>
        <w:tabs>
          <w:tab w:val="left" w:pos="1584"/>
        </w:tabs>
        <w:rPr>
          <w:rFonts w:asciiTheme="minorHAnsi" w:eastAsiaTheme="minorEastAsia" w:hAnsiTheme="minorHAnsi"/>
          <w:noProof/>
        </w:rPr>
      </w:pPr>
      <w:hyperlink w:anchor="_Toc497994963" w:history="1">
        <w:r w:rsidR="007E5CAE" w:rsidRPr="000A0548">
          <w:rPr>
            <w:rStyle w:val="Hyperlink"/>
            <w:noProof/>
          </w:rPr>
          <w:t>5.9.3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_Toc497994963 \h </w:instrText>
        </w:r>
        <w:r w:rsidR="007E5CAE">
          <w:rPr>
            <w:noProof/>
            <w:webHidden/>
          </w:rPr>
        </w:r>
        <w:r w:rsidR="007E5CAE">
          <w:rPr>
            <w:noProof/>
            <w:webHidden/>
          </w:rPr>
          <w:fldChar w:fldCharType="separate"/>
        </w:r>
        <w:r w:rsidR="007E5CAE">
          <w:rPr>
            <w:noProof/>
            <w:webHidden/>
          </w:rPr>
          <w:t>69</w:t>
        </w:r>
        <w:r w:rsidR="007E5CAE">
          <w:rPr>
            <w:noProof/>
            <w:webHidden/>
          </w:rPr>
          <w:fldChar w:fldCharType="end"/>
        </w:r>
      </w:hyperlink>
    </w:p>
    <w:p w14:paraId="64BCC2C0" w14:textId="2D939303" w:rsidR="007E5CAE" w:rsidRDefault="00B555E0">
      <w:pPr>
        <w:pStyle w:val="TOC3"/>
        <w:tabs>
          <w:tab w:val="left" w:pos="1584"/>
        </w:tabs>
        <w:rPr>
          <w:rFonts w:asciiTheme="minorHAnsi" w:eastAsiaTheme="minorEastAsia" w:hAnsiTheme="minorHAnsi"/>
          <w:noProof/>
        </w:rPr>
      </w:pPr>
      <w:hyperlink w:anchor="_Toc497994964" w:history="1">
        <w:r w:rsidR="007E5CAE" w:rsidRPr="000A0548">
          <w:rPr>
            <w:rStyle w:val="Hyperlink"/>
            <w:noProof/>
          </w:rPr>
          <w:t>5.9.4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_Toc497994964 \h </w:instrText>
        </w:r>
        <w:r w:rsidR="007E5CAE">
          <w:rPr>
            <w:noProof/>
            <w:webHidden/>
          </w:rPr>
        </w:r>
        <w:r w:rsidR="007E5CAE">
          <w:rPr>
            <w:noProof/>
            <w:webHidden/>
          </w:rPr>
          <w:fldChar w:fldCharType="separate"/>
        </w:r>
        <w:r w:rsidR="007E5CAE">
          <w:rPr>
            <w:noProof/>
            <w:webHidden/>
          </w:rPr>
          <w:t>69</w:t>
        </w:r>
        <w:r w:rsidR="007E5CAE">
          <w:rPr>
            <w:noProof/>
            <w:webHidden/>
          </w:rPr>
          <w:fldChar w:fldCharType="end"/>
        </w:r>
      </w:hyperlink>
    </w:p>
    <w:p w14:paraId="38883B3C" w14:textId="5792D11D" w:rsidR="007E5CAE" w:rsidRDefault="00B555E0">
      <w:pPr>
        <w:pStyle w:val="TOC3"/>
        <w:tabs>
          <w:tab w:val="left" w:pos="1584"/>
        </w:tabs>
        <w:rPr>
          <w:rFonts w:asciiTheme="minorHAnsi" w:eastAsiaTheme="minorEastAsia" w:hAnsiTheme="minorHAnsi"/>
          <w:noProof/>
        </w:rPr>
      </w:pPr>
      <w:hyperlink w:anchor="_Toc497994965" w:history="1">
        <w:r w:rsidR="007E5CAE" w:rsidRPr="000A0548">
          <w:rPr>
            <w:rStyle w:val="Hyperlink"/>
            <w:noProof/>
          </w:rPr>
          <w:t>5.9.5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_Toc497994965 \h </w:instrText>
        </w:r>
        <w:r w:rsidR="007E5CAE">
          <w:rPr>
            <w:noProof/>
            <w:webHidden/>
          </w:rPr>
        </w:r>
        <w:r w:rsidR="007E5CAE">
          <w:rPr>
            <w:noProof/>
            <w:webHidden/>
          </w:rPr>
          <w:fldChar w:fldCharType="separate"/>
        </w:r>
        <w:r w:rsidR="007E5CAE">
          <w:rPr>
            <w:noProof/>
            <w:webHidden/>
          </w:rPr>
          <w:t>69</w:t>
        </w:r>
        <w:r w:rsidR="007E5CAE">
          <w:rPr>
            <w:noProof/>
            <w:webHidden/>
          </w:rPr>
          <w:fldChar w:fldCharType="end"/>
        </w:r>
      </w:hyperlink>
    </w:p>
    <w:p w14:paraId="5D552D75" w14:textId="7D88CD60" w:rsidR="007E5CAE" w:rsidRDefault="00B555E0">
      <w:pPr>
        <w:pStyle w:val="TOC3"/>
        <w:tabs>
          <w:tab w:val="left" w:pos="1584"/>
        </w:tabs>
        <w:rPr>
          <w:rFonts w:asciiTheme="minorHAnsi" w:eastAsiaTheme="minorEastAsia" w:hAnsiTheme="minorHAnsi"/>
          <w:noProof/>
        </w:rPr>
      </w:pPr>
      <w:hyperlink w:anchor="_Toc497994966" w:history="1">
        <w:r w:rsidR="007E5CAE" w:rsidRPr="000A0548">
          <w:rPr>
            <w:rStyle w:val="Hyperlink"/>
            <w:noProof/>
          </w:rPr>
          <w:t>5.9.6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_Toc497994966 \h </w:instrText>
        </w:r>
        <w:r w:rsidR="007E5CAE">
          <w:rPr>
            <w:noProof/>
            <w:webHidden/>
          </w:rPr>
        </w:r>
        <w:r w:rsidR="007E5CAE">
          <w:rPr>
            <w:noProof/>
            <w:webHidden/>
          </w:rPr>
          <w:fldChar w:fldCharType="separate"/>
        </w:r>
        <w:r w:rsidR="007E5CAE">
          <w:rPr>
            <w:noProof/>
            <w:webHidden/>
          </w:rPr>
          <w:t>69</w:t>
        </w:r>
        <w:r w:rsidR="007E5CAE">
          <w:rPr>
            <w:noProof/>
            <w:webHidden/>
          </w:rPr>
          <w:fldChar w:fldCharType="end"/>
        </w:r>
      </w:hyperlink>
    </w:p>
    <w:p w14:paraId="27BDD858" w14:textId="349DE94E" w:rsidR="007E5CAE" w:rsidRDefault="00B555E0">
      <w:pPr>
        <w:pStyle w:val="TOC3"/>
        <w:tabs>
          <w:tab w:val="left" w:pos="1584"/>
        </w:tabs>
        <w:rPr>
          <w:rFonts w:asciiTheme="minorHAnsi" w:eastAsiaTheme="minorEastAsia" w:hAnsiTheme="minorHAnsi"/>
          <w:noProof/>
        </w:rPr>
      </w:pPr>
      <w:hyperlink w:anchor="_Toc497994967" w:history="1">
        <w:r w:rsidR="007E5CAE" w:rsidRPr="000A0548">
          <w:rPr>
            <w:rStyle w:val="Hyperlink"/>
            <w:noProof/>
          </w:rPr>
          <w:t>5.9.7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_Toc497994967 \h </w:instrText>
        </w:r>
        <w:r w:rsidR="007E5CAE">
          <w:rPr>
            <w:noProof/>
            <w:webHidden/>
          </w:rPr>
        </w:r>
        <w:r w:rsidR="007E5CAE">
          <w:rPr>
            <w:noProof/>
            <w:webHidden/>
          </w:rPr>
          <w:fldChar w:fldCharType="separate"/>
        </w:r>
        <w:r w:rsidR="007E5CAE">
          <w:rPr>
            <w:noProof/>
            <w:webHidden/>
          </w:rPr>
          <w:t>70</w:t>
        </w:r>
        <w:r w:rsidR="007E5CAE">
          <w:rPr>
            <w:noProof/>
            <w:webHidden/>
          </w:rPr>
          <w:fldChar w:fldCharType="end"/>
        </w:r>
      </w:hyperlink>
    </w:p>
    <w:p w14:paraId="39215E98" w14:textId="49E06E91" w:rsidR="007E5CAE" w:rsidRDefault="00B555E0">
      <w:pPr>
        <w:pStyle w:val="TOC3"/>
        <w:tabs>
          <w:tab w:val="left" w:pos="1584"/>
        </w:tabs>
        <w:rPr>
          <w:rFonts w:asciiTheme="minorHAnsi" w:eastAsiaTheme="minorEastAsia" w:hAnsiTheme="minorHAnsi"/>
          <w:noProof/>
        </w:rPr>
      </w:pPr>
      <w:hyperlink w:anchor="_Toc497994968" w:history="1">
        <w:r w:rsidR="007E5CAE" w:rsidRPr="000A0548">
          <w:rPr>
            <w:rStyle w:val="Hyperlink"/>
            <w:noProof/>
          </w:rPr>
          <w:t>5.9.8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_Toc497994968 \h </w:instrText>
        </w:r>
        <w:r w:rsidR="007E5CAE">
          <w:rPr>
            <w:noProof/>
            <w:webHidden/>
          </w:rPr>
        </w:r>
        <w:r w:rsidR="007E5CAE">
          <w:rPr>
            <w:noProof/>
            <w:webHidden/>
          </w:rPr>
          <w:fldChar w:fldCharType="separate"/>
        </w:r>
        <w:r w:rsidR="007E5CAE">
          <w:rPr>
            <w:noProof/>
            <w:webHidden/>
          </w:rPr>
          <w:t>70</w:t>
        </w:r>
        <w:r w:rsidR="007E5CAE">
          <w:rPr>
            <w:noProof/>
            <w:webHidden/>
          </w:rPr>
          <w:fldChar w:fldCharType="end"/>
        </w:r>
      </w:hyperlink>
    </w:p>
    <w:p w14:paraId="5036B0A7" w14:textId="2B49604E" w:rsidR="007E5CAE" w:rsidRDefault="00B555E0">
      <w:pPr>
        <w:pStyle w:val="TOC2"/>
        <w:tabs>
          <w:tab w:val="left" w:pos="1584"/>
        </w:tabs>
        <w:rPr>
          <w:rFonts w:asciiTheme="minorHAnsi" w:eastAsiaTheme="minorEastAsia" w:hAnsiTheme="minorHAnsi"/>
        </w:rPr>
      </w:pPr>
      <w:hyperlink w:anchor="_Toc497994969" w:history="1">
        <w:r w:rsidR="007E5CAE" w:rsidRPr="000A0548">
          <w:rPr>
            <w:rStyle w:val="Hyperlink"/>
          </w:rPr>
          <w:t>5.10</w:t>
        </w:r>
        <w:r w:rsidR="007E5CAE">
          <w:rPr>
            <w:rFonts w:asciiTheme="minorHAnsi" w:eastAsiaTheme="minorEastAsia" w:hAnsiTheme="minorHAnsi"/>
          </w:rPr>
          <w:tab/>
        </w:r>
        <w:r w:rsidR="007E5CAE" w:rsidRPr="000A0548">
          <w:rPr>
            <w:rStyle w:val="Hyperlink"/>
          </w:rPr>
          <w:t>Assign Programs</w:t>
        </w:r>
        <w:r w:rsidR="007E5CAE">
          <w:rPr>
            <w:webHidden/>
          </w:rPr>
          <w:tab/>
        </w:r>
        <w:r w:rsidR="007E5CAE">
          <w:rPr>
            <w:webHidden/>
          </w:rPr>
          <w:fldChar w:fldCharType="begin"/>
        </w:r>
        <w:r w:rsidR="007E5CAE">
          <w:rPr>
            <w:webHidden/>
          </w:rPr>
          <w:instrText xml:space="preserve"> PAGEREF _Toc497994969 \h </w:instrText>
        </w:r>
        <w:r w:rsidR="007E5CAE">
          <w:rPr>
            <w:webHidden/>
          </w:rPr>
        </w:r>
        <w:r w:rsidR="007E5CAE">
          <w:rPr>
            <w:webHidden/>
          </w:rPr>
          <w:fldChar w:fldCharType="separate"/>
        </w:r>
        <w:r w:rsidR="007E5CAE">
          <w:rPr>
            <w:webHidden/>
          </w:rPr>
          <w:t>71</w:t>
        </w:r>
        <w:r w:rsidR="007E5CAE">
          <w:rPr>
            <w:webHidden/>
          </w:rPr>
          <w:fldChar w:fldCharType="end"/>
        </w:r>
      </w:hyperlink>
    </w:p>
    <w:p w14:paraId="5D23E2CA" w14:textId="3BBC6D71" w:rsidR="007E5CAE" w:rsidRDefault="00B555E0">
      <w:pPr>
        <w:pStyle w:val="TOC3"/>
        <w:tabs>
          <w:tab w:val="left" w:pos="2592"/>
        </w:tabs>
        <w:rPr>
          <w:rFonts w:asciiTheme="minorHAnsi" w:eastAsiaTheme="minorEastAsia" w:hAnsiTheme="minorHAnsi"/>
          <w:noProof/>
        </w:rPr>
      </w:pPr>
      <w:hyperlink w:anchor="_Toc497994970" w:history="1">
        <w:r w:rsidR="007E5CAE" w:rsidRPr="000A0548">
          <w:rPr>
            <w:rStyle w:val="Hyperlink"/>
            <w:noProof/>
          </w:rPr>
          <w:t>5.10.1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_Toc497994970 \h </w:instrText>
        </w:r>
        <w:r w:rsidR="007E5CAE">
          <w:rPr>
            <w:noProof/>
            <w:webHidden/>
          </w:rPr>
        </w:r>
        <w:r w:rsidR="007E5CAE">
          <w:rPr>
            <w:noProof/>
            <w:webHidden/>
          </w:rPr>
          <w:fldChar w:fldCharType="separate"/>
        </w:r>
        <w:r w:rsidR="007E5CAE">
          <w:rPr>
            <w:noProof/>
            <w:webHidden/>
          </w:rPr>
          <w:t>71</w:t>
        </w:r>
        <w:r w:rsidR="007E5CAE">
          <w:rPr>
            <w:noProof/>
            <w:webHidden/>
          </w:rPr>
          <w:fldChar w:fldCharType="end"/>
        </w:r>
      </w:hyperlink>
    </w:p>
    <w:p w14:paraId="44C03D58" w14:textId="34ECCCB7" w:rsidR="007E5CAE" w:rsidRDefault="00B555E0">
      <w:pPr>
        <w:pStyle w:val="TOC3"/>
        <w:tabs>
          <w:tab w:val="left" w:pos="2592"/>
        </w:tabs>
        <w:rPr>
          <w:rFonts w:asciiTheme="minorHAnsi" w:eastAsiaTheme="minorEastAsia" w:hAnsiTheme="minorHAnsi"/>
          <w:noProof/>
        </w:rPr>
      </w:pPr>
      <w:hyperlink w:anchor="_Toc497994971" w:history="1">
        <w:r w:rsidR="007E5CAE" w:rsidRPr="000A0548">
          <w:rPr>
            <w:rStyle w:val="Hyperlink"/>
            <w:noProof/>
          </w:rPr>
          <w:t>5.10.2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_Toc497994971 \h </w:instrText>
        </w:r>
        <w:r w:rsidR="007E5CAE">
          <w:rPr>
            <w:noProof/>
            <w:webHidden/>
          </w:rPr>
        </w:r>
        <w:r w:rsidR="007E5CAE">
          <w:rPr>
            <w:noProof/>
            <w:webHidden/>
          </w:rPr>
          <w:fldChar w:fldCharType="separate"/>
        </w:r>
        <w:r w:rsidR="007E5CAE">
          <w:rPr>
            <w:noProof/>
            <w:webHidden/>
          </w:rPr>
          <w:t>71</w:t>
        </w:r>
        <w:r w:rsidR="007E5CAE">
          <w:rPr>
            <w:noProof/>
            <w:webHidden/>
          </w:rPr>
          <w:fldChar w:fldCharType="end"/>
        </w:r>
      </w:hyperlink>
    </w:p>
    <w:p w14:paraId="1DFE2A45" w14:textId="26F82C19" w:rsidR="007E5CAE" w:rsidRDefault="00B555E0">
      <w:pPr>
        <w:pStyle w:val="TOC3"/>
        <w:tabs>
          <w:tab w:val="left" w:pos="2592"/>
        </w:tabs>
        <w:rPr>
          <w:rFonts w:asciiTheme="minorHAnsi" w:eastAsiaTheme="minorEastAsia" w:hAnsiTheme="minorHAnsi"/>
          <w:noProof/>
        </w:rPr>
      </w:pPr>
      <w:hyperlink w:anchor="_Toc497994972" w:history="1">
        <w:r w:rsidR="007E5CAE" w:rsidRPr="000A0548">
          <w:rPr>
            <w:rStyle w:val="Hyperlink"/>
            <w:noProof/>
          </w:rPr>
          <w:t>5.10.3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_Toc497994972 \h </w:instrText>
        </w:r>
        <w:r w:rsidR="007E5CAE">
          <w:rPr>
            <w:noProof/>
            <w:webHidden/>
          </w:rPr>
        </w:r>
        <w:r w:rsidR="007E5CAE">
          <w:rPr>
            <w:noProof/>
            <w:webHidden/>
          </w:rPr>
          <w:fldChar w:fldCharType="separate"/>
        </w:r>
        <w:r w:rsidR="007E5CAE">
          <w:rPr>
            <w:noProof/>
            <w:webHidden/>
          </w:rPr>
          <w:t>71</w:t>
        </w:r>
        <w:r w:rsidR="007E5CAE">
          <w:rPr>
            <w:noProof/>
            <w:webHidden/>
          </w:rPr>
          <w:fldChar w:fldCharType="end"/>
        </w:r>
      </w:hyperlink>
    </w:p>
    <w:p w14:paraId="3AA84F9D" w14:textId="6048EB50" w:rsidR="007E5CAE" w:rsidRDefault="00B555E0">
      <w:pPr>
        <w:pStyle w:val="TOC3"/>
        <w:tabs>
          <w:tab w:val="left" w:pos="2592"/>
        </w:tabs>
        <w:rPr>
          <w:rFonts w:asciiTheme="minorHAnsi" w:eastAsiaTheme="minorEastAsia" w:hAnsiTheme="minorHAnsi"/>
          <w:noProof/>
        </w:rPr>
      </w:pPr>
      <w:hyperlink w:anchor="_Toc497994973" w:history="1">
        <w:r w:rsidR="007E5CAE" w:rsidRPr="000A0548">
          <w:rPr>
            <w:rStyle w:val="Hyperlink"/>
            <w:noProof/>
          </w:rPr>
          <w:t>5.10.4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_Toc497994973 \h </w:instrText>
        </w:r>
        <w:r w:rsidR="007E5CAE">
          <w:rPr>
            <w:noProof/>
            <w:webHidden/>
          </w:rPr>
        </w:r>
        <w:r w:rsidR="007E5CAE">
          <w:rPr>
            <w:noProof/>
            <w:webHidden/>
          </w:rPr>
          <w:fldChar w:fldCharType="separate"/>
        </w:r>
        <w:r w:rsidR="007E5CAE">
          <w:rPr>
            <w:noProof/>
            <w:webHidden/>
          </w:rPr>
          <w:t>71</w:t>
        </w:r>
        <w:r w:rsidR="007E5CAE">
          <w:rPr>
            <w:noProof/>
            <w:webHidden/>
          </w:rPr>
          <w:fldChar w:fldCharType="end"/>
        </w:r>
      </w:hyperlink>
    </w:p>
    <w:p w14:paraId="66031CDD" w14:textId="6E264ABE" w:rsidR="007E5CAE" w:rsidRDefault="00B555E0">
      <w:pPr>
        <w:pStyle w:val="TOC3"/>
        <w:tabs>
          <w:tab w:val="left" w:pos="2592"/>
        </w:tabs>
        <w:rPr>
          <w:rFonts w:asciiTheme="minorHAnsi" w:eastAsiaTheme="minorEastAsia" w:hAnsiTheme="minorHAnsi"/>
          <w:noProof/>
        </w:rPr>
      </w:pPr>
      <w:hyperlink w:anchor="_Toc497994974" w:history="1">
        <w:r w:rsidR="007E5CAE" w:rsidRPr="000A0548">
          <w:rPr>
            <w:rStyle w:val="Hyperlink"/>
            <w:noProof/>
          </w:rPr>
          <w:t>5.10.5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_Toc497994974 \h </w:instrText>
        </w:r>
        <w:r w:rsidR="007E5CAE">
          <w:rPr>
            <w:noProof/>
            <w:webHidden/>
          </w:rPr>
        </w:r>
        <w:r w:rsidR="007E5CAE">
          <w:rPr>
            <w:noProof/>
            <w:webHidden/>
          </w:rPr>
          <w:fldChar w:fldCharType="separate"/>
        </w:r>
        <w:r w:rsidR="007E5CAE">
          <w:rPr>
            <w:noProof/>
            <w:webHidden/>
          </w:rPr>
          <w:t>71</w:t>
        </w:r>
        <w:r w:rsidR="007E5CAE">
          <w:rPr>
            <w:noProof/>
            <w:webHidden/>
          </w:rPr>
          <w:fldChar w:fldCharType="end"/>
        </w:r>
      </w:hyperlink>
    </w:p>
    <w:p w14:paraId="20773A88" w14:textId="67D787AE" w:rsidR="007E5CAE" w:rsidRDefault="00B555E0">
      <w:pPr>
        <w:pStyle w:val="TOC3"/>
        <w:tabs>
          <w:tab w:val="left" w:pos="2592"/>
        </w:tabs>
        <w:rPr>
          <w:rFonts w:asciiTheme="minorHAnsi" w:eastAsiaTheme="minorEastAsia" w:hAnsiTheme="minorHAnsi"/>
          <w:noProof/>
        </w:rPr>
      </w:pPr>
      <w:hyperlink w:anchor="_Toc497994975" w:history="1">
        <w:r w:rsidR="007E5CAE" w:rsidRPr="000A0548">
          <w:rPr>
            <w:rStyle w:val="Hyperlink"/>
            <w:noProof/>
          </w:rPr>
          <w:t>5.10.6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_Toc497994975 \h </w:instrText>
        </w:r>
        <w:r w:rsidR="007E5CAE">
          <w:rPr>
            <w:noProof/>
            <w:webHidden/>
          </w:rPr>
        </w:r>
        <w:r w:rsidR="007E5CAE">
          <w:rPr>
            <w:noProof/>
            <w:webHidden/>
          </w:rPr>
          <w:fldChar w:fldCharType="separate"/>
        </w:r>
        <w:r w:rsidR="007E5CAE">
          <w:rPr>
            <w:noProof/>
            <w:webHidden/>
          </w:rPr>
          <w:t>71</w:t>
        </w:r>
        <w:r w:rsidR="007E5CAE">
          <w:rPr>
            <w:noProof/>
            <w:webHidden/>
          </w:rPr>
          <w:fldChar w:fldCharType="end"/>
        </w:r>
      </w:hyperlink>
    </w:p>
    <w:p w14:paraId="190D2AA2" w14:textId="58F3CB7F" w:rsidR="007E5CAE" w:rsidRDefault="00B555E0">
      <w:pPr>
        <w:pStyle w:val="TOC3"/>
        <w:tabs>
          <w:tab w:val="left" w:pos="2592"/>
        </w:tabs>
        <w:rPr>
          <w:rFonts w:asciiTheme="minorHAnsi" w:eastAsiaTheme="minorEastAsia" w:hAnsiTheme="minorHAnsi"/>
          <w:noProof/>
        </w:rPr>
      </w:pPr>
      <w:hyperlink w:anchor="_Toc497994976" w:history="1">
        <w:r w:rsidR="007E5CAE" w:rsidRPr="000A0548">
          <w:rPr>
            <w:rStyle w:val="Hyperlink"/>
            <w:noProof/>
          </w:rPr>
          <w:t>5.10.7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_Toc497994976 \h </w:instrText>
        </w:r>
        <w:r w:rsidR="007E5CAE">
          <w:rPr>
            <w:noProof/>
            <w:webHidden/>
          </w:rPr>
        </w:r>
        <w:r w:rsidR="007E5CAE">
          <w:rPr>
            <w:noProof/>
            <w:webHidden/>
          </w:rPr>
          <w:fldChar w:fldCharType="separate"/>
        </w:r>
        <w:r w:rsidR="007E5CAE">
          <w:rPr>
            <w:noProof/>
            <w:webHidden/>
          </w:rPr>
          <w:t>71</w:t>
        </w:r>
        <w:r w:rsidR="007E5CAE">
          <w:rPr>
            <w:noProof/>
            <w:webHidden/>
          </w:rPr>
          <w:fldChar w:fldCharType="end"/>
        </w:r>
      </w:hyperlink>
    </w:p>
    <w:p w14:paraId="2929374F" w14:textId="085FB3C0" w:rsidR="007E5CAE" w:rsidRDefault="00B555E0">
      <w:pPr>
        <w:pStyle w:val="TOC3"/>
        <w:tabs>
          <w:tab w:val="left" w:pos="2592"/>
        </w:tabs>
        <w:rPr>
          <w:rFonts w:asciiTheme="minorHAnsi" w:eastAsiaTheme="minorEastAsia" w:hAnsiTheme="minorHAnsi"/>
          <w:noProof/>
        </w:rPr>
      </w:pPr>
      <w:hyperlink w:anchor="_Toc497994977" w:history="1">
        <w:r w:rsidR="007E5CAE" w:rsidRPr="000A0548">
          <w:rPr>
            <w:rStyle w:val="Hyperlink"/>
            <w:noProof/>
          </w:rPr>
          <w:t>5.10.8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_Toc497994977 \h </w:instrText>
        </w:r>
        <w:r w:rsidR="007E5CAE">
          <w:rPr>
            <w:noProof/>
            <w:webHidden/>
          </w:rPr>
        </w:r>
        <w:r w:rsidR="007E5CAE">
          <w:rPr>
            <w:noProof/>
            <w:webHidden/>
          </w:rPr>
          <w:fldChar w:fldCharType="separate"/>
        </w:r>
        <w:r w:rsidR="007E5CAE">
          <w:rPr>
            <w:noProof/>
            <w:webHidden/>
          </w:rPr>
          <w:t>71</w:t>
        </w:r>
        <w:r w:rsidR="007E5CAE">
          <w:rPr>
            <w:noProof/>
            <w:webHidden/>
          </w:rPr>
          <w:fldChar w:fldCharType="end"/>
        </w:r>
      </w:hyperlink>
    </w:p>
    <w:p w14:paraId="2D3B9CDB" w14:textId="77348BD5" w:rsidR="007E5CAE" w:rsidRDefault="00B555E0">
      <w:pPr>
        <w:pStyle w:val="TOC2"/>
        <w:tabs>
          <w:tab w:val="left" w:pos="1584"/>
        </w:tabs>
        <w:rPr>
          <w:rFonts w:asciiTheme="minorHAnsi" w:eastAsiaTheme="minorEastAsia" w:hAnsiTheme="minorHAnsi"/>
        </w:rPr>
      </w:pPr>
      <w:hyperlink w:anchor="_Toc497994978" w:history="1">
        <w:r w:rsidR="007E5CAE" w:rsidRPr="000A0548">
          <w:rPr>
            <w:rStyle w:val="Hyperlink"/>
          </w:rPr>
          <w:t>5.11</w:t>
        </w:r>
        <w:r w:rsidR="007E5CAE">
          <w:rPr>
            <w:rFonts w:asciiTheme="minorHAnsi" w:eastAsiaTheme="minorEastAsia" w:hAnsiTheme="minorHAnsi"/>
          </w:rPr>
          <w:tab/>
        </w:r>
        <w:r w:rsidR="007E5CAE" w:rsidRPr="000A0548">
          <w:rPr>
            <w:rStyle w:val="Hyperlink"/>
          </w:rPr>
          <w:t>Attachments</w:t>
        </w:r>
        <w:r w:rsidR="007E5CAE">
          <w:rPr>
            <w:webHidden/>
          </w:rPr>
          <w:tab/>
        </w:r>
        <w:r w:rsidR="007E5CAE">
          <w:rPr>
            <w:webHidden/>
          </w:rPr>
          <w:fldChar w:fldCharType="begin"/>
        </w:r>
        <w:r w:rsidR="007E5CAE">
          <w:rPr>
            <w:webHidden/>
          </w:rPr>
          <w:instrText xml:space="preserve"> PAGEREF _Toc497994978 \h </w:instrText>
        </w:r>
        <w:r w:rsidR="007E5CAE">
          <w:rPr>
            <w:webHidden/>
          </w:rPr>
        </w:r>
        <w:r w:rsidR="007E5CAE">
          <w:rPr>
            <w:webHidden/>
          </w:rPr>
          <w:fldChar w:fldCharType="separate"/>
        </w:r>
        <w:r w:rsidR="007E5CAE">
          <w:rPr>
            <w:webHidden/>
          </w:rPr>
          <w:t>73</w:t>
        </w:r>
        <w:r w:rsidR="007E5CAE">
          <w:rPr>
            <w:webHidden/>
          </w:rPr>
          <w:fldChar w:fldCharType="end"/>
        </w:r>
      </w:hyperlink>
    </w:p>
    <w:p w14:paraId="62FD3827" w14:textId="060CFED2" w:rsidR="007E5CAE" w:rsidRDefault="00B555E0">
      <w:pPr>
        <w:pStyle w:val="TOC3"/>
        <w:tabs>
          <w:tab w:val="left" w:pos="2592"/>
        </w:tabs>
        <w:rPr>
          <w:rFonts w:asciiTheme="minorHAnsi" w:eastAsiaTheme="minorEastAsia" w:hAnsiTheme="minorHAnsi"/>
          <w:noProof/>
        </w:rPr>
      </w:pPr>
      <w:hyperlink w:anchor="_Toc497994979" w:history="1">
        <w:r w:rsidR="007E5CAE" w:rsidRPr="000A0548">
          <w:rPr>
            <w:rStyle w:val="Hyperlink"/>
            <w:noProof/>
          </w:rPr>
          <w:t>5.11.1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_Toc497994979 \h </w:instrText>
        </w:r>
        <w:r w:rsidR="007E5CAE">
          <w:rPr>
            <w:noProof/>
            <w:webHidden/>
          </w:rPr>
        </w:r>
        <w:r w:rsidR="007E5CAE">
          <w:rPr>
            <w:noProof/>
            <w:webHidden/>
          </w:rPr>
          <w:fldChar w:fldCharType="separate"/>
        </w:r>
        <w:r w:rsidR="007E5CAE">
          <w:rPr>
            <w:noProof/>
            <w:webHidden/>
          </w:rPr>
          <w:t>73</w:t>
        </w:r>
        <w:r w:rsidR="007E5CAE">
          <w:rPr>
            <w:noProof/>
            <w:webHidden/>
          </w:rPr>
          <w:fldChar w:fldCharType="end"/>
        </w:r>
      </w:hyperlink>
    </w:p>
    <w:p w14:paraId="27600BA8" w14:textId="08BD58FD" w:rsidR="007E5CAE" w:rsidRDefault="00B555E0">
      <w:pPr>
        <w:pStyle w:val="TOC4"/>
        <w:tabs>
          <w:tab w:val="left" w:pos="2592"/>
        </w:tabs>
        <w:rPr>
          <w:rFonts w:asciiTheme="minorHAnsi" w:eastAsiaTheme="minorEastAsia" w:hAnsiTheme="minorHAnsi"/>
          <w:noProof/>
        </w:rPr>
      </w:pPr>
      <w:hyperlink w:anchor="_Toc497994980" w:history="1">
        <w:r w:rsidR="007E5CAE" w:rsidRPr="000A0548">
          <w:rPr>
            <w:rStyle w:val="Hyperlink"/>
            <w:noProof/>
          </w:rPr>
          <w:t>5.11.1.1</w:t>
        </w:r>
        <w:r w:rsidR="007E5CAE">
          <w:rPr>
            <w:rFonts w:asciiTheme="minorHAnsi" w:eastAsiaTheme="minorEastAsia" w:hAnsiTheme="minorHAnsi"/>
            <w:noProof/>
          </w:rPr>
          <w:tab/>
        </w:r>
        <w:r w:rsidR="007E5CAE" w:rsidRPr="000A0548">
          <w:rPr>
            <w:rStyle w:val="Hyperlink"/>
            <w:noProof/>
          </w:rPr>
          <w:t>Add Attachment</w:t>
        </w:r>
        <w:r w:rsidR="007E5CAE">
          <w:rPr>
            <w:noProof/>
            <w:webHidden/>
          </w:rPr>
          <w:tab/>
        </w:r>
        <w:r w:rsidR="007E5CAE">
          <w:rPr>
            <w:noProof/>
            <w:webHidden/>
          </w:rPr>
          <w:fldChar w:fldCharType="begin"/>
        </w:r>
        <w:r w:rsidR="007E5CAE">
          <w:rPr>
            <w:noProof/>
            <w:webHidden/>
          </w:rPr>
          <w:instrText xml:space="preserve"> PAGEREF _Toc497994980 \h </w:instrText>
        </w:r>
        <w:r w:rsidR="007E5CAE">
          <w:rPr>
            <w:noProof/>
            <w:webHidden/>
          </w:rPr>
        </w:r>
        <w:r w:rsidR="007E5CAE">
          <w:rPr>
            <w:noProof/>
            <w:webHidden/>
          </w:rPr>
          <w:fldChar w:fldCharType="separate"/>
        </w:r>
        <w:r w:rsidR="007E5CAE">
          <w:rPr>
            <w:noProof/>
            <w:webHidden/>
          </w:rPr>
          <w:t>73</w:t>
        </w:r>
        <w:r w:rsidR="007E5CAE">
          <w:rPr>
            <w:noProof/>
            <w:webHidden/>
          </w:rPr>
          <w:fldChar w:fldCharType="end"/>
        </w:r>
      </w:hyperlink>
    </w:p>
    <w:p w14:paraId="2AABFD8E" w14:textId="071ED577" w:rsidR="007E5CAE" w:rsidRDefault="00B555E0">
      <w:pPr>
        <w:pStyle w:val="TOC4"/>
        <w:tabs>
          <w:tab w:val="left" w:pos="2592"/>
        </w:tabs>
        <w:rPr>
          <w:rFonts w:asciiTheme="minorHAnsi" w:eastAsiaTheme="minorEastAsia" w:hAnsiTheme="minorHAnsi"/>
          <w:noProof/>
        </w:rPr>
      </w:pPr>
      <w:hyperlink w:anchor="_Toc497994981" w:history="1">
        <w:r w:rsidR="007E5CAE" w:rsidRPr="000A0548">
          <w:rPr>
            <w:rStyle w:val="Hyperlink"/>
            <w:noProof/>
          </w:rPr>
          <w:t>5.11.1.2</w:t>
        </w:r>
        <w:r w:rsidR="007E5CAE">
          <w:rPr>
            <w:rFonts w:asciiTheme="minorHAnsi" w:eastAsiaTheme="minorEastAsia" w:hAnsiTheme="minorHAnsi"/>
            <w:noProof/>
          </w:rPr>
          <w:tab/>
        </w:r>
        <w:r w:rsidR="007E5CAE" w:rsidRPr="000A0548">
          <w:rPr>
            <w:rStyle w:val="Hyperlink"/>
            <w:noProof/>
          </w:rPr>
          <w:t>File Browser</w:t>
        </w:r>
        <w:r w:rsidR="007E5CAE">
          <w:rPr>
            <w:noProof/>
            <w:webHidden/>
          </w:rPr>
          <w:tab/>
        </w:r>
        <w:r w:rsidR="007E5CAE">
          <w:rPr>
            <w:noProof/>
            <w:webHidden/>
          </w:rPr>
          <w:fldChar w:fldCharType="begin"/>
        </w:r>
        <w:r w:rsidR="007E5CAE">
          <w:rPr>
            <w:noProof/>
            <w:webHidden/>
          </w:rPr>
          <w:instrText xml:space="preserve"> PAGEREF _Toc497994981 \h </w:instrText>
        </w:r>
        <w:r w:rsidR="007E5CAE">
          <w:rPr>
            <w:noProof/>
            <w:webHidden/>
          </w:rPr>
        </w:r>
        <w:r w:rsidR="007E5CAE">
          <w:rPr>
            <w:noProof/>
            <w:webHidden/>
          </w:rPr>
          <w:fldChar w:fldCharType="separate"/>
        </w:r>
        <w:r w:rsidR="007E5CAE">
          <w:rPr>
            <w:noProof/>
            <w:webHidden/>
          </w:rPr>
          <w:t>73</w:t>
        </w:r>
        <w:r w:rsidR="007E5CAE">
          <w:rPr>
            <w:noProof/>
            <w:webHidden/>
          </w:rPr>
          <w:fldChar w:fldCharType="end"/>
        </w:r>
      </w:hyperlink>
    </w:p>
    <w:p w14:paraId="232AFC0A" w14:textId="5DD690FD" w:rsidR="007E5CAE" w:rsidRDefault="00B555E0">
      <w:pPr>
        <w:pStyle w:val="TOC3"/>
        <w:tabs>
          <w:tab w:val="left" w:pos="2592"/>
        </w:tabs>
        <w:rPr>
          <w:rFonts w:asciiTheme="minorHAnsi" w:eastAsiaTheme="minorEastAsia" w:hAnsiTheme="minorHAnsi"/>
          <w:noProof/>
        </w:rPr>
      </w:pPr>
      <w:hyperlink w:anchor="_Toc497994982" w:history="1">
        <w:r w:rsidR="007E5CAE" w:rsidRPr="000A0548">
          <w:rPr>
            <w:rStyle w:val="Hyperlink"/>
            <w:noProof/>
          </w:rPr>
          <w:t>5.11.2</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_Toc497994982 \h </w:instrText>
        </w:r>
        <w:r w:rsidR="007E5CAE">
          <w:rPr>
            <w:noProof/>
            <w:webHidden/>
          </w:rPr>
        </w:r>
        <w:r w:rsidR="007E5CAE">
          <w:rPr>
            <w:noProof/>
            <w:webHidden/>
          </w:rPr>
          <w:fldChar w:fldCharType="separate"/>
        </w:r>
        <w:r w:rsidR="007E5CAE">
          <w:rPr>
            <w:noProof/>
            <w:webHidden/>
          </w:rPr>
          <w:t>74</w:t>
        </w:r>
        <w:r w:rsidR="007E5CAE">
          <w:rPr>
            <w:noProof/>
            <w:webHidden/>
          </w:rPr>
          <w:fldChar w:fldCharType="end"/>
        </w:r>
      </w:hyperlink>
    </w:p>
    <w:p w14:paraId="4313E21A" w14:textId="5A1EB827" w:rsidR="007E5CAE" w:rsidRDefault="00B555E0">
      <w:pPr>
        <w:pStyle w:val="TOC3"/>
        <w:tabs>
          <w:tab w:val="left" w:pos="2592"/>
        </w:tabs>
        <w:rPr>
          <w:rFonts w:asciiTheme="minorHAnsi" w:eastAsiaTheme="minorEastAsia" w:hAnsiTheme="minorHAnsi"/>
          <w:noProof/>
        </w:rPr>
      </w:pPr>
      <w:hyperlink w:anchor="_Toc497994983" w:history="1">
        <w:r w:rsidR="007E5CAE" w:rsidRPr="000A0548">
          <w:rPr>
            <w:rStyle w:val="Hyperlink"/>
            <w:noProof/>
          </w:rPr>
          <w:t>5.11.3</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_Toc497994983 \h </w:instrText>
        </w:r>
        <w:r w:rsidR="007E5CAE">
          <w:rPr>
            <w:noProof/>
            <w:webHidden/>
          </w:rPr>
        </w:r>
        <w:r w:rsidR="007E5CAE">
          <w:rPr>
            <w:noProof/>
            <w:webHidden/>
          </w:rPr>
          <w:fldChar w:fldCharType="separate"/>
        </w:r>
        <w:r w:rsidR="007E5CAE">
          <w:rPr>
            <w:noProof/>
            <w:webHidden/>
          </w:rPr>
          <w:t>74</w:t>
        </w:r>
        <w:r w:rsidR="007E5CAE">
          <w:rPr>
            <w:noProof/>
            <w:webHidden/>
          </w:rPr>
          <w:fldChar w:fldCharType="end"/>
        </w:r>
      </w:hyperlink>
    </w:p>
    <w:p w14:paraId="6CD5CA72" w14:textId="3B5A6BA1" w:rsidR="007E5CAE" w:rsidRDefault="00B555E0">
      <w:pPr>
        <w:pStyle w:val="TOC3"/>
        <w:tabs>
          <w:tab w:val="left" w:pos="2592"/>
        </w:tabs>
        <w:rPr>
          <w:rFonts w:asciiTheme="minorHAnsi" w:eastAsiaTheme="minorEastAsia" w:hAnsiTheme="minorHAnsi"/>
          <w:noProof/>
        </w:rPr>
      </w:pPr>
      <w:hyperlink w:anchor="_Toc497994984" w:history="1">
        <w:r w:rsidR="007E5CAE" w:rsidRPr="000A0548">
          <w:rPr>
            <w:rStyle w:val="Hyperlink"/>
            <w:noProof/>
          </w:rPr>
          <w:t>5.11.4</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_Toc497994984 \h </w:instrText>
        </w:r>
        <w:r w:rsidR="007E5CAE">
          <w:rPr>
            <w:noProof/>
            <w:webHidden/>
          </w:rPr>
        </w:r>
        <w:r w:rsidR="007E5CAE">
          <w:rPr>
            <w:noProof/>
            <w:webHidden/>
          </w:rPr>
          <w:fldChar w:fldCharType="separate"/>
        </w:r>
        <w:r w:rsidR="007E5CAE">
          <w:rPr>
            <w:noProof/>
            <w:webHidden/>
          </w:rPr>
          <w:t>74</w:t>
        </w:r>
        <w:r w:rsidR="007E5CAE">
          <w:rPr>
            <w:noProof/>
            <w:webHidden/>
          </w:rPr>
          <w:fldChar w:fldCharType="end"/>
        </w:r>
      </w:hyperlink>
    </w:p>
    <w:p w14:paraId="60C470CC" w14:textId="5FCC7318" w:rsidR="007E5CAE" w:rsidRDefault="00B555E0">
      <w:pPr>
        <w:pStyle w:val="TOC3"/>
        <w:tabs>
          <w:tab w:val="left" w:pos="2592"/>
        </w:tabs>
        <w:rPr>
          <w:rFonts w:asciiTheme="minorHAnsi" w:eastAsiaTheme="minorEastAsia" w:hAnsiTheme="minorHAnsi"/>
          <w:noProof/>
        </w:rPr>
      </w:pPr>
      <w:hyperlink w:anchor="_Toc497994985" w:history="1">
        <w:r w:rsidR="007E5CAE" w:rsidRPr="000A0548">
          <w:rPr>
            <w:rStyle w:val="Hyperlink"/>
            <w:noProof/>
          </w:rPr>
          <w:t>5.11.5</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_Toc497994985 \h </w:instrText>
        </w:r>
        <w:r w:rsidR="007E5CAE">
          <w:rPr>
            <w:noProof/>
            <w:webHidden/>
          </w:rPr>
        </w:r>
        <w:r w:rsidR="007E5CAE">
          <w:rPr>
            <w:noProof/>
            <w:webHidden/>
          </w:rPr>
          <w:fldChar w:fldCharType="separate"/>
        </w:r>
        <w:r w:rsidR="007E5CAE">
          <w:rPr>
            <w:noProof/>
            <w:webHidden/>
          </w:rPr>
          <w:t>74</w:t>
        </w:r>
        <w:r w:rsidR="007E5CAE">
          <w:rPr>
            <w:noProof/>
            <w:webHidden/>
          </w:rPr>
          <w:fldChar w:fldCharType="end"/>
        </w:r>
      </w:hyperlink>
    </w:p>
    <w:p w14:paraId="6B2825D6" w14:textId="7B2D9A2C" w:rsidR="007E5CAE" w:rsidRDefault="00B555E0">
      <w:pPr>
        <w:pStyle w:val="TOC3"/>
        <w:tabs>
          <w:tab w:val="left" w:pos="2592"/>
        </w:tabs>
        <w:rPr>
          <w:rFonts w:asciiTheme="minorHAnsi" w:eastAsiaTheme="minorEastAsia" w:hAnsiTheme="minorHAnsi"/>
          <w:noProof/>
        </w:rPr>
      </w:pPr>
      <w:hyperlink w:anchor="_Toc497994986" w:history="1">
        <w:r w:rsidR="007E5CAE" w:rsidRPr="000A0548">
          <w:rPr>
            <w:rStyle w:val="Hyperlink"/>
            <w:noProof/>
          </w:rPr>
          <w:t>5.11.6</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_Toc497994986 \h </w:instrText>
        </w:r>
        <w:r w:rsidR="007E5CAE">
          <w:rPr>
            <w:noProof/>
            <w:webHidden/>
          </w:rPr>
        </w:r>
        <w:r w:rsidR="007E5CAE">
          <w:rPr>
            <w:noProof/>
            <w:webHidden/>
          </w:rPr>
          <w:fldChar w:fldCharType="separate"/>
        </w:r>
        <w:r w:rsidR="007E5CAE">
          <w:rPr>
            <w:noProof/>
            <w:webHidden/>
          </w:rPr>
          <w:t>74</w:t>
        </w:r>
        <w:r w:rsidR="007E5CAE">
          <w:rPr>
            <w:noProof/>
            <w:webHidden/>
          </w:rPr>
          <w:fldChar w:fldCharType="end"/>
        </w:r>
      </w:hyperlink>
    </w:p>
    <w:p w14:paraId="7E4079E0" w14:textId="5FC9095F" w:rsidR="007E5CAE" w:rsidRDefault="00B555E0">
      <w:pPr>
        <w:pStyle w:val="TOC2"/>
        <w:tabs>
          <w:tab w:val="left" w:pos="1584"/>
        </w:tabs>
        <w:rPr>
          <w:rFonts w:asciiTheme="minorHAnsi" w:eastAsiaTheme="minorEastAsia" w:hAnsiTheme="minorHAnsi"/>
        </w:rPr>
      </w:pPr>
      <w:hyperlink w:anchor="_Toc497994987" w:history="1">
        <w:r w:rsidR="007E5CAE" w:rsidRPr="000A0548">
          <w:rPr>
            <w:rStyle w:val="Hyperlink"/>
          </w:rPr>
          <w:t>5.12</w:t>
        </w:r>
        <w:r w:rsidR="007E5CAE">
          <w:rPr>
            <w:rFonts w:asciiTheme="minorHAnsi" w:eastAsiaTheme="minorEastAsia" w:hAnsiTheme="minorHAnsi"/>
          </w:rPr>
          <w:tab/>
        </w:r>
        <w:r w:rsidR="007E5CAE" w:rsidRPr="000A0548">
          <w:rPr>
            <w:rStyle w:val="Hyperlink"/>
          </w:rPr>
          <w:t>View Attachments</w:t>
        </w:r>
        <w:r w:rsidR="007E5CAE">
          <w:rPr>
            <w:webHidden/>
          </w:rPr>
          <w:tab/>
        </w:r>
        <w:r w:rsidR="007E5CAE">
          <w:rPr>
            <w:webHidden/>
          </w:rPr>
          <w:fldChar w:fldCharType="begin"/>
        </w:r>
        <w:r w:rsidR="007E5CAE">
          <w:rPr>
            <w:webHidden/>
          </w:rPr>
          <w:instrText xml:space="preserve"> PAGEREF _Toc497994987 \h </w:instrText>
        </w:r>
        <w:r w:rsidR="007E5CAE">
          <w:rPr>
            <w:webHidden/>
          </w:rPr>
        </w:r>
        <w:r w:rsidR="007E5CAE">
          <w:rPr>
            <w:webHidden/>
          </w:rPr>
          <w:fldChar w:fldCharType="separate"/>
        </w:r>
        <w:r w:rsidR="007E5CAE">
          <w:rPr>
            <w:webHidden/>
          </w:rPr>
          <w:t>75</w:t>
        </w:r>
        <w:r w:rsidR="007E5CAE">
          <w:rPr>
            <w:webHidden/>
          </w:rPr>
          <w:fldChar w:fldCharType="end"/>
        </w:r>
      </w:hyperlink>
    </w:p>
    <w:p w14:paraId="0A907F63" w14:textId="4943F507" w:rsidR="007E5CAE" w:rsidRDefault="00B555E0">
      <w:pPr>
        <w:pStyle w:val="TOC3"/>
        <w:tabs>
          <w:tab w:val="left" w:pos="2592"/>
        </w:tabs>
        <w:rPr>
          <w:rFonts w:asciiTheme="minorHAnsi" w:eastAsiaTheme="minorEastAsia" w:hAnsiTheme="minorHAnsi"/>
          <w:noProof/>
        </w:rPr>
      </w:pPr>
      <w:hyperlink w:anchor="_Toc497994988" w:history="1">
        <w:r w:rsidR="007E5CAE" w:rsidRPr="000A0548">
          <w:rPr>
            <w:rStyle w:val="Hyperlink"/>
            <w:noProof/>
          </w:rPr>
          <w:t>5.12.1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_Toc497994988 \h </w:instrText>
        </w:r>
        <w:r w:rsidR="007E5CAE">
          <w:rPr>
            <w:noProof/>
            <w:webHidden/>
          </w:rPr>
        </w:r>
        <w:r w:rsidR="007E5CAE">
          <w:rPr>
            <w:noProof/>
            <w:webHidden/>
          </w:rPr>
          <w:fldChar w:fldCharType="separate"/>
        </w:r>
        <w:r w:rsidR="007E5CAE">
          <w:rPr>
            <w:noProof/>
            <w:webHidden/>
          </w:rPr>
          <w:t>75</w:t>
        </w:r>
        <w:r w:rsidR="007E5CAE">
          <w:rPr>
            <w:noProof/>
            <w:webHidden/>
          </w:rPr>
          <w:fldChar w:fldCharType="end"/>
        </w:r>
      </w:hyperlink>
    </w:p>
    <w:p w14:paraId="6473B9ED" w14:textId="58B5A2F7" w:rsidR="007E5CAE" w:rsidRDefault="00B555E0">
      <w:pPr>
        <w:pStyle w:val="TOC3"/>
        <w:tabs>
          <w:tab w:val="left" w:pos="2592"/>
        </w:tabs>
        <w:rPr>
          <w:rFonts w:asciiTheme="minorHAnsi" w:eastAsiaTheme="minorEastAsia" w:hAnsiTheme="minorHAnsi"/>
          <w:noProof/>
        </w:rPr>
      </w:pPr>
      <w:hyperlink w:anchor="_Toc497994989" w:history="1">
        <w:r w:rsidR="007E5CAE" w:rsidRPr="000A0548">
          <w:rPr>
            <w:rStyle w:val="Hyperlink"/>
            <w:noProof/>
          </w:rPr>
          <w:t>5.12.2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_Toc497994989 \h </w:instrText>
        </w:r>
        <w:r w:rsidR="007E5CAE">
          <w:rPr>
            <w:noProof/>
            <w:webHidden/>
          </w:rPr>
        </w:r>
        <w:r w:rsidR="007E5CAE">
          <w:rPr>
            <w:noProof/>
            <w:webHidden/>
          </w:rPr>
          <w:fldChar w:fldCharType="separate"/>
        </w:r>
        <w:r w:rsidR="007E5CAE">
          <w:rPr>
            <w:noProof/>
            <w:webHidden/>
          </w:rPr>
          <w:t>76</w:t>
        </w:r>
        <w:r w:rsidR="007E5CAE">
          <w:rPr>
            <w:noProof/>
            <w:webHidden/>
          </w:rPr>
          <w:fldChar w:fldCharType="end"/>
        </w:r>
      </w:hyperlink>
    </w:p>
    <w:p w14:paraId="46B0A572" w14:textId="33909537" w:rsidR="007E5CAE" w:rsidRDefault="00B555E0">
      <w:pPr>
        <w:pStyle w:val="TOC3"/>
        <w:tabs>
          <w:tab w:val="left" w:pos="2592"/>
        </w:tabs>
        <w:rPr>
          <w:rFonts w:asciiTheme="minorHAnsi" w:eastAsiaTheme="minorEastAsia" w:hAnsiTheme="minorHAnsi"/>
          <w:noProof/>
        </w:rPr>
      </w:pPr>
      <w:hyperlink w:anchor="_Toc497994990" w:history="1">
        <w:r w:rsidR="007E5CAE" w:rsidRPr="000A0548">
          <w:rPr>
            <w:rStyle w:val="Hyperlink"/>
            <w:noProof/>
          </w:rPr>
          <w:t>5.12.3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_Toc497994990 \h </w:instrText>
        </w:r>
        <w:r w:rsidR="007E5CAE">
          <w:rPr>
            <w:noProof/>
            <w:webHidden/>
          </w:rPr>
        </w:r>
        <w:r w:rsidR="007E5CAE">
          <w:rPr>
            <w:noProof/>
            <w:webHidden/>
          </w:rPr>
          <w:fldChar w:fldCharType="separate"/>
        </w:r>
        <w:r w:rsidR="007E5CAE">
          <w:rPr>
            <w:noProof/>
            <w:webHidden/>
          </w:rPr>
          <w:t>76</w:t>
        </w:r>
        <w:r w:rsidR="007E5CAE">
          <w:rPr>
            <w:noProof/>
            <w:webHidden/>
          </w:rPr>
          <w:fldChar w:fldCharType="end"/>
        </w:r>
      </w:hyperlink>
    </w:p>
    <w:p w14:paraId="01C7D2EC" w14:textId="3B8E33A4" w:rsidR="007E5CAE" w:rsidRDefault="00B555E0">
      <w:pPr>
        <w:pStyle w:val="TOC3"/>
        <w:tabs>
          <w:tab w:val="left" w:pos="2592"/>
        </w:tabs>
        <w:rPr>
          <w:rFonts w:asciiTheme="minorHAnsi" w:eastAsiaTheme="minorEastAsia" w:hAnsiTheme="minorHAnsi"/>
          <w:noProof/>
        </w:rPr>
      </w:pPr>
      <w:hyperlink w:anchor="_Toc497994991" w:history="1">
        <w:r w:rsidR="007E5CAE" w:rsidRPr="000A0548">
          <w:rPr>
            <w:rStyle w:val="Hyperlink"/>
            <w:noProof/>
          </w:rPr>
          <w:t>5.12.4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_Toc497994991 \h </w:instrText>
        </w:r>
        <w:r w:rsidR="007E5CAE">
          <w:rPr>
            <w:noProof/>
            <w:webHidden/>
          </w:rPr>
        </w:r>
        <w:r w:rsidR="007E5CAE">
          <w:rPr>
            <w:noProof/>
            <w:webHidden/>
          </w:rPr>
          <w:fldChar w:fldCharType="separate"/>
        </w:r>
        <w:r w:rsidR="007E5CAE">
          <w:rPr>
            <w:noProof/>
            <w:webHidden/>
          </w:rPr>
          <w:t>76</w:t>
        </w:r>
        <w:r w:rsidR="007E5CAE">
          <w:rPr>
            <w:noProof/>
            <w:webHidden/>
          </w:rPr>
          <w:fldChar w:fldCharType="end"/>
        </w:r>
      </w:hyperlink>
    </w:p>
    <w:p w14:paraId="69F3464E" w14:textId="1F52F248" w:rsidR="007E5CAE" w:rsidRDefault="00B555E0">
      <w:pPr>
        <w:pStyle w:val="TOC3"/>
        <w:tabs>
          <w:tab w:val="left" w:pos="2592"/>
        </w:tabs>
        <w:rPr>
          <w:rFonts w:asciiTheme="minorHAnsi" w:eastAsiaTheme="minorEastAsia" w:hAnsiTheme="minorHAnsi"/>
          <w:noProof/>
        </w:rPr>
      </w:pPr>
      <w:hyperlink w:anchor="_Toc497994992" w:history="1">
        <w:r w:rsidR="007E5CAE" w:rsidRPr="000A0548">
          <w:rPr>
            <w:rStyle w:val="Hyperlink"/>
            <w:noProof/>
          </w:rPr>
          <w:t>5.12.5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_Toc497994992 \h </w:instrText>
        </w:r>
        <w:r w:rsidR="007E5CAE">
          <w:rPr>
            <w:noProof/>
            <w:webHidden/>
          </w:rPr>
        </w:r>
        <w:r w:rsidR="007E5CAE">
          <w:rPr>
            <w:noProof/>
            <w:webHidden/>
          </w:rPr>
          <w:fldChar w:fldCharType="separate"/>
        </w:r>
        <w:r w:rsidR="007E5CAE">
          <w:rPr>
            <w:noProof/>
            <w:webHidden/>
          </w:rPr>
          <w:t>76</w:t>
        </w:r>
        <w:r w:rsidR="007E5CAE">
          <w:rPr>
            <w:noProof/>
            <w:webHidden/>
          </w:rPr>
          <w:fldChar w:fldCharType="end"/>
        </w:r>
      </w:hyperlink>
    </w:p>
    <w:p w14:paraId="34DCFC60" w14:textId="79BAB7F8" w:rsidR="007E5CAE" w:rsidRDefault="00B555E0">
      <w:pPr>
        <w:pStyle w:val="TOC3"/>
        <w:tabs>
          <w:tab w:val="left" w:pos="2592"/>
        </w:tabs>
        <w:rPr>
          <w:rFonts w:asciiTheme="minorHAnsi" w:eastAsiaTheme="minorEastAsia" w:hAnsiTheme="minorHAnsi"/>
          <w:noProof/>
        </w:rPr>
      </w:pPr>
      <w:hyperlink w:anchor="_Toc497994993" w:history="1">
        <w:r w:rsidR="007E5CAE" w:rsidRPr="000A0548">
          <w:rPr>
            <w:rStyle w:val="Hyperlink"/>
            <w:noProof/>
          </w:rPr>
          <w:t>5.12.6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_Toc497994993 \h </w:instrText>
        </w:r>
        <w:r w:rsidR="007E5CAE">
          <w:rPr>
            <w:noProof/>
            <w:webHidden/>
          </w:rPr>
        </w:r>
        <w:r w:rsidR="007E5CAE">
          <w:rPr>
            <w:noProof/>
            <w:webHidden/>
          </w:rPr>
          <w:fldChar w:fldCharType="separate"/>
        </w:r>
        <w:r w:rsidR="007E5CAE">
          <w:rPr>
            <w:noProof/>
            <w:webHidden/>
          </w:rPr>
          <w:t>76</w:t>
        </w:r>
        <w:r w:rsidR="007E5CAE">
          <w:rPr>
            <w:noProof/>
            <w:webHidden/>
          </w:rPr>
          <w:fldChar w:fldCharType="end"/>
        </w:r>
      </w:hyperlink>
    </w:p>
    <w:p w14:paraId="1CCAB7C8" w14:textId="5747EC4D" w:rsidR="007E5CAE" w:rsidRDefault="00B555E0">
      <w:pPr>
        <w:pStyle w:val="TOC3"/>
        <w:tabs>
          <w:tab w:val="left" w:pos="2592"/>
        </w:tabs>
        <w:rPr>
          <w:rFonts w:asciiTheme="minorHAnsi" w:eastAsiaTheme="minorEastAsia" w:hAnsiTheme="minorHAnsi"/>
          <w:noProof/>
        </w:rPr>
      </w:pPr>
      <w:hyperlink w:anchor="_Toc497994994" w:history="1">
        <w:r w:rsidR="007E5CAE" w:rsidRPr="000A0548">
          <w:rPr>
            <w:rStyle w:val="Hyperlink"/>
            <w:noProof/>
          </w:rPr>
          <w:t>5.12.7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_Toc497994994 \h </w:instrText>
        </w:r>
        <w:r w:rsidR="007E5CAE">
          <w:rPr>
            <w:noProof/>
            <w:webHidden/>
          </w:rPr>
        </w:r>
        <w:r w:rsidR="007E5CAE">
          <w:rPr>
            <w:noProof/>
            <w:webHidden/>
          </w:rPr>
          <w:fldChar w:fldCharType="separate"/>
        </w:r>
        <w:r w:rsidR="007E5CAE">
          <w:rPr>
            <w:noProof/>
            <w:webHidden/>
          </w:rPr>
          <w:t>76</w:t>
        </w:r>
        <w:r w:rsidR="007E5CAE">
          <w:rPr>
            <w:noProof/>
            <w:webHidden/>
          </w:rPr>
          <w:fldChar w:fldCharType="end"/>
        </w:r>
      </w:hyperlink>
    </w:p>
    <w:p w14:paraId="27F94362" w14:textId="2462E3B9" w:rsidR="007E5CAE" w:rsidRDefault="00B555E0">
      <w:pPr>
        <w:pStyle w:val="TOC3"/>
        <w:tabs>
          <w:tab w:val="left" w:pos="2592"/>
        </w:tabs>
        <w:rPr>
          <w:rFonts w:asciiTheme="minorHAnsi" w:eastAsiaTheme="minorEastAsia" w:hAnsiTheme="minorHAnsi"/>
          <w:noProof/>
        </w:rPr>
      </w:pPr>
      <w:hyperlink w:anchor="_Toc497994995" w:history="1">
        <w:r w:rsidR="007E5CAE" w:rsidRPr="000A0548">
          <w:rPr>
            <w:rStyle w:val="Hyperlink"/>
            <w:noProof/>
          </w:rPr>
          <w:t>5.12.8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_Toc497994995 \h </w:instrText>
        </w:r>
        <w:r w:rsidR="007E5CAE">
          <w:rPr>
            <w:noProof/>
            <w:webHidden/>
          </w:rPr>
        </w:r>
        <w:r w:rsidR="007E5CAE">
          <w:rPr>
            <w:noProof/>
            <w:webHidden/>
          </w:rPr>
          <w:fldChar w:fldCharType="separate"/>
        </w:r>
        <w:r w:rsidR="007E5CAE">
          <w:rPr>
            <w:noProof/>
            <w:webHidden/>
          </w:rPr>
          <w:t>76</w:t>
        </w:r>
        <w:r w:rsidR="007E5CAE">
          <w:rPr>
            <w:noProof/>
            <w:webHidden/>
          </w:rPr>
          <w:fldChar w:fldCharType="end"/>
        </w:r>
      </w:hyperlink>
    </w:p>
    <w:p w14:paraId="209AC445" w14:textId="51E31900" w:rsidR="007E5CAE" w:rsidRDefault="00B555E0">
      <w:pPr>
        <w:pStyle w:val="TOC2"/>
        <w:tabs>
          <w:tab w:val="left" w:pos="1584"/>
        </w:tabs>
        <w:rPr>
          <w:rFonts w:asciiTheme="minorHAnsi" w:eastAsiaTheme="minorEastAsia" w:hAnsiTheme="minorHAnsi"/>
        </w:rPr>
      </w:pPr>
      <w:hyperlink w:anchor="_Toc497994996" w:history="1">
        <w:r w:rsidR="007E5CAE" w:rsidRPr="000A0548">
          <w:rPr>
            <w:rStyle w:val="Hyperlink"/>
          </w:rPr>
          <w:t>5.13</w:t>
        </w:r>
        <w:r w:rsidR="007E5CAE">
          <w:rPr>
            <w:rFonts w:asciiTheme="minorHAnsi" w:eastAsiaTheme="minorEastAsia" w:hAnsiTheme="minorHAnsi"/>
          </w:rPr>
          <w:tab/>
        </w:r>
        <w:r w:rsidR="007E5CAE" w:rsidRPr="000A0548">
          <w:rPr>
            <w:rStyle w:val="Hyperlink"/>
          </w:rPr>
          <w:t>PCD Notification</w:t>
        </w:r>
        <w:r w:rsidR="007E5CAE">
          <w:rPr>
            <w:webHidden/>
          </w:rPr>
          <w:tab/>
        </w:r>
        <w:r w:rsidR="007E5CAE">
          <w:rPr>
            <w:webHidden/>
          </w:rPr>
          <w:fldChar w:fldCharType="begin"/>
        </w:r>
        <w:r w:rsidR="007E5CAE">
          <w:rPr>
            <w:webHidden/>
          </w:rPr>
          <w:instrText xml:space="preserve"> PAGEREF _Toc497994996 \h </w:instrText>
        </w:r>
        <w:r w:rsidR="007E5CAE">
          <w:rPr>
            <w:webHidden/>
          </w:rPr>
        </w:r>
        <w:r w:rsidR="007E5CAE">
          <w:rPr>
            <w:webHidden/>
          </w:rPr>
          <w:fldChar w:fldCharType="separate"/>
        </w:r>
        <w:r w:rsidR="007E5CAE">
          <w:rPr>
            <w:webHidden/>
          </w:rPr>
          <w:t>76</w:t>
        </w:r>
        <w:r w:rsidR="007E5CAE">
          <w:rPr>
            <w:webHidden/>
          </w:rPr>
          <w:fldChar w:fldCharType="end"/>
        </w:r>
      </w:hyperlink>
    </w:p>
    <w:p w14:paraId="6C685159" w14:textId="75CC1F78" w:rsidR="007E5CAE" w:rsidRDefault="00B555E0">
      <w:pPr>
        <w:pStyle w:val="TOC3"/>
        <w:tabs>
          <w:tab w:val="left" w:pos="2592"/>
        </w:tabs>
        <w:rPr>
          <w:rFonts w:asciiTheme="minorHAnsi" w:eastAsiaTheme="minorEastAsia" w:hAnsiTheme="minorHAnsi"/>
          <w:noProof/>
        </w:rPr>
      </w:pPr>
      <w:hyperlink w:anchor="_Toc497994997" w:history="1">
        <w:r w:rsidR="007E5CAE" w:rsidRPr="000A0548">
          <w:rPr>
            <w:rStyle w:val="Hyperlink"/>
            <w:noProof/>
          </w:rPr>
          <w:t>5.13.1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_Toc497994997 \h </w:instrText>
        </w:r>
        <w:r w:rsidR="007E5CAE">
          <w:rPr>
            <w:noProof/>
            <w:webHidden/>
          </w:rPr>
        </w:r>
        <w:r w:rsidR="007E5CAE">
          <w:rPr>
            <w:noProof/>
            <w:webHidden/>
          </w:rPr>
          <w:fldChar w:fldCharType="separate"/>
        </w:r>
        <w:r w:rsidR="007E5CAE">
          <w:rPr>
            <w:noProof/>
            <w:webHidden/>
          </w:rPr>
          <w:t>77</w:t>
        </w:r>
        <w:r w:rsidR="007E5CAE">
          <w:rPr>
            <w:noProof/>
            <w:webHidden/>
          </w:rPr>
          <w:fldChar w:fldCharType="end"/>
        </w:r>
      </w:hyperlink>
    </w:p>
    <w:p w14:paraId="7905ABB4" w14:textId="62582F4B" w:rsidR="007E5CAE" w:rsidRDefault="00B555E0">
      <w:pPr>
        <w:pStyle w:val="TOC3"/>
        <w:tabs>
          <w:tab w:val="left" w:pos="2592"/>
        </w:tabs>
        <w:rPr>
          <w:rFonts w:asciiTheme="minorHAnsi" w:eastAsiaTheme="minorEastAsia" w:hAnsiTheme="minorHAnsi"/>
          <w:noProof/>
        </w:rPr>
      </w:pPr>
      <w:hyperlink w:anchor="_Toc497994998" w:history="1">
        <w:r w:rsidR="007E5CAE" w:rsidRPr="000A0548">
          <w:rPr>
            <w:rStyle w:val="Hyperlink"/>
            <w:noProof/>
          </w:rPr>
          <w:t>5.13.2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_Toc497994998 \h </w:instrText>
        </w:r>
        <w:r w:rsidR="007E5CAE">
          <w:rPr>
            <w:noProof/>
            <w:webHidden/>
          </w:rPr>
        </w:r>
        <w:r w:rsidR="007E5CAE">
          <w:rPr>
            <w:noProof/>
            <w:webHidden/>
          </w:rPr>
          <w:fldChar w:fldCharType="separate"/>
        </w:r>
        <w:r w:rsidR="007E5CAE">
          <w:rPr>
            <w:noProof/>
            <w:webHidden/>
          </w:rPr>
          <w:t>77</w:t>
        </w:r>
        <w:r w:rsidR="007E5CAE">
          <w:rPr>
            <w:noProof/>
            <w:webHidden/>
          </w:rPr>
          <w:fldChar w:fldCharType="end"/>
        </w:r>
      </w:hyperlink>
    </w:p>
    <w:p w14:paraId="699919A4" w14:textId="38A76D7F" w:rsidR="007E5CAE" w:rsidRDefault="00B555E0">
      <w:pPr>
        <w:pStyle w:val="TOC3"/>
        <w:tabs>
          <w:tab w:val="left" w:pos="2592"/>
        </w:tabs>
        <w:rPr>
          <w:rFonts w:asciiTheme="minorHAnsi" w:eastAsiaTheme="minorEastAsia" w:hAnsiTheme="minorHAnsi"/>
          <w:noProof/>
        </w:rPr>
      </w:pPr>
      <w:hyperlink w:anchor="_Toc497994999" w:history="1">
        <w:r w:rsidR="007E5CAE" w:rsidRPr="000A0548">
          <w:rPr>
            <w:rStyle w:val="Hyperlink"/>
            <w:noProof/>
          </w:rPr>
          <w:t>5.13.3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_Toc497994999 \h </w:instrText>
        </w:r>
        <w:r w:rsidR="007E5CAE">
          <w:rPr>
            <w:noProof/>
            <w:webHidden/>
          </w:rPr>
        </w:r>
        <w:r w:rsidR="007E5CAE">
          <w:rPr>
            <w:noProof/>
            <w:webHidden/>
          </w:rPr>
          <w:fldChar w:fldCharType="separate"/>
        </w:r>
        <w:r w:rsidR="007E5CAE">
          <w:rPr>
            <w:noProof/>
            <w:webHidden/>
          </w:rPr>
          <w:t>77</w:t>
        </w:r>
        <w:r w:rsidR="007E5CAE">
          <w:rPr>
            <w:noProof/>
            <w:webHidden/>
          </w:rPr>
          <w:fldChar w:fldCharType="end"/>
        </w:r>
      </w:hyperlink>
    </w:p>
    <w:p w14:paraId="31798F28" w14:textId="52A29F76" w:rsidR="007E5CAE" w:rsidRDefault="00B555E0">
      <w:pPr>
        <w:pStyle w:val="TOC3"/>
        <w:tabs>
          <w:tab w:val="left" w:pos="2592"/>
        </w:tabs>
        <w:rPr>
          <w:rFonts w:asciiTheme="minorHAnsi" w:eastAsiaTheme="minorEastAsia" w:hAnsiTheme="minorHAnsi"/>
          <w:noProof/>
        </w:rPr>
      </w:pPr>
      <w:hyperlink w:anchor="_Toc497995000" w:history="1">
        <w:r w:rsidR="007E5CAE" w:rsidRPr="000A0548">
          <w:rPr>
            <w:rStyle w:val="Hyperlink"/>
            <w:noProof/>
          </w:rPr>
          <w:t>5.13.4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_Toc497995000 \h </w:instrText>
        </w:r>
        <w:r w:rsidR="007E5CAE">
          <w:rPr>
            <w:noProof/>
            <w:webHidden/>
          </w:rPr>
        </w:r>
        <w:r w:rsidR="007E5CAE">
          <w:rPr>
            <w:noProof/>
            <w:webHidden/>
          </w:rPr>
          <w:fldChar w:fldCharType="separate"/>
        </w:r>
        <w:r w:rsidR="007E5CAE">
          <w:rPr>
            <w:noProof/>
            <w:webHidden/>
          </w:rPr>
          <w:t>77</w:t>
        </w:r>
        <w:r w:rsidR="007E5CAE">
          <w:rPr>
            <w:noProof/>
            <w:webHidden/>
          </w:rPr>
          <w:fldChar w:fldCharType="end"/>
        </w:r>
      </w:hyperlink>
    </w:p>
    <w:p w14:paraId="1F75BE8F" w14:textId="3DBB9AB9" w:rsidR="007E5CAE" w:rsidRDefault="00B555E0">
      <w:pPr>
        <w:pStyle w:val="TOC3"/>
        <w:tabs>
          <w:tab w:val="left" w:pos="2592"/>
        </w:tabs>
        <w:rPr>
          <w:rFonts w:asciiTheme="minorHAnsi" w:eastAsiaTheme="minorEastAsia" w:hAnsiTheme="minorHAnsi"/>
          <w:noProof/>
        </w:rPr>
      </w:pPr>
      <w:hyperlink w:anchor="_Toc497995001" w:history="1">
        <w:r w:rsidR="007E5CAE" w:rsidRPr="000A0548">
          <w:rPr>
            <w:rStyle w:val="Hyperlink"/>
            <w:noProof/>
          </w:rPr>
          <w:t>5.13.5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_Toc497995001 \h </w:instrText>
        </w:r>
        <w:r w:rsidR="007E5CAE">
          <w:rPr>
            <w:noProof/>
            <w:webHidden/>
          </w:rPr>
        </w:r>
        <w:r w:rsidR="007E5CAE">
          <w:rPr>
            <w:noProof/>
            <w:webHidden/>
          </w:rPr>
          <w:fldChar w:fldCharType="separate"/>
        </w:r>
        <w:r w:rsidR="007E5CAE">
          <w:rPr>
            <w:noProof/>
            <w:webHidden/>
          </w:rPr>
          <w:t>77</w:t>
        </w:r>
        <w:r w:rsidR="007E5CAE">
          <w:rPr>
            <w:noProof/>
            <w:webHidden/>
          </w:rPr>
          <w:fldChar w:fldCharType="end"/>
        </w:r>
      </w:hyperlink>
    </w:p>
    <w:p w14:paraId="031C434D" w14:textId="3632E624" w:rsidR="007E5CAE" w:rsidRDefault="00B555E0">
      <w:pPr>
        <w:pStyle w:val="TOC3"/>
        <w:tabs>
          <w:tab w:val="left" w:pos="2592"/>
        </w:tabs>
        <w:rPr>
          <w:rFonts w:asciiTheme="minorHAnsi" w:eastAsiaTheme="minorEastAsia" w:hAnsiTheme="minorHAnsi"/>
          <w:noProof/>
        </w:rPr>
      </w:pPr>
      <w:hyperlink w:anchor="_Toc497995002" w:history="1">
        <w:r w:rsidR="007E5CAE" w:rsidRPr="000A0548">
          <w:rPr>
            <w:rStyle w:val="Hyperlink"/>
            <w:noProof/>
          </w:rPr>
          <w:t>5.13.6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_Toc497995002 \h </w:instrText>
        </w:r>
        <w:r w:rsidR="007E5CAE">
          <w:rPr>
            <w:noProof/>
            <w:webHidden/>
          </w:rPr>
        </w:r>
        <w:r w:rsidR="007E5CAE">
          <w:rPr>
            <w:noProof/>
            <w:webHidden/>
          </w:rPr>
          <w:fldChar w:fldCharType="separate"/>
        </w:r>
        <w:r w:rsidR="007E5CAE">
          <w:rPr>
            <w:noProof/>
            <w:webHidden/>
          </w:rPr>
          <w:t>77</w:t>
        </w:r>
        <w:r w:rsidR="007E5CAE">
          <w:rPr>
            <w:noProof/>
            <w:webHidden/>
          </w:rPr>
          <w:fldChar w:fldCharType="end"/>
        </w:r>
      </w:hyperlink>
    </w:p>
    <w:p w14:paraId="6E4EA228" w14:textId="1C381260" w:rsidR="007E5CAE" w:rsidRDefault="00B555E0">
      <w:pPr>
        <w:pStyle w:val="TOC3"/>
        <w:tabs>
          <w:tab w:val="left" w:pos="2592"/>
        </w:tabs>
        <w:rPr>
          <w:rFonts w:asciiTheme="minorHAnsi" w:eastAsiaTheme="minorEastAsia" w:hAnsiTheme="minorHAnsi"/>
          <w:noProof/>
        </w:rPr>
      </w:pPr>
      <w:hyperlink w:anchor="_Toc497995003" w:history="1">
        <w:r w:rsidR="007E5CAE" w:rsidRPr="000A0548">
          <w:rPr>
            <w:rStyle w:val="Hyperlink"/>
            <w:noProof/>
          </w:rPr>
          <w:t>5.13.7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_Toc497995003 \h </w:instrText>
        </w:r>
        <w:r w:rsidR="007E5CAE">
          <w:rPr>
            <w:noProof/>
            <w:webHidden/>
          </w:rPr>
        </w:r>
        <w:r w:rsidR="007E5CAE">
          <w:rPr>
            <w:noProof/>
            <w:webHidden/>
          </w:rPr>
          <w:fldChar w:fldCharType="separate"/>
        </w:r>
        <w:r w:rsidR="007E5CAE">
          <w:rPr>
            <w:noProof/>
            <w:webHidden/>
          </w:rPr>
          <w:t>78</w:t>
        </w:r>
        <w:r w:rsidR="007E5CAE">
          <w:rPr>
            <w:noProof/>
            <w:webHidden/>
          </w:rPr>
          <w:fldChar w:fldCharType="end"/>
        </w:r>
      </w:hyperlink>
    </w:p>
    <w:p w14:paraId="59AFD9C9" w14:textId="3D0A32D5" w:rsidR="007E5CAE" w:rsidRDefault="00B555E0">
      <w:pPr>
        <w:pStyle w:val="TOC3"/>
        <w:tabs>
          <w:tab w:val="left" w:pos="2592"/>
        </w:tabs>
        <w:rPr>
          <w:rFonts w:asciiTheme="minorHAnsi" w:eastAsiaTheme="minorEastAsia" w:hAnsiTheme="minorHAnsi"/>
          <w:noProof/>
        </w:rPr>
      </w:pPr>
      <w:hyperlink w:anchor="_Toc497995004" w:history="1">
        <w:r w:rsidR="007E5CAE" w:rsidRPr="000A0548">
          <w:rPr>
            <w:rStyle w:val="Hyperlink"/>
            <w:noProof/>
          </w:rPr>
          <w:t>5.13.8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_Toc497995004 \h </w:instrText>
        </w:r>
        <w:r w:rsidR="007E5CAE">
          <w:rPr>
            <w:noProof/>
            <w:webHidden/>
          </w:rPr>
        </w:r>
        <w:r w:rsidR="007E5CAE">
          <w:rPr>
            <w:noProof/>
            <w:webHidden/>
          </w:rPr>
          <w:fldChar w:fldCharType="separate"/>
        </w:r>
        <w:r w:rsidR="007E5CAE">
          <w:rPr>
            <w:noProof/>
            <w:webHidden/>
          </w:rPr>
          <w:t>78</w:t>
        </w:r>
        <w:r w:rsidR="007E5CAE">
          <w:rPr>
            <w:noProof/>
            <w:webHidden/>
          </w:rPr>
          <w:fldChar w:fldCharType="end"/>
        </w:r>
      </w:hyperlink>
    </w:p>
    <w:p w14:paraId="4A42CB29" w14:textId="50F25804" w:rsidR="007E5CAE" w:rsidRDefault="00B555E0">
      <w:pPr>
        <w:pStyle w:val="TOC2"/>
        <w:tabs>
          <w:tab w:val="left" w:pos="1584"/>
        </w:tabs>
        <w:rPr>
          <w:rFonts w:asciiTheme="minorHAnsi" w:eastAsiaTheme="minorEastAsia" w:hAnsiTheme="minorHAnsi"/>
        </w:rPr>
      </w:pPr>
      <w:hyperlink w:anchor="_Toc497995005" w:history="1">
        <w:r w:rsidR="007E5CAE" w:rsidRPr="000A0548">
          <w:rPr>
            <w:rStyle w:val="Hyperlink"/>
          </w:rPr>
          <w:t>5.14</w:t>
        </w:r>
        <w:r w:rsidR="007E5CAE">
          <w:rPr>
            <w:rFonts w:asciiTheme="minorHAnsi" w:eastAsiaTheme="minorEastAsia" w:hAnsiTheme="minorHAnsi"/>
          </w:rPr>
          <w:tab/>
        </w:r>
        <w:r w:rsidR="007E5CAE" w:rsidRPr="000A0548">
          <w:rPr>
            <w:rStyle w:val="Hyperlink"/>
          </w:rPr>
          <w:t>About</w:t>
        </w:r>
        <w:r w:rsidR="007E5CAE">
          <w:rPr>
            <w:webHidden/>
          </w:rPr>
          <w:tab/>
        </w:r>
        <w:r w:rsidR="007E5CAE">
          <w:rPr>
            <w:webHidden/>
          </w:rPr>
          <w:fldChar w:fldCharType="begin"/>
        </w:r>
        <w:r w:rsidR="007E5CAE">
          <w:rPr>
            <w:webHidden/>
          </w:rPr>
          <w:instrText xml:space="preserve"> PAGEREF _Toc497995005 \h </w:instrText>
        </w:r>
        <w:r w:rsidR="007E5CAE">
          <w:rPr>
            <w:webHidden/>
          </w:rPr>
        </w:r>
        <w:r w:rsidR="007E5CAE">
          <w:rPr>
            <w:webHidden/>
          </w:rPr>
          <w:fldChar w:fldCharType="separate"/>
        </w:r>
        <w:r w:rsidR="007E5CAE">
          <w:rPr>
            <w:webHidden/>
          </w:rPr>
          <w:t>79</w:t>
        </w:r>
        <w:r w:rsidR="007E5CAE">
          <w:rPr>
            <w:webHidden/>
          </w:rPr>
          <w:fldChar w:fldCharType="end"/>
        </w:r>
      </w:hyperlink>
    </w:p>
    <w:p w14:paraId="7F78C73F" w14:textId="30F4E6D1" w:rsidR="007E5CAE" w:rsidRDefault="00B555E0">
      <w:pPr>
        <w:pStyle w:val="TOC3"/>
        <w:tabs>
          <w:tab w:val="left" w:pos="2592"/>
        </w:tabs>
        <w:rPr>
          <w:rFonts w:asciiTheme="minorHAnsi" w:eastAsiaTheme="minorEastAsia" w:hAnsiTheme="minorHAnsi"/>
          <w:noProof/>
        </w:rPr>
      </w:pPr>
      <w:hyperlink w:anchor="_Toc497995006" w:history="1">
        <w:r w:rsidR="007E5CAE" w:rsidRPr="000A0548">
          <w:rPr>
            <w:rStyle w:val="Hyperlink"/>
            <w:noProof/>
          </w:rPr>
          <w:t>5.14.1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_Toc497995006 \h </w:instrText>
        </w:r>
        <w:r w:rsidR="007E5CAE">
          <w:rPr>
            <w:noProof/>
            <w:webHidden/>
          </w:rPr>
        </w:r>
        <w:r w:rsidR="007E5CAE">
          <w:rPr>
            <w:noProof/>
            <w:webHidden/>
          </w:rPr>
          <w:fldChar w:fldCharType="separate"/>
        </w:r>
        <w:r w:rsidR="007E5CAE">
          <w:rPr>
            <w:noProof/>
            <w:webHidden/>
          </w:rPr>
          <w:t>79</w:t>
        </w:r>
        <w:r w:rsidR="007E5CAE">
          <w:rPr>
            <w:noProof/>
            <w:webHidden/>
          </w:rPr>
          <w:fldChar w:fldCharType="end"/>
        </w:r>
      </w:hyperlink>
    </w:p>
    <w:p w14:paraId="5780B68B" w14:textId="238895E8" w:rsidR="007E5CAE" w:rsidRDefault="00B555E0">
      <w:pPr>
        <w:pStyle w:val="TOC3"/>
        <w:tabs>
          <w:tab w:val="left" w:pos="2592"/>
        </w:tabs>
        <w:rPr>
          <w:rFonts w:asciiTheme="minorHAnsi" w:eastAsiaTheme="minorEastAsia" w:hAnsiTheme="minorHAnsi"/>
          <w:noProof/>
        </w:rPr>
      </w:pPr>
      <w:hyperlink w:anchor="_Toc497995007" w:history="1">
        <w:r w:rsidR="007E5CAE" w:rsidRPr="000A0548">
          <w:rPr>
            <w:rStyle w:val="Hyperlink"/>
            <w:noProof/>
          </w:rPr>
          <w:t>5.14.2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_Toc497995007 \h </w:instrText>
        </w:r>
        <w:r w:rsidR="007E5CAE">
          <w:rPr>
            <w:noProof/>
            <w:webHidden/>
          </w:rPr>
        </w:r>
        <w:r w:rsidR="007E5CAE">
          <w:rPr>
            <w:noProof/>
            <w:webHidden/>
          </w:rPr>
          <w:fldChar w:fldCharType="separate"/>
        </w:r>
        <w:r w:rsidR="007E5CAE">
          <w:rPr>
            <w:noProof/>
            <w:webHidden/>
          </w:rPr>
          <w:t>79</w:t>
        </w:r>
        <w:r w:rsidR="007E5CAE">
          <w:rPr>
            <w:noProof/>
            <w:webHidden/>
          </w:rPr>
          <w:fldChar w:fldCharType="end"/>
        </w:r>
      </w:hyperlink>
    </w:p>
    <w:p w14:paraId="7FE7D9AB" w14:textId="72D75D22" w:rsidR="007E5CAE" w:rsidRDefault="00B555E0">
      <w:pPr>
        <w:pStyle w:val="TOC3"/>
        <w:tabs>
          <w:tab w:val="left" w:pos="2592"/>
        </w:tabs>
        <w:rPr>
          <w:rFonts w:asciiTheme="minorHAnsi" w:eastAsiaTheme="minorEastAsia" w:hAnsiTheme="minorHAnsi"/>
          <w:noProof/>
        </w:rPr>
      </w:pPr>
      <w:hyperlink w:anchor="_Toc497995008" w:history="1">
        <w:r w:rsidR="007E5CAE" w:rsidRPr="000A0548">
          <w:rPr>
            <w:rStyle w:val="Hyperlink"/>
            <w:noProof/>
          </w:rPr>
          <w:t>5.14.3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_Toc497995008 \h </w:instrText>
        </w:r>
        <w:r w:rsidR="007E5CAE">
          <w:rPr>
            <w:noProof/>
            <w:webHidden/>
          </w:rPr>
        </w:r>
        <w:r w:rsidR="007E5CAE">
          <w:rPr>
            <w:noProof/>
            <w:webHidden/>
          </w:rPr>
          <w:fldChar w:fldCharType="separate"/>
        </w:r>
        <w:r w:rsidR="007E5CAE">
          <w:rPr>
            <w:noProof/>
            <w:webHidden/>
          </w:rPr>
          <w:t>79</w:t>
        </w:r>
        <w:r w:rsidR="007E5CAE">
          <w:rPr>
            <w:noProof/>
            <w:webHidden/>
          </w:rPr>
          <w:fldChar w:fldCharType="end"/>
        </w:r>
      </w:hyperlink>
    </w:p>
    <w:p w14:paraId="7C9679E4" w14:textId="07D6CC7E" w:rsidR="007E5CAE" w:rsidRDefault="00B555E0">
      <w:pPr>
        <w:pStyle w:val="TOC3"/>
        <w:tabs>
          <w:tab w:val="left" w:pos="2592"/>
        </w:tabs>
        <w:rPr>
          <w:rFonts w:asciiTheme="minorHAnsi" w:eastAsiaTheme="minorEastAsia" w:hAnsiTheme="minorHAnsi"/>
          <w:noProof/>
        </w:rPr>
      </w:pPr>
      <w:hyperlink w:anchor="_Toc497995009" w:history="1">
        <w:r w:rsidR="007E5CAE" w:rsidRPr="000A0548">
          <w:rPr>
            <w:rStyle w:val="Hyperlink"/>
            <w:noProof/>
          </w:rPr>
          <w:t>5.14.4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_Toc497995009 \h </w:instrText>
        </w:r>
        <w:r w:rsidR="007E5CAE">
          <w:rPr>
            <w:noProof/>
            <w:webHidden/>
          </w:rPr>
        </w:r>
        <w:r w:rsidR="007E5CAE">
          <w:rPr>
            <w:noProof/>
            <w:webHidden/>
          </w:rPr>
          <w:fldChar w:fldCharType="separate"/>
        </w:r>
        <w:r w:rsidR="007E5CAE">
          <w:rPr>
            <w:noProof/>
            <w:webHidden/>
          </w:rPr>
          <w:t>79</w:t>
        </w:r>
        <w:r w:rsidR="007E5CAE">
          <w:rPr>
            <w:noProof/>
            <w:webHidden/>
          </w:rPr>
          <w:fldChar w:fldCharType="end"/>
        </w:r>
      </w:hyperlink>
    </w:p>
    <w:p w14:paraId="33CF1AF0" w14:textId="6777E9B9" w:rsidR="007E5CAE" w:rsidRDefault="00B555E0">
      <w:pPr>
        <w:pStyle w:val="TOC3"/>
        <w:tabs>
          <w:tab w:val="left" w:pos="2592"/>
        </w:tabs>
        <w:rPr>
          <w:rFonts w:asciiTheme="minorHAnsi" w:eastAsiaTheme="minorEastAsia" w:hAnsiTheme="minorHAnsi"/>
          <w:noProof/>
        </w:rPr>
      </w:pPr>
      <w:hyperlink w:anchor="_Toc497995010" w:history="1">
        <w:r w:rsidR="007E5CAE" w:rsidRPr="000A0548">
          <w:rPr>
            <w:rStyle w:val="Hyperlink"/>
            <w:noProof/>
          </w:rPr>
          <w:t>5.14.5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_Toc497995010 \h </w:instrText>
        </w:r>
        <w:r w:rsidR="007E5CAE">
          <w:rPr>
            <w:noProof/>
            <w:webHidden/>
          </w:rPr>
        </w:r>
        <w:r w:rsidR="007E5CAE">
          <w:rPr>
            <w:noProof/>
            <w:webHidden/>
          </w:rPr>
          <w:fldChar w:fldCharType="separate"/>
        </w:r>
        <w:r w:rsidR="007E5CAE">
          <w:rPr>
            <w:noProof/>
            <w:webHidden/>
          </w:rPr>
          <w:t>79</w:t>
        </w:r>
        <w:r w:rsidR="007E5CAE">
          <w:rPr>
            <w:noProof/>
            <w:webHidden/>
          </w:rPr>
          <w:fldChar w:fldCharType="end"/>
        </w:r>
      </w:hyperlink>
    </w:p>
    <w:p w14:paraId="2B492D73" w14:textId="528A78FD" w:rsidR="007E5CAE" w:rsidRDefault="00B555E0">
      <w:pPr>
        <w:pStyle w:val="TOC3"/>
        <w:tabs>
          <w:tab w:val="left" w:pos="2592"/>
        </w:tabs>
        <w:rPr>
          <w:rFonts w:asciiTheme="minorHAnsi" w:eastAsiaTheme="minorEastAsia" w:hAnsiTheme="minorHAnsi"/>
          <w:noProof/>
        </w:rPr>
      </w:pPr>
      <w:hyperlink w:anchor="_Toc497995011" w:history="1">
        <w:r w:rsidR="007E5CAE" w:rsidRPr="000A0548">
          <w:rPr>
            <w:rStyle w:val="Hyperlink"/>
            <w:noProof/>
          </w:rPr>
          <w:t>5.14.6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_Toc497995011 \h </w:instrText>
        </w:r>
        <w:r w:rsidR="007E5CAE">
          <w:rPr>
            <w:noProof/>
            <w:webHidden/>
          </w:rPr>
        </w:r>
        <w:r w:rsidR="007E5CAE">
          <w:rPr>
            <w:noProof/>
            <w:webHidden/>
          </w:rPr>
          <w:fldChar w:fldCharType="separate"/>
        </w:r>
        <w:r w:rsidR="007E5CAE">
          <w:rPr>
            <w:noProof/>
            <w:webHidden/>
          </w:rPr>
          <w:t>79</w:t>
        </w:r>
        <w:r w:rsidR="007E5CAE">
          <w:rPr>
            <w:noProof/>
            <w:webHidden/>
          </w:rPr>
          <w:fldChar w:fldCharType="end"/>
        </w:r>
      </w:hyperlink>
    </w:p>
    <w:p w14:paraId="31615A76" w14:textId="29094297" w:rsidR="007E5CAE" w:rsidRDefault="00B555E0">
      <w:pPr>
        <w:pStyle w:val="TOC3"/>
        <w:tabs>
          <w:tab w:val="left" w:pos="2592"/>
        </w:tabs>
        <w:rPr>
          <w:rFonts w:asciiTheme="minorHAnsi" w:eastAsiaTheme="minorEastAsia" w:hAnsiTheme="minorHAnsi"/>
          <w:noProof/>
        </w:rPr>
      </w:pPr>
      <w:hyperlink w:anchor="_Toc497995012" w:history="1">
        <w:r w:rsidR="007E5CAE" w:rsidRPr="000A0548">
          <w:rPr>
            <w:rStyle w:val="Hyperlink"/>
            <w:noProof/>
          </w:rPr>
          <w:t>5.14.7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_Toc497995012 \h </w:instrText>
        </w:r>
        <w:r w:rsidR="007E5CAE">
          <w:rPr>
            <w:noProof/>
            <w:webHidden/>
          </w:rPr>
        </w:r>
        <w:r w:rsidR="007E5CAE">
          <w:rPr>
            <w:noProof/>
            <w:webHidden/>
          </w:rPr>
          <w:fldChar w:fldCharType="separate"/>
        </w:r>
        <w:r w:rsidR="007E5CAE">
          <w:rPr>
            <w:noProof/>
            <w:webHidden/>
          </w:rPr>
          <w:t>79</w:t>
        </w:r>
        <w:r w:rsidR="007E5CAE">
          <w:rPr>
            <w:noProof/>
            <w:webHidden/>
          </w:rPr>
          <w:fldChar w:fldCharType="end"/>
        </w:r>
      </w:hyperlink>
    </w:p>
    <w:p w14:paraId="7ED837DB" w14:textId="37276ADA" w:rsidR="007E5CAE" w:rsidRDefault="00B555E0">
      <w:pPr>
        <w:pStyle w:val="TOC3"/>
        <w:tabs>
          <w:tab w:val="left" w:pos="2592"/>
        </w:tabs>
        <w:rPr>
          <w:rFonts w:asciiTheme="minorHAnsi" w:eastAsiaTheme="minorEastAsia" w:hAnsiTheme="minorHAnsi"/>
          <w:noProof/>
        </w:rPr>
      </w:pPr>
      <w:hyperlink w:anchor="_Toc497995013" w:history="1">
        <w:r w:rsidR="007E5CAE" w:rsidRPr="000A0548">
          <w:rPr>
            <w:rStyle w:val="Hyperlink"/>
            <w:noProof/>
          </w:rPr>
          <w:t>5.14.8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_Toc497995013 \h </w:instrText>
        </w:r>
        <w:r w:rsidR="007E5CAE">
          <w:rPr>
            <w:noProof/>
            <w:webHidden/>
          </w:rPr>
        </w:r>
        <w:r w:rsidR="007E5CAE">
          <w:rPr>
            <w:noProof/>
            <w:webHidden/>
          </w:rPr>
          <w:fldChar w:fldCharType="separate"/>
        </w:r>
        <w:r w:rsidR="007E5CAE">
          <w:rPr>
            <w:noProof/>
            <w:webHidden/>
          </w:rPr>
          <w:t>80</w:t>
        </w:r>
        <w:r w:rsidR="007E5CAE">
          <w:rPr>
            <w:noProof/>
            <w:webHidden/>
          </w:rPr>
          <w:fldChar w:fldCharType="end"/>
        </w:r>
      </w:hyperlink>
    </w:p>
    <w:p w14:paraId="47E3C857" w14:textId="33243AD3" w:rsidR="007E5CAE" w:rsidRDefault="00B555E0">
      <w:pPr>
        <w:pStyle w:val="TOC2"/>
        <w:tabs>
          <w:tab w:val="left" w:pos="1584"/>
        </w:tabs>
        <w:rPr>
          <w:rFonts w:asciiTheme="minorHAnsi" w:eastAsiaTheme="minorEastAsia" w:hAnsiTheme="minorHAnsi"/>
        </w:rPr>
      </w:pPr>
      <w:hyperlink w:anchor="_Toc497995014" w:history="1">
        <w:r w:rsidR="007E5CAE" w:rsidRPr="000A0548">
          <w:rPr>
            <w:rStyle w:val="Hyperlink"/>
          </w:rPr>
          <w:t>5.15</w:t>
        </w:r>
        <w:r w:rsidR="007E5CAE">
          <w:rPr>
            <w:rFonts w:asciiTheme="minorHAnsi" w:eastAsiaTheme="minorEastAsia" w:hAnsiTheme="minorHAnsi"/>
          </w:rPr>
          <w:tab/>
        </w:r>
        <w:r w:rsidR="007E5CAE" w:rsidRPr="000A0548">
          <w:rPr>
            <w:rStyle w:val="Hyperlink"/>
          </w:rPr>
          <w:t>PCD Users Guide</w:t>
        </w:r>
        <w:r w:rsidR="007E5CAE">
          <w:rPr>
            <w:webHidden/>
          </w:rPr>
          <w:tab/>
        </w:r>
        <w:r w:rsidR="007E5CAE">
          <w:rPr>
            <w:webHidden/>
          </w:rPr>
          <w:fldChar w:fldCharType="begin"/>
        </w:r>
        <w:r w:rsidR="007E5CAE">
          <w:rPr>
            <w:webHidden/>
          </w:rPr>
          <w:instrText xml:space="preserve"> PAGEREF _Toc497995014 \h </w:instrText>
        </w:r>
        <w:r w:rsidR="007E5CAE">
          <w:rPr>
            <w:webHidden/>
          </w:rPr>
        </w:r>
        <w:r w:rsidR="007E5CAE">
          <w:rPr>
            <w:webHidden/>
          </w:rPr>
          <w:fldChar w:fldCharType="separate"/>
        </w:r>
        <w:r w:rsidR="007E5CAE">
          <w:rPr>
            <w:webHidden/>
          </w:rPr>
          <w:t>81</w:t>
        </w:r>
        <w:r w:rsidR="007E5CAE">
          <w:rPr>
            <w:webHidden/>
          </w:rPr>
          <w:fldChar w:fldCharType="end"/>
        </w:r>
      </w:hyperlink>
    </w:p>
    <w:p w14:paraId="08898E25" w14:textId="15DC7B81" w:rsidR="007E5CAE" w:rsidRDefault="00B555E0">
      <w:pPr>
        <w:pStyle w:val="TOC3"/>
        <w:tabs>
          <w:tab w:val="left" w:pos="2592"/>
        </w:tabs>
        <w:rPr>
          <w:rFonts w:asciiTheme="minorHAnsi" w:eastAsiaTheme="minorEastAsia" w:hAnsiTheme="minorHAnsi"/>
          <w:noProof/>
        </w:rPr>
      </w:pPr>
      <w:hyperlink w:anchor="_Toc497995015" w:history="1">
        <w:r w:rsidR="007E5CAE" w:rsidRPr="000A0548">
          <w:rPr>
            <w:rStyle w:val="Hyperlink"/>
            <w:noProof/>
          </w:rPr>
          <w:t>5.15.1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_Toc497995015 \h </w:instrText>
        </w:r>
        <w:r w:rsidR="007E5CAE">
          <w:rPr>
            <w:noProof/>
            <w:webHidden/>
          </w:rPr>
        </w:r>
        <w:r w:rsidR="007E5CAE">
          <w:rPr>
            <w:noProof/>
            <w:webHidden/>
          </w:rPr>
          <w:fldChar w:fldCharType="separate"/>
        </w:r>
        <w:r w:rsidR="007E5CAE">
          <w:rPr>
            <w:noProof/>
            <w:webHidden/>
          </w:rPr>
          <w:t>81</w:t>
        </w:r>
        <w:r w:rsidR="007E5CAE">
          <w:rPr>
            <w:noProof/>
            <w:webHidden/>
          </w:rPr>
          <w:fldChar w:fldCharType="end"/>
        </w:r>
      </w:hyperlink>
    </w:p>
    <w:p w14:paraId="201EE16F" w14:textId="7AE3F2C6" w:rsidR="007E5CAE" w:rsidRDefault="00B555E0">
      <w:pPr>
        <w:pStyle w:val="TOC3"/>
        <w:tabs>
          <w:tab w:val="left" w:pos="2592"/>
        </w:tabs>
        <w:rPr>
          <w:rFonts w:asciiTheme="minorHAnsi" w:eastAsiaTheme="minorEastAsia" w:hAnsiTheme="minorHAnsi"/>
          <w:noProof/>
        </w:rPr>
      </w:pPr>
      <w:hyperlink w:anchor="_Toc497995016" w:history="1">
        <w:r w:rsidR="007E5CAE" w:rsidRPr="000A0548">
          <w:rPr>
            <w:rStyle w:val="Hyperlink"/>
            <w:noProof/>
          </w:rPr>
          <w:t>5.15.2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_Toc497995016 \h </w:instrText>
        </w:r>
        <w:r w:rsidR="007E5CAE">
          <w:rPr>
            <w:noProof/>
            <w:webHidden/>
          </w:rPr>
        </w:r>
        <w:r w:rsidR="007E5CAE">
          <w:rPr>
            <w:noProof/>
            <w:webHidden/>
          </w:rPr>
          <w:fldChar w:fldCharType="separate"/>
        </w:r>
        <w:r w:rsidR="007E5CAE">
          <w:rPr>
            <w:noProof/>
            <w:webHidden/>
          </w:rPr>
          <w:t>81</w:t>
        </w:r>
        <w:r w:rsidR="007E5CAE">
          <w:rPr>
            <w:noProof/>
            <w:webHidden/>
          </w:rPr>
          <w:fldChar w:fldCharType="end"/>
        </w:r>
      </w:hyperlink>
    </w:p>
    <w:p w14:paraId="5BBB1772" w14:textId="05274B1C" w:rsidR="007E5CAE" w:rsidRDefault="00B555E0">
      <w:pPr>
        <w:pStyle w:val="TOC3"/>
        <w:tabs>
          <w:tab w:val="left" w:pos="2592"/>
        </w:tabs>
        <w:rPr>
          <w:rFonts w:asciiTheme="minorHAnsi" w:eastAsiaTheme="minorEastAsia" w:hAnsiTheme="minorHAnsi"/>
          <w:noProof/>
        </w:rPr>
      </w:pPr>
      <w:hyperlink w:anchor="_Toc497995017" w:history="1">
        <w:r w:rsidR="007E5CAE" w:rsidRPr="000A0548">
          <w:rPr>
            <w:rStyle w:val="Hyperlink"/>
            <w:noProof/>
          </w:rPr>
          <w:t>5.15.3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_Toc497995017 \h </w:instrText>
        </w:r>
        <w:r w:rsidR="007E5CAE">
          <w:rPr>
            <w:noProof/>
            <w:webHidden/>
          </w:rPr>
        </w:r>
        <w:r w:rsidR="007E5CAE">
          <w:rPr>
            <w:noProof/>
            <w:webHidden/>
          </w:rPr>
          <w:fldChar w:fldCharType="separate"/>
        </w:r>
        <w:r w:rsidR="007E5CAE">
          <w:rPr>
            <w:noProof/>
            <w:webHidden/>
          </w:rPr>
          <w:t>81</w:t>
        </w:r>
        <w:r w:rsidR="007E5CAE">
          <w:rPr>
            <w:noProof/>
            <w:webHidden/>
          </w:rPr>
          <w:fldChar w:fldCharType="end"/>
        </w:r>
      </w:hyperlink>
    </w:p>
    <w:p w14:paraId="337F4C21" w14:textId="0583CEFE" w:rsidR="007E5CAE" w:rsidRDefault="00B555E0">
      <w:pPr>
        <w:pStyle w:val="TOC3"/>
        <w:tabs>
          <w:tab w:val="left" w:pos="2592"/>
        </w:tabs>
        <w:rPr>
          <w:rFonts w:asciiTheme="minorHAnsi" w:eastAsiaTheme="minorEastAsia" w:hAnsiTheme="minorHAnsi"/>
          <w:noProof/>
        </w:rPr>
      </w:pPr>
      <w:hyperlink w:anchor="_Toc497995018" w:history="1">
        <w:r w:rsidR="007E5CAE" w:rsidRPr="000A0548">
          <w:rPr>
            <w:rStyle w:val="Hyperlink"/>
            <w:noProof/>
          </w:rPr>
          <w:t>5.15.4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_Toc497995018 \h </w:instrText>
        </w:r>
        <w:r w:rsidR="007E5CAE">
          <w:rPr>
            <w:noProof/>
            <w:webHidden/>
          </w:rPr>
        </w:r>
        <w:r w:rsidR="007E5CAE">
          <w:rPr>
            <w:noProof/>
            <w:webHidden/>
          </w:rPr>
          <w:fldChar w:fldCharType="separate"/>
        </w:r>
        <w:r w:rsidR="007E5CAE">
          <w:rPr>
            <w:noProof/>
            <w:webHidden/>
          </w:rPr>
          <w:t>81</w:t>
        </w:r>
        <w:r w:rsidR="007E5CAE">
          <w:rPr>
            <w:noProof/>
            <w:webHidden/>
          </w:rPr>
          <w:fldChar w:fldCharType="end"/>
        </w:r>
      </w:hyperlink>
    </w:p>
    <w:p w14:paraId="35984E0E" w14:textId="62411433" w:rsidR="007E5CAE" w:rsidRDefault="00B555E0">
      <w:pPr>
        <w:pStyle w:val="TOC3"/>
        <w:tabs>
          <w:tab w:val="left" w:pos="2592"/>
        </w:tabs>
        <w:rPr>
          <w:rFonts w:asciiTheme="minorHAnsi" w:eastAsiaTheme="minorEastAsia" w:hAnsiTheme="minorHAnsi"/>
          <w:noProof/>
        </w:rPr>
      </w:pPr>
      <w:hyperlink w:anchor="_Toc497995019" w:history="1">
        <w:r w:rsidR="007E5CAE" w:rsidRPr="000A0548">
          <w:rPr>
            <w:rStyle w:val="Hyperlink"/>
            <w:noProof/>
          </w:rPr>
          <w:t>5.15.5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_Toc497995019 \h </w:instrText>
        </w:r>
        <w:r w:rsidR="007E5CAE">
          <w:rPr>
            <w:noProof/>
            <w:webHidden/>
          </w:rPr>
        </w:r>
        <w:r w:rsidR="007E5CAE">
          <w:rPr>
            <w:noProof/>
            <w:webHidden/>
          </w:rPr>
          <w:fldChar w:fldCharType="separate"/>
        </w:r>
        <w:r w:rsidR="007E5CAE">
          <w:rPr>
            <w:noProof/>
            <w:webHidden/>
          </w:rPr>
          <w:t>81</w:t>
        </w:r>
        <w:r w:rsidR="007E5CAE">
          <w:rPr>
            <w:noProof/>
            <w:webHidden/>
          </w:rPr>
          <w:fldChar w:fldCharType="end"/>
        </w:r>
      </w:hyperlink>
    </w:p>
    <w:p w14:paraId="2EF72E2D" w14:textId="4C70E941" w:rsidR="007E5CAE" w:rsidRDefault="00B555E0">
      <w:pPr>
        <w:pStyle w:val="TOC3"/>
        <w:tabs>
          <w:tab w:val="left" w:pos="2592"/>
        </w:tabs>
        <w:rPr>
          <w:rFonts w:asciiTheme="minorHAnsi" w:eastAsiaTheme="minorEastAsia" w:hAnsiTheme="minorHAnsi"/>
          <w:noProof/>
        </w:rPr>
      </w:pPr>
      <w:hyperlink w:anchor="_Toc497995020" w:history="1">
        <w:r w:rsidR="007E5CAE" w:rsidRPr="000A0548">
          <w:rPr>
            <w:rStyle w:val="Hyperlink"/>
            <w:noProof/>
          </w:rPr>
          <w:t>5.15.6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_Toc497995020 \h </w:instrText>
        </w:r>
        <w:r w:rsidR="007E5CAE">
          <w:rPr>
            <w:noProof/>
            <w:webHidden/>
          </w:rPr>
        </w:r>
        <w:r w:rsidR="007E5CAE">
          <w:rPr>
            <w:noProof/>
            <w:webHidden/>
          </w:rPr>
          <w:fldChar w:fldCharType="separate"/>
        </w:r>
        <w:r w:rsidR="007E5CAE">
          <w:rPr>
            <w:noProof/>
            <w:webHidden/>
          </w:rPr>
          <w:t>82</w:t>
        </w:r>
        <w:r w:rsidR="007E5CAE">
          <w:rPr>
            <w:noProof/>
            <w:webHidden/>
          </w:rPr>
          <w:fldChar w:fldCharType="end"/>
        </w:r>
      </w:hyperlink>
    </w:p>
    <w:p w14:paraId="5BB34BF0" w14:textId="719E21C9" w:rsidR="007E5CAE" w:rsidRDefault="00B555E0">
      <w:pPr>
        <w:pStyle w:val="TOC3"/>
        <w:tabs>
          <w:tab w:val="left" w:pos="2592"/>
        </w:tabs>
        <w:rPr>
          <w:rFonts w:asciiTheme="minorHAnsi" w:eastAsiaTheme="minorEastAsia" w:hAnsiTheme="minorHAnsi"/>
          <w:noProof/>
        </w:rPr>
      </w:pPr>
      <w:hyperlink w:anchor="_Toc497995021" w:history="1">
        <w:r w:rsidR="007E5CAE" w:rsidRPr="000A0548">
          <w:rPr>
            <w:rStyle w:val="Hyperlink"/>
            <w:noProof/>
          </w:rPr>
          <w:t>5.15.7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_Toc497995021 \h </w:instrText>
        </w:r>
        <w:r w:rsidR="007E5CAE">
          <w:rPr>
            <w:noProof/>
            <w:webHidden/>
          </w:rPr>
        </w:r>
        <w:r w:rsidR="007E5CAE">
          <w:rPr>
            <w:noProof/>
            <w:webHidden/>
          </w:rPr>
          <w:fldChar w:fldCharType="separate"/>
        </w:r>
        <w:r w:rsidR="007E5CAE">
          <w:rPr>
            <w:noProof/>
            <w:webHidden/>
          </w:rPr>
          <w:t>82</w:t>
        </w:r>
        <w:r w:rsidR="007E5CAE">
          <w:rPr>
            <w:noProof/>
            <w:webHidden/>
          </w:rPr>
          <w:fldChar w:fldCharType="end"/>
        </w:r>
      </w:hyperlink>
    </w:p>
    <w:p w14:paraId="08751CFE" w14:textId="0AB91470" w:rsidR="007E5CAE" w:rsidRDefault="00B555E0">
      <w:pPr>
        <w:pStyle w:val="TOC3"/>
        <w:tabs>
          <w:tab w:val="left" w:pos="2592"/>
        </w:tabs>
        <w:rPr>
          <w:rFonts w:asciiTheme="minorHAnsi" w:eastAsiaTheme="minorEastAsia" w:hAnsiTheme="minorHAnsi"/>
          <w:noProof/>
        </w:rPr>
      </w:pPr>
      <w:hyperlink w:anchor="_Toc497995022" w:history="1">
        <w:r w:rsidR="007E5CAE" w:rsidRPr="000A0548">
          <w:rPr>
            <w:rStyle w:val="Hyperlink"/>
            <w:noProof/>
          </w:rPr>
          <w:t>5.15.8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_Toc497995022 \h </w:instrText>
        </w:r>
        <w:r w:rsidR="007E5CAE">
          <w:rPr>
            <w:noProof/>
            <w:webHidden/>
          </w:rPr>
        </w:r>
        <w:r w:rsidR="007E5CAE">
          <w:rPr>
            <w:noProof/>
            <w:webHidden/>
          </w:rPr>
          <w:fldChar w:fldCharType="separate"/>
        </w:r>
        <w:r w:rsidR="007E5CAE">
          <w:rPr>
            <w:noProof/>
            <w:webHidden/>
          </w:rPr>
          <w:t>82</w:t>
        </w:r>
        <w:r w:rsidR="007E5CAE">
          <w:rPr>
            <w:noProof/>
            <w:webHidden/>
          </w:rPr>
          <w:fldChar w:fldCharType="end"/>
        </w:r>
      </w:hyperlink>
    </w:p>
    <w:p w14:paraId="0FE5F7D8" w14:textId="6B7F919E" w:rsidR="007E5CAE" w:rsidRDefault="00B555E0">
      <w:pPr>
        <w:pStyle w:val="TOC1"/>
        <w:rPr>
          <w:rFonts w:asciiTheme="minorHAnsi" w:eastAsiaTheme="minorEastAsia" w:hAnsiTheme="minorHAnsi"/>
          <w:b w:val="0"/>
          <w:noProof/>
        </w:rPr>
      </w:pPr>
      <w:hyperlink w:anchor="_Toc497995023" w:history="1">
        <w:r w:rsidR="007E5CAE" w:rsidRPr="000A0548">
          <w:rPr>
            <w:rStyle w:val="Hyperlink"/>
            <w:noProof/>
          </w:rPr>
          <w:t>6.</w:t>
        </w:r>
        <w:r w:rsidR="007E5CAE">
          <w:rPr>
            <w:rFonts w:asciiTheme="minorHAnsi" w:eastAsiaTheme="minorEastAsia" w:hAnsiTheme="minorHAnsi"/>
            <w:b w:val="0"/>
            <w:noProof/>
          </w:rPr>
          <w:tab/>
        </w:r>
        <w:r w:rsidR="007E5CAE" w:rsidRPr="000A0548">
          <w:rPr>
            <w:rStyle w:val="Hyperlink"/>
            <w:noProof/>
          </w:rPr>
          <w:t>Application Functions</w:t>
        </w:r>
        <w:r w:rsidR="007E5CAE">
          <w:rPr>
            <w:noProof/>
            <w:webHidden/>
          </w:rPr>
          <w:tab/>
        </w:r>
        <w:r w:rsidR="007E5CAE">
          <w:rPr>
            <w:noProof/>
            <w:webHidden/>
          </w:rPr>
          <w:fldChar w:fldCharType="begin"/>
        </w:r>
        <w:r w:rsidR="007E5CAE">
          <w:rPr>
            <w:noProof/>
            <w:webHidden/>
          </w:rPr>
          <w:instrText xml:space="preserve"> PAGEREF _Toc497995023 \h </w:instrText>
        </w:r>
        <w:r w:rsidR="007E5CAE">
          <w:rPr>
            <w:noProof/>
            <w:webHidden/>
          </w:rPr>
        </w:r>
        <w:r w:rsidR="007E5CAE">
          <w:rPr>
            <w:noProof/>
            <w:webHidden/>
          </w:rPr>
          <w:fldChar w:fldCharType="separate"/>
        </w:r>
        <w:r w:rsidR="007E5CAE">
          <w:rPr>
            <w:noProof/>
            <w:webHidden/>
          </w:rPr>
          <w:t>83</w:t>
        </w:r>
        <w:r w:rsidR="007E5CAE">
          <w:rPr>
            <w:noProof/>
            <w:webHidden/>
          </w:rPr>
          <w:fldChar w:fldCharType="end"/>
        </w:r>
      </w:hyperlink>
    </w:p>
    <w:p w14:paraId="0461DC75" w14:textId="3E22A99C" w:rsidR="007E5CAE" w:rsidRDefault="00B555E0">
      <w:pPr>
        <w:pStyle w:val="TOC2"/>
        <w:tabs>
          <w:tab w:val="left" w:pos="864"/>
        </w:tabs>
        <w:rPr>
          <w:rFonts w:asciiTheme="minorHAnsi" w:eastAsiaTheme="minorEastAsia" w:hAnsiTheme="minorHAnsi"/>
        </w:rPr>
      </w:pPr>
      <w:hyperlink w:anchor="_Toc497995024" w:history="1">
        <w:r w:rsidR="007E5CAE" w:rsidRPr="000A0548">
          <w:rPr>
            <w:rStyle w:val="Hyperlink"/>
          </w:rPr>
          <w:t>6.1</w:t>
        </w:r>
        <w:r w:rsidR="007E5CAE">
          <w:rPr>
            <w:rFonts w:asciiTheme="minorHAnsi" w:eastAsiaTheme="minorEastAsia" w:hAnsiTheme="minorHAnsi"/>
          </w:rPr>
          <w:tab/>
        </w:r>
        <w:r w:rsidR="007E5CAE" w:rsidRPr="000A0548">
          <w:rPr>
            <w:rStyle w:val="Hyperlink"/>
          </w:rPr>
          <w:t>Contracts/Program List</w:t>
        </w:r>
        <w:r w:rsidR="007E5CAE">
          <w:rPr>
            <w:webHidden/>
          </w:rPr>
          <w:tab/>
        </w:r>
        <w:r w:rsidR="007E5CAE">
          <w:rPr>
            <w:webHidden/>
          </w:rPr>
          <w:fldChar w:fldCharType="begin"/>
        </w:r>
        <w:r w:rsidR="007E5CAE">
          <w:rPr>
            <w:webHidden/>
          </w:rPr>
          <w:instrText xml:space="preserve"> PAGEREF _Toc497995024 \h </w:instrText>
        </w:r>
        <w:r w:rsidR="007E5CAE">
          <w:rPr>
            <w:webHidden/>
          </w:rPr>
        </w:r>
        <w:r w:rsidR="007E5CAE">
          <w:rPr>
            <w:webHidden/>
          </w:rPr>
          <w:fldChar w:fldCharType="separate"/>
        </w:r>
        <w:r w:rsidR="007E5CAE">
          <w:rPr>
            <w:webHidden/>
          </w:rPr>
          <w:t>83</w:t>
        </w:r>
        <w:r w:rsidR="007E5CAE">
          <w:rPr>
            <w:webHidden/>
          </w:rPr>
          <w:fldChar w:fldCharType="end"/>
        </w:r>
      </w:hyperlink>
    </w:p>
    <w:p w14:paraId="395336D1" w14:textId="06452DB2" w:rsidR="007E5CAE" w:rsidRDefault="00B555E0">
      <w:pPr>
        <w:pStyle w:val="TOC3"/>
        <w:tabs>
          <w:tab w:val="left" w:pos="1584"/>
        </w:tabs>
        <w:rPr>
          <w:rFonts w:asciiTheme="minorHAnsi" w:eastAsiaTheme="minorEastAsia" w:hAnsiTheme="minorHAnsi"/>
          <w:noProof/>
        </w:rPr>
      </w:pPr>
      <w:hyperlink w:anchor="_Toc497995025" w:history="1">
        <w:r w:rsidR="007E5CAE" w:rsidRPr="000A0548">
          <w:rPr>
            <w:rStyle w:val="Hyperlink"/>
            <w:noProof/>
          </w:rPr>
          <w:t>6.1.1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_Toc497995025 \h </w:instrText>
        </w:r>
        <w:r w:rsidR="007E5CAE">
          <w:rPr>
            <w:noProof/>
            <w:webHidden/>
          </w:rPr>
        </w:r>
        <w:r w:rsidR="007E5CAE">
          <w:rPr>
            <w:noProof/>
            <w:webHidden/>
          </w:rPr>
          <w:fldChar w:fldCharType="separate"/>
        </w:r>
        <w:r w:rsidR="007E5CAE">
          <w:rPr>
            <w:noProof/>
            <w:webHidden/>
          </w:rPr>
          <w:t>83</w:t>
        </w:r>
        <w:r w:rsidR="007E5CAE">
          <w:rPr>
            <w:noProof/>
            <w:webHidden/>
          </w:rPr>
          <w:fldChar w:fldCharType="end"/>
        </w:r>
      </w:hyperlink>
    </w:p>
    <w:p w14:paraId="486AC040" w14:textId="6250B3C5" w:rsidR="007E5CAE" w:rsidRDefault="00B555E0">
      <w:pPr>
        <w:pStyle w:val="TOC3"/>
        <w:tabs>
          <w:tab w:val="left" w:pos="1584"/>
        </w:tabs>
        <w:rPr>
          <w:rFonts w:asciiTheme="minorHAnsi" w:eastAsiaTheme="minorEastAsia" w:hAnsiTheme="minorHAnsi"/>
          <w:noProof/>
        </w:rPr>
      </w:pPr>
      <w:hyperlink w:anchor="_Toc497995026" w:history="1">
        <w:r w:rsidR="007E5CAE" w:rsidRPr="000A0548">
          <w:rPr>
            <w:rStyle w:val="Hyperlink"/>
            <w:noProof/>
          </w:rPr>
          <w:t>6.1.2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_Toc497995026 \h </w:instrText>
        </w:r>
        <w:r w:rsidR="007E5CAE">
          <w:rPr>
            <w:noProof/>
            <w:webHidden/>
          </w:rPr>
        </w:r>
        <w:r w:rsidR="007E5CAE">
          <w:rPr>
            <w:noProof/>
            <w:webHidden/>
          </w:rPr>
          <w:fldChar w:fldCharType="separate"/>
        </w:r>
        <w:r w:rsidR="007E5CAE">
          <w:rPr>
            <w:noProof/>
            <w:webHidden/>
          </w:rPr>
          <w:t>84</w:t>
        </w:r>
        <w:r w:rsidR="007E5CAE">
          <w:rPr>
            <w:noProof/>
            <w:webHidden/>
          </w:rPr>
          <w:fldChar w:fldCharType="end"/>
        </w:r>
      </w:hyperlink>
    </w:p>
    <w:p w14:paraId="425E264D" w14:textId="0C7881C8" w:rsidR="007E5CAE" w:rsidRDefault="00B555E0">
      <w:pPr>
        <w:pStyle w:val="TOC3"/>
        <w:tabs>
          <w:tab w:val="left" w:pos="1584"/>
        </w:tabs>
        <w:rPr>
          <w:rFonts w:asciiTheme="minorHAnsi" w:eastAsiaTheme="minorEastAsia" w:hAnsiTheme="minorHAnsi"/>
          <w:noProof/>
        </w:rPr>
      </w:pPr>
      <w:hyperlink w:anchor="_Toc497995027" w:history="1">
        <w:r w:rsidR="007E5CAE" w:rsidRPr="000A0548">
          <w:rPr>
            <w:rStyle w:val="Hyperlink"/>
            <w:noProof/>
          </w:rPr>
          <w:t>6.1.3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_Toc497995027 \h </w:instrText>
        </w:r>
        <w:r w:rsidR="007E5CAE">
          <w:rPr>
            <w:noProof/>
            <w:webHidden/>
          </w:rPr>
        </w:r>
        <w:r w:rsidR="007E5CAE">
          <w:rPr>
            <w:noProof/>
            <w:webHidden/>
          </w:rPr>
          <w:fldChar w:fldCharType="separate"/>
        </w:r>
        <w:r w:rsidR="007E5CAE">
          <w:rPr>
            <w:noProof/>
            <w:webHidden/>
          </w:rPr>
          <w:t>84</w:t>
        </w:r>
        <w:r w:rsidR="007E5CAE">
          <w:rPr>
            <w:noProof/>
            <w:webHidden/>
          </w:rPr>
          <w:fldChar w:fldCharType="end"/>
        </w:r>
      </w:hyperlink>
    </w:p>
    <w:p w14:paraId="30F023A7" w14:textId="580CE630" w:rsidR="007E5CAE" w:rsidRDefault="00B555E0">
      <w:pPr>
        <w:pStyle w:val="TOC3"/>
        <w:tabs>
          <w:tab w:val="left" w:pos="1584"/>
        </w:tabs>
        <w:rPr>
          <w:rFonts w:asciiTheme="minorHAnsi" w:eastAsiaTheme="minorEastAsia" w:hAnsiTheme="minorHAnsi"/>
          <w:noProof/>
        </w:rPr>
      </w:pPr>
      <w:hyperlink w:anchor="_Toc497995028" w:history="1">
        <w:r w:rsidR="007E5CAE" w:rsidRPr="000A0548">
          <w:rPr>
            <w:rStyle w:val="Hyperlink"/>
            <w:noProof/>
          </w:rPr>
          <w:t>6.1.4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_Toc497995028 \h </w:instrText>
        </w:r>
        <w:r w:rsidR="007E5CAE">
          <w:rPr>
            <w:noProof/>
            <w:webHidden/>
          </w:rPr>
        </w:r>
        <w:r w:rsidR="007E5CAE">
          <w:rPr>
            <w:noProof/>
            <w:webHidden/>
          </w:rPr>
          <w:fldChar w:fldCharType="separate"/>
        </w:r>
        <w:r w:rsidR="007E5CAE">
          <w:rPr>
            <w:noProof/>
            <w:webHidden/>
          </w:rPr>
          <w:t>84</w:t>
        </w:r>
        <w:r w:rsidR="007E5CAE">
          <w:rPr>
            <w:noProof/>
            <w:webHidden/>
          </w:rPr>
          <w:fldChar w:fldCharType="end"/>
        </w:r>
      </w:hyperlink>
    </w:p>
    <w:p w14:paraId="079482AE" w14:textId="6ED2DB33" w:rsidR="007E5CAE" w:rsidRDefault="00B555E0">
      <w:pPr>
        <w:pStyle w:val="TOC3"/>
        <w:tabs>
          <w:tab w:val="left" w:pos="1584"/>
        </w:tabs>
        <w:rPr>
          <w:rFonts w:asciiTheme="minorHAnsi" w:eastAsiaTheme="minorEastAsia" w:hAnsiTheme="minorHAnsi"/>
          <w:noProof/>
        </w:rPr>
      </w:pPr>
      <w:hyperlink w:anchor="_Toc497995029" w:history="1">
        <w:r w:rsidR="007E5CAE" w:rsidRPr="000A0548">
          <w:rPr>
            <w:rStyle w:val="Hyperlink"/>
            <w:noProof/>
          </w:rPr>
          <w:t>6.1.5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_Toc497995029 \h </w:instrText>
        </w:r>
        <w:r w:rsidR="007E5CAE">
          <w:rPr>
            <w:noProof/>
            <w:webHidden/>
          </w:rPr>
        </w:r>
        <w:r w:rsidR="007E5CAE">
          <w:rPr>
            <w:noProof/>
            <w:webHidden/>
          </w:rPr>
          <w:fldChar w:fldCharType="separate"/>
        </w:r>
        <w:r w:rsidR="007E5CAE">
          <w:rPr>
            <w:noProof/>
            <w:webHidden/>
          </w:rPr>
          <w:t>84</w:t>
        </w:r>
        <w:r w:rsidR="007E5CAE">
          <w:rPr>
            <w:noProof/>
            <w:webHidden/>
          </w:rPr>
          <w:fldChar w:fldCharType="end"/>
        </w:r>
      </w:hyperlink>
    </w:p>
    <w:p w14:paraId="67660BD9" w14:textId="0B2AF135" w:rsidR="007E5CAE" w:rsidRDefault="00B555E0">
      <w:pPr>
        <w:pStyle w:val="TOC3"/>
        <w:tabs>
          <w:tab w:val="left" w:pos="1584"/>
        </w:tabs>
        <w:rPr>
          <w:rFonts w:asciiTheme="minorHAnsi" w:eastAsiaTheme="minorEastAsia" w:hAnsiTheme="minorHAnsi"/>
          <w:noProof/>
        </w:rPr>
      </w:pPr>
      <w:hyperlink w:anchor="_Toc497995030" w:history="1">
        <w:r w:rsidR="007E5CAE" w:rsidRPr="000A0548">
          <w:rPr>
            <w:rStyle w:val="Hyperlink"/>
            <w:noProof/>
          </w:rPr>
          <w:t>6.1.6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_Toc497995030 \h </w:instrText>
        </w:r>
        <w:r w:rsidR="007E5CAE">
          <w:rPr>
            <w:noProof/>
            <w:webHidden/>
          </w:rPr>
        </w:r>
        <w:r w:rsidR="007E5CAE">
          <w:rPr>
            <w:noProof/>
            <w:webHidden/>
          </w:rPr>
          <w:fldChar w:fldCharType="separate"/>
        </w:r>
        <w:r w:rsidR="007E5CAE">
          <w:rPr>
            <w:noProof/>
            <w:webHidden/>
          </w:rPr>
          <w:t>84</w:t>
        </w:r>
        <w:r w:rsidR="007E5CAE">
          <w:rPr>
            <w:noProof/>
            <w:webHidden/>
          </w:rPr>
          <w:fldChar w:fldCharType="end"/>
        </w:r>
      </w:hyperlink>
    </w:p>
    <w:p w14:paraId="50E17E57" w14:textId="5765C765" w:rsidR="007E5CAE" w:rsidRDefault="00B555E0">
      <w:pPr>
        <w:pStyle w:val="TOC3"/>
        <w:tabs>
          <w:tab w:val="left" w:pos="1584"/>
        </w:tabs>
        <w:rPr>
          <w:rFonts w:asciiTheme="minorHAnsi" w:eastAsiaTheme="minorEastAsia" w:hAnsiTheme="minorHAnsi"/>
          <w:noProof/>
        </w:rPr>
      </w:pPr>
      <w:hyperlink w:anchor="_Toc497995031" w:history="1">
        <w:r w:rsidR="007E5CAE" w:rsidRPr="000A0548">
          <w:rPr>
            <w:rStyle w:val="Hyperlink"/>
            <w:noProof/>
          </w:rPr>
          <w:t>6.1.7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_Toc497995031 \h </w:instrText>
        </w:r>
        <w:r w:rsidR="007E5CAE">
          <w:rPr>
            <w:noProof/>
            <w:webHidden/>
          </w:rPr>
        </w:r>
        <w:r w:rsidR="007E5CAE">
          <w:rPr>
            <w:noProof/>
            <w:webHidden/>
          </w:rPr>
          <w:fldChar w:fldCharType="separate"/>
        </w:r>
        <w:r w:rsidR="007E5CAE">
          <w:rPr>
            <w:noProof/>
            <w:webHidden/>
          </w:rPr>
          <w:t>84</w:t>
        </w:r>
        <w:r w:rsidR="007E5CAE">
          <w:rPr>
            <w:noProof/>
            <w:webHidden/>
          </w:rPr>
          <w:fldChar w:fldCharType="end"/>
        </w:r>
      </w:hyperlink>
    </w:p>
    <w:p w14:paraId="75B8A8C4" w14:textId="14533913" w:rsidR="007E5CAE" w:rsidRDefault="00B555E0">
      <w:pPr>
        <w:pStyle w:val="TOC3"/>
        <w:tabs>
          <w:tab w:val="left" w:pos="1584"/>
        </w:tabs>
        <w:rPr>
          <w:rFonts w:asciiTheme="minorHAnsi" w:eastAsiaTheme="minorEastAsia" w:hAnsiTheme="minorHAnsi"/>
          <w:noProof/>
        </w:rPr>
      </w:pPr>
      <w:hyperlink w:anchor="_Toc497995032" w:history="1">
        <w:r w:rsidR="007E5CAE" w:rsidRPr="000A0548">
          <w:rPr>
            <w:rStyle w:val="Hyperlink"/>
            <w:noProof/>
          </w:rPr>
          <w:t>6.1.8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_Toc497995032 \h </w:instrText>
        </w:r>
        <w:r w:rsidR="007E5CAE">
          <w:rPr>
            <w:noProof/>
            <w:webHidden/>
          </w:rPr>
        </w:r>
        <w:r w:rsidR="007E5CAE">
          <w:rPr>
            <w:noProof/>
            <w:webHidden/>
          </w:rPr>
          <w:fldChar w:fldCharType="separate"/>
        </w:r>
        <w:r w:rsidR="007E5CAE">
          <w:rPr>
            <w:noProof/>
            <w:webHidden/>
          </w:rPr>
          <w:t>84</w:t>
        </w:r>
        <w:r w:rsidR="007E5CAE">
          <w:rPr>
            <w:noProof/>
            <w:webHidden/>
          </w:rPr>
          <w:fldChar w:fldCharType="end"/>
        </w:r>
      </w:hyperlink>
    </w:p>
    <w:p w14:paraId="482F6D40" w14:textId="3161D333" w:rsidR="007E5CAE" w:rsidRDefault="00B555E0">
      <w:pPr>
        <w:pStyle w:val="TOC2"/>
        <w:tabs>
          <w:tab w:val="left" w:pos="864"/>
        </w:tabs>
        <w:rPr>
          <w:rFonts w:asciiTheme="minorHAnsi" w:eastAsiaTheme="minorEastAsia" w:hAnsiTheme="minorHAnsi"/>
        </w:rPr>
      </w:pPr>
      <w:hyperlink w:anchor="_Toc497995033" w:history="1">
        <w:r w:rsidR="007E5CAE" w:rsidRPr="000A0548">
          <w:rPr>
            <w:rStyle w:val="Hyperlink"/>
          </w:rPr>
          <w:t>6.2</w:t>
        </w:r>
        <w:r w:rsidR="007E5CAE">
          <w:rPr>
            <w:rFonts w:asciiTheme="minorHAnsi" w:eastAsiaTheme="minorEastAsia" w:hAnsiTheme="minorHAnsi"/>
          </w:rPr>
          <w:tab/>
        </w:r>
        <w:r w:rsidR="007E5CAE" w:rsidRPr="000A0548">
          <w:rPr>
            <w:rStyle w:val="Hyperlink"/>
          </w:rPr>
          <w:t>Administration</w:t>
        </w:r>
        <w:r w:rsidR="007E5CAE">
          <w:rPr>
            <w:webHidden/>
          </w:rPr>
          <w:tab/>
        </w:r>
        <w:r w:rsidR="007E5CAE">
          <w:rPr>
            <w:webHidden/>
          </w:rPr>
          <w:fldChar w:fldCharType="begin"/>
        </w:r>
        <w:r w:rsidR="007E5CAE">
          <w:rPr>
            <w:webHidden/>
          </w:rPr>
          <w:instrText xml:space="preserve"> PAGEREF _Toc497995033 \h </w:instrText>
        </w:r>
        <w:r w:rsidR="007E5CAE">
          <w:rPr>
            <w:webHidden/>
          </w:rPr>
        </w:r>
        <w:r w:rsidR="007E5CAE">
          <w:rPr>
            <w:webHidden/>
          </w:rPr>
          <w:fldChar w:fldCharType="separate"/>
        </w:r>
        <w:r w:rsidR="007E5CAE">
          <w:rPr>
            <w:webHidden/>
          </w:rPr>
          <w:t>84</w:t>
        </w:r>
        <w:r w:rsidR="007E5CAE">
          <w:rPr>
            <w:webHidden/>
          </w:rPr>
          <w:fldChar w:fldCharType="end"/>
        </w:r>
      </w:hyperlink>
    </w:p>
    <w:p w14:paraId="5E7F0870" w14:textId="4647BD60" w:rsidR="007E5CAE" w:rsidRDefault="00B555E0">
      <w:pPr>
        <w:pStyle w:val="TOC3"/>
        <w:tabs>
          <w:tab w:val="left" w:pos="1584"/>
        </w:tabs>
        <w:rPr>
          <w:rFonts w:asciiTheme="minorHAnsi" w:eastAsiaTheme="minorEastAsia" w:hAnsiTheme="minorHAnsi"/>
          <w:noProof/>
        </w:rPr>
      </w:pPr>
      <w:hyperlink w:anchor="_Toc497995034" w:history="1">
        <w:r w:rsidR="007E5CAE" w:rsidRPr="000A0548">
          <w:rPr>
            <w:rStyle w:val="Hyperlink"/>
            <w:noProof/>
          </w:rPr>
          <w:t>6.2.1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_Toc497995034 \h </w:instrText>
        </w:r>
        <w:r w:rsidR="007E5CAE">
          <w:rPr>
            <w:noProof/>
            <w:webHidden/>
          </w:rPr>
        </w:r>
        <w:r w:rsidR="007E5CAE">
          <w:rPr>
            <w:noProof/>
            <w:webHidden/>
          </w:rPr>
          <w:fldChar w:fldCharType="separate"/>
        </w:r>
        <w:r w:rsidR="007E5CAE">
          <w:rPr>
            <w:noProof/>
            <w:webHidden/>
          </w:rPr>
          <w:t>84</w:t>
        </w:r>
        <w:r w:rsidR="007E5CAE">
          <w:rPr>
            <w:noProof/>
            <w:webHidden/>
          </w:rPr>
          <w:fldChar w:fldCharType="end"/>
        </w:r>
      </w:hyperlink>
    </w:p>
    <w:p w14:paraId="4A73A8DF" w14:textId="2B8BE08B" w:rsidR="007E5CAE" w:rsidRDefault="00B555E0">
      <w:pPr>
        <w:pStyle w:val="TOC3"/>
        <w:tabs>
          <w:tab w:val="left" w:pos="1584"/>
        </w:tabs>
        <w:rPr>
          <w:rFonts w:asciiTheme="minorHAnsi" w:eastAsiaTheme="minorEastAsia" w:hAnsiTheme="minorHAnsi"/>
          <w:noProof/>
        </w:rPr>
      </w:pPr>
      <w:hyperlink w:anchor="_Toc497995035" w:history="1">
        <w:r w:rsidR="007E5CAE" w:rsidRPr="000A0548">
          <w:rPr>
            <w:rStyle w:val="Hyperlink"/>
            <w:noProof/>
          </w:rPr>
          <w:t>6.2.2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_Toc497995035 \h </w:instrText>
        </w:r>
        <w:r w:rsidR="007E5CAE">
          <w:rPr>
            <w:noProof/>
            <w:webHidden/>
          </w:rPr>
        </w:r>
        <w:r w:rsidR="007E5CAE">
          <w:rPr>
            <w:noProof/>
            <w:webHidden/>
          </w:rPr>
          <w:fldChar w:fldCharType="separate"/>
        </w:r>
        <w:r w:rsidR="007E5CAE">
          <w:rPr>
            <w:noProof/>
            <w:webHidden/>
          </w:rPr>
          <w:t>84</w:t>
        </w:r>
        <w:r w:rsidR="007E5CAE">
          <w:rPr>
            <w:noProof/>
            <w:webHidden/>
          </w:rPr>
          <w:fldChar w:fldCharType="end"/>
        </w:r>
      </w:hyperlink>
    </w:p>
    <w:p w14:paraId="52225A56" w14:textId="2E351E31" w:rsidR="007E5CAE" w:rsidRDefault="00B555E0">
      <w:pPr>
        <w:pStyle w:val="TOC3"/>
        <w:tabs>
          <w:tab w:val="left" w:pos="1584"/>
        </w:tabs>
        <w:rPr>
          <w:rFonts w:asciiTheme="minorHAnsi" w:eastAsiaTheme="minorEastAsia" w:hAnsiTheme="minorHAnsi"/>
          <w:noProof/>
        </w:rPr>
      </w:pPr>
      <w:hyperlink w:anchor="_Toc497995036" w:history="1">
        <w:r w:rsidR="007E5CAE" w:rsidRPr="000A0548">
          <w:rPr>
            <w:rStyle w:val="Hyperlink"/>
            <w:noProof/>
          </w:rPr>
          <w:t>6.2.3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_Toc497995036 \h </w:instrText>
        </w:r>
        <w:r w:rsidR="007E5CAE">
          <w:rPr>
            <w:noProof/>
            <w:webHidden/>
          </w:rPr>
        </w:r>
        <w:r w:rsidR="007E5CAE">
          <w:rPr>
            <w:noProof/>
            <w:webHidden/>
          </w:rPr>
          <w:fldChar w:fldCharType="separate"/>
        </w:r>
        <w:r w:rsidR="007E5CAE">
          <w:rPr>
            <w:noProof/>
            <w:webHidden/>
          </w:rPr>
          <w:t>85</w:t>
        </w:r>
        <w:r w:rsidR="007E5CAE">
          <w:rPr>
            <w:noProof/>
            <w:webHidden/>
          </w:rPr>
          <w:fldChar w:fldCharType="end"/>
        </w:r>
      </w:hyperlink>
    </w:p>
    <w:p w14:paraId="0AF08198" w14:textId="4C973523" w:rsidR="007E5CAE" w:rsidRDefault="00B555E0">
      <w:pPr>
        <w:pStyle w:val="TOC3"/>
        <w:tabs>
          <w:tab w:val="left" w:pos="1584"/>
        </w:tabs>
        <w:rPr>
          <w:rFonts w:asciiTheme="minorHAnsi" w:eastAsiaTheme="minorEastAsia" w:hAnsiTheme="minorHAnsi"/>
          <w:noProof/>
        </w:rPr>
      </w:pPr>
      <w:hyperlink w:anchor="_Toc497995037" w:history="1">
        <w:r w:rsidR="007E5CAE" w:rsidRPr="000A0548">
          <w:rPr>
            <w:rStyle w:val="Hyperlink"/>
            <w:noProof/>
          </w:rPr>
          <w:t>6.2.4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_Toc497995037 \h </w:instrText>
        </w:r>
        <w:r w:rsidR="007E5CAE">
          <w:rPr>
            <w:noProof/>
            <w:webHidden/>
          </w:rPr>
        </w:r>
        <w:r w:rsidR="007E5CAE">
          <w:rPr>
            <w:noProof/>
            <w:webHidden/>
          </w:rPr>
          <w:fldChar w:fldCharType="separate"/>
        </w:r>
        <w:r w:rsidR="007E5CAE">
          <w:rPr>
            <w:noProof/>
            <w:webHidden/>
          </w:rPr>
          <w:t>85</w:t>
        </w:r>
        <w:r w:rsidR="007E5CAE">
          <w:rPr>
            <w:noProof/>
            <w:webHidden/>
          </w:rPr>
          <w:fldChar w:fldCharType="end"/>
        </w:r>
      </w:hyperlink>
    </w:p>
    <w:p w14:paraId="47A84A5B" w14:textId="4249D2F4" w:rsidR="007E5CAE" w:rsidRDefault="00B555E0">
      <w:pPr>
        <w:pStyle w:val="TOC3"/>
        <w:tabs>
          <w:tab w:val="left" w:pos="1584"/>
        </w:tabs>
        <w:rPr>
          <w:rFonts w:asciiTheme="minorHAnsi" w:eastAsiaTheme="minorEastAsia" w:hAnsiTheme="minorHAnsi"/>
          <w:noProof/>
        </w:rPr>
      </w:pPr>
      <w:hyperlink w:anchor="_Toc497995038" w:history="1">
        <w:r w:rsidR="007E5CAE" w:rsidRPr="000A0548">
          <w:rPr>
            <w:rStyle w:val="Hyperlink"/>
            <w:noProof/>
          </w:rPr>
          <w:t>6.2.5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_Toc497995038 \h </w:instrText>
        </w:r>
        <w:r w:rsidR="007E5CAE">
          <w:rPr>
            <w:noProof/>
            <w:webHidden/>
          </w:rPr>
        </w:r>
        <w:r w:rsidR="007E5CAE">
          <w:rPr>
            <w:noProof/>
            <w:webHidden/>
          </w:rPr>
          <w:fldChar w:fldCharType="separate"/>
        </w:r>
        <w:r w:rsidR="007E5CAE">
          <w:rPr>
            <w:noProof/>
            <w:webHidden/>
          </w:rPr>
          <w:t>85</w:t>
        </w:r>
        <w:r w:rsidR="007E5CAE">
          <w:rPr>
            <w:noProof/>
            <w:webHidden/>
          </w:rPr>
          <w:fldChar w:fldCharType="end"/>
        </w:r>
      </w:hyperlink>
    </w:p>
    <w:p w14:paraId="1E39705C" w14:textId="699BA5BD" w:rsidR="007E5CAE" w:rsidRDefault="00B555E0">
      <w:pPr>
        <w:pStyle w:val="TOC3"/>
        <w:tabs>
          <w:tab w:val="left" w:pos="1584"/>
        </w:tabs>
        <w:rPr>
          <w:rFonts w:asciiTheme="minorHAnsi" w:eastAsiaTheme="minorEastAsia" w:hAnsiTheme="minorHAnsi"/>
          <w:noProof/>
        </w:rPr>
      </w:pPr>
      <w:hyperlink w:anchor="_Toc497995039" w:history="1">
        <w:r w:rsidR="007E5CAE" w:rsidRPr="000A0548">
          <w:rPr>
            <w:rStyle w:val="Hyperlink"/>
            <w:noProof/>
          </w:rPr>
          <w:t>6.2.6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_Toc497995039 \h </w:instrText>
        </w:r>
        <w:r w:rsidR="007E5CAE">
          <w:rPr>
            <w:noProof/>
            <w:webHidden/>
          </w:rPr>
        </w:r>
        <w:r w:rsidR="007E5CAE">
          <w:rPr>
            <w:noProof/>
            <w:webHidden/>
          </w:rPr>
          <w:fldChar w:fldCharType="separate"/>
        </w:r>
        <w:r w:rsidR="007E5CAE">
          <w:rPr>
            <w:noProof/>
            <w:webHidden/>
          </w:rPr>
          <w:t>85</w:t>
        </w:r>
        <w:r w:rsidR="007E5CAE">
          <w:rPr>
            <w:noProof/>
            <w:webHidden/>
          </w:rPr>
          <w:fldChar w:fldCharType="end"/>
        </w:r>
      </w:hyperlink>
    </w:p>
    <w:p w14:paraId="1C983119" w14:textId="00536B4C" w:rsidR="007E5CAE" w:rsidRDefault="00B555E0">
      <w:pPr>
        <w:pStyle w:val="TOC3"/>
        <w:tabs>
          <w:tab w:val="left" w:pos="1584"/>
        </w:tabs>
        <w:rPr>
          <w:rFonts w:asciiTheme="minorHAnsi" w:eastAsiaTheme="minorEastAsia" w:hAnsiTheme="minorHAnsi"/>
          <w:noProof/>
        </w:rPr>
      </w:pPr>
      <w:hyperlink w:anchor="_Toc497995040" w:history="1">
        <w:r w:rsidR="007E5CAE" w:rsidRPr="000A0548">
          <w:rPr>
            <w:rStyle w:val="Hyperlink"/>
            <w:noProof/>
          </w:rPr>
          <w:t>6.2.7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_Toc497995040 \h </w:instrText>
        </w:r>
        <w:r w:rsidR="007E5CAE">
          <w:rPr>
            <w:noProof/>
            <w:webHidden/>
          </w:rPr>
        </w:r>
        <w:r w:rsidR="007E5CAE">
          <w:rPr>
            <w:noProof/>
            <w:webHidden/>
          </w:rPr>
          <w:fldChar w:fldCharType="separate"/>
        </w:r>
        <w:r w:rsidR="007E5CAE">
          <w:rPr>
            <w:noProof/>
            <w:webHidden/>
          </w:rPr>
          <w:t>85</w:t>
        </w:r>
        <w:r w:rsidR="007E5CAE">
          <w:rPr>
            <w:noProof/>
            <w:webHidden/>
          </w:rPr>
          <w:fldChar w:fldCharType="end"/>
        </w:r>
      </w:hyperlink>
    </w:p>
    <w:p w14:paraId="15A03DFD" w14:textId="2D9C8327" w:rsidR="007E5CAE" w:rsidRDefault="00B555E0">
      <w:pPr>
        <w:pStyle w:val="TOC3"/>
        <w:tabs>
          <w:tab w:val="left" w:pos="1584"/>
        </w:tabs>
        <w:rPr>
          <w:rFonts w:asciiTheme="minorHAnsi" w:eastAsiaTheme="minorEastAsia" w:hAnsiTheme="minorHAnsi"/>
          <w:noProof/>
        </w:rPr>
      </w:pPr>
      <w:hyperlink w:anchor="_Toc497995041" w:history="1">
        <w:r w:rsidR="007E5CAE" w:rsidRPr="000A0548">
          <w:rPr>
            <w:rStyle w:val="Hyperlink"/>
            <w:noProof/>
          </w:rPr>
          <w:t>6.2.8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_Toc497995041 \h </w:instrText>
        </w:r>
        <w:r w:rsidR="007E5CAE">
          <w:rPr>
            <w:noProof/>
            <w:webHidden/>
          </w:rPr>
        </w:r>
        <w:r w:rsidR="007E5CAE">
          <w:rPr>
            <w:noProof/>
            <w:webHidden/>
          </w:rPr>
          <w:fldChar w:fldCharType="separate"/>
        </w:r>
        <w:r w:rsidR="007E5CAE">
          <w:rPr>
            <w:noProof/>
            <w:webHidden/>
          </w:rPr>
          <w:t>85</w:t>
        </w:r>
        <w:r w:rsidR="007E5CAE">
          <w:rPr>
            <w:noProof/>
            <w:webHidden/>
          </w:rPr>
          <w:fldChar w:fldCharType="end"/>
        </w:r>
      </w:hyperlink>
    </w:p>
    <w:p w14:paraId="3F76C556" w14:textId="16C340B0" w:rsidR="007E5CAE" w:rsidRDefault="00B555E0">
      <w:pPr>
        <w:pStyle w:val="TOC2"/>
        <w:tabs>
          <w:tab w:val="left" w:pos="864"/>
        </w:tabs>
        <w:rPr>
          <w:rFonts w:asciiTheme="minorHAnsi" w:eastAsiaTheme="minorEastAsia" w:hAnsiTheme="minorHAnsi"/>
        </w:rPr>
      </w:pPr>
      <w:hyperlink w:anchor="_Toc497995042" w:history="1">
        <w:r w:rsidR="007E5CAE" w:rsidRPr="000A0548">
          <w:rPr>
            <w:rStyle w:val="Hyperlink"/>
          </w:rPr>
          <w:t>6.3</w:t>
        </w:r>
        <w:r w:rsidR="007E5CAE">
          <w:rPr>
            <w:rFonts w:asciiTheme="minorHAnsi" w:eastAsiaTheme="minorEastAsia" w:hAnsiTheme="minorHAnsi"/>
          </w:rPr>
          <w:tab/>
        </w:r>
        <w:r w:rsidR="007E5CAE" w:rsidRPr="000A0548">
          <w:rPr>
            <w:rStyle w:val="Hyperlink"/>
          </w:rPr>
          <w:t>PCD Summary</w:t>
        </w:r>
        <w:r w:rsidR="007E5CAE">
          <w:rPr>
            <w:webHidden/>
          </w:rPr>
          <w:tab/>
        </w:r>
        <w:r w:rsidR="007E5CAE">
          <w:rPr>
            <w:webHidden/>
          </w:rPr>
          <w:fldChar w:fldCharType="begin"/>
        </w:r>
        <w:r w:rsidR="007E5CAE">
          <w:rPr>
            <w:webHidden/>
          </w:rPr>
          <w:instrText xml:space="preserve"> PAGEREF _Toc497995042 \h </w:instrText>
        </w:r>
        <w:r w:rsidR="007E5CAE">
          <w:rPr>
            <w:webHidden/>
          </w:rPr>
        </w:r>
        <w:r w:rsidR="007E5CAE">
          <w:rPr>
            <w:webHidden/>
          </w:rPr>
          <w:fldChar w:fldCharType="separate"/>
        </w:r>
        <w:r w:rsidR="007E5CAE">
          <w:rPr>
            <w:webHidden/>
          </w:rPr>
          <w:t>85</w:t>
        </w:r>
        <w:r w:rsidR="007E5CAE">
          <w:rPr>
            <w:webHidden/>
          </w:rPr>
          <w:fldChar w:fldCharType="end"/>
        </w:r>
      </w:hyperlink>
    </w:p>
    <w:p w14:paraId="4A7D5772" w14:textId="700E6D31" w:rsidR="007E5CAE" w:rsidRDefault="00B555E0">
      <w:pPr>
        <w:pStyle w:val="TOC3"/>
        <w:tabs>
          <w:tab w:val="left" w:pos="1584"/>
        </w:tabs>
        <w:rPr>
          <w:rFonts w:asciiTheme="minorHAnsi" w:eastAsiaTheme="minorEastAsia" w:hAnsiTheme="minorHAnsi"/>
          <w:noProof/>
        </w:rPr>
      </w:pPr>
      <w:hyperlink w:anchor="_Toc497995043" w:history="1">
        <w:r w:rsidR="007E5CAE" w:rsidRPr="000A0548">
          <w:rPr>
            <w:rStyle w:val="Hyperlink"/>
            <w:noProof/>
          </w:rPr>
          <w:t>6.3.1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_Toc497995043 \h </w:instrText>
        </w:r>
        <w:r w:rsidR="007E5CAE">
          <w:rPr>
            <w:noProof/>
            <w:webHidden/>
          </w:rPr>
        </w:r>
        <w:r w:rsidR="007E5CAE">
          <w:rPr>
            <w:noProof/>
            <w:webHidden/>
          </w:rPr>
          <w:fldChar w:fldCharType="separate"/>
        </w:r>
        <w:r w:rsidR="007E5CAE">
          <w:rPr>
            <w:noProof/>
            <w:webHidden/>
          </w:rPr>
          <w:t>86</w:t>
        </w:r>
        <w:r w:rsidR="007E5CAE">
          <w:rPr>
            <w:noProof/>
            <w:webHidden/>
          </w:rPr>
          <w:fldChar w:fldCharType="end"/>
        </w:r>
      </w:hyperlink>
    </w:p>
    <w:p w14:paraId="45909D23" w14:textId="48CBAE81" w:rsidR="007E5CAE" w:rsidRDefault="00B555E0">
      <w:pPr>
        <w:pStyle w:val="TOC3"/>
        <w:tabs>
          <w:tab w:val="left" w:pos="1584"/>
        </w:tabs>
        <w:rPr>
          <w:rFonts w:asciiTheme="minorHAnsi" w:eastAsiaTheme="minorEastAsia" w:hAnsiTheme="minorHAnsi"/>
          <w:noProof/>
        </w:rPr>
      </w:pPr>
      <w:hyperlink w:anchor="_Toc497995044" w:history="1">
        <w:r w:rsidR="007E5CAE" w:rsidRPr="000A0548">
          <w:rPr>
            <w:rStyle w:val="Hyperlink"/>
            <w:noProof/>
          </w:rPr>
          <w:t>6.3.2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_Toc497995044 \h </w:instrText>
        </w:r>
        <w:r w:rsidR="007E5CAE">
          <w:rPr>
            <w:noProof/>
            <w:webHidden/>
          </w:rPr>
        </w:r>
        <w:r w:rsidR="007E5CAE">
          <w:rPr>
            <w:noProof/>
            <w:webHidden/>
          </w:rPr>
          <w:fldChar w:fldCharType="separate"/>
        </w:r>
        <w:r w:rsidR="007E5CAE">
          <w:rPr>
            <w:noProof/>
            <w:webHidden/>
          </w:rPr>
          <w:t>86</w:t>
        </w:r>
        <w:r w:rsidR="007E5CAE">
          <w:rPr>
            <w:noProof/>
            <w:webHidden/>
          </w:rPr>
          <w:fldChar w:fldCharType="end"/>
        </w:r>
      </w:hyperlink>
    </w:p>
    <w:p w14:paraId="57E910B2" w14:textId="5EA652B2" w:rsidR="007E5CAE" w:rsidRDefault="00B555E0">
      <w:pPr>
        <w:pStyle w:val="TOC3"/>
        <w:tabs>
          <w:tab w:val="left" w:pos="1584"/>
        </w:tabs>
        <w:rPr>
          <w:rFonts w:asciiTheme="minorHAnsi" w:eastAsiaTheme="minorEastAsia" w:hAnsiTheme="minorHAnsi"/>
          <w:noProof/>
        </w:rPr>
      </w:pPr>
      <w:hyperlink w:anchor="_Toc497995045" w:history="1">
        <w:r w:rsidR="007E5CAE" w:rsidRPr="000A0548">
          <w:rPr>
            <w:rStyle w:val="Hyperlink"/>
            <w:noProof/>
          </w:rPr>
          <w:t>6.3.3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_Toc497995045 \h </w:instrText>
        </w:r>
        <w:r w:rsidR="007E5CAE">
          <w:rPr>
            <w:noProof/>
            <w:webHidden/>
          </w:rPr>
        </w:r>
        <w:r w:rsidR="007E5CAE">
          <w:rPr>
            <w:noProof/>
            <w:webHidden/>
          </w:rPr>
          <w:fldChar w:fldCharType="separate"/>
        </w:r>
        <w:r w:rsidR="007E5CAE">
          <w:rPr>
            <w:noProof/>
            <w:webHidden/>
          </w:rPr>
          <w:t>86</w:t>
        </w:r>
        <w:r w:rsidR="007E5CAE">
          <w:rPr>
            <w:noProof/>
            <w:webHidden/>
          </w:rPr>
          <w:fldChar w:fldCharType="end"/>
        </w:r>
      </w:hyperlink>
    </w:p>
    <w:p w14:paraId="2332535C" w14:textId="2F570484" w:rsidR="007E5CAE" w:rsidRDefault="00B555E0">
      <w:pPr>
        <w:pStyle w:val="TOC3"/>
        <w:tabs>
          <w:tab w:val="left" w:pos="1584"/>
        </w:tabs>
        <w:rPr>
          <w:rFonts w:asciiTheme="minorHAnsi" w:eastAsiaTheme="minorEastAsia" w:hAnsiTheme="minorHAnsi"/>
          <w:noProof/>
        </w:rPr>
      </w:pPr>
      <w:hyperlink w:anchor="_Toc497995046" w:history="1">
        <w:r w:rsidR="007E5CAE" w:rsidRPr="000A0548">
          <w:rPr>
            <w:rStyle w:val="Hyperlink"/>
            <w:noProof/>
          </w:rPr>
          <w:t>6.3.4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_Toc497995046 \h </w:instrText>
        </w:r>
        <w:r w:rsidR="007E5CAE">
          <w:rPr>
            <w:noProof/>
            <w:webHidden/>
          </w:rPr>
        </w:r>
        <w:r w:rsidR="007E5CAE">
          <w:rPr>
            <w:noProof/>
            <w:webHidden/>
          </w:rPr>
          <w:fldChar w:fldCharType="separate"/>
        </w:r>
        <w:r w:rsidR="007E5CAE">
          <w:rPr>
            <w:noProof/>
            <w:webHidden/>
          </w:rPr>
          <w:t>86</w:t>
        </w:r>
        <w:r w:rsidR="007E5CAE">
          <w:rPr>
            <w:noProof/>
            <w:webHidden/>
          </w:rPr>
          <w:fldChar w:fldCharType="end"/>
        </w:r>
      </w:hyperlink>
    </w:p>
    <w:p w14:paraId="5CB4A9F7" w14:textId="1801891D" w:rsidR="007E5CAE" w:rsidRDefault="00B555E0">
      <w:pPr>
        <w:pStyle w:val="TOC3"/>
        <w:tabs>
          <w:tab w:val="left" w:pos="1584"/>
        </w:tabs>
        <w:rPr>
          <w:rFonts w:asciiTheme="minorHAnsi" w:eastAsiaTheme="minorEastAsia" w:hAnsiTheme="minorHAnsi"/>
          <w:noProof/>
        </w:rPr>
      </w:pPr>
      <w:hyperlink w:anchor="_Toc497995047" w:history="1">
        <w:r w:rsidR="007E5CAE" w:rsidRPr="000A0548">
          <w:rPr>
            <w:rStyle w:val="Hyperlink"/>
            <w:noProof/>
          </w:rPr>
          <w:t>6.3.5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_Toc497995047 \h </w:instrText>
        </w:r>
        <w:r w:rsidR="007E5CAE">
          <w:rPr>
            <w:noProof/>
            <w:webHidden/>
          </w:rPr>
        </w:r>
        <w:r w:rsidR="007E5CAE">
          <w:rPr>
            <w:noProof/>
            <w:webHidden/>
          </w:rPr>
          <w:fldChar w:fldCharType="separate"/>
        </w:r>
        <w:r w:rsidR="007E5CAE">
          <w:rPr>
            <w:noProof/>
            <w:webHidden/>
          </w:rPr>
          <w:t>86</w:t>
        </w:r>
        <w:r w:rsidR="007E5CAE">
          <w:rPr>
            <w:noProof/>
            <w:webHidden/>
          </w:rPr>
          <w:fldChar w:fldCharType="end"/>
        </w:r>
      </w:hyperlink>
    </w:p>
    <w:p w14:paraId="19E955C1" w14:textId="28BA3896" w:rsidR="007E5CAE" w:rsidRDefault="00B555E0">
      <w:pPr>
        <w:pStyle w:val="TOC3"/>
        <w:tabs>
          <w:tab w:val="left" w:pos="1584"/>
        </w:tabs>
        <w:rPr>
          <w:rFonts w:asciiTheme="minorHAnsi" w:eastAsiaTheme="minorEastAsia" w:hAnsiTheme="minorHAnsi"/>
          <w:noProof/>
        </w:rPr>
      </w:pPr>
      <w:hyperlink w:anchor="_Toc497995048" w:history="1">
        <w:r w:rsidR="007E5CAE" w:rsidRPr="000A0548">
          <w:rPr>
            <w:rStyle w:val="Hyperlink"/>
            <w:noProof/>
          </w:rPr>
          <w:t>6.3.6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_Toc497995048 \h </w:instrText>
        </w:r>
        <w:r w:rsidR="007E5CAE">
          <w:rPr>
            <w:noProof/>
            <w:webHidden/>
          </w:rPr>
        </w:r>
        <w:r w:rsidR="007E5CAE">
          <w:rPr>
            <w:noProof/>
            <w:webHidden/>
          </w:rPr>
          <w:fldChar w:fldCharType="separate"/>
        </w:r>
        <w:r w:rsidR="007E5CAE">
          <w:rPr>
            <w:noProof/>
            <w:webHidden/>
          </w:rPr>
          <w:t>86</w:t>
        </w:r>
        <w:r w:rsidR="007E5CAE">
          <w:rPr>
            <w:noProof/>
            <w:webHidden/>
          </w:rPr>
          <w:fldChar w:fldCharType="end"/>
        </w:r>
      </w:hyperlink>
    </w:p>
    <w:p w14:paraId="278B8B9B" w14:textId="2F8F19F5" w:rsidR="007E5CAE" w:rsidRDefault="00B555E0">
      <w:pPr>
        <w:pStyle w:val="TOC3"/>
        <w:tabs>
          <w:tab w:val="left" w:pos="1584"/>
        </w:tabs>
        <w:rPr>
          <w:rFonts w:asciiTheme="minorHAnsi" w:eastAsiaTheme="minorEastAsia" w:hAnsiTheme="minorHAnsi"/>
          <w:noProof/>
        </w:rPr>
      </w:pPr>
      <w:hyperlink w:anchor="_Toc497995049" w:history="1">
        <w:r w:rsidR="007E5CAE" w:rsidRPr="000A0548">
          <w:rPr>
            <w:rStyle w:val="Hyperlink"/>
            <w:noProof/>
          </w:rPr>
          <w:t>6.3.7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_Toc497995049 \h </w:instrText>
        </w:r>
        <w:r w:rsidR="007E5CAE">
          <w:rPr>
            <w:noProof/>
            <w:webHidden/>
          </w:rPr>
        </w:r>
        <w:r w:rsidR="007E5CAE">
          <w:rPr>
            <w:noProof/>
            <w:webHidden/>
          </w:rPr>
          <w:fldChar w:fldCharType="separate"/>
        </w:r>
        <w:r w:rsidR="007E5CAE">
          <w:rPr>
            <w:noProof/>
            <w:webHidden/>
          </w:rPr>
          <w:t>86</w:t>
        </w:r>
        <w:r w:rsidR="007E5CAE">
          <w:rPr>
            <w:noProof/>
            <w:webHidden/>
          </w:rPr>
          <w:fldChar w:fldCharType="end"/>
        </w:r>
      </w:hyperlink>
    </w:p>
    <w:p w14:paraId="2F777F85" w14:textId="487AF069" w:rsidR="007E5CAE" w:rsidRDefault="00B555E0">
      <w:pPr>
        <w:pStyle w:val="TOC3"/>
        <w:tabs>
          <w:tab w:val="left" w:pos="1584"/>
        </w:tabs>
        <w:rPr>
          <w:rFonts w:asciiTheme="minorHAnsi" w:eastAsiaTheme="minorEastAsia" w:hAnsiTheme="minorHAnsi"/>
          <w:noProof/>
        </w:rPr>
      </w:pPr>
      <w:hyperlink w:anchor="_Toc497995050" w:history="1">
        <w:r w:rsidR="007E5CAE" w:rsidRPr="000A0548">
          <w:rPr>
            <w:rStyle w:val="Hyperlink"/>
            <w:noProof/>
          </w:rPr>
          <w:t>6.3.8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_Toc497995050 \h </w:instrText>
        </w:r>
        <w:r w:rsidR="007E5CAE">
          <w:rPr>
            <w:noProof/>
            <w:webHidden/>
          </w:rPr>
        </w:r>
        <w:r w:rsidR="007E5CAE">
          <w:rPr>
            <w:noProof/>
            <w:webHidden/>
          </w:rPr>
          <w:fldChar w:fldCharType="separate"/>
        </w:r>
        <w:r w:rsidR="007E5CAE">
          <w:rPr>
            <w:noProof/>
            <w:webHidden/>
          </w:rPr>
          <w:t>86</w:t>
        </w:r>
        <w:r w:rsidR="007E5CAE">
          <w:rPr>
            <w:noProof/>
            <w:webHidden/>
          </w:rPr>
          <w:fldChar w:fldCharType="end"/>
        </w:r>
      </w:hyperlink>
    </w:p>
    <w:p w14:paraId="1663CC5D" w14:textId="1A562559" w:rsidR="007E5CAE" w:rsidRDefault="00B555E0">
      <w:pPr>
        <w:pStyle w:val="TOC2"/>
        <w:tabs>
          <w:tab w:val="left" w:pos="864"/>
        </w:tabs>
        <w:rPr>
          <w:rFonts w:asciiTheme="minorHAnsi" w:eastAsiaTheme="minorEastAsia" w:hAnsiTheme="minorHAnsi"/>
        </w:rPr>
      </w:pPr>
      <w:hyperlink w:anchor="_Toc497995051" w:history="1">
        <w:r w:rsidR="007E5CAE" w:rsidRPr="000A0548">
          <w:rPr>
            <w:rStyle w:val="Hyperlink"/>
          </w:rPr>
          <w:t>6.4</w:t>
        </w:r>
        <w:r w:rsidR="007E5CAE">
          <w:rPr>
            <w:rFonts w:asciiTheme="minorHAnsi" w:eastAsiaTheme="minorEastAsia" w:hAnsiTheme="minorHAnsi"/>
          </w:rPr>
          <w:tab/>
        </w:r>
        <w:r w:rsidR="007E5CAE" w:rsidRPr="000A0548">
          <w:rPr>
            <w:rStyle w:val="Hyperlink"/>
          </w:rPr>
          <w:t>PCD Report</w:t>
        </w:r>
        <w:r w:rsidR="007E5CAE">
          <w:rPr>
            <w:webHidden/>
          </w:rPr>
          <w:tab/>
        </w:r>
        <w:r w:rsidR="007E5CAE">
          <w:rPr>
            <w:webHidden/>
          </w:rPr>
          <w:fldChar w:fldCharType="begin"/>
        </w:r>
        <w:r w:rsidR="007E5CAE">
          <w:rPr>
            <w:webHidden/>
          </w:rPr>
          <w:instrText xml:space="preserve"> PAGEREF _Toc497995051 \h </w:instrText>
        </w:r>
        <w:r w:rsidR="007E5CAE">
          <w:rPr>
            <w:webHidden/>
          </w:rPr>
        </w:r>
        <w:r w:rsidR="007E5CAE">
          <w:rPr>
            <w:webHidden/>
          </w:rPr>
          <w:fldChar w:fldCharType="separate"/>
        </w:r>
        <w:r w:rsidR="007E5CAE">
          <w:rPr>
            <w:webHidden/>
          </w:rPr>
          <w:t>87</w:t>
        </w:r>
        <w:r w:rsidR="007E5CAE">
          <w:rPr>
            <w:webHidden/>
          </w:rPr>
          <w:fldChar w:fldCharType="end"/>
        </w:r>
      </w:hyperlink>
    </w:p>
    <w:p w14:paraId="0DA3C45C" w14:textId="5813E8CA" w:rsidR="007E5CAE" w:rsidRDefault="00B555E0">
      <w:pPr>
        <w:pStyle w:val="TOC3"/>
        <w:tabs>
          <w:tab w:val="left" w:pos="1584"/>
        </w:tabs>
        <w:rPr>
          <w:rFonts w:asciiTheme="minorHAnsi" w:eastAsiaTheme="minorEastAsia" w:hAnsiTheme="minorHAnsi"/>
          <w:noProof/>
        </w:rPr>
      </w:pPr>
      <w:hyperlink w:anchor="_Toc497995052" w:history="1">
        <w:r w:rsidR="007E5CAE" w:rsidRPr="000A0548">
          <w:rPr>
            <w:rStyle w:val="Hyperlink"/>
            <w:noProof/>
          </w:rPr>
          <w:t>6.4.1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_Toc497995052 \h </w:instrText>
        </w:r>
        <w:r w:rsidR="007E5CAE">
          <w:rPr>
            <w:noProof/>
            <w:webHidden/>
          </w:rPr>
        </w:r>
        <w:r w:rsidR="007E5CAE">
          <w:rPr>
            <w:noProof/>
            <w:webHidden/>
          </w:rPr>
          <w:fldChar w:fldCharType="separate"/>
        </w:r>
        <w:r w:rsidR="007E5CAE">
          <w:rPr>
            <w:noProof/>
            <w:webHidden/>
          </w:rPr>
          <w:t>87</w:t>
        </w:r>
        <w:r w:rsidR="007E5CAE">
          <w:rPr>
            <w:noProof/>
            <w:webHidden/>
          </w:rPr>
          <w:fldChar w:fldCharType="end"/>
        </w:r>
      </w:hyperlink>
    </w:p>
    <w:p w14:paraId="5EB0B637" w14:textId="61882204" w:rsidR="007E5CAE" w:rsidRDefault="00B555E0">
      <w:pPr>
        <w:pStyle w:val="TOC3"/>
        <w:tabs>
          <w:tab w:val="left" w:pos="1584"/>
        </w:tabs>
        <w:rPr>
          <w:rFonts w:asciiTheme="minorHAnsi" w:eastAsiaTheme="minorEastAsia" w:hAnsiTheme="minorHAnsi"/>
          <w:noProof/>
        </w:rPr>
      </w:pPr>
      <w:hyperlink w:anchor="_Toc497995053" w:history="1">
        <w:r w:rsidR="007E5CAE" w:rsidRPr="000A0548">
          <w:rPr>
            <w:rStyle w:val="Hyperlink"/>
            <w:noProof/>
          </w:rPr>
          <w:t>6.4.2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_Toc497995053 \h </w:instrText>
        </w:r>
        <w:r w:rsidR="007E5CAE">
          <w:rPr>
            <w:noProof/>
            <w:webHidden/>
          </w:rPr>
        </w:r>
        <w:r w:rsidR="007E5CAE">
          <w:rPr>
            <w:noProof/>
            <w:webHidden/>
          </w:rPr>
          <w:fldChar w:fldCharType="separate"/>
        </w:r>
        <w:r w:rsidR="007E5CAE">
          <w:rPr>
            <w:noProof/>
            <w:webHidden/>
          </w:rPr>
          <w:t>87</w:t>
        </w:r>
        <w:r w:rsidR="007E5CAE">
          <w:rPr>
            <w:noProof/>
            <w:webHidden/>
          </w:rPr>
          <w:fldChar w:fldCharType="end"/>
        </w:r>
      </w:hyperlink>
    </w:p>
    <w:p w14:paraId="3C4B500C" w14:textId="2AE56770" w:rsidR="007E5CAE" w:rsidRDefault="00B555E0">
      <w:pPr>
        <w:pStyle w:val="TOC3"/>
        <w:tabs>
          <w:tab w:val="left" w:pos="1584"/>
        </w:tabs>
        <w:rPr>
          <w:rFonts w:asciiTheme="minorHAnsi" w:eastAsiaTheme="minorEastAsia" w:hAnsiTheme="minorHAnsi"/>
          <w:noProof/>
        </w:rPr>
      </w:pPr>
      <w:hyperlink w:anchor="_Toc497995054" w:history="1">
        <w:r w:rsidR="007E5CAE" w:rsidRPr="000A0548">
          <w:rPr>
            <w:rStyle w:val="Hyperlink"/>
            <w:noProof/>
          </w:rPr>
          <w:t>6.4.3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_Toc497995054 \h </w:instrText>
        </w:r>
        <w:r w:rsidR="007E5CAE">
          <w:rPr>
            <w:noProof/>
            <w:webHidden/>
          </w:rPr>
        </w:r>
        <w:r w:rsidR="007E5CAE">
          <w:rPr>
            <w:noProof/>
            <w:webHidden/>
          </w:rPr>
          <w:fldChar w:fldCharType="separate"/>
        </w:r>
        <w:r w:rsidR="007E5CAE">
          <w:rPr>
            <w:noProof/>
            <w:webHidden/>
          </w:rPr>
          <w:t>87</w:t>
        </w:r>
        <w:r w:rsidR="007E5CAE">
          <w:rPr>
            <w:noProof/>
            <w:webHidden/>
          </w:rPr>
          <w:fldChar w:fldCharType="end"/>
        </w:r>
      </w:hyperlink>
    </w:p>
    <w:p w14:paraId="304A9DB3" w14:textId="7418D34B" w:rsidR="007E5CAE" w:rsidRDefault="00B555E0">
      <w:pPr>
        <w:pStyle w:val="TOC3"/>
        <w:tabs>
          <w:tab w:val="left" w:pos="1584"/>
        </w:tabs>
        <w:rPr>
          <w:rFonts w:asciiTheme="minorHAnsi" w:eastAsiaTheme="minorEastAsia" w:hAnsiTheme="minorHAnsi"/>
          <w:noProof/>
        </w:rPr>
      </w:pPr>
      <w:hyperlink w:anchor="_Toc497995055" w:history="1">
        <w:r w:rsidR="007E5CAE" w:rsidRPr="000A0548">
          <w:rPr>
            <w:rStyle w:val="Hyperlink"/>
            <w:noProof/>
          </w:rPr>
          <w:t>6.4.4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_Toc497995055 \h </w:instrText>
        </w:r>
        <w:r w:rsidR="007E5CAE">
          <w:rPr>
            <w:noProof/>
            <w:webHidden/>
          </w:rPr>
        </w:r>
        <w:r w:rsidR="007E5CAE">
          <w:rPr>
            <w:noProof/>
            <w:webHidden/>
          </w:rPr>
          <w:fldChar w:fldCharType="separate"/>
        </w:r>
        <w:r w:rsidR="007E5CAE">
          <w:rPr>
            <w:noProof/>
            <w:webHidden/>
          </w:rPr>
          <w:t>87</w:t>
        </w:r>
        <w:r w:rsidR="007E5CAE">
          <w:rPr>
            <w:noProof/>
            <w:webHidden/>
          </w:rPr>
          <w:fldChar w:fldCharType="end"/>
        </w:r>
      </w:hyperlink>
    </w:p>
    <w:p w14:paraId="39909E7D" w14:textId="72EEE355" w:rsidR="007E5CAE" w:rsidRDefault="00B555E0">
      <w:pPr>
        <w:pStyle w:val="TOC3"/>
        <w:tabs>
          <w:tab w:val="left" w:pos="1584"/>
        </w:tabs>
        <w:rPr>
          <w:rFonts w:asciiTheme="minorHAnsi" w:eastAsiaTheme="minorEastAsia" w:hAnsiTheme="minorHAnsi"/>
          <w:noProof/>
        </w:rPr>
      </w:pPr>
      <w:hyperlink w:anchor="_Toc497995056" w:history="1">
        <w:r w:rsidR="007E5CAE" w:rsidRPr="000A0548">
          <w:rPr>
            <w:rStyle w:val="Hyperlink"/>
            <w:noProof/>
          </w:rPr>
          <w:t>6.4.5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_Toc497995056 \h </w:instrText>
        </w:r>
        <w:r w:rsidR="007E5CAE">
          <w:rPr>
            <w:noProof/>
            <w:webHidden/>
          </w:rPr>
        </w:r>
        <w:r w:rsidR="007E5CAE">
          <w:rPr>
            <w:noProof/>
            <w:webHidden/>
          </w:rPr>
          <w:fldChar w:fldCharType="separate"/>
        </w:r>
        <w:r w:rsidR="007E5CAE">
          <w:rPr>
            <w:noProof/>
            <w:webHidden/>
          </w:rPr>
          <w:t>87</w:t>
        </w:r>
        <w:r w:rsidR="007E5CAE">
          <w:rPr>
            <w:noProof/>
            <w:webHidden/>
          </w:rPr>
          <w:fldChar w:fldCharType="end"/>
        </w:r>
      </w:hyperlink>
    </w:p>
    <w:p w14:paraId="7C1CFFAB" w14:textId="1B87F7C6" w:rsidR="007E5CAE" w:rsidRDefault="00B555E0">
      <w:pPr>
        <w:pStyle w:val="TOC3"/>
        <w:tabs>
          <w:tab w:val="left" w:pos="1584"/>
        </w:tabs>
        <w:rPr>
          <w:rFonts w:asciiTheme="minorHAnsi" w:eastAsiaTheme="minorEastAsia" w:hAnsiTheme="minorHAnsi"/>
          <w:noProof/>
        </w:rPr>
      </w:pPr>
      <w:hyperlink w:anchor="_Toc497995057" w:history="1">
        <w:r w:rsidR="007E5CAE" w:rsidRPr="000A0548">
          <w:rPr>
            <w:rStyle w:val="Hyperlink"/>
            <w:noProof/>
          </w:rPr>
          <w:t>6.4.6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_Toc497995057 \h </w:instrText>
        </w:r>
        <w:r w:rsidR="007E5CAE">
          <w:rPr>
            <w:noProof/>
            <w:webHidden/>
          </w:rPr>
        </w:r>
        <w:r w:rsidR="007E5CAE">
          <w:rPr>
            <w:noProof/>
            <w:webHidden/>
          </w:rPr>
          <w:fldChar w:fldCharType="separate"/>
        </w:r>
        <w:r w:rsidR="007E5CAE">
          <w:rPr>
            <w:noProof/>
            <w:webHidden/>
          </w:rPr>
          <w:t>88</w:t>
        </w:r>
        <w:r w:rsidR="007E5CAE">
          <w:rPr>
            <w:noProof/>
            <w:webHidden/>
          </w:rPr>
          <w:fldChar w:fldCharType="end"/>
        </w:r>
      </w:hyperlink>
    </w:p>
    <w:p w14:paraId="7F89304A" w14:textId="01452FBF" w:rsidR="007E5CAE" w:rsidRDefault="00B555E0">
      <w:pPr>
        <w:pStyle w:val="TOC3"/>
        <w:tabs>
          <w:tab w:val="left" w:pos="1584"/>
        </w:tabs>
        <w:rPr>
          <w:rFonts w:asciiTheme="minorHAnsi" w:eastAsiaTheme="minorEastAsia" w:hAnsiTheme="minorHAnsi"/>
          <w:noProof/>
        </w:rPr>
      </w:pPr>
      <w:hyperlink w:anchor="_Toc497995058" w:history="1">
        <w:r w:rsidR="007E5CAE" w:rsidRPr="000A0548">
          <w:rPr>
            <w:rStyle w:val="Hyperlink"/>
            <w:noProof/>
          </w:rPr>
          <w:t>6.4.7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_Toc497995058 \h </w:instrText>
        </w:r>
        <w:r w:rsidR="007E5CAE">
          <w:rPr>
            <w:noProof/>
            <w:webHidden/>
          </w:rPr>
        </w:r>
        <w:r w:rsidR="007E5CAE">
          <w:rPr>
            <w:noProof/>
            <w:webHidden/>
          </w:rPr>
          <w:fldChar w:fldCharType="separate"/>
        </w:r>
        <w:r w:rsidR="007E5CAE">
          <w:rPr>
            <w:noProof/>
            <w:webHidden/>
          </w:rPr>
          <w:t>88</w:t>
        </w:r>
        <w:r w:rsidR="007E5CAE">
          <w:rPr>
            <w:noProof/>
            <w:webHidden/>
          </w:rPr>
          <w:fldChar w:fldCharType="end"/>
        </w:r>
      </w:hyperlink>
    </w:p>
    <w:p w14:paraId="4D0E79BF" w14:textId="3BBF2F41" w:rsidR="007E5CAE" w:rsidRDefault="00B555E0">
      <w:pPr>
        <w:pStyle w:val="TOC3"/>
        <w:tabs>
          <w:tab w:val="left" w:pos="1584"/>
        </w:tabs>
        <w:rPr>
          <w:rFonts w:asciiTheme="minorHAnsi" w:eastAsiaTheme="minorEastAsia" w:hAnsiTheme="minorHAnsi"/>
          <w:noProof/>
        </w:rPr>
      </w:pPr>
      <w:hyperlink w:anchor="_Toc497995059" w:history="1">
        <w:r w:rsidR="007E5CAE" w:rsidRPr="000A0548">
          <w:rPr>
            <w:rStyle w:val="Hyperlink"/>
            <w:noProof/>
          </w:rPr>
          <w:t>6.4.8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_Toc497995059 \h </w:instrText>
        </w:r>
        <w:r w:rsidR="007E5CAE">
          <w:rPr>
            <w:noProof/>
            <w:webHidden/>
          </w:rPr>
        </w:r>
        <w:r w:rsidR="007E5CAE">
          <w:rPr>
            <w:noProof/>
            <w:webHidden/>
          </w:rPr>
          <w:fldChar w:fldCharType="separate"/>
        </w:r>
        <w:r w:rsidR="007E5CAE">
          <w:rPr>
            <w:noProof/>
            <w:webHidden/>
          </w:rPr>
          <w:t>88</w:t>
        </w:r>
        <w:r w:rsidR="007E5CAE">
          <w:rPr>
            <w:noProof/>
            <w:webHidden/>
          </w:rPr>
          <w:fldChar w:fldCharType="end"/>
        </w:r>
      </w:hyperlink>
    </w:p>
    <w:p w14:paraId="3F617FC2" w14:textId="68432B21" w:rsidR="007E5CAE" w:rsidRDefault="00B555E0">
      <w:pPr>
        <w:pStyle w:val="TOC2"/>
        <w:tabs>
          <w:tab w:val="left" w:pos="864"/>
        </w:tabs>
        <w:rPr>
          <w:rFonts w:asciiTheme="minorHAnsi" w:eastAsiaTheme="minorEastAsia" w:hAnsiTheme="minorHAnsi"/>
        </w:rPr>
      </w:pPr>
      <w:hyperlink w:anchor="_Toc497995060" w:history="1">
        <w:r w:rsidR="007E5CAE" w:rsidRPr="000A0548">
          <w:rPr>
            <w:rStyle w:val="Hyperlink"/>
          </w:rPr>
          <w:t>6.5</w:t>
        </w:r>
        <w:r w:rsidR="007E5CAE">
          <w:rPr>
            <w:rFonts w:asciiTheme="minorHAnsi" w:eastAsiaTheme="minorEastAsia" w:hAnsiTheme="minorHAnsi"/>
          </w:rPr>
          <w:tab/>
        </w:r>
        <w:r w:rsidR="007E5CAE" w:rsidRPr="000A0548">
          <w:rPr>
            <w:rStyle w:val="Hyperlink"/>
          </w:rPr>
          <w:t>PCD Statistics</w:t>
        </w:r>
        <w:r w:rsidR="007E5CAE">
          <w:rPr>
            <w:webHidden/>
          </w:rPr>
          <w:tab/>
        </w:r>
        <w:r w:rsidR="007E5CAE">
          <w:rPr>
            <w:webHidden/>
          </w:rPr>
          <w:fldChar w:fldCharType="begin"/>
        </w:r>
        <w:r w:rsidR="007E5CAE">
          <w:rPr>
            <w:webHidden/>
          </w:rPr>
          <w:instrText xml:space="preserve"> PAGEREF _Toc497995060 \h </w:instrText>
        </w:r>
        <w:r w:rsidR="007E5CAE">
          <w:rPr>
            <w:webHidden/>
          </w:rPr>
        </w:r>
        <w:r w:rsidR="007E5CAE">
          <w:rPr>
            <w:webHidden/>
          </w:rPr>
          <w:fldChar w:fldCharType="separate"/>
        </w:r>
        <w:r w:rsidR="007E5CAE">
          <w:rPr>
            <w:webHidden/>
          </w:rPr>
          <w:t>88</w:t>
        </w:r>
        <w:r w:rsidR="007E5CAE">
          <w:rPr>
            <w:webHidden/>
          </w:rPr>
          <w:fldChar w:fldCharType="end"/>
        </w:r>
      </w:hyperlink>
    </w:p>
    <w:p w14:paraId="1A6F1A7C" w14:textId="7C5EC372" w:rsidR="007E5CAE" w:rsidRDefault="00B555E0">
      <w:pPr>
        <w:pStyle w:val="TOC3"/>
        <w:tabs>
          <w:tab w:val="left" w:pos="1584"/>
        </w:tabs>
        <w:rPr>
          <w:rFonts w:asciiTheme="minorHAnsi" w:eastAsiaTheme="minorEastAsia" w:hAnsiTheme="minorHAnsi"/>
          <w:noProof/>
        </w:rPr>
      </w:pPr>
      <w:hyperlink w:anchor="_Toc497995061" w:history="1">
        <w:r w:rsidR="007E5CAE" w:rsidRPr="000A0548">
          <w:rPr>
            <w:rStyle w:val="Hyperlink"/>
            <w:noProof/>
          </w:rPr>
          <w:t>6.5.1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_Toc497995061 \h </w:instrText>
        </w:r>
        <w:r w:rsidR="007E5CAE">
          <w:rPr>
            <w:noProof/>
            <w:webHidden/>
          </w:rPr>
        </w:r>
        <w:r w:rsidR="007E5CAE">
          <w:rPr>
            <w:noProof/>
            <w:webHidden/>
          </w:rPr>
          <w:fldChar w:fldCharType="separate"/>
        </w:r>
        <w:r w:rsidR="007E5CAE">
          <w:rPr>
            <w:noProof/>
            <w:webHidden/>
          </w:rPr>
          <w:t>88</w:t>
        </w:r>
        <w:r w:rsidR="007E5CAE">
          <w:rPr>
            <w:noProof/>
            <w:webHidden/>
          </w:rPr>
          <w:fldChar w:fldCharType="end"/>
        </w:r>
      </w:hyperlink>
    </w:p>
    <w:p w14:paraId="3357B4D4" w14:textId="08802440" w:rsidR="007E5CAE" w:rsidRDefault="00B555E0">
      <w:pPr>
        <w:pStyle w:val="TOC3"/>
        <w:tabs>
          <w:tab w:val="left" w:pos="1584"/>
        </w:tabs>
        <w:rPr>
          <w:rFonts w:asciiTheme="minorHAnsi" w:eastAsiaTheme="minorEastAsia" w:hAnsiTheme="minorHAnsi"/>
          <w:noProof/>
        </w:rPr>
      </w:pPr>
      <w:hyperlink w:anchor="_Toc497995062" w:history="1">
        <w:r w:rsidR="007E5CAE" w:rsidRPr="000A0548">
          <w:rPr>
            <w:rStyle w:val="Hyperlink"/>
            <w:noProof/>
          </w:rPr>
          <w:t>6.5.2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_Toc497995062 \h </w:instrText>
        </w:r>
        <w:r w:rsidR="007E5CAE">
          <w:rPr>
            <w:noProof/>
            <w:webHidden/>
          </w:rPr>
        </w:r>
        <w:r w:rsidR="007E5CAE">
          <w:rPr>
            <w:noProof/>
            <w:webHidden/>
          </w:rPr>
          <w:fldChar w:fldCharType="separate"/>
        </w:r>
        <w:r w:rsidR="007E5CAE">
          <w:rPr>
            <w:noProof/>
            <w:webHidden/>
          </w:rPr>
          <w:t>89</w:t>
        </w:r>
        <w:r w:rsidR="007E5CAE">
          <w:rPr>
            <w:noProof/>
            <w:webHidden/>
          </w:rPr>
          <w:fldChar w:fldCharType="end"/>
        </w:r>
      </w:hyperlink>
    </w:p>
    <w:p w14:paraId="46C1022E" w14:textId="1533CF7F" w:rsidR="007E5CAE" w:rsidRDefault="00B555E0">
      <w:pPr>
        <w:pStyle w:val="TOC3"/>
        <w:tabs>
          <w:tab w:val="left" w:pos="1584"/>
        </w:tabs>
        <w:rPr>
          <w:rFonts w:asciiTheme="minorHAnsi" w:eastAsiaTheme="minorEastAsia" w:hAnsiTheme="minorHAnsi"/>
          <w:noProof/>
        </w:rPr>
      </w:pPr>
      <w:hyperlink w:anchor="_Toc497995063" w:history="1">
        <w:r w:rsidR="007E5CAE" w:rsidRPr="000A0548">
          <w:rPr>
            <w:rStyle w:val="Hyperlink"/>
            <w:noProof/>
          </w:rPr>
          <w:t>6.5.3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_Toc497995063 \h </w:instrText>
        </w:r>
        <w:r w:rsidR="007E5CAE">
          <w:rPr>
            <w:noProof/>
            <w:webHidden/>
          </w:rPr>
        </w:r>
        <w:r w:rsidR="007E5CAE">
          <w:rPr>
            <w:noProof/>
            <w:webHidden/>
          </w:rPr>
          <w:fldChar w:fldCharType="separate"/>
        </w:r>
        <w:r w:rsidR="007E5CAE">
          <w:rPr>
            <w:noProof/>
            <w:webHidden/>
          </w:rPr>
          <w:t>89</w:t>
        </w:r>
        <w:r w:rsidR="007E5CAE">
          <w:rPr>
            <w:noProof/>
            <w:webHidden/>
          </w:rPr>
          <w:fldChar w:fldCharType="end"/>
        </w:r>
      </w:hyperlink>
    </w:p>
    <w:p w14:paraId="757D7E64" w14:textId="0EEA4B17" w:rsidR="007E5CAE" w:rsidRDefault="00B555E0">
      <w:pPr>
        <w:pStyle w:val="TOC3"/>
        <w:tabs>
          <w:tab w:val="left" w:pos="1584"/>
        </w:tabs>
        <w:rPr>
          <w:rFonts w:asciiTheme="minorHAnsi" w:eastAsiaTheme="minorEastAsia" w:hAnsiTheme="minorHAnsi"/>
          <w:noProof/>
        </w:rPr>
      </w:pPr>
      <w:hyperlink w:anchor="_Toc497995064" w:history="1">
        <w:r w:rsidR="007E5CAE" w:rsidRPr="000A0548">
          <w:rPr>
            <w:rStyle w:val="Hyperlink"/>
            <w:noProof/>
          </w:rPr>
          <w:t>6.5.4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_Toc497995064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6A66C0CE" w14:textId="5D501B09" w:rsidR="007E5CAE" w:rsidRDefault="00B555E0">
      <w:pPr>
        <w:pStyle w:val="TOC3"/>
        <w:tabs>
          <w:tab w:val="left" w:pos="1584"/>
        </w:tabs>
        <w:rPr>
          <w:rFonts w:asciiTheme="minorHAnsi" w:eastAsiaTheme="minorEastAsia" w:hAnsiTheme="minorHAnsi"/>
          <w:noProof/>
        </w:rPr>
      </w:pPr>
      <w:hyperlink w:anchor="_Toc497995065" w:history="1">
        <w:r w:rsidR="007E5CAE" w:rsidRPr="000A0548">
          <w:rPr>
            <w:rStyle w:val="Hyperlink"/>
            <w:noProof/>
          </w:rPr>
          <w:t>6.5.5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_Toc497995065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02FF900E" w14:textId="406F3321" w:rsidR="007E5CAE" w:rsidRDefault="00B555E0">
      <w:pPr>
        <w:pStyle w:val="TOC3"/>
        <w:tabs>
          <w:tab w:val="left" w:pos="1584"/>
        </w:tabs>
        <w:rPr>
          <w:rFonts w:asciiTheme="minorHAnsi" w:eastAsiaTheme="minorEastAsia" w:hAnsiTheme="minorHAnsi"/>
          <w:noProof/>
        </w:rPr>
      </w:pPr>
      <w:hyperlink w:anchor="_Toc497995066" w:history="1">
        <w:r w:rsidR="007E5CAE" w:rsidRPr="000A0548">
          <w:rPr>
            <w:rStyle w:val="Hyperlink"/>
            <w:noProof/>
          </w:rPr>
          <w:t>6.5.6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_Toc497995066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21462E2C" w14:textId="3EC866A5" w:rsidR="007E5CAE" w:rsidRDefault="00B555E0">
      <w:pPr>
        <w:pStyle w:val="TOC3"/>
        <w:tabs>
          <w:tab w:val="left" w:pos="1584"/>
        </w:tabs>
        <w:rPr>
          <w:rFonts w:asciiTheme="minorHAnsi" w:eastAsiaTheme="minorEastAsia" w:hAnsiTheme="minorHAnsi"/>
          <w:noProof/>
        </w:rPr>
      </w:pPr>
      <w:hyperlink w:anchor="_Toc497995067" w:history="1">
        <w:r w:rsidR="007E5CAE" w:rsidRPr="000A0548">
          <w:rPr>
            <w:rStyle w:val="Hyperlink"/>
            <w:noProof/>
          </w:rPr>
          <w:t>6.5.7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_Toc497995067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1C661399" w14:textId="2222AD60" w:rsidR="007E5CAE" w:rsidRDefault="00B555E0">
      <w:pPr>
        <w:pStyle w:val="TOC3"/>
        <w:tabs>
          <w:tab w:val="left" w:pos="1584"/>
        </w:tabs>
        <w:rPr>
          <w:rFonts w:asciiTheme="minorHAnsi" w:eastAsiaTheme="minorEastAsia" w:hAnsiTheme="minorHAnsi"/>
          <w:noProof/>
        </w:rPr>
      </w:pPr>
      <w:hyperlink w:anchor="_Toc497995068" w:history="1">
        <w:r w:rsidR="007E5CAE" w:rsidRPr="000A0548">
          <w:rPr>
            <w:rStyle w:val="Hyperlink"/>
            <w:noProof/>
          </w:rPr>
          <w:t>6.5.8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_Toc497995068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130A9540" w14:textId="00A0C50B" w:rsidR="007E5CAE" w:rsidRDefault="00B555E0">
      <w:pPr>
        <w:pStyle w:val="TOC2"/>
        <w:tabs>
          <w:tab w:val="left" w:pos="864"/>
        </w:tabs>
        <w:rPr>
          <w:rFonts w:asciiTheme="minorHAnsi" w:eastAsiaTheme="minorEastAsia" w:hAnsiTheme="minorHAnsi"/>
        </w:rPr>
      </w:pPr>
      <w:hyperlink w:anchor="_Toc497995069" w:history="1">
        <w:r w:rsidR="007E5CAE" w:rsidRPr="000A0548">
          <w:rPr>
            <w:rStyle w:val="Hyperlink"/>
          </w:rPr>
          <w:t>6.6</w:t>
        </w:r>
        <w:r w:rsidR="007E5CAE">
          <w:rPr>
            <w:rFonts w:asciiTheme="minorHAnsi" w:eastAsiaTheme="minorEastAsia" w:hAnsiTheme="minorHAnsi"/>
          </w:rPr>
          <w:tab/>
        </w:r>
        <w:r w:rsidR="007E5CAE" w:rsidRPr="000A0548">
          <w:rPr>
            <w:rStyle w:val="Hyperlink"/>
          </w:rPr>
          <w:t>Contract Entry</w:t>
        </w:r>
        <w:r w:rsidR="007E5CAE">
          <w:rPr>
            <w:webHidden/>
          </w:rPr>
          <w:tab/>
        </w:r>
        <w:r w:rsidR="007E5CAE">
          <w:rPr>
            <w:webHidden/>
          </w:rPr>
          <w:fldChar w:fldCharType="begin"/>
        </w:r>
        <w:r w:rsidR="007E5CAE">
          <w:rPr>
            <w:webHidden/>
          </w:rPr>
          <w:instrText xml:space="preserve"> PAGEREF _Toc497995069 \h </w:instrText>
        </w:r>
        <w:r w:rsidR="007E5CAE">
          <w:rPr>
            <w:webHidden/>
          </w:rPr>
        </w:r>
        <w:r w:rsidR="007E5CAE">
          <w:rPr>
            <w:webHidden/>
          </w:rPr>
          <w:fldChar w:fldCharType="separate"/>
        </w:r>
        <w:r w:rsidR="007E5CAE">
          <w:rPr>
            <w:webHidden/>
          </w:rPr>
          <w:t>90</w:t>
        </w:r>
        <w:r w:rsidR="007E5CAE">
          <w:rPr>
            <w:webHidden/>
          </w:rPr>
          <w:fldChar w:fldCharType="end"/>
        </w:r>
      </w:hyperlink>
    </w:p>
    <w:p w14:paraId="180C625D" w14:textId="4EB00226" w:rsidR="007E5CAE" w:rsidRDefault="00B555E0">
      <w:pPr>
        <w:pStyle w:val="TOC3"/>
        <w:tabs>
          <w:tab w:val="left" w:pos="1584"/>
        </w:tabs>
        <w:rPr>
          <w:rFonts w:asciiTheme="minorHAnsi" w:eastAsiaTheme="minorEastAsia" w:hAnsiTheme="minorHAnsi"/>
          <w:noProof/>
        </w:rPr>
      </w:pPr>
      <w:hyperlink w:anchor="_Toc497995070" w:history="1">
        <w:r w:rsidR="007E5CAE" w:rsidRPr="000A0548">
          <w:rPr>
            <w:rStyle w:val="Hyperlink"/>
            <w:noProof/>
          </w:rPr>
          <w:t>6.6.1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_Toc497995070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2E264069" w14:textId="732C2580" w:rsidR="007E5CAE" w:rsidRDefault="00B555E0">
      <w:pPr>
        <w:pStyle w:val="TOC3"/>
        <w:tabs>
          <w:tab w:val="left" w:pos="1584"/>
        </w:tabs>
        <w:rPr>
          <w:rFonts w:asciiTheme="minorHAnsi" w:eastAsiaTheme="minorEastAsia" w:hAnsiTheme="minorHAnsi"/>
          <w:noProof/>
        </w:rPr>
      </w:pPr>
      <w:hyperlink w:anchor="_Toc497995071" w:history="1">
        <w:r w:rsidR="007E5CAE" w:rsidRPr="000A0548">
          <w:rPr>
            <w:rStyle w:val="Hyperlink"/>
            <w:noProof/>
          </w:rPr>
          <w:t>6.6.2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_Toc497995071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0C81BF95" w14:textId="41F99CEC" w:rsidR="007E5CAE" w:rsidRDefault="00B555E0">
      <w:pPr>
        <w:pStyle w:val="TOC3"/>
        <w:tabs>
          <w:tab w:val="left" w:pos="1584"/>
        </w:tabs>
        <w:rPr>
          <w:rFonts w:asciiTheme="minorHAnsi" w:eastAsiaTheme="minorEastAsia" w:hAnsiTheme="minorHAnsi"/>
          <w:noProof/>
        </w:rPr>
      </w:pPr>
      <w:hyperlink w:anchor="_Toc497995072" w:history="1">
        <w:r w:rsidR="007E5CAE" w:rsidRPr="000A0548">
          <w:rPr>
            <w:rStyle w:val="Hyperlink"/>
            <w:noProof/>
          </w:rPr>
          <w:t>6.6.3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_Toc497995072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689F7CE3" w14:textId="4E9AA924" w:rsidR="007E5CAE" w:rsidRDefault="00B555E0">
      <w:pPr>
        <w:pStyle w:val="TOC3"/>
        <w:tabs>
          <w:tab w:val="left" w:pos="1584"/>
        </w:tabs>
        <w:rPr>
          <w:rFonts w:asciiTheme="minorHAnsi" w:eastAsiaTheme="minorEastAsia" w:hAnsiTheme="minorHAnsi"/>
          <w:noProof/>
        </w:rPr>
      </w:pPr>
      <w:hyperlink w:anchor="_Toc497995073" w:history="1">
        <w:r w:rsidR="007E5CAE" w:rsidRPr="000A0548">
          <w:rPr>
            <w:rStyle w:val="Hyperlink"/>
            <w:noProof/>
          </w:rPr>
          <w:t>6.6.4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_Toc497995073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4986EE6D" w14:textId="608AAE35" w:rsidR="007E5CAE" w:rsidRDefault="00B555E0">
      <w:pPr>
        <w:pStyle w:val="TOC3"/>
        <w:tabs>
          <w:tab w:val="left" w:pos="1584"/>
        </w:tabs>
        <w:rPr>
          <w:rFonts w:asciiTheme="minorHAnsi" w:eastAsiaTheme="minorEastAsia" w:hAnsiTheme="minorHAnsi"/>
          <w:noProof/>
        </w:rPr>
      </w:pPr>
      <w:hyperlink w:anchor="_Toc497995074" w:history="1">
        <w:r w:rsidR="007E5CAE" w:rsidRPr="000A0548">
          <w:rPr>
            <w:rStyle w:val="Hyperlink"/>
            <w:noProof/>
          </w:rPr>
          <w:t>6.6.5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_Toc497995074 \h </w:instrText>
        </w:r>
        <w:r w:rsidR="007E5CAE">
          <w:rPr>
            <w:noProof/>
            <w:webHidden/>
          </w:rPr>
        </w:r>
        <w:r w:rsidR="007E5CAE">
          <w:rPr>
            <w:noProof/>
            <w:webHidden/>
          </w:rPr>
          <w:fldChar w:fldCharType="separate"/>
        </w:r>
        <w:r w:rsidR="007E5CAE">
          <w:rPr>
            <w:noProof/>
            <w:webHidden/>
          </w:rPr>
          <w:t>90</w:t>
        </w:r>
        <w:r w:rsidR="007E5CAE">
          <w:rPr>
            <w:noProof/>
            <w:webHidden/>
          </w:rPr>
          <w:fldChar w:fldCharType="end"/>
        </w:r>
      </w:hyperlink>
    </w:p>
    <w:p w14:paraId="58759CE5" w14:textId="4133C855" w:rsidR="007E5CAE" w:rsidRDefault="00B555E0">
      <w:pPr>
        <w:pStyle w:val="TOC3"/>
        <w:tabs>
          <w:tab w:val="left" w:pos="1584"/>
        </w:tabs>
        <w:rPr>
          <w:rFonts w:asciiTheme="minorHAnsi" w:eastAsiaTheme="minorEastAsia" w:hAnsiTheme="minorHAnsi"/>
          <w:noProof/>
        </w:rPr>
      </w:pPr>
      <w:hyperlink w:anchor="_Toc497995075" w:history="1">
        <w:r w:rsidR="007E5CAE" w:rsidRPr="000A0548">
          <w:rPr>
            <w:rStyle w:val="Hyperlink"/>
            <w:noProof/>
          </w:rPr>
          <w:t>6.6.6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_Toc497995075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3310DA1B" w14:textId="34ABC8E2" w:rsidR="007E5CAE" w:rsidRDefault="00B555E0">
      <w:pPr>
        <w:pStyle w:val="TOC3"/>
        <w:tabs>
          <w:tab w:val="left" w:pos="1584"/>
        </w:tabs>
        <w:rPr>
          <w:rFonts w:asciiTheme="minorHAnsi" w:eastAsiaTheme="minorEastAsia" w:hAnsiTheme="minorHAnsi"/>
          <w:noProof/>
        </w:rPr>
      </w:pPr>
      <w:hyperlink w:anchor="_Toc497995076" w:history="1">
        <w:r w:rsidR="007E5CAE" w:rsidRPr="000A0548">
          <w:rPr>
            <w:rStyle w:val="Hyperlink"/>
            <w:noProof/>
          </w:rPr>
          <w:t>6.6.7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_Toc497995076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288BFA47" w14:textId="5EFB2F18" w:rsidR="007E5CAE" w:rsidRDefault="00B555E0">
      <w:pPr>
        <w:pStyle w:val="TOC3"/>
        <w:tabs>
          <w:tab w:val="left" w:pos="1584"/>
        </w:tabs>
        <w:rPr>
          <w:rFonts w:asciiTheme="minorHAnsi" w:eastAsiaTheme="minorEastAsia" w:hAnsiTheme="minorHAnsi"/>
          <w:noProof/>
        </w:rPr>
      </w:pPr>
      <w:hyperlink w:anchor="_Toc497995077" w:history="1">
        <w:r w:rsidR="007E5CAE" w:rsidRPr="000A0548">
          <w:rPr>
            <w:rStyle w:val="Hyperlink"/>
            <w:noProof/>
          </w:rPr>
          <w:t>6.6.8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_Toc497995077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1D0D3FAD" w14:textId="081D5565" w:rsidR="007E5CAE" w:rsidRDefault="00B555E0">
      <w:pPr>
        <w:pStyle w:val="TOC2"/>
        <w:tabs>
          <w:tab w:val="left" w:pos="864"/>
        </w:tabs>
        <w:rPr>
          <w:rFonts w:asciiTheme="minorHAnsi" w:eastAsiaTheme="minorEastAsia" w:hAnsiTheme="minorHAnsi"/>
        </w:rPr>
      </w:pPr>
      <w:hyperlink w:anchor="_Toc497995078" w:history="1">
        <w:r w:rsidR="007E5CAE" w:rsidRPr="000A0548">
          <w:rPr>
            <w:rStyle w:val="Hyperlink"/>
          </w:rPr>
          <w:t>6.7</w:t>
        </w:r>
        <w:r w:rsidR="007E5CAE">
          <w:rPr>
            <w:rFonts w:asciiTheme="minorHAnsi" w:eastAsiaTheme="minorEastAsia" w:hAnsiTheme="minorHAnsi"/>
          </w:rPr>
          <w:tab/>
        </w:r>
        <w:r w:rsidR="007E5CAE" w:rsidRPr="000A0548">
          <w:rPr>
            <w:rStyle w:val="Hyperlink"/>
          </w:rPr>
          <w:t>Program Entry</w:t>
        </w:r>
        <w:r w:rsidR="007E5CAE">
          <w:rPr>
            <w:webHidden/>
          </w:rPr>
          <w:tab/>
        </w:r>
        <w:r w:rsidR="007E5CAE">
          <w:rPr>
            <w:webHidden/>
          </w:rPr>
          <w:fldChar w:fldCharType="begin"/>
        </w:r>
        <w:r w:rsidR="007E5CAE">
          <w:rPr>
            <w:webHidden/>
          </w:rPr>
          <w:instrText xml:space="preserve"> PAGEREF _Toc497995078 \h </w:instrText>
        </w:r>
        <w:r w:rsidR="007E5CAE">
          <w:rPr>
            <w:webHidden/>
          </w:rPr>
        </w:r>
        <w:r w:rsidR="007E5CAE">
          <w:rPr>
            <w:webHidden/>
          </w:rPr>
          <w:fldChar w:fldCharType="separate"/>
        </w:r>
        <w:r w:rsidR="007E5CAE">
          <w:rPr>
            <w:webHidden/>
          </w:rPr>
          <w:t>91</w:t>
        </w:r>
        <w:r w:rsidR="007E5CAE">
          <w:rPr>
            <w:webHidden/>
          </w:rPr>
          <w:fldChar w:fldCharType="end"/>
        </w:r>
      </w:hyperlink>
    </w:p>
    <w:p w14:paraId="20508712" w14:textId="3691FA2C" w:rsidR="007E5CAE" w:rsidRDefault="00B555E0">
      <w:pPr>
        <w:pStyle w:val="TOC3"/>
        <w:tabs>
          <w:tab w:val="left" w:pos="1584"/>
        </w:tabs>
        <w:rPr>
          <w:rFonts w:asciiTheme="minorHAnsi" w:eastAsiaTheme="minorEastAsia" w:hAnsiTheme="minorHAnsi"/>
          <w:noProof/>
        </w:rPr>
      </w:pPr>
      <w:hyperlink w:anchor="_Toc497995079" w:history="1">
        <w:r w:rsidR="007E5CAE" w:rsidRPr="000A0548">
          <w:rPr>
            <w:rStyle w:val="Hyperlink"/>
            <w:noProof/>
          </w:rPr>
          <w:t>6.7.1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_Toc497995079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4C5A925C" w14:textId="16388DFD" w:rsidR="007E5CAE" w:rsidRDefault="00B555E0">
      <w:pPr>
        <w:pStyle w:val="TOC3"/>
        <w:tabs>
          <w:tab w:val="left" w:pos="1584"/>
        </w:tabs>
        <w:rPr>
          <w:rFonts w:asciiTheme="minorHAnsi" w:eastAsiaTheme="minorEastAsia" w:hAnsiTheme="minorHAnsi"/>
          <w:noProof/>
        </w:rPr>
      </w:pPr>
      <w:hyperlink w:anchor="_Toc497995080" w:history="1">
        <w:r w:rsidR="007E5CAE" w:rsidRPr="000A0548">
          <w:rPr>
            <w:rStyle w:val="Hyperlink"/>
            <w:noProof/>
          </w:rPr>
          <w:t>6.7.2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_Toc497995080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49AD9E93" w14:textId="6EA39FEE" w:rsidR="007E5CAE" w:rsidRDefault="00B555E0">
      <w:pPr>
        <w:pStyle w:val="TOC3"/>
        <w:tabs>
          <w:tab w:val="left" w:pos="1584"/>
        </w:tabs>
        <w:rPr>
          <w:rFonts w:asciiTheme="minorHAnsi" w:eastAsiaTheme="minorEastAsia" w:hAnsiTheme="minorHAnsi"/>
          <w:noProof/>
        </w:rPr>
      </w:pPr>
      <w:hyperlink w:anchor="_Toc497995081" w:history="1">
        <w:r w:rsidR="007E5CAE" w:rsidRPr="000A0548">
          <w:rPr>
            <w:rStyle w:val="Hyperlink"/>
            <w:noProof/>
          </w:rPr>
          <w:t>6.7.3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_Toc497995081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24A94E5D" w14:textId="7665AE75" w:rsidR="007E5CAE" w:rsidRDefault="00B555E0">
      <w:pPr>
        <w:pStyle w:val="TOC3"/>
        <w:tabs>
          <w:tab w:val="left" w:pos="1584"/>
        </w:tabs>
        <w:rPr>
          <w:rFonts w:asciiTheme="minorHAnsi" w:eastAsiaTheme="minorEastAsia" w:hAnsiTheme="minorHAnsi"/>
          <w:noProof/>
        </w:rPr>
      </w:pPr>
      <w:hyperlink w:anchor="_Toc497995082" w:history="1">
        <w:r w:rsidR="007E5CAE" w:rsidRPr="000A0548">
          <w:rPr>
            <w:rStyle w:val="Hyperlink"/>
            <w:noProof/>
          </w:rPr>
          <w:t>6.7.4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_Toc497995082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0E2FFAEA" w14:textId="13BC6937" w:rsidR="007E5CAE" w:rsidRDefault="00B555E0">
      <w:pPr>
        <w:pStyle w:val="TOC3"/>
        <w:tabs>
          <w:tab w:val="left" w:pos="1584"/>
        </w:tabs>
        <w:rPr>
          <w:rFonts w:asciiTheme="minorHAnsi" w:eastAsiaTheme="minorEastAsia" w:hAnsiTheme="minorHAnsi"/>
          <w:noProof/>
        </w:rPr>
      </w:pPr>
      <w:hyperlink w:anchor="_Toc497995083" w:history="1">
        <w:r w:rsidR="007E5CAE" w:rsidRPr="000A0548">
          <w:rPr>
            <w:rStyle w:val="Hyperlink"/>
            <w:noProof/>
          </w:rPr>
          <w:t>6.7.5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_Toc497995083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61B98E2A" w14:textId="4547F0D2" w:rsidR="007E5CAE" w:rsidRDefault="00B555E0">
      <w:pPr>
        <w:pStyle w:val="TOC3"/>
        <w:tabs>
          <w:tab w:val="left" w:pos="1584"/>
        </w:tabs>
        <w:rPr>
          <w:rFonts w:asciiTheme="minorHAnsi" w:eastAsiaTheme="minorEastAsia" w:hAnsiTheme="minorHAnsi"/>
          <w:noProof/>
        </w:rPr>
      </w:pPr>
      <w:hyperlink w:anchor="_Toc497995084" w:history="1">
        <w:r w:rsidR="007E5CAE" w:rsidRPr="000A0548">
          <w:rPr>
            <w:rStyle w:val="Hyperlink"/>
            <w:noProof/>
          </w:rPr>
          <w:t>6.7.6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_Toc497995084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268FD313" w14:textId="2A5A34D9" w:rsidR="007E5CAE" w:rsidRDefault="00B555E0">
      <w:pPr>
        <w:pStyle w:val="TOC3"/>
        <w:tabs>
          <w:tab w:val="left" w:pos="1584"/>
        </w:tabs>
        <w:rPr>
          <w:rFonts w:asciiTheme="minorHAnsi" w:eastAsiaTheme="minorEastAsia" w:hAnsiTheme="minorHAnsi"/>
          <w:noProof/>
        </w:rPr>
      </w:pPr>
      <w:hyperlink w:anchor="_Toc497995085" w:history="1">
        <w:r w:rsidR="007E5CAE" w:rsidRPr="000A0548">
          <w:rPr>
            <w:rStyle w:val="Hyperlink"/>
            <w:noProof/>
          </w:rPr>
          <w:t>6.7.7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_Toc497995085 \h </w:instrText>
        </w:r>
        <w:r w:rsidR="007E5CAE">
          <w:rPr>
            <w:noProof/>
            <w:webHidden/>
          </w:rPr>
        </w:r>
        <w:r w:rsidR="007E5CAE">
          <w:rPr>
            <w:noProof/>
            <w:webHidden/>
          </w:rPr>
          <w:fldChar w:fldCharType="separate"/>
        </w:r>
        <w:r w:rsidR="007E5CAE">
          <w:rPr>
            <w:noProof/>
            <w:webHidden/>
          </w:rPr>
          <w:t>91</w:t>
        </w:r>
        <w:r w:rsidR="007E5CAE">
          <w:rPr>
            <w:noProof/>
            <w:webHidden/>
          </w:rPr>
          <w:fldChar w:fldCharType="end"/>
        </w:r>
      </w:hyperlink>
    </w:p>
    <w:p w14:paraId="76A1565E" w14:textId="560848E1" w:rsidR="007E5CAE" w:rsidRDefault="00B555E0">
      <w:pPr>
        <w:pStyle w:val="TOC3"/>
        <w:tabs>
          <w:tab w:val="left" w:pos="1584"/>
        </w:tabs>
        <w:rPr>
          <w:rFonts w:asciiTheme="minorHAnsi" w:eastAsiaTheme="minorEastAsia" w:hAnsiTheme="minorHAnsi"/>
          <w:noProof/>
        </w:rPr>
      </w:pPr>
      <w:hyperlink w:anchor="_Toc497995086" w:history="1">
        <w:r w:rsidR="007E5CAE" w:rsidRPr="000A0548">
          <w:rPr>
            <w:rStyle w:val="Hyperlink"/>
            <w:noProof/>
          </w:rPr>
          <w:t>6.7.8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_Toc497995086 \h </w:instrText>
        </w:r>
        <w:r w:rsidR="007E5CAE">
          <w:rPr>
            <w:noProof/>
            <w:webHidden/>
          </w:rPr>
        </w:r>
        <w:r w:rsidR="007E5CAE">
          <w:rPr>
            <w:noProof/>
            <w:webHidden/>
          </w:rPr>
          <w:fldChar w:fldCharType="separate"/>
        </w:r>
        <w:r w:rsidR="007E5CAE">
          <w:rPr>
            <w:noProof/>
            <w:webHidden/>
          </w:rPr>
          <w:t>92</w:t>
        </w:r>
        <w:r w:rsidR="007E5CAE">
          <w:rPr>
            <w:noProof/>
            <w:webHidden/>
          </w:rPr>
          <w:fldChar w:fldCharType="end"/>
        </w:r>
      </w:hyperlink>
    </w:p>
    <w:p w14:paraId="267B4584" w14:textId="135723F1" w:rsidR="007E5CAE" w:rsidRDefault="00B555E0">
      <w:pPr>
        <w:pStyle w:val="TOC2"/>
        <w:tabs>
          <w:tab w:val="left" w:pos="864"/>
        </w:tabs>
        <w:rPr>
          <w:rFonts w:asciiTheme="minorHAnsi" w:eastAsiaTheme="minorEastAsia" w:hAnsiTheme="minorHAnsi"/>
        </w:rPr>
      </w:pPr>
      <w:hyperlink w:anchor="_Toc497995087" w:history="1">
        <w:r w:rsidR="007E5CAE" w:rsidRPr="000A0548">
          <w:rPr>
            <w:rStyle w:val="Hyperlink"/>
          </w:rPr>
          <w:t>6.8</w:t>
        </w:r>
        <w:r w:rsidR="007E5CAE">
          <w:rPr>
            <w:rFonts w:asciiTheme="minorHAnsi" w:eastAsiaTheme="minorEastAsia" w:hAnsiTheme="minorHAnsi"/>
          </w:rPr>
          <w:tab/>
        </w:r>
        <w:r w:rsidR="007E5CAE" w:rsidRPr="000A0548">
          <w:rPr>
            <w:rStyle w:val="Hyperlink"/>
          </w:rPr>
          <w:t>User Entry</w:t>
        </w:r>
        <w:r w:rsidR="007E5CAE">
          <w:rPr>
            <w:webHidden/>
          </w:rPr>
          <w:tab/>
        </w:r>
        <w:r w:rsidR="007E5CAE">
          <w:rPr>
            <w:webHidden/>
          </w:rPr>
          <w:fldChar w:fldCharType="begin"/>
        </w:r>
        <w:r w:rsidR="007E5CAE">
          <w:rPr>
            <w:webHidden/>
          </w:rPr>
          <w:instrText xml:space="preserve"> PAGEREF _Toc497995087 \h </w:instrText>
        </w:r>
        <w:r w:rsidR="007E5CAE">
          <w:rPr>
            <w:webHidden/>
          </w:rPr>
        </w:r>
        <w:r w:rsidR="007E5CAE">
          <w:rPr>
            <w:webHidden/>
          </w:rPr>
          <w:fldChar w:fldCharType="separate"/>
        </w:r>
        <w:r w:rsidR="007E5CAE">
          <w:rPr>
            <w:webHidden/>
          </w:rPr>
          <w:t>92</w:t>
        </w:r>
        <w:r w:rsidR="007E5CAE">
          <w:rPr>
            <w:webHidden/>
          </w:rPr>
          <w:fldChar w:fldCharType="end"/>
        </w:r>
      </w:hyperlink>
    </w:p>
    <w:p w14:paraId="6226AC0C" w14:textId="2D81528D" w:rsidR="007E5CAE" w:rsidRDefault="00B555E0">
      <w:pPr>
        <w:pStyle w:val="TOC3"/>
        <w:tabs>
          <w:tab w:val="left" w:pos="1584"/>
        </w:tabs>
        <w:rPr>
          <w:rFonts w:asciiTheme="minorHAnsi" w:eastAsiaTheme="minorEastAsia" w:hAnsiTheme="minorHAnsi"/>
          <w:noProof/>
        </w:rPr>
      </w:pPr>
      <w:hyperlink w:anchor="_Toc497995088" w:history="1">
        <w:r w:rsidR="007E5CAE" w:rsidRPr="000A0548">
          <w:rPr>
            <w:rStyle w:val="Hyperlink"/>
            <w:noProof/>
          </w:rPr>
          <w:t>6.8.1</w:t>
        </w:r>
        <w:r w:rsidR="007E5CAE">
          <w:rPr>
            <w:rFonts w:asciiTheme="minorHAnsi" w:eastAsiaTheme="minorEastAsia" w:hAnsiTheme="minorHAnsi"/>
            <w:noProof/>
          </w:rPr>
          <w:tab/>
        </w:r>
        <w:r w:rsidR="007E5CAE" w:rsidRPr="000A0548">
          <w:rPr>
            <w:rStyle w:val="Hyperlink"/>
            <w:noProof/>
          </w:rPr>
          <w:t>Human Machine Interfaces</w:t>
        </w:r>
        <w:r w:rsidR="007E5CAE">
          <w:rPr>
            <w:noProof/>
            <w:webHidden/>
          </w:rPr>
          <w:tab/>
        </w:r>
        <w:r w:rsidR="007E5CAE">
          <w:rPr>
            <w:noProof/>
            <w:webHidden/>
          </w:rPr>
          <w:fldChar w:fldCharType="begin"/>
        </w:r>
        <w:r w:rsidR="007E5CAE">
          <w:rPr>
            <w:noProof/>
            <w:webHidden/>
          </w:rPr>
          <w:instrText xml:space="preserve"> PAGEREF _Toc497995088 \h </w:instrText>
        </w:r>
        <w:r w:rsidR="007E5CAE">
          <w:rPr>
            <w:noProof/>
            <w:webHidden/>
          </w:rPr>
        </w:r>
        <w:r w:rsidR="007E5CAE">
          <w:rPr>
            <w:noProof/>
            <w:webHidden/>
          </w:rPr>
          <w:fldChar w:fldCharType="separate"/>
        </w:r>
        <w:r w:rsidR="007E5CAE">
          <w:rPr>
            <w:noProof/>
            <w:webHidden/>
          </w:rPr>
          <w:t>92</w:t>
        </w:r>
        <w:r w:rsidR="007E5CAE">
          <w:rPr>
            <w:noProof/>
            <w:webHidden/>
          </w:rPr>
          <w:fldChar w:fldCharType="end"/>
        </w:r>
      </w:hyperlink>
    </w:p>
    <w:p w14:paraId="00A33310" w14:textId="5936EC8D" w:rsidR="007E5CAE" w:rsidRDefault="00B555E0">
      <w:pPr>
        <w:pStyle w:val="TOC3"/>
        <w:tabs>
          <w:tab w:val="left" w:pos="1584"/>
        </w:tabs>
        <w:rPr>
          <w:rFonts w:asciiTheme="minorHAnsi" w:eastAsiaTheme="minorEastAsia" w:hAnsiTheme="minorHAnsi"/>
          <w:noProof/>
        </w:rPr>
      </w:pPr>
      <w:hyperlink w:anchor="_Toc497995089" w:history="1">
        <w:r w:rsidR="007E5CAE" w:rsidRPr="000A0548">
          <w:rPr>
            <w:rStyle w:val="Hyperlink"/>
            <w:noProof/>
          </w:rPr>
          <w:t>6.8.2</w:t>
        </w:r>
        <w:r w:rsidR="007E5CAE">
          <w:rPr>
            <w:rFonts w:asciiTheme="minorHAnsi" w:eastAsiaTheme="minorEastAsia" w:hAnsiTheme="minorHAnsi"/>
            <w:noProof/>
          </w:rPr>
          <w:tab/>
        </w:r>
        <w:r w:rsidR="007E5CAE" w:rsidRPr="000A0548">
          <w:rPr>
            <w:rStyle w:val="Hyperlink"/>
            <w:noProof/>
          </w:rPr>
          <w:t>Requirements</w:t>
        </w:r>
        <w:r w:rsidR="007E5CAE">
          <w:rPr>
            <w:noProof/>
            <w:webHidden/>
          </w:rPr>
          <w:tab/>
        </w:r>
        <w:r w:rsidR="007E5CAE">
          <w:rPr>
            <w:noProof/>
            <w:webHidden/>
          </w:rPr>
          <w:fldChar w:fldCharType="begin"/>
        </w:r>
        <w:r w:rsidR="007E5CAE">
          <w:rPr>
            <w:noProof/>
            <w:webHidden/>
          </w:rPr>
          <w:instrText xml:space="preserve"> PAGEREF _Toc497995089 \h </w:instrText>
        </w:r>
        <w:r w:rsidR="007E5CAE">
          <w:rPr>
            <w:noProof/>
            <w:webHidden/>
          </w:rPr>
        </w:r>
        <w:r w:rsidR="007E5CAE">
          <w:rPr>
            <w:noProof/>
            <w:webHidden/>
          </w:rPr>
          <w:fldChar w:fldCharType="separate"/>
        </w:r>
        <w:r w:rsidR="007E5CAE">
          <w:rPr>
            <w:noProof/>
            <w:webHidden/>
          </w:rPr>
          <w:t>92</w:t>
        </w:r>
        <w:r w:rsidR="007E5CAE">
          <w:rPr>
            <w:noProof/>
            <w:webHidden/>
          </w:rPr>
          <w:fldChar w:fldCharType="end"/>
        </w:r>
      </w:hyperlink>
    </w:p>
    <w:p w14:paraId="0FEA931B" w14:textId="4A64B5DD" w:rsidR="007E5CAE" w:rsidRDefault="00B555E0">
      <w:pPr>
        <w:pStyle w:val="TOC3"/>
        <w:tabs>
          <w:tab w:val="left" w:pos="1584"/>
        </w:tabs>
        <w:rPr>
          <w:rFonts w:asciiTheme="minorHAnsi" w:eastAsiaTheme="minorEastAsia" w:hAnsiTheme="minorHAnsi"/>
          <w:noProof/>
        </w:rPr>
      </w:pPr>
      <w:hyperlink w:anchor="_Toc497995090" w:history="1">
        <w:r w:rsidR="007E5CAE" w:rsidRPr="000A0548">
          <w:rPr>
            <w:rStyle w:val="Hyperlink"/>
            <w:noProof/>
          </w:rPr>
          <w:t>6.8.3</w:t>
        </w:r>
        <w:r w:rsidR="007E5CAE">
          <w:rPr>
            <w:rFonts w:asciiTheme="minorHAnsi" w:eastAsiaTheme="minorEastAsia" w:hAnsiTheme="minorHAnsi"/>
            <w:noProof/>
          </w:rPr>
          <w:tab/>
        </w:r>
        <w:r w:rsidR="007E5CAE" w:rsidRPr="000A0548">
          <w:rPr>
            <w:rStyle w:val="Hyperlink"/>
            <w:noProof/>
          </w:rPr>
          <w:t>Business Rules</w:t>
        </w:r>
        <w:r w:rsidR="007E5CAE">
          <w:rPr>
            <w:noProof/>
            <w:webHidden/>
          </w:rPr>
          <w:tab/>
        </w:r>
        <w:r w:rsidR="007E5CAE">
          <w:rPr>
            <w:noProof/>
            <w:webHidden/>
          </w:rPr>
          <w:fldChar w:fldCharType="begin"/>
        </w:r>
        <w:r w:rsidR="007E5CAE">
          <w:rPr>
            <w:noProof/>
            <w:webHidden/>
          </w:rPr>
          <w:instrText xml:space="preserve"> PAGEREF _Toc497995090 \h </w:instrText>
        </w:r>
        <w:r w:rsidR="007E5CAE">
          <w:rPr>
            <w:noProof/>
            <w:webHidden/>
          </w:rPr>
        </w:r>
        <w:r w:rsidR="007E5CAE">
          <w:rPr>
            <w:noProof/>
            <w:webHidden/>
          </w:rPr>
          <w:fldChar w:fldCharType="separate"/>
        </w:r>
        <w:r w:rsidR="007E5CAE">
          <w:rPr>
            <w:noProof/>
            <w:webHidden/>
          </w:rPr>
          <w:t>92</w:t>
        </w:r>
        <w:r w:rsidR="007E5CAE">
          <w:rPr>
            <w:noProof/>
            <w:webHidden/>
          </w:rPr>
          <w:fldChar w:fldCharType="end"/>
        </w:r>
      </w:hyperlink>
    </w:p>
    <w:p w14:paraId="351A1F51" w14:textId="7B4311D3" w:rsidR="007E5CAE" w:rsidRDefault="00B555E0">
      <w:pPr>
        <w:pStyle w:val="TOC3"/>
        <w:tabs>
          <w:tab w:val="left" w:pos="1584"/>
        </w:tabs>
        <w:rPr>
          <w:rFonts w:asciiTheme="minorHAnsi" w:eastAsiaTheme="minorEastAsia" w:hAnsiTheme="minorHAnsi"/>
          <w:noProof/>
        </w:rPr>
      </w:pPr>
      <w:hyperlink w:anchor="_Toc497995091" w:history="1">
        <w:r w:rsidR="007E5CAE" w:rsidRPr="000A0548">
          <w:rPr>
            <w:rStyle w:val="Hyperlink"/>
            <w:noProof/>
          </w:rPr>
          <w:t>6.8.4</w:t>
        </w:r>
        <w:r w:rsidR="007E5CAE">
          <w:rPr>
            <w:rFonts w:asciiTheme="minorHAnsi" w:eastAsiaTheme="minorEastAsia" w:hAnsiTheme="minorHAnsi"/>
            <w:noProof/>
          </w:rPr>
          <w:tab/>
        </w:r>
        <w:r w:rsidR="007E5CAE" w:rsidRPr="000A0548">
          <w:rPr>
            <w:rStyle w:val="Hyperlink"/>
            <w:noProof/>
          </w:rPr>
          <w:t>Views</w:t>
        </w:r>
        <w:r w:rsidR="007E5CAE">
          <w:rPr>
            <w:noProof/>
            <w:webHidden/>
          </w:rPr>
          <w:tab/>
        </w:r>
        <w:r w:rsidR="007E5CAE">
          <w:rPr>
            <w:noProof/>
            <w:webHidden/>
          </w:rPr>
          <w:fldChar w:fldCharType="begin"/>
        </w:r>
        <w:r w:rsidR="007E5CAE">
          <w:rPr>
            <w:noProof/>
            <w:webHidden/>
          </w:rPr>
          <w:instrText xml:space="preserve"> PAGEREF _Toc497995091 \h </w:instrText>
        </w:r>
        <w:r w:rsidR="007E5CAE">
          <w:rPr>
            <w:noProof/>
            <w:webHidden/>
          </w:rPr>
        </w:r>
        <w:r w:rsidR="007E5CAE">
          <w:rPr>
            <w:noProof/>
            <w:webHidden/>
          </w:rPr>
          <w:fldChar w:fldCharType="separate"/>
        </w:r>
        <w:r w:rsidR="007E5CAE">
          <w:rPr>
            <w:noProof/>
            <w:webHidden/>
          </w:rPr>
          <w:t>92</w:t>
        </w:r>
        <w:r w:rsidR="007E5CAE">
          <w:rPr>
            <w:noProof/>
            <w:webHidden/>
          </w:rPr>
          <w:fldChar w:fldCharType="end"/>
        </w:r>
      </w:hyperlink>
    </w:p>
    <w:p w14:paraId="463047B8" w14:textId="3DB27AC8" w:rsidR="007E5CAE" w:rsidRDefault="00B555E0">
      <w:pPr>
        <w:pStyle w:val="TOC3"/>
        <w:tabs>
          <w:tab w:val="left" w:pos="1584"/>
        </w:tabs>
        <w:rPr>
          <w:rFonts w:asciiTheme="minorHAnsi" w:eastAsiaTheme="minorEastAsia" w:hAnsiTheme="minorHAnsi"/>
          <w:noProof/>
        </w:rPr>
      </w:pPr>
      <w:hyperlink w:anchor="_Toc497995092" w:history="1">
        <w:r w:rsidR="007E5CAE" w:rsidRPr="000A0548">
          <w:rPr>
            <w:rStyle w:val="Hyperlink"/>
            <w:noProof/>
          </w:rPr>
          <w:t>6.8.5</w:t>
        </w:r>
        <w:r w:rsidR="007E5CAE">
          <w:rPr>
            <w:rFonts w:asciiTheme="minorHAnsi" w:eastAsiaTheme="minorEastAsia" w:hAnsiTheme="minorHAnsi"/>
            <w:noProof/>
          </w:rPr>
          <w:tab/>
        </w:r>
        <w:r w:rsidR="007E5CAE" w:rsidRPr="000A0548">
          <w:rPr>
            <w:rStyle w:val="Hyperlink"/>
            <w:noProof/>
          </w:rPr>
          <w:t>Functions</w:t>
        </w:r>
        <w:r w:rsidR="007E5CAE">
          <w:rPr>
            <w:noProof/>
            <w:webHidden/>
          </w:rPr>
          <w:tab/>
        </w:r>
        <w:r w:rsidR="007E5CAE">
          <w:rPr>
            <w:noProof/>
            <w:webHidden/>
          </w:rPr>
          <w:fldChar w:fldCharType="begin"/>
        </w:r>
        <w:r w:rsidR="007E5CAE">
          <w:rPr>
            <w:noProof/>
            <w:webHidden/>
          </w:rPr>
          <w:instrText xml:space="preserve"> PAGEREF _Toc497995092 \h </w:instrText>
        </w:r>
        <w:r w:rsidR="007E5CAE">
          <w:rPr>
            <w:noProof/>
            <w:webHidden/>
          </w:rPr>
        </w:r>
        <w:r w:rsidR="007E5CAE">
          <w:rPr>
            <w:noProof/>
            <w:webHidden/>
          </w:rPr>
          <w:fldChar w:fldCharType="separate"/>
        </w:r>
        <w:r w:rsidR="007E5CAE">
          <w:rPr>
            <w:noProof/>
            <w:webHidden/>
          </w:rPr>
          <w:t>92</w:t>
        </w:r>
        <w:r w:rsidR="007E5CAE">
          <w:rPr>
            <w:noProof/>
            <w:webHidden/>
          </w:rPr>
          <w:fldChar w:fldCharType="end"/>
        </w:r>
      </w:hyperlink>
    </w:p>
    <w:p w14:paraId="453C4582" w14:textId="50169340" w:rsidR="007E5CAE" w:rsidRDefault="00B555E0">
      <w:pPr>
        <w:pStyle w:val="TOC3"/>
        <w:tabs>
          <w:tab w:val="left" w:pos="1584"/>
        </w:tabs>
        <w:rPr>
          <w:rFonts w:asciiTheme="minorHAnsi" w:eastAsiaTheme="minorEastAsia" w:hAnsiTheme="minorHAnsi"/>
          <w:noProof/>
        </w:rPr>
      </w:pPr>
      <w:hyperlink w:anchor="_Toc497995093" w:history="1">
        <w:r w:rsidR="007E5CAE" w:rsidRPr="000A0548">
          <w:rPr>
            <w:rStyle w:val="Hyperlink"/>
            <w:noProof/>
          </w:rPr>
          <w:t>6.8.6</w:t>
        </w:r>
        <w:r w:rsidR="007E5CAE">
          <w:rPr>
            <w:rFonts w:asciiTheme="minorHAnsi" w:eastAsiaTheme="minorEastAsia" w:hAnsiTheme="minorHAnsi"/>
            <w:noProof/>
          </w:rPr>
          <w:tab/>
        </w:r>
        <w:r w:rsidR="007E5CAE" w:rsidRPr="000A0548">
          <w:rPr>
            <w:rStyle w:val="Hyperlink"/>
            <w:noProof/>
          </w:rPr>
          <w:t>Data Objects</w:t>
        </w:r>
        <w:r w:rsidR="007E5CAE">
          <w:rPr>
            <w:noProof/>
            <w:webHidden/>
          </w:rPr>
          <w:tab/>
        </w:r>
        <w:r w:rsidR="007E5CAE">
          <w:rPr>
            <w:noProof/>
            <w:webHidden/>
          </w:rPr>
          <w:fldChar w:fldCharType="begin"/>
        </w:r>
        <w:r w:rsidR="007E5CAE">
          <w:rPr>
            <w:noProof/>
            <w:webHidden/>
          </w:rPr>
          <w:instrText xml:space="preserve"> PAGEREF _Toc497995093 \h </w:instrText>
        </w:r>
        <w:r w:rsidR="007E5CAE">
          <w:rPr>
            <w:noProof/>
            <w:webHidden/>
          </w:rPr>
        </w:r>
        <w:r w:rsidR="007E5CAE">
          <w:rPr>
            <w:noProof/>
            <w:webHidden/>
          </w:rPr>
          <w:fldChar w:fldCharType="separate"/>
        </w:r>
        <w:r w:rsidR="007E5CAE">
          <w:rPr>
            <w:noProof/>
            <w:webHidden/>
          </w:rPr>
          <w:t>92</w:t>
        </w:r>
        <w:r w:rsidR="007E5CAE">
          <w:rPr>
            <w:noProof/>
            <w:webHidden/>
          </w:rPr>
          <w:fldChar w:fldCharType="end"/>
        </w:r>
      </w:hyperlink>
    </w:p>
    <w:p w14:paraId="34435E59" w14:textId="244E73E8" w:rsidR="007E5CAE" w:rsidRDefault="00B555E0">
      <w:pPr>
        <w:pStyle w:val="TOC3"/>
        <w:tabs>
          <w:tab w:val="left" w:pos="1584"/>
        </w:tabs>
        <w:rPr>
          <w:rFonts w:asciiTheme="minorHAnsi" w:eastAsiaTheme="minorEastAsia" w:hAnsiTheme="minorHAnsi"/>
          <w:noProof/>
        </w:rPr>
      </w:pPr>
      <w:hyperlink w:anchor="_Toc497995094" w:history="1">
        <w:r w:rsidR="007E5CAE" w:rsidRPr="000A0548">
          <w:rPr>
            <w:rStyle w:val="Hyperlink"/>
            <w:noProof/>
          </w:rPr>
          <w:t>6.8.7</w:t>
        </w:r>
        <w:r w:rsidR="007E5CAE">
          <w:rPr>
            <w:rFonts w:asciiTheme="minorHAnsi" w:eastAsiaTheme="minorEastAsia" w:hAnsiTheme="minorHAnsi"/>
            <w:noProof/>
          </w:rPr>
          <w:tab/>
        </w:r>
        <w:r w:rsidR="007E5CAE" w:rsidRPr="000A0548">
          <w:rPr>
            <w:rStyle w:val="Hyperlink"/>
            <w:noProof/>
          </w:rPr>
          <w:t>Enumerations</w:t>
        </w:r>
        <w:r w:rsidR="007E5CAE">
          <w:rPr>
            <w:noProof/>
            <w:webHidden/>
          </w:rPr>
          <w:tab/>
        </w:r>
        <w:r w:rsidR="007E5CAE">
          <w:rPr>
            <w:noProof/>
            <w:webHidden/>
          </w:rPr>
          <w:fldChar w:fldCharType="begin"/>
        </w:r>
        <w:r w:rsidR="007E5CAE">
          <w:rPr>
            <w:noProof/>
            <w:webHidden/>
          </w:rPr>
          <w:instrText xml:space="preserve"> PAGEREF _Toc497995094 \h </w:instrText>
        </w:r>
        <w:r w:rsidR="007E5CAE">
          <w:rPr>
            <w:noProof/>
            <w:webHidden/>
          </w:rPr>
        </w:r>
        <w:r w:rsidR="007E5CAE">
          <w:rPr>
            <w:noProof/>
            <w:webHidden/>
          </w:rPr>
          <w:fldChar w:fldCharType="separate"/>
        </w:r>
        <w:r w:rsidR="007E5CAE">
          <w:rPr>
            <w:noProof/>
            <w:webHidden/>
          </w:rPr>
          <w:t>92</w:t>
        </w:r>
        <w:r w:rsidR="007E5CAE">
          <w:rPr>
            <w:noProof/>
            <w:webHidden/>
          </w:rPr>
          <w:fldChar w:fldCharType="end"/>
        </w:r>
      </w:hyperlink>
    </w:p>
    <w:p w14:paraId="1787592C" w14:textId="0186954C" w:rsidR="007E5CAE" w:rsidRDefault="00B555E0">
      <w:pPr>
        <w:pStyle w:val="TOC3"/>
        <w:tabs>
          <w:tab w:val="left" w:pos="1584"/>
        </w:tabs>
        <w:rPr>
          <w:rFonts w:asciiTheme="minorHAnsi" w:eastAsiaTheme="minorEastAsia" w:hAnsiTheme="minorHAnsi"/>
          <w:noProof/>
        </w:rPr>
      </w:pPr>
      <w:hyperlink w:anchor="_Toc497995095" w:history="1">
        <w:r w:rsidR="007E5CAE" w:rsidRPr="000A0548">
          <w:rPr>
            <w:rStyle w:val="Hyperlink"/>
            <w:noProof/>
          </w:rPr>
          <w:t>6.8.8</w:t>
        </w:r>
        <w:r w:rsidR="007E5CAE">
          <w:rPr>
            <w:rFonts w:asciiTheme="minorHAnsi" w:eastAsiaTheme="minorEastAsia" w:hAnsiTheme="minorHAnsi"/>
            <w:noProof/>
          </w:rPr>
          <w:tab/>
        </w:r>
        <w:r w:rsidR="007E5CAE" w:rsidRPr="000A0548">
          <w:rPr>
            <w:rStyle w:val="Hyperlink"/>
            <w:noProof/>
          </w:rPr>
          <w:t>Complexity</w:t>
        </w:r>
        <w:r w:rsidR="007E5CAE">
          <w:rPr>
            <w:noProof/>
            <w:webHidden/>
          </w:rPr>
          <w:tab/>
        </w:r>
        <w:r w:rsidR="007E5CAE">
          <w:rPr>
            <w:noProof/>
            <w:webHidden/>
          </w:rPr>
          <w:fldChar w:fldCharType="begin"/>
        </w:r>
        <w:r w:rsidR="007E5CAE">
          <w:rPr>
            <w:noProof/>
            <w:webHidden/>
          </w:rPr>
          <w:instrText xml:space="preserve"> PAGEREF _Toc497995095 \h </w:instrText>
        </w:r>
        <w:r w:rsidR="007E5CAE">
          <w:rPr>
            <w:noProof/>
            <w:webHidden/>
          </w:rPr>
        </w:r>
        <w:r w:rsidR="007E5CAE">
          <w:rPr>
            <w:noProof/>
            <w:webHidden/>
          </w:rPr>
          <w:fldChar w:fldCharType="separate"/>
        </w:r>
        <w:r w:rsidR="007E5CAE">
          <w:rPr>
            <w:noProof/>
            <w:webHidden/>
          </w:rPr>
          <w:t>92</w:t>
        </w:r>
        <w:r w:rsidR="007E5CAE">
          <w:rPr>
            <w:noProof/>
            <w:webHidden/>
          </w:rPr>
          <w:fldChar w:fldCharType="end"/>
        </w:r>
      </w:hyperlink>
    </w:p>
    <w:p w14:paraId="3E74A27C" w14:textId="2337CC21" w:rsidR="007E5CAE" w:rsidRDefault="00B555E0">
      <w:pPr>
        <w:pStyle w:val="TOC3"/>
        <w:tabs>
          <w:tab w:val="left" w:pos="1584"/>
        </w:tabs>
        <w:rPr>
          <w:rFonts w:asciiTheme="minorHAnsi" w:eastAsiaTheme="minorEastAsia" w:hAnsiTheme="minorHAnsi"/>
          <w:noProof/>
        </w:rPr>
      </w:pPr>
      <w:hyperlink w:anchor="_Toc497995096" w:history="1">
        <w:r w:rsidR="007E5CAE" w:rsidRPr="000A0548">
          <w:rPr>
            <w:rStyle w:val="Hyperlink"/>
            <w:noProof/>
          </w:rPr>
          <w:t>6.8.9</w:t>
        </w:r>
        <w:r w:rsidR="007E5CAE">
          <w:rPr>
            <w:rFonts w:asciiTheme="minorHAnsi" w:eastAsiaTheme="minorEastAsia" w:hAnsiTheme="minorHAnsi"/>
            <w:noProof/>
          </w:rPr>
          <w:tab/>
        </w:r>
        <w:r w:rsidR="007E5CAE" w:rsidRPr="000A0548">
          <w:rPr>
            <w:rStyle w:val="Hyperlink"/>
            <w:noProof/>
          </w:rPr>
          <w:t>Implementation</w:t>
        </w:r>
        <w:r w:rsidR="007E5CAE">
          <w:rPr>
            <w:noProof/>
            <w:webHidden/>
          </w:rPr>
          <w:tab/>
        </w:r>
        <w:r w:rsidR="007E5CAE">
          <w:rPr>
            <w:noProof/>
            <w:webHidden/>
          </w:rPr>
          <w:fldChar w:fldCharType="begin"/>
        </w:r>
        <w:r w:rsidR="007E5CAE">
          <w:rPr>
            <w:noProof/>
            <w:webHidden/>
          </w:rPr>
          <w:instrText xml:space="preserve"> PAGEREF _Toc497995096 \h </w:instrText>
        </w:r>
        <w:r w:rsidR="007E5CAE">
          <w:rPr>
            <w:noProof/>
            <w:webHidden/>
          </w:rPr>
        </w:r>
        <w:r w:rsidR="007E5CAE">
          <w:rPr>
            <w:noProof/>
            <w:webHidden/>
          </w:rPr>
          <w:fldChar w:fldCharType="separate"/>
        </w:r>
        <w:r w:rsidR="007E5CAE">
          <w:rPr>
            <w:noProof/>
            <w:webHidden/>
          </w:rPr>
          <w:t>93</w:t>
        </w:r>
        <w:r w:rsidR="007E5CAE">
          <w:rPr>
            <w:noProof/>
            <w:webHidden/>
          </w:rPr>
          <w:fldChar w:fldCharType="end"/>
        </w:r>
      </w:hyperlink>
    </w:p>
    <w:p w14:paraId="1B8A3D0D" w14:textId="17664281" w:rsidR="007E5CAE" w:rsidRDefault="00B555E0">
      <w:pPr>
        <w:pStyle w:val="TOC1"/>
        <w:rPr>
          <w:rFonts w:asciiTheme="minorHAnsi" w:eastAsiaTheme="minorEastAsia" w:hAnsiTheme="minorHAnsi"/>
          <w:b w:val="0"/>
          <w:noProof/>
        </w:rPr>
      </w:pPr>
      <w:hyperlink w:anchor="_Toc497995097" w:history="1">
        <w:r w:rsidR="007E5CAE" w:rsidRPr="000A0548">
          <w:rPr>
            <w:rStyle w:val="Hyperlink"/>
            <w:noProof/>
          </w:rPr>
          <w:t>7.</w:t>
        </w:r>
        <w:r w:rsidR="007E5CAE">
          <w:rPr>
            <w:rFonts w:asciiTheme="minorHAnsi" w:eastAsiaTheme="minorEastAsia" w:hAnsiTheme="minorHAnsi"/>
            <w:b w:val="0"/>
            <w:noProof/>
          </w:rPr>
          <w:tab/>
        </w:r>
        <w:r w:rsidR="007E5CAE" w:rsidRPr="000A0548">
          <w:rPr>
            <w:rStyle w:val="Hyperlink"/>
            <w:noProof/>
          </w:rPr>
          <w:t>Use Cases</w:t>
        </w:r>
        <w:r w:rsidR="007E5CAE">
          <w:rPr>
            <w:noProof/>
            <w:webHidden/>
          </w:rPr>
          <w:tab/>
        </w:r>
        <w:r w:rsidR="007E5CAE">
          <w:rPr>
            <w:noProof/>
            <w:webHidden/>
          </w:rPr>
          <w:fldChar w:fldCharType="begin"/>
        </w:r>
        <w:r w:rsidR="007E5CAE">
          <w:rPr>
            <w:noProof/>
            <w:webHidden/>
          </w:rPr>
          <w:instrText xml:space="preserve"> PAGEREF _Toc497995097 \h </w:instrText>
        </w:r>
        <w:r w:rsidR="007E5CAE">
          <w:rPr>
            <w:noProof/>
            <w:webHidden/>
          </w:rPr>
        </w:r>
        <w:r w:rsidR="007E5CAE">
          <w:rPr>
            <w:noProof/>
            <w:webHidden/>
          </w:rPr>
          <w:fldChar w:fldCharType="separate"/>
        </w:r>
        <w:r w:rsidR="007E5CAE">
          <w:rPr>
            <w:noProof/>
            <w:webHidden/>
          </w:rPr>
          <w:t>93</w:t>
        </w:r>
        <w:r w:rsidR="007E5CAE">
          <w:rPr>
            <w:noProof/>
            <w:webHidden/>
          </w:rPr>
          <w:fldChar w:fldCharType="end"/>
        </w:r>
      </w:hyperlink>
    </w:p>
    <w:p w14:paraId="2154D293" w14:textId="4BA3015F" w:rsidR="007E5CAE" w:rsidRDefault="00B555E0">
      <w:pPr>
        <w:pStyle w:val="TOC3"/>
        <w:tabs>
          <w:tab w:val="left" w:pos="1584"/>
        </w:tabs>
        <w:rPr>
          <w:rFonts w:asciiTheme="minorHAnsi" w:eastAsiaTheme="minorEastAsia" w:hAnsiTheme="minorHAnsi"/>
          <w:noProof/>
        </w:rPr>
      </w:pPr>
      <w:hyperlink w:anchor="_Toc497995098" w:history="1">
        <w:r w:rsidR="007E5CAE" w:rsidRPr="000A0548">
          <w:rPr>
            <w:rStyle w:val="Hyperlink"/>
            <w:noProof/>
          </w:rPr>
          <w:t>7.1.1</w:t>
        </w:r>
        <w:r w:rsidR="007E5CAE">
          <w:rPr>
            <w:rFonts w:asciiTheme="minorHAnsi" w:eastAsiaTheme="minorEastAsia" w:hAnsiTheme="minorHAnsi"/>
            <w:noProof/>
          </w:rPr>
          <w:tab/>
        </w:r>
        <w:r w:rsidR="007E5CAE" w:rsidRPr="000A0548">
          <w:rPr>
            <w:rStyle w:val="Hyperlink"/>
            <w:noProof/>
          </w:rPr>
          <w:t>[Use Case Name]</w:t>
        </w:r>
        <w:r w:rsidR="007E5CAE">
          <w:rPr>
            <w:noProof/>
            <w:webHidden/>
          </w:rPr>
          <w:tab/>
        </w:r>
        <w:r w:rsidR="007E5CAE">
          <w:rPr>
            <w:noProof/>
            <w:webHidden/>
          </w:rPr>
          <w:fldChar w:fldCharType="begin"/>
        </w:r>
        <w:r w:rsidR="007E5CAE">
          <w:rPr>
            <w:noProof/>
            <w:webHidden/>
          </w:rPr>
          <w:instrText xml:space="preserve"> PAGEREF _Toc497995098 \h </w:instrText>
        </w:r>
        <w:r w:rsidR="007E5CAE">
          <w:rPr>
            <w:noProof/>
            <w:webHidden/>
          </w:rPr>
        </w:r>
        <w:r w:rsidR="007E5CAE">
          <w:rPr>
            <w:noProof/>
            <w:webHidden/>
          </w:rPr>
          <w:fldChar w:fldCharType="separate"/>
        </w:r>
        <w:r w:rsidR="007E5CAE">
          <w:rPr>
            <w:noProof/>
            <w:webHidden/>
          </w:rPr>
          <w:t>93</w:t>
        </w:r>
        <w:r w:rsidR="007E5CAE">
          <w:rPr>
            <w:noProof/>
            <w:webHidden/>
          </w:rPr>
          <w:fldChar w:fldCharType="end"/>
        </w:r>
      </w:hyperlink>
    </w:p>
    <w:p w14:paraId="4E1F0361" w14:textId="2FDB3B98" w:rsidR="007E5CAE" w:rsidRDefault="00B555E0">
      <w:pPr>
        <w:pStyle w:val="TOC4"/>
        <w:tabs>
          <w:tab w:val="left" w:pos="2592"/>
        </w:tabs>
        <w:rPr>
          <w:rFonts w:asciiTheme="minorHAnsi" w:eastAsiaTheme="minorEastAsia" w:hAnsiTheme="minorHAnsi"/>
          <w:noProof/>
        </w:rPr>
      </w:pPr>
      <w:hyperlink w:anchor="_Toc497995099" w:history="1">
        <w:r w:rsidR="007E5CAE" w:rsidRPr="000A0548">
          <w:rPr>
            <w:rStyle w:val="Hyperlink"/>
            <w:noProof/>
          </w:rPr>
          <w:t>7.1.1.1</w:t>
        </w:r>
        <w:r w:rsidR="007E5CAE">
          <w:rPr>
            <w:rFonts w:asciiTheme="minorHAnsi" w:eastAsiaTheme="minorEastAsia" w:hAnsiTheme="minorHAnsi"/>
            <w:noProof/>
          </w:rPr>
          <w:tab/>
        </w:r>
        <w:r w:rsidR="007E5CAE" w:rsidRPr="000A0548">
          <w:rPr>
            <w:rStyle w:val="Hyperlink"/>
            <w:noProof/>
          </w:rPr>
          <w:t>[Sequence | Activity] Diagram Name (optional)</w:t>
        </w:r>
        <w:r w:rsidR="007E5CAE">
          <w:rPr>
            <w:noProof/>
            <w:webHidden/>
          </w:rPr>
          <w:tab/>
        </w:r>
        <w:r w:rsidR="007E5CAE">
          <w:rPr>
            <w:noProof/>
            <w:webHidden/>
          </w:rPr>
          <w:fldChar w:fldCharType="begin"/>
        </w:r>
        <w:r w:rsidR="007E5CAE">
          <w:rPr>
            <w:noProof/>
            <w:webHidden/>
          </w:rPr>
          <w:instrText xml:space="preserve"> PAGEREF _Toc497995099 \h </w:instrText>
        </w:r>
        <w:r w:rsidR="007E5CAE">
          <w:rPr>
            <w:noProof/>
            <w:webHidden/>
          </w:rPr>
        </w:r>
        <w:r w:rsidR="007E5CAE">
          <w:rPr>
            <w:noProof/>
            <w:webHidden/>
          </w:rPr>
          <w:fldChar w:fldCharType="separate"/>
        </w:r>
        <w:r w:rsidR="007E5CAE">
          <w:rPr>
            <w:noProof/>
            <w:webHidden/>
          </w:rPr>
          <w:t>93</w:t>
        </w:r>
        <w:r w:rsidR="007E5CAE">
          <w:rPr>
            <w:noProof/>
            <w:webHidden/>
          </w:rPr>
          <w:fldChar w:fldCharType="end"/>
        </w:r>
      </w:hyperlink>
    </w:p>
    <w:p w14:paraId="16D18000" w14:textId="788AE4DE" w:rsidR="007E5CAE" w:rsidRDefault="00B555E0">
      <w:pPr>
        <w:pStyle w:val="TOC4"/>
        <w:tabs>
          <w:tab w:val="left" w:pos="2592"/>
        </w:tabs>
        <w:rPr>
          <w:rFonts w:asciiTheme="minorHAnsi" w:eastAsiaTheme="minorEastAsia" w:hAnsiTheme="minorHAnsi"/>
          <w:noProof/>
        </w:rPr>
      </w:pPr>
      <w:hyperlink w:anchor="_Toc497995100" w:history="1">
        <w:r w:rsidR="007E5CAE" w:rsidRPr="000A0548">
          <w:rPr>
            <w:rStyle w:val="Hyperlink"/>
            <w:noProof/>
          </w:rPr>
          <w:t>7.1.1.2</w:t>
        </w:r>
        <w:r w:rsidR="007E5CAE">
          <w:rPr>
            <w:rFonts w:asciiTheme="minorHAnsi" w:eastAsiaTheme="minorEastAsia" w:hAnsiTheme="minorHAnsi"/>
            <w:noProof/>
          </w:rPr>
          <w:tab/>
        </w:r>
        <w:r w:rsidR="007E5CAE" w:rsidRPr="000A0548">
          <w:rPr>
            <w:rStyle w:val="Hyperlink"/>
            <w:noProof/>
          </w:rPr>
          <w:t>Basic Flow</w:t>
        </w:r>
        <w:r w:rsidR="007E5CAE">
          <w:rPr>
            <w:noProof/>
            <w:webHidden/>
          </w:rPr>
          <w:tab/>
        </w:r>
        <w:r w:rsidR="007E5CAE">
          <w:rPr>
            <w:noProof/>
            <w:webHidden/>
          </w:rPr>
          <w:fldChar w:fldCharType="begin"/>
        </w:r>
        <w:r w:rsidR="007E5CAE">
          <w:rPr>
            <w:noProof/>
            <w:webHidden/>
          </w:rPr>
          <w:instrText xml:space="preserve"> PAGEREF _Toc497995100 \h </w:instrText>
        </w:r>
        <w:r w:rsidR="007E5CAE">
          <w:rPr>
            <w:noProof/>
            <w:webHidden/>
          </w:rPr>
        </w:r>
        <w:r w:rsidR="007E5CAE">
          <w:rPr>
            <w:noProof/>
            <w:webHidden/>
          </w:rPr>
          <w:fldChar w:fldCharType="separate"/>
        </w:r>
        <w:r w:rsidR="007E5CAE">
          <w:rPr>
            <w:noProof/>
            <w:webHidden/>
          </w:rPr>
          <w:t>93</w:t>
        </w:r>
        <w:r w:rsidR="007E5CAE">
          <w:rPr>
            <w:noProof/>
            <w:webHidden/>
          </w:rPr>
          <w:fldChar w:fldCharType="end"/>
        </w:r>
      </w:hyperlink>
    </w:p>
    <w:p w14:paraId="7E2838B8" w14:textId="7529EF28" w:rsidR="007E5CAE" w:rsidRDefault="00B555E0">
      <w:pPr>
        <w:pStyle w:val="TOC4"/>
        <w:tabs>
          <w:tab w:val="left" w:pos="2592"/>
        </w:tabs>
        <w:rPr>
          <w:rFonts w:asciiTheme="minorHAnsi" w:eastAsiaTheme="minorEastAsia" w:hAnsiTheme="minorHAnsi"/>
          <w:noProof/>
        </w:rPr>
      </w:pPr>
      <w:hyperlink w:anchor="_Toc497995101" w:history="1">
        <w:r w:rsidR="007E5CAE" w:rsidRPr="000A0548">
          <w:rPr>
            <w:rStyle w:val="Hyperlink"/>
            <w:noProof/>
          </w:rPr>
          <w:t>7.1.1.3</w:t>
        </w:r>
        <w:r w:rsidR="007E5CAE">
          <w:rPr>
            <w:rFonts w:asciiTheme="minorHAnsi" w:eastAsiaTheme="minorEastAsia" w:hAnsiTheme="minorHAnsi"/>
            <w:noProof/>
          </w:rPr>
          <w:tab/>
        </w:r>
        <w:r w:rsidR="007E5CAE" w:rsidRPr="000A0548">
          <w:rPr>
            <w:rStyle w:val="Hyperlink"/>
            <w:noProof/>
          </w:rPr>
          <w:t>Alternate Flows</w:t>
        </w:r>
        <w:r w:rsidR="007E5CAE">
          <w:rPr>
            <w:noProof/>
            <w:webHidden/>
          </w:rPr>
          <w:tab/>
        </w:r>
        <w:r w:rsidR="007E5CAE">
          <w:rPr>
            <w:noProof/>
            <w:webHidden/>
          </w:rPr>
          <w:fldChar w:fldCharType="begin"/>
        </w:r>
        <w:r w:rsidR="007E5CAE">
          <w:rPr>
            <w:noProof/>
            <w:webHidden/>
          </w:rPr>
          <w:instrText xml:space="preserve"> PAGEREF _Toc497995101 \h </w:instrText>
        </w:r>
        <w:r w:rsidR="007E5CAE">
          <w:rPr>
            <w:noProof/>
            <w:webHidden/>
          </w:rPr>
        </w:r>
        <w:r w:rsidR="007E5CAE">
          <w:rPr>
            <w:noProof/>
            <w:webHidden/>
          </w:rPr>
          <w:fldChar w:fldCharType="separate"/>
        </w:r>
        <w:r w:rsidR="007E5CAE">
          <w:rPr>
            <w:noProof/>
            <w:webHidden/>
          </w:rPr>
          <w:t>93</w:t>
        </w:r>
        <w:r w:rsidR="007E5CAE">
          <w:rPr>
            <w:noProof/>
            <w:webHidden/>
          </w:rPr>
          <w:fldChar w:fldCharType="end"/>
        </w:r>
      </w:hyperlink>
    </w:p>
    <w:p w14:paraId="6814D7F0" w14:textId="70CB048C" w:rsidR="007E5CAE" w:rsidRDefault="00B555E0">
      <w:pPr>
        <w:pStyle w:val="TOC4"/>
        <w:tabs>
          <w:tab w:val="left" w:pos="2592"/>
        </w:tabs>
        <w:rPr>
          <w:rFonts w:asciiTheme="minorHAnsi" w:eastAsiaTheme="minorEastAsia" w:hAnsiTheme="minorHAnsi"/>
          <w:noProof/>
        </w:rPr>
      </w:pPr>
      <w:hyperlink w:anchor="_Toc497995102" w:history="1">
        <w:r w:rsidR="007E5CAE" w:rsidRPr="000A0548">
          <w:rPr>
            <w:rStyle w:val="Hyperlink"/>
            <w:noProof/>
          </w:rPr>
          <w:t>7.1.1.4</w:t>
        </w:r>
        <w:r w:rsidR="007E5CAE">
          <w:rPr>
            <w:rFonts w:asciiTheme="minorHAnsi" w:eastAsiaTheme="minorEastAsia" w:hAnsiTheme="minorHAnsi"/>
            <w:noProof/>
          </w:rPr>
          <w:tab/>
        </w:r>
        <w:r w:rsidR="007E5CAE" w:rsidRPr="000A0548">
          <w:rPr>
            <w:rStyle w:val="Hyperlink"/>
            <w:noProof/>
          </w:rPr>
          <w:t>Exceptional Flows</w:t>
        </w:r>
        <w:r w:rsidR="007E5CAE">
          <w:rPr>
            <w:noProof/>
            <w:webHidden/>
          </w:rPr>
          <w:tab/>
        </w:r>
        <w:r w:rsidR="007E5CAE">
          <w:rPr>
            <w:noProof/>
            <w:webHidden/>
          </w:rPr>
          <w:fldChar w:fldCharType="begin"/>
        </w:r>
        <w:r w:rsidR="007E5CAE">
          <w:rPr>
            <w:noProof/>
            <w:webHidden/>
          </w:rPr>
          <w:instrText xml:space="preserve"> PAGEREF _Toc497995102 \h </w:instrText>
        </w:r>
        <w:r w:rsidR="007E5CAE">
          <w:rPr>
            <w:noProof/>
            <w:webHidden/>
          </w:rPr>
        </w:r>
        <w:r w:rsidR="007E5CAE">
          <w:rPr>
            <w:noProof/>
            <w:webHidden/>
          </w:rPr>
          <w:fldChar w:fldCharType="separate"/>
        </w:r>
        <w:r w:rsidR="007E5CAE">
          <w:rPr>
            <w:noProof/>
            <w:webHidden/>
          </w:rPr>
          <w:t>93</w:t>
        </w:r>
        <w:r w:rsidR="007E5CAE">
          <w:rPr>
            <w:noProof/>
            <w:webHidden/>
          </w:rPr>
          <w:fldChar w:fldCharType="end"/>
        </w:r>
      </w:hyperlink>
    </w:p>
    <w:p w14:paraId="02ACFE03" w14:textId="73F639E4" w:rsidR="007E5CAE" w:rsidRDefault="00B555E0">
      <w:pPr>
        <w:pStyle w:val="TOC1"/>
        <w:rPr>
          <w:rFonts w:asciiTheme="minorHAnsi" w:eastAsiaTheme="minorEastAsia" w:hAnsiTheme="minorHAnsi"/>
          <w:b w:val="0"/>
          <w:noProof/>
        </w:rPr>
      </w:pPr>
      <w:hyperlink w:anchor="_Toc497995103" w:history="1">
        <w:r w:rsidR="007E5CAE" w:rsidRPr="000A0548">
          <w:rPr>
            <w:rStyle w:val="Hyperlink"/>
            <w:noProof/>
          </w:rPr>
          <w:t>8.</w:t>
        </w:r>
        <w:r w:rsidR="007E5CAE">
          <w:rPr>
            <w:rFonts w:asciiTheme="minorHAnsi" w:eastAsiaTheme="minorEastAsia" w:hAnsiTheme="minorHAnsi"/>
            <w:b w:val="0"/>
            <w:noProof/>
          </w:rPr>
          <w:tab/>
        </w:r>
        <w:r w:rsidR="007E5CAE" w:rsidRPr="000A0548">
          <w:rPr>
            <w:rStyle w:val="Hyperlink"/>
            <w:noProof/>
          </w:rPr>
          <w:t>Data Model</w:t>
        </w:r>
        <w:r w:rsidR="007E5CAE">
          <w:rPr>
            <w:noProof/>
            <w:webHidden/>
          </w:rPr>
          <w:tab/>
        </w:r>
        <w:r w:rsidR="007E5CAE">
          <w:rPr>
            <w:noProof/>
            <w:webHidden/>
          </w:rPr>
          <w:fldChar w:fldCharType="begin"/>
        </w:r>
        <w:r w:rsidR="007E5CAE">
          <w:rPr>
            <w:noProof/>
            <w:webHidden/>
          </w:rPr>
          <w:instrText xml:space="preserve"> PAGEREF _Toc497995103 \h </w:instrText>
        </w:r>
        <w:r w:rsidR="007E5CAE">
          <w:rPr>
            <w:noProof/>
            <w:webHidden/>
          </w:rPr>
        </w:r>
        <w:r w:rsidR="007E5CAE">
          <w:rPr>
            <w:noProof/>
            <w:webHidden/>
          </w:rPr>
          <w:fldChar w:fldCharType="separate"/>
        </w:r>
        <w:r w:rsidR="007E5CAE">
          <w:rPr>
            <w:noProof/>
            <w:webHidden/>
          </w:rPr>
          <w:t>94</w:t>
        </w:r>
        <w:r w:rsidR="007E5CAE">
          <w:rPr>
            <w:noProof/>
            <w:webHidden/>
          </w:rPr>
          <w:fldChar w:fldCharType="end"/>
        </w:r>
      </w:hyperlink>
    </w:p>
    <w:p w14:paraId="41997B2D" w14:textId="0041FD56" w:rsidR="007E5CAE" w:rsidRDefault="00B555E0">
      <w:pPr>
        <w:pStyle w:val="TOC2"/>
        <w:tabs>
          <w:tab w:val="left" w:pos="864"/>
        </w:tabs>
        <w:rPr>
          <w:rFonts w:asciiTheme="minorHAnsi" w:eastAsiaTheme="minorEastAsia" w:hAnsiTheme="minorHAnsi"/>
        </w:rPr>
      </w:pPr>
      <w:hyperlink w:anchor="_Toc497995104" w:history="1">
        <w:r w:rsidR="007E5CAE" w:rsidRPr="000A0548">
          <w:rPr>
            <w:rStyle w:val="Hyperlink"/>
          </w:rPr>
          <w:t>8.1</w:t>
        </w:r>
        <w:r w:rsidR="007E5CAE">
          <w:rPr>
            <w:rFonts w:asciiTheme="minorHAnsi" w:eastAsiaTheme="minorEastAsia" w:hAnsiTheme="minorHAnsi"/>
          </w:rPr>
          <w:tab/>
        </w:r>
        <w:r w:rsidR="007E5CAE" w:rsidRPr="000A0548">
          <w:rPr>
            <w:rStyle w:val="Hyperlink"/>
          </w:rPr>
          <w:t>Tables</w:t>
        </w:r>
        <w:r w:rsidR="007E5CAE">
          <w:rPr>
            <w:webHidden/>
          </w:rPr>
          <w:tab/>
        </w:r>
        <w:r w:rsidR="007E5CAE">
          <w:rPr>
            <w:webHidden/>
          </w:rPr>
          <w:fldChar w:fldCharType="begin"/>
        </w:r>
        <w:r w:rsidR="007E5CAE">
          <w:rPr>
            <w:webHidden/>
          </w:rPr>
          <w:instrText xml:space="preserve"> PAGEREF _Toc497995104 \h </w:instrText>
        </w:r>
        <w:r w:rsidR="007E5CAE">
          <w:rPr>
            <w:webHidden/>
          </w:rPr>
        </w:r>
        <w:r w:rsidR="007E5CAE">
          <w:rPr>
            <w:webHidden/>
          </w:rPr>
          <w:fldChar w:fldCharType="separate"/>
        </w:r>
        <w:r w:rsidR="007E5CAE">
          <w:rPr>
            <w:webHidden/>
          </w:rPr>
          <w:t>95</w:t>
        </w:r>
        <w:r w:rsidR="007E5CAE">
          <w:rPr>
            <w:webHidden/>
          </w:rPr>
          <w:fldChar w:fldCharType="end"/>
        </w:r>
      </w:hyperlink>
    </w:p>
    <w:p w14:paraId="38174F22" w14:textId="0456F303" w:rsidR="007E5CAE" w:rsidRDefault="00B555E0">
      <w:pPr>
        <w:pStyle w:val="TOC3"/>
        <w:tabs>
          <w:tab w:val="left" w:pos="1584"/>
        </w:tabs>
        <w:rPr>
          <w:rFonts w:asciiTheme="minorHAnsi" w:eastAsiaTheme="minorEastAsia" w:hAnsiTheme="minorHAnsi"/>
          <w:noProof/>
        </w:rPr>
      </w:pPr>
      <w:hyperlink w:anchor="_Toc497995105" w:history="1">
        <w:r w:rsidR="007E5CAE" w:rsidRPr="000A0548">
          <w:rPr>
            <w:rStyle w:val="Hyperlink"/>
            <w:noProof/>
          </w:rPr>
          <w:t>8.1.1</w:t>
        </w:r>
        <w:r w:rsidR="007E5CAE">
          <w:rPr>
            <w:rFonts w:asciiTheme="minorHAnsi" w:eastAsiaTheme="minorEastAsia" w:hAnsiTheme="minorHAnsi"/>
            <w:noProof/>
          </w:rPr>
          <w:tab/>
        </w:r>
        <w:r w:rsidR="007E5CAE" w:rsidRPr="000A0548">
          <w:rPr>
            <w:rStyle w:val="Hyperlink"/>
            <w:noProof/>
          </w:rPr>
          <w:t>Trackers</w:t>
        </w:r>
        <w:r w:rsidR="007E5CAE">
          <w:rPr>
            <w:noProof/>
            <w:webHidden/>
          </w:rPr>
          <w:tab/>
        </w:r>
        <w:r w:rsidR="007E5CAE">
          <w:rPr>
            <w:noProof/>
            <w:webHidden/>
          </w:rPr>
          <w:fldChar w:fldCharType="begin"/>
        </w:r>
        <w:r w:rsidR="007E5CAE">
          <w:rPr>
            <w:noProof/>
            <w:webHidden/>
          </w:rPr>
          <w:instrText xml:space="preserve"> PAGEREF _Toc497995105 \h </w:instrText>
        </w:r>
        <w:r w:rsidR="007E5CAE">
          <w:rPr>
            <w:noProof/>
            <w:webHidden/>
          </w:rPr>
        </w:r>
        <w:r w:rsidR="007E5CAE">
          <w:rPr>
            <w:noProof/>
            <w:webHidden/>
          </w:rPr>
          <w:fldChar w:fldCharType="separate"/>
        </w:r>
        <w:r w:rsidR="007E5CAE">
          <w:rPr>
            <w:noProof/>
            <w:webHidden/>
          </w:rPr>
          <w:t>95</w:t>
        </w:r>
        <w:r w:rsidR="007E5CAE">
          <w:rPr>
            <w:noProof/>
            <w:webHidden/>
          </w:rPr>
          <w:fldChar w:fldCharType="end"/>
        </w:r>
      </w:hyperlink>
    </w:p>
    <w:p w14:paraId="71439767" w14:textId="2B372DC4" w:rsidR="007E5CAE" w:rsidRDefault="00B555E0">
      <w:pPr>
        <w:pStyle w:val="TOC3"/>
        <w:tabs>
          <w:tab w:val="left" w:pos="1584"/>
        </w:tabs>
        <w:rPr>
          <w:rFonts w:asciiTheme="minorHAnsi" w:eastAsiaTheme="minorEastAsia" w:hAnsiTheme="minorHAnsi"/>
          <w:noProof/>
        </w:rPr>
      </w:pPr>
      <w:hyperlink w:anchor="_Toc497995106" w:history="1">
        <w:r w:rsidR="007E5CAE" w:rsidRPr="000A0548">
          <w:rPr>
            <w:rStyle w:val="Hyperlink"/>
            <w:noProof/>
          </w:rPr>
          <w:t>8.1.2</w:t>
        </w:r>
        <w:r w:rsidR="007E5CAE">
          <w:rPr>
            <w:rFonts w:asciiTheme="minorHAnsi" w:eastAsiaTheme="minorEastAsia" w:hAnsiTheme="minorHAnsi"/>
            <w:noProof/>
          </w:rPr>
          <w:tab/>
        </w:r>
        <w:r w:rsidR="007E5CAE" w:rsidRPr="000A0548">
          <w:rPr>
            <w:rStyle w:val="Hyperlink"/>
            <w:noProof/>
          </w:rPr>
          <w:t>PCD (Program Control Directives)</w:t>
        </w:r>
        <w:r w:rsidR="007E5CAE">
          <w:rPr>
            <w:noProof/>
            <w:webHidden/>
          </w:rPr>
          <w:tab/>
        </w:r>
        <w:r w:rsidR="007E5CAE">
          <w:rPr>
            <w:noProof/>
            <w:webHidden/>
          </w:rPr>
          <w:fldChar w:fldCharType="begin"/>
        </w:r>
        <w:r w:rsidR="007E5CAE">
          <w:rPr>
            <w:noProof/>
            <w:webHidden/>
          </w:rPr>
          <w:instrText xml:space="preserve"> PAGEREF _Toc497995106 \h </w:instrText>
        </w:r>
        <w:r w:rsidR="007E5CAE">
          <w:rPr>
            <w:noProof/>
            <w:webHidden/>
          </w:rPr>
        </w:r>
        <w:r w:rsidR="007E5CAE">
          <w:rPr>
            <w:noProof/>
            <w:webHidden/>
          </w:rPr>
          <w:fldChar w:fldCharType="separate"/>
        </w:r>
        <w:r w:rsidR="007E5CAE">
          <w:rPr>
            <w:noProof/>
            <w:webHidden/>
          </w:rPr>
          <w:t>97</w:t>
        </w:r>
        <w:r w:rsidR="007E5CAE">
          <w:rPr>
            <w:noProof/>
            <w:webHidden/>
          </w:rPr>
          <w:fldChar w:fldCharType="end"/>
        </w:r>
      </w:hyperlink>
    </w:p>
    <w:p w14:paraId="49143245" w14:textId="41BC4AED" w:rsidR="007E5CAE" w:rsidRDefault="00B555E0">
      <w:pPr>
        <w:pStyle w:val="TOC3"/>
        <w:tabs>
          <w:tab w:val="left" w:pos="1584"/>
        </w:tabs>
        <w:rPr>
          <w:rFonts w:asciiTheme="minorHAnsi" w:eastAsiaTheme="minorEastAsia" w:hAnsiTheme="minorHAnsi"/>
          <w:noProof/>
        </w:rPr>
      </w:pPr>
      <w:hyperlink w:anchor="_Toc497995107" w:history="1">
        <w:r w:rsidR="007E5CAE" w:rsidRPr="000A0548">
          <w:rPr>
            <w:rStyle w:val="Hyperlink"/>
            <w:noProof/>
          </w:rPr>
          <w:t>8.1.3</w:t>
        </w:r>
        <w:r w:rsidR="007E5CAE">
          <w:rPr>
            <w:rFonts w:asciiTheme="minorHAnsi" w:eastAsiaTheme="minorEastAsia" w:hAnsiTheme="minorHAnsi"/>
            <w:noProof/>
          </w:rPr>
          <w:tab/>
        </w:r>
        <w:r w:rsidR="007E5CAE" w:rsidRPr="000A0548">
          <w:rPr>
            <w:rStyle w:val="Hyperlink"/>
            <w:noProof/>
          </w:rPr>
          <w:t>PCD Sequence</w:t>
        </w:r>
        <w:r w:rsidR="007E5CAE">
          <w:rPr>
            <w:noProof/>
            <w:webHidden/>
          </w:rPr>
          <w:tab/>
        </w:r>
        <w:r w:rsidR="007E5CAE">
          <w:rPr>
            <w:noProof/>
            <w:webHidden/>
          </w:rPr>
          <w:fldChar w:fldCharType="begin"/>
        </w:r>
        <w:r w:rsidR="007E5CAE">
          <w:rPr>
            <w:noProof/>
            <w:webHidden/>
          </w:rPr>
          <w:instrText xml:space="preserve"> PAGEREF _Toc497995107 \h </w:instrText>
        </w:r>
        <w:r w:rsidR="007E5CAE">
          <w:rPr>
            <w:noProof/>
            <w:webHidden/>
          </w:rPr>
        </w:r>
        <w:r w:rsidR="007E5CAE">
          <w:rPr>
            <w:noProof/>
            <w:webHidden/>
          </w:rPr>
          <w:fldChar w:fldCharType="separate"/>
        </w:r>
        <w:r w:rsidR="007E5CAE">
          <w:rPr>
            <w:noProof/>
            <w:webHidden/>
          </w:rPr>
          <w:t>99</w:t>
        </w:r>
        <w:r w:rsidR="007E5CAE">
          <w:rPr>
            <w:noProof/>
            <w:webHidden/>
          </w:rPr>
          <w:fldChar w:fldCharType="end"/>
        </w:r>
      </w:hyperlink>
    </w:p>
    <w:p w14:paraId="26D9519E" w14:textId="5B5433FA" w:rsidR="007E5CAE" w:rsidRDefault="00B555E0">
      <w:pPr>
        <w:pStyle w:val="TOC3"/>
        <w:tabs>
          <w:tab w:val="left" w:pos="1584"/>
        </w:tabs>
        <w:rPr>
          <w:rFonts w:asciiTheme="minorHAnsi" w:eastAsiaTheme="minorEastAsia" w:hAnsiTheme="minorHAnsi"/>
          <w:noProof/>
        </w:rPr>
      </w:pPr>
      <w:hyperlink w:anchor="_Toc497995108" w:history="1">
        <w:r w:rsidR="007E5CAE" w:rsidRPr="000A0548">
          <w:rPr>
            <w:rStyle w:val="Hyperlink"/>
            <w:noProof/>
          </w:rPr>
          <w:t>8.1.4</w:t>
        </w:r>
        <w:r w:rsidR="007E5CAE">
          <w:rPr>
            <w:rFonts w:asciiTheme="minorHAnsi" w:eastAsiaTheme="minorEastAsia" w:hAnsiTheme="minorHAnsi"/>
            <w:noProof/>
          </w:rPr>
          <w:tab/>
        </w:r>
        <w:r w:rsidR="007E5CAE" w:rsidRPr="000A0548">
          <w:rPr>
            <w:rStyle w:val="Hyperlink"/>
            <w:noProof/>
          </w:rPr>
          <w:t>Hardware (Material) Lists</w:t>
        </w:r>
        <w:r w:rsidR="007E5CAE">
          <w:rPr>
            <w:noProof/>
            <w:webHidden/>
          </w:rPr>
          <w:tab/>
        </w:r>
        <w:r w:rsidR="007E5CAE">
          <w:rPr>
            <w:noProof/>
            <w:webHidden/>
          </w:rPr>
          <w:fldChar w:fldCharType="begin"/>
        </w:r>
        <w:r w:rsidR="007E5CAE">
          <w:rPr>
            <w:noProof/>
            <w:webHidden/>
          </w:rPr>
          <w:instrText xml:space="preserve"> PAGEREF _Toc497995108 \h </w:instrText>
        </w:r>
        <w:r w:rsidR="007E5CAE">
          <w:rPr>
            <w:noProof/>
            <w:webHidden/>
          </w:rPr>
        </w:r>
        <w:r w:rsidR="007E5CAE">
          <w:rPr>
            <w:noProof/>
            <w:webHidden/>
          </w:rPr>
          <w:fldChar w:fldCharType="separate"/>
        </w:r>
        <w:r w:rsidR="007E5CAE">
          <w:rPr>
            <w:noProof/>
            <w:webHidden/>
          </w:rPr>
          <w:t>100</w:t>
        </w:r>
        <w:r w:rsidR="007E5CAE">
          <w:rPr>
            <w:noProof/>
            <w:webHidden/>
          </w:rPr>
          <w:fldChar w:fldCharType="end"/>
        </w:r>
      </w:hyperlink>
    </w:p>
    <w:p w14:paraId="7A1CD7FC" w14:textId="6E250D68" w:rsidR="007E5CAE" w:rsidRDefault="00B555E0">
      <w:pPr>
        <w:pStyle w:val="TOC3"/>
        <w:tabs>
          <w:tab w:val="left" w:pos="1584"/>
        </w:tabs>
        <w:rPr>
          <w:rFonts w:asciiTheme="minorHAnsi" w:eastAsiaTheme="minorEastAsia" w:hAnsiTheme="minorHAnsi"/>
          <w:noProof/>
        </w:rPr>
      </w:pPr>
      <w:hyperlink w:anchor="_Toc497995109" w:history="1">
        <w:r w:rsidR="007E5CAE" w:rsidRPr="000A0548">
          <w:rPr>
            <w:rStyle w:val="Hyperlink"/>
            <w:noProof/>
          </w:rPr>
          <w:t>8.1.5</w:t>
        </w:r>
        <w:r w:rsidR="007E5CAE">
          <w:rPr>
            <w:rFonts w:asciiTheme="minorHAnsi" w:eastAsiaTheme="minorEastAsia" w:hAnsiTheme="minorHAnsi"/>
            <w:noProof/>
          </w:rPr>
          <w:tab/>
        </w:r>
        <w:r w:rsidR="007E5CAE" w:rsidRPr="000A0548">
          <w:rPr>
            <w:rStyle w:val="Hyperlink"/>
            <w:noProof/>
          </w:rPr>
          <w:t>Hardware (Material) List Items</w:t>
        </w:r>
        <w:r w:rsidR="007E5CAE">
          <w:rPr>
            <w:noProof/>
            <w:webHidden/>
          </w:rPr>
          <w:tab/>
        </w:r>
        <w:r w:rsidR="007E5CAE">
          <w:rPr>
            <w:noProof/>
            <w:webHidden/>
          </w:rPr>
          <w:fldChar w:fldCharType="begin"/>
        </w:r>
        <w:r w:rsidR="007E5CAE">
          <w:rPr>
            <w:noProof/>
            <w:webHidden/>
          </w:rPr>
          <w:instrText xml:space="preserve"> PAGEREF _Toc497995109 \h </w:instrText>
        </w:r>
        <w:r w:rsidR="007E5CAE">
          <w:rPr>
            <w:noProof/>
            <w:webHidden/>
          </w:rPr>
        </w:r>
        <w:r w:rsidR="007E5CAE">
          <w:rPr>
            <w:noProof/>
            <w:webHidden/>
          </w:rPr>
          <w:fldChar w:fldCharType="separate"/>
        </w:r>
        <w:r w:rsidR="007E5CAE">
          <w:rPr>
            <w:noProof/>
            <w:webHidden/>
          </w:rPr>
          <w:t>101</w:t>
        </w:r>
        <w:r w:rsidR="007E5CAE">
          <w:rPr>
            <w:noProof/>
            <w:webHidden/>
          </w:rPr>
          <w:fldChar w:fldCharType="end"/>
        </w:r>
      </w:hyperlink>
    </w:p>
    <w:p w14:paraId="3F96EA97" w14:textId="682DBAB7" w:rsidR="007E5CAE" w:rsidRDefault="00B555E0">
      <w:pPr>
        <w:pStyle w:val="TOC3"/>
        <w:tabs>
          <w:tab w:val="left" w:pos="1584"/>
        </w:tabs>
        <w:rPr>
          <w:rFonts w:asciiTheme="minorHAnsi" w:eastAsiaTheme="minorEastAsia" w:hAnsiTheme="minorHAnsi"/>
          <w:noProof/>
        </w:rPr>
      </w:pPr>
      <w:hyperlink w:anchor="_Toc497995110" w:history="1">
        <w:r w:rsidR="007E5CAE" w:rsidRPr="000A0548">
          <w:rPr>
            <w:rStyle w:val="Hyperlink"/>
            <w:noProof/>
          </w:rPr>
          <w:t>8.1.6</w:t>
        </w:r>
        <w:r w:rsidR="007E5CAE">
          <w:rPr>
            <w:rFonts w:asciiTheme="minorHAnsi" w:eastAsiaTheme="minorEastAsia" w:hAnsiTheme="minorHAnsi"/>
            <w:noProof/>
          </w:rPr>
          <w:tab/>
        </w:r>
        <w:r w:rsidR="007E5CAE" w:rsidRPr="000A0548">
          <w:rPr>
            <w:rStyle w:val="Hyperlink"/>
            <w:noProof/>
          </w:rPr>
          <w:t>Remarks</w:t>
        </w:r>
        <w:r w:rsidR="007E5CAE">
          <w:rPr>
            <w:noProof/>
            <w:webHidden/>
          </w:rPr>
          <w:tab/>
        </w:r>
        <w:r w:rsidR="007E5CAE">
          <w:rPr>
            <w:noProof/>
            <w:webHidden/>
          </w:rPr>
          <w:fldChar w:fldCharType="begin"/>
        </w:r>
        <w:r w:rsidR="007E5CAE">
          <w:rPr>
            <w:noProof/>
            <w:webHidden/>
          </w:rPr>
          <w:instrText xml:space="preserve"> PAGEREF _Toc497995110 \h </w:instrText>
        </w:r>
        <w:r w:rsidR="007E5CAE">
          <w:rPr>
            <w:noProof/>
            <w:webHidden/>
          </w:rPr>
        </w:r>
        <w:r w:rsidR="007E5CAE">
          <w:rPr>
            <w:noProof/>
            <w:webHidden/>
          </w:rPr>
          <w:fldChar w:fldCharType="separate"/>
        </w:r>
        <w:r w:rsidR="007E5CAE">
          <w:rPr>
            <w:noProof/>
            <w:webHidden/>
          </w:rPr>
          <w:t>102</w:t>
        </w:r>
        <w:r w:rsidR="007E5CAE">
          <w:rPr>
            <w:noProof/>
            <w:webHidden/>
          </w:rPr>
          <w:fldChar w:fldCharType="end"/>
        </w:r>
      </w:hyperlink>
    </w:p>
    <w:p w14:paraId="1BB26911" w14:textId="7F4019FA" w:rsidR="007E5CAE" w:rsidRDefault="00B555E0">
      <w:pPr>
        <w:pStyle w:val="TOC3"/>
        <w:tabs>
          <w:tab w:val="left" w:pos="1584"/>
        </w:tabs>
        <w:rPr>
          <w:rFonts w:asciiTheme="minorHAnsi" w:eastAsiaTheme="minorEastAsia" w:hAnsiTheme="minorHAnsi"/>
          <w:noProof/>
        </w:rPr>
      </w:pPr>
      <w:hyperlink w:anchor="_Toc497995111" w:history="1">
        <w:r w:rsidR="007E5CAE" w:rsidRPr="000A0548">
          <w:rPr>
            <w:rStyle w:val="Hyperlink"/>
            <w:noProof/>
          </w:rPr>
          <w:t>8.1.7</w:t>
        </w:r>
        <w:r w:rsidR="007E5CAE">
          <w:rPr>
            <w:rFonts w:asciiTheme="minorHAnsi" w:eastAsiaTheme="minorEastAsia" w:hAnsiTheme="minorHAnsi"/>
            <w:noProof/>
          </w:rPr>
          <w:tab/>
        </w:r>
        <w:r w:rsidR="007E5CAE" w:rsidRPr="000A0548">
          <w:rPr>
            <w:rStyle w:val="Hyperlink"/>
            <w:noProof/>
          </w:rPr>
          <w:t>Tasks</w:t>
        </w:r>
        <w:r w:rsidR="007E5CAE">
          <w:rPr>
            <w:noProof/>
            <w:webHidden/>
          </w:rPr>
          <w:tab/>
        </w:r>
        <w:r w:rsidR="007E5CAE">
          <w:rPr>
            <w:noProof/>
            <w:webHidden/>
          </w:rPr>
          <w:fldChar w:fldCharType="begin"/>
        </w:r>
        <w:r w:rsidR="007E5CAE">
          <w:rPr>
            <w:noProof/>
            <w:webHidden/>
          </w:rPr>
          <w:instrText xml:space="preserve"> PAGEREF _Toc497995111 \h </w:instrText>
        </w:r>
        <w:r w:rsidR="007E5CAE">
          <w:rPr>
            <w:noProof/>
            <w:webHidden/>
          </w:rPr>
        </w:r>
        <w:r w:rsidR="007E5CAE">
          <w:rPr>
            <w:noProof/>
            <w:webHidden/>
          </w:rPr>
          <w:fldChar w:fldCharType="separate"/>
        </w:r>
        <w:r w:rsidR="007E5CAE">
          <w:rPr>
            <w:noProof/>
            <w:webHidden/>
          </w:rPr>
          <w:t>102</w:t>
        </w:r>
        <w:r w:rsidR="007E5CAE">
          <w:rPr>
            <w:noProof/>
            <w:webHidden/>
          </w:rPr>
          <w:fldChar w:fldCharType="end"/>
        </w:r>
      </w:hyperlink>
    </w:p>
    <w:p w14:paraId="26756C39" w14:textId="4105BBE8" w:rsidR="007E5CAE" w:rsidRDefault="00B555E0">
      <w:pPr>
        <w:pStyle w:val="TOC3"/>
        <w:tabs>
          <w:tab w:val="left" w:pos="1584"/>
        </w:tabs>
        <w:rPr>
          <w:rFonts w:asciiTheme="minorHAnsi" w:eastAsiaTheme="minorEastAsia" w:hAnsiTheme="minorHAnsi"/>
          <w:noProof/>
        </w:rPr>
      </w:pPr>
      <w:hyperlink w:anchor="_Toc497995112" w:history="1">
        <w:r w:rsidR="007E5CAE" w:rsidRPr="000A0548">
          <w:rPr>
            <w:rStyle w:val="Hyperlink"/>
            <w:noProof/>
          </w:rPr>
          <w:t>8.1.8</w:t>
        </w:r>
        <w:r w:rsidR="007E5CAE">
          <w:rPr>
            <w:rFonts w:asciiTheme="minorHAnsi" w:eastAsiaTheme="minorEastAsia" w:hAnsiTheme="minorHAnsi"/>
            <w:noProof/>
          </w:rPr>
          <w:tab/>
        </w:r>
        <w:r w:rsidR="007E5CAE" w:rsidRPr="000A0548">
          <w:rPr>
            <w:rStyle w:val="Hyperlink"/>
            <w:noProof/>
          </w:rPr>
          <w:t>User Tasks</w:t>
        </w:r>
        <w:r w:rsidR="007E5CAE">
          <w:rPr>
            <w:noProof/>
            <w:webHidden/>
          </w:rPr>
          <w:tab/>
        </w:r>
        <w:r w:rsidR="007E5CAE">
          <w:rPr>
            <w:noProof/>
            <w:webHidden/>
          </w:rPr>
          <w:fldChar w:fldCharType="begin"/>
        </w:r>
        <w:r w:rsidR="007E5CAE">
          <w:rPr>
            <w:noProof/>
            <w:webHidden/>
          </w:rPr>
          <w:instrText xml:space="preserve"> PAGEREF _Toc497995112 \h </w:instrText>
        </w:r>
        <w:r w:rsidR="007E5CAE">
          <w:rPr>
            <w:noProof/>
            <w:webHidden/>
          </w:rPr>
        </w:r>
        <w:r w:rsidR="007E5CAE">
          <w:rPr>
            <w:noProof/>
            <w:webHidden/>
          </w:rPr>
          <w:fldChar w:fldCharType="separate"/>
        </w:r>
        <w:r w:rsidR="007E5CAE">
          <w:rPr>
            <w:noProof/>
            <w:webHidden/>
          </w:rPr>
          <w:t>103</w:t>
        </w:r>
        <w:r w:rsidR="007E5CAE">
          <w:rPr>
            <w:noProof/>
            <w:webHidden/>
          </w:rPr>
          <w:fldChar w:fldCharType="end"/>
        </w:r>
      </w:hyperlink>
    </w:p>
    <w:p w14:paraId="01C57F48" w14:textId="45D44E87" w:rsidR="007E5CAE" w:rsidRDefault="00B555E0">
      <w:pPr>
        <w:pStyle w:val="TOC3"/>
        <w:tabs>
          <w:tab w:val="left" w:pos="1584"/>
        </w:tabs>
        <w:rPr>
          <w:rFonts w:asciiTheme="minorHAnsi" w:eastAsiaTheme="minorEastAsia" w:hAnsiTheme="minorHAnsi"/>
          <w:noProof/>
        </w:rPr>
      </w:pPr>
      <w:hyperlink w:anchor="_Toc497995113" w:history="1">
        <w:r w:rsidR="007E5CAE" w:rsidRPr="000A0548">
          <w:rPr>
            <w:rStyle w:val="Hyperlink"/>
            <w:noProof/>
          </w:rPr>
          <w:t>8.1.9</w:t>
        </w:r>
        <w:r w:rsidR="007E5CAE">
          <w:rPr>
            <w:rFonts w:asciiTheme="minorHAnsi" w:eastAsiaTheme="minorEastAsia" w:hAnsiTheme="minorHAnsi"/>
            <w:noProof/>
          </w:rPr>
          <w:tab/>
        </w:r>
        <w:r w:rsidR="007E5CAE" w:rsidRPr="000A0548">
          <w:rPr>
            <w:rStyle w:val="Hyperlink"/>
            <w:noProof/>
          </w:rPr>
          <w:t>Contracts</w:t>
        </w:r>
        <w:r w:rsidR="007E5CAE">
          <w:rPr>
            <w:noProof/>
            <w:webHidden/>
          </w:rPr>
          <w:tab/>
        </w:r>
        <w:r w:rsidR="007E5CAE">
          <w:rPr>
            <w:noProof/>
            <w:webHidden/>
          </w:rPr>
          <w:fldChar w:fldCharType="begin"/>
        </w:r>
        <w:r w:rsidR="007E5CAE">
          <w:rPr>
            <w:noProof/>
            <w:webHidden/>
          </w:rPr>
          <w:instrText xml:space="preserve"> PAGEREF _Toc497995113 \h </w:instrText>
        </w:r>
        <w:r w:rsidR="007E5CAE">
          <w:rPr>
            <w:noProof/>
            <w:webHidden/>
          </w:rPr>
        </w:r>
        <w:r w:rsidR="007E5CAE">
          <w:rPr>
            <w:noProof/>
            <w:webHidden/>
          </w:rPr>
          <w:fldChar w:fldCharType="separate"/>
        </w:r>
        <w:r w:rsidR="007E5CAE">
          <w:rPr>
            <w:noProof/>
            <w:webHidden/>
          </w:rPr>
          <w:t>103</w:t>
        </w:r>
        <w:r w:rsidR="007E5CAE">
          <w:rPr>
            <w:noProof/>
            <w:webHidden/>
          </w:rPr>
          <w:fldChar w:fldCharType="end"/>
        </w:r>
      </w:hyperlink>
    </w:p>
    <w:p w14:paraId="10B0A5F5" w14:textId="433FE9CA" w:rsidR="007E5CAE" w:rsidRDefault="00B555E0">
      <w:pPr>
        <w:pStyle w:val="TOC3"/>
        <w:tabs>
          <w:tab w:val="left" w:pos="2592"/>
        </w:tabs>
        <w:rPr>
          <w:rFonts w:asciiTheme="minorHAnsi" w:eastAsiaTheme="minorEastAsia" w:hAnsiTheme="minorHAnsi"/>
          <w:noProof/>
        </w:rPr>
      </w:pPr>
      <w:hyperlink w:anchor="_Toc497995114" w:history="1">
        <w:r w:rsidR="007E5CAE" w:rsidRPr="000A0548">
          <w:rPr>
            <w:rStyle w:val="Hyperlink"/>
            <w:noProof/>
          </w:rPr>
          <w:t>8.1.10</w:t>
        </w:r>
        <w:r w:rsidR="007E5CAE">
          <w:rPr>
            <w:rFonts w:asciiTheme="minorHAnsi" w:eastAsiaTheme="minorEastAsia" w:hAnsiTheme="minorHAnsi"/>
            <w:noProof/>
          </w:rPr>
          <w:tab/>
        </w:r>
        <w:r w:rsidR="007E5CAE" w:rsidRPr="000A0548">
          <w:rPr>
            <w:rStyle w:val="Hyperlink"/>
            <w:noProof/>
          </w:rPr>
          <w:t>Search Parameters</w:t>
        </w:r>
        <w:r w:rsidR="007E5CAE">
          <w:rPr>
            <w:noProof/>
            <w:webHidden/>
          </w:rPr>
          <w:tab/>
        </w:r>
        <w:r w:rsidR="007E5CAE">
          <w:rPr>
            <w:noProof/>
            <w:webHidden/>
          </w:rPr>
          <w:fldChar w:fldCharType="begin"/>
        </w:r>
        <w:r w:rsidR="007E5CAE">
          <w:rPr>
            <w:noProof/>
            <w:webHidden/>
          </w:rPr>
          <w:instrText xml:space="preserve"> PAGEREF _Toc497995114 \h </w:instrText>
        </w:r>
        <w:r w:rsidR="007E5CAE">
          <w:rPr>
            <w:noProof/>
            <w:webHidden/>
          </w:rPr>
        </w:r>
        <w:r w:rsidR="007E5CAE">
          <w:rPr>
            <w:noProof/>
            <w:webHidden/>
          </w:rPr>
          <w:fldChar w:fldCharType="separate"/>
        </w:r>
        <w:r w:rsidR="007E5CAE">
          <w:rPr>
            <w:noProof/>
            <w:webHidden/>
          </w:rPr>
          <w:t>104</w:t>
        </w:r>
        <w:r w:rsidR="007E5CAE">
          <w:rPr>
            <w:noProof/>
            <w:webHidden/>
          </w:rPr>
          <w:fldChar w:fldCharType="end"/>
        </w:r>
      </w:hyperlink>
    </w:p>
    <w:p w14:paraId="63DB4F57" w14:textId="42B7B605" w:rsidR="007E5CAE" w:rsidRDefault="00B555E0">
      <w:pPr>
        <w:pStyle w:val="TOC3"/>
        <w:tabs>
          <w:tab w:val="left" w:pos="2592"/>
        </w:tabs>
        <w:rPr>
          <w:rFonts w:asciiTheme="minorHAnsi" w:eastAsiaTheme="minorEastAsia" w:hAnsiTheme="minorHAnsi"/>
          <w:noProof/>
        </w:rPr>
      </w:pPr>
      <w:hyperlink w:anchor="_Toc497995115" w:history="1">
        <w:r w:rsidR="007E5CAE" w:rsidRPr="000A0548">
          <w:rPr>
            <w:rStyle w:val="Hyperlink"/>
            <w:noProof/>
          </w:rPr>
          <w:t>8.1.11</w:t>
        </w:r>
        <w:r w:rsidR="007E5CAE">
          <w:rPr>
            <w:rFonts w:asciiTheme="minorHAnsi" w:eastAsiaTheme="minorEastAsia" w:hAnsiTheme="minorHAnsi"/>
            <w:noProof/>
          </w:rPr>
          <w:tab/>
        </w:r>
        <w:r w:rsidR="007E5CAE" w:rsidRPr="000A0548">
          <w:rPr>
            <w:rStyle w:val="Hyperlink"/>
            <w:noProof/>
          </w:rPr>
          <w:t>Attachments</w:t>
        </w:r>
        <w:r w:rsidR="007E5CAE">
          <w:rPr>
            <w:noProof/>
            <w:webHidden/>
          </w:rPr>
          <w:tab/>
        </w:r>
        <w:r w:rsidR="007E5CAE">
          <w:rPr>
            <w:noProof/>
            <w:webHidden/>
          </w:rPr>
          <w:fldChar w:fldCharType="begin"/>
        </w:r>
        <w:r w:rsidR="007E5CAE">
          <w:rPr>
            <w:noProof/>
            <w:webHidden/>
          </w:rPr>
          <w:instrText xml:space="preserve"> PAGEREF _Toc497995115 \h </w:instrText>
        </w:r>
        <w:r w:rsidR="007E5CAE">
          <w:rPr>
            <w:noProof/>
            <w:webHidden/>
          </w:rPr>
        </w:r>
        <w:r w:rsidR="007E5CAE">
          <w:rPr>
            <w:noProof/>
            <w:webHidden/>
          </w:rPr>
          <w:fldChar w:fldCharType="separate"/>
        </w:r>
        <w:r w:rsidR="007E5CAE">
          <w:rPr>
            <w:noProof/>
            <w:webHidden/>
          </w:rPr>
          <w:t>104</w:t>
        </w:r>
        <w:r w:rsidR="007E5CAE">
          <w:rPr>
            <w:noProof/>
            <w:webHidden/>
          </w:rPr>
          <w:fldChar w:fldCharType="end"/>
        </w:r>
      </w:hyperlink>
    </w:p>
    <w:p w14:paraId="6F7FBB4E" w14:textId="71B28E8E" w:rsidR="007E5CAE" w:rsidRDefault="00B555E0">
      <w:pPr>
        <w:pStyle w:val="TOC3"/>
        <w:tabs>
          <w:tab w:val="left" w:pos="2592"/>
        </w:tabs>
        <w:rPr>
          <w:rFonts w:asciiTheme="minorHAnsi" w:eastAsiaTheme="minorEastAsia" w:hAnsiTheme="minorHAnsi"/>
          <w:noProof/>
        </w:rPr>
      </w:pPr>
      <w:hyperlink w:anchor="_Toc497995116" w:history="1">
        <w:r w:rsidR="007E5CAE" w:rsidRPr="000A0548">
          <w:rPr>
            <w:rStyle w:val="Hyperlink"/>
            <w:noProof/>
          </w:rPr>
          <w:t>8.1.12</w:t>
        </w:r>
        <w:r w:rsidR="007E5CAE">
          <w:rPr>
            <w:rFonts w:asciiTheme="minorHAnsi" w:eastAsiaTheme="minorEastAsia" w:hAnsiTheme="minorHAnsi"/>
            <w:noProof/>
          </w:rPr>
          <w:tab/>
        </w:r>
        <w:r w:rsidR="007E5CAE" w:rsidRPr="000A0548">
          <w:rPr>
            <w:rStyle w:val="Hyperlink"/>
            <w:noProof/>
          </w:rPr>
          <w:t>Enumeration Types</w:t>
        </w:r>
        <w:r w:rsidR="007E5CAE">
          <w:rPr>
            <w:noProof/>
            <w:webHidden/>
          </w:rPr>
          <w:tab/>
        </w:r>
        <w:r w:rsidR="007E5CAE">
          <w:rPr>
            <w:noProof/>
            <w:webHidden/>
          </w:rPr>
          <w:fldChar w:fldCharType="begin"/>
        </w:r>
        <w:r w:rsidR="007E5CAE">
          <w:rPr>
            <w:noProof/>
            <w:webHidden/>
          </w:rPr>
          <w:instrText xml:space="preserve"> PAGEREF _Toc497995116 \h </w:instrText>
        </w:r>
        <w:r w:rsidR="007E5CAE">
          <w:rPr>
            <w:noProof/>
            <w:webHidden/>
          </w:rPr>
        </w:r>
        <w:r w:rsidR="007E5CAE">
          <w:rPr>
            <w:noProof/>
            <w:webHidden/>
          </w:rPr>
          <w:fldChar w:fldCharType="separate"/>
        </w:r>
        <w:r w:rsidR="007E5CAE">
          <w:rPr>
            <w:noProof/>
            <w:webHidden/>
          </w:rPr>
          <w:t>105</w:t>
        </w:r>
        <w:r w:rsidR="007E5CAE">
          <w:rPr>
            <w:noProof/>
            <w:webHidden/>
          </w:rPr>
          <w:fldChar w:fldCharType="end"/>
        </w:r>
      </w:hyperlink>
    </w:p>
    <w:p w14:paraId="1241A576" w14:textId="51B36FF8" w:rsidR="007E5CAE" w:rsidRDefault="00B555E0">
      <w:pPr>
        <w:pStyle w:val="TOC3"/>
        <w:tabs>
          <w:tab w:val="left" w:pos="2592"/>
        </w:tabs>
        <w:rPr>
          <w:rFonts w:asciiTheme="minorHAnsi" w:eastAsiaTheme="minorEastAsia" w:hAnsiTheme="minorHAnsi"/>
          <w:noProof/>
        </w:rPr>
      </w:pPr>
      <w:hyperlink w:anchor="_Toc497995117" w:history="1">
        <w:r w:rsidR="007E5CAE" w:rsidRPr="000A0548">
          <w:rPr>
            <w:rStyle w:val="Hyperlink"/>
            <w:noProof/>
          </w:rPr>
          <w:t>8.1.13</w:t>
        </w:r>
        <w:r w:rsidR="007E5CAE">
          <w:rPr>
            <w:rFonts w:asciiTheme="minorHAnsi" w:eastAsiaTheme="minorEastAsia" w:hAnsiTheme="minorHAnsi"/>
            <w:noProof/>
          </w:rPr>
          <w:tab/>
        </w:r>
        <w:r w:rsidR="007E5CAE" w:rsidRPr="000A0548">
          <w:rPr>
            <w:rStyle w:val="Hyperlink"/>
            <w:noProof/>
          </w:rPr>
          <w:t>Enumeration Values</w:t>
        </w:r>
        <w:r w:rsidR="007E5CAE">
          <w:rPr>
            <w:noProof/>
            <w:webHidden/>
          </w:rPr>
          <w:tab/>
        </w:r>
        <w:r w:rsidR="007E5CAE">
          <w:rPr>
            <w:noProof/>
            <w:webHidden/>
          </w:rPr>
          <w:fldChar w:fldCharType="begin"/>
        </w:r>
        <w:r w:rsidR="007E5CAE">
          <w:rPr>
            <w:noProof/>
            <w:webHidden/>
          </w:rPr>
          <w:instrText xml:space="preserve"> PAGEREF _Toc497995117 \h </w:instrText>
        </w:r>
        <w:r w:rsidR="007E5CAE">
          <w:rPr>
            <w:noProof/>
            <w:webHidden/>
          </w:rPr>
        </w:r>
        <w:r w:rsidR="007E5CAE">
          <w:rPr>
            <w:noProof/>
            <w:webHidden/>
          </w:rPr>
          <w:fldChar w:fldCharType="separate"/>
        </w:r>
        <w:r w:rsidR="007E5CAE">
          <w:rPr>
            <w:noProof/>
            <w:webHidden/>
          </w:rPr>
          <w:t>106</w:t>
        </w:r>
        <w:r w:rsidR="007E5CAE">
          <w:rPr>
            <w:noProof/>
            <w:webHidden/>
          </w:rPr>
          <w:fldChar w:fldCharType="end"/>
        </w:r>
      </w:hyperlink>
    </w:p>
    <w:p w14:paraId="7B7558BC" w14:textId="69D739D9" w:rsidR="007E5CAE" w:rsidRDefault="00B555E0">
      <w:pPr>
        <w:pStyle w:val="TOC3"/>
        <w:tabs>
          <w:tab w:val="left" w:pos="2592"/>
        </w:tabs>
        <w:rPr>
          <w:rFonts w:asciiTheme="minorHAnsi" w:eastAsiaTheme="minorEastAsia" w:hAnsiTheme="minorHAnsi"/>
          <w:noProof/>
        </w:rPr>
      </w:pPr>
      <w:hyperlink w:anchor="_Toc497995118" w:history="1">
        <w:r w:rsidR="007E5CAE" w:rsidRPr="000A0548">
          <w:rPr>
            <w:rStyle w:val="Hyperlink"/>
            <w:noProof/>
          </w:rPr>
          <w:t>8.1.14</w:t>
        </w:r>
        <w:r w:rsidR="007E5CAE">
          <w:rPr>
            <w:rFonts w:asciiTheme="minorHAnsi" w:eastAsiaTheme="minorEastAsia" w:hAnsiTheme="minorHAnsi"/>
            <w:noProof/>
          </w:rPr>
          <w:tab/>
        </w:r>
        <w:r w:rsidR="007E5CAE" w:rsidRPr="000A0548">
          <w:rPr>
            <w:rStyle w:val="Hyperlink"/>
            <w:noProof/>
          </w:rPr>
          <w:t>Enumeration Value Associations</w:t>
        </w:r>
        <w:r w:rsidR="007E5CAE">
          <w:rPr>
            <w:noProof/>
            <w:webHidden/>
          </w:rPr>
          <w:tab/>
        </w:r>
        <w:r w:rsidR="007E5CAE">
          <w:rPr>
            <w:noProof/>
            <w:webHidden/>
          </w:rPr>
          <w:fldChar w:fldCharType="begin"/>
        </w:r>
        <w:r w:rsidR="007E5CAE">
          <w:rPr>
            <w:noProof/>
            <w:webHidden/>
          </w:rPr>
          <w:instrText xml:space="preserve"> PAGEREF _Toc497995118 \h </w:instrText>
        </w:r>
        <w:r w:rsidR="007E5CAE">
          <w:rPr>
            <w:noProof/>
            <w:webHidden/>
          </w:rPr>
        </w:r>
        <w:r w:rsidR="007E5CAE">
          <w:rPr>
            <w:noProof/>
            <w:webHidden/>
          </w:rPr>
          <w:fldChar w:fldCharType="separate"/>
        </w:r>
        <w:r w:rsidR="007E5CAE">
          <w:rPr>
            <w:noProof/>
            <w:webHidden/>
          </w:rPr>
          <w:t>107</w:t>
        </w:r>
        <w:r w:rsidR="007E5CAE">
          <w:rPr>
            <w:noProof/>
            <w:webHidden/>
          </w:rPr>
          <w:fldChar w:fldCharType="end"/>
        </w:r>
      </w:hyperlink>
    </w:p>
    <w:p w14:paraId="5FDA1F54" w14:textId="1D0E0AD0" w:rsidR="007E5CAE" w:rsidRDefault="00B555E0">
      <w:pPr>
        <w:pStyle w:val="TOC3"/>
        <w:tabs>
          <w:tab w:val="left" w:pos="2592"/>
        </w:tabs>
        <w:rPr>
          <w:rFonts w:asciiTheme="minorHAnsi" w:eastAsiaTheme="minorEastAsia" w:hAnsiTheme="minorHAnsi"/>
          <w:noProof/>
        </w:rPr>
      </w:pPr>
      <w:hyperlink w:anchor="_Toc497995119" w:history="1">
        <w:r w:rsidR="007E5CAE" w:rsidRPr="000A0548">
          <w:rPr>
            <w:rStyle w:val="Hyperlink"/>
            <w:noProof/>
          </w:rPr>
          <w:t>8.1.15</w:t>
        </w:r>
        <w:r w:rsidR="007E5CAE">
          <w:rPr>
            <w:rFonts w:asciiTheme="minorHAnsi" w:eastAsiaTheme="minorEastAsia" w:hAnsiTheme="minorHAnsi"/>
            <w:noProof/>
          </w:rPr>
          <w:tab/>
        </w:r>
        <w:r w:rsidR="007E5CAE" w:rsidRPr="000A0548">
          <w:rPr>
            <w:rStyle w:val="Hyperlink"/>
            <w:noProof/>
          </w:rPr>
          <w:t>Boilerplate Suffix</w:t>
        </w:r>
        <w:r w:rsidR="007E5CAE">
          <w:rPr>
            <w:noProof/>
            <w:webHidden/>
          </w:rPr>
          <w:tab/>
        </w:r>
        <w:r w:rsidR="007E5CAE">
          <w:rPr>
            <w:noProof/>
            <w:webHidden/>
          </w:rPr>
          <w:fldChar w:fldCharType="begin"/>
        </w:r>
        <w:r w:rsidR="007E5CAE">
          <w:rPr>
            <w:noProof/>
            <w:webHidden/>
          </w:rPr>
          <w:instrText xml:space="preserve"> PAGEREF _Toc497995119 \h </w:instrText>
        </w:r>
        <w:r w:rsidR="007E5CAE">
          <w:rPr>
            <w:noProof/>
            <w:webHidden/>
          </w:rPr>
        </w:r>
        <w:r w:rsidR="007E5CAE">
          <w:rPr>
            <w:noProof/>
            <w:webHidden/>
          </w:rPr>
          <w:fldChar w:fldCharType="separate"/>
        </w:r>
        <w:r w:rsidR="007E5CAE">
          <w:rPr>
            <w:noProof/>
            <w:webHidden/>
          </w:rPr>
          <w:t>108</w:t>
        </w:r>
        <w:r w:rsidR="007E5CAE">
          <w:rPr>
            <w:noProof/>
            <w:webHidden/>
          </w:rPr>
          <w:fldChar w:fldCharType="end"/>
        </w:r>
      </w:hyperlink>
    </w:p>
    <w:p w14:paraId="4DF0BD3F" w14:textId="219499AC" w:rsidR="007E5CAE" w:rsidRDefault="00B555E0">
      <w:pPr>
        <w:pStyle w:val="TOC3"/>
        <w:tabs>
          <w:tab w:val="left" w:pos="2592"/>
        </w:tabs>
        <w:rPr>
          <w:rFonts w:asciiTheme="minorHAnsi" w:eastAsiaTheme="minorEastAsia" w:hAnsiTheme="minorHAnsi"/>
          <w:noProof/>
        </w:rPr>
      </w:pPr>
      <w:hyperlink w:anchor="_Toc497995120" w:history="1">
        <w:r w:rsidR="007E5CAE" w:rsidRPr="000A0548">
          <w:rPr>
            <w:rStyle w:val="Hyperlink"/>
            <w:noProof/>
          </w:rPr>
          <w:t>8.1.16</w:t>
        </w:r>
        <w:r w:rsidR="007E5CAE">
          <w:rPr>
            <w:rFonts w:asciiTheme="minorHAnsi" w:eastAsiaTheme="minorEastAsia" w:hAnsiTheme="minorHAnsi"/>
            <w:noProof/>
          </w:rPr>
          <w:tab/>
        </w:r>
        <w:r w:rsidR="007E5CAE" w:rsidRPr="000A0548">
          <w:rPr>
            <w:rStyle w:val="Hyperlink"/>
            <w:noProof/>
          </w:rPr>
          <w:t>Blank Table</w:t>
        </w:r>
        <w:r w:rsidR="007E5CAE">
          <w:rPr>
            <w:noProof/>
            <w:webHidden/>
          </w:rPr>
          <w:tab/>
        </w:r>
        <w:r w:rsidR="007E5CAE">
          <w:rPr>
            <w:noProof/>
            <w:webHidden/>
          </w:rPr>
          <w:fldChar w:fldCharType="begin"/>
        </w:r>
        <w:r w:rsidR="007E5CAE">
          <w:rPr>
            <w:noProof/>
            <w:webHidden/>
          </w:rPr>
          <w:instrText xml:space="preserve"> PAGEREF _Toc497995120 \h </w:instrText>
        </w:r>
        <w:r w:rsidR="007E5CAE">
          <w:rPr>
            <w:noProof/>
            <w:webHidden/>
          </w:rPr>
        </w:r>
        <w:r w:rsidR="007E5CAE">
          <w:rPr>
            <w:noProof/>
            <w:webHidden/>
          </w:rPr>
          <w:fldChar w:fldCharType="separate"/>
        </w:r>
        <w:r w:rsidR="007E5CAE">
          <w:rPr>
            <w:noProof/>
            <w:webHidden/>
          </w:rPr>
          <w:t>109</w:t>
        </w:r>
        <w:r w:rsidR="007E5CAE">
          <w:rPr>
            <w:noProof/>
            <w:webHidden/>
          </w:rPr>
          <w:fldChar w:fldCharType="end"/>
        </w:r>
      </w:hyperlink>
    </w:p>
    <w:p w14:paraId="2798EAA9" w14:textId="4640AD24" w:rsidR="007E5CAE" w:rsidRDefault="00B555E0">
      <w:pPr>
        <w:pStyle w:val="TOC2"/>
        <w:tabs>
          <w:tab w:val="left" w:pos="864"/>
        </w:tabs>
        <w:rPr>
          <w:rFonts w:asciiTheme="minorHAnsi" w:eastAsiaTheme="minorEastAsia" w:hAnsiTheme="minorHAnsi"/>
        </w:rPr>
      </w:pPr>
      <w:hyperlink w:anchor="_Toc497995121" w:history="1">
        <w:r w:rsidR="007E5CAE" w:rsidRPr="000A0548">
          <w:rPr>
            <w:rStyle w:val="Hyperlink"/>
          </w:rPr>
          <w:t>8.2</w:t>
        </w:r>
        <w:r w:rsidR="007E5CAE">
          <w:rPr>
            <w:rFonts w:asciiTheme="minorHAnsi" w:eastAsiaTheme="minorEastAsia" w:hAnsiTheme="minorHAnsi"/>
          </w:rPr>
          <w:tab/>
        </w:r>
        <w:r w:rsidR="007E5CAE" w:rsidRPr="000A0548">
          <w:rPr>
            <w:rStyle w:val="Hyperlink"/>
          </w:rPr>
          <w:t>Views</w:t>
        </w:r>
        <w:r w:rsidR="007E5CAE">
          <w:rPr>
            <w:webHidden/>
          </w:rPr>
          <w:tab/>
        </w:r>
        <w:r w:rsidR="007E5CAE">
          <w:rPr>
            <w:webHidden/>
          </w:rPr>
          <w:fldChar w:fldCharType="begin"/>
        </w:r>
        <w:r w:rsidR="007E5CAE">
          <w:rPr>
            <w:webHidden/>
          </w:rPr>
          <w:instrText xml:space="preserve"> PAGEREF _Toc497995121 \h </w:instrText>
        </w:r>
        <w:r w:rsidR="007E5CAE">
          <w:rPr>
            <w:webHidden/>
          </w:rPr>
        </w:r>
        <w:r w:rsidR="007E5CAE">
          <w:rPr>
            <w:webHidden/>
          </w:rPr>
          <w:fldChar w:fldCharType="separate"/>
        </w:r>
        <w:r w:rsidR="007E5CAE">
          <w:rPr>
            <w:webHidden/>
          </w:rPr>
          <w:t>110</w:t>
        </w:r>
        <w:r w:rsidR="007E5CAE">
          <w:rPr>
            <w:webHidden/>
          </w:rPr>
          <w:fldChar w:fldCharType="end"/>
        </w:r>
      </w:hyperlink>
    </w:p>
    <w:p w14:paraId="306F27E4" w14:textId="6EC30116" w:rsidR="007E5CAE" w:rsidRDefault="00B555E0">
      <w:pPr>
        <w:pStyle w:val="TOC3"/>
        <w:tabs>
          <w:tab w:val="left" w:pos="1584"/>
        </w:tabs>
        <w:rPr>
          <w:rFonts w:asciiTheme="minorHAnsi" w:eastAsiaTheme="minorEastAsia" w:hAnsiTheme="minorHAnsi"/>
          <w:noProof/>
        </w:rPr>
      </w:pPr>
      <w:hyperlink w:anchor="_Toc497995122" w:history="1">
        <w:r w:rsidR="007E5CAE" w:rsidRPr="000A0548">
          <w:rPr>
            <w:rStyle w:val="Hyperlink"/>
            <w:noProof/>
          </w:rPr>
          <w:t>8.2.1</w:t>
        </w:r>
        <w:r w:rsidR="007E5CAE">
          <w:rPr>
            <w:rFonts w:asciiTheme="minorHAnsi" w:eastAsiaTheme="minorEastAsia" w:hAnsiTheme="minorHAnsi"/>
            <w:noProof/>
          </w:rPr>
          <w:tab/>
        </w:r>
        <w:r w:rsidR="007E5CAE" w:rsidRPr="000A0548">
          <w:rPr>
            <w:rStyle w:val="Hyperlink"/>
            <w:noProof/>
          </w:rPr>
          <w:t>vw_end_of_life</w:t>
        </w:r>
        <w:r w:rsidR="007E5CAE">
          <w:rPr>
            <w:noProof/>
            <w:webHidden/>
          </w:rPr>
          <w:tab/>
        </w:r>
        <w:r w:rsidR="007E5CAE">
          <w:rPr>
            <w:noProof/>
            <w:webHidden/>
          </w:rPr>
          <w:fldChar w:fldCharType="begin"/>
        </w:r>
        <w:r w:rsidR="007E5CAE">
          <w:rPr>
            <w:noProof/>
            <w:webHidden/>
          </w:rPr>
          <w:instrText xml:space="preserve"> PAGEREF _Toc497995122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335A2F25" w14:textId="7CA6D5C1" w:rsidR="007E5CAE" w:rsidRDefault="00B555E0">
      <w:pPr>
        <w:pStyle w:val="TOC3"/>
        <w:tabs>
          <w:tab w:val="left" w:pos="1584"/>
        </w:tabs>
        <w:rPr>
          <w:rFonts w:asciiTheme="minorHAnsi" w:eastAsiaTheme="minorEastAsia" w:hAnsiTheme="minorHAnsi"/>
          <w:noProof/>
        </w:rPr>
      </w:pPr>
      <w:hyperlink w:anchor="_Toc497995123" w:history="1">
        <w:r w:rsidR="007E5CAE" w:rsidRPr="000A0548">
          <w:rPr>
            <w:rStyle w:val="Hyperlink"/>
            <w:noProof/>
          </w:rPr>
          <w:t>8.2.2</w:t>
        </w:r>
        <w:r w:rsidR="007E5CAE">
          <w:rPr>
            <w:rFonts w:asciiTheme="minorHAnsi" w:eastAsiaTheme="minorEastAsia" w:hAnsiTheme="minorHAnsi"/>
            <w:noProof/>
          </w:rPr>
          <w:tab/>
        </w:r>
        <w:r w:rsidR="007E5CAE" w:rsidRPr="000A0548">
          <w:rPr>
            <w:rStyle w:val="Hyperlink"/>
            <w:noProof/>
          </w:rPr>
          <w:t>vw_hw_list_all</w:t>
        </w:r>
        <w:r w:rsidR="007E5CAE">
          <w:rPr>
            <w:noProof/>
            <w:webHidden/>
          </w:rPr>
          <w:tab/>
        </w:r>
        <w:r w:rsidR="007E5CAE">
          <w:rPr>
            <w:noProof/>
            <w:webHidden/>
          </w:rPr>
          <w:fldChar w:fldCharType="begin"/>
        </w:r>
        <w:r w:rsidR="007E5CAE">
          <w:rPr>
            <w:noProof/>
            <w:webHidden/>
          </w:rPr>
          <w:instrText xml:space="preserve"> PAGEREF _Toc497995123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25CF65B3" w14:textId="6F139917" w:rsidR="007E5CAE" w:rsidRDefault="00B555E0">
      <w:pPr>
        <w:pStyle w:val="TOC3"/>
        <w:tabs>
          <w:tab w:val="left" w:pos="1584"/>
        </w:tabs>
        <w:rPr>
          <w:rFonts w:asciiTheme="minorHAnsi" w:eastAsiaTheme="minorEastAsia" w:hAnsiTheme="minorHAnsi"/>
          <w:noProof/>
        </w:rPr>
      </w:pPr>
      <w:hyperlink w:anchor="_Toc497995124" w:history="1">
        <w:r w:rsidR="007E5CAE" w:rsidRPr="000A0548">
          <w:rPr>
            <w:rStyle w:val="Hyperlink"/>
            <w:noProof/>
          </w:rPr>
          <w:t>8.2.3</w:t>
        </w:r>
        <w:r w:rsidR="007E5CAE">
          <w:rPr>
            <w:rFonts w:asciiTheme="minorHAnsi" w:eastAsiaTheme="minorEastAsia" w:hAnsiTheme="minorHAnsi"/>
            <w:noProof/>
          </w:rPr>
          <w:tab/>
        </w:r>
        <w:r w:rsidR="007E5CAE" w:rsidRPr="000A0548">
          <w:rPr>
            <w:rStyle w:val="Hyperlink"/>
            <w:noProof/>
          </w:rPr>
          <w:t>vw_hw_list_items_all</w:t>
        </w:r>
        <w:r w:rsidR="007E5CAE">
          <w:rPr>
            <w:noProof/>
            <w:webHidden/>
          </w:rPr>
          <w:tab/>
        </w:r>
        <w:r w:rsidR="007E5CAE">
          <w:rPr>
            <w:noProof/>
            <w:webHidden/>
          </w:rPr>
          <w:fldChar w:fldCharType="begin"/>
        </w:r>
        <w:r w:rsidR="007E5CAE">
          <w:rPr>
            <w:noProof/>
            <w:webHidden/>
          </w:rPr>
          <w:instrText xml:space="preserve"> PAGEREF _Toc497995124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207D53E7" w14:textId="682BB79E" w:rsidR="007E5CAE" w:rsidRDefault="00B555E0">
      <w:pPr>
        <w:pStyle w:val="TOC3"/>
        <w:tabs>
          <w:tab w:val="left" w:pos="1584"/>
        </w:tabs>
        <w:rPr>
          <w:rFonts w:asciiTheme="minorHAnsi" w:eastAsiaTheme="minorEastAsia" w:hAnsiTheme="minorHAnsi"/>
          <w:noProof/>
        </w:rPr>
      </w:pPr>
      <w:hyperlink w:anchor="_Toc497995125" w:history="1">
        <w:r w:rsidR="007E5CAE" w:rsidRPr="000A0548">
          <w:rPr>
            <w:rStyle w:val="Hyperlink"/>
            <w:noProof/>
          </w:rPr>
          <w:t>8.2.4</w:t>
        </w:r>
        <w:r w:rsidR="007E5CAE">
          <w:rPr>
            <w:rFonts w:asciiTheme="minorHAnsi" w:eastAsiaTheme="minorEastAsia" w:hAnsiTheme="minorHAnsi"/>
            <w:noProof/>
          </w:rPr>
          <w:tab/>
        </w:r>
        <w:r w:rsidR="007E5CAE" w:rsidRPr="000A0548">
          <w:rPr>
            <w:rStyle w:val="Hyperlink"/>
            <w:noProof/>
          </w:rPr>
          <w:t>vw_pcd_delivery_wakeup</w:t>
        </w:r>
        <w:r w:rsidR="007E5CAE">
          <w:rPr>
            <w:noProof/>
            <w:webHidden/>
          </w:rPr>
          <w:tab/>
        </w:r>
        <w:r w:rsidR="007E5CAE">
          <w:rPr>
            <w:noProof/>
            <w:webHidden/>
          </w:rPr>
          <w:fldChar w:fldCharType="begin"/>
        </w:r>
        <w:r w:rsidR="007E5CAE">
          <w:rPr>
            <w:noProof/>
            <w:webHidden/>
          </w:rPr>
          <w:instrText xml:space="preserve"> PAGEREF _Toc497995125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03089086" w14:textId="18019EB7" w:rsidR="007E5CAE" w:rsidRDefault="00B555E0">
      <w:pPr>
        <w:pStyle w:val="TOC3"/>
        <w:tabs>
          <w:tab w:val="left" w:pos="1584"/>
        </w:tabs>
        <w:rPr>
          <w:rFonts w:asciiTheme="minorHAnsi" w:eastAsiaTheme="minorEastAsia" w:hAnsiTheme="minorHAnsi"/>
          <w:noProof/>
        </w:rPr>
      </w:pPr>
      <w:hyperlink w:anchor="_Toc497995126" w:history="1">
        <w:r w:rsidR="007E5CAE" w:rsidRPr="000A0548">
          <w:rPr>
            <w:rStyle w:val="Hyperlink"/>
            <w:noProof/>
          </w:rPr>
          <w:t>8.2.5</w:t>
        </w:r>
        <w:r w:rsidR="007E5CAE">
          <w:rPr>
            <w:rFonts w:asciiTheme="minorHAnsi" w:eastAsiaTheme="minorEastAsia" w:hAnsiTheme="minorHAnsi"/>
            <w:noProof/>
          </w:rPr>
          <w:tab/>
        </w:r>
        <w:r w:rsidR="007E5CAE" w:rsidRPr="000A0548">
          <w:rPr>
            <w:rStyle w:val="Hyperlink"/>
            <w:noProof/>
          </w:rPr>
          <w:t>vw_pcd_funded_no_pcd</w:t>
        </w:r>
        <w:r w:rsidR="007E5CAE">
          <w:rPr>
            <w:noProof/>
            <w:webHidden/>
          </w:rPr>
          <w:tab/>
        </w:r>
        <w:r w:rsidR="007E5CAE">
          <w:rPr>
            <w:noProof/>
            <w:webHidden/>
          </w:rPr>
          <w:fldChar w:fldCharType="begin"/>
        </w:r>
        <w:r w:rsidR="007E5CAE">
          <w:rPr>
            <w:noProof/>
            <w:webHidden/>
          </w:rPr>
          <w:instrText xml:space="preserve"> PAGEREF _Toc497995126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7A9D22B8" w14:textId="487D639B" w:rsidR="007E5CAE" w:rsidRDefault="00B555E0">
      <w:pPr>
        <w:pStyle w:val="TOC3"/>
        <w:tabs>
          <w:tab w:val="left" w:pos="1584"/>
        </w:tabs>
        <w:rPr>
          <w:rFonts w:asciiTheme="minorHAnsi" w:eastAsiaTheme="minorEastAsia" w:hAnsiTheme="minorHAnsi"/>
          <w:noProof/>
        </w:rPr>
      </w:pPr>
      <w:hyperlink w:anchor="_Toc497995127" w:history="1">
        <w:r w:rsidR="007E5CAE" w:rsidRPr="000A0548">
          <w:rPr>
            <w:rStyle w:val="Hyperlink"/>
            <w:noProof/>
          </w:rPr>
          <w:t>8.2.6</w:t>
        </w:r>
        <w:r w:rsidR="007E5CAE">
          <w:rPr>
            <w:rFonts w:asciiTheme="minorHAnsi" w:eastAsiaTheme="minorEastAsia" w:hAnsiTheme="minorHAnsi"/>
            <w:noProof/>
          </w:rPr>
          <w:tab/>
        </w:r>
        <w:r w:rsidR="007E5CAE" w:rsidRPr="000A0548">
          <w:rPr>
            <w:rStyle w:val="Hyperlink"/>
            <w:noProof/>
          </w:rPr>
          <w:t>vw_pcd_fy_not_funded</w:t>
        </w:r>
        <w:r w:rsidR="007E5CAE">
          <w:rPr>
            <w:noProof/>
            <w:webHidden/>
          </w:rPr>
          <w:tab/>
        </w:r>
        <w:r w:rsidR="007E5CAE">
          <w:rPr>
            <w:noProof/>
            <w:webHidden/>
          </w:rPr>
          <w:fldChar w:fldCharType="begin"/>
        </w:r>
        <w:r w:rsidR="007E5CAE">
          <w:rPr>
            <w:noProof/>
            <w:webHidden/>
          </w:rPr>
          <w:instrText xml:space="preserve"> PAGEREF _Toc497995127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7949D5F8" w14:textId="3225E7D0" w:rsidR="007E5CAE" w:rsidRDefault="00B555E0">
      <w:pPr>
        <w:pStyle w:val="TOC3"/>
        <w:tabs>
          <w:tab w:val="left" w:pos="1584"/>
        </w:tabs>
        <w:rPr>
          <w:rFonts w:asciiTheme="minorHAnsi" w:eastAsiaTheme="minorEastAsia" w:hAnsiTheme="minorHAnsi"/>
          <w:noProof/>
        </w:rPr>
      </w:pPr>
      <w:hyperlink w:anchor="_Toc497995128" w:history="1">
        <w:r w:rsidR="007E5CAE" w:rsidRPr="000A0548">
          <w:rPr>
            <w:rStyle w:val="Hyperlink"/>
            <w:noProof/>
          </w:rPr>
          <w:t>8.2.7</w:t>
        </w:r>
        <w:r w:rsidR="007E5CAE">
          <w:rPr>
            <w:rFonts w:asciiTheme="minorHAnsi" w:eastAsiaTheme="minorEastAsia" w:hAnsiTheme="minorHAnsi"/>
            <w:noProof/>
          </w:rPr>
          <w:tab/>
        </w:r>
        <w:r w:rsidR="007E5CAE" w:rsidRPr="000A0548">
          <w:rPr>
            <w:rStyle w:val="Hyperlink"/>
            <w:noProof/>
          </w:rPr>
          <w:t>vw_pcd_wakeup</w:t>
        </w:r>
        <w:r w:rsidR="007E5CAE">
          <w:rPr>
            <w:noProof/>
            <w:webHidden/>
          </w:rPr>
          <w:tab/>
        </w:r>
        <w:r w:rsidR="007E5CAE">
          <w:rPr>
            <w:noProof/>
            <w:webHidden/>
          </w:rPr>
          <w:fldChar w:fldCharType="begin"/>
        </w:r>
        <w:r w:rsidR="007E5CAE">
          <w:rPr>
            <w:noProof/>
            <w:webHidden/>
          </w:rPr>
          <w:instrText xml:space="preserve"> PAGEREF _Toc497995128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20A275DE" w14:textId="47E41073" w:rsidR="007E5CAE" w:rsidRDefault="00B555E0">
      <w:pPr>
        <w:pStyle w:val="TOC3"/>
        <w:tabs>
          <w:tab w:val="left" w:pos="1584"/>
        </w:tabs>
        <w:rPr>
          <w:rFonts w:asciiTheme="minorHAnsi" w:eastAsiaTheme="minorEastAsia" w:hAnsiTheme="minorHAnsi"/>
          <w:noProof/>
        </w:rPr>
      </w:pPr>
      <w:hyperlink w:anchor="_Toc497995129" w:history="1">
        <w:r w:rsidR="007E5CAE" w:rsidRPr="000A0548">
          <w:rPr>
            <w:rStyle w:val="Hyperlink"/>
            <w:noProof/>
          </w:rPr>
          <w:t>8.2.8</w:t>
        </w:r>
        <w:r w:rsidR="007E5CAE">
          <w:rPr>
            <w:rFonts w:asciiTheme="minorHAnsi" w:eastAsiaTheme="minorEastAsia" w:hAnsiTheme="minorHAnsi"/>
            <w:noProof/>
          </w:rPr>
          <w:tab/>
        </w:r>
        <w:r w:rsidR="007E5CAE" w:rsidRPr="000A0548">
          <w:rPr>
            <w:rStyle w:val="Hyperlink"/>
            <w:noProof/>
          </w:rPr>
          <w:t>vw_remarks</w:t>
        </w:r>
        <w:r w:rsidR="007E5CAE">
          <w:rPr>
            <w:noProof/>
            <w:webHidden/>
          </w:rPr>
          <w:tab/>
        </w:r>
        <w:r w:rsidR="007E5CAE">
          <w:rPr>
            <w:noProof/>
            <w:webHidden/>
          </w:rPr>
          <w:fldChar w:fldCharType="begin"/>
        </w:r>
        <w:r w:rsidR="007E5CAE">
          <w:rPr>
            <w:noProof/>
            <w:webHidden/>
          </w:rPr>
          <w:instrText xml:space="preserve"> PAGEREF _Toc497995129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13909959" w14:textId="1007ABF2" w:rsidR="007E5CAE" w:rsidRDefault="00B555E0">
      <w:pPr>
        <w:pStyle w:val="TOC3"/>
        <w:tabs>
          <w:tab w:val="left" w:pos="1584"/>
        </w:tabs>
        <w:rPr>
          <w:rFonts w:asciiTheme="minorHAnsi" w:eastAsiaTheme="minorEastAsia" w:hAnsiTheme="minorHAnsi"/>
          <w:noProof/>
        </w:rPr>
      </w:pPr>
      <w:hyperlink w:anchor="_Toc497995130" w:history="1">
        <w:r w:rsidR="007E5CAE" w:rsidRPr="000A0548">
          <w:rPr>
            <w:rStyle w:val="Hyperlink"/>
            <w:noProof/>
          </w:rPr>
          <w:t>8.2.9</w:t>
        </w:r>
        <w:r w:rsidR="007E5CAE">
          <w:rPr>
            <w:rFonts w:asciiTheme="minorHAnsi" w:eastAsiaTheme="minorEastAsia" w:hAnsiTheme="minorHAnsi"/>
            <w:noProof/>
          </w:rPr>
          <w:tab/>
        </w:r>
        <w:r w:rsidR="007E5CAE" w:rsidRPr="000A0548">
          <w:rPr>
            <w:rStyle w:val="Hyperlink"/>
            <w:noProof/>
          </w:rPr>
          <w:t>vw_task_all</w:t>
        </w:r>
        <w:r w:rsidR="007E5CAE">
          <w:rPr>
            <w:noProof/>
            <w:webHidden/>
          </w:rPr>
          <w:tab/>
        </w:r>
        <w:r w:rsidR="007E5CAE">
          <w:rPr>
            <w:noProof/>
            <w:webHidden/>
          </w:rPr>
          <w:fldChar w:fldCharType="begin"/>
        </w:r>
        <w:r w:rsidR="007E5CAE">
          <w:rPr>
            <w:noProof/>
            <w:webHidden/>
          </w:rPr>
          <w:instrText xml:space="preserve"> PAGEREF _Toc497995130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2D579AB0" w14:textId="21A17CD8" w:rsidR="007E5CAE" w:rsidRDefault="00B555E0">
      <w:pPr>
        <w:pStyle w:val="TOC3"/>
        <w:tabs>
          <w:tab w:val="left" w:pos="2592"/>
        </w:tabs>
        <w:rPr>
          <w:rFonts w:asciiTheme="minorHAnsi" w:eastAsiaTheme="minorEastAsia" w:hAnsiTheme="minorHAnsi"/>
          <w:noProof/>
        </w:rPr>
      </w:pPr>
      <w:hyperlink w:anchor="_Toc497995131" w:history="1">
        <w:r w:rsidR="007E5CAE" w:rsidRPr="000A0548">
          <w:rPr>
            <w:rStyle w:val="Hyperlink"/>
            <w:noProof/>
          </w:rPr>
          <w:t>8.2.10</w:t>
        </w:r>
        <w:r w:rsidR="007E5CAE">
          <w:rPr>
            <w:rFonts w:asciiTheme="minorHAnsi" w:eastAsiaTheme="minorEastAsia" w:hAnsiTheme="minorHAnsi"/>
            <w:noProof/>
          </w:rPr>
          <w:tab/>
        </w:r>
        <w:r w:rsidR="007E5CAE" w:rsidRPr="000A0548">
          <w:rPr>
            <w:rStyle w:val="Hyperlink"/>
            <w:noProof/>
          </w:rPr>
          <w:t>vw_tracker_active</w:t>
        </w:r>
        <w:r w:rsidR="007E5CAE">
          <w:rPr>
            <w:noProof/>
            <w:webHidden/>
          </w:rPr>
          <w:tab/>
        </w:r>
        <w:r w:rsidR="007E5CAE">
          <w:rPr>
            <w:noProof/>
            <w:webHidden/>
          </w:rPr>
          <w:fldChar w:fldCharType="begin"/>
        </w:r>
        <w:r w:rsidR="007E5CAE">
          <w:rPr>
            <w:noProof/>
            <w:webHidden/>
          </w:rPr>
          <w:instrText xml:space="preserve"> PAGEREF _Toc497995131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14D623FD" w14:textId="789D1789" w:rsidR="007E5CAE" w:rsidRDefault="00B555E0">
      <w:pPr>
        <w:pStyle w:val="TOC3"/>
        <w:tabs>
          <w:tab w:val="left" w:pos="2592"/>
        </w:tabs>
        <w:rPr>
          <w:rFonts w:asciiTheme="minorHAnsi" w:eastAsiaTheme="minorEastAsia" w:hAnsiTheme="minorHAnsi"/>
          <w:noProof/>
        </w:rPr>
      </w:pPr>
      <w:hyperlink w:anchor="_Toc497995132" w:history="1">
        <w:r w:rsidR="007E5CAE" w:rsidRPr="000A0548">
          <w:rPr>
            <w:rStyle w:val="Hyperlink"/>
            <w:noProof/>
          </w:rPr>
          <w:t>8.2.11</w:t>
        </w:r>
        <w:r w:rsidR="007E5CAE">
          <w:rPr>
            <w:rFonts w:asciiTheme="minorHAnsi" w:eastAsiaTheme="minorEastAsia" w:hAnsiTheme="minorHAnsi"/>
            <w:noProof/>
          </w:rPr>
          <w:tab/>
        </w:r>
        <w:r w:rsidR="007E5CAE" w:rsidRPr="000A0548">
          <w:rPr>
            <w:rStyle w:val="Hyperlink"/>
            <w:noProof/>
          </w:rPr>
          <w:t>vw_tracker_all</w:t>
        </w:r>
        <w:r w:rsidR="007E5CAE">
          <w:rPr>
            <w:noProof/>
            <w:webHidden/>
          </w:rPr>
          <w:tab/>
        </w:r>
        <w:r w:rsidR="007E5CAE">
          <w:rPr>
            <w:noProof/>
            <w:webHidden/>
          </w:rPr>
          <w:fldChar w:fldCharType="begin"/>
        </w:r>
        <w:r w:rsidR="007E5CAE">
          <w:rPr>
            <w:noProof/>
            <w:webHidden/>
          </w:rPr>
          <w:instrText xml:space="preserve"> PAGEREF _Toc497995132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762F5069" w14:textId="2FA1A00F" w:rsidR="007E5CAE" w:rsidRDefault="00B555E0">
      <w:pPr>
        <w:pStyle w:val="TOC3"/>
        <w:tabs>
          <w:tab w:val="left" w:pos="2592"/>
        </w:tabs>
        <w:rPr>
          <w:rFonts w:asciiTheme="minorHAnsi" w:eastAsiaTheme="minorEastAsia" w:hAnsiTheme="minorHAnsi"/>
          <w:noProof/>
        </w:rPr>
      </w:pPr>
      <w:hyperlink w:anchor="_Toc497995133" w:history="1">
        <w:r w:rsidR="007E5CAE" w:rsidRPr="000A0548">
          <w:rPr>
            <w:rStyle w:val="Hyperlink"/>
            <w:noProof/>
          </w:rPr>
          <w:t>8.2.12</w:t>
        </w:r>
        <w:r w:rsidR="007E5CAE">
          <w:rPr>
            <w:rFonts w:asciiTheme="minorHAnsi" w:eastAsiaTheme="minorEastAsia" w:hAnsiTheme="minorHAnsi"/>
            <w:noProof/>
          </w:rPr>
          <w:tab/>
        </w:r>
        <w:r w:rsidR="007E5CAE" w:rsidRPr="000A0548">
          <w:rPr>
            <w:rStyle w:val="Hyperlink"/>
            <w:noProof/>
          </w:rPr>
          <w:t>vw_tracker_pcd</w:t>
        </w:r>
        <w:r w:rsidR="007E5CAE">
          <w:rPr>
            <w:noProof/>
            <w:webHidden/>
          </w:rPr>
          <w:tab/>
        </w:r>
        <w:r w:rsidR="007E5CAE">
          <w:rPr>
            <w:noProof/>
            <w:webHidden/>
          </w:rPr>
          <w:fldChar w:fldCharType="begin"/>
        </w:r>
        <w:r w:rsidR="007E5CAE">
          <w:rPr>
            <w:noProof/>
            <w:webHidden/>
          </w:rPr>
          <w:instrText xml:space="preserve"> PAGEREF _Toc497995133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102CD27F" w14:textId="3B6BB1BA" w:rsidR="007E5CAE" w:rsidRDefault="00B555E0">
      <w:pPr>
        <w:pStyle w:val="TOC3"/>
        <w:tabs>
          <w:tab w:val="left" w:pos="2592"/>
        </w:tabs>
        <w:rPr>
          <w:rFonts w:asciiTheme="minorHAnsi" w:eastAsiaTheme="minorEastAsia" w:hAnsiTheme="minorHAnsi"/>
          <w:noProof/>
        </w:rPr>
      </w:pPr>
      <w:hyperlink w:anchor="_Toc497995134" w:history="1">
        <w:r w:rsidR="007E5CAE" w:rsidRPr="000A0548">
          <w:rPr>
            <w:rStyle w:val="Hyperlink"/>
            <w:noProof/>
          </w:rPr>
          <w:t>8.2.13</w:t>
        </w:r>
        <w:r w:rsidR="007E5CAE">
          <w:rPr>
            <w:rFonts w:asciiTheme="minorHAnsi" w:eastAsiaTheme="minorEastAsia" w:hAnsiTheme="minorHAnsi"/>
            <w:noProof/>
          </w:rPr>
          <w:tab/>
        </w:r>
        <w:r w:rsidR="007E5CAE" w:rsidRPr="000A0548">
          <w:rPr>
            <w:rStyle w:val="Hyperlink"/>
            <w:noProof/>
          </w:rPr>
          <w:t>vw_user_feedback_all</w:t>
        </w:r>
        <w:r w:rsidR="007E5CAE">
          <w:rPr>
            <w:noProof/>
            <w:webHidden/>
          </w:rPr>
          <w:tab/>
        </w:r>
        <w:r w:rsidR="007E5CAE">
          <w:rPr>
            <w:noProof/>
            <w:webHidden/>
          </w:rPr>
          <w:fldChar w:fldCharType="begin"/>
        </w:r>
        <w:r w:rsidR="007E5CAE">
          <w:rPr>
            <w:noProof/>
            <w:webHidden/>
          </w:rPr>
          <w:instrText xml:space="preserve"> PAGEREF _Toc497995134 \h </w:instrText>
        </w:r>
        <w:r w:rsidR="007E5CAE">
          <w:rPr>
            <w:noProof/>
            <w:webHidden/>
          </w:rPr>
        </w:r>
        <w:r w:rsidR="007E5CAE">
          <w:rPr>
            <w:noProof/>
            <w:webHidden/>
          </w:rPr>
          <w:fldChar w:fldCharType="separate"/>
        </w:r>
        <w:r w:rsidR="007E5CAE">
          <w:rPr>
            <w:noProof/>
            <w:webHidden/>
          </w:rPr>
          <w:t>110</w:t>
        </w:r>
        <w:r w:rsidR="007E5CAE">
          <w:rPr>
            <w:noProof/>
            <w:webHidden/>
          </w:rPr>
          <w:fldChar w:fldCharType="end"/>
        </w:r>
      </w:hyperlink>
    </w:p>
    <w:p w14:paraId="2293F97A" w14:textId="4E4D5C4F" w:rsidR="007E5CAE" w:rsidRDefault="00B555E0">
      <w:pPr>
        <w:pStyle w:val="TOC3"/>
        <w:tabs>
          <w:tab w:val="left" w:pos="2592"/>
        </w:tabs>
        <w:rPr>
          <w:rFonts w:asciiTheme="minorHAnsi" w:eastAsiaTheme="minorEastAsia" w:hAnsiTheme="minorHAnsi"/>
          <w:noProof/>
        </w:rPr>
      </w:pPr>
      <w:hyperlink w:anchor="_Toc497995135" w:history="1">
        <w:r w:rsidR="007E5CAE" w:rsidRPr="000A0548">
          <w:rPr>
            <w:rStyle w:val="Hyperlink"/>
            <w:noProof/>
          </w:rPr>
          <w:t>8.2.14</w:t>
        </w:r>
        <w:r w:rsidR="007E5CAE">
          <w:rPr>
            <w:rFonts w:asciiTheme="minorHAnsi" w:eastAsiaTheme="minorEastAsia" w:hAnsiTheme="minorHAnsi"/>
            <w:noProof/>
          </w:rPr>
          <w:tab/>
        </w:r>
        <w:r w:rsidR="007E5CAE" w:rsidRPr="000A0548">
          <w:rPr>
            <w:rStyle w:val="Hyperlink"/>
            <w:noProof/>
          </w:rPr>
          <w:t>Blank View</w:t>
        </w:r>
        <w:r w:rsidR="007E5CAE">
          <w:rPr>
            <w:noProof/>
            <w:webHidden/>
          </w:rPr>
          <w:tab/>
        </w:r>
        <w:r w:rsidR="007E5CAE">
          <w:rPr>
            <w:noProof/>
            <w:webHidden/>
          </w:rPr>
          <w:fldChar w:fldCharType="begin"/>
        </w:r>
        <w:r w:rsidR="007E5CAE">
          <w:rPr>
            <w:noProof/>
            <w:webHidden/>
          </w:rPr>
          <w:instrText xml:space="preserve"> PAGEREF _Toc497995135 \h </w:instrText>
        </w:r>
        <w:r w:rsidR="007E5CAE">
          <w:rPr>
            <w:noProof/>
            <w:webHidden/>
          </w:rPr>
        </w:r>
        <w:r w:rsidR="007E5CAE">
          <w:rPr>
            <w:noProof/>
            <w:webHidden/>
          </w:rPr>
          <w:fldChar w:fldCharType="separate"/>
        </w:r>
        <w:r w:rsidR="007E5CAE">
          <w:rPr>
            <w:noProof/>
            <w:webHidden/>
          </w:rPr>
          <w:t>111</w:t>
        </w:r>
        <w:r w:rsidR="007E5CAE">
          <w:rPr>
            <w:noProof/>
            <w:webHidden/>
          </w:rPr>
          <w:fldChar w:fldCharType="end"/>
        </w:r>
      </w:hyperlink>
    </w:p>
    <w:p w14:paraId="21D67EA9" w14:textId="67D7E508" w:rsidR="007E5CAE" w:rsidRDefault="00B555E0">
      <w:pPr>
        <w:pStyle w:val="TOC2"/>
        <w:tabs>
          <w:tab w:val="left" w:pos="864"/>
        </w:tabs>
        <w:rPr>
          <w:rFonts w:asciiTheme="minorHAnsi" w:eastAsiaTheme="minorEastAsia" w:hAnsiTheme="minorHAnsi"/>
        </w:rPr>
      </w:pPr>
      <w:hyperlink w:anchor="_Toc497995136" w:history="1">
        <w:r w:rsidR="007E5CAE" w:rsidRPr="000A0548">
          <w:rPr>
            <w:rStyle w:val="Hyperlink"/>
          </w:rPr>
          <w:t>8.3</w:t>
        </w:r>
        <w:r w:rsidR="007E5CAE">
          <w:rPr>
            <w:rFonts w:asciiTheme="minorHAnsi" w:eastAsiaTheme="minorEastAsia" w:hAnsiTheme="minorHAnsi"/>
          </w:rPr>
          <w:tab/>
        </w:r>
        <w:r w:rsidR="007E5CAE" w:rsidRPr="000A0548">
          <w:rPr>
            <w:rStyle w:val="Hyperlink"/>
          </w:rPr>
          <w:t>Triggers</w:t>
        </w:r>
        <w:r w:rsidR="007E5CAE">
          <w:rPr>
            <w:webHidden/>
          </w:rPr>
          <w:tab/>
        </w:r>
        <w:r w:rsidR="007E5CAE">
          <w:rPr>
            <w:webHidden/>
          </w:rPr>
          <w:fldChar w:fldCharType="begin"/>
        </w:r>
        <w:r w:rsidR="007E5CAE">
          <w:rPr>
            <w:webHidden/>
          </w:rPr>
          <w:instrText xml:space="preserve"> PAGEREF _Toc497995136 \h </w:instrText>
        </w:r>
        <w:r w:rsidR="007E5CAE">
          <w:rPr>
            <w:webHidden/>
          </w:rPr>
        </w:r>
        <w:r w:rsidR="007E5CAE">
          <w:rPr>
            <w:webHidden/>
          </w:rPr>
          <w:fldChar w:fldCharType="separate"/>
        </w:r>
        <w:r w:rsidR="007E5CAE">
          <w:rPr>
            <w:webHidden/>
          </w:rPr>
          <w:t>111</w:t>
        </w:r>
        <w:r w:rsidR="007E5CAE">
          <w:rPr>
            <w:webHidden/>
          </w:rPr>
          <w:fldChar w:fldCharType="end"/>
        </w:r>
      </w:hyperlink>
    </w:p>
    <w:p w14:paraId="3CC5DBDB" w14:textId="3AFF33A6" w:rsidR="007E5CAE" w:rsidRDefault="00B555E0">
      <w:pPr>
        <w:pStyle w:val="TOC3"/>
        <w:tabs>
          <w:tab w:val="left" w:pos="1584"/>
        </w:tabs>
        <w:rPr>
          <w:rFonts w:asciiTheme="minorHAnsi" w:eastAsiaTheme="minorEastAsia" w:hAnsiTheme="minorHAnsi"/>
          <w:noProof/>
        </w:rPr>
      </w:pPr>
      <w:hyperlink w:anchor="_Toc497995137" w:history="1">
        <w:r w:rsidR="007E5CAE" w:rsidRPr="000A0548">
          <w:rPr>
            <w:rStyle w:val="Hyperlink"/>
            <w:noProof/>
          </w:rPr>
          <w:t>8.3.1</w:t>
        </w:r>
        <w:r w:rsidR="007E5CAE">
          <w:rPr>
            <w:rFonts w:asciiTheme="minorHAnsi" w:eastAsiaTheme="minorEastAsia" w:hAnsiTheme="minorHAnsi"/>
            <w:noProof/>
          </w:rPr>
          <w:tab/>
        </w:r>
        <w:r w:rsidR="007E5CAE" w:rsidRPr="000A0548">
          <w:rPr>
            <w:rStyle w:val="Hyperlink"/>
            <w:noProof/>
          </w:rPr>
          <w:t>enum_types_insert_before</w:t>
        </w:r>
        <w:r w:rsidR="007E5CAE">
          <w:rPr>
            <w:noProof/>
            <w:webHidden/>
          </w:rPr>
          <w:tab/>
        </w:r>
        <w:r w:rsidR="007E5CAE">
          <w:rPr>
            <w:noProof/>
            <w:webHidden/>
          </w:rPr>
          <w:fldChar w:fldCharType="begin"/>
        </w:r>
        <w:r w:rsidR="007E5CAE">
          <w:rPr>
            <w:noProof/>
            <w:webHidden/>
          </w:rPr>
          <w:instrText xml:space="preserve"> PAGEREF _Toc497995137 \h </w:instrText>
        </w:r>
        <w:r w:rsidR="007E5CAE">
          <w:rPr>
            <w:noProof/>
            <w:webHidden/>
          </w:rPr>
        </w:r>
        <w:r w:rsidR="007E5CAE">
          <w:rPr>
            <w:noProof/>
            <w:webHidden/>
          </w:rPr>
          <w:fldChar w:fldCharType="separate"/>
        </w:r>
        <w:r w:rsidR="007E5CAE">
          <w:rPr>
            <w:noProof/>
            <w:webHidden/>
          </w:rPr>
          <w:t>111</w:t>
        </w:r>
        <w:r w:rsidR="007E5CAE">
          <w:rPr>
            <w:noProof/>
            <w:webHidden/>
          </w:rPr>
          <w:fldChar w:fldCharType="end"/>
        </w:r>
      </w:hyperlink>
    </w:p>
    <w:p w14:paraId="0D903ED2" w14:textId="60F2BED4" w:rsidR="007E5CAE" w:rsidRDefault="00B555E0">
      <w:pPr>
        <w:pStyle w:val="TOC3"/>
        <w:tabs>
          <w:tab w:val="left" w:pos="1584"/>
        </w:tabs>
        <w:rPr>
          <w:rFonts w:asciiTheme="minorHAnsi" w:eastAsiaTheme="minorEastAsia" w:hAnsiTheme="minorHAnsi"/>
          <w:noProof/>
        </w:rPr>
      </w:pPr>
      <w:hyperlink w:anchor="_Toc497995138" w:history="1">
        <w:r w:rsidR="007E5CAE" w:rsidRPr="000A0548">
          <w:rPr>
            <w:rStyle w:val="Hyperlink"/>
            <w:noProof/>
          </w:rPr>
          <w:t>8.3.2</w:t>
        </w:r>
        <w:r w:rsidR="007E5CAE">
          <w:rPr>
            <w:rFonts w:asciiTheme="minorHAnsi" w:eastAsiaTheme="minorEastAsia" w:hAnsiTheme="minorHAnsi"/>
            <w:noProof/>
          </w:rPr>
          <w:tab/>
        </w:r>
        <w:r w:rsidR="007E5CAE" w:rsidRPr="000A0548">
          <w:rPr>
            <w:rStyle w:val="Hyperlink"/>
            <w:noProof/>
          </w:rPr>
          <w:t>enum_values_insert_before</w:t>
        </w:r>
        <w:r w:rsidR="007E5CAE">
          <w:rPr>
            <w:noProof/>
            <w:webHidden/>
          </w:rPr>
          <w:tab/>
        </w:r>
        <w:r w:rsidR="007E5CAE">
          <w:rPr>
            <w:noProof/>
            <w:webHidden/>
          </w:rPr>
          <w:fldChar w:fldCharType="begin"/>
        </w:r>
        <w:r w:rsidR="007E5CAE">
          <w:rPr>
            <w:noProof/>
            <w:webHidden/>
          </w:rPr>
          <w:instrText xml:space="preserve"> PAGEREF _Toc497995138 \h </w:instrText>
        </w:r>
        <w:r w:rsidR="007E5CAE">
          <w:rPr>
            <w:noProof/>
            <w:webHidden/>
          </w:rPr>
        </w:r>
        <w:r w:rsidR="007E5CAE">
          <w:rPr>
            <w:noProof/>
            <w:webHidden/>
          </w:rPr>
          <w:fldChar w:fldCharType="separate"/>
        </w:r>
        <w:r w:rsidR="007E5CAE">
          <w:rPr>
            <w:noProof/>
            <w:webHidden/>
          </w:rPr>
          <w:t>111</w:t>
        </w:r>
        <w:r w:rsidR="007E5CAE">
          <w:rPr>
            <w:noProof/>
            <w:webHidden/>
          </w:rPr>
          <w:fldChar w:fldCharType="end"/>
        </w:r>
      </w:hyperlink>
    </w:p>
    <w:p w14:paraId="71C6C518" w14:textId="341D2722" w:rsidR="007E5CAE" w:rsidRDefault="00B555E0">
      <w:pPr>
        <w:pStyle w:val="TOC3"/>
        <w:tabs>
          <w:tab w:val="left" w:pos="1584"/>
        </w:tabs>
        <w:rPr>
          <w:rFonts w:asciiTheme="minorHAnsi" w:eastAsiaTheme="minorEastAsia" w:hAnsiTheme="minorHAnsi"/>
          <w:noProof/>
        </w:rPr>
      </w:pPr>
      <w:hyperlink w:anchor="_Toc497995139" w:history="1">
        <w:r w:rsidR="007E5CAE" w:rsidRPr="000A0548">
          <w:rPr>
            <w:rStyle w:val="Hyperlink"/>
            <w:noProof/>
          </w:rPr>
          <w:t>8.3.3</w:t>
        </w:r>
        <w:r w:rsidR="007E5CAE">
          <w:rPr>
            <w:rFonts w:asciiTheme="minorHAnsi" w:eastAsiaTheme="minorEastAsia" w:hAnsiTheme="minorHAnsi"/>
            <w:noProof/>
          </w:rPr>
          <w:tab/>
        </w:r>
        <w:r w:rsidR="007E5CAE" w:rsidRPr="000A0548">
          <w:rPr>
            <w:rStyle w:val="Hyperlink"/>
            <w:noProof/>
          </w:rPr>
          <w:t>pcd_insert_before</w:t>
        </w:r>
        <w:r w:rsidR="007E5CAE">
          <w:rPr>
            <w:noProof/>
            <w:webHidden/>
          </w:rPr>
          <w:tab/>
        </w:r>
        <w:r w:rsidR="007E5CAE">
          <w:rPr>
            <w:noProof/>
            <w:webHidden/>
          </w:rPr>
          <w:fldChar w:fldCharType="begin"/>
        </w:r>
        <w:r w:rsidR="007E5CAE">
          <w:rPr>
            <w:noProof/>
            <w:webHidden/>
          </w:rPr>
          <w:instrText xml:space="preserve"> PAGEREF _Toc497995139 \h </w:instrText>
        </w:r>
        <w:r w:rsidR="007E5CAE">
          <w:rPr>
            <w:noProof/>
            <w:webHidden/>
          </w:rPr>
        </w:r>
        <w:r w:rsidR="007E5CAE">
          <w:rPr>
            <w:noProof/>
            <w:webHidden/>
          </w:rPr>
          <w:fldChar w:fldCharType="separate"/>
        </w:r>
        <w:r w:rsidR="007E5CAE">
          <w:rPr>
            <w:noProof/>
            <w:webHidden/>
          </w:rPr>
          <w:t>111</w:t>
        </w:r>
        <w:r w:rsidR="007E5CAE">
          <w:rPr>
            <w:noProof/>
            <w:webHidden/>
          </w:rPr>
          <w:fldChar w:fldCharType="end"/>
        </w:r>
      </w:hyperlink>
    </w:p>
    <w:p w14:paraId="71841C82" w14:textId="2F413C3E" w:rsidR="007E5CAE" w:rsidRDefault="00B555E0">
      <w:pPr>
        <w:pStyle w:val="TOC3"/>
        <w:tabs>
          <w:tab w:val="left" w:pos="1584"/>
        </w:tabs>
        <w:rPr>
          <w:rFonts w:asciiTheme="minorHAnsi" w:eastAsiaTheme="minorEastAsia" w:hAnsiTheme="minorHAnsi"/>
          <w:noProof/>
        </w:rPr>
      </w:pPr>
      <w:hyperlink w:anchor="_Toc497995140" w:history="1">
        <w:r w:rsidR="007E5CAE" w:rsidRPr="000A0548">
          <w:rPr>
            <w:rStyle w:val="Hyperlink"/>
            <w:noProof/>
          </w:rPr>
          <w:t>8.3.4</w:t>
        </w:r>
        <w:r w:rsidR="007E5CAE">
          <w:rPr>
            <w:rFonts w:asciiTheme="minorHAnsi" w:eastAsiaTheme="minorEastAsia" w:hAnsiTheme="minorHAnsi"/>
            <w:noProof/>
          </w:rPr>
          <w:tab/>
        </w:r>
        <w:r w:rsidR="007E5CAE" w:rsidRPr="000A0548">
          <w:rPr>
            <w:rStyle w:val="Hyperlink"/>
            <w:noProof/>
          </w:rPr>
          <w:t>remarks_insert_before</w:t>
        </w:r>
        <w:r w:rsidR="007E5CAE">
          <w:rPr>
            <w:noProof/>
            <w:webHidden/>
          </w:rPr>
          <w:tab/>
        </w:r>
        <w:r w:rsidR="007E5CAE">
          <w:rPr>
            <w:noProof/>
            <w:webHidden/>
          </w:rPr>
          <w:fldChar w:fldCharType="begin"/>
        </w:r>
        <w:r w:rsidR="007E5CAE">
          <w:rPr>
            <w:noProof/>
            <w:webHidden/>
          </w:rPr>
          <w:instrText xml:space="preserve"> PAGEREF _Toc497995140 \h </w:instrText>
        </w:r>
        <w:r w:rsidR="007E5CAE">
          <w:rPr>
            <w:noProof/>
            <w:webHidden/>
          </w:rPr>
        </w:r>
        <w:r w:rsidR="007E5CAE">
          <w:rPr>
            <w:noProof/>
            <w:webHidden/>
          </w:rPr>
          <w:fldChar w:fldCharType="separate"/>
        </w:r>
        <w:r w:rsidR="007E5CAE">
          <w:rPr>
            <w:noProof/>
            <w:webHidden/>
          </w:rPr>
          <w:t>111</w:t>
        </w:r>
        <w:r w:rsidR="007E5CAE">
          <w:rPr>
            <w:noProof/>
            <w:webHidden/>
          </w:rPr>
          <w:fldChar w:fldCharType="end"/>
        </w:r>
      </w:hyperlink>
    </w:p>
    <w:p w14:paraId="74468B8D" w14:textId="544F5F44" w:rsidR="007E5CAE" w:rsidRDefault="00B555E0">
      <w:pPr>
        <w:pStyle w:val="TOC3"/>
        <w:tabs>
          <w:tab w:val="left" w:pos="1584"/>
        </w:tabs>
        <w:rPr>
          <w:rFonts w:asciiTheme="minorHAnsi" w:eastAsiaTheme="minorEastAsia" w:hAnsiTheme="minorHAnsi"/>
          <w:noProof/>
        </w:rPr>
      </w:pPr>
      <w:hyperlink w:anchor="_Toc497995141" w:history="1">
        <w:r w:rsidR="007E5CAE" w:rsidRPr="000A0548">
          <w:rPr>
            <w:rStyle w:val="Hyperlink"/>
            <w:noProof/>
          </w:rPr>
          <w:t>8.3.5</w:t>
        </w:r>
        <w:r w:rsidR="007E5CAE">
          <w:rPr>
            <w:rFonts w:asciiTheme="minorHAnsi" w:eastAsiaTheme="minorEastAsia" w:hAnsiTheme="minorHAnsi"/>
            <w:noProof/>
          </w:rPr>
          <w:tab/>
        </w:r>
        <w:r w:rsidR="007E5CAE" w:rsidRPr="000A0548">
          <w:rPr>
            <w:rStyle w:val="Hyperlink"/>
            <w:noProof/>
          </w:rPr>
          <w:t>trackers_insert_before</w:t>
        </w:r>
        <w:r w:rsidR="007E5CAE">
          <w:rPr>
            <w:noProof/>
            <w:webHidden/>
          </w:rPr>
          <w:tab/>
        </w:r>
        <w:r w:rsidR="007E5CAE">
          <w:rPr>
            <w:noProof/>
            <w:webHidden/>
          </w:rPr>
          <w:fldChar w:fldCharType="begin"/>
        </w:r>
        <w:r w:rsidR="007E5CAE">
          <w:rPr>
            <w:noProof/>
            <w:webHidden/>
          </w:rPr>
          <w:instrText xml:space="preserve"> PAGEREF _Toc497995141 \h </w:instrText>
        </w:r>
        <w:r w:rsidR="007E5CAE">
          <w:rPr>
            <w:noProof/>
            <w:webHidden/>
          </w:rPr>
        </w:r>
        <w:r w:rsidR="007E5CAE">
          <w:rPr>
            <w:noProof/>
            <w:webHidden/>
          </w:rPr>
          <w:fldChar w:fldCharType="separate"/>
        </w:r>
        <w:r w:rsidR="007E5CAE">
          <w:rPr>
            <w:noProof/>
            <w:webHidden/>
          </w:rPr>
          <w:t>111</w:t>
        </w:r>
        <w:r w:rsidR="007E5CAE">
          <w:rPr>
            <w:noProof/>
            <w:webHidden/>
          </w:rPr>
          <w:fldChar w:fldCharType="end"/>
        </w:r>
      </w:hyperlink>
    </w:p>
    <w:p w14:paraId="5164A8D1" w14:textId="7276734E" w:rsidR="007E5CAE" w:rsidRDefault="00B555E0">
      <w:pPr>
        <w:pStyle w:val="TOC3"/>
        <w:rPr>
          <w:rFonts w:asciiTheme="minorHAnsi" w:eastAsiaTheme="minorEastAsia" w:hAnsiTheme="minorHAnsi"/>
          <w:noProof/>
        </w:rPr>
      </w:pPr>
      <w:hyperlink w:anchor="_Toc497995142" w:history="1">
        <w:r w:rsidR="007E5CAE" w:rsidRPr="000A0548">
          <w:rPr>
            <w:rStyle w:val="Hyperlink"/>
            <w:noProof/>
          </w:rPr>
          <w:t>8.3.6</w:t>
        </w:r>
        <w:r w:rsidR="007E5CAE">
          <w:rPr>
            <w:noProof/>
            <w:webHidden/>
          </w:rPr>
          <w:tab/>
        </w:r>
        <w:r w:rsidR="007E5CAE">
          <w:rPr>
            <w:noProof/>
            <w:webHidden/>
          </w:rPr>
          <w:fldChar w:fldCharType="begin"/>
        </w:r>
        <w:r w:rsidR="007E5CAE">
          <w:rPr>
            <w:noProof/>
            <w:webHidden/>
          </w:rPr>
          <w:instrText xml:space="preserve"> PAGEREF _Toc497995142 \h </w:instrText>
        </w:r>
        <w:r w:rsidR="007E5CAE">
          <w:rPr>
            <w:noProof/>
            <w:webHidden/>
          </w:rPr>
        </w:r>
        <w:r w:rsidR="007E5CAE">
          <w:rPr>
            <w:noProof/>
            <w:webHidden/>
          </w:rPr>
          <w:fldChar w:fldCharType="separate"/>
        </w:r>
        <w:r w:rsidR="007E5CAE">
          <w:rPr>
            <w:noProof/>
            <w:webHidden/>
          </w:rPr>
          <w:t>111</w:t>
        </w:r>
        <w:r w:rsidR="007E5CAE">
          <w:rPr>
            <w:noProof/>
            <w:webHidden/>
          </w:rPr>
          <w:fldChar w:fldCharType="end"/>
        </w:r>
      </w:hyperlink>
    </w:p>
    <w:p w14:paraId="1DAD38DD" w14:textId="585F1043" w:rsidR="007E5CAE" w:rsidRDefault="00B555E0">
      <w:pPr>
        <w:pStyle w:val="TOC2"/>
        <w:tabs>
          <w:tab w:val="left" w:pos="864"/>
        </w:tabs>
        <w:rPr>
          <w:rFonts w:asciiTheme="minorHAnsi" w:eastAsiaTheme="minorEastAsia" w:hAnsiTheme="minorHAnsi"/>
        </w:rPr>
      </w:pPr>
      <w:hyperlink w:anchor="_Toc497995143" w:history="1">
        <w:r w:rsidR="007E5CAE" w:rsidRPr="000A0548">
          <w:rPr>
            <w:rStyle w:val="Hyperlink"/>
          </w:rPr>
          <w:t>8.4</w:t>
        </w:r>
        <w:r w:rsidR="007E5CAE">
          <w:rPr>
            <w:rFonts w:asciiTheme="minorHAnsi" w:eastAsiaTheme="minorEastAsia" w:hAnsiTheme="minorHAnsi"/>
          </w:rPr>
          <w:tab/>
        </w:r>
        <w:r w:rsidR="007E5CAE" w:rsidRPr="000A0548">
          <w:rPr>
            <w:rStyle w:val="Hyperlink"/>
          </w:rPr>
          <w:t>Functions</w:t>
        </w:r>
        <w:r w:rsidR="007E5CAE">
          <w:rPr>
            <w:webHidden/>
          </w:rPr>
          <w:tab/>
        </w:r>
        <w:r w:rsidR="007E5CAE">
          <w:rPr>
            <w:webHidden/>
          </w:rPr>
          <w:fldChar w:fldCharType="begin"/>
        </w:r>
        <w:r w:rsidR="007E5CAE">
          <w:rPr>
            <w:webHidden/>
          </w:rPr>
          <w:instrText xml:space="preserve"> PAGEREF _Toc497995143 \h </w:instrText>
        </w:r>
        <w:r w:rsidR="007E5CAE">
          <w:rPr>
            <w:webHidden/>
          </w:rPr>
        </w:r>
        <w:r w:rsidR="007E5CAE">
          <w:rPr>
            <w:webHidden/>
          </w:rPr>
          <w:fldChar w:fldCharType="separate"/>
        </w:r>
        <w:r w:rsidR="007E5CAE">
          <w:rPr>
            <w:webHidden/>
          </w:rPr>
          <w:t>112</w:t>
        </w:r>
        <w:r w:rsidR="007E5CAE">
          <w:rPr>
            <w:webHidden/>
          </w:rPr>
          <w:fldChar w:fldCharType="end"/>
        </w:r>
      </w:hyperlink>
    </w:p>
    <w:p w14:paraId="196B2F15" w14:textId="54659DB8" w:rsidR="007E5CAE" w:rsidRDefault="00B555E0">
      <w:pPr>
        <w:pStyle w:val="TOC3"/>
        <w:tabs>
          <w:tab w:val="left" w:pos="1584"/>
        </w:tabs>
        <w:rPr>
          <w:rFonts w:asciiTheme="minorHAnsi" w:eastAsiaTheme="minorEastAsia" w:hAnsiTheme="minorHAnsi"/>
          <w:noProof/>
        </w:rPr>
      </w:pPr>
      <w:hyperlink w:anchor="_Toc497995144" w:history="1">
        <w:r w:rsidR="007E5CAE" w:rsidRPr="000A0548">
          <w:rPr>
            <w:rStyle w:val="Hyperlink"/>
            <w:noProof/>
          </w:rPr>
          <w:t>8.4.1</w:t>
        </w:r>
        <w:r w:rsidR="007E5CAE">
          <w:rPr>
            <w:rFonts w:asciiTheme="minorHAnsi" w:eastAsiaTheme="minorEastAsia" w:hAnsiTheme="minorHAnsi"/>
            <w:noProof/>
          </w:rPr>
          <w:tab/>
        </w:r>
        <w:r w:rsidR="007E5CAE" w:rsidRPr="000A0548">
          <w:rPr>
            <w:rStyle w:val="Hyperlink"/>
            <w:noProof/>
          </w:rPr>
          <w:t>f_create_pcd_id</w:t>
        </w:r>
        <w:r w:rsidR="007E5CAE">
          <w:rPr>
            <w:noProof/>
            <w:webHidden/>
          </w:rPr>
          <w:tab/>
        </w:r>
        <w:r w:rsidR="007E5CAE">
          <w:rPr>
            <w:noProof/>
            <w:webHidden/>
          </w:rPr>
          <w:fldChar w:fldCharType="begin"/>
        </w:r>
        <w:r w:rsidR="007E5CAE">
          <w:rPr>
            <w:noProof/>
            <w:webHidden/>
          </w:rPr>
          <w:instrText xml:space="preserve"> PAGEREF _Toc497995144 \h </w:instrText>
        </w:r>
        <w:r w:rsidR="007E5CAE">
          <w:rPr>
            <w:noProof/>
            <w:webHidden/>
          </w:rPr>
        </w:r>
        <w:r w:rsidR="007E5CAE">
          <w:rPr>
            <w:noProof/>
            <w:webHidden/>
          </w:rPr>
          <w:fldChar w:fldCharType="separate"/>
        </w:r>
        <w:r w:rsidR="007E5CAE">
          <w:rPr>
            <w:noProof/>
            <w:webHidden/>
          </w:rPr>
          <w:t>112</w:t>
        </w:r>
        <w:r w:rsidR="007E5CAE">
          <w:rPr>
            <w:noProof/>
            <w:webHidden/>
          </w:rPr>
          <w:fldChar w:fldCharType="end"/>
        </w:r>
      </w:hyperlink>
    </w:p>
    <w:p w14:paraId="3FFA0654" w14:textId="411C00E8" w:rsidR="007E5CAE" w:rsidRDefault="00B555E0">
      <w:pPr>
        <w:pStyle w:val="TOC3"/>
        <w:tabs>
          <w:tab w:val="left" w:pos="1584"/>
        </w:tabs>
        <w:rPr>
          <w:rFonts w:asciiTheme="minorHAnsi" w:eastAsiaTheme="minorEastAsia" w:hAnsiTheme="minorHAnsi"/>
          <w:noProof/>
        </w:rPr>
      </w:pPr>
      <w:hyperlink w:anchor="_Toc497995145" w:history="1">
        <w:r w:rsidR="007E5CAE" w:rsidRPr="000A0548">
          <w:rPr>
            <w:rStyle w:val="Hyperlink"/>
            <w:noProof/>
          </w:rPr>
          <w:t>8.4.2</w:t>
        </w:r>
        <w:r w:rsidR="007E5CAE">
          <w:rPr>
            <w:rFonts w:asciiTheme="minorHAnsi" w:eastAsiaTheme="minorEastAsia" w:hAnsiTheme="minorHAnsi"/>
            <w:noProof/>
          </w:rPr>
          <w:tab/>
        </w:r>
        <w:r w:rsidR="007E5CAE" w:rsidRPr="000A0548">
          <w:rPr>
            <w:rStyle w:val="Hyperlink"/>
            <w:noProof/>
          </w:rPr>
          <w:t>f_remarks_string</w:t>
        </w:r>
        <w:r w:rsidR="007E5CAE">
          <w:rPr>
            <w:noProof/>
            <w:webHidden/>
          </w:rPr>
          <w:tab/>
        </w:r>
        <w:r w:rsidR="007E5CAE">
          <w:rPr>
            <w:noProof/>
            <w:webHidden/>
          </w:rPr>
          <w:fldChar w:fldCharType="begin"/>
        </w:r>
        <w:r w:rsidR="007E5CAE">
          <w:rPr>
            <w:noProof/>
            <w:webHidden/>
          </w:rPr>
          <w:instrText xml:space="preserve"> PAGEREF _Toc497995145 \h </w:instrText>
        </w:r>
        <w:r w:rsidR="007E5CAE">
          <w:rPr>
            <w:noProof/>
            <w:webHidden/>
          </w:rPr>
        </w:r>
        <w:r w:rsidR="007E5CAE">
          <w:rPr>
            <w:noProof/>
            <w:webHidden/>
          </w:rPr>
          <w:fldChar w:fldCharType="separate"/>
        </w:r>
        <w:r w:rsidR="007E5CAE">
          <w:rPr>
            <w:noProof/>
            <w:webHidden/>
          </w:rPr>
          <w:t>112</w:t>
        </w:r>
        <w:r w:rsidR="007E5CAE">
          <w:rPr>
            <w:noProof/>
            <w:webHidden/>
          </w:rPr>
          <w:fldChar w:fldCharType="end"/>
        </w:r>
      </w:hyperlink>
    </w:p>
    <w:p w14:paraId="75D1AC37" w14:textId="3A565568" w:rsidR="007E5CAE" w:rsidRDefault="00B555E0">
      <w:pPr>
        <w:pStyle w:val="TOC3"/>
        <w:tabs>
          <w:tab w:val="left" w:pos="1584"/>
        </w:tabs>
        <w:rPr>
          <w:rFonts w:asciiTheme="minorHAnsi" w:eastAsiaTheme="minorEastAsia" w:hAnsiTheme="minorHAnsi"/>
          <w:noProof/>
        </w:rPr>
      </w:pPr>
      <w:hyperlink w:anchor="_Toc497995146" w:history="1">
        <w:r w:rsidR="007E5CAE" w:rsidRPr="000A0548">
          <w:rPr>
            <w:rStyle w:val="Hyperlink"/>
            <w:noProof/>
          </w:rPr>
          <w:t>8.4.3</w:t>
        </w:r>
        <w:r w:rsidR="007E5CAE">
          <w:rPr>
            <w:rFonts w:asciiTheme="minorHAnsi" w:eastAsiaTheme="minorEastAsia" w:hAnsiTheme="minorHAnsi"/>
            <w:noProof/>
          </w:rPr>
          <w:tab/>
        </w:r>
        <w:r w:rsidR="007E5CAE" w:rsidRPr="000A0548">
          <w:rPr>
            <w:rStyle w:val="Hyperlink"/>
            <w:noProof/>
          </w:rPr>
          <w:t>uuid_v4</w:t>
        </w:r>
        <w:r w:rsidR="007E5CAE">
          <w:rPr>
            <w:noProof/>
            <w:webHidden/>
          </w:rPr>
          <w:tab/>
        </w:r>
        <w:r w:rsidR="007E5CAE">
          <w:rPr>
            <w:noProof/>
            <w:webHidden/>
          </w:rPr>
          <w:fldChar w:fldCharType="begin"/>
        </w:r>
        <w:r w:rsidR="007E5CAE">
          <w:rPr>
            <w:noProof/>
            <w:webHidden/>
          </w:rPr>
          <w:instrText xml:space="preserve"> PAGEREF _Toc497995146 \h </w:instrText>
        </w:r>
        <w:r w:rsidR="007E5CAE">
          <w:rPr>
            <w:noProof/>
            <w:webHidden/>
          </w:rPr>
        </w:r>
        <w:r w:rsidR="007E5CAE">
          <w:rPr>
            <w:noProof/>
            <w:webHidden/>
          </w:rPr>
          <w:fldChar w:fldCharType="separate"/>
        </w:r>
        <w:r w:rsidR="007E5CAE">
          <w:rPr>
            <w:noProof/>
            <w:webHidden/>
          </w:rPr>
          <w:t>112</w:t>
        </w:r>
        <w:r w:rsidR="007E5CAE">
          <w:rPr>
            <w:noProof/>
            <w:webHidden/>
          </w:rPr>
          <w:fldChar w:fldCharType="end"/>
        </w:r>
      </w:hyperlink>
    </w:p>
    <w:p w14:paraId="07C8A2CF" w14:textId="303D5D53" w:rsidR="007E5CAE" w:rsidRDefault="00B555E0">
      <w:pPr>
        <w:pStyle w:val="TOC3"/>
        <w:rPr>
          <w:rFonts w:asciiTheme="minorHAnsi" w:eastAsiaTheme="minorEastAsia" w:hAnsiTheme="minorHAnsi"/>
          <w:noProof/>
        </w:rPr>
      </w:pPr>
      <w:hyperlink w:anchor="_Toc497995147" w:history="1">
        <w:r w:rsidR="007E5CAE" w:rsidRPr="000A0548">
          <w:rPr>
            <w:rStyle w:val="Hyperlink"/>
            <w:noProof/>
          </w:rPr>
          <w:t>8.4.4</w:t>
        </w:r>
        <w:r w:rsidR="007E5CAE">
          <w:rPr>
            <w:noProof/>
            <w:webHidden/>
          </w:rPr>
          <w:tab/>
        </w:r>
        <w:r w:rsidR="007E5CAE">
          <w:rPr>
            <w:noProof/>
            <w:webHidden/>
          </w:rPr>
          <w:fldChar w:fldCharType="begin"/>
        </w:r>
        <w:r w:rsidR="007E5CAE">
          <w:rPr>
            <w:noProof/>
            <w:webHidden/>
          </w:rPr>
          <w:instrText xml:space="preserve"> PAGEREF _Toc497995147 \h </w:instrText>
        </w:r>
        <w:r w:rsidR="007E5CAE">
          <w:rPr>
            <w:noProof/>
            <w:webHidden/>
          </w:rPr>
        </w:r>
        <w:r w:rsidR="007E5CAE">
          <w:rPr>
            <w:noProof/>
            <w:webHidden/>
          </w:rPr>
          <w:fldChar w:fldCharType="separate"/>
        </w:r>
        <w:r w:rsidR="007E5CAE">
          <w:rPr>
            <w:noProof/>
            <w:webHidden/>
          </w:rPr>
          <w:t>112</w:t>
        </w:r>
        <w:r w:rsidR="007E5CAE">
          <w:rPr>
            <w:noProof/>
            <w:webHidden/>
          </w:rPr>
          <w:fldChar w:fldCharType="end"/>
        </w:r>
      </w:hyperlink>
    </w:p>
    <w:p w14:paraId="371A972C" w14:textId="44036309" w:rsidR="007E5CAE" w:rsidRDefault="00B555E0">
      <w:pPr>
        <w:pStyle w:val="TOC2"/>
        <w:tabs>
          <w:tab w:val="left" w:pos="864"/>
        </w:tabs>
        <w:rPr>
          <w:rFonts w:asciiTheme="minorHAnsi" w:eastAsiaTheme="minorEastAsia" w:hAnsiTheme="minorHAnsi"/>
        </w:rPr>
      </w:pPr>
      <w:hyperlink w:anchor="_Toc497995148" w:history="1">
        <w:r w:rsidR="007E5CAE" w:rsidRPr="000A0548">
          <w:rPr>
            <w:rStyle w:val="Hyperlink"/>
          </w:rPr>
          <w:t>8.5</w:t>
        </w:r>
        <w:r w:rsidR="007E5CAE">
          <w:rPr>
            <w:rFonts w:asciiTheme="minorHAnsi" w:eastAsiaTheme="minorEastAsia" w:hAnsiTheme="minorHAnsi"/>
          </w:rPr>
          <w:tab/>
        </w:r>
        <w:r w:rsidR="007E5CAE" w:rsidRPr="000A0548">
          <w:rPr>
            <w:rStyle w:val="Hyperlink"/>
          </w:rPr>
          <w:t>Procedures</w:t>
        </w:r>
        <w:r w:rsidR="007E5CAE">
          <w:rPr>
            <w:webHidden/>
          </w:rPr>
          <w:tab/>
        </w:r>
        <w:r w:rsidR="007E5CAE">
          <w:rPr>
            <w:webHidden/>
          </w:rPr>
          <w:fldChar w:fldCharType="begin"/>
        </w:r>
        <w:r w:rsidR="007E5CAE">
          <w:rPr>
            <w:webHidden/>
          </w:rPr>
          <w:instrText xml:space="preserve"> PAGEREF _Toc497995148 \h </w:instrText>
        </w:r>
        <w:r w:rsidR="007E5CAE">
          <w:rPr>
            <w:webHidden/>
          </w:rPr>
        </w:r>
        <w:r w:rsidR="007E5CAE">
          <w:rPr>
            <w:webHidden/>
          </w:rPr>
          <w:fldChar w:fldCharType="separate"/>
        </w:r>
        <w:r w:rsidR="007E5CAE">
          <w:rPr>
            <w:webHidden/>
          </w:rPr>
          <w:t>112</w:t>
        </w:r>
        <w:r w:rsidR="007E5CAE">
          <w:rPr>
            <w:webHidden/>
          </w:rPr>
          <w:fldChar w:fldCharType="end"/>
        </w:r>
      </w:hyperlink>
    </w:p>
    <w:p w14:paraId="122640C3" w14:textId="2832CBAB" w:rsidR="007E5CAE" w:rsidRDefault="00B555E0">
      <w:pPr>
        <w:pStyle w:val="TOC3"/>
        <w:rPr>
          <w:rFonts w:asciiTheme="minorHAnsi" w:eastAsiaTheme="minorEastAsia" w:hAnsiTheme="minorHAnsi"/>
          <w:noProof/>
        </w:rPr>
      </w:pPr>
      <w:hyperlink w:anchor="_Toc497995149" w:history="1">
        <w:r w:rsidR="007E5CAE" w:rsidRPr="000A0548">
          <w:rPr>
            <w:rStyle w:val="Hyperlink"/>
            <w:noProof/>
          </w:rPr>
          <w:t>8.5.1</w:t>
        </w:r>
        <w:r w:rsidR="007E5CAE">
          <w:rPr>
            <w:noProof/>
            <w:webHidden/>
          </w:rPr>
          <w:tab/>
        </w:r>
        <w:r w:rsidR="007E5CAE">
          <w:rPr>
            <w:noProof/>
            <w:webHidden/>
          </w:rPr>
          <w:fldChar w:fldCharType="begin"/>
        </w:r>
        <w:r w:rsidR="007E5CAE">
          <w:rPr>
            <w:noProof/>
            <w:webHidden/>
          </w:rPr>
          <w:instrText xml:space="preserve"> PAGEREF _Toc497995149 \h </w:instrText>
        </w:r>
        <w:r w:rsidR="007E5CAE">
          <w:rPr>
            <w:noProof/>
            <w:webHidden/>
          </w:rPr>
        </w:r>
        <w:r w:rsidR="007E5CAE">
          <w:rPr>
            <w:noProof/>
            <w:webHidden/>
          </w:rPr>
          <w:fldChar w:fldCharType="separate"/>
        </w:r>
        <w:r w:rsidR="007E5CAE">
          <w:rPr>
            <w:noProof/>
            <w:webHidden/>
          </w:rPr>
          <w:t>112</w:t>
        </w:r>
        <w:r w:rsidR="007E5CAE">
          <w:rPr>
            <w:noProof/>
            <w:webHidden/>
          </w:rPr>
          <w:fldChar w:fldCharType="end"/>
        </w:r>
      </w:hyperlink>
    </w:p>
    <w:p w14:paraId="608F4125" w14:textId="171846AE" w:rsidR="007E5CAE" w:rsidRDefault="00B555E0">
      <w:pPr>
        <w:pStyle w:val="TOC2"/>
        <w:tabs>
          <w:tab w:val="left" w:pos="864"/>
        </w:tabs>
        <w:rPr>
          <w:rFonts w:asciiTheme="minorHAnsi" w:eastAsiaTheme="minorEastAsia" w:hAnsiTheme="minorHAnsi"/>
        </w:rPr>
      </w:pPr>
      <w:hyperlink w:anchor="_Toc497995150" w:history="1">
        <w:r w:rsidR="007E5CAE" w:rsidRPr="000A0548">
          <w:rPr>
            <w:rStyle w:val="Hyperlink"/>
          </w:rPr>
          <w:t>8.6</w:t>
        </w:r>
        <w:r w:rsidR="007E5CAE">
          <w:rPr>
            <w:rFonts w:asciiTheme="minorHAnsi" w:eastAsiaTheme="minorEastAsia" w:hAnsiTheme="minorHAnsi"/>
          </w:rPr>
          <w:tab/>
        </w:r>
        <w:r w:rsidR="007E5CAE" w:rsidRPr="000A0548">
          <w:rPr>
            <w:rStyle w:val="Hyperlink"/>
          </w:rPr>
          <w:t>Schema Post Deployment Scripts</w:t>
        </w:r>
        <w:r w:rsidR="007E5CAE">
          <w:rPr>
            <w:webHidden/>
          </w:rPr>
          <w:tab/>
        </w:r>
        <w:r w:rsidR="007E5CAE">
          <w:rPr>
            <w:webHidden/>
          </w:rPr>
          <w:fldChar w:fldCharType="begin"/>
        </w:r>
        <w:r w:rsidR="007E5CAE">
          <w:rPr>
            <w:webHidden/>
          </w:rPr>
          <w:instrText xml:space="preserve"> PAGEREF _Toc497995150 \h </w:instrText>
        </w:r>
        <w:r w:rsidR="007E5CAE">
          <w:rPr>
            <w:webHidden/>
          </w:rPr>
        </w:r>
        <w:r w:rsidR="007E5CAE">
          <w:rPr>
            <w:webHidden/>
          </w:rPr>
          <w:fldChar w:fldCharType="separate"/>
        </w:r>
        <w:r w:rsidR="007E5CAE">
          <w:rPr>
            <w:webHidden/>
          </w:rPr>
          <w:t>112</w:t>
        </w:r>
        <w:r w:rsidR="007E5CAE">
          <w:rPr>
            <w:webHidden/>
          </w:rPr>
          <w:fldChar w:fldCharType="end"/>
        </w:r>
      </w:hyperlink>
    </w:p>
    <w:p w14:paraId="72C30D24" w14:textId="71C0B7FB" w:rsidR="007E5CAE" w:rsidRDefault="00B555E0">
      <w:pPr>
        <w:pStyle w:val="TOC3"/>
        <w:rPr>
          <w:rFonts w:asciiTheme="minorHAnsi" w:eastAsiaTheme="minorEastAsia" w:hAnsiTheme="minorHAnsi"/>
          <w:noProof/>
        </w:rPr>
      </w:pPr>
      <w:hyperlink w:anchor="_Toc497995151" w:history="1">
        <w:r w:rsidR="007E5CAE" w:rsidRPr="000A0548">
          <w:rPr>
            <w:rStyle w:val="Hyperlink"/>
            <w:noProof/>
          </w:rPr>
          <w:t>8.6.1</w:t>
        </w:r>
        <w:r w:rsidR="007E5CAE">
          <w:rPr>
            <w:noProof/>
            <w:webHidden/>
          </w:rPr>
          <w:tab/>
        </w:r>
        <w:r w:rsidR="007E5CAE">
          <w:rPr>
            <w:noProof/>
            <w:webHidden/>
          </w:rPr>
          <w:fldChar w:fldCharType="begin"/>
        </w:r>
        <w:r w:rsidR="007E5CAE">
          <w:rPr>
            <w:noProof/>
            <w:webHidden/>
          </w:rPr>
          <w:instrText xml:space="preserve"> PAGEREF _Toc497995151 \h </w:instrText>
        </w:r>
        <w:r w:rsidR="007E5CAE">
          <w:rPr>
            <w:noProof/>
            <w:webHidden/>
          </w:rPr>
        </w:r>
        <w:r w:rsidR="007E5CAE">
          <w:rPr>
            <w:noProof/>
            <w:webHidden/>
          </w:rPr>
          <w:fldChar w:fldCharType="separate"/>
        </w:r>
        <w:r w:rsidR="007E5CAE">
          <w:rPr>
            <w:noProof/>
            <w:webHidden/>
          </w:rPr>
          <w:t>112</w:t>
        </w:r>
        <w:r w:rsidR="007E5CAE">
          <w:rPr>
            <w:noProof/>
            <w:webHidden/>
          </w:rPr>
          <w:fldChar w:fldCharType="end"/>
        </w:r>
      </w:hyperlink>
    </w:p>
    <w:p w14:paraId="3FDC2314" w14:textId="7C79F13B" w:rsidR="007E5CAE" w:rsidRDefault="00B555E0">
      <w:pPr>
        <w:pStyle w:val="TOC1"/>
        <w:rPr>
          <w:rFonts w:asciiTheme="minorHAnsi" w:eastAsiaTheme="minorEastAsia" w:hAnsiTheme="minorHAnsi"/>
          <w:b w:val="0"/>
          <w:noProof/>
        </w:rPr>
      </w:pPr>
      <w:hyperlink w:anchor="_Toc497995152" w:history="1">
        <w:r w:rsidR="007E5CAE" w:rsidRPr="000A0548">
          <w:rPr>
            <w:rStyle w:val="Hyperlink"/>
            <w:noProof/>
          </w:rPr>
          <w:t>9.</w:t>
        </w:r>
        <w:r w:rsidR="007E5CAE">
          <w:rPr>
            <w:rFonts w:asciiTheme="minorHAnsi" w:eastAsiaTheme="minorEastAsia" w:hAnsiTheme="minorHAnsi"/>
            <w:b w:val="0"/>
            <w:noProof/>
          </w:rPr>
          <w:tab/>
        </w:r>
        <w:r w:rsidR="007E5CAE" w:rsidRPr="000A0548">
          <w:rPr>
            <w:rStyle w:val="Hyperlink"/>
            <w:noProof/>
          </w:rPr>
          <w:t>[CSCI Name] CSCI</w:t>
        </w:r>
        <w:r w:rsidR="007E5CAE">
          <w:rPr>
            <w:noProof/>
            <w:webHidden/>
          </w:rPr>
          <w:tab/>
        </w:r>
        <w:r w:rsidR="007E5CAE">
          <w:rPr>
            <w:noProof/>
            <w:webHidden/>
          </w:rPr>
          <w:fldChar w:fldCharType="begin"/>
        </w:r>
        <w:r w:rsidR="007E5CAE">
          <w:rPr>
            <w:noProof/>
            <w:webHidden/>
          </w:rPr>
          <w:instrText xml:space="preserve"> PAGEREF _Toc497995152 \h </w:instrText>
        </w:r>
        <w:r w:rsidR="007E5CAE">
          <w:rPr>
            <w:noProof/>
            <w:webHidden/>
          </w:rPr>
        </w:r>
        <w:r w:rsidR="007E5CAE">
          <w:rPr>
            <w:noProof/>
            <w:webHidden/>
          </w:rPr>
          <w:fldChar w:fldCharType="separate"/>
        </w:r>
        <w:r w:rsidR="007E5CAE">
          <w:rPr>
            <w:noProof/>
            <w:webHidden/>
          </w:rPr>
          <w:t>112</w:t>
        </w:r>
        <w:r w:rsidR="007E5CAE">
          <w:rPr>
            <w:noProof/>
            <w:webHidden/>
          </w:rPr>
          <w:fldChar w:fldCharType="end"/>
        </w:r>
      </w:hyperlink>
    </w:p>
    <w:p w14:paraId="7B3A799F" w14:textId="23B1310D" w:rsidR="007E5CAE" w:rsidRDefault="00B555E0">
      <w:pPr>
        <w:pStyle w:val="TOC2"/>
        <w:tabs>
          <w:tab w:val="left" w:pos="864"/>
        </w:tabs>
        <w:rPr>
          <w:rFonts w:asciiTheme="minorHAnsi" w:eastAsiaTheme="minorEastAsia" w:hAnsiTheme="minorHAnsi"/>
        </w:rPr>
      </w:pPr>
      <w:hyperlink w:anchor="_Toc497995153" w:history="1">
        <w:r w:rsidR="007E5CAE" w:rsidRPr="000A0548">
          <w:rPr>
            <w:rStyle w:val="Hyperlink"/>
          </w:rPr>
          <w:t>9.1</w:t>
        </w:r>
        <w:r w:rsidR="007E5CAE">
          <w:rPr>
            <w:rFonts w:asciiTheme="minorHAnsi" w:eastAsiaTheme="minorEastAsia" w:hAnsiTheme="minorHAnsi"/>
          </w:rPr>
          <w:tab/>
        </w:r>
        <w:r w:rsidR="007E5CAE" w:rsidRPr="000A0548">
          <w:rPr>
            <w:rStyle w:val="Hyperlink"/>
          </w:rPr>
          <w:t>[CSC Name] CSC</w:t>
        </w:r>
        <w:r w:rsidR="007E5CAE">
          <w:rPr>
            <w:webHidden/>
          </w:rPr>
          <w:tab/>
        </w:r>
        <w:r w:rsidR="007E5CAE">
          <w:rPr>
            <w:webHidden/>
          </w:rPr>
          <w:fldChar w:fldCharType="begin"/>
        </w:r>
        <w:r w:rsidR="007E5CAE">
          <w:rPr>
            <w:webHidden/>
          </w:rPr>
          <w:instrText xml:space="preserve"> PAGEREF _Toc497995153 \h </w:instrText>
        </w:r>
        <w:r w:rsidR="007E5CAE">
          <w:rPr>
            <w:webHidden/>
          </w:rPr>
        </w:r>
        <w:r w:rsidR="007E5CAE">
          <w:rPr>
            <w:webHidden/>
          </w:rPr>
          <w:fldChar w:fldCharType="separate"/>
        </w:r>
        <w:r w:rsidR="007E5CAE">
          <w:rPr>
            <w:webHidden/>
          </w:rPr>
          <w:t>112</w:t>
        </w:r>
        <w:r w:rsidR="007E5CAE">
          <w:rPr>
            <w:webHidden/>
          </w:rPr>
          <w:fldChar w:fldCharType="end"/>
        </w:r>
      </w:hyperlink>
    </w:p>
    <w:p w14:paraId="0D58D448" w14:textId="7F0A73A4" w:rsidR="007E5CAE" w:rsidRDefault="00B555E0">
      <w:pPr>
        <w:pStyle w:val="TOC3"/>
        <w:tabs>
          <w:tab w:val="left" w:pos="1584"/>
        </w:tabs>
        <w:rPr>
          <w:rFonts w:asciiTheme="minorHAnsi" w:eastAsiaTheme="minorEastAsia" w:hAnsiTheme="minorHAnsi"/>
          <w:noProof/>
        </w:rPr>
      </w:pPr>
      <w:hyperlink w:anchor="_Toc497995154" w:history="1">
        <w:r w:rsidR="007E5CAE" w:rsidRPr="000A0548">
          <w:rPr>
            <w:rStyle w:val="Hyperlink"/>
            <w:noProof/>
          </w:rPr>
          <w:t>9.1.1</w:t>
        </w:r>
        <w:r w:rsidR="007E5CAE">
          <w:rPr>
            <w:rFonts w:asciiTheme="minorHAnsi" w:eastAsiaTheme="minorEastAsia" w:hAnsiTheme="minorHAnsi"/>
            <w:noProof/>
          </w:rPr>
          <w:tab/>
        </w:r>
        <w:r w:rsidR="007E5CAE" w:rsidRPr="000A0548">
          <w:rPr>
            <w:rStyle w:val="Hyperlink"/>
            <w:noProof/>
          </w:rPr>
          <w:t>[Function Name]</w:t>
        </w:r>
        <w:r w:rsidR="007E5CAE">
          <w:rPr>
            <w:noProof/>
            <w:webHidden/>
          </w:rPr>
          <w:tab/>
        </w:r>
        <w:r w:rsidR="007E5CAE">
          <w:rPr>
            <w:noProof/>
            <w:webHidden/>
          </w:rPr>
          <w:fldChar w:fldCharType="begin"/>
        </w:r>
        <w:r w:rsidR="007E5CAE">
          <w:rPr>
            <w:noProof/>
            <w:webHidden/>
          </w:rPr>
          <w:instrText xml:space="preserve"> PAGEREF _Toc497995154 \h </w:instrText>
        </w:r>
        <w:r w:rsidR="007E5CAE">
          <w:rPr>
            <w:noProof/>
            <w:webHidden/>
          </w:rPr>
        </w:r>
        <w:r w:rsidR="007E5CAE">
          <w:rPr>
            <w:noProof/>
            <w:webHidden/>
          </w:rPr>
          <w:fldChar w:fldCharType="separate"/>
        </w:r>
        <w:r w:rsidR="007E5CAE">
          <w:rPr>
            <w:noProof/>
            <w:webHidden/>
          </w:rPr>
          <w:t>112</w:t>
        </w:r>
        <w:r w:rsidR="007E5CAE">
          <w:rPr>
            <w:noProof/>
            <w:webHidden/>
          </w:rPr>
          <w:fldChar w:fldCharType="end"/>
        </w:r>
      </w:hyperlink>
    </w:p>
    <w:p w14:paraId="23D48A07" w14:textId="3BF8A4DD" w:rsidR="007E5CAE" w:rsidRDefault="00B555E0">
      <w:pPr>
        <w:pStyle w:val="TOC4"/>
        <w:tabs>
          <w:tab w:val="left" w:pos="2592"/>
        </w:tabs>
        <w:rPr>
          <w:rFonts w:asciiTheme="minorHAnsi" w:eastAsiaTheme="minorEastAsia" w:hAnsiTheme="minorHAnsi"/>
          <w:noProof/>
        </w:rPr>
      </w:pPr>
      <w:hyperlink w:anchor="_Toc497995155" w:history="1">
        <w:r w:rsidR="007E5CAE" w:rsidRPr="000A0548">
          <w:rPr>
            <w:rStyle w:val="Hyperlink"/>
            <w:noProof/>
          </w:rPr>
          <w:t>9.1.1.1</w:t>
        </w:r>
        <w:r w:rsidR="007E5CAE">
          <w:rPr>
            <w:rFonts w:asciiTheme="minorHAnsi" w:eastAsiaTheme="minorEastAsia" w:hAnsiTheme="minorHAnsi"/>
            <w:noProof/>
          </w:rPr>
          <w:tab/>
        </w:r>
        <w:r w:rsidR="007E5CAE" w:rsidRPr="000A0548">
          <w:rPr>
            <w:rStyle w:val="Hyperlink"/>
            <w:noProof/>
          </w:rPr>
          <w:t>Test Method</w:t>
        </w:r>
        <w:r w:rsidR="007E5CAE">
          <w:rPr>
            <w:noProof/>
            <w:webHidden/>
          </w:rPr>
          <w:tab/>
        </w:r>
        <w:r w:rsidR="007E5CAE">
          <w:rPr>
            <w:noProof/>
            <w:webHidden/>
          </w:rPr>
          <w:fldChar w:fldCharType="begin"/>
        </w:r>
        <w:r w:rsidR="007E5CAE">
          <w:rPr>
            <w:noProof/>
            <w:webHidden/>
          </w:rPr>
          <w:instrText xml:space="preserve"> PAGEREF _Toc497995155 \h </w:instrText>
        </w:r>
        <w:r w:rsidR="007E5CAE">
          <w:rPr>
            <w:noProof/>
            <w:webHidden/>
          </w:rPr>
        </w:r>
        <w:r w:rsidR="007E5CAE">
          <w:rPr>
            <w:noProof/>
            <w:webHidden/>
          </w:rPr>
          <w:fldChar w:fldCharType="separate"/>
        </w:r>
        <w:r w:rsidR="007E5CAE">
          <w:rPr>
            <w:noProof/>
            <w:webHidden/>
          </w:rPr>
          <w:t>113</w:t>
        </w:r>
        <w:r w:rsidR="007E5CAE">
          <w:rPr>
            <w:noProof/>
            <w:webHidden/>
          </w:rPr>
          <w:fldChar w:fldCharType="end"/>
        </w:r>
      </w:hyperlink>
    </w:p>
    <w:p w14:paraId="2BBFE70A" w14:textId="2535A904" w:rsidR="007E5CAE" w:rsidRDefault="00B555E0">
      <w:pPr>
        <w:pStyle w:val="TOC4"/>
        <w:tabs>
          <w:tab w:val="left" w:pos="2592"/>
        </w:tabs>
        <w:rPr>
          <w:rFonts w:asciiTheme="minorHAnsi" w:eastAsiaTheme="minorEastAsia" w:hAnsiTheme="minorHAnsi"/>
          <w:noProof/>
        </w:rPr>
      </w:pPr>
      <w:hyperlink w:anchor="_Toc497995156" w:history="1">
        <w:r w:rsidR="007E5CAE" w:rsidRPr="000A0548">
          <w:rPr>
            <w:rStyle w:val="Hyperlink"/>
            <w:noProof/>
          </w:rPr>
          <w:t>9.1.1.2</w:t>
        </w:r>
        <w:r w:rsidR="007E5CAE">
          <w:rPr>
            <w:rFonts w:asciiTheme="minorHAnsi" w:eastAsiaTheme="minorEastAsia" w:hAnsiTheme="minorHAnsi"/>
            <w:noProof/>
          </w:rPr>
          <w:tab/>
        </w:r>
        <w:r w:rsidR="007E5CAE" w:rsidRPr="000A0548">
          <w:rPr>
            <w:rStyle w:val="Hyperlink"/>
            <w:noProof/>
          </w:rPr>
          <w:t>Algorithms (if applicable)</w:t>
        </w:r>
        <w:r w:rsidR="007E5CAE">
          <w:rPr>
            <w:noProof/>
            <w:webHidden/>
          </w:rPr>
          <w:tab/>
        </w:r>
        <w:r w:rsidR="007E5CAE">
          <w:rPr>
            <w:noProof/>
            <w:webHidden/>
          </w:rPr>
          <w:fldChar w:fldCharType="begin"/>
        </w:r>
        <w:r w:rsidR="007E5CAE">
          <w:rPr>
            <w:noProof/>
            <w:webHidden/>
          </w:rPr>
          <w:instrText xml:space="preserve"> PAGEREF _Toc497995156 \h </w:instrText>
        </w:r>
        <w:r w:rsidR="007E5CAE">
          <w:rPr>
            <w:noProof/>
            <w:webHidden/>
          </w:rPr>
        </w:r>
        <w:r w:rsidR="007E5CAE">
          <w:rPr>
            <w:noProof/>
            <w:webHidden/>
          </w:rPr>
          <w:fldChar w:fldCharType="separate"/>
        </w:r>
        <w:r w:rsidR="007E5CAE">
          <w:rPr>
            <w:noProof/>
            <w:webHidden/>
          </w:rPr>
          <w:t>113</w:t>
        </w:r>
        <w:r w:rsidR="007E5CAE">
          <w:rPr>
            <w:noProof/>
            <w:webHidden/>
          </w:rPr>
          <w:fldChar w:fldCharType="end"/>
        </w:r>
      </w:hyperlink>
    </w:p>
    <w:p w14:paraId="7C0F42D2" w14:textId="21713117" w:rsidR="007E5CAE" w:rsidRDefault="00B555E0">
      <w:pPr>
        <w:pStyle w:val="TOC4"/>
        <w:tabs>
          <w:tab w:val="left" w:pos="2592"/>
        </w:tabs>
        <w:rPr>
          <w:rFonts w:asciiTheme="minorHAnsi" w:eastAsiaTheme="minorEastAsia" w:hAnsiTheme="minorHAnsi"/>
          <w:noProof/>
        </w:rPr>
      </w:pPr>
      <w:hyperlink w:anchor="_Toc497995157" w:history="1">
        <w:r w:rsidR="007E5CAE" w:rsidRPr="000A0548">
          <w:rPr>
            <w:rStyle w:val="Hyperlink"/>
            <w:noProof/>
          </w:rPr>
          <w:t>9.1.1.3</w:t>
        </w:r>
        <w:r w:rsidR="007E5CAE">
          <w:rPr>
            <w:rFonts w:asciiTheme="minorHAnsi" w:eastAsiaTheme="minorEastAsia" w:hAnsiTheme="minorHAnsi"/>
            <w:noProof/>
          </w:rPr>
          <w:tab/>
        </w:r>
        <w:r w:rsidR="007E5CAE" w:rsidRPr="000A0548">
          <w:rPr>
            <w:rStyle w:val="Hyperlink"/>
            <w:noProof/>
          </w:rPr>
          <w:t>SW Reuse (if applicable)</w:t>
        </w:r>
        <w:r w:rsidR="007E5CAE">
          <w:rPr>
            <w:noProof/>
            <w:webHidden/>
          </w:rPr>
          <w:tab/>
        </w:r>
        <w:r w:rsidR="007E5CAE">
          <w:rPr>
            <w:noProof/>
            <w:webHidden/>
          </w:rPr>
          <w:fldChar w:fldCharType="begin"/>
        </w:r>
        <w:r w:rsidR="007E5CAE">
          <w:rPr>
            <w:noProof/>
            <w:webHidden/>
          </w:rPr>
          <w:instrText xml:space="preserve"> PAGEREF _Toc497995157 \h </w:instrText>
        </w:r>
        <w:r w:rsidR="007E5CAE">
          <w:rPr>
            <w:noProof/>
            <w:webHidden/>
          </w:rPr>
        </w:r>
        <w:r w:rsidR="007E5CAE">
          <w:rPr>
            <w:noProof/>
            <w:webHidden/>
          </w:rPr>
          <w:fldChar w:fldCharType="separate"/>
        </w:r>
        <w:r w:rsidR="007E5CAE">
          <w:rPr>
            <w:noProof/>
            <w:webHidden/>
          </w:rPr>
          <w:t>113</w:t>
        </w:r>
        <w:r w:rsidR="007E5CAE">
          <w:rPr>
            <w:noProof/>
            <w:webHidden/>
          </w:rPr>
          <w:fldChar w:fldCharType="end"/>
        </w:r>
      </w:hyperlink>
    </w:p>
    <w:p w14:paraId="70836A79" w14:textId="12A062FD" w:rsidR="007E5CAE" w:rsidRDefault="00B555E0">
      <w:pPr>
        <w:pStyle w:val="TOC4"/>
        <w:tabs>
          <w:tab w:val="left" w:pos="2592"/>
        </w:tabs>
        <w:rPr>
          <w:rFonts w:asciiTheme="minorHAnsi" w:eastAsiaTheme="minorEastAsia" w:hAnsiTheme="minorHAnsi"/>
          <w:noProof/>
        </w:rPr>
      </w:pPr>
      <w:hyperlink w:anchor="_Toc497995158" w:history="1">
        <w:r w:rsidR="007E5CAE" w:rsidRPr="000A0548">
          <w:rPr>
            <w:rStyle w:val="Hyperlink"/>
            <w:noProof/>
          </w:rPr>
          <w:t>9.1.1.4</w:t>
        </w:r>
        <w:r w:rsidR="007E5CAE">
          <w:rPr>
            <w:rFonts w:asciiTheme="minorHAnsi" w:eastAsiaTheme="minorEastAsia" w:hAnsiTheme="minorHAnsi"/>
            <w:noProof/>
          </w:rPr>
          <w:tab/>
        </w:r>
        <w:r w:rsidR="007E5CAE" w:rsidRPr="000A0548">
          <w:rPr>
            <w:rStyle w:val="Hyperlink"/>
            <w:noProof/>
          </w:rPr>
          <w:t>Requirements Traceability</w:t>
        </w:r>
        <w:r w:rsidR="007E5CAE">
          <w:rPr>
            <w:noProof/>
            <w:webHidden/>
          </w:rPr>
          <w:tab/>
        </w:r>
        <w:r w:rsidR="007E5CAE">
          <w:rPr>
            <w:noProof/>
            <w:webHidden/>
          </w:rPr>
          <w:fldChar w:fldCharType="begin"/>
        </w:r>
        <w:r w:rsidR="007E5CAE">
          <w:rPr>
            <w:noProof/>
            <w:webHidden/>
          </w:rPr>
          <w:instrText xml:space="preserve"> PAGEREF _Toc497995158 \h </w:instrText>
        </w:r>
        <w:r w:rsidR="007E5CAE">
          <w:rPr>
            <w:noProof/>
            <w:webHidden/>
          </w:rPr>
        </w:r>
        <w:r w:rsidR="007E5CAE">
          <w:rPr>
            <w:noProof/>
            <w:webHidden/>
          </w:rPr>
          <w:fldChar w:fldCharType="separate"/>
        </w:r>
        <w:r w:rsidR="007E5CAE">
          <w:rPr>
            <w:noProof/>
            <w:webHidden/>
          </w:rPr>
          <w:t>113</w:t>
        </w:r>
        <w:r w:rsidR="007E5CAE">
          <w:rPr>
            <w:noProof/>
            <w:webHidden/>
          </w:rPr>
          <w:fldChar w:fldCharType="end"/>
        </w:r>
      </w:hyperlink>
    </w:p>
    <w:p w14:paraId="7C988B48" w14:textId="5158E232" w:rsidR="007E5CAE" w:rsidRDefault="00B555E0">
      <w:pPr>
        <w:pStyle w:val="TOC2"/>
        <w:tabs>
          <w:tab w:val="left" w:pos="864"/>
        </w:tabs>
        <w:rPr>
          <w:rFonts w:asciiTheme="minorHAnsi" w:eastAsiaTheme="minorEastAsia" w:hAnsiTheme="minorHAnsi"/>
        </w:rPr>
      </w:pPr>
      <w:hyperlink w:anchor="_Toc497995159" w:history="1">
        <w:r w:rsidR="007E5CAE" w:rsidRPr="000A0548">
          <w:rPr>
            <w:rStyle w:val="Hyperlink"/>
          </w:rPr>
          <w:t>9.2</w:t>
        </w:r>
        <w:r w:rsidR="007E5CAE">
          <w:rPr>
            <w:rFonts w:asciiTheme="minorHAnsi" w:eastAsiaTheme="minorEastAsia" w:hAnsiTheme="minorHAnsi"/>
          </w:rPr>
          <w:tab/>
        </w:r>
        <w:r w:rsidR="007E5CAE" w:rsidRPr="000A0548">
          <w:rPr>
            <w:rStyle w:val="Hyperlink"/>
          </w:rPr>
          <w:t>Data Model</w:t>
        </w:r>
        <w:r w:rsidR="007E5CAE">
          <w:rPr>
            <w:webHidden/>
          </w:rPr>
          <w:tab/>
        </w:r>
        <w:r w:rsidR="007E5CAE">
          <w:rPr>
            <w:webHidden/>
          </w:rPr>
          <w:fldChar w:fldCharType="begin"/>
        </w:r>
        <w:r w:rsidR="007E5CAE">
          <w:rPr>
            <w:webHidden/>
          </w:rPr>
          <w:instrText xml:space="preserve"> PAGEREF _Toc497995159 \h </w:instrText>
        </w:r>
        <w:r w:rsidR="007E5CAE">
          <w:rPr>
            <w:webHidden/>
          </w:rPr>
        </w:r>
        <w:r w:rsidR="007E5CAE">
          <w:rPr>
            <w:webHidden/>
          </w:rPr>
          <w:fldChar w:fldCharType="separate"/>
        </w:r>
        <w:r w:rsidR="007E5CAE">
          <w:rPr>
            <w:webHidden/>
          </w:rPr>
          <w:t>113</w:t>
        </w:r>
        <w:r w:rsidR="007E5CAE">
          <w:rPr>
            <w:webHidden/>
          </w:rPr>
          <w:fldChar w:fldCharType="end"/>
        </w:r>
      </w:hyperlink>
    </w:p>
    <w:p w14:paraId="03243595" w14:textId="4D604B9E" w:rsidR="007E5CAE" w:rsidRDefault="00B555E0">
      <w:pPr>
        <w:pStyle w:val="TOC2"/>
        <w:tabs>
          <w:tab w:val="left" w:pos="864"/>
        </w:tabs>
        <w:rPr>
          <w:rFonts w:asciiTheme="minorHAnsi" w:eastAsiaTheme="minorEastAsia" w:hAnsiTheme="minorHAnsi"/>
        </w:rPr>
      </w:pPr>
      <w:hyperlink w:anchor="_Toc497995160" w:history="1">
        <w:r w:rsidR="007E5CAE" w:rsidRPr="000A0548">
          <w:rPr>
            <w:rStyle w:val="Hyperlink"/>
          </w:rPr>
          <w:t>9.3</w:t>
        </w:r>
        <w:r w:rsidR="007E5CAE">
          <w:rPr>
            <w:rFonts w:asciiTheme="minorHAnsi" w:eastAsiaTheme="minorEastAsia" w:hAnsiTheme="minorHAnsi"/>
          </w:rPr>
          <w:tab/>
        </w:r>
        <w:r w:rsidR="007E5CAE" w:rsidRPr="000A0548">
          <w:rPr>
            <w:rStyle w:val="Hyperlink"/>
          </w:rPr>
          <w:t>Interfaces</w:t>
        </w:r>
        <w:r w:rsidR="007E5CAE">
          <w:rPr>
            <w:webHidden/>
          </w:rPr>
          <w:tab/>
        </w:r>
        <w:r w:rsidR="007E5CAE">
          <w:rPr>
            <w:webHidden/>
          </w:rPr>
          <w:fldChar w:fldCharType="begin"/>
        </w:r>
        <w:r w:rsidR="007E5CAE">
          <w:rPr>
            <w:webHidden/>
          </w:rPr>
          <w:instrText xml:space="preserve"> PAGEREF _Toc497995160 \h </w:instrText>
        </w:r>
        <w:r w:rsidR="007E5CAE">
          <w:rPr>
            <w:webHidden/>
          </w:rPr>
        </w:r>
        <w:r w:rsidR="007E5CAE">
          <w:rPr>
            <w:webHidden/>
          </w:rPr>
          <w:fldChar w:fldCharType="separate"/>
        </w:r>
        <w:r w:rsidR="007E5CAE">
          <w:rPr>
            <w:webHidden/>
          </w:rPr>
          <w:t>113</w:t>
        </w:r>
        <w:r w:rsidR="007E5CAE">
          <w:rPr>
            <w:webHidden/>
          </w:rPr>
          <w:fldChar w:fldCharType="end"/>
        </w:r>
      </w:hyperlink>
    </w:p>
    <w:p w14:paraId="1F284250" w14:textId="4DC6E9B9" w:rsidR="007E5CAE" w:rsidRDefault="00B555E0">
      <w:pPr>
        <w:pStyle w:val="TOC3"/>
        <w:tabs>
          <w:tab w:val="left" w:pos="1584"/>
        </w:tabs>
        <w:rPr>
          <w:rFonts w:asciiTheme="minorHAnsi" w:eastAsiaTheme="minorEastAsia" w:hAnsiTheme="minorHAnsi"/>
          <w:noProof/>
        </w:rPr>
      </w:pPr>
      <w:hyperlink w:anchor="_Toc497995161" w:history="1">
        <w:r w:rsidR="007E5CAE" w:rsidRPr="000A0548">
          <w:rPr>
            <w:rStyle w:val="Hyperlink"/>
            <w:noProof/>
          </w:rPr>
          <w:t>9.3.1</w:t>
        </w:r>
        <w:r w:rsidR="007E5CAE">
          <w:rPr>
            <w:rFonts w:asciiTheme="minorHAnsi" w:eastAsiaTheme="minorEastAsia" w:hAnsiTheme="minorHAnsi"/>
            <w:noProof/>
          </w:rPr>
          <w:tab/>
        </w:r>
        <w:r w:rsidR="007E5CAE" w:rsidRPr="000A0548">
          <w:rPr>
            <w:rStyle w:val="Hyperlink"/>
            <w:noProof/>
          </w:rPr>
          <w:t>Graphical Interfaces (if applicable)</w:t>
        </w:r>
        <w:r w:rsidR="007E5CAE">
          <w:rPr>
            <w:noProof/>
            <w:webHidden/>
          </w:rPr>
          <w:tab/>
        </w:r>
        <w:r w:rsidR="007E5CAE">
          <w:rPr>
            <w:noProof/>
            <w:webHidden/>
          </w:rPr>
          <w:fldChar w:fldCharType="begin"/>
        </w:r>
        <w:r w:rsidR="007E5CAE">
          <w:rPr>
            <w:noProof/>
            <w:webHidden/>
          </w:rPr>
          <w:instrText xml:space="preserve"> PAGEREF _Toc497995161 \h </w:instrText>
        </w:r>
        <w:r w:rsidR="007E5CAE">
          <w:rPr>
            <w:noProof/>
            <w:webHidden/>
          </w:rPr>
        </w:r>
        <w:r w:rsidR="007E5CAE">
          <w:rPr>
            <w:noProof/>
            <w:webHidden/>
          </w:rPr>
          <w:fldChar w:fldCharType="separate"/>
        </w:r>
        <w:r w:rsidR="007E5CAE">
          <w:rPr>
            <w:noProof/>
            <w:webHidden/>
          </w:rPr>
          <w:t>113</w:t>
        </w:r>
        <w:r w:rsidR="007E5CAE">
          <w:rPr>
            <w:noProof/>
            <w:webHidden/>
          </w:rPr>
          <w:fldChar w:fldCharType="end"/>
        </w:r>
      </w:hyperlink>
    </w:p>
    <w:p w14:paraId="6684BED8" w14:textId="791D4673" w:rsidR="007E5CAE" w:rsidRDefault="00B555E0">
      <w:pPr>
        <w:pStyle w:val="TOC3"/>
        <w:tabs>
          <w:tab w:val="left" w:pos="1584"/>
        </w:tabs>
        <w:rPr>
          <w:rFonts w:asciiTheme="minorHAnsi" w:eastAsiaTheme="minorEastAsia" w:hAnsiTheme="minorHAnsi"/>
          <w:noProof/>
        </w:rPr>
      </w:pPr>
      <w:hyperlink w:anchor="_Toc497995162" w:history="1">
        <w:r w:rsidR="007E5CAE" w:rsidRPr="000A0548">
          <w:rPr>
            <w:rStyle w:val="Hyperlink"/>
            <w:noProof/>
          </w:rPr>
          <w:t>9.3.2</w:t>
        </w:r>
        <w:r w:rsidR="007E5CAE">
          <w:rPr>
            <w:rFonts w:asciiTheme="minorHAnsi" w:eastAsiaTheme="minorEastAsia" w:hAnsiTheme="minorHAnsi"/>
            <w:noProof/>
          </w:rPr>
          <w:tab/>
        </w:r>
        <w:r w:rsidR="007E5CAE" w:rsidRPr="000A0548">
          <w:rPr>
            <w:rStyle w:val="Hyperlink"/>
            <w:noProof/>
          </w:rPr>
          <w:t>Message Interfaces (if applicable)</w:t>
        </w:r>
        <w:r w:rsidR="007E5CAE">
          <w:rPr>
            <w:noProof/>
            <w:webHidden/>
          </w:rPr>
          <w:tab/>
        </w:r>
        <w:r w:rsidR="007E5CAE">
          <w:rPr>
            <w:noProof/>
            <w:webHidden/>
          </w:rPr>
          <w:fldChar w:fldCharType="begin"/>
        </w:r>
        <w:r w:rsidR="007E5CAE">
          <w:rPr>
            <w:noProof/>
            <w:webHidden/>
          </w:rPr>
          <w:instrText xml:space="preserve"> PAGEREF _Toc497995162 \h </w:instrText>
        </w:r>
        <w:r w:rsidR="007E5CAE">
          <w:rPr>
            <w:noProof/>
            <w:webHidden/>
          </w:rPr>
        </w:r>
        <w:r w:rsidR="007E5CAE">
          <w:rPr>
            <w:noProof/>
            <w:webHidden/>
          </w:rPr>
          <w:fldChar w:fldCharType="separate"/>
        </w:r>
        <w:r w:rsidR="007E5CAE">
          <w:rPr>
            <w:noProof/>
            <w:webHidden/>
          </w:rPr>
          <w:t>113</w:t>
        </w:r>
        <w:r w:rsidR="007E5CAE">
          <w:rPr>
            <w:noProof/>
            <w:webHidden/>
          </w:rPr>
          <w:fldChar w:fldCharType="end"/>
        </w:r>
      </w:hyperlink>
    </w:p>
    <w:p w14:paraId="0D9A55C4" w14:textId="5A623566" w:rsidR="007E5CAE" w:rsidRDefault="00B555E0">
      <w:pPr>
        <w:pStyle w:val="TOC4"/>
        <w:tabs>
          <w:tab w:val="left" w:pos="2592"/>
        </w:tabs>
        <w:rPr>
          <w:rFonts w:asciiTheme="minorHAnsi" w:eastAsiaTheme="minorEastAsia" w:hAnsiTheme="minorHAnsi"/>
          <w:noProof/>
        </w:rPr>
      </w:pPr>
      <w:hyperlink w:anchor="_Toc497995163" w:history="1">
        <w:r w:rsidR="007E5CAE" w:rsidRPr="000A0548">
          <w:rPr>
            <w:rStyle w:val="Hyperlink"/>
            <w:noProof/>
          </w:rPr>
          <w:t>9.3.2.1</w:t>
        </w:r>
        <w:r w:rsidR="007E5CAE">
          <w:rPr>
            <w:rFonts w:asciiTheme="minorHAnsi" w:eastAsiaTheme="minorEastAsia" w:hAnsiTheme="minorHAnsi"/>
            <w:noProof/>
          </w:rPr>
          <w:tab/>
        </w:r>
        <w:r w:rsidR="007E5CAE" w:rsidRPr="000A0548">
          <w:rPr>
            <w:rStyle w:val="Hyperlink"/>
            <w:noProof/>
          </w:rPr>
          <w:t>Provided Interfaces</w:t>
        </w:r>
        <w:r w:rsidR="007E5CAE">
          <w:rPr>
            <w:noProof/>
            <w:webHidden/>
          </w:rPr>
          <w:tab/>
        </w:r>
        <w:r w:rsidR="007E5CAE">
          <w:rPr>
            <w:noProof/>
            <w:webHidden/>
          </w:rPr>
          <w:fldChar w:fldCharType="begin"/>
        </w:r>
        <w:r w:rsidR="007E5CAE">
          <w:rPr>
            <w:noProof/>
            <w:webHidden/>
          </w:rPr>
          <w:instrText xml:space="preserve"> PAGEREF _Toc497995163 \h </w:instrText>
        </w:r>
        <w:r w:rsidR="007E5CAE">
          <w:rPr>
            <w:noProof/>
            <w:webHidden/>
          </w:rPr>
        </w:r>
        <w:r w:rsidR="007E5CAE">
          <w:rPr>
            <w:noProof/>
            <w:webHidden/>
          </w:rPr>
          <w:fldChar w:fldCharType="separate"/>
        </w:r>
        <w:r w:rsidR="007E5CAE">
          <w:rPr>
            <w:noProof/>
            <w:webHidden/>
          </w:rPr>
          <w:t>113</w:t>
        </w:r>
        <w:r w:rsidR="007E5CAE">
          <w:rPr>
            <w:noProof/>
            <w:webHidden/>
          </w:rPr>
          <w:fldChar w:fldCharType="end"/>
        </w:r>
      </w:hyperlink>
    </w:p>
    <w:p w14:paraId="74D8E5E4" w14:textId="22FDEBC9" w:rsidR="007E5CAE" w:rsidRDefault="00B555E0">
      <w:pPr>
        <w:pStyle w:val="TOC4"/>
        <w:tabs>
          <w:tab w:val="left" w:pos="2592"/>
        </w:tabs>
        <w:rPr>
          <w:rFonts w:asciiTheme="minorHAnsi" w:eastAsiaTheme="minorEastAsia" w:hAnsiTheme="minorHAnsi"/>
          <w:noProof/>
        </w:rPr>
      </w:pPr>
      <w:hyperlink w:anchor="_Toc497995164" w:history="1">
        <w:r w:rsidR="007E5CAE" w:rsidRPr="000A0548">
          <w:rPr>
            <w:rStyle w:val="Hyperlink"/>
            <w:noProof/>
          </w:rPr>
          <w:t>9.3.2.2</w:t>
        </w:r>
        <w:r w:rsidR="007E5CAE">
          <w:rPr>
            <w:rFonts w:asciiTheme="minorHAnsi" w:eastAsiaTheme="minorEastAsia" w:hAnsiTheme="minorHAnsi"/>
            <w:noProof/>
          </w:rPr>
          <w:tab/>
        </w:r>
        <w:r w:rsidR="007E5CAE" w:rsidRPr="000A0548">
          <w:rPr>
            <w:rStyle w:val="Hyperlink"/>
            <w:noProof/>
          </w:rPr>
          <w:t>Required Interfaces</w:t>
        </w:r>
        <w:r w:rsidR="007E5CAE">
          <w:rPr>
            <w:noProof/>
            <w:webHidden/>
          </w:rPr>
          <w:tab/>
        </w:r>
        <w:r w:rsidR="007E5CAE">
          <w:rPr>
            <w:noProof/>
            <w:webHidden/>
          </w:rPr>
          <w:fldChar w:fldCharType="begin"/>
        </w:r>
        <w:r w:rsidR="007E5CAE">
          <w:rPr>
            <w:noProof/>
            <w:webHidden/>
          </w:rPr>
          <w:instrText xml:space="preserve"> PAGEREF _Toc497995164 \h </w:instrText>
        </w:r>
        <w:r w:rsidR="007E5CAE">
          <w:rPr>
            <w:noProof/>
            <w:webHidden/>
          </w:rPr>
        </w:r>
        <w:r w:rsidR="007E5CAE">
          <w:rPr>
            <w:noProof/>
            <w:webHidden/>
          </w:rPr>
          <w:fldChar w:fldCharType="separate"/>
        </w:r>
        <w:r w:rsidR="007E5CAE">
          <w:rPr>
            <w:noProof/>
            <w:webHidden/>
          </w:rPr>
          <w:t>113</w:t>
        </w:r>
        <w:r w:rsidR="007E5CAE">
          <w:rPr>
            <w:noProof/>
            <w:webHidden/>
          </w:rPr>
          <w:fldChar w:fldCharType="end"/>
        </w:r>
      </w:hyperlink>
    </w:p>
    <w:p w14:paraId="3FF843AE" w14:textId="2BCB873B" w:rsidR="007E5CAE" w:rsidRDefault="00B555E0">
      <w:pPr>
        <w:pStyle w:val="TOC1"/>
        <w:rPr>
          <w:rFonts w:asciiTheme="minorHAnsi" w:eastAsiaTheme="minorEastAsia" w:hAnsiTheme="minorHAnsi"/>
          <w:b w:val="0"/>
          <w:noProof/>
        </w:rPr>
      </w:pPr>
      <w:hyperlink w:anchor="_Toc497995165" w:history="1">
        <w:r w:rsidR="007E5CAE" w:rsidRPr="000A0548">
          <w:rPr>
            <w:rStyle w:val="Hyperlink"/>
            <w:noProof/>
          </w:rPr>
          <w:t>10.</w:t>
        </w:r>
        <w:r w:rsidR="007E5CAE">
          <w:rPr>
            <w:rFonts w:asciiTheme="minorHAnsi" w:eastAsiaTheme="minorEastAsia" w:hAnsiTheme="minorHAnsi"/>
            <w:b w:val="0"/>
            <w:noProof/>
          </w:rPr>
          <w:tab/>
        </w:r>
        <w:r w:rsidR="007E5CAE" w:rsidRPr="000A0548">
          <w:rPr>
            <w:rStyle w:val="Hyperlink"/>
            <w:noProof/>
          </w:rPr>
          <w:t>Appendixes</w:t>
        </w:r>
        <w:r w:rsidR="007E5CAE">
          <w:rPr>
            <w:noProof/>
            <w:webHidden/>
          </w:rPr>
          <w:tab/>
        </w:r>
        <w:r w:rsidR="007E5CAE">
          <w:rPr>
            <w:noProof/>
            <w:webHidden/>
          </w:rPr>
          <w:fldChar w:fldCharType="begin"/>
        </w:r>
        <w:r w:rsidR="007E5CAE">
          <w:rPr>
            <w:noProof/>
            <w:webHidden/>
          </w:rPr>
          <w:instrText xml:space="preserve"> PAGEREF _Toc497995165 \h </w:instrText>
        </w:r>
        <w:r w:rsidR="007E5CAE">
          <w:rPr>
            <w:noProof/>
            <w:webHidden/>
          </w:rPr>
        </w:r>
        <w:r w:rsidR="007E5CAE">
          <w:rPr>
            <w:noProof/>
            <w:webHidden/>
          </w:rPr>
          <w:fldChar w:fldCharType="separate"/>
        </w:r>
        <w:r w:rsidR="007E5CAE">
          <w:rPr>
            <w:noProof/>
            <w:webHidden/>
          </w:rPr>
          <w:t>113</w:t>
        </w:r>
        <w:r w:rsidR="007E5CAE">
          <w:rPr>
            <w:noProof/>
            <w:webHidden/>
          </w:rPr>
          <w:fldChar w:fldCharType="end"/>
        </w:r>
      </w:hyperlink>
    </w:p>
    <w:p w14:paraId="32493AC3" w14:textId="391E3913" w:rsidR="007E5CAE" w:rsidRDefault="00B555E0">
      <w:pPr>
        <w:pStyle w:val="TOC2"/>
        <w:tabs>
          <w:tab w:val="left" w:pos="1584"/>
        </w:tabs>
        <w:rPr>
          <w:rFonts w:asciiTheme="minorHAnsi" w:eastAsiaTheme="minorEastAsia" w:hAnsiTheme="minorHAnsi"/>
        </w:rPr>
      </w:pPr>
      <w:hyperlink w:anchor="_Toc497995166" w:history="1">
        <w:r w:rsidR="007E5CAE" w:rsidRPr="000A0548">
          <w:rPr>
            <w:rStyle w:val="Hyperlink"/>
          </w:rPr>
          <w:t>10.1</w:t>
        </w:r>
        <w:r w:rsidR="007E5CAE">
          <w:rPr>
            <w:rFonts w:asciiTheme="minorHAnsi" w:eastAsiaTheme="minorEastAsia" w:hAnsiTheme="minorHAnsi"/>
          </w:rPr>
          <w:tab/>
        </w:r>
        <w:r w:rsidR="007E5CAE" w:rsidRPr="000A0548">
          <w:rPr>
            <w:rStyle w:val="Hyperlink"/>
          </w:rPr>
          <w:t>Acronyms</w:t>
        </w:r>
        <w:r w:rsidR="007E5CAE">
          <w:rPr>
            <w:webHidden/>
          </w:rPr>
          <w:tab/>
        </w:r>
        <w:r w:rsidR="007E5CAE">
          <w:rPr>
            <w:webHidden/>
          </w:rPr>
          <w:fldChar w:fldCharType="begin"/>
        </w:r>
        <w:r w:rsidR="007E5CAE">
          <w:rPr>
            <w:webHidden/>
          </w:rPr>
          <w:instrText xml:space="preserve"> PAGEREF _Toc497995166 \h </w:instrText>
        </w:r>
        <w:r w:rsidR="007E5CAE">
          <w:rPr>
            <w:webHidden/>
          </w:rPr>
        </w:r>
        <w:r w:rsidR="007E5CAE">
          <w:rPr>
            <w:webHidden/>
          </w:rPr>
          <w:fldChar w:fldCharType="separate"/>
        </w:r>
        <w:r w:rsidR="007E5CAE">
          <w:rPr>
            <w:webHidden/>
          </w:rPr>
          <w:t>113</w:t>
        </w:r>
        <w:r w:rsidR="007E5CAE">
          <w:rPr>
            <w:webHidden/>
          </w:rPr>
          <w:fldChar w:fldCharType="end"/>
        </w:r>
      </w:hyperlink>
    </w:p>
    <w:p w14:paraId="3E60086E" w14:textId="4BE815A5" w:rsidR="007E5CAE" w:rsidRDefault="00B555E0">
      <w:pPr>
        <w:pStyle w:val="TOC2"/>
        <w:tabs>
          <w:tab w:val="left" w:pos="1584"/>
        </w:tabs>
        <w:rPr>
          <w:rFonts w:asciiTheme="minorHAnsi" w:eastAsiaTheme="minorEastAsia" w:hAnsiTheme="minorHAnsi"/>
        </w:rPr>
      </w:pPr>
      <w:hyperlink w:anchor="_Toc497995167" w:history="1">
        <w:r w:rsidR="007E5CAE" w:rsidRPr="000A0548">
          <w:rPr>
            <w:rStyle w:val="Hyperlink"/>
          </w:rPr>
          <w:t>10.2</w:t>
        </w:r>
        <w:r w:rsidR="007E5CAE">
          <w:rPr>
            <w:rFonts w:asciiTheme="minorHAnsi" w:eastAsiaTheme="minorEastAsia" w:hAnsiTheme="minorHAnsi"/>
          </w:rPr>
          <w:tab/>
        </w:r>
        <w:r w:rsidR="007E5CAE" w:rsidRPr="000A0548">
          <w:rPr>
            <w:rStyle w:val="Hyperlink"/>
          </w:rPr>
          <w:t>Enumeration Types</w:t>
        </w:r>
        <w:r w:rsidR="007E5CAE">
          <w:rPr>
            <w:webHidden/>
          </w:rPr>
          <w:tab/>
        </w:r>
        <w:r w:rsidR="007E5CAE">
          <w:rPr>
            <w:webHidden/>
          </w:rPr>
          <w:fldChar w:fldCharType="begin"/>
        </w:r>
        <w:r w:rsidR="007E5CAE">
          <w:rPr>
            <w:webHidden/>
          </w:rPr>
          <w:instrText xml:space="preserve"> PAGEREF _Toc497995167 \h </w:instrText>
        </w:r>
        <w:r w:rsidR="007E5CAE">
          <w:rPr>
            <w:webHidden/>
          </w:rPr>
        </w:r>
        <w:r w:rsidR="007E5CAE">
          <w:rPr>
            <w:webHidden/>
          </w:rPr>
          <w:fldChar w:fldCharType="separate"/>
        </w:r>
        <w:r w:rsidR="007E5CAE">
          <w:rPr>
            <w:webHidden/>
          </w:rPr>
          <w:t>114</w:t>
        </w:r>
        <w:r w:rsidR="007E5CAE">
          <w:rPr>
            <w:webHidden/>
          </w:rPr>
          <w:fldChar w:fldCharType="end"/>
        </w:r>
      </w:hyperlink>
    </w:p>
    <w:p w14:paraId="053049A4" w14:textId="02114030" w:rsidR="007E5CAE" w:rsidRDefault="00B555E0">
      <w:pPr>
        <w:pStyle w:val="TOC2"/>
        <w:tabs>
          <w:tab w:val="left" w:pos="1584"/>
        </w:tabs>
        <w:rPr>
          <w:rFonts w:asciiTheme="minorHAnsi" w:eastAsiaTheme="minorEastAsia" w:hAnsiTheme="minorHAnsi"/>
        </w:rPr>
      </w:pPr>
      <w:hyperlink w:anchor="_Toc497995168" w:history="1">
        <w:r w:rsidR="007E5CAE" w:rsidRPr="000A0548">
          <w:rPr>
            <w:rStyle w:val="Hyperlink"/>
          </w:rPr>
          <w:t>10.3</w:t>
        </w:r>
        <w:r w:rsidR="007E5CAE">
          <w:rPr>
            <w:rFonts w:asciiTheme="minorHAnsi" w:eastAsiaTheme="minorEastAsia" w:hAnsiTheme="minorHAnsi"/>
          </w:rPr>
          <w:tab/>
        </w:r>
        <w:r w:rsidR="007E5CAE" w:rsidRPr="000A0548">
          <w:rPr>
            <w:rStyle w:val="Hyperlink"/>
          </w:rPr>
          <w:t>Enumeration Values</w:t>
        </w:r>
        <w:r w:rsidR="007E5CAE">
          <w:rPr>
            <w:webHidden/>
          </w:rPr>
          <w:tab/>
        </w:r>
        <w:r w:rsidR="007E5CAE">
          <w:rPr>
            <w:webHidden/>
          </w:rPr>
          <w:fldChar w:fldCharType="begin"/>
        </w:r>
        <w:r w:rsidR="007E5CAE">
          <w:rPr>
            <w:webHidden/>
          </w:rPr>
          <w:instrText xml:space="preserve"> PAGEREF _Toc497995168 \h </w:instrText>
        </w:r>
        <w:r w:rsidR="007E5CAE">
          <w:rPr>
            <w:webHidden/>
          </w:rPr>
        </w:r>
        <w:r w:rsidR="007E5CAE">
          <w:rPr>
            <w:webHidden/>
          </w:rPr>
          <w:fldChar w:fldCharType="separate"/>
        </w:r>
        <w:r w:rsidR="007E5CAE">
          <w:rPr>
            <w:webHidden/>
          </w:rPr>
          <w:t>115</w:t>
        </w:r>
        <w:r w:rsidR="007E5CAE">
          <w:rPr>
            <w:webHidden/>
          </w:rPr>
          <w:fldChar w:fldCharType="end"/>
        </w:r>
      </w:hyperlink>
    </w:p>
    <w:p w14:paraId="631B4B6F" w14:textId="3C2D1F35" w:rsidR="00E610C7" w:rsidRDefault="009671D7">
      <w:r>
        <w:fldChar w:fldCharType="end"/>
      </w:r>
    </w:p>
    <w:p w14:paraId="2929C7FB" w14:textId="77777777" w:rsidR="00E610C7" w:rsidRDefault="00E610C7" w:rsidP="00E610C7">
      <w:pPr>
        <w:pStyle w:val="TOCHeading"/>
      </w:pPr>
      <w:r>
        <w:t>Tables</w:t>
      </w:r>
    </w:p>
    <w:p w14:paraId="0768099C" w14:textId="4BA9011F" w:rsidR="007E5CAE" w:rsidRDefault="0046264C">
      <w:pPr>
        <w:pStyle w:val="TableofFigures"/>
        <w:rPr>
          <w:rFonts w:asciiTheme="minorHAnsi" w:eastAsiaTheme="minorEastAsia" w:hAnsiTheme="minorHAnsi"/>
          <w:noProof/>
        </w:rPr>
      </w:pPr>
      <w:r>
        <w:fldChar w:fldCharType="begin"/>
      </w:r>
      <w:r>
        <w:instrText xml:space="preserve"> TOC \h \z \c "Table" </w:instrText>
      </w:r>
      <w:r>
        <w:fldChar w:fldCharType="separate"/>
      </w:r>
      <w:hyperlink w:anchor="_Toc497994713" w:history="1">
        <w:r w:rsidR="007E5CAE" w:rsidRPr="007A107F">
          <w:rPr>
            <w:rStyle w:val="Hyperlink"/>
            <w:noProof/>
          </w:rPr>
          <w:t>Table 3</w:t>
        </w:r>
        <w:r w:rsidR="007E5CAE" w:rsidRPr="007A107F">
          <w:rPr>
            <w:rStyle w:val="Hyperlink"/>
            <w:noProof/>
          </w:rPr>
          <w:noBreakHyphen/>
          <w:t>1: PCD Working Modes</w:t>
        </w:r>
        <w:r w:rsidR="007E5CAE">
          <w:rPr>
            <w:noProof/>
            <w:webHidden/>
          </w:rPr>
          <w:tab/>
        </w:r>
        <w:r w:rsidR="007E5CAE">
          <w:rPr>
            <w:noProof/>
            <w:webHidden/>
          </w:rPr>
          <w:fldChar w:fldCharType="begin"/>
        </w:r>
        <w:r w:rsidR="007E5CAE">
          <w:rPr>
            <w:noProof/>
            <w:webHidden/>
          </w:rPr>
          <w:instrText xml:space="preserve"> PAGEREF _Toc497994713 \h </w:instrText>
        </w:r>
        <w:r w:rsidR="007E5CAE">
          <w:rPr>
            <w:noProof/>
            <w:webHidden/>
          </w:rPr>
        </w:r>
        <w:r w:rsidR="007E5CAE">
          <w:rPr>
            <w:noProof/>
            <w:webHidden/>
          </w:rPr>
          <w:fldChar w:fldCharType="separate"/>
        </w:r>
        <w:r w:rsidR="007E5CAE">
          <w:rPr>
            <w:noProof/>
            <w:webHidden/>
          </w:rPr>
          <w:t>41</w:t>
        </w:r>
        <w:r w:rsidR="007E5CAE">
          <w:rPr>
            <w:noProof/>
            <w:webHidden/>
          </w:rPr>
          <w:fldChar w:fldCharType="end"/>
        </w:r>
      </w:hyperlink>
    </w:p>
    <w:p w14:paraId="3D4556E6" w14:textId="7580E571" w:rsidR="007E5CAE" w:rsidRDefault="00B555E0">
      <w:pPr>
        <w:pStyle w:val="TableofFigures"/>
        <w:rPr>
          <w:rFonts w:asciiTheme="minorHAnsi" w:eastAsiaTheme="minorEastAsia" w:hAnsiTheme="minorHAnsi"/>
          <w:noProof/>
        </w:rPr>
      </w:pPr>
      <w:hyperlink w:anchor="_Toc497994714" w:history="1">
        <w:r w:rsidR="007E5CAE" w:rsidRPr="007A107F">
          <w:rPr>
            <w:rStyle w:val="Hyperlink"/>
            <w:noProof/>
          </w:rPr>
          <w:t>Table 7</w:t>
        </w:r>
        <w:r w:rsidR="007E5CAE" w:rsidRPr="007A107F">
          <w:rPr>
            <w:rStyle w:val="Hyperlink"/>
            <w:noProof/>
          </w:rPr>
          <w:noBreakHyphen/>
          <w:t>1: Trackers</w:t>
        </w:r>
        <w:r w:rsidR="007E5CAE">
          <w:rPr>
            <w:noProof/>
            <w:webHidden/>
          </w:rPr>
          <w:tab/>
        </w:r>
        <w:r w:rsidR="007E5CAE">
          <w:rPr>
            <w:noProof/>
            <w:webHidden/>
          </w:rPr>
          <w:fldChar w:fldCharType="begin"/>
        </w:r>
        <w:r w:rsidR="007E5CAE">
          <w:rPr>
            <w:noProof/>
            <w:webHidden/>
          </w:rPr>
          <w:instrText xml:space="preserve"> PAGEREF _Toc497994714 \h </w:instrText>
        </w:r>
        <w:r w:rsidR="007E5CAE">
          <w:rPr>
            <w:noProof/>
            <w:webHidden/>
          </w:rPr>
        </w:r>
        <w:r w:rsidR="007E5CAE">
          <w:rPr>
            <w:noProof/>
            <w:webHidden/>
          </w:rPr>
          <w:fldChar w:fldCharType="separate"/>
        </w:r>
        <w:r w:rsidR="007E5CAE">
          <w:rPr>
            <w:noProof/>
            <w:webHidden/>
          </w:rPr>
          <w:t>95</w:t>
        </w:r>
        <w:r w:rsidR="007E5CAE">
          <w:rPr>
            <w:noProof/>
            <w:webHidden/>
          </w:rPr>
          <w:fldChar w:fldCharType="end"/>
        </w:r>
      </w:hyperlink>
    </w:p>
    <w:p w14:paraId="28239C5C" w14:textId="2C423489" w:rsidR="007E5CAE" w:rsidRDefault="00B555E0">
      <w:pPr>
        <w:pStyle w:val="TableofFigures"/>
        <w:rPr>
          <w:rFonts w:asciiTheme="minorHAnsi" w:eastAsiaTheme="minorEastAsia" w:hAnsiTheme="minorHAnsi"/>
          <w:noProof/>
        </w:rPr>
      </w:pPr>
      <w:hyperlink w:anchor="_Toc497994715" w:history="1">
        <w:r w:rsidR="007E5CAE" w:rsidRPr="007A107F">
          <w:rPr>
            <w:rStyle w:val="Hyperlink"/>
            <w:noProof/>
          </w:rPr>
          <w:t>Table 7</w:t>
        </w:r>
        <w:r w:rsidR="007E5CAE" w:rsidRPr="007A107F">
          <w:rPr>
            <w:rStyle w:val="Hyperlink"/>
            <w:noProof/>
          </w:rPr>
          <w:noBreakHyphen/>
          <w:t>2: Program Control Directives (PCD)</w:t>
        </w:r>
        <w:r w:rsidR="007E5CAE">
          <w:rPr>
            <w:noProof/>
            <w:webHidden/>
          </w:rPr>
          <w:tab/>
        </w:r>
        <w:r w:rsidR="007E5CAE">
          <w:rPr>
            <w:noProof/>
            <w:webHidden/>
          </w:rPr>
          <w:fldChar w:fldCharType="begin"/>
        </w:r>
        <w:r w:rsidR="007E5CAE">
          <w:rPr>
            <w:noProof/>
            <w:webHidden/>
          </w:rPr>
          <w:instrText xml:space="preserve"> PAGEREF _Toc497994715 \h </w:instrText>
        </w:r>
        <w:r w:rsidR="007E5CAE">
          <w:rPr>
            <w:noProof/>
            <w:webHidden/>
          </w:rPr>
        </w:r>
        <w:r w:rsidR="007E5CAE">
          <w:rPr>
            <w:noProof/>
            <w:webHidden/>
          </w:rPr>
          <w:fldChar w:fldCharType="separate"/>
        </w:r>
        <w:r w:rsidR="007E5CAE">
          <w:rPr>
            <w:noProof/>
            <w:webHidden/>
          </w:rPr>
          <w:t>97</w:t>
        </w:r>
        <w:r w:rsidR="007E5CAE">
          <w:rPr>
            <w:noProof/>
            <w:webHidden/>
          </w:rPr>
          <w:fldChar w:fldCharType="end"/>
        </w:r>
      </w:hyperlink>
    </w:p>
    <w:p w14:paraId="793230FD" w14:textId="53FB6685" w:rsidR="007E5CAE" w:rsidRDefault="00B555E0">
      <w:pPr>
        <w:pStyle w:val="TableofFigures"/>
        <w:rPr>
          <w:rFonts w:asciiTheme="minorHAnsi" w:eastAsiaTheme="minorEastAsia" w:hAnsiTheme="minorHAnsi"/>
          <w:noProof/>
        </w:rPr>
      </w:pPr>
      <w:hyperlink w:anchor="_Toc497994716" w:history="1">
        <w:r w:rsidR="007E5CAE" w:rsidRPr="007A107F">
          <w:rPr>
            <w:rStyle w:val="Hyperlink"/>
            <w:noProof/>
          </w:rPr>
          <w:t>Table 7</w:t>
        </w:r>
        <w:r w:rsidR="007E5CAE" w:rsidRPr="007A107F">
          <w:rPr>
            <w:rStyle w:val="Hyperlink"/>
            <w:noProof/>
          </w:rPr>
          <w:noBreakHyphen/>
          <w:t>3: Hardware Lists</w:t>
        </w:r>
        <w:r w:rsidR="007E5CAE">
          <w:rPr>
            <w:noProof/>
            <w:webHidden/>
          </w:rPr>
          <w:tab/>
        </w:r>
        <w:r w:rsidR="007E5CAE">
          <w:rPr>
            <w:noProof/>
            <w:webHidden/>
          </w:rPr>
          <w:fldChar w:fldCharType="begin"/>
        </w:r>
        <w:r w:rsidR="007E5CAE">
          <w:rPr>
            <w:noProof/>
            <w:webHidden/>
          </w:rPr>
          <w:instrText xml:space="preserve"> PAGEREF _Toc497994716 \h </w:instrText>
        </w:r>
        <w:r w:rsidR="007E5CAE">
          <w:rPr>
            <w:noProof/>
            <w:webHidden/>
          </w:rPr>
        </w:r>
        <w:r w:rsidR="007E5CAE">
          <w:rPr>
            <w:noProof/>
            <w:webHidden/>
          </w:rPr>
          <w:fldChar w:fldCharType="separate"/>
        </w:r>
        <w:r w:rsidR="007E5CAE">
          <w:rPr>
            <w:noProof/>
            <w:webHidden/>
          </w:rPr>
          <w:t>99</w:t>
        </w:r>
        <w:r w:rsidR="007E5CAE">
          <w:rPr>
            <w:noProof/>
            <w:webHidden/>
          </w:rPr>
          <w:fldChar w:fldCharType="end"/>
        </w:r>
      </w:hyperlink>
    </w:p>
    <w:p w14:paraId="158E4343" w14:textId="798D577F" w:rsidR="007E5CAE" w:rsidRDefault="00B555E0">
      <w:pPr>
        <w:pStyle w:val="TableofFigures"/>
        <w:rPr>
          <w:rFonts w:asciiTheme="minorHAnsi" w:eastAsiaTheme="minorEastAsia" w:hAnsiTheme="minorHAnsi"/>
          <w:noProof/>
        </w:rPr>
      </w:pPr>
      <w:hyperlink w:anchor="_Toc497994717" w:history="1">
        <w:r w:rsidR="007E5CAE" w:rsidRPr="007A107F">
          <w:rPr>
            <w:rStyle w:val="Hyperlink"/>
            <w:noProof/>
          </w:rPr>
          <w:t>Table 7</w:t>
        </w:r>
        <w:r w:rsidR="007E5CAE" w:rsidRPr="007A107F">
          <w:rPr>
            <w:rStyle w:val="Hyperlink"/>
            <w:noProof/>
          </w:rPr>
          <w:noBreakHyphen/>
          <w:t>3: Hardware Lists</w:t>
        </w:r>
        <w:r w:rsidR="007E5CAE">
          <w:rPr>
            <w:noProof/>
            <w:webHidden/>
          </w:rPr>
          <w:tab/>
        </w:r>
        <w:r w:rsidR="007E5CAE">
          <w:rPr>
            <w:noProof/>
            <w:webHidden/>
          </w:rPr>
          <w:fldChar w:fldCharType="begin"/>
        </w:r>
        <w:r w:rsidR="007E5CAE">
          <w:rPr>
            <w:noProof/>
            <w:webHidden/>
          </w:rPr>
          <w:instrText xml:space="preserve"> PAGEREF _Toc497994717 \h </w:instrText>
        </w:r>
        <w:r w:rsidR="007E5CAE">
          <w:rPr>
            <w:noProof/>
            <w:webHidden/>
          </w:rPr>
        </w:r>
        <w:r w:rsidR="007E5CAE">
          <w:rPr>
            <w:noProof/>
            <w:webHidden/>
          </w:rPr>
          <w:fldChar w:fldCharType="separate"/>
        </w:r>
        <w:r w:rsidR="007E5CAE">
          <w:rPr>
            <w:noProof/>
            <w:webHidden/>
          </w:rPr>
          <w:t>100</w:t>
        </w:r>
        <w:r w:rsidR="007E5CAE">
          <w:rPr>
            <w:noProof/>
            <w:webHidden/>
          </w:rPr>
          <w:fldChar w:fldCharType="end"/>
        </w:r>
      </w:hyperlink>
    </w:p>
    <w:p w14:paraId="0DB723CE" w14:textId="657DBC40" w:rsidR="007E5CAE" w:rsidRDefault="00B555E0">
      <w:pPr>
        <w:pStyle w:val="TableofFigures"/>
        <w:rPr>
          <w:rFonts w:asciiTheme="minorHAnsi" w:eastAsiaTheme="minorEastAsia" w:hAnsiTheme="minorHAnsi"/>
          <w:noProof/>
        </w:rPr>
      </w:pPr>
      <w:hyperlink w:anchor="_Toc497994718" w:history="1">
        <w:r w:rsidR="007E5CAE" w:rsidRPr="007A107F">
          <w:rPr>
            <w:rStyle w:val="Hyperlink"/>
            <w:noProof/>
          </w:rPr>
          <w:t>Table 7</w:t>
        </w:r>
        <w:r w:rsidR="007E5CAE" w:rsidRPr="007A107F">
          <w:rPr>
            <w:rStyle w:val="Hyperlink"/>
            <w:noProof/>
          </w:rPr>
          <w:noBreakHyphen/>
          <w:t>4: Hardware List Items</w:t>
        </w:r>
        <w:r w:rsidR="007E5CAE">
          <w:rPr>
            <w:noProof/>
            <w:webHidden/>
          </w:rPr>
          <w:tab/>
        </w:r>
        <w:r w:rsidR="007E5CAE">
          <w:rPr>
            <w:noProof/>
            <w:webHidden/>
          </w:rPr>
          <w:fldChar w:fldCharType="begin"/>
        </w:r>
        <w:r w:rsidR="007E5CAE">
          <w:rPr>
            <w:noProof/>
            <w:webHidden/>
          </w:rPr>
          <w:instrText xml:space="preserve"> PAGEREF _Toc497994718 \h </w:instrText>
        </w:r>
        <w:r w:rsidR="007E5CAE">
          <w:rPr>
            <w:noProof/>
            <w:webHidden/>
          </w:rPr>
        </w:r>
        <w:r w:rsidR="007E5CAE">
          <w:rPr>
            <w:noProof/>
            <w:webHidden/>
          </w:rPr>
          <w:fldChar w:fldCharType="separate"/>
        </w:r>
        <w:r w:rsidR="007E5CAE">
          <w:rPr>
            <w:noProof/>
            <w:webHidden/>
          </w:rPr>
          <w:t>101</w:t>
        </w:r>
        <w:r w:rsidR="007E5CAE">
          <w:rPr>
            <w:noProof/>
            <w:webHidden/>
          </w:rPr>
          <w:fldChar w:fldCharType="end"/>
        </w:r>
      </w:hyperlink>
    </w:p>
    <w:p w14:paraId="45E54DBB" w14:textId="141C4C7F" w:rsidR="007E5CAE" w:rsidRDefault="00B555E0">
      <w:pPr>
        <w:pStyle w:val="TableofFigures"/>
        <w:rPr>
          <w:rFonts w:asciiTheme="minorHAnsi" w:eastAsiaTheme="minorEastAsia" w:hAnsiTheme="minorHAnsi"/>
          <w:noProof/>
        </w:rPr>
      </w:pPr>
      <w:hyperlink w:anchor="_Toc497994719" w:history="1">
        <w:r w:rsidR="007E5CAE" w:rsidRPr="007A107F">
          <w:rPr>
            <w:rStyle w:val="Hyperlink"/>
            <w:noProof/>
          </w:rPr>
          <w:t>Table 7</w:t>
        </w:r>
        <w:r w:rsidR="007E5CAE" w:rsidRPr="007A107F">
          <w:rPr>
            <w:rStyle w:val="Hyperlink"/>
            <w:noProof/>
          </w:rPr>
          <w:noBreakHyphen/>
          <w:t>5: Remarks</w:t>
        </w:r>
        <w:r w:rsidR="007E5CAE">
          <w:rPr>
            <w:noProof/>
            <w:webHidden/>
          </w:rPr>
          <w:tab/>
        </w:r>
        <w:r w:rsidR="007E5CAE">
          <w:rPr>
            <w:noProof/>
            <w:webHidden/>
          </w:rPr>
          <w:fldChar w:fldCharType="begin"/>
        </w:r>
        <w:r w:rsidR="007E5CAE">
          <w:rPr>
            <w:noProof/>
            <w:webHidden/>
          </w:rPr>
          <w:instrText xml:space="preserve"> PAGEREF _Toc497994719 \h </w:instrText>
        </w:r>
        <w:r w:rsidR="007E5CAE">
          <w:rPr>
            <w:noProof/>
            <w:webHidden/>
          </w:rPr>
        </w:r>
        <w:r w:rsidR="007E5CAE">
          <w:rPr>
            <w:noProof/>
            <w:webHidden/>
          </w:rPr>
          <w:fldChar w:fldCharType="separate"/>
        </w:r>
        <w:r w:rsidR="007E5CAE">
          <w:rPr>
            <w:noProof/>
            <w:webHidden/>
          </w:rPr>
          <w:t>102</w:t>
        </w:r>
        <w:r w:rsidR="007E5CAE">
          <w:rPr>
            <w:noProof/>
            <w:webHidden/>
          </w:rPr>
          <w:fldChar w:fldCharType="end"/>
        </w:r>
      </w:hyperlink>
    </w:p>
    <w:p w14:paraId="08E3EC1C" w14:textId="0FF73A3C" w:rsidR="007E5CAE" w:rsidRDefault="00B555E0">
      <w:pPr>
        <w:pStyle w:val="TableofFigures"/>
        <w:rPr>
          <w:rFonts w:asciiTheme="minorHAnsi" w:eastAsiaTheme="minorEastAsia" w:hAnsiTheme="minorHAnsi"/>
          <w:noProof/>
        </w:rPr>
      </w:pPr>
      <w:hyperlink w:anchor="_Toc497994720" w:history="1">
        <w:r w:rsidR="007E5CAE" w:rsidRPr="007A107F">
          <w:rPr>
            <w:rStyle w:val="Hyperlink"/>
            <w:noProof/>
          </w:rPr>
          <w:t>Table 7</w:t>
        </w:r>
        <w:r w:rsidR="007E5CAE" w:rsidRPr="007A107F">
          <w:rPr>
            <w:rStyle w:val="Hyperlink"/>
            <w:noProof/>
          </w:rPr>
          <w:noBreakHyphen/>
          <w:t>6: Tasks</w:t>
        </w:r>
        <w:r w:rsidR="007E5CAE">
          <w:rPr>
            <w:noProof/>
            <w:webHidden/>
          </w:rPr>
          <w:tab/>
        </w:r>
        <w:r w:rsidR="007E5CAE">
          <w:rPr>
            <w:noProof/>
            <w:webHidden/>
          </w:rPr>
          <w:fldChar w:fldCharType="begin"/>
        </w:r>
        <w:r w:rsidR="007E5CAE">
          <w:rPr>
            <w:noProof/>
            <w:webHidden/>
          </w:rPr>
          <w:instrText xml:space="preserve"> PAGEREF _Toc497994720 \h </w:instrText>
        </w:r>
        <w:r w:rsidR="007E5CAE">
          <w:rPr>
            <w:noProof/>
            <w:webHidden/>
          </w:rPr>
        </w:r>
        <w:r w:rsidR="007E5CAE">
          <w:rPr>
            <w:noProof/>
            <w:webHidden/>
          </w:rPr>
          <w:fldChar w:fldCharType="separate"/>
        </w:r>
        <w:r w:rsidR="007E5CAE">
          <w:rPr>
            <w:noProof/>
            <w:webHidden/>
          </w:rPr>
          <w:t>102</w:t>
        </w:r>
        <w:r w:rsidR="007E5CAE">
          <w:rPr>
            <w:noProof/>
            <w:webHidden/>
          </w:rPr>
          <w:fldChar w:fldCharType="end"/>
        </w:r>
      </w:hyperlink>
    </w:p>
    <w:p w14:paraId="2AE5943D" w14:textId="7E2D519C" w:rsidR="007E5CAE" w:rsidRDefault="00B555E0">
      <w:pPr>
        <w:pStyle w:val="TableofFigures"/>
        <w:rPr>
          <w:rFonts w:asciiTheme="minorHAnsi" w:eastAsiaTheme="minorEastAsia" w:hAnsiTheme="minorHAnsi"/>
          <w:noProof/>
        </w:rPr>
      </w:pPr>
      <w:hyperlink w:anchor="_Toc497994721" w:history="1">
        <w:r w:rsidR="007E5CAE" w:rsidRPr="007A107F">
          <w:rPr>
            <w:rStyle w:val="Hyperlink"/>
            <w:noProof/>
          </w:rPr>
          <w:t>Table 7</w:t>
        </w:r>
        <w:r w:rsidR="007E5CAE" w:rsidRPr="007A107F">
          <w:rPr>
            <w:rStyle w:val="Hyperlink"/>
            <w:noProof/>
          </w:rPr>
          <w:noBreakHyphen/>
          <w:t>7: User Tasks</w:t>
        </w:r>
        <w:r w:rsidR="007E5CAE">
          <w:rPr>
            <w:noProof/>
            <w:webHidden/>
          </w:rPr>
          <w:tab/>
        </w:r>
        <w:r w:rsidR="007E5CAE">
          <w:rPr>
            <w:noProof/>
            <w:webHidden/>
          </w:rPr>
          <w:fldChar w:fldCharType="begin"/>
        </w:r>
        <w:r w:rsidR="007E5CAE">
          <w:rPr>
            <w:noProof/>
            <w:webHidden/>
          </w:rPr>
          <w:instrText xml:space="preserve"> PAGEREF _Toc497994721 \h </w:instrText>
        </w:r>
        <w:r w:rsidR="007E5CAE">
          <w:rPr>
            <w:noProof/>
            <w:webHidden/>
          </w:rPr>
        </w:r>
        <w:r w:rsidR="007E5CAE">
          <w:rPr>
            <w:noProof/>
            <w:webHidden/>
          </w:rPr>
          <w:fldChar w:fldCharType="separate"/>
        </w:r>
        <w:r w:rsidR="007E5CAE">
          <w:rPr>
            <w:noProof/>
            <w:webHidden/>
          </w:rPr>
          <w:t>103</w:t>
        </w:r>
        <w:r w:rsidR="007E5CAE">
          <w:rPr>
            <w:noProof/>
            <w:webHidden/>
          </w:rPr>
          <w:fldChar w:fldCharType="end"/>
        </w:r>
      </w:hyperlink>
    </w:p>
    <w:p w14:paraId="4474A620" w14:textId="506ED9EC" w:rsidR="007E5CAE" w:rsidRDefault="00B555E0">
      <w:pPr>
        <w:pStyle w:val="TableofFigures"/>
        <w:rPr>
          <w:rFonts w:asciiTheme="minorHAnsi" w:eastAsiaTheme="minorEastAsia" w:hAnsiTheme="minorHAnsi"/>
          <w:noProof/>
        </w:rPr>
      </w:pPr>
      <w:hyperlink w:anchor="_Toc497994722" w:history="1">
        <w:r w:rsidR="007E5CAE" w:rsidRPr="007A107F">
          <w:rPr>
            <w:rStyle w:val="Hyperlink"/>
            <w:noProof/>
          </w:rPr>
          <w:t>Table 7</w:t>
        </w:r>
        <w:r w:rsidR="007E5CAE" w:rsidRPr="007A107F">
          <w:rPr>
            <w:rStyle w:val="Hyperlink"/>
            <w:noProof/>
          </w:rPr>
          <w:noBreakHyphen/>
          <w:t>8: Contracts</w:t>
        </w:r>
        <w:r w:rsidR="007E5CAE">
          <w:rPr>
            <w:noProof/>
            <w:webHidden/>
          </w:rPr>
          <w:tab/>
        </w:r>
        <w:r w:rsidR="007E5CAE">
          <w:rPr>
            <w:noProof/>
            <w:webHidden/>
          </w:rPr>
          <w:fldChar w:fldCharType="begin"/>
        </w:r>
        <w:r w:rsidR="007E5CAE">
          <w:rPr>
            <w:noProof/>
            <w:webHidden/>
          </w:rPr>
          <w:instrText xml:space="preserve"> PAGEREF _Toc497994722 \h </w:instrText>
        </w:r>
        <w:r w:rsidR="007E5CAE">
          <w:rPr>
            <w:noProof/>
            <w:webHidden/>
          </w:rPr>
        </w:r>
        <w:r w:rsidR="007E5CAE">
          <w:rPr>
            <w:noProof/>
            <w:webHidden/>
          </w:rPr>
          <w:fldChar w:fldCharType="separate"/>
        </w:r>
        <w:r w:rsidR="007E5CAE">
          <w:rPr>
            <w:noProof/>
            <w:webHidden/>
          </w:rPr>
          <w:t>103</w:t>
        </w:r>
        <w:r w:rsidR="007E5CAE">
          <w:rPr>
            <w:noProof/>
            <w:webHidden/>
          </w:rPr>
          <w:fldChar w:fldCharType="end"/>
        </w:r>
      </w:hyperlink>
    </w:p>
    <w:p w14:paraId="4A15FBC8" w14:textId="06EBE224" w:rsidR="007E5CAE" w:rsidRDefault="00B555E0">
      <w:pPr>
        <w:pStyle w:val="TableofFigures"/>
        <w:rPr>
          <w:rFonts w:asciiTheme="minorHAnsi" w:eastAsiaTheme="minorEastAsia" w:hAnsiTheme="minorHAnsi"/>
          <w:noProof/>
        </w:rPr>
      </w:pPr>
      <w:hyperlink w:anchor="_Toc497994723" w:history="1">
        <w:r w:rsidR="007E5CAE" w:rsidRPr="007A107F">
          <w:rPr>
            <w:rStyle w:val="Hyperlink"/>
            <w:noProof/>
          </w:rPr>
          <w:t>Table 7</w:t>
        </w:r>
        <w:r w:rsidR="007E5CAE" w:rsidRPr="007A107F">
          <w:rPr>
            <w:rStyle w:val="Hyperlink"/>
            <w:noProof/>
          </w:rPr>
          <w:noBreakHyphen/>
          <w:t>9: Search Parameters</w:t>
        </w:r>
        <w:r w:rsidR="007E5CAE">
          <w:rPr>
            <w:noProof/>
            <w:webHidden/>
          </w:rPr>
          <w:tab/>
        </w:r>
        <w:r w:rsidR="007E5CAE">
          <w:rPr>
            <w:noProof/>
            <w:webHidden/>
          </w:rPr>
          <w:fldChar w:fldCharType="begin"/>
        </w:r>
        <w:r w:rsidR="007E5CAE">
          <w:rPr>
            <w:noProof/>
            <w:webHidden/>
          </w:rPr>
          <w:instrText xml:space="preserve"> PAGEREF _Toc497994723 \h </w:instrText>
        </w:r>
        <w:r w:rsidR="007E5CAE">
          <w:rPr>
            <w:noProof/>
            <w:webHidden/>
          </w:rPr>
        </w:r>
        <w:r w:rsidR="007E5CAE">
          <w:rPr>
            <w:noProof/>
            <w:webHidden/>
          </w:rPr>
          <w:fldChar w:fldCharType="separate"/>
        </w:r>
        <w:r w:rsidR="007E5CAE">
          <w:rPr>
            <w:noProof/>
            <w:webHidden/>
          </w:rPr>
          <w:t>104</w:t>
        </w:r>
        <w:r w:rsidR="007E5CAE">
          <w:rPr>
            <w:noProof/>
            <w:webHidden/>
          </w:rPr>
          <w:fldChar w:fldCharType="end"/>
        </w:r>
      </w:hyperlink>
    </w:p>
    <w:p w14:paraId="4868FF8C" w14:textId="5264ADFE" w:rsidR="007E5CAE" w:rsidRDefault="00B555E0">
      <w:pPr>
        <w:pStyle w:val="TableofFigures"/>
        <w:rPr>
          <w:rFonts w:asciiTheme="minorHAnsi" w:eastAsiaTheme="minorEastAsia" w:hAnsiTheme="minorHAnsi"/>
          <w:noProof/>
        </w:rPr>
      </w:pPr>
      <w:hyperlink w:anchor="_Toc497994724" w:history="1">
        <w:r w:rsidR="007E5CAE" w:rsidRPr="007A107F">
          <w:rPr>
            <w:rStyle w:val="Hyperlink"/>
            <w:noProof/>
          </w:rPr>
          <w:t>Table 7</w:t>
        </w:r>
        <w:r w:rsidR="007E5CAE" w:rsidRPr="007A107F">
          <w:rPr>
            <w:rStyle w:val="Hyperlink"/>
            <w:noProof/>
          </w:rPr>
          <w:noBreakHyphen/>
          <w:t>10: Attachments</w:t>
        </w:r>
        <w:r w:rsidR="007E5CAE">
          <w:rPr>
            <w:noProof/>
            <w:webHidden/>
          </w:rPr>
          <w:tab/>
        </w:r>
        <w:r w:rsidR="007E5CAE">
          <w:rPr>
            <w:noProof/>
            <w:webHidden/>
          </w:rPr>
          <w:fldChar w:fldCharType="begin"/>
        </w:r>
        <w:r w:rsidR="007E5CAE">
          <w:rPr>
            <w:noProof/>
            <w:webHidden/>
          </w:rPr>
          <w:instrText xml:space="preserve"> PAGEREF _Toc497994724 \h </w:instrText>
        </w:r>
        <w:r w:rsidR="007E5CAE">
          <w:rPr>
            <w:noProof/>
            <w:webHidden/>
          </w:rPr>
        </w:r>
        <w:r w:rsidR="007E5CAE">
          <w:rPr>
            <w:noProof/>
            <w:webHidden/>
          </w:rPr>
          <w:fldChar w:fldCharType="separate"/>
        </w:r>
        <w:r w:rsidR="007E5CAE">
          <w:rPr>
            <w:noProof/>
            <w:webHidden/>
          </w:rPr>
          <w:t>104</w:t>
        </w:r>
        <w:r w:rsidR="007E5CAE">
          <w:rPr>
            <w:noProof/>
            <w:webHidden/>
          </w:rPr>
          <w:fldChar w:fldCharType="end"/>
        </w:r>
      </w:hyperlink>
    </w:p>
    <w:p w14:paraId="7F207A2B" w14:textId="2284278C" w:rsidR="007E5CAE" w:rsidRDefault="00B555E0">
      <w:pPr>
        <w:pStyle w:val="TableofFigures"/>
        <w:rPr>
          <w:rFonts w:asciiTheme="minorHAnsi" w:eastAsiaTheme="minorEastAsia" w:hAnsiTheme="minorHAnsi"/>
          <w:noProof/>
        </w:rPr>
      </w:pPr>
      <w:hyperlink w:anchor="_Toc497994725" w:history="1">
        <w:r w:rsidR="007E5CAE" w:rsidRPr="007A107F">
          <w:rPr>
            <w:rStyle w:val="Hyperlink"/>
            <w:noProof/>
          </w:rPr>
          <w:t>Table 7</w:t>
        </w:r>
        <w:r w:rsidR="007E5CAE" w:rsidRPr="007A107F">
          <w:rPr>
            <w:rStyle w:val="Hyperlink"/>
            <w:noProof/>
          </w:rPr>
          <w:noBreakHyphen/>
          <w:t>11: Enumeration Types</w:t>
        </w:r>
        <w:r w:rsidR="007E5CAE">
          <w:rPr>
            <w:noProof/>
            <w:webHidden/>
          </w:rPr>
          <w:tab/>
        </w:r>
        <w:r w:rsidR="007E5CAE">
          <w:rPr>
            <w:noProof/>
            <w:webHidden/>
          </w:rPr>
          <w:fldChar w:fldCharType="begin"/>
        </w:r>
        <w:r w:rsidR="007E5CAE">
          <w:rPr>
            <w:noProof/>
            <w:webHidden/>
          </w:rPr>
          <w:instrText xml:space="preserve"> PAGEREF _Toc497994725 \h </w:instrText>
        </w:r>
        <w:r w:rsidR="007E5CAE">
          <w:rPr>
            <w:noProof/>
            <w:webHidden/>
          </w:rPr>
        </w:r>
        <w:r w:rsidR="007E5CAE">
          <w:rPr>
            <w:noProof/>
            <w:webHidden/>
          </w:rPr>
          <w:fldChar w:fldCharType="separate"/>
        </w:r>
        <w:r w:rsidR="007E5CAE">
          <w:rPr>
            <w:noProof/>
            <w:webHidden/>
          </w:rPr>
          <w:t>105</w:t>
        </w:r>
        <w:r w:rsidR="007E5CAE">
          <w:rPr>
            <w:noProof/>
            <w:webHidden/>
          </w:rPr>
          <w:fldChar w:fldCharType="end"/>
        </w:r>
      </w:hyperlink>
    </w:p>
    <w:p w14:paraId="1BFBBB6F" w14:textId="3B2D391A" w:rsidR="007E5CAE" w:rsidRDefault="00B555E0">
      <w:pPr>
        <w:pStyle w:val="TableofFigures"/>
        <w:rPr>
          <w:rFonts w:asciiTheme="minorHAnsi" w:eastAsiaTheme="minorEastAsia" w:hAnsiTheme="minorHAnsi"/>
          <w:noProof/>
        </w:rPr>
      </w:pPr>
      <w:hyperlink w:anchor="_Toc497994726" w:history="1">
        <w:r w:rsidR="007E5CAE" w:rsidRPr="007A107F">
          <w:rPr>
            <w:rStyle w:val="Hyperlink"/>
            <w:noProof/>
          </w:rPr>
          <w:t>Table 7</w:t>
        </w:r>
        <w:r w:rsidR="007E5CAE" w:rsidRPr="007A107F">
          <w:rPr>
            <w:rStyle w:val="Hyperlink"/>
            <w:noProof/>
          </w:rPr>
          <w:noBreakHyphen/>
          <w:t>12: Enumeration Values</w:t>
        </w:r>
        <w:r w:rsidR="007E5CAE">
          <w:rPr>
            <w:noProof/>
            <w:webHidden/>
          </w:rPr>
          <w:tab/>
        </w:r>
        <w:r w:rsidR="007E5CAE">
          <w:rPr>
            <w:noProof/>
            <w:webHidden/>
          </w:rPr>
          <w:fldChar w:fldCharType="begin"/>
        </w:r>
        <w:r w:rsidR="007E5CAE">
          <w:rPr>
            <w:noProof/>
            <w:webHidden/>
          </w:rPr>
          <w:instrText xml:space="preserve"> PAGEREF _Toc497994726 \h </w:instrText>
        </w:r>
        <w:r w:rsidR="007E5CAE">
          <w:rPr>
            <w:noProof/>
            <w:webHidden/>
          </w:rPr>
        </w:r>
        <w:r w:rsidR="007E5CAE">
          <w:rPr>
            <w:noProof/>
            <w:webHidden/>
          </w:rPr>
          <w:fldChar w:fldCharType="separate"/>
        </w:r>
        <w:r w:rsidR="007E5CAE">
          <w:rPr>
            <w:noProof/>
            <w:webHidden/>
          </w:rPr>
          <w:t>106</w:t>
        </w:r>
        <w:r w:rsidR="007E5CAE">
          <w:rPr>
            <w:noProof/>
            <w:webHidden/>
          </w:rPr>
          <w:fldChar w:fldCharType="end"/>
        </w:r>
      </w:hyperlink>
    </w:p>
    <w:p w14:paraId="235255E3" w14:textId="4D4064A4" w:rsidR="007E5CAE" w:rsidRDefault="00B555E0">
      <w:pPr>
        <w:pStyle w:val="TableofFigures"/>
        <w:rPr>
          <w:rFonts w:asciiTheme="minorHAnsi" w:eastAsiaTheme="minorEastAsia" w:hAnsiTheme="minorHAnsi"/>
          <w:noProof/>
        </w:rPr>
      </w:pPr>
      <w:hyperlink w:anchor="_Toc497994727" w:history="1">
        <w:r w:rsidR="007E5CAE" w:rsidRPr="007A107F">
          <w:rPr>
            <w:rStyle w:val="Hyperlink"/>
            <w:noProof/>
          </w:rPr>
          <w:t>Table 7</w:t>
        </w:r>
        <w:r w:rsidR="007E5CAE" w:rsidRPr="007A107F">
          <w:rPr>
            <w:rStyle w:val="Hyperlink"/>
            <w:noProof/>
          </w:rPr>
          <w:noBreakHyphen/>
          <w:t>13: Enumeration Value Associations</w:t>
        </w:r>
        <w:r w:rsidR="007E5CAE">
          <w:rPr>
            <w:noProof/>
            <w:webHidden/>
          </w:rPr>
          <w:tab/>
        </w:r>
        <w:r w:rsidR="007E5CAE">
          <w:rPr>
            <w:noProof/>
            <w:webHidden/>
          </w:rPr>
          <w:fldChar w:fldCharType="begin"/>
        </w:r>
        <w:r w:rsidR="007E5CAE">
          <w:rPr>
            <w:noProof/>
            <w:webHidden/>
          </w:rPr>
          <w:instrText xml:space="preserve"> PAGEREF _Toc497994727 \h </w:instrText>
        </w:r>
        <w:r w:rsidR="007E5CAE">
          <w:rPr>
            <w:noProof/>
            <w:webHidden/>
          </w:rPr>
        </w:r>
        <w:r w:rsidR="007E5CAE">
          <w:rPr>
            <w:noProof/>
            <w:webHidden/>
          </w:rPr>
          <w:fldChar w:fldCharType="separate"/>
        </w:r>
        <w:r w:rsidR="007E5CAE">
          <w:rPr>
            <w:noProof/>
            <w:webHidden/>
          </w:rPr>
          <w:t>107</w:t>
        </w:r>
        <w:r w:rsidR="007E5CAE">
          <w:rPr>
            <w:noProof/>
            <w:webHidden/>
          </w:rPr>
          <w:fldChar w:fldCharType="end"/>
        </w:r>
      </w:hyperlink>
    </w:p>
    <w:p w14:paraId="28B5A0A9" w14:textId="518B4B75" w:rsidR="007E5CAE" w:rsidRDefault="00B555E0">
      <w:pPr>
        <w:pStyle w:val="TableofFigures"/>
        <w:rPr>
          <w:rFonts w:asciiTheme="minorHAnsi" w:eastAsiaTheme="minorEastAsia" w:hAnsiTheme="minorHAnsi"/>
          <w:noProof/>
        </w:rPr>
      </w:pPr>
      <w:hyperlink w:anchor="_Toc497994728" w:history="1">
        <w:r w:rsidR="007E5CAE" w:rsidRPr="007A107F">
          <w:rPr>
            <w:rStyle w:val="Hyperlink"/>
            <w:noProof/>
          </w:rPr>
          <w:t>Table 7</w:t>
        </w:r>
        <w:r w:rsidR="007E5CAE" w:rsidRPr="007A107F">
          <w:rPr>
            <w:rStyle w:val="Hyperlink"/>
            <w:noProof/>
          </w:rPr>
          <w:noBreakHyphen/>
          <w:t>14: Boilerplate</w:t>
        </w:r>
        <w:r w:rsidR="007E5CAE">
          <w:rPr>
            <w:noProof/>
            <w:webHidden/>
          </w:rPr>
          <w:tab/>
        </w:r>
        <w:r w:rsidR="007E5CAE">
          <w:rPr>
            <w:noProof/>
            <w:webHidden/>
          </w:rPr>
          <w:fldChar w:fldCharType="begin"/>
        </w:r>
        <w:r w:rsidR="007E5CAE">
          <w:rPr>
            <w:noProof/>
            <w:webHidden/>
          </w:rPr>
          <w:instrText xml:space="preserve"> PAGEREF _Toc497994728 \h </w:instrText>
        </w:r>
        <w:r w:rsidR="007E5CAE">
          <w:rPr>
            <w:noProof/>
            <w:webHidden/>
          </w:rPr>
        </w:r>
        <w:r w:rsidR="007E5CAE">
          <w:rPr>
            <w:noProof/>
            <w:webHidden/>
          </w:rPr>
          <w:fldChar w:fldCharType="separate"/>
        </w:r>
        <w:r w:rsidR="007E5CAE">
          <w:rPr>
            <w:noProof/>
            <w:webHidden/>
          </w:rPr>
          <w:t>108</w:t>
        </w:r>
        <w:r w:rsidR="007E5CAE">
          <w:rPr>
            <w:noProof/>
            <w:webHidden/>
          </w:rPr>
          <w:fldChar w:fldCharType="end"/>
        </w:r>
      </w:hyperlink>
    </w:p>
    <w:p w14:paraId="5AE139E7" w14:textId="4C7A5B77" w:rsidR="007E5CAE" w:rsidRDefault="00B555E0">
      <w:pPr>
        <w:pStyle w:val="TableofFigures"/>
        <w:rPr>
          <w:rFonts w:asciiTheme="minorHAnsi" w:eastAsiaTheme="minorEastAsia" w:hAnsiTheme="minorHAnsi"/>
          <w:noProof/>
        </w:rPr>
      </w:pPr>
      <w:hyperlink w:anchor="_Toc497994729" w:history="1">
        <w:r w:rsidR="007E5CAE" w:rsidRPr="007A107F">
          <w:rPr>
            <w:rStyle w:val="Hyperlink"/>
            <w:noProof/>
          </w:rPr>
          <w:t>Table 7</w:t>
        </w:r>
        <w:r w:rsidR="007E5CAE" w:rsidRPr="007A107F">
          <w:rPr>
            <w:rStyle w:val="Hyperlink"/>
            <w:noProof/>
          </w:rPr>
          <w:noBreakHyphen/>
          <w:t>15: Blank</w:t>
        </w:r>
        <w:r w:rsidR="007E5CAE">
          <w:rPr>
            <w:noProof/>
            <w:webHidden/>
          </w:rPr>
          <w:tab/>
        </w:r>
        <w:r w:rsidR="007E5CAE">
          <w:rPr>
            <w:noProof/>
            <w:webHidden/>
          </w:rPr>
          <w:fldChar w:fldCharType="begin"/>
        </w:r>
        <w:r w:rsidR="007E5CAE">
          <w:rPr>
            <w:noProof/>
            <w:webHidden/>
          </w:rPr>
          <w:instrText xml:space="preserve"> PAGEREF _Toc497994729 \h </w:instrText>
        </w:r>
        <w:r w:rsidR="007E5CAE">
          <w:rPr>
            <w:noProof/>
            <w:webHidden/>
          </w:rPr>
        </w:r>
        <w:r w:rsidR="007E5CAE">
          <w:rPr>
            <w:noProof/>
            <w:webHidden/>
          </w:rPr>
          <w:fldChar w:fldCharType="separate"/>
        </w:r>
        <w:r w:rsidR="007E5CAE">
          <w:rPr>
            <w:noProof/>
            <w:webHidden/>
          </w:rPr>
          <w:t>109</w:t>
        </w:r>
        <w:r w:rsidR="007E5CAE">
          <w:rPr>
            <w:noProof/>
            <w:webHidden/>
          </w:rPr>
          <w:fldChar w:fldCharType="end"/>
        </w:r>
      </w:hyperlink>
    </w:p>
    <w:p w14:paraId="0D7729D7" w14:textId="481C5979" w:rsidR="007E5CAE" w:rsidRDefault="00B555E0">
      <w:pPr>
        <w:pStyle w:val="TableofFigures"/>
        <w:rPr>
          <w:rFonts w:asciiTheme="minorHAnsi" w:eastAsiaTheme="minorEastAsia" w:hAnsiTheme="minorHAnsi"/>
          <w:noProof/>
        </w:rPr>
      </w:pPr>
      <w:hyperlink w:anchor="_Toc497994730" w:history="1">
        <w:r w:rsidR="007E5CAE" w:rsidRPr="007A107F">
          <w:rPr>
            <w:rStyle w:val="Hyperlink"/>
            <w:noProof/>
          </w:rPr>
          <w:t>Table 7</w:t>
        </w:r>
        <w:r w:rsidR="007E5CAE" w:rsidRPr="007A107F">
          <w:rPr>
            <w:rStyle w:val="Hyperlink"/>
            <w:noProof/>
          </w:rPr>
          <w:noBreakHyphen/>
          <w:t>15: Blank</w:t>
        </w:r>
        <w:r w:rsidR="007E5CAE">
          <w:rPr>
            <w:noProof/>
            <w:webHidden/>
          </w:rPr>
          <w:tab/>
        </w:r>
        <w:r w:rsidR="007E5CAE">
          <w:rPr>
            <w:noProof/>
            <w:webHidden/>
          </w:rPr>
          <w:fldChar w:fldCharType="begin"/>
        </w:r>
        <w:r w:rsidR="007E5CAE">
          <w:rPr>
            <w:noProof/>
            <w:webHidden/>
          </w:rPr>
          <w:instrText xml:space="preserve"> PAGEREF _Toc497994730 \h </w:instrText>
        </w:r>
        <w:r w:rsidR="007E5CAE">
          <w:rPr>
            <w:noProof/>
            <w:webHidden/>
          </w:rPr>
        </w:r>
        <w:r w:rsidR="007E5CAE">
          <w:rPr>
            <w:noProof/>
            <w:webHidden/>
          </w:rPr>
          <w:fldChar w:fldCharType="separate"/>
        </w:r>
        <w:r w:rsidR="007E5CAE">
          <w:rPr>
            <w:noProof/>
            <w:webHidden/>
          </w:rPr>
          <w:t>111</w:t>
        </w:r>
        <w:r w:rsidR="007E5CAE">
          <w:rPr>
            <w:noProof/>
            <w:webHidden/>
          </w:rPr>
          <w:fldChar w:fldCharType="end"/>
        </w:r>
      </w:hyperlink>
    </w:p>
    <w:p w14:paraId="6D21A72C" w14:textId="4CB64453" w:rsidR="00E610C7" w:rsidRDefault="0046264C">
      <w:r>
        <w:fldChar w:fldCharType="end"/>
      </w:r>
    </w:p>
    <w:p w14:paraId="42CBA839" w14:textId="77777777" w:rsidR="007E5CAE" w:rsidRDefault="00E610C7" w:rsidP="00E610C7">
      <w:pPr>
        <w:pStyle w:val="TOCHeading"/>
        <w:rPr>
          <w:noProof/>
        </w:rPr>
      </w:pPr>
      <w:r>
        <w:t>Figures</w:t>
      </w:r>
      <w:r>
        <w:fldChar w:fldCharType="begin"/>
      </w:r>
      <w:r>
        <w:instrText xml:space="preserve"> TOC \h \z \c "Figure" </w:instrText>
      </w:r>
      <w:r>
        <w:fldChar w:fldCharType="separate"/>
      </w:r>
    </w:p>
    <w:p w14:paraId="1A0162CF" w14:textId="1E0CE5E9" w:rsidR="007E5CAE" w:rsidRDefault="00B555E0">
      <w:pPr>
        <w:pStyle w:val="TableofFigures"/>
        <w:rPr>
          <w:rFonts w:asciiTheme="minorHAnsi" w:eastAsiaTheme="minorEastAsia" w:hAnsiTheme="minorHAnsi"/>
          <w:noProof/>
        </w:rPr>
      </w:pPr>
      <w:hyperlink w:anchor="_Toc497994666" w:history="1">
        <w:r w:rsidR="007E5CAE" w:rsidRPr="00533A7D">
          <w:rPr>
            <w:rStyle w:val="Hyperlink"/>
            <w:noProof/>
          </w:rPr>
          <w:t>Figure 2</w:t>
        </w:r>
        <w:r w:rsidR="007E5CAE" w:rsidRPr="00533A7D">
          <w:rPr>
            <w:rStyle w:val="Hyperlink"/>
            <w:noProof/>
          </w:rPr>
          <w:noBreakHyphen/>
          <w:t>1: Status Summary</w:t>
        </w:r>
        <w:r w:rsidR="007E5CAE">
          <w:rPr>
            <w:noProof/>
            <w:webHidden/>
          </w:rPr>
          <w:tab/>
        </w:r>
        <w:r w:rsidR="007E5CAE">
          <w:rPr>
            <w:noProof/>
            <w:webHidden/>
          </w:rPr>
          <w:fldChar w:fldCharType="begin"/>
        </w:r>
        <w:r w:rsidR="007E5CAE">
          <w:rPr>
            <w:noProof/>
            <w:webHidden/>
          </w:rPr>
          <w:instrText xml:space="preserve"> PAGEREF _Toc497994666 \h </w:instrText>
        </w:r>
        <w:r w:rsidR="007E5CAE">
          <w:rPr>
            <w:noProof/>
            <w:webHidden/>
          </w:rPr>
        </w:r>
        <w:r w:rsidR="007E5CAE">
          <w:rPr>
            <w:noProof/>
            <w:webHidden/>
          </w:rPr>
          <w:fldChar w:fldCharType="separate"/>
        </w:r>
        <w:r w:rsidR="007E5CAE">
          <w:rPr>
            <w:noProof/>
            <w:webHidden/>
          </w:rPr>
          <w:t>4</w:t>
        </w:r>
        <w:r w:rsidR="007E5CAE">
          <w:rPr>
            <w:noProof/>
            <w:webHidden/>
          </w:rPr>
          <w:fldChar w:fldCharType="end"/>
        </w:r>
      </w:hyperlink>
    </w:p>
    <w:p w14:paraId="42385958" w14:textId="08FC3C28" w:rsidR="007E5CAE" w:rsidRDefault="00B555E0">
      <w:pPr>
        <w:pStyle w:val="TableofFigures"/>
        <w:rPr>
          <w:rFonts w:asciiTheme="minorHAnsi" w:eastAsiaTheme="minorEastAsia" w:hAnsiTheme="minorHAnsi"/>
          <w:noProof/>
        </w:rPr>
      </w:pPr>
      <w:hyperlink w:anchor="_Toc497994667" w:history="1">
        <w:r w:rsidR="007E5CAE" w:rsidRPr="00533A7D">
          <w:rPr>
            <w:rStyle w:val="Hyperlink"/>
            <w:noProof/>
          </w:rPr>
          <w:t>Figure 2</w:t>
        </w:r>
        <w:r w:rsidR="007E5CAE" w:rsidRPr="00533A7D">
          <w:rPr>
            <w:rStyle w:val="Hyperlink"/>
            <w:noProof/>
          </w:rPr>
          <w:noBreakHyphen/>
          <w:t>2: Summary Status</w:t>
        </w:r>
        <w:r w:rsidR="007E5CAE">
          <w:rPr>
            <w:noProof/>
            <w:webHidden/>
          </w:rPr>
          <w:tab/>
        </w:r>
        <w:r w:rsidR="007E5CAE">
          <w:rPr>
            <w:noProof/>
            <w:webHidden/>
          </w:rPr>
          <w:fldChar w:fldCharType="begin"/>
        </w:r>
        <w:r w:rsidR="007E5CAE">
          <w:rPr>
            <w:noProof/>
            <w:webHidden/>
          </w:rPr>
          <w:instrText xml:space="preserve"> PAGEREF _Toc497994667 \h </w:instrText>
        </w:r>
        <w:r w:rsidR="007E5CAE">
          <w:rPr>
            <w:noProof/>
            <w:webHidden/>
          </w:rPr>
        </w:r>
        <w:r w:rsidR="007E5CAE">
          <w:rPr>
            <w:noProof/>
            <w:webHidden/>
          </w:rPr>
          <w:fldChar w:fldCharType="separate"/>
        </w:r>
        <w:r w:rsidR="007E5CAE">
          <w:rPr>
            <w:noProof/>
            <w:webHidden/>
          </w:rPr>
          <w:t>6</w:t>
        </w:r>
        <w:r w:rsidR="007E5CAE">
          <w:rPr>
            <w:noProof/>
            <w:webHidden/>
          </w:rPr>
          <w:fldChar w:fldCharType="end"/>
        </w:r>
      </w:hyperlink>
    </w:p>
    <w:p w14:paraId="06C85D03" w14:textId="416166FC" w:rsidR="007E5CAE" w:rsidRDefault="00B555E0">
      <w:pPr>
        <w:pStyle w:val="TableofFigures"/>
        <w:rPr>
          <w:rFonts w:asciiTheme="minorHAnsi" w:eastAsiaTheme="minorEastAsia" w:hAnsiTheme="minorHAnsi"/>
          <w:noProof/>
        </w:rPr>
      </w:pPr>
      <w:hyperlink w:anchor="_Toc497994668" w:history="1">
        <w:r w:rsidR="007E5CAE" w:rsidRPr="00533A7D">
          <w:rPr>
            <w:rStyle w:val="Hyperlink"/>
            <w:noProof/>
          </w:rPr>
          <w:t>Figure 2</w:t>
        </w:r>
        <w:r w:rsidR="007E5CAE" w:rsidRPr="00533A7D">
          <w:rPr>
            <w:rStyle w:val="Hyperlink"/>
            <w:noProof/>
          </w:rPr>
          <w:noBreakHyphen/>
          <w:t>3: Advanced Filters Selection for Summary Status</w:t>
        </w:r>
        <w:r w:rsidR="007E5CAE">
          <w:rPr>
            <w:noProof/>
            <w:webHidden/>
          </w:rPr>
          <w:tab/>
        </w:r>
        <w:r w:rsidR="007E5CAE">
          <w:rPr>
            <w:noProof/>
            <w:webHidden/>
          </w:rPr>
          <w:fldChar w:fldCharType="begin"/>
        </w:r>
        <w:r w:rsidR="007E5CAE">
          <w:rPr>
            <w:noProof/>
            <w:webHidden/>
          </w:rPr>
          <w:instrText xml:space="preserve"> PAGEREF _Toc497994668 \h </w:instrText>
        </w:r>
        <w:r w:rsidR="007E5CAE">
          <w:rPr>
            <w:noProof/>
            <w:webHidden/>
          </w:rPr>
        </w:r>
        <w:r w:rsidR="007E5CAE">
          <w:rPr>
            <w:noProof/>
            <w:webHidden/>
          </w:rPr>
          <w:fldChar w:fldCharType="separate"/>
        </w:r>
        <w:r w:rsidR="007E5CAE">
          <w:rPr>
            <w:noProof/>
            <w:webHidden/>
          </w:rPr>
          <w:t>6</w:t>
        </w:r>
        <w:r w:rsidR="007E5CAE">
          <w:rPr>
            <w:noProof/>
            <w:webHidden/>
          </w:rPr>
          <w:fldChar w:fldCharType="end"/>
        </w:r>
      </w:hyperlink>
    </w:p>
    <w:p w14:paraId="4FA4FFF9" w14:textId="585CFD95" w:rsidR="007E5CAE" w:rsidRDefault="00B555E0">
      <w:pPr>
        <w:pStyle w:val="TableofFigures"/>
        <w:rPr>
          <w:rFonts w:asciiTheme="minorHAnsi" w:eastAsiaTheme="minorEastAsia" w:hAnsiTheme="minorHAnsi"/>
          <w:noProof/>
        </w:rPr>
      </w:pPr>
      <w:hyperlink w:anchor="_Toc497994669" w:history="1">
        <w:r w:rsidR="007E5CAE" w:rsidRPr="00533A7D">
          <w:rPr>
            <w:rStyle w:val="Hyperlink"/>
            <w:noProof/>
          </w:rPr>
          <w:t>Figure 2</w:t>
        </w:r>
        <w:r w:rsidR="007E5CAE" w:rsidRPr="00533A7D">
          <w:rPr>
            <w:rStyle w:val="Hyperlink"/>
            <w:noProof/>
          </w:rPr>
          <w:noBreakHyphen/>
          <w:t>4: Right Functions for Summary Status</w:t>
        </w:r>
        <w:r w:rsidR="007E5CAE">
          <w:rPr>
            <w:noProof/>
            <w:webHidden/>
          </w:rPr>
          <w:tab/>
        </w:r>
        <w:r w:rsidR="007E5CAE">
          <w:rPr>
            <w:noProof/>
            <w:webHidden/>
          </w:rPr>
          <w:fldChar w:fldCharType="begin"/>
        </w:r>
        <w:r w:rsidR="007E5CAE">
          <w:rPr>
            <w:noProof/>
            <w:webHidden/>
          </w:rPr>
          <w:instrText xml:space="preserve"> PAGEREF _Toc497994669 \h </w:instrText>
        </w:r>
        <w:r w:rsidR="007E5CAE">
          <w:rPr>
            <w:noProof/>
            <w:webHidden/>
          </w:rPr>
        </w:r>
        <w:r w:rsidR="007E5CAE">
          <w:rPr>
            <w:noProof/>
            <w:webHidden/>
          </w:rPr>
          <w:fldChar w:fldCharType="separate"/>
        </w:r>
        <w:r w:rsidR="007E5CAE">
          <w:rPr>
            <w:noProof/>
            <w:webHidden/>
          </w:rPr>
          <w:t>7</w:t>
        </w:r>
        <w:r w:rsidR="007E5CAE">
          <w:rPr>
            <w:noProof/>
            <w:webHidden/>
          </w:rPr>
          <w:fldChar w:fldCharType="end"/>
        </w:r>
      </w:hyperlink>
    </w:p>
    <w:p w14:paraId="07FCE307" w14:textId="7D24DAB9" w:rsidR="007E5CAE" w:rsidRDefault="00B555E0">
      <w:pPr>
        <w:pStyle w:val="TableofFigures"/>
        <w:rPr>
          <w:rFonts w:asciiTheme="minorHAnsi" w:eastAsiaTheme="minorEastAsia" w:hAnsiTheme="minorHAnsi"/>
          <w:noProof/>
        </w:rPr>
      </w:pPr>
      <w:hyperlink w:anchor="_Toc497994670" w:history="1">
        <w:r w:rsidR="007E5CAE" w:rsidRPr="00533A7D">
          <w:rPr>
            <w:rStyle w:val="Hyperlink"/>
            <w:noProof/>
          </w:rPr>
          <w:t>Figure 2</w:t>
        </w:r>
        <w:r w:rsidR="007E5CAE" w:rsidRPr="00533A7D">
          <w:rPr>
            <w:rStyle w:val="Hyperlink"/>
            <w:noProof/>
          </w:rPr>
          <w:noBreakHyphen/>
          <w:t>5: Remarks Magnification</w:t>
        </w:r>
        <w:r w:rsidR="007E5CAE">
          <w:rPr>
            <w:noProof/>
            <w:webHidden/>
          </w:rPr>
          <w:tab/>
        </w:r>
        <w:r w:rsidR="007E5CAE">
          <w:rPr>
            <w:noProof/>
            <w:webHidden/>
          </w:rPr>
          <w:fldChar w:fldCharType="begin"/>
        </w:r>
        <w:r w:rsidR="007E5CAE">
          <w:rPr>
            <w:noProof/>
            <w:webHidden/>
          </w:rPr>
          <w:instrText xml:space="preserve"> PAGEREF _Toc497994670 \h </w:instrText>
        </w:r>
        <w:r w:rsidR="007E5CAE">
          <w:rPr>
            <w:noProof/>
            <w:webHidden/>
          </w:rPr>
        </w:r>
        <w:r w:rsidR="007E5CAE">
          <w:rPr>
            <w:noProof/>
            <w:webHidden/>
          </w:rPr>
          <w:fldChar w:fldCharType="separate"/>
        </w:r>
        <w:r w:rsidR="007E5CAE">
          <w:rPr>
            <w:noProof/>
            <w:webHidden/>
          </w:rPr>
          <w:t>7</w:t>
        </w:r>
        <w:r w:rsidR="007E5CAE">
          <w:rPr>
            <w:noProof/>
            <w:webHidden/>
          </w:rPr>
          <w:fldChar w:fldCharType="end"/>
        </w:r>
      </w:hyperlink>
    </w:p>
    <w:p w14:paraId="0B9E48C8" w14:textId="226FB61D" w:rsidR="007E5CAE" w:rsidRDefault="00B555E0">
      <w:pPr>
        <w:pStyle w:val="TableofFigures"/>
        <w:rPr>
          <w:rFonts w:asciiTheme="minorHAnsi" w:eastAsiaTheme="minorEastAsia" w:hAnsiTheme="minorHAnsi"/>
          <w:noProof/>
        </w:rPr>
      </w:pPr>
      <w:hyperlink w:anchor="_Toc497994671" w:history="1">
        <w:r w:rsidR="007E5CAE" w:rsidRPr="00533A7D">
          <w:rPr>
            <w:rStyle w:val="Hyperlink"/>
            <w:noProof/>
          </w:rPr>
          <w:t>Figure 2</w:t>
        </w:r>
        <w:r w:rsidR="007E5CAE" w:rsidRPr="00533A7D">
          <w:rPr>
            <w:rStyle w:val="Hyperlink"/>
            <w:noProof/>
          </w:rPr>
          <w:noBreakHyphen/>
          <w:t>6: Remarks Entry</w:t>
        </w:r>
        <w:r w:rsidR="007E5CAE">
          <w:rPr>
            <w:noProof/>
            <w:webHidden/>
          </w:rPr>
          <w:tab/>
        </w:r>
        <w:r w:rsidR="007E5CAE">
          <w:rPr>
            <w:noProof/>
            <w:webHidden/>
          </w:rPr>
          <w:fldChar w:fldCharType="begin"/>
        </w:r>
        <w:r w:rsidR="007E5CAE">
          <w:rPr>
            <w:noProof/>
            <w:webHidden/>
          </w:rPr>
          <w:instrText xml:space="preserve"> PAGEREF _Toc497994671 \h </w:instrText>
        </w:r>
        <w:r w:rsidR="007E5CAE">
          <w:rPr>
            <w:noProof/>
            <w:webHidden/>
          </w:rPr>
        </w:r>
        <w:r w:rsidR="007E5CAE">
          <w:rPr>
            <w:noProof/>
            <w:webHidden/>
          </w:rPr>
          <w:fldChar w:fldCharType="separate"/>
        </w:r>
        <w:r w:rsidR="007E5CAE">
          <w:rPr>
            <w:noProof/>
            <w:webHidden/>
          </w:rPr>
          <w:t>8</w:t>
        </w:r>
        <w:r w:rsidR="007E5CAE">
          <w:rPr>
            <w:noProof/>
            <w:webHidden/>
          </w:rPr>
          <w:fldChar w:fldCharType="end"/>
        </w:r>
      </w:hyperlink>
    </w:p>
    <w:p w14:paraId="525ACDD6" w14:textId="47340E94" w:rsidR="007E5CAE" w:rsidRDefault="00B555E0">
      <w:pPr>
        <w:pStyle w:val="TableofFigures"/>
        <w:rPr>
          <w:rFonts w:asciiTheme="minorHAnsi" w:eastAsiaTheme="minorEastAsia" w:hAnsiTheme="minorHAnsi"/>
          <w:noProof/>
        </w:rPr>
      </w:pPr>
      <w:hyperlink w:anchor="_Toc497994672" w:history="1">
        <w:r w:rsidR="007E5CAE" w:rsidRPr="00533A7D">
          <w:rPr>
            <w:rStyle w:val="Hyperlink"/>
            <w:noProof/>
          </w:rPr>
          <w:t>Figure 2</w:t>
        </w:r>
        <w:r w:rsidR="007E5CAE" w:rsidRPr="00533A7D">
          <w:rPr>
            <w:rStyle w:val="Hyperlink"/>
            <w:noProof/>
          </w:rPr>
          <w:noBreakHyphen/>
          <w:t>7: Remark Input</w:t>
        </w:r>
        <w:r w:rsidR="007E5CAE">
          <w:rPr>
            <w:noProof/>
            <w:webHidden/>
          </w:rPr>
          <w:tab/>
        </w:r>
        <w:r w:rsidR="007E5CAE">
          <w:rPr>
            <w:noProof/>
            <w:webHidden/>
          </w:rPr>
          <w:fldChar w:fldCharType="begin"/>
        </w:r>
        <w:r w:rsidR="007E5CAE">
          <w:rPr>
            <w:noProof/>
            <w:webHidden/>
          </w:rPr>
          <w:instrText xml:space="preserve"> PAGEREF _Toc497994672 \h </w:instrText>
        </w:r>
        <w:r w:rsidR="007E5CAE">
          <w:rPr>
            <w:noProof/>
            <w:webHidden/>
          </w:rPr>
        </w:r>
        <w:r w:rsidR="007E5CAE">
          <w:rPr>
            <w:noProof/>
            <w:webHidden/>
          </w:rPr>
          <w:fldChar w:fldCharType="separate"/>
        </w:r>
        <w:r w:rsidR="007E5CAE">
          <w:rPr>
            <w:noProof/>
            <w:webHidden/>
          </w:rPr>
          <w:t>9</w:t>
        </w:r>
        <w:r w:rsidR="007E5CAE">
          <w:rPr>
            <w:noProof/>
            <w:webHidden/>
          </w:rPr>
          <w:fldChar w:fldCharType="end"/>
        </w:r>
      </w:hyperlink>
    </w:p>
    <w:p w14:paraId="009778E4" w14:textId="7189FB93" w:rsidR="007E5CAE" w:rsidRDefault="00B555E0">
      <w:pPr>
        <w:pStyle w:val="TableofFigures"/>
        <w:rPr>
          <w:rFonts w:asciiTheme="minorHAnsi" w:eastAsiaTheme="minorEastAsia" w:hAnsiTheme="minorHAnsi"/>
          <w:noProof/>
        </w:rPr>
      </w:pPr>
      <w:hyperlink w:anchor="_Toc497994673" w:history="1">
        <w:r w:rsidR="007E5CAE" w:rsidRPr="00533A7D">
          <w:rPr>
            <w:rStyle w:val="Hyperlink"/>
            <w:noProof/>
          </w:rPr>
          <w:t>Figure 2</w:t>
        </w:r>
        <w:r w:rsidR="007E5CAE" w:rsidRPr="00533A7D">
          <w:rPr>
            <w:rStyle w:val="Hyperlink"/>
            <w:noProof/>
          </w:rPr>
          <w:noBreakHyphen/>
          <w:t>8: Feedback Entry</w:t>
        </w:r>
        <w:r w:rsidR="007E5CAE">
          <w:rPr>
            <w:noProof/>
            <w:webHidden/>
          </w:rPr>
          <w:tab/>
        </w:r>
        <w:r w:rsidR="007E5CAE">
          <w:rPr>
            <w:noProof/>
            <w:webHidden/>
          </w:rPr>
          <w:fldChar w:fldCharType="begin"/>
        </w:r>
        <w:r w:rsidR="007E5CAE">
          <w:rPr>
            <w:noProof/>
            <w:webHidden/>
          </w:rPr>
          <w:instrText xml:space="preserve"> PAGEREF _Toc497994673 \h </w:instrText>
        </w:r>
        <w:r w:rsidR="007E5CAE">
          <w:rPr>
            <w:noProof/>
            <w:webHidden/>
          </w:rPr>
        </w:r>
        <w:r w:rsidR="007E5CAE">
          <w:rPr>
            <w:noProof/>
            <w:webHidden/>
          </w:rPr>
          <w:fldChar w:fldCharType="separate"/>
        </w:r>
        <w:r w:rsidR="007E5CAE">
          <w:rPr>
            <w:noProof/>
            <w:webHidden/>
          </w:rPr>
          <w:t>10</w:t>
        </w:r>
        <w:r w:rsidR="007E5CAE">
          <w:rPr>
            <w:noProof/>
            <w:webHidden/>
          </w:rPr>
          <w:fldChar w:fldCharType="end"/>
        </w:r>
      </w:hyperlink>
    </w:p>
    <w:p w14:paraId="4E0576C1" w14:textId="6F7BED6F" w:rsidR="007E5CAE" w:rsidRDefault="00B555E0">
      <w:pPr>
        <w:pStyle w:val="TableofFigures"/>
        <w:rPr>
          <w:rFonts w:asciiTheme="minorHAnsi" w:eastAsiaTheme="minorEastAsia" w:hAnsiTheme="minorHAnsi"/>
          <w:noProof/>
        </w:rPr>
      </w:pPr>
      <w:hyperlink w:anchor="_Toc497994674" w:history="1">
        <w:r w:rsidR="007E5CAE" w:rsidRPr="00533A7D">
          <w:rPr>
            <w:rStyle w:val="Hyperlink"/>
            <w:noProof/>
          </w:rPr>
          <w:t>Figure 2</w:t>
        </w:r>
        <w:r w:rsidR="007E5CAE" w:rsidRPr="00533A7D">
          <w:rPr>
            <w:rStyle w:val="Hyperlink"/>
            <w:noProof/>
          </w:rPr>
          <w:noBreakHyphen/>
          <w:t>9: PCD Tracker Entry (Blank)</w:t>
        </w:r>
        <w:r w:rsidR="007E5CAE">
          <w:rPr>
            <w:noProof/>
            <w:webHidden/>
          </w:rPr>
          <w:tab/>
        </w:r>
        <w:r w:rsidR="007E5CAE">
          <w:rPr>
            <w:noProof/>
            <w:webHidden/>
          </w:rPr>
          <w:fldChar w:fldCharType="begin"/>
        </w:r>
        <w:r w:rsidR="007E5CAE">
          <w:rPr>
            <w:noProof/>
            <w:webHidden/>
          </w:rPr>
          <w:instrText xml:space="preserve"> PAGEREF _Toc497994674 \h </w:instrText>
        </w:r>
        <w:r w:rsidR="007E5CAE">
          <w:rPr>
            <w:noProof/>
            <w:webHidden/>
          </w:rPr>
        </w:r>
        <w:r w:rsidR="007E5CAE">
          <w:rPr>
            <w:noProof/>
            <w:webHidden/>
          </w:rPr>
          <w:fldChar w:fldCharType="separate"/>
        </w:r>
        <w:r w:rsidR="007E5CAE">
          <w:rPr>
            <w:noProof/>
            <w:webHidden/>
          </w:rPr>
          <w:t>13</w:t>
        </w:r>
        <w:r w:rsidR="007E5CAE">
          <w:rPr>
            <w:noProof/>
            <w:webHidden/>
          </w:rPr>
          <w:fldChar w:fldCharType="end"/>
        </w:r>
      </w:hyperlink>
    </w:p>
    <w:p w14:paraId="42A99F3C" w14:textId="325CB134" w:rsidR="007E5CAE" w:rsidRDefault="00B555E0">
      <w:pPr>
        <w:pStyle w:val="TableofFigures"/>
        <w:rPr>
          <w:rFonts w:asciiTheme="minorHAnsi" w:eastAsiaTheme="minorEastAsia" w:hAnsiTheme="minorHAnsi"/>
          <w:noProof/>
        </w:rPr>
      </w:pPr>
      <w:hyperlink w:anchor="_Toc497994675" w:history="1">
        <w:r w:rsidR="007E5CAE" w:rsidRPr="00533A7D">
          <w:rPr>
            <w:rStyle w:val="Hyperlink"/>
            <w:noProof/>
          </w:rPr>
          <w:t>Figure 2</w:t>
        </w:r>
        <w:r w:rsidR="007E5CAE" w:rsidRPr="00533A7D">
          <w:rPr>
            <w:rStyle w:val="Hyperlink"/>
            <w:noProof/>
          </w:rPr>
          <w:noBreakHyphen/>
          <w:t>10: Tracker Entry</w:t>
        </w:r>
        <w:r w:rsidR="007E5CAE">
          <w:rPr>
            <w:noProof/>
            <w:webHidden/>
          </w:rPr>
          <w:tab/>
        </w:r>
        <w:r w:rsidR="007E5CAE">
          <w:rPr>
            <w:noProof/>
            <w:webHidden/>
          </w:rPr>
          <w:fldChar w:fldCharType="begin"/>
        </w:r>
        <w:r w:rsidR="007E5CAE">
          <w:rPr>
            <w:noProof/>
            <w:webHidden/>
          </w:rPr>
          <w:instrText xml:space="preserve"> PAGEREF _Toc497994675 \h </w:instrText>
        </w:r>
        <w:r w:rsidR="007E5CAE">
          <w:rPr>
            <w:noProof/>
            <w:webHidden/>
          </w:rPr>
        </w:r>
        <w:r w:rsidR="007E5CAE">
          <w:rPr>
            <w:noProof/>
            <w:webHidden/>
          </w:rPr>
          <w:fldChar w:fldCharType="separate"/>
        </w:r>
        <w:r w:rsidR="007E5CAE">
          <w:rPr>
            <w:noProof/>
            <w:webHidden/>
          </w:rPr>
          <w:t>16</w:t>
        </w:r>
        <w:r w:rsidR="007E5CAE">
          <w:rPr>
            <w:noProof/>
            <w:webHidden/>
          </w:rPr>
          <w:fldChar w:fldCharType="end"/>
        </w:r>
      </w:hyperlink>
    </w:p>
    <w:p w14:paraId="004E8CEE" w14:textId="0AE48DF4" w:rsidR="007E5CAE" w:rsidRDefault="00B555E0">
      <w:pPr>
        <w:pStyle w:val="TableofFigures"/>
        <w:rPr>
          <w:rFonts w:asciiTheme="minorHAnsi" w:eastAsiaTheme="minorEastAsia" w:hAnsiTheme="minorHAnsi"/>
          <w:noProof/>
        </w:rPr>
      </w:pPr>
      <w:hyperlink w:anchor="_Toc497994676" w:history="1">
        <w:r w:rsidR="007E5CAE" w:rsidRPr="00533A7D">
          <w:rPr>
            <w:rStyle w:val="Hyperlink"/>
            <w:noProof/>
          </w:rPr>
          <w:t>Figure 2</w:t>
        </w:r>
        <w:r w:rsidR="007E5CAE" w:rsidRPr="00533A7D">
          <w:rPr>
            <w:rStyle w:val="Hyperlink"/>
            <w:noProof/>
          </w:rPr>
          <w:noBreakHyphen/>
          <w:t>11: PCD Tracker Entry (Populated)</w:t>
        </w:r>
        <w:r w:rsidR="007E5CAE">
          <w:rPr>
            <w:noProof/>
            <w:webHidden/>
          </w:rPr>
          <w:tab/>
        </w:r>
        <w:r w:rsidR="007E5CAE">
          <w:rPr>
            <w:noProof/>
            <w:webHidden/>
          </w:rPr>
          <w:fldChar w:fldCharType="begin"/>
        </w:r>
        <w:r w:rsidR="007E5CAE">
          <w:rPr>
            <w:noProof/>
            <w:webHidden/>
          </w:rPr>
          <w:instrText xml:space="preserve"> PAGEREF _Toc497994676 \h </w:instrText>
        </w:r>
        <w:r w:rsidR="007E5CAE">
          <w:rPr>
            <w:noProof/>
            <w:webHidden/>
          </w:rPr>
        </w:r>
        <w:r w:rsidR="007E5CAE">
          <w:rPr>
            <w:noProof/>
            <w:webHidden/>
          </w:rPr>
          <w:fldChar w:fldCharType="separate"/>
        </w:r>
        <w:r w:rsidR="007E5CAE">
          <w:rPr>
            <w:noProof/>
            <w:webHidden/>
          </w:rPr>
          <w:t>17</w:t>
        </w:r>
        <w:r w:rsidR="007E5CAE">
          <w:rPr>
            <w:noProof/>
            <w:webHidden/>
          </w:rPr>
          <w:fldChar w:fldCharType="end"/>
        </w:r>
      </w:hyperlink>
    </w:p>
    <w:p w14:paraId="6081288D" w14:textId="46BAAF2B" w:rsidR="007E5CAE" w:rsidRDefault="00B555E0">
      <w:pPr>
        <w:pStyle w:val="TableofFigures"/>
        <w:rPr>
          <w:rFonts w:asciiTheme="minorHAnsi" w:eastAsiaTheme="minorEastAsia" w:hAnsiTheme="minorHAnsi"/>
          <w:noProof/>
        </w:rPr>
      </w:pPr>
      <w:hyperlink w:anchor="_Toc497994677" w:history="1">
        <w:r w:rsidR="007E5CAE" w:rsidRPr="00533A7D">
          <w:rPr>
            <w:rStyle w:val="Hyperlink"/>
            <w:noProof/>
          </w:rPr>
          <w:t>Figure 2</w:t>
        </w:r>
        <w:r w:rsidR="007E5CAE" w:rsidRPr="00533A7D">
          <w:rPr>
            <w:rStyle w:val="Hyperlink"/>
            <w:noProof/>
          </w:rPr>
          <w:noBreakHyphen/>
          <w:t>12: PCD Tracker Maintenance</w:t>
        </w:r>
        <w:r w:rsidR="007E5CAE">
          <w:rPr>
            <w:noProof/>
            <w:webHidden/>
          </w:rPr>
          <w:tab/>
        </w:r>
        <w:r w:rsidR="007E5CAE">
          <w:rPr>
            <w:noProof/>
            <w:webHidden/>
          </w:rPr>
          <w:fldChar w:fldCharType="begin"/>
        </w:r>
        <w:r w:rsidR="007E5CAE">
          <w:rPr>
            <w:noProof/>
            <w:webHidden/>
          </w:rPr>
          <w:instrText xml:space="preserve"> PAGEREF _Toc497994677 \h </w:instrText>
        </w:r>
        <w:r w:rsidR="007E5CAE">
          <w:rPr>
            <w:noProof/>
            <w:webHidden/>
          </w:rPr>
        </w:r>
        <w:r w:rsidR="007E5CAE">
          <w:rPr>
            <w:noProof/>
            <w:webHidden/>
          </w:rPr>
          <w:fldChar w:fldCharType="separate"/>
        </w:r>
        <w:r w:rsidR="007E5CAE">
          <w:rPr>
            <w:noProof/>
            <w:webHidden/>
          </w:rPr>
          <w:t>20</w:t>
        </w:r>
        <w:r w:rsidR="007E5CAE">
          <w:rPr>
            <w:noProof/>
            <w:webHidden/>
          </w:rPr>
          <w:fldChar w:fldCharType="end"/>
        </w:r>
      </w:hyperlink>
    </w:p>
    <w:p w14:paraId="55FD9BDD" w14:textId="3AA1AB32" w:rsidR="007E5CAE" w:rsidRDefault="00B555E0">
      <w:pPr>
        <w:pStyle w:val="TableofFigures"/>
        <w:rPr>
          <w:rFonts w:asciiTheme="minorHAnsi" w:eastAsiaTheme="minorEastAsia" w:hAnsiTheme="minorHAnsi"/>
          <w:noProof/>
        </w:rPr>
      </w:pPr>
      <w:hyperlink w:anchor="_Toc497994678" w:history="1">
        <w:r w:rsidR="007E5CAE" w:rsidRPr="00533A7D">
          <w:rPr>
            <w:rStyle w:val="Hyperlink"/>
            <w:noProof/>
          </w:rPr>
          <w:t>Figure 2</w:t>
        </w:r>
        <w:r w:rsidR="007E5CAE" w:rsidRPr="00533A7D">
          <w:rPr>
            <w:rStyle w:val="Hyperlink"/>
            <w:noProof/>
          </w:rPr>
          <w:noBreakHyphen/>
          <w:t>13: PCD Material Entry List</w:t>
        </w:r>
        <w:r w:rsidR="007E5CAE">
          <w:rPr>
            <w:noProof/>
            <w:webHidden/>
          </w:rPr>
          <w:tab/>
        </w:r>
        <w:r w:rsidR="007E5CAE">
          <w:rPr>
            <w:noProof/>
            <w:webHidden/>
          </w:rPr>
          <w:fldChar w:fldCharType="begin"/>
        </w:r>
        <w:r w:rsidR="007E5CAE">
          <w:rPr>
            <w:noProof/>
            <w:webHidden/>
          </w:rPr>
          <w:instrText xml:space="preserve"> PAGEREF _Toc497994678 \h </w:instrText>
        </w:r>
        <w:r w:rsidR="007E5CAE">
          <w:rPr>
            <w:noProof/>
            <w:webHidden/>
          </w:rPr>
        </w:r>
        <w:r w:rsidR="007E5CAE">
          <w:rPr>
            <w:noProof/>
            <w:webHidden/>
          </w:rPr>
          <w:fldChar w:fldCharType="separate"/>
        </w:r>
        <w:r w:rsidR="007E5CAE">
          <w:rPr>
            <w:noProof/>
            <w:webHidden/>
          </w:rPr>
          <w:t>23</w:t>
        </w:r>
        <w:r w:rsidR="007E5CAE">
          <w:rPr>
            <w:noProof/>
            <w:webHidden/>
          </w:rPr>
          <w:fldChar w:fldCharType="end"/>
        </w:r>
      </w:hyperlink>
    </w:p>
    <w:p w14:paraId="7D51520F" w14:textId="6EDA939B" w:rsidR="007E5CAE" w:rsidRDefault="00B555E0">
      <w:pPr>
        <w:pStyle w:val="TableofFigures"/>
        <w:rPr>
          <w:rFonts w:asciiTheme="minorHAnsi" w:eastAsiaTheme="minorEastAsia" w:hAnsiTheme="minorHAnsi"/>
          <w:noProof/>
        </w:rPr>
      </w:pPr>
      <w:hyperlink w:anchor="_Toc497994679" w:history="1">
        <w:r w:rsidR="007E5CAE" w:rsidRPr="00533A7D">
          <w:rPr>
            <w:rStyle w:val="Hyperlink"/>
            <w:noProof/>
          </w:rPr>
          <w:t>Figure 2</w:t>
        </w:r>
        <w:r w:rsidR="007E5CAE" w:rsidRPr="00533A7D">
          <w:rPr>
            <w:rStyle w:val="Hyperlink"/>
            <w:noProof/>
          </w:rPr>
          <w:noBreakHyphen/>
          <w:t>14: PCD Draft (Collapsed)</w:t>
        </w:r>
        <w:r w:rsidR="007E5CAE">
          <w:rPr>
            <w:noProof/>
            <w:webHidden/>
          </w:rPr>
          <w:tab/>
        </w:r>
        <w:r w:rsidR="007E5CAE">
          <w:rPr>
            <w:noProof/>
            <w:webHidden/>
          </w:rPr>
          <w:fldChar w:fldCharType="begin"/>
        </w:r>
        <w:r w:rsidR="007E5CAE">
          <w:rPr>
            <w:noProof/>
            <w:webHidden/>
          </w:rPr>
          <w:instrText xml:space="preserve"> PAGEREF _Toc497994679 \h </w:instrText>
        </w:r>
        <w:r w:rsidR="007E5CAE">
          <w:rPr>
            <w:noProof/>
            <w:webHidden/>
          </w:rPr>
        </w:r>
        <w:r w:rsidR="007E5CAE">
          <w:rPr>
            <w:noProof/>
            <w:webHidden/>
          </w:rPr>
          <w:fldChar w:fldCharType="separate"/>
        </w:r>
        <w:r w:rsidR="007E5CAE">
          <w:rPr>
            <w:noProof/>
            <w:webHidden/>
          </w:rPr>
          <w:t>25</w:t>
        </w:r>
        <w:r w:rsidR="007E5CAE">
          <w:rPr>
            <w:noProof/>
            <w:webHidden/>
          </w:rPr>
          <w:fldChar w:fldCharType="end"/>
        </w:r>
      </w:hyperlink>
    </w:p>
    <w:p w14:paraId="33C6156B" w14:textId="6B522432" w:rsidR="007E5CAE" w:rsidRDefault="00B555E0">
      <w:pPr>
        <w:pStyle w:val="TableofFigures"/>
        <w:rPr>
          <w:rFonts w:asciiTheme="minorHAnsi" w:eastAsiaTheme="minorEastAsia" w:hAnsiTheme="minorHAnsi"/>
          <w:noProof/>
        </w:rPr>
      </w:pPr>
      <w:hyperlink w:anchor="_Toc497994680" w:history="1">
        <w:r w:rsidR="007E5CAE" w:rsidRPr="00533A7D">
          <w:rPr>
            <w:rStyle w:val="Hyperlink"/>
            <w:noProof/>
          </w:rPr>
          <w:t>Figure 2</w:t>
        </w:r>
        <w:r w:rsidR="007E5CAE" w:rsidRPr="00533A7D">
          <w:rPr>
            <w:rStyle w:val="Hyperlink"/>
            <w:noProof/>
          </w:rPr>
          <w:noBreakHyphen/>
          <w:t>15: PCD Draft (Expanded I)</w:t>
        </w:r>
        <w:r w:rsidR="007E5CAE">
          <w:rPr>
            <w:noProof/>
            <w:webHidden/>
          </w:rPr>
          <w:tab/>
        </w:r>
        <w:r w:rsidR="007E5CAE">
          <w:rPr>
            <w:noProof/>
            <w:webHidden/>
          </w:rPr>
          <w:fldChar w:fldCharType="begin"/>
        </w:r>
        <w:r w:rsidR="007E5CAE">
          <w:rPr>
            <w:noProof/>
            <w:webHidden/>
          </w:rPr>
          <w:instrText xml:space="preserve"> PAGEREF _Toc497994680 \h </w:instrText>
        </w:r>
        <w:r w:rsidR="007E5CAE">
          <w:rPr>
            <w:noProof/>
            <w:webHidden/>
          </w:rPr>
        </w:r>
        <w:r w:rsidR="007E5CAE">
          <w:rPr>
            <w:noProof/>
            <w:webHidden/>
          </w:rPr>
          <w:fldChar w:fldCharType="separate"/>
        </w:r>
        <w:r w:rsidR="007E5CAE">
          <w:rPr>
            <w:noProof/>
            <w:webHidden/>
          </w:rPr>
          <w:t>27</w:t>
        </w:r>
        <w:r w:rsidR="007E5CAE">
          <w:rPr>
            <w:noProof/>
            <w:webHidden/>
          </w:rPr>
          <w:fldChar w:fldCharType="end"/>
        </w:r>
      </w:hyperlink>
    </w:p>
    <w:p w14:paraId="51306909" w14:textId="3F19A011" w:rsidR="007E5CAE" w:rsidRDefault="00B555E0">
      <w:pPr>
        <w:pStyle w:val="TableofFigures"/>
        <w:rPr>
          <w:rFonts w:asciiTheme="minorHAnsi" w:eastAsiaTheme="minorEastAsia" w:hAnsiTheme="minorHAnsi"/>
          <w:noProof/>
        </w:rPr>
      </w:pPr>
      <w:hyperlink w:anchor="_Toc497994681" w:history="1">
        <w:r w:rsidR="007E5CAE" w:rsidRPr="00533A7D">
          <w:rPr>
            <w:rStyle w:val="Hyperlink"/>
            <w:noProof/>
          </w:rPr>
          <w:t>Figure 2</w:t>
        </w:r>
        <w:r w:rsidR="007E5CAE" w:rsidRPr="00533A7D">
          <w:rPr>
            <w:rStyle w:val="Hyperlink"/>
            <w:noProof/>
          </w:rPr>
          <w:noBreakHyphen/>
          <w:t>16: PCD Draft (Expanded II)</w:t>
        </w:r>
        <w:r w:rsidR="007E5CAE">
          <w:rPr>
            <w:noProof/>
            <w:webHidden/>
          </w:rPr>
          <w:tab/>
        </w:r>
        <w:r w:rsidR="007E5CAE">
          <w:rPr>
            <w:noProof/>
            <w:webHidden/>
          </w:rPr>
          <w:fldChar w:fldCharType="begin"/>
        </w:r>
        <w:r w:rsidR="007E5CAE">
          <w:rPr>
            <w:noProof/>
            <w:webHidden/>
          </w:rPr>
          <w:instrText xml:space="preserve"> PAGEREF _Toc497994681 \h </w:instrText>
        </w:r>
        <w:r w:rsidR="007E5CAE">
          <w:rPr>
            <w:noProof/>
            <w:webHidden/>
          </w:rPr>
        </w:r>
        <w:r w:rsidR="007E5CAE">
          <w:rPr>
            <w:noProof/>
            <w:webHidden/>
          </w:rPr>
          <w:fldChar w:fldCharType="separate"/>
        </w:r>
        <w:r w:rsidR="007E5CAE">
          <w:rPr>
            <w:noProof/>
            <w:webHidden/>
          </w:rPr>
          <w:t>29</w:t>
        </w:r>
        <w:r w:rsidR="007E5CAE">
          <w:rPr>
            <w:noProof/>
            <w:webHidden/>
          </w:rPr>
          <w:fldChar w:fldCharType="end"/>
        </w:r>
      </w:hyperlink>
    </w:p>
    <w:p w14:paraId="493A5CD4" w14:textId="0F61351F" w:rsidR="007E5CAE" w:rsidRDefault="00B555E0">
      <w:pPr>
        <w:pStyle w:val="TableofFigures"/>
        <w:rPr>
          <w:rFonts w:asciiTheme="minorHAnsi" w:eastAsiaTheme="minorEastAsia" w:hAnsiTheme="minorHAnsi"/>
          <w:noProof/>
        </w:rPr>
      </w:pPr>
      <w:hyperlink w:anchor="_Toc497994682" w:history="1">
        <w:r w:rsidR="007E5CAE" w:rsidRPr="00533A7D">
          <w:rPr>
            <w:rStyle w:val="Hyperlink"/>
            <w:noProof/>
          </w:rPr>
          <w:t>Figure 2</w:t>
        </w:r>
        <w:r w:rsidR="007E5CAE" w:rsidRPr="00533A7D">
          <w:rPr>
            <w:rStyle w:val="Hyperlink"/>
            <w:noProof/>
          </w:rPr>
          <w:noBreakHyphen/>
          <w:t>17: PCD Entry</w:t>
        </w:r>
        <w:r w:rsidR="007E5CAE">
          <w:rPr>
            <w:noProof/>
            <w:webHidden/>
          </w:rPr>
          <w:tab/>
        </w:r>
        <w:r w:rsidR="007E5CAE">
          <w:rPr>
            <w:noProof/>
            <w:webHidden/>
          </w:rPr>
          <w:fldChar w:fldCharType="begin"/>
        </w:r>
        <w:r w:rsidR="007E5CAE">
          <w:rPr>
            <w:noProof/>
            <w:webHidden/>
          </w:rPr>
          <w:instrText xml:space="preserve"> PAGEREF _Toc497994682 \h </w:instrText>
        </w:r>
        <w:r w:rsidR="007E5CAE">
          <w:rPr>
            <w:noProof/>
            <w:webHidden/>
          </w:rPr>
        </w:r>
        <w:r w:rsidR="007E5CAE">
          <w:rPr>
            <w:noProof/>
            <w:webHidden/>
          </w:rPr>
          <w:fldChar w:fldCharType="separate"/>
        </w:r>
        <w:r w:rsidR="007E5CAE">
          <w:rPr>
            <w:noProof/>
            <w:webHidden/>
          </w:rPr>
          <w:t>31</w:t>
        </w:r>
        <w:r w:rsidR="007E5CAE">
          <w:rPr>
            <w:noProof/>
            <w:webHidden/>
          </w:rPr>
          <w:fldChar w:fldCharType="end"/>
        </w:r>
      </w:hyperlink>
    </w:p>
    <w:p w14:paraId="5F0813B2" w14:textId="6402AFF6" w:rsidR="007E5CAE" w:rsidRDefault="00B555E0">
      <w:pPr>
        <w:pStyle w:val="TableofFigures"/>
        <w:rPr>
          <w:rFonts w:asciiTheme="minorHAnsi" w:eastAsiaTheme="minorEastAsia" w:hAnsiTheme="minorHAnsi"/>
          <w:noProof/>
        </w:rPr>
      </w:pPr>
      <w:hyperlink w:anchor="_Toc497994683" w:history="1">
        <w:r w:rsidR="007E5CAE" w:rsidRPr="00533A7D">
          <w:rPr>
            <w:rStyle w:val="Hyperlink"/>
            <w:noProof/>
          </w:rPr>
          <w:t>Figure 2</w:t>
        </w:r>
        <w:r w:rsidR="007E5CAE" w:rsidRPr="00533A7D">
          <w:rPr>
            <w:rStyle w:val="Hyperlink"/>
            <w:noProof/>
          </w:rPr>
          <w:noBreakHyphen/>
          <w:t>18: PCD Generic View (I)</w:t>
        </w:r>
        <w:r w:rsidR="007E5CAE">
          <w:rPr>
            <w:noProof/>
            <w:webHidden/>
          </w:rPr>
          <w:tab/>
        </w:r>
        <w:r w:rsidR="007E5CAE">
          <w:rPr>
            <w:noProof/>
            <w:webHidden/>
          </w:rPr>
          <w:fldChar w:fldCharType="begin"/>
        </w:r>
        <w:r w:rsidR="007E5CAE">
          <w:rPr>
            <w:noProof/>
            <w:webHidden/>
          </w:rPr>
          <w:instrText xml:space="preserve"> PAGEREF _Toc497994683 \h </w:instrText>
        </w:r>
        <w:r w:rsidR="007E5CAE">
          <w:rPr>
            <w:noProof/>
            <w:webHidden/>
          </w:rPr>
        </w:r>
        <w:r w:rsidR="007E5CAE">
          <w:rPr>
            <w:noProof/>
            <w:webHidden/>
          </w:rPr>
          <w:fldChar w:fldCharType="separate"/>
        </w:r>
        <w:r w:rsidR="007E5CAE">
          <w:rPr>
            <w:noProof/>
            <w:webHidden/>
          </w:rPr>
          <w:t>33</w:t>
        </w:r>
        <w:r w:rsidR="007E5CAE">
          <w:rPr>
            <w:noProof/>
            <w:webHidden/>
          </w:rPr>
          <w:fldChar w:fldCharType="end"/>
        </w:r>
      </w:hyperlink>
    </w:p>
    <w:p w14:paraId="53E875F8" w14:textId="742310CE" w:rsidR="007E5CAE" w:rsidRDefault="00B555E0">
      <w:pPr>
        <w:pStyle w:val="TableofFigures"/>
        <w:rPr>
          <w:rFonts w:asciiTheme="minorHAnsi" w:eastAsiaTheme="minorEastAsia" w:hAnsiTheme="minorHAnsi"/>
          <w:noProof/>
        </w:rPr>
      </w:pPr>
      <w:hyperlink w:anchor="_Toc497994684" w:history="1">
        <w:r w:rsidR="007E5CAE" w:rsidRPr="00533A7D">
          <w:rPr>
            <w:rStyle w:val="Hyperlink"/>
            <w:noProof/>
          </w:rPr>
          <w:t>Figure 2</w:t>
        </w:r>
        <w:r w:rsidR="007E5CAE" w:rsidRPr="00533A7D">
          <w:rPr>
            <w:rStyle w:val="Hyperlink"/>
            <w:noProof/>
          </w:rPr>
          <w:noBreakHyphen/>
          <w:t>19: PCD Generic View (II)</w:t>
        </w:r>
        <w:r w:rsidR="007E5CAE">
          <w:rPr>
            <w:noProof/>
            <w:webHidden/>
          </w:rPr>
          <w:tab/>
        </w:r>
        <w:r w:rsidR="007E5CAE">
          <w:rPr>
            <w:noProof/>
            <w:webHidden/>
          </w:rPr>
          <w:fldChar w:fldCharType="begin"/>
        </w:r>
        <w:r w:rsidR="007E5CAE">
          <w:rPr>
            <w:noProof/>
            <w:webHidden/>
          </w:rPr>
          <w:instrText xml:space="preserve"> PAGEREF _Toc497994684 \h </w:instrText>
        </w:r>
        <w:r w:rsidR="007E5CAE">
          <w:rPr>
            <w:noProof/>
            <w:webHidden/>
          </w:rPr>
        </w:r>
        <w:r w:rsidR="007E5CAE">
          <w:rPr>
            <w:noProof/>
            <w:webHidden/>
          </w:rPr>
          <w:fldChar w:fldCharType="separate"/>
        </w:r>
        <w:r w:rsidR="007E5CAE">
          <w:rPr>
            <w:noProof/>
            <w:webHidden/>
          </w:rPr>
          <w:t>34</w:t>
        </w:r>
        <w:r w:rsidR="007E5CAE">
          <w:rPr>
            <w:noProof/>
            <w:webHidden/>
          </w:rPr>
          <w:fldChar w:fldCharType="end"/>
        </w:r>
      </w:hyperlink>
    </w:p>
    <w:p w14:paraId="180290ED" w14:textId="7DB25859" w:rsidR="007E5CAE" w:rsidRDefault="00B555E0">
      <w:pPr>
        <w:pStyle w:val="TableofFigures"/>
        <w:rPr>
          <w:rFonts w:asciiTheme="minorHAnsi" w:eastAsiaTheme="minorEastAsia" w:hAnsiTheme="minorHAnsi"/>
          <w:noProof/>
        </w:rPr>
      </w:pPr>
      <w:hyperlink w:anchor="_Toc497994685" w:history="1">
        <w:r w:rsidR="007E5CAE" w:rsidRPr="00533A7D">
          <w:rPr>
            <w:rStyle w:val="Hyperlink"/>
            <w:noProof/>
          </w:rPr>
          <w:t>Figure 2</w:t>
        </w:r>
        <w:r w:rsidR="007E5CAE" w:rsidRPr="00533A7D">
          <w:rPr>
            <w:rStyle w:val="Hyperlink"/>
            <w:noProof/>
          </w:rPr>
          <w:noBreakHyphen/>
          <w:t>20: PCD Status Search / Report Parameters</w:t>
        </w:r>
        <w:r w:rsidR="007E5CAE">
          <w:rPr>
            <w:noProof/>
            <w:webHidden/>
          </w:rPr>
          <w:tab/>
        </w:r>
        <w:r w:rsidR="007E5CAE">
          <w:rPr>
            <w:noProof/>
            <w:webHidden/>
          </w:rPr>
          <w:fldChar w:fldCharType="begin"/>
        </w:r>
        <w:r w:rsidR="007E5CAE">
          <w:rPr>
            <w:noProof/>
            <w:webHidden/>
          </w:rPr>
          <w:instrText xml:space="preserve"> PAGEREF _Toc497994685 \h </w:instrText>
        </w:r>
        <w:r w:rsidR="007E5CAE">
          <w:rPr>
            <w:noProof/>
            <w:webHidden/>
          </w:rPr>
        </w:r>
        <w:r w:rsidR="007E5CAE">
          <w:rPr>
            <w:noProof/>
            <w:webHidden/>
          </w:rPr>
          <w:fldChar w:fldCharType="separate"/>
        </w:r>
        <w:r w:rsidR="007E5CAE">
          <w:rPr>
            <w:noProof/>
            <w:webHidden/>
          </w:rPr>
          <w:t>37</w:t>
        </w:r>
        <w:r w:rsidR="007E5CAE">
          <w:rPr>
            <w:noProof/>
            <w:webHidden/>
          </w:rPr>
          <w:fldChar w:fldCharType="end"/>
        </w:r>
      </w:hyperlink>
    </w:p>
    <w:p w14:paraId="357E81CE" w14:textId="5E61F5C0" w:rsidR="007E5CAE" w:rsidRDefault="00B555E0">
      <w:pPr>
        <w:pStyle w:val="TableofFigures"/>
        <w:rPr>
          <w:rFonts w:asciiTheme="minorHAnsi" w:eastAsiaTheme="minorEastAsia" w:hAnsiTheme="minorHAnsi"/>
          <w:noProof/>
        </w:rPr>
      </w:pPr>
      <w:hyperlink w:anchor="_Toc497994686" w:history="1">
        <w:r w:rsidR="007E5CAE" w:rsidRPr="00533A7D">
          <w:rPr>
            <w:rStyle w:val="Hyperlink"/>
            <w:noProof/>
          </w:rPr>
          <w:t>Figure 4</w:t>
        </w:r>
        <w:r w:rsidR="007E5CAE" w:rsidRPr="00533A7D">
          <w:rPr>
            <w:rStyle w:val="Hyperlink"/>
            <w:noProof/>
          </w:rPr>
          <w:noBreakHyphen/>
          <w:t>1: Database Views Menu</w:t>
        </w:r>
        <w:r w:rsidR="007E5CAE">
          <w:rPr>
            <w:noProof/>
            <w:webHidden/>
          </w:rPr>
          <w:tab/>
        </w:r>
        <w:r w:rsidR="007E5CAE">
          <w:rPr>
            <w:noProof/>
            <w:webHidden/>
          </w:rPr>
          <w:fldChar w:fldCharType="begin"/>
        </w:r>
        <w:r w:rsidR="007E5CAE">
          <w:rPr>
            <w:noProof/>
            <w:webHidden/>
          </w:rPr>
          <w:instrText xml:space="preserve"> PAGEREF _Toc497994686 \h </w:instrText>
        </w:r>
        <w:r w:rsidR="007E5CAE">
          <w:rPr>
            <w:noProof/>
            <w:webHidden/>
          </w:rPr>
        </w:r>
        <w:r w:rsidR="007E5CAE">
          <w:rPr>
            <w:noProof/>
            <w:webHidden/>
          </w:rPr>
          <w:fldChar w:fldCharType="separate"/>
        </w:r>
        <w:r w:rsidR="007E5CAE">
          <w:rPr>
            <w:noProof/>
            <w:webHidden/>
          </w:rPr>
          <w:t>42</w:t>
        </w:r>
        <w:r w:rsidR="007E5CAE">
          <w:rPr>
            <w:noProof/>
            <w:webHidden/>
          </w:rPr>
          <w:fldChar w:fldCharType="end"/>
        </w:r>
      </w:hyperlink>
    </w:p>
    <w:p w14:paraId="51468E08" w14:textId="62E241C5" w:rsidR="007E5CAE" w:rsidRDefault="00B555E0">
      <w:pPr>
        <w:pStyle w:val="TableofFigures"/>
        <w:rPr>
          <w:rFonts w:asciiTheme="minorHAnsi" w:eastAsiaTheme="minorEastAsia" w:hAnsiTheme="minorHAnsi"/>
          <w:noProof/>
        </w:rPr>
      </w:pPr>
      <w:hyperlink w:anchor="_Toc497994687" w:history="1">
        <w:r w:rsidR="007E5CAE" w:rsidRPr="00533A7D">
          <w:rPr>
            <w:rStyle w:val="Hyperlink"/>
            <w:noProof/>
          </w:rPr>
          <w:t>Figure 4</w:t>
        </w:r>
        <w:r w:rsidR="007E5CAE" w:rsidRPr="00533A7D">
          <w:rPr>
            <w:rStyle w:val="Hyperlink"/>
            <w:noProof/>
          </w:rPr>
          <w:noBreakHyphen/>
          <w:t>2: Enumeration Type and Value Maintenance</w:t>
        </w:r>
        <w:r w:rsidR="007E5CAE">
          <w:rPr>
            <w:noProof/>
            <w:webHidden/>
          </w:rPr>
          <w:tab/>
        </w:r>
        <w:r w:rsidR="007E5CAE">
          <w:rPr>
            <w:noProof/>
            <w:webHidden/>
          </w:rPr>
          <w:fldChar w:fldCharType="begin"/>
        </w:r>
        <w:r w:rsidR="007E5CAE">
          <w:rPr>
            <w:noProof/>
            <w:webHidden/>
          </w:rPr>
          <w:instrText xml:space="preserve"> PAGEREF _Toc497994687 \h </w:instrText>
        </w:r>
        <w:r w:rsidR="007E5CAE">
          <w:rPr>
            <w:noProof/>
            <w:webHidden/>
          </w:rPr>
        </w:r>
        <w:r w:rsidR="007E5CAE">
          <w:rPr>
            <w:noProof/>
            <w:webHidden/>
          </w:rPr>
          <w:fldChar w:fldCharType="separate"/>
        </w:r>
        <w:r w:rsidR="007E5CAE">
          <w:rPr>
            <w:noProof/>
            <w:webHidden/>
          </w:rPr>
          <w:t>43</w:t>
        </w:r>
        <w:r w:rsidR="007E5CAE">
          <w:rPr>
            <w:noProof/>
            <w:webHidden/>
          </w:rPr>
          <w:fldChar w:fldCharType="end"/>
        </w:r>
      </w:hyperlink>
    </w:p>
    <w:p w14:paraId="1AC3ACB7" w14:textId="731152DC" w:rsidR="007E5CAE" w:rsidRDefault="00B555E0">
      <w:pPr>
        <w:pStyle w:val="TableofFigures"/>
        <w:rPr>
          <w:rFonts w:asciiTheme="minorHAnsi" w:eastAsiaTheme="minorEastAsia" w:hAnsiTheme="minorHAnsi"/>
          <w:noProof/>
        </w:rPr>
      </w:pPr>
      <w:hyperlink w:anchor="_Toc497994688" w:history="1">
        <w:r w:rsidR="007E5CAE" w:rsidRPr="00533A7D">
          <w:rPr>
            <w:rStyle w:val="Hyperlink"/>
            <w:noProof/>
          </w:rPr>
          <w:t>Figure 4</w:t>
        </w:r>
        <w:r w:rsidR="007E5CAE" w:rsidRPr="00533A7D">
          <w:rPr>
            <w:rStyle w:val="Hyperlink"/>
            <w:noProof/>
          </w:rPr>
          <w:noBreakHyphen/>
          <w:t>3: Feedback List – Database Views</w:t>
        </w:r>
        <w:r w:rsidR="007E5CAE">
          <w:rPr>
            <w:noProof/>
            <w:webHidden/>
          </w:rPr>
          <w:tab/>
        </w:r>
        <w:r w:rsidR="007E5CAE">
          <w:rPr>
            <w:noProof/>
            <w:webHidden/>
          </w:rPr>
          <w:fldChar w:fldCharType="begin"/>
        </w:r>
        <w:r w:rsidR="007E5CAE">
          <w:rPr>
            <w:noProof/>
            <w:webHidden/>
          </w:rPr>
          <w:instrText xml:space="preserve"> PAGEREF _Toc497994688 \h </w:instrText>
        </w:r>
        <w:r w:rsidR="007E5CAE">
          <w:rPr>
            <w:noProof/>
            <w:webHidden/>
          </w:rPr>
        </w:r>
        <w:r w:rsidR="007E5CAE">
          <w:rPr>
            <w:noProof/>
            <w:webHidden/>
          </w:rPr>
          <w:fldChar w:fldCharType="separate"/>
        </w:r>
        <w:r w:rsidR="007E5CAE">
          <w:rPr>
            <w:noProof/>
            <w:webHidden/>
          </w:rPr>
          <w:t>45</w:t>
        </w:r>
        <w:r w:rsidR="007E5CAE">
          <w:rPr>
            <w:noProof/>
            <w:webHidden/>
          </w:rPr>
          <w:fldChar w:fldCharType="end"/>
        </w:r>
      </w:hyperlink>
    </w:p>
    <w:p w14:paraId="5FC599DB" w14:textId="1D3F5CCE" w:rsidR="007E5CAE" w:rsidRDefault="00B555E0">
      <w:pPr>
        <w:pStyle w:val="TableofFigures"/>
        <w:rPr>
          <w:rFonts w:asciiTheme="minorHAnsi" w:eastAsiaTheme="minorEastAsia" w:hAnsiTheme="minorHAnsi"/>
          <w:noProof/>
        </w:rPr>
      </w:pPr>
      <w:hyperlink w:anchor="_Toc497994689" w:history="1">
        <w:r w:rsidR="007E5CAE" w:rsidRPr="00533A7D">
          <w:rPr>
            <w:rStyle w:val="Hyperlink"/>
            <w:noProof/>
          </w:rPr>
          <w:t>Figure 4</w:t>
        </w:r>
        <w:r w:rsidR="007E5CAE" w:rsidRPr="00533A7D">
          <w:rPr>
            <w:rStyle w:val="Hyperlink"/>
            <w:noProof/>
          </w:rPr>
          <w:noBreakHyphen/>
          <w:t>4: Remark Maintenance</w:t>
        </w:r>
        <w:r w:rsidR="007E5CAE">
          <w:rPr>
            <w:noProof/>
            <w:webHidden/>
          </w:rPr>
          <w:tab/>
        </w:r>
        <w:r w:rsidR="007E5CAE">
          <w:rPr>
            <w:noProof/>
            <w:webHidden/>
          </w:rPr>
          <w:fldChar w:fldCharType="begin"/>
        </w:r>
        <w:r w:rsidR="007E5CAE">
          <w:rPr>
            <w:noProof/>
            <w:webHidden/>
          </w:rPr>
          <w:instrText xml:space="preserve"> PAGEREF _Toc497994689 \h </w:instrText>
        </w:r>
        <w:r w:rsidR="007E5CAE">
          <w:rPr>
            <w:noProof/>
            <w:webHidden/>
          </w:rPr>
        </w:r>
        <w:r w:rsidR="007E5CAE">
          <w:rPr>
            <w:noProof/>
            <w:webHidden/>
          </w:rPr>
          <w:fldChar w:fldCharType="separate"/>
        </w:r>
        <w:r w:rsidR="007E5CAE">
          <w:rPr>
            <w:noProof/>
            <w:webHidden/>
          </w:rPr>
          <w:t>47</w:t>
        </w:r>
        <w:r w:rsidR="007E5CAE">
          <w:rPr>
            <w:noProof/>
            <w:webHidden/>
          </w:rPr>
          <w:fldChar w:fldCharType="end"/>
        </w:r>
      </w:hyperlink>
    </w:p>
    <w:p w14:paraId="3AAC5B4C" w14:textId="57322778" w:rsidR="007E5CAE" w:rsidRDefault="00B555E0">
      <w:pPr>
        <w:pStyle w:val="TableofFigures"/>
        <w:rPr>
          <w:rFonts w:asciiTheme="minorHAnsi" w:eastAsiaTheme="minorEastAsia" w:hAnsiTheme="minorHAnsi"/>
          <w:noProof/>
        </w:rPr>
      </w:pPr>
      <w:hyperlink w:anchor="_Toc497994690" w:history="1">
        <w:r w:rsidR="007E5CAE" w:rsidRPr="00533A7D">
          <w:rPr>
            <w:rStyle w:val="Hyperlink"/>
            <w:noProof/>
          </w:rPr>
          <w:t>Figure 4</w:t>
        </w:r>
        <w:r w:rsidR="007E5CAE" w:rsidRPr="00533A7D">
          <w:rPr>
            <w:rStyle w:val="Hyperlink"/>
            <w:noProof/>
          </w:rPr>
          <w:noBreakHyphen/>
          <w:t>5: Tracker Maintenance</w:t>
        </w:r>
        <w:r w:rsidR="007E5CAE">
          <w:rPr>
            <w:noProof/>
            <w:webHidden/>
          </w:rPr>
          <w:tab/>
        </w:r>
        <w:r w:rsidR="007E5CAE">
          <w:rPr>
            <w:noProof/>
            <w:webHidden/>
          </w:rPr>
          <w:fldChar w:fldCharType="begin"/>
        </w:r>
        <w:r w:rsidR="007E5CAE">
          <w:rPr>
            <w:noProof/>
            <w:webHidden/>
          </w:rPr>
          <w:instrText xml:space="preserve"> PAGEREF _Toc497994690 \h </w:instrText>
        </w:r>
        <w:r w:rsidR="007E5CAE">
          <w:rPr>
            <w:noProof/>
            <w:webHidden/>
          </w:rPr>
        </w:r>
        <w:r w:rsidR="007E5CAE">
          <w:rPr>
            <w:noProof/>
            <w:webHidden/>
          </w:rPr>
          <w:fldChar w:fldCharType="separate"/>
        </w:r>
        <w:r w:rsidR="007E5CAE">
          <w:rPr>
            <w:noProof/>
            <w:webHidden/>
          </w:rPr>
          <w:t>49</w:t>
        </w:r>
        <w:r w:rsidR="007E5CAE">
          <w:rPr>
            <w:noProof/>
            <w:webHidden/>
          </w:rPr>
          <w:fldChar w:fldCharType="end"/>
        </w:r>
      </w:hyperlink>
    </w:p>
    <w:p w14:paraId="01374C4D" w14:textId="21595A22" w:rsidR="007E5CAE" w:rsidRDefault="00B555E0">
      <w:pPr>
        <w:pStyle w:val="TableofFigures"/>
        <w:rPr>
          <w:rFonts w:asciiTheme="minorHAnsi" w:eastAsiaTheme="minorEastAsia" w:hAnsiTheme="minorHAnsi"/>
          <w:noProof/>
        </w:rPr>
      </w:pPr>
      <w:hyperlink w:anchor="_Toc497994691" w:history="1">
        <w:r w:rsidR="007E5CAE" w:rsidRPr="00533A7D">
          <w:rPr>
            <w:rStyle w:val="Hyperlink"/>
            <w:noProof/>
          </w:rPr>
          <w:t>Figure 4</w:t>
        </w:r>
        <w:r w:rsidR="007E5CAE" w:rsidRPr="00533A7D">
          <w:rPr>
            <w:rStyle w:val="Hyperlink"/>
            <w:noProof/>
          </w:rPr>
          <w:noBreakHyphen/>
          <w:t>6: Tracker Maintenance</w:t>
        </w:r>
        <w:r w:rsidR="007E5CAE">
          <w:rPr>
            <w:noProof/>
            <w:webHidden/>
          </w:rPr>
          <w:tab/>
        </w:r>
        <w:r w:rsidR="007E5CAE">
          <w:rPr>
            <w:noProof/>
            <w:webHidden/>
          </w:rPr>
          <w:fldChar w:fldCharType="begin"/>
        </w:r>
        <w:r w:rsidR="007E5CAE">
          <w:rPr>
            <w:noProof/>
            <w:webHidden/>
          </w:rPr>
          <w:instrText xml:space="preserve"> PAGEREF _Toc497994691 \h </w:instrText>
        </w:r>
        <w:r w:rsidR="007E5CAE">
          <w:rPr>
            <w:noProof/>
            <w:webHidden/>
          </w:rPr>
        </w:r>
        <w:r w:rsidR="007E5CAE">
          <w:rPr>
            <w:noProof/>
            <w:webHidden/>
          </w:rPr>
          <w:fldChar w:fldCharType="separate"/>
        </w:r>
        <w:r w:rsidR="007E5CAE">
          <w:rPr>
            <w:noProof/>
            <w:webHidden/>
          </w:rPr>
          <w:t>51</w:t>
        </w:r>
        <w:r w:rsidR="007E5CAE">
          <w:rPr>
            <w:noProof/>
            <w:webHidden/>
          </w:rPr>
          <w:fldChar w:fldCharType="end"/>
        </w:r>
      </w:hyperlink>
    </w:p>
    <w:p w14:paraId="4176E9B5" w14:textId="64449E52" w:rsidR="007E5CAE" w:rsidRDefault="00B555E0">
      <w:pPr>
        <w:pStyle w:val="TableofFigures"/>
        <w:rPr>
          <w:rFonts w:asciiTheme="minorHAnsi" w:eastAsiaTheme="minorEastAsia" w:hAnsiTheme="minorHAnsi"/>
          <w:noProof/>
        </w:rPr>
      </w:pPr>
      <w:hyperlink w:anchor="_Toc497994692" w:history="1">
        <w:r w:rsidR="007E5CAE" w:rsidRPr="00533A7D">
          <w:rPr>
            <w:rStyle w:val="Hyperlink"/>
            <w:noProof/>
          </w:rPr>
          <w:t>Figure 5</w:t>
        </w:r>
        <w:r w:rsidR="007E5CAE" w:rsidRPr="00533A7D">
          <w:rPr>
            <w:rStyle w:val="Hyperlink"/>
            <w:noProof/>
          </w:rPr>
          <w:noBreakHyphen/>
          <w:t>1: Drop Down List Box</w:t>
        </w:r>
        <w:r w:rsidR="007E5CAE">
          <w:rPr>
            <w:noProof/>
            <w:webHidden/>
          </w:rPr>
          <w:tab/>
        </w:r>
        <w:r w:rsidR="007E5CAE">
          <w:rPr>
            <w:noProof/>
            <w:webHidden/>
          </w:rPr>
          <w:fldChar w:fldCharType="begin"/>
        </w:r>
        <w:r w:rsidR="007E5CAE">
          <w:rPr>
            <w:noProof/>
            <w:webHidden/>
          </w:rPr>
          <w:instrText xml:space="preserve"> PAGEREF _Toc497994692 \h </w:instrText>
        </w:r>
        <w:r w:rsidR="007E5CAE">
          <w:rPr>
            <w:noProof/>
            <w:webHidden/>
          </w:rPr>
        </w:r>
        <w:r w:rsidR="007E5CAE">
          <w:rPr>
            <w:noProof/>
            <w:webHidden/>
          </w:rPr>
          <w:fldChar w:fldCharType="separate"/>
        </w:r>
        <w:r w:rsidR="007E5CAE">
          <w:rPr>
            <w:noProof/>
            <w:webHidden/>
          </w:rPr>
          <w:t>54</w:t>
        </w:r>
        <w:r w:rsidR="007E5CAE">
          <w:rPr>
            <w:noProof/>
            <w:webHidden/>
          </w:rPr>
          <w:fldChar w:fldCharType="end"/>
        </w:r>
      </w:hyperlink>
    </w:p>
    <w:p w14:paraId="09F0A664" w14:textId="7491250D" w:rsidR="007E5CAE" w:rsidRDefault="00B555E0">
      <w:pPr>
        <w:pStyle w:val="TableofFigures"/>
        <w:rPr>
          <w:rFonts w:asciiTheme="minorHAnsi" w:eastAsiaTheme="minorEastAsia" w:hAnsiTheme="minorHAnsi"/>
          <w:noProof/>
        </w:rPr>
      </w:pPr>
      <w:hyperlink w:anchor="_Toc497994693" w:history="1">
        <w:r w:rsidR="007E5CAE" w:rsidRPr="00533A7D">
          <w:rPr>
            <w:rStyle w:val="Hyperlink"/>
            <w:noProof/>
          </w:rPr>
          <w:t>Figure 5</w:t>
        </w:r>
        <w:r w:rsidR="007E5CAE" w:rsidRPr="00533A7D">
          <w:rPr>
            <w:rStyle w:val="Hyperlink"/>
            <w:noProof/>
          </w:rPr>
          <w:noBreakHyphen/>
          <w:t>2: Enumeration Modal View</w:t>
        </w:r>
        <w:r w:rsidR="007E5CAE">
          <w:rPr>
            <w:noProof/>
            <w:webHidden/>
          </w:rPr>
          <w:tab/>
        </w:r>
        <w:r w:rsidR="007E5CAE">
          <w:rPr>
            <w:noProof/>
            <w:webHidden/>
          </w:rPr>
          <w:fldChar w:fldCharType="begin"/>
        </w:r>
        <w:r w:rsidR="007E5CAE">
          <w:rPr>
            <w:noProof/>
            <w:webHidden/>
          </w:rPr>
          <w:instrText xml:space="preserve"> PAGEREF _Toc497994693 \h </w:instrText>
        </w:r>
        <w:r w:rsidR="007E5CAE">
          <w:rPr>
            <w:noProof/>
            <w:webHidden/>
          </w:rPr>
        </w:r>
        <w:r w:rsidR="007E5CAE">
          <w:rPr>
            <w:noProof/>
            <w:webHidden/>
          </w:rPr>
          <w:fldChar w:fldCharType="separate"/>
        </w:r>
        <w:r w:rsidR="007E5CAE">
          <w:rPr>
            <w:noProof/>
            <w:webHidden/>
          </w:rPr>
          <w:t>55</w:t>
        </w:r>
        <w:r w:rsidR="007E5CAE">
          <w:rPr>
            <w:noProof/>
            <w:webHidden/>
          </w:rPr>
          <w:fldChar w:fldCharType="end"/>
        </w:r>
      </w:hyperlink>
    </w:p>
    <w:p w14:paraId="702BFCE7" w14:textId="70869034" w:rsidR="007E5CAE" w:rsidRDefault="00B555E0">
      <w:pPr>
        <w:pStyle w:val="TableofFigures"/>
        <w:rPr>
          <w:rFonts w:asciiTheme="minorHAnsi" w:eastAsiaTheme="minorEastAsia" w:hAnsiTheme="minorHAnsi"/>
          <w:noProof/>
        </w:rPr>
      </w:pPr>
      <w:hyperlink w:anchor="_Toc497994694" w:history="1">
        <w:r w:rsidR="007E5CAE" w:rsidRPr="00533A7D">
          <w:rPr>
            <w:rStyle w:val="Hyperlink"/>
            <w:noProof/>
          </w:rPr>
          <w:t>Figure 5</w:t>
        </w:r>
        <w:r w:rsidR="007E5CAE" w:rsidRPr="00533A7D">
          <w:rPr>
            <w:rStyle w:val="Hyperlink"/>
            <w:noProof/>
          </w:rPr>
          <w:noBreakHyphen/>
          <w:t>3: Enumeration Types</w:t>
        </w:r>
        <w:r w:rsidR="007E5CAE">
          <w:rPr>
            <w:noProof/>
            <w:webHidden/>
          </w:rPr>
          <w:tab/>
        </w:r>
        <w:r w:rsidR="007E5CAE">
          <w:rPr>
            <w:noProof/>
            <w:webHidden/>
          </w:rPr>
          <w:fldChar w:fldCharType="begin"/>
        </w:r>
        <w:r w:rsidR="007E5CAE">
          <w:rPr>
            <w:noProof/>
            <w:webHidden/>
          </w:rPr>
          <w:instrText xml:space="preserve"> PAGEREF _Toc497994694 \h </w:instrText>
        </w:r>
        <w:r w:rsidR="007E5CAE">
          <w:rPr>
            <w:noProof/>
            <w:webHidden/>
          </w:rPr>
        </w:r>
        <w:r w:rsidR="007E5CAE">
          <w:rPr>
            <w:noProof/>
            <w:webHidden/>
          </w:rPr>
          <w:fldChar w:fldCharType="separate"/>
        </w:r>
        <w:r w:rsidR="007E5CAE">
          <w:rPr>
            <w:noProof/>
            <w:webHidden/>
          </w:rPr>
          <w:t>56</w:t>
        </w:r>
        <w:r w:rsidR="007E5CAE">
          <w:rPr>
            <w:noProof/>
            <w:webHidden/>
          </w:rPr>
          <w:fldChar w:fldCharType="end"/>
        </w:r>
      </w:hyperlink>
    </w:p>
    <w:p w14:paraId="62921B0F" w14:textId="29837BCC" w:rsidR="007E5CAE" w:rsidRDefault="00B555E0">
      <w:pPr>
        <w:pStyle w:val="TableofFigures"/>
        <w:rPr>
          <w:rFonts w:asciiTheme="minorHAnsi" w:eastAsiaTheme="minorEastAsia" w:hAnsiTheme="minorHAnsi"/>
          <w:noProof/>
        </w:rPr>
      </w:pPr>
      <w:hyperlink w:anchor="_Toc497994695" w:history="1">
        <w:r w:rsidR="007E5CAE" w:rsidRPr="00533A7D">
          <w:rPr>
            <w:rStyle w:val="Hyperlink"/>
            <w:noProof/>
          </w:rPr>
          <w:t>Figure 5</w:t>
        </w:r>
        <w:r w:rsidR="007E5CAE" w:rsidRPr="00533A7D">
          <w:rPr>
            <w:rStyle w:val="Hyperlink"/>
            <w:noProof/>
          </w:rPr>
          <w:noBreakHyphen/>
          <w:t>4: Enumeration Type and Value Maintenance</w:t>
        </w:r>
        <w:r w:rsidR="007E5CAE">
          <w:rPr>
            <w:noProof/>
            <w:webHidden/>
          </w:rPr>
          <w:tab/>
        </w:r>
        <w:r w:rsidR="007E5CAE">
          <w:rPr>
            <w:noProof/>
            <w:webHidden/>
          </w:rPr>
          <w:fldChar w:fldCharType="begin"/>
        </w:r>
        <w:r w:rsidR="007E5CAE">
          <w:rPr>
            <w:noProof/>
            <w:webHidden/>
          </w:rPr>
          <w:instrText xml:space="preserve"> PAGEREF _Toc497994695 \h </w:instrText>
        </w:r>
        <w:r w:rsidR="007E5CAE">
          <w:rPr>
            <w:noProof/>
            <w:webHidden/>
          </w:rPr>
        </w:r>
        <w:r w:rsidR="007E5CAE">
          <w:rPr>
            <w:noProof/>
            <w:webHidden/>
          </w:rPr>
          <w:fldChar w:fldCharType="separate"/>
        </w:r>
        <w:r w:rsidR="007E5CAE">
          <w:rPr>
            <w:noProof/>
            <w:webHidden/>
          </w:rPr>
          <w:t>58</w:t>
        </w:r>
        <w:r w:rsidR="007E5CAE">
          <w:rPr>
            <w:noProof/>
            <w:webHidden/>
          </w:rPr>
          <w:fldChar w:fldCharType="end"/>
        </w:r>
      </w:hyperlink>
    </w:p>
    <w:p w14:paraId="1A24F315" w14:textId="55BF292E" w:rsidR="007E5CAE" w:rsidRDefault="00B555E0">
      <w:pPr>
        <w:pStyle w:val="TableofFigures"/>
        <w:rPr>
          <w:rFonts w:asciiTheme="minorHAnsi" w:eastAsiaTheme="minorEastAsia" w:hAnsiTheme="minorHAnsi"/>
          <w:noProof/>
        </w:rPr>
      </w:pPr>
      <w:hyperlink w:anchor="_Toc497994696" w:history="1">
        <w:r w:rsidR="007E5CAE" w:rsidRPr="00533A7D">
          <w:rPr>
            <w:rStyle w:val="Hyperlink"/>
            <w:noProof/>
          </w:rPr>
          <w:t>Figure 5</w:t>
        </w:r>
        <w:r w:rsidR="007E5CAE" w:rsidRPr="00533A7D">
          <w:rPr>
            <w:rStyle w:val="Hyperlink"/>
            <w:noProof/>
          </w:rPr>
          <w:noBreakHyphen/>
          <w:t>5: Enumeration Values</w:t>
        </w:r>
        <w:r w:rsidR="007E5CAE">
          <w:rPr>
            <w:noProof/>
            <w:webHidden/>
          </w:rPr>
          <w:tab/>
        </w:r>
        <w:r w:rsidR="007E5CAE">
          <w:rPr>
            <w:noProof/>
            <w:webHidden/>
          </w:rPr>
          <w:fldChar w:fldCharType="begin"/>
        </w:r>
        <w:r w:rsidR="007E5CAE">
          <w:rPr>
            <w:noProof/>
            <w:webHidden/>
          </w:rPr>
          <w:instrText xml:space="preserve"> PAGEREF _Toc497994696 \h </w:instrText>
        </w:r>
        <w:r w:rsidR="007E5CAE">
          <w:rPr>
            <w:noProof/>
            <w:webHidden/>
          </w:rPr>
        </w:r>
        <w:r w:rsidR="007E5CAE">
          <w:rPr>
            <w:noProof/>
            <w:webHidden/>
          </w:rPr>
          <w:fldChar w:fldCharType="separate"/>
        </w:r>
        <w:r w:rsidR="007E5CAE">
          <w:rPr>
            <w:noProof/>
            <w:webHidden/>
          </w:rPr>
          <w:t>59</w:t>
        </w:r>
        <w:r w:rsidR="007E5CAE">
          <w:rPr>
            <w:noProof/>
            <w:webHidden/>
          </w:rPr>
          <w:fldChar w:fldCharType="end"/>
        </w:r>
      </w:hyperlink>
    </w:p>
    <w:p w14:paraId="168E1DEF" w14:textId="6BF21D7A" w:rsidR="007E5CAE" w:rsidRDefault="00B555E0">
      <w:pPr>
        <w:pStyle w:val="TableofFigures"/>
        <w:rPr>
          <w:rFonts w:asciiTheme="minorHAnsi" w:eastAsiaTheme="minorEastAsia" w:hAnsiTheme="minorHAnsi"/>
          <w:noProof/>
        </w:rPr>
      </w:pPr>
      <w:hyperlink w:anchor="_Toc497994697" w:history="1">
        <w:r w:rsidR="007E5CAE" w:rsidRPr="00533A7D">
          <w:rPr>
            <w:rStyle w:val="Hyperlink"/>
            <w:noProof/>
          </w:rPr>
          <w:t>Figure 5</w:t>
        </w:r>
        <w:r w:rsidR="007E5CAE" w:rsidRPr="00533A7D">
          <w:rPr>
            <w:rStyle w:val="Hyperlink"/>
            <w:noProof/>
          </w:rPr>
          <w:noBreakHyphen/>
          <w:t>6: Printable View</w:t>
        </w:r>
        <w:r w:rsidR="007E5CAE">
          <w:rPr>
            <w:noProof/>
            <w:webHidden/>
          </w:rPr>
          <w:tab/>
        </w:r>
        <w:r w:rsidR="007E5CAE">
          <w:rPr>
            <w:noProof/>
            <w:webHidden/>
          </w:rPr>
          <w:fldChar w:fldCharType="begin"/>
        </w:r>
        <w:r w:rsidR="007E5CAE">
          <w:rPr>
            <w:noProof/>
            <w:webHidden/>
          </w:rPr>
          <w:instrText xml:space="preserve"> PAGEREF _Toc497994697 \h </w:instrText>
        </w:r>
        <w:r w:rsidR="007E5CAE">
          <w:rPr>
            <w:noProof/>
            <w:webHidden/>
          </w:rPr>
        </w:r>
        <w:r w:rsidR="007E5CAE">
          <w:rPr>
            <w:noProof/>
            <w:webHidden/>
          </w:rPr>
          <w:fldChar w:fldCharType="separate"/>
        </w:r>
        <w:r w:rsidR="007E5CAE">
          <w:rPr>
            <w:noProof/>
            <w:webHidden/>
          </w:rPr>
          <w:t>61</w:t>
        </w:r>
        <w:r w:rsidR="007E5CAE">
          <w:rPr>
            <w:noProof/>
            <w:webHidden/>
          </w:rPr>
          <w:fldChar w:fldCharType="end"/>
        </w:r>
      </w:hyperlink>
    </w:p>
    <w:p w14:paraId="651F213B" w14:textId="3BD2A8E5" w:rsidR="007E5CAE" w:rsidRDefault="00B555E0">
      <w:pPr>
        <w:pStyle w:val="TableofFigures"/>
        <w:rPr>
          <w:rFonts w:asciiTheme="minorHAnsi" w:eastAsiaTheme="minorEastAsia" w:hAnsiTheme="minorHAnsi"/>
          <w:noProof/>
        </w:rPr>
      </w:pPr>
      <w:hyperlink w:anchor="_Toc497994698" w:history="1">
        <w:r w:rsidR="007E5CAE" w:rsidRPr="00533A7D">
          <w:rPr>
            <w:rStyle w:val="Hyperlink"/>
            <w:noProof/>
          </w:rPr>
          <w:t>Figure 5</w:t>
        </w:r>
        <w:r w:rsidR="007E5CAE" w:rsidRPr="00533A7D">
          <w:rPr>
            <w:rStyle w:val="Hyperlink"/>
            <w:noProof/>
          </w:rPr>
          <w:noBreakHyphen/>
          <w:t>7: PCD Classifications</w:t>
        </w:r>
        <w:r w:rsidR="007E5CAE">
          <w:rPr>
            <w:noProof/>
            <w:webHidden/>
          </w:rPr>
          <w:tab/>
        </w:r>
        <w:r w:rsidR="007E5CAE">
          <w:rPr>
            <w:noProof/>
            <w:webHidden/>
          </w:rPr>
          <w:fldChar w:fldCharType="begin"/>
        </w:r>
        <w:r w:rsidR="007E5CAE">
          <w:rPr>
            <w:noProof/>
            <w:webHidden/>
          </w:rPr>
          <w:instrText xml:space="preserve"> PAGEREF _Toc497994698 \h </w:instrText>
        </w:r>
        <w:r w:rsidR="007E5CAE">
          <w:rPr>
            <w:noProof/>
            <w:webHidden/>
          </w:rPr>
        </w:r>
        <w:r w:rsidR="007E5CAE">
          <w:rPr>
            <w:noProof/>
            <w:webHidden/>
          </w:rPr>
          <w:fldChar w:fldCharType="separate"/>
        </w:r>
        <w:r w:rsidR="007E5CAE">
          <w:rPr>
            <w:noProof/>
            <w:webHidden/>
          </w:rPr>
          <w:t>63</w:t>
        </w:r>
        <w:r w:rsidR="007E5CAE">
          <w:rPr>
            <w:noProof/>
            <w:webHidden/>
          </w:rPr>
          <w:fldChar w:fldCharType="end"/>
        </w:r>
      </w:hyperlink>
    </w:p>
    <w:p w14:paraId="764AB23E" w14:textId="52036B73" w:rsidR="007E5CAE" w:rsidRDefault="00B555E0">
      <w:pPr>
        <w:pStyle w:val="TableofFigures"/>
        <w:rPr>
          <w:rFonts w:asciiTheme="minorHAnsi" w:eastAsiaTheme="minorEastAsia" w:hAnsiTheme="minorHAnsi"/>
          <w:noProof/>
        </w:rPr>
      </w:pPr>
      <w:hyperlink w:anchor="_Toc497994699" w:history="1">
        <w:r w:rsidR="007E5CAE" w:rsidRPr="00533A7D">
          <w:rPr>
            <w:rStyle w:val="Hyperlink"/>
            <w:noProof/>
          </w:rPr>
          <w:t>Figure 5</w:t>
        </w:r>
        <w:r w:rsidR="007E5CAE" w:rsidRPr="00533A7D">
          <w:rPr>
            <w:rStyle w:val="Hyperlink"/>
            <w:noProof/>
          </w:rPr>
          <w:noBreakHyphen/>
          <w:t>8: PCD References</w:t>
        </w:r>
        <w:r w:rsidR="007E5CAE">
          <w:rPr>
            <w:noProof/>
            <w:webHidden/>
          </w:rPr>
          <w:tab/>
        </w:r>
        <w:r w:rsidR="007E5CAE">
          <w:rPr>
            <w:noProof/>
            <w:webHidden/>
          </w:rPr>
          <w:fldChar w:fldCharType="begin"/>
        </w:r>
        <w:r w:rsidR="007E5CAE">
          <w:rPr>
            <w:noProof/>
            <w:webHidden/>
          </w:rPr>
          <w:instrText xml:space="preserve"> PAGEREF _Toc497994699 \h </w:instrText>
        </w:r>
        <w:r w:rsidR="007E5CAE">
          <w:rPr>
            <w:noProof/>
            <w:webHidden/>
          </w:rPr>
        </w:r>
        <w:r w:rsidR="007E5CAE">
          <w:rPr>
            <w:noProof/>
            <w:webHidden/>
          </w:rPr>
          <w:fldChar w:fldCharType="separate"/>
        </w:r>
        <w:r w:rsidR="007E5CAE">
          <w:rPr>
            <w:noProof/>
            <w:webHidden/>
          </w:rPr>
          <w:t>65</w:t>
        </w:r>
        <w:r w:rsidR="007E5CAE">
          <w:rPr>
            <w:noProof/>
            <w:webHidden/>
          </w:rPr>
          <w:fldChar w:fldCharType="end"/>
        </w:r>
      </w:hyperlink>
    </w:p>
    <w:p w14:paraId="2AA4DE40" w14:textId="2B2ECAF6" w:rsidR="007E5CAE" w:rsidRDefault="00B555E0">
      <w:pPr>
        <w:pStyle w:val="TableofFigures"/>
        <w:rPr>
          <w:rFonts w:asciiTheme="minorHAnsi" w:eastAsiaTheme="minorEastAsia" w:hAnsiTheme="minorHAnsi"/>
          <w:noProof/>
        </w:rPr>
      </w:pPr>
      <w:hyperlink w:anchor="_Toc497994700" w:history="1">
        <w:r w:rsidR="007E5CAE" w:rsidRPr="00533A7D">
          <w:rPr>
            <w:rStyle w:val="Hyperlink"/>
            <w:noProof/>
          </w:rPr>
          <w:t>Figure 5</w:t>
        </w:r>
        <w:r w:rsidR="007E5CAE" w:rsidRPr="00533A7D">
          <w:rPr>
            <w:rStyle w:val="Hyperlink"/>
            <w:noProof/>
          </w:rPr>
          <w:noBreakHyphen/>
          <w:t>9: Assign Approvers</w:t>
        </w:r>
        <w:r w:rsidR="007E5CAE">
          <w:rPr>
            <w:noProof/>
            <w:webHidden/>
          </w:rPr>
          <w:tab/>
        </w:r>
        <w:r w:rsidR="007E5CAE">
          <w:rPr>
            <w:noProof/>
            <w:webHidden/>
          </w:rPr>
          <w:fldChar w:fldCharType="begin"/>
        </w:r>
        <w:r w:rsidR="007E5CAE">
          <w:rPr>
            <w:noProof/>
            <w:webHidden/>
          </w:rPr>
          <w:instrText xml:space="preserve"> PAGEREF _Toc497994700 \h </w:instrText>
        </w:r>
        <w:r w:rsidR="007E5CAE">
          <w:rPr>
            <w:noProof/>
            <w:webHidden/>
          </w:rPr>
        </w:r>
        <w:r w:rsidR="007E5CAE">
          <w:rPr>
            <w:noProof/>
            <w:webHidden/>
          </w:rPr>
          <w:fldChar w:fldCharType="separate"/>
        </w:r>
        <w:r w:rsidR="007E5CAE">
          <w:rPr>
            <w:noProof/>
            <w:webHidden/>
          </w:rPr>
          <w:t>67</w:t>
        </w:r>
        <w:r w:rsidR="007E5CAE">
          <w:rPr>
            <w:noProof/>
            <w:webHidden/>
          </w:rPr>
          <w:fldChar w:fldCharType="end"/>
        </w:r>
      </w:hyperlink>
    </w:p>
    <w:p w14:paraId="11EEFC1E" w14:textId="03895652" w:rsidR="007E5CAE" w:rsidRDefault="00B555E0">
      <w:pPr>
        <w:pStyle w:val="TableofFigures"/>
        <w:rPr>
          <w:rFonts w:asciiTheme="minorHAnsi" w:eastAsiaTheme="minorEastAsia" w:hAnsiTheme="minorHAnsi"/>
          <w:noProof/>
        </w:rPr>
      </w:pPr>
      <w:hyperlink w:anchor="_Toc497994701" w:history="1">
        <w:r w:rsidR="007E5CAE" w:rsidRPr="00533A7D">
          <w:rPr>
            <w:rStyle w:val="Hyperlink"/>
            <w:noProof/>
          </w:rPr>
          <w:t>Figure 5</w:t>
        </w:r>
        <w:r w:rsidR="007E5CAE" w:rsidRPr="00533A7D">
          <w:rPr>
            <w:rStyle w:val="Hyperlink"/>
            <w:noProof/>
          </w:rPr>
          <w:noBreakHyphen/>
          <w:t>10: Directory Helper</w:t>
        </w:r>
        <w:r w:rsidR="007E5CAE">
          <w:rPr>
            <w:noProof/>
            <w:webHidden/>
          </w:rPr>
          <w:tab/>
        </w:r>
        <w:r w:rsidR="007E5CAE">
          <w:rPr>
            <w:noProof/>
            <w:webHidden/>
          </w:rPr>
          <w:fldChar w:fldCharType="begin"/>
        </w:r>
        <w:r w:rsidR="007E5CAE">
          <w:rPr>
            <w:noProof/>
            <w:webHidden/>
          </w:rPr>
          <w:instrText xml:space="preserve"> PAGEREF _Toc497994701 \h </w:instrText>
        </w:r>
        <w:r w:rsidR="007E5CAE">
          <w:rPr>
            <w:noProof/>
            <w:webHidden/>
          </w:rPr>
        </w:r>
        <w:r w:rsidR="007E5CAE">
          <w:rPr>
            <w:noProof/>
            <w:webHidden/>
          </w:rPr>
          <w:fldChar w:fldCharType="separate"/>
        </w:r>
        <w:r w:rsidR="007E5CAE">
          <w:rPr>
            <w:noProof/>
            <w:webHidden/>
          </w:rPr>
          <w:t>69</w:t>
        </w:r>
        <w:r w:rsidR="007E5CAE">
          <w:rPr>
            <w:noProof/>
            <w:webHidden/>
          </w:rPr>
          <w:fldChar w:fldCharType="end"/>
        </w:r>
      </w:hyperlink>
    </w:p>
    <w:p w14:paraId="184ACD96" w14:textId="7F6181FB" w:rsidR="007E5CAE" w:rsidRDefault="00B555E0">
      <w:pPr>
        <w:pStyle w:val="TableofFigures"/>
        <w:rPr>
          <w:rFonts w:asciiTheme="minorHAnsi" w:eastAsiaTheme="minorEastAsia" w:hAnsiTheme="minorHAnsi"/>
          <w:noProof/>
        </w:rPr>
      </w:pPr>
      <w:hyperlink w:anchor="_Toc497994702" w:history="1">
        <w:r w:rsidR="007E5CAE" w:rsidRPr="00533A7D">
          <w:rPr>
            <w:rStyle w:val="Hyperlink"/>
            <w:noProof/>
          </w:rPr>
          <w:t>Figure 5</w:t>
        </w:r>
        <w:r w:rsidR="007E5CAE" w:rsidRPr="00533A7D">
          <w:rPr>
            <w:rStyle w:val="Hyperlink"/>
            <w:noProof/>
          </w:rPr>
          <w:noBreakHyphen/>
          <w:t>11: Assign Programs</w:t>
        </w:r>
        <w:r w:rsidR="007E5CAE">
          <w:rPr>
            <w:noProof/>
            <w:webHidden/>
          </w:rPr>
          <w:tab/>
        </w:r>
        <w:r w:rsidR="007E5CAE">
          <w:rPr>
            <w:noProof/>
            <w:webHidden/>
          </w:rPr>
          <w:fldChar w:fldCharType="begin"/>
        </w:r>
        <w:r w:rsidR="007E5CAE">
          <w:rPr>
            <w:noProof/>
            <w:webHidden/>
          </w:rPr>
          <w:instrText xml:space="preserve"> PAGEREF _Toc497994702 \h </w:instrText>
        </w:r>
        <w:r w:rsidR="007E5CAE">
          <w:rPr>
            <w:noProof/>
            <w:webHidden/>
          </w:rPr>
        </w:r>
        <w:r w:rsidR="007E5CAE">
          <w:rPr>
            <w:noProof/>
            <w:webHidden/>
          </w:rPr>
          <w:fldChar w:fldCharType="separate"/>
        </w:r>
        <w:r w:rsidR="007E5CAE">
          <w:rPr>
            <w:noProof/>
            <w:webHidden/>
          </w:rPr>
          <w:t>71</w:t>
        </w:r>
        <w:r w:rsidR="007E5CAE">
          <w:rPr>
            <w:noProof/>
            <w:webHidden/>
          </w:rPr>
          <w:fldChar w:fldCharType="end"/>
        </w:r>
      </w:hyperlink>
    </w:p>
    <w:p w14:paraId="08BDC04C" w14:textId="3FC5CC0F" w:rsidR="007E5CAE" w:rsidRDefault="00B555E0">
      <w:pPr>
        <w:pStyle w:val="TableofFigures"/>
        <w:rPr>
          <w:rFonts w:asciiTheme="minorHAnsi" w:eastAsiaTheme="minorEastAsia" w:hAnsiTheme="minorHAnsi"/>
          <w:noProof/>
        </w:rPr>
      </w:pPr>
      <w:hyperlink w:anchor="_Toc497994703" w:history="1">
        <w:r w:rsidR="007E5CAE" w:rsidRPr="00533A7D">
          <w:rPr>
            <w:rStyle w:val="Hyperlink"/>
            <w:noProof/>
          </w:rPr>
          <w:t>Figure 5</w:t>
        </w:r>
        <w:r w:rsidR="007E5CAE" w:rsidRPr="00533A7D">
          <w:rPr>
            <w:rStyle w:val="Hyperlink"/>
            <w:noProof/>
          </w:rPr>
          <w:noBreakHyphen/>
          <w:t>12: Add Attachment</w:t>
        </w:r>
        <w:r w:rsidR="007E5CAE">
          <w:rPr>
            <w:noProof/>
            <w:webHidden/>
          </w:rPr>
          <w:tab/>
        </w:r>
        <w:r w:rsidR="007E5CAE">
          <w:rPr>
            <w:noProof/>
            <w:webHidden/>
          </w:rPr>
          <w:fldChar w:fldCharType="begin"/>
        </w:r>
        <w:r w:rsidR="007E5CAE">
          <w:rPr>
            <w:noProof/>
            <w:webHidden/>
          </w:rPr>
          <w:instrText xml:space="preserve"> PAGEREF _Toc497994703 \h </w:instrText>
        </w:r>
        <w:r w:rsidR="007E5CAE">
          <w:rPr>
            <w:noProof/>
            <w:webHidden/>
          </w:rPr>
        </w:r>
        <w:r w:rsidR="007E5CAE">
          <w:rPr>
            <w:noProof/>
            <w:webHidden/>
          </w:rPr>
          <w:fldChar w:fldCharType="separate"/>
        </w:r>
        <w:r w:rsidR="007E5CAE">
          <w:rPr>
            <w:noProof/>
            <w:webHidden/>
          </w:rPr>
          <w:t>73</w:t>
        </w:r>
        <w:r w:rsidR="007E5CAE">
          <w:rPr>
            <w:noProof/>
            <w:webHidden/>
          </w:rPr>
          <w:fldChar w:fldCharType="end"/>
        </w:r>
      </w:hyperlink>
    </w:p>
    <w:p w14:paraId="7286DE0D" w14:textId="7986DCD2" w:rsidR="007E5CAE" w:rsidRDefault="00B555E0">
      <w:pPr>
        <w:pStyle w:val="TableofFigures"/>
        <w:rPr>
          <w:rFonts w:asciiTheme="minorHAnsi" w:eastAsiaTheme="minorEastAsia" w:hAnsiTheme="minorHAnsi"/>
          <w:noProof/>
        </w:rPr>
      </w:pPr>
      <w:hyperlink w:anchor="_Toc497994704" w:history="1">
        <w:r w:rsidR="007E5CAE" w:rsidRPr="00533A7D">
          <w:rPr>
            <w:rStyle w:val="Hyperlink"/>
            <w:noProof/>
          </w:rPr>
          <w:t>Figure 5</w:t>
        </w:r>
        <w:r w:rsidR="007E5CAE" w:rsidRPr="00533A7D">
          <w:rPr>
            <w:rStyle w:val="Hyperlink"/>
            <w:noProof/>
          </w:rPr>
          <w:noBreakHyphen/>
          <w:t>13: File Selection Browser</w:t>
        </w:r>
        <w:r w:rsidR="007E5CAE">
          <w:rPr>
            <w:noProof/>
            <w:webHidden/>
          </w:rPr>
          <w:tab/>
        </w:r>
        <w:r w:rsidR="007E5CAE">
          <w:rPr>
            <w:noProof/>
            <w:webHidden/>
          </w:rPr>
          <w:fldChar w:fldCharType="begin"/>
        </w:r>
        <w:r w:rsidR="007E5CAE">
          <w:rPr>
            <w:noProof/>
            <w:webHidden/>
          </w:rPr>
          <w:instrText xml:space="preserve"> PAGEREF _Toc497994704 \h </w:instrText>
        </w:r>
        <w:r w:rsidR="007E5CAE">
          <w:rPr>
            <w:noProof/>
            <w:webHidden/>
          </w:rPr>
        </w:r>
        <w:r w:rsidR="007E5CAE">
          <w:rPr>
            <w:noProof/>
            <w:webHidden/>
          </w:rPr>
          <w:fldChar w:fldCharType="separate"/>
        </w:r>
        <w:r w:rsidR="007E5CAE">
          <w:rPr>
            <w:noProof/>
            <w:webHidden/>
          </w:rPr>
          <w:t>74</w:t>
        </w:r>
        <w:r w:rsidR="007E5CAE">
          <w:rPr>
            <w:noProof/>
            <w:webHidden/>
          </w:rPr>
          <w:fldChar w:fldCharType="end"/>
        </w:r>
      </w:hyperlink>
    </w:p>
    <w:p w14:paraId="3B018CA3" w14:textId="335D67D6" w:rsidR="007E5CAE" w:rsidRDefault="00B555E0">
      <w:pPr>
        <w:pStyle w:val="TableofFigures"/>
        <w:rPr>
          <w:rFonts w:asciiTheme="minorHAnsi" w:eastAsiaTheme="minorEastAsia" w:hAnsiTheme="minorHAnsi"/>
          <w:noProof/>
        </w:rPr>
      </w:pPr>
      <w:hyperlink w:anchor="_Toc497994705" w:history="1">
        <w:r w:rsidR="007E5CAE" w:rsidRPr="00533A7D">
          <w:rPr>
            <w:rStyle w:val="Hyperlink"/>
            <w:noProof/>
          </w:rPr>
          <w:t>Figure 5</w:t>
        </w:r>
        <w:r w:rsidR="007E5CAE" w:rsidRPr="00533A7D">
          <w:rPr>
            <w:rStyle w:val="Hyperlink"/>
            <w:noProof/>
          </w:rPr>
          <w:noBreakHyphen/>
          <w:t>14: View Attachment</w:t>
        </w:r>
        <w:r w:rsidR="007E5CAE">
          <w:rPr>
            <w:noProof/>
            <w:webHidden/>
          </w:rPr>
          <w:tab/>
        </w:r>
        <w:r w:rsidR="007E5CAE">
          <w:rPr>
            <w:noProof/>
            <w:webHidden/>
          </w:rPr>
          <w:fldChar w:fldCharType="begin"/>
        </w:r>
        <w:r w:rsidR="007E5CAE">
          <w:rPr>
            <w:noProof/>
            <w:webHidden/>
          </w:rPr>
          <w:instrText xml:space="preserve"> PAGEREF _Toc497994705 \h </w:instrText>
        </w:r>
        <w:r w:rsidR="007E5CAE">
          <w:rPr>
            <w:noProof/>
            <w:webHidden/>
          </w:rPr>
        </w:r>
        <w:r w:rsidR="007E5CAE">
          <w:rPr>
            <w:noProof/>
            <w:webHidden/>
          </w:rPr>
          <w:fldChar w:fldCharType="separate"/>
        </w:r>
        <w:r w:rsidR="007E5CAE">
          <w:rPr>
            <w:noProof/>
            <w:webHidden/>
          </w:rPr>
          <w:t>75</w:t>
        </w:r>
        <w:r w:rsidR="007E5CAE">
          <w:rPr>
            <w:noProof/>
            <w:webHidden/>
          </w:rPr>
          <w:fldChar w:fldCharType="end"/>
        </w:r>
      </w:hyperlink>
    </w:p>
    <w:p w14:paraId="457D230E" w14:textId="43C0B174" w:rsidR="007E5CAE" w:rsidRDefault="00B555E0">
      <w:pPr>
        <w:pStyle w:val="TableofFigures"/>
        <w:rPr>
          <w:rFonts w:asciiTheme="minorHAnsi" w:eastAsiaTheme="minorEastAsia" w:hAnsiTheme="minorHAnsi"/>
          <w:noProof/>
        </w:rPr>
      </w:pPr>
      <w:hyperlink w:anchor="_Toc497994706" w:history="1">
        <w:r w:rsidR="007E5CAE" w:rsidRPr="00533A7D">
          <w:rPr>
            <w:rStyle w:val="Hyperlink"/>
            <w:noProof/>
          </w:rPr>
          <w:t>Figure 5</w:t>
        </w:r>
        <w:r w:rsidR="007E5CAE" w:rsidRPr="00533A7D">
          <w:rPr>
            <w:rStyle w:val="Hyperlink"/>
            <w:noProof/>
          </w:rPr>
          <w:noBreakHyphen/>
          <w:t>15: No File Selected Warning for Viewing</w:t>
        </w:r>
        <w:r w:rsidR="007E5CAE">
          <w:rPr>
            <w:noProof/>
            <w:webHidden/>
          </w:rPr>
          <w:tab/>
        </w:r>
        <w:r w:rsidR="007E5CAE">
          <w:rPr>
            <w:noProof/>
            <w:webHidden/>
          </w:rPr>
          <w:fldChar w:fldCharType="begin"/>
        </w:r>
        <w:r w:rsidR="007E5CAE">
          <w:rPr>
            <w:noProof/>
            <w:webHidden/>
          </w:rPr>
          <w:instrText xml:space="preserve"> PAGEREF _Toc497994706 \h </w:instrText>
        </w:r>
        <w:r w:rsidR="007E5CAE">
          <w:rPr>
            <w:noProof/>
            <w:webHidden/>
          </w:rPr>
        </w:r>
        <w:r w:rsidR="007E5CAE">
          <w:rPr>
            <w:noProof/>
            <w:webHidden/>
          </w:rPr>
          <w:fldChar w:fldCharType="separate"/>
        </w:r>
        <w:r w:rsidR="007E5CAE">
          <w:rPr>
            <w:noProof/>
            <w:webHidden/>
          </w:rPr>
          <w:t>75</w:t>
        </w:r>
        <w:r w:rsidR="007E5CAE">
          <w:rPr>
            <w:noProof/>
            <w:webHidden/>
          </w:rPr>
          <w:fldChar w:fldCharType="end"/>
        </w:r>
      </w:hyperlink>
    </w:p>
    <w:p w14:paraId="6CB6A1C1" w14:textId="7560BCEE" w:rsidR="007E5CAE" w:rsidRDefault="00B555E0">
      <w:pPr>
        <w:pStyle w:val="TableofFigures"/>
        <w:rPr>
          <w:rFonts w:asciiTheme="minorHAnsi" w:eastAsiaTheme="minorEastAsia" w:hAnsiTheme="minorHAnsi"/>
          <w:noProof/>
        </w:rPr>
      </w:pPr>
      <w:hyperlink w:anchor="_Toc497994707" w:history="1">
        <w:r w:rsidR="007E5CAE" w:rsidRPr="00533A7D">
          <w:rPr>
            <w:rStyle w:val="Hyperlink"/>
            <w:noProof/>
          </w:rPr>
          <w:t>Figure 5</w:t>
        </w:r>
        <w:r w:rsidR="007E5CAE" w:rsidRPr="00533A7D">
          <w:rPr>
            <w:rStyle w:val="Hyperlink"/>
            <w:noProof/>
          </w:rPr>
          <w:noBreakHyphen/>
          <w:t>16: No Files Selected for Deleting</w:t>
        </w:r>
        <w:r w:rsidR="007E5CAE">
          <w:rPr>
            <w:noProof/>
            <w:webHidden/>
          </w:rPr>
          <w:tab/>
        </w:r>
        <w:r w:rsidR="007E5CAE">
          <w:rPr>
            <w:noProof/>
            <w:webHidden/>
          </w:rPr>
          <w:fldChar w:fldCharType="begin"/>
        </w:r>
        <w:r w:rsidR="007E5CAE">
          <w:rPr>
            <w:noProof/>
            <w:webHidden/>
          </w:rPr>
          <w:instrText xml:space="preserve"> PAGEREF _Toc497994707 \h </w:instrText>
        </w:r>
        <w:r w:rsidR="007E5CAE">
          <w:rPr>
            <w:noProof/>
            <w:webHidden/>
          </w:rPr>
        </w:r>
        <w:r w:rsidR="007E5CAE">
          <w:rPr>
            <w:noProof/>
            <w:webHidden/>
          </w:rPr>
          <w:fldChar w:fldCharType="separate"/>
        </w:r>
        <w:r w:rsidR="007E5CAE">
          <w:rPr>
            <w:noProof/>
            <w:webHidden/>
          </w:rPr>
          <w:t>75</w:t>
        </w:r>
        <w:r w:rsidR="007E5CAE">
          <w:rPr>
            <w:noProof/>
            <w:webHidden/>
          </w:rPr>
          <w:fldChar w:fldCharType="end"/>
        </w:r>
      </w:hyperlink>
    </w:p>
    <w:p w14:paraId="356868DE" w14:textId="0D064720" w:rsidR="007E5CAE" w:rsidRDefault="00B555E0">
      <w:pPr>
        <w:pStyle w:val="TableofFigures"/>
        <w:rPr>
          <w:rFonts w:asciiTheme="minorHAnsi" w:eastAsiaTheme="minorEastAsia" w:hAnsiTheme="minorHAnsi"/>
          <w:noProof/>
        </w:rPr>
      </w:pPr>
      <w:hyperlink w:anchor="_Toc497994708" w:history="1">
        <w:r w:rsidR="007E5CAE" w:rsidRPr="00533A7D">
          <w:rPr>
            <w:rStyle w:val="Hyperlink"/>
            <w:noProof/>
          </w:rPr>
          <w:t>Figure 5</w:t>
        </w:r>
        <w:r w:rsidR="007E5CAE" w:rsidRPr="00533A7D">
          <w:rPr>
            <w:rStyle w:val="Hyperlink"/>
            <w:noProof/>
          </w:rPr>
          <w:noBreakHyphen/>
          <w:t>17: About Page</w:t>
        </w:r>
        <w:r w:rsidR="007E5CAE">
          <w:rPr>
            <w:noProof/>
            <w:webHidden/>
          </w:rPr>
          <w:tab/>
        </w:r>
        <w:r w:rsidR="007E5CAE">
          <w:rPr>
            <w:noProof/>
            <w:webHidden/>
          </w:rPr>
          <w:fldChar w:fldCharType="begin"/>
        </w:r>
        <w:r w:rsidR="007E5CAE">
          <w:rPr>
            <w:noProof/>
            <w:webHidden/>
          </w:rPr>
          <w:instrText xml:space="preserve"> PAGEREF _Toc497994708 \h </w:instrText>
        </w:r>
        <w:r w:rsidR="007E5CAE">
          <w:rPr>
            <w:noProof/>
            <w:webHidden/>
          </w:rPr>
        </w:r>
        <w:r w:rsidR="007E5CAE">
          <w:rPr>
            <w:noProof/>
            <w:webHidden/>
          </w:rPr>
          <w:fldChar w:fldCharType="separate"/>
        </w:r>
        <w:r w:rsidR="007E5CAE">
          <w:rPr>
            <w:noProof/>
            <w:webHidden/>
          </w:rPr>
          <w:t>79</w:t>
        </w:r>
        <w:r w:rsidR="007E5CAE">
          <w:rPr>
            <w:noProof/>
            <w:webHidden/>
          </w:rPr>
          <w:fldChar w:fldCharType="end"/>
        </w:r>
      </w:hyperlink>
    </w:p>
    <w:p w14:paraId="018BDAF4" w14:textId="6067A48D" w:rsidR="007E5CAE" w:rsidRDefault="00B555E0">
      <w:pPr>
        <w:pStyle w:val="TableofFigures"/>
        <w:rPr>
          <w:rFonts w:asciiTheme="minorHAnsi" w:eastAsiaTheme="minorEastAsia" w:hAnsiTheme="minorHAnsi"/>
          <w:noProof/>
        </w:rPr>
      </w:pPr>
      <w:hyperlink w:anchor="_Toc497994709" w:history="1">
        <w:r w:rsidR="007E5CAE" w:rsidRPr="00533A7D">
          <w:rPr>
            <w:rStyle w:val="Hyperlink"/>
            <w:noProof/>
          </w:rPr>
          <w:t>Figure 6</w:t>
        </w:r>
        <w:r w:rsidR="007E5CAE" w:rsidRPr="00533A7D">
          <w:rPr>
            <w:rStyle w:val="Hyperlink"/>
            <w:noProof/>
          </w:rPr>
          <w:noBreakHyphen/>
          <w:t>1: PCD Statistics (Totals)</w:t>
        </w:r>
        <w:r w:rsidR="007E5CAE">
          <w:rPr>
            <w:noProof/>
            <w:webHidden/>
          </w:rPr>
          <w:tab/>
        </w:r>
        <w:r w:rsidR="007E5CAE">
          <w:rPr>
            <w:noProof/>
            <w:webHidden/>
          </w:rPr>
          <w:fldChar w:fldCharType="begin"/>
        </w:r>
        <w:r w:rsidR="007E5CAE">
          <w:rPr>
            <w:noProof/>
            <w:webHidden/>
          </w:rPr>
          <w:instrText xml:space="preserve"> PAGEREF _Toc497994709 \h </w:instrText>
        </w:r>
        <w:r w:rsidR="007E5CAE">
          <w:rPr>
            <w:noProof/>
            <w:webHidden/>
          </w:rPr>
        </w:r>
        <w:r w:rsidR="007E5CAE">
          <w:rPr>
            <w:noProof/>
            <w:webHidden/>
          </w:rPr>
          <w:fldChar w:fldCharType="separate"/>
        </w:r>
        <w:r w:rsidR="007E5CAE">
          <w:rPr>
            <w:noProof/>
            <w:webHidden/>
          </w:rPr>
          <w:t>88</w:t>
        </w:r>
        <w:r w:rsidR="007E5CAE">
          <w:rPr>
            <w:noProof/>
            <w:webHidden/>
          </w:rPr>
          <w:fldChar w:fldCharType="end"/>
        </w:r>
      </w:hyperlink>
    </w:p>
    <w:p w14:paraId="6D5B6EFF" w14:textId="1855CE5A" w:rsidR="007E5CAE" w:rsidRDefault="00B555E0">
      <w:pPr>
        <w:pStyle w:val="TableofFigures"/>
        <w:rPr>
          <w:rFonts w:asciiTheme="minorHAnsi" w:eastAsiaTheme="minorEastAsia" w:hAnsiTheme="minorHAnsi"/>
          <w:noProof/>
        </w:rPr>
      </w:pPr>
      <w:hyperlink w:anchor="_Toc497994710" w:history="1">
        <w:r w:rsidR="007E5CAE" w:rsidRPr="00533A7D">
          <w:rPr>
            <w:rStyle w:val="Hyperlink"/>
            <w:noProof/>
          </w:rPr>
          <w:t>Figure 6</w:t>
        </w:r>
        <w:r w:rsidR="007E5CAE" w:rsidRPr="00533A7D">
          <w:rPr>
            <w:rStyle w:val="Hyperlink"/>
            <w:noProof/>
          </w:rPr>
          <w:noBreakHyphen/>
          <w:t>2: PCD Statistics (Contract)</w:t>
        </w:r>
        <w:r w:rsidR="007E5CAE">
          <w:rPr>
            <w:noProof/>
            <w:webHidden/>
          </w:rPr>
          <w:tab/>
        </w:r>
        <w:r w:rsidR="007E5CAE">
          <w:rPr>
            <w:noProof/>
            <w:webHidden/>
          </w:rPr>
          <w:fldChar w:fldCharType="begin"/>
        </w:r>
        <w:r w:rsidR="007E5CAE">
          <w:rPr>
            <w:noProof/>
            <w:webHidden/>
          </w:rPr>
          <w:instrText xml:space="preserve"> PAGEREF _Toc497994710 \h </w:instrText>
        </w:r>
        <w:r w:rsidR="007E5CAE">
          <w:rPr>
            <w:noProof/>
            <w:webHidden/>
          </w:rPr>
        </w:r>
        <w:r w:rsidR="007E5CAE">
          <w:rPr>
            <w:noProof/>
            <w:webHidden/>
          </w:rPr>
          <w:fldChar w:fldCharType="separate"/>
        </w:r>
        <w:r w:rsidR="007E5CAE">
          <w:rPr>
            <w:noProof/>
            <w:webHidden/>
          </w:rPr>
          <w:t>89</w:t>
        </w:r>
        <w:r w:rsidR="007E5CAE">
          <w:rPr>
            <w:noProof/>
            <w:webHidden/>
          </w:rPr>
          <w:fldChar w:fldCharType="end"/>
        </w:r>
      </w:hyperlink>
    </w:p>
    <w:p w14:paraId="67BE1ADB" w14:textId="7D624C33" w:rsidR="007E5CAE" w:rsidRDefault="00B555E0">
      <w:pPr>
        <w:pStyle w:val="TableofFigures"/>
        <w:rPr>
          <w:rFonts w:asciiTheme="minorHAnsi" w:eastAsiaTheme="minorEastAsia" w:hAnsiTheme="minorHAnsi"/>
          <w:noProof/>
        </w:rPr>
      </w:pPr>
      <w:hyperlink w:anchor="_Toc497994711" w:history="1">
        <w:r w:rsidR="007E5CAE" w:rsidRPr="00533A7D">
          <w:rPr>
            <w:rStyle w:val="Hyperlink"/>
            <w:noProof/>
          </w:rPr>
          <w:t>Figure 6</w:t>
        </w:r>
        <w:r w:rsidR="007E5CAE" w:rsidRPr="00533A7D">
          <w:rPr>
            <w:rStyle w:val="Hyperlink"/>
            <w:noProof/>
          </w:rPr>
          <w:noBreakHyphen/>
          <w:t>3: PCD Statistics (Program)</w:t>
        </w:r>
        <w:r w:rsidR="007E5CAE">
          <w:rPr>
            <w:noProof/>
            <w:webHidden/>
          </w:rPr>
          <w:tab/>
        </w:r>
        <w:r w:rsidR="007E5CAE">
          <w:rPr>
            <w:noProof/>
            <w:webHidden/>
          </w:rPr>
          <w:fldChar w:fldCharType="begin"/>
        </w:r>
        <w:r w:rsidR="007E5CAE">
          <w:rPr>
            <w:noProof/>
            <w:webHidden/>
          </w:rPr>
          <w:instrText xml:space="preserve"> PAGEREF _Toc497994711 \h </w:instrText>
        </w:r>
        <w:r w:rsidR="007E5CAE">
          <w:rPr>
            <w:noProof/>
            <w:webHidden/>
          </w:rPr>
        </w:r>
        <w:r w:rsidR="007E5CAE">
          <w:rPr>
            <w:noProof/>
            <w:webHidden/>
          </w:rPr>
          <w:fldChar w:fldCharType="separate"/>
        </w:r>
        <w:r w:rsidR="007E5CAE">
          <w:rPr>
            <w:noProof/>
            <w:webHidden/>
          </w:rPr>
          <w:t>89</w:t>
        </w:r>
        <w:r w:rsidR="007E5CAE">
          <w:rPr>
            <w:noProof/>
            <w:webHidden/>
          </w:rPr>
          <w:fldChar w:fldCharType="end"/>
        </w:r>
      </w:hyperlink>
    </w:p>
    <w:p w14:paraId="0319306F" w14:textId="38A0AAD2" w:rsidR="007E5CAE" w:rsidRDefault="00B555E0">
      <w:pPr>
        <w:pStyle w:val="TableofFigures"/>
        <w:rPr>
          <w:rFonts w:asciiTheme="minorHAnsi" w:eastAsiaTheme="minorEastAsia" w:hAnsiTheme="minorHAnsi"/>
          <w:noProof/>
        </w:rPr>
      </w:pPr>
      <w:hyperlink w:anchor="_Toc497994712" w:history="1">
        <w:r w:rsidR="007E5CAE" w:rsidRPr="00533A7D">
          <w:rPr>
            <w:rStyle w:val="Hyperlink"/>
            <w:noProof/>
          </w:rPr>
          <w:t>Figure 8</w:t>
        </w:r>
        <w:r w:rsidR="007E5CAE" w:rsidRPr="00533A7D">
          <w:rPr>
            <w:rStyle w:val="Hyperlink"/>
            <w:noProof/>
          </w:rPr>
          <w:noBreakHyphen/>
          <w:t>1: Data Model</w:t>
        </w:r>
        <w:r w:rsidR="007E5CAE">
          <w:rPr>
            <w:noProof/>
            <w:webHidden/>
          </w:rPr>
          <w:tab/>
        </w:r>
        <w:r w:rsidR="007E5CAE">
          <w:rPr>
            <w:noProof/>
            <w:webHidden/>
          </w:rPr>
          <w:fldChar w:fldCharType="begin"/>
        </w:r>
        <w:r w:rsidR="007E5CAE">
          <w:rPr>
            <w:noProof/>
            <w:webHidden/>
          </w:rPr>
          <w:instrText xml:space="preserve"> PAGEREF _Toc497994712 \h </w:instrText>
        </w:r>
        <w:r w:rsidR="007E5CAE">
          <w:rPr>
            <w:noProof/>
            <w:webHidden/>
          </w:rPr>
        </w:r>
        <w:r w:rsidR="007E5CAE">
          <w:rPr>
            <w:noProof/>
            <w:webHidden/>
          </w:rPr>
          <w:fldChar w:fldCharType="separate"/>
        </w:r>
        <w:r w:rsidR="007E5CAE">
          <w:rPr>
            <w:noProof/>
            <w:webHidden/>
          </w:rPr>
          <w:t>94</w:t>
        </w:r>
        <w:r w:rsidR="007E5CAE">
          <w:rPr>
            <w:noProof/>
            <w:webHidden/>
          </w:rPr>
          <w:fldChar w:fldCharType="end"/>
        </w:r>
      </w:hyperlink>
    </w:p>
    <w:p w14:paraId="1B33B23A" w14:textId="77777777" w:rsidR="00AC6E98" w:rsidRDefault="00E610C7">
      <w:r>
        <w:fldChar w:fldCharType="end"/>
      </w:r>
    </w:p>
    <w:p w14:paraId="29490F26" w14:textId="77777777" w:rsidR="00A92364" w:rsidRDefault="00A92364"/>
    <w:p w14:paraId="72D6E17E" w14:textId="77777777" w:rsidR="00CD1F0F" w:rsidRDefault="00CD1F0F"/>
    <w:p w14:paraId="3895A3EC" w14:textId="77777777" w:rsidR="003D68BC" w:rsidRDefault="003D68BC" w:rsidP="003D68BC">
      <w:pPr>
        <w:sectPr w:rsidR="003D68BC" w:rsidSect="00E01E14">
          <w:pgSz w:w="12240" w:h="15840"/>
          <w:pgMar w:top="1440" w:right="1440" w:bottom="1440" w:left="1440" w:header="720" w:footer="720" w:gutter="0"/>
          <w:pgNumType w:fmt="lowerRoman"/>
          <w:cols w:space="720"/>
          <w:docGrid w:linePitch="360"/>
        </w:sectPr>
      </w:pPr>
      <w:bookmarkStart w:id="1" w:name="_Toc165865632"/>
      <w:bookmarkStart w:id="2" w:name="_Toc165865787"/>
      <w:bookmarkStart w:id="3" w:name="_Toc165865800"/>
    </w:p>
    <w:p w14:paraId="41C40A35" w14:textId="77777777" w:rsidR="00846E03" w:rsidRPr="008D2B25" w:rsidRDefault="00846E03" w:rsidP="00846E03">
      <w:pPr>
        <w:rPr>
          <w:b/>
          <w:u w:val="single"/>
        </w:rPr>
      </w:pPr>
      <w:bookmarkStart w:id="4" w:name="_Toc393722066"/>
      <w:bookmarkStart w:id="5" w:name="_Ref483215373"/>
      <w:r w:rsidRPr="008D2B25">
        <w:rPr>
          <w:b/>
          <w:u w:val="single"/>
        </w:rPr>
        <w:lastRenderedPageBreak/>
        <w:t>Notes on comments heard</w:t>
      </w:r>
    </w:p>
    <w:p w14:paraId="18C8600F" w14:textId="7A8FE63D" w:rsidR="00846E03" w:rsidRDefault="00846E03" w:rsidP="008D2B25">
      <w:pPr>
        <w:spacing w:after="0"/>
      </w:pPr>
      <w:r>
        <w:t>Host on SILC with other ARCI Tools</w:t>
      </w:r>
    </w:p>
    <w:p w14:paraId="7D80B37C" w14:textId="1FF2A921" w:rsidR="00B66FC1" w:rsidRDefault="00B66FC1" w:rsidP="008D2B25">
      <w:pPr>
        <w:spacing w:after="0"/>
      </w:pPr>
    </w:p>
    <w:p w14:paraId="3B4F212B" w14:textId="77B5E2AE" w:rsidR="00B66FC1" w:rsidRDefault="00B66FC1" w:rsidP="008D2B25">
      <w:pPr>
        <w:spacing w:after="0"/>
      </w:pPr>
      <w:r>
        <w:t>Eubanks:</w:t>
      </w:r>
    </w:p>
    <w:p w14:paraId="17C62147" w14:textId="2A2861E0" w:rsidR="00B66FC1" w:rsidRDefault="008D2B25" w:rsidP="00294F2D">
      <w:pPr>
        <w:pStyle w:val="ListParagraph"/>
        <w:numPr>
          <w:ilvl w:val="0"/>
          <w:numId w:val="78"/>
        </w:numPr>
      </w:pPr>
      <w:r>
        <w:t>Resources</w:t>
      </w:r>
    </w:p>
    <w:p w14:paraId="6C761294" w14:textId="0C67B3C2" w:rsidR="008D2B25" w:rsidRDefault="008D2B25" w:rsidP="00294F2D">
      <w:pPr>
        <w:pStyle w:val="ListParagraph"/>
        <w:numPr>
          <w:ilvl w:val="0"/>
          <w:numId w:val="78"/>
        </w:numPr>
      </w:pPr>
      <w:r>
        <w:t>Platform</w:t>
      </w:r>
    </w:p>
    <w:p w14:paraId="0167D187" w14:textId="31F9179A" w:rsidR="008D2B25" w:rsidRDefault="008D2B25" w:rsidP="00294F2D">
      <w:pPr>
        <w:pStyle w:val="ListParagraph"/>
        <w:numPr>
          <w:ilvl w:val="0"/>
          <w:numId w:val="78"/>
        </w:numPr>
      </w:pPr>
      <w:r>
        <w:t>Cost</w:t>
      </w:r>
    </w:p>
    <w:p w14:paraId="3C0B3767" w14:textId="60B361B8" w:rsidR="008D2B25" w:rsidRDefault="008D2B25" w:rsidP="00294F2D">
      <w:pPr>
        <w:pStyle w:val="ListParagraph"/>
        <w:numPr>
          <w:ilvl w:val="0"/>
          <w:numId w:val="78"/>
        </w:numPr>
      </w:pPr>
      <w:r>
        <w:t>Database Architecture</w:t>
      </w:r>
    </w:p>
    <w:p w14:paraId="5CB8C03C" w14:textId="0902A851" w:rsidR="008D2B25" w:rsidRDefault="008D2B25" w:rsidP="00294F2D">
      <w:pPr>
        <w:pStyle w:val="ListParagraph"/>
        <w:numPr>
          <w:ilvl w:val="0"/>
          <w:numId w:val="78"/>
        </w:numPr>
      </w:pPr>
      <w:r>
        <w:t>Screen Design</w:t>
      </w:r>
    </w:p>
    <w:p w14:paraId="45FFE8CB" w14:textId="1AF8CFA0" w:rsidR="008D2B25" w:rsidRDefault="008D2B25" w:rsidP="00294F2D">
      <w:pPr>
        <w:pStyle w:val="ListParagraph"/>
        <w:numPr>
          <w:ilvl w:val="0"/>
          <w:numId w:val="78"/>
        </w:numPr>
      </w:pPr>
      <w:r>
        <w:t xml:space="preserve">Phase Approval </w:t>
      </w:r>
    </w:p>
    <w:p w14:paraId="5641EB2A" w14:textId="479A48EB" w:rsidR="008D2B25" w:rsidRDefault="008D2B25" w:rsidP="008D2B25">
      <w:pPr>
        <w:pStyle w:val="ListParagraph"/>
      </w:pPr>
      <w:r>
        <w:t>Start w/</w:t>
      </w:r>
    </w:p>
    <w:p w14:paraId="04EC305F" w14:textId="43AD5922" w:rsidR="008D2B25" w:rsidRDefault="008D2B25" w:rsidP="00294F2D">
      <w:pPr>
        <w:pStyle w:val="ListParagraph"/>
        <w:numPr>
          <w:ilvl w:val="0"/>
          <w:numId w:val="78"/>
        </w:numPr>
      </w:pPr>
      <w:r>
        <w:t>Timeline</w:t>
      </w:r>
    </w:p>
    <w:p w14:paraId="41C95D3F" w14:textId="2EF3D761" w:rsidR="00B66FC1" w:rsidRDefault="00B66FC1" w:rsidP="008D2B25">
      <w:pPr>
        <w:spacing w:after="0"/>
      </w:pPr>
    </w:p>
    <w:p w14:paraId="5B9A6B45" w14:textId="32336EA9" w:rsidR="00B66FC1" w:rsidRDefault="00B66FC1" w:rsidP="008D2B25">
      <w:pPr>
        <w:spacing w:after="0"/>
      </w:pPr>
      <w:r>
        <w:t>Eubanks: Change ‘hardware list” to “materials list”.</w:t>
      </w:r>
    </w:p>
    <w:p w14:paraId="5A19D9E4" w14:textId="77777777" w:rsidR="00846E03" w:rsidRDefault="00846E03" w:rsidP="008D2B25">
      <w:pPr>
        <w:spacing w:after="0"/>
      </w:pPr>
    </w:p>
    <w:p w14:paraId="5FBE6608" w14:textId="77777777" w:rsidR="00F07C6A" w:rsidRDefault="00F07C6A" w:rsidP="00F07C6A">
      <w:pPr>
        <w:pStyle w:val="Heading1"/>
        <w:keepLines w:val="0"/>
        <w:tabs>
          <w:tab w:val="num" w:pos="432"/>
        </w:tabs>
        <w:spacing w:before="240" w:after="60"/>
      </w:pPr>
      <w:bookmarkStart w:id="6" w:name="_Toc497994731"/>
      <w:r>
        <w:t>Purpose</w:t>
      </w:r>
      <w:bookmarkEnd w:id="1"/>
      <w:bookmarkEnd w:id="2"/>
      <w:bookmarkEnd w:id="3"/>
      <w:bookmarkEnd w:id="4"/>
      <w:bookmarkEnd w:id="5"/>
      <w:bookmarkEnd w:id="6"/>
    </w:p>
    <w:p w14:paraId="265D1DD2" w14:textId="57EA03AA" w:rsidR="00835E0C" w:rsidRDefault="003D68BC" w:rsidP="00F07C6A">
      <w:r>
        <w:t>This document establishes</w:t>
      </w:r>
      <w:r w:rsidR="00F07C6A">
        <w:t xml:space="preserve"> the </w:t>
      </w:r>
      <w:r w:rsidR="00835E0C">
        <w:t>Program Control Directives (PCD) Tracker</w:t>
      </w:r>
      <w:r>
        <w:t xml:space="preserve"> </w:t>
      </w:r>
      <w:r w:rsidR="00F07C6A">
        <w:t xml:space="preserve">requirements for the </w:t>
      </w:r>
      <w:r w:rsidR="00835E0C">
        <w:t xml:space="preserve">Acoustic Rapid Commercial </w:t>
      </w:r>
      <w:r w:rsidR="00B60F30">
        <w:t>off the</w:t>
      </w:r>
      <w:r w:rsidR="00835E0C">
        <w:t xml:space="preserve"> Shelf (COTS) Insertion (ARCI)</w:t>
      </w:r>
      <w:r w:rsidR="008D2B25">
        <w:t xml:space="preserve"> Program</w:t>
      </w:r>
      <w:r w:rsidR="00F07C6A">
        <w:t xml:space="preserve">.  </w:t>
      </w:r>
    </w:p>
    <w:p w14:paraId="5D4DBDC1" w14:textId="33956D17" w:rsidR="00713EBF" w:rsidRDefault="00641212" w:rsidP="00AC1498">
      <w:r w:rsidRPr="00AC1498">
        <w:t xml:space="preserve">The PCD tool is not integrated with other ARCI processes and there are no plans or funding at the Enterprise level to improve or update it. </w:t>
      </w:r>
      <w:r w:rsidR="00AC1498">
        <w:t xml:space="preserve"> </w:t>
      </w:r>
      <w:r w:rsidRPr="00AC1498">
        <w:t xml:space="preserve">Actual placement of materials purchase orders after issuance of a PCD takes too long in many cases.  Timelines and </w:t>
      </w:r>
      <w:r w:rsidR="0068000C">
        <w:t>Responsible Individuals (</w:t>
      </w:r>
      <w:r w:rsidRPr="00AC1498">
        <w:t>RI</w:t>
      </w:r>
      <w:r w:rsidR="0068000C">
        <w:t>)</w:t>
      </w:r>
      <w:r w:rsidRPr="00AC1498">
        <w:t xml:space="preserve"> are inconsistent from order to order.</w:t>
      </w:r>
      <w:r w:rsidR="008D2B25">
        <w:t xml:space="preserve">  </w:t>
      </w:r>
    </w:p>
    <w:p w14:paraId="0686C8BA" w14:textId="6AF431E1" w:rsidR="008D2B25" w:rsidRDefault="008D2B25" w:rsidP="00AC1498">
      <w:r>
        <w:t>This SRS provides the guidelines and requirements to develop an updated and more capable PCD tool.</w:t>
      </w:r>
    </w:p>
    <w:p w14:paraId="0A75855C" w14:textId="77777777" w:rsidR="00846529" w:rsidRDefault="00846529" w:rsidP="00AC1498">
      <w:pPr>
        <w:pStyle w:val="Heading2"/>
      </w:pPr>
      <w:bookmarkStart w:id="7" w:name="_Toc497994732"/>
      <w:r>
        <w:t>Overview</w:t>
      </w:r>
      <w:bookmarkEnd w:id="7"/>
    </w:p>
    <w:p w14:paraId="5989D1A5" w14:textId="1F2763DE" w:rsidR="00846529" w:rsidRPr="00846529" w:rsidRDefault="00846529" w:rsidP="00846529">
      <w:r>
        <w:t>The Program Control Directive (PCD) application handles the generating, routing, approving and filing/archiving of Program Control Directives.</w:t>
      </w:r>
      <w:r w:rsidR="009518FE">
        <w:t xml:space="preserve">  </w:t>
      </w:r>
      <w:r>
        <w:t xml:space="preserve">PCD’s are used by the Program Office to direct and authorize personnel to </w:t>
      </w:r>
      <w:r w:rsidR="008D2B25">
        <w:t>execute the program</w:t>
      </w:r>
      <w:r>
        <w:t>.</w:t>
      </w:r>
      <w:r w:rsidR="009518FE">
        <w:t xml:space="preserve">  </w:t>
      </w:r>
    </w:p>
    <w:p w14:paraId="173C7BC3" w14:textId="77777777" w:rsidR="00AC1498" w:rsidRDefault="00AC1498" w:rsidP="00AC1498">
      <w:pPr>
        <w:pStyle w:val="Heading2"/>
      </w:pPr>
      <w:bookmarkStart w:id="8" w:name="_Toc497994733"/>
      <w:r>
        <w:t>Objectives</w:t>
      </w:r>
      <w:bookmarkEnd w:id="8"/>
    </w:p>
    <w:p w14:paraId="0664B2FF" w14:textId="77777777" w:rsidR="00AC1498" w:rsidRPr="009518FE" w:rsidRDefault="00AC1498" w:rsidP="008D2B25">
      <w:pPr>
        <w:pStyle w:val="ListParagraph"/>
        <w:numPr>
          <w:ilvl w:val="0"/>
          <w:numId w:val="32"/>
        </w:numPr>
      </w:pPr>
      <w:r w:rsidRPr="009518FE">
        <w:t>Implement an efficient standardized process to get authorized ARCI materials on order quickly</w:t>
      </w:r>
    </w:p>
    <w:p w14:paraId="60339B3B" w14:textId="77777777" w:rsidR="00AC1498" w:rsidRPr="009518FE" w:rsidRDefault="00AC1498" w:rsidP="008D2B25">
      <w:pPr>
        <w:pStyle w:val="ListParagraph"/>
        <w:numPr>
          <w:ilvl w:val="0"/>
          <w:numId w:val="32"/>
        </w:numPr>
      </w:pPr>
      <w:r w:rsidRPr="009518FE">
        <w:t>Reduce process time between PCD and placement of purchase orders</w:t>
      </w:r>
    </w:p>
    <w:p w14:paraId="36D701EC" w14:textId="77777777" w:rsidR="00AC1498" w:rsidRPr="009518FE" w:rsidRDefault="00AC1498" w:rsidP="008D2B25">
      <w:pPr>
        <w:pStyle w:val="ListParagraph"/>
        <w:numPr>
          <w:ilvl w:val="0"/>
          <w:numId w:val="32"/>
        </w:numPr>
      </w:pPr>
      <w:r w:rsidRPr="009518FE">
        <w:t>Replace PCD with an updated tool/toolset that is compatible with or can be integrated with downstream ARCI processes.</w:t>
      </w:r>
    </w:p>
    <w:p w14:paraId="71718C41" w14:textId="77777777" w:rsidR="00AC1498" w:rsidRPr="009518FE" w:rsidRDefault="00AC1498" w:rsidP="008D2B25">
      <w:pPr>
        <w:pStyle w:val="ListParagraph"/>
        <w:numPr>
          <w:ilvl w:val="0"/>
          <w:numId w:val="32"/>
        </w:numPr>
        <w:rPr>
          <w:rFonts w:eastAsiaTheme="majorEastAsia" w:cstheme="majorBidi"/>
          <w:b/>
          <w:bCs/>
          <w:szCs w:val="26"/>
        </w:rPr>
      </w:pPr>
      <w:r w:rsidRPr="009518FE">
        <w:t>Improve efficiency by reducing administrative/management labor to issue/update program direction</w:t>
      </w:r>
    </w:p>
    <w:p w14:paraId="11C68A09" w14:textId="7E909826" w:rsidR="00E9117D" w:rsidRDefault="00E9117D" w:rsidP="00E9117D">
      <w:pPr>
        <w:pStyle w:val="Heading2"/>
        <w:tabs>
          <w:tab w:val="num" w:pos="576"/>
        </w:tabs>
        <w:spacing w:before="240" w:after="60"/>
      </w:pPr>
      <w:bookmarkStart w:id="9" w:name="_Toc497994734"/>
      <w:r>
        <w:t>Current PCD Purpose</w:t>
      </w:r>
      <w:bookmarkEnd w:id="9"/>
    </w:p>
    <w:p w14:paraId="08AA3EEF" w14:textId="77777777" w:rsidR="00E9117D" w:rsidRPr="009518FE" w:rsidRDefault="00E9117D" w:rsidP="00E9117D">
      <w:pPr>
        <w:pStyle w:val="ListParagraph"/>
        <w:numPr>
          <w:ilvl w:val="0"/>
          <w:numId w:val="30"/>
        </w:numPr>
      </w:pPr>
      <w:r w:rsidRPr="009518FE">
        <w:t>Authorize Work</w:t>
      </w:r>
    </w:p>
    <w:p w14:paraId="063D0B21" w14:textId="77777777" w:rsidR="00E9117D" w:rsidRPr="009518FE" w:rsidRDefault="00E9117D" w:rsidP="00E9117D">
      <w:pPr>
        <w:pStyle w:val="ListParagraph"/>
      </w:pPr>
      <w:r w:rsidRPr="009518FE">
        <w:t>Authorize work in accordance with Contract SLINs or FEAs</w:t>
      </w:r>
    </w:p>
    <w:p w14:paraId="6EE09C38" w14:textId="77777777" w:rsidR="00E9117D" w:rsidRPr="009518FE" w:rsidRDefault="00E9117D" w:rsidP="00E9117D">
      <w:pPr>
        <w:pStyle w:val="ListParagraph"/>
        <w:numPr>
          <w:ilvl w:val="2"/>
          <w:numId w:val="30"/>
        </w:numPr>
      </w:pPr>
      <w:r w:rsidRPr="009518FE">
        <w:lastRenderedPageBreak/>
        <w:t>Initial ARCI Production Work Authorization Directives (WADs)</w:t>
      </w:r>
    </w:p>
    <w:p w14:paraId="39D60921" w14:textId="77777777" w:rsidR="00E9117D" w:rsidRPr="009518FE" w:rsidRDefault="00E9117D" w:rsidP="00E9117D">
      <w:pPr>
        <w:pStyle w:val="ListParagraph"/>
        <w:numPr>
          <w:ilvl w:val="2"/>
          <w:numId w:val="30"/>
        </w:numPr>
      </w:pPr>
      <w:r w:rsidRPr="009518FE">
        <w:t>ARCI Engineering Services in accordance with Technical Instructions</w:t>
      </w:r>
    </w:p>
    <w:p w14:paraId="63290955" w14:textId="77777777" w:rsidR="00E9117D" w:rsidRPr="009518FE" w:rsidRDefault="00E9117D" w:rsidP="00E9117D">
      <w:pPr>
        <w:pStyle w:val="ListParagraph"/>
      </w:pPr>
      <w:r w:rsidRPr="009518FE">
        <w:t>Satisfy ARCI Production PPMP requirements for initial WADs</w:t>
      </w:r>
    </w:p>
    <w:p w14:paraId="3857F39F" w14:textId="77777777" w:rsidR="00E9117D" w:rsidRPr="009518FE" w:rsidRDefault="00E9117D" w:rsidP="00E9117D">
      <w:pPr>
        <w:pStyle w:val="ListParagraph"/>
        <w:numPr>
          <w:ilvl w:val="0"/>
          <w:numId w:val="30"/>
        </w:numPr>
      </w:pPr>
      <w:r w:rsidRPr="009518FE">
        <w:t>Purchase Materials to Support Production or Development</w:t>
      </w:r>
    </w:p>
    <w:p w14:paraId="2129EA43" w14:textId="77777777" w:rsidR="00E9117D" w:rsidRPr="009518FE" w:rsidRDefault="00E9117D" w:rsidP="00E9117D">
      <w:pPr>
        <w:pStyle w:val="ListParagraph"/>
        <w:numPr>
          <w:ilvl w:val="0"/>
          <w:numId w:val="72"/>
        </w:numPr>
      </w:pPr>
      <w:r w:rsidRPr="009518FE">
        <w:t>PM direction to purchase materials</w:t>
      </w:r>
    </w:p>
    <w:p w14:paraId="600CDB76" w14:textId="77777777" w:rsidR="00E9117D" w:rsidRPr="009518FE" w:rsidRDefault="00E9117D" w:rsidP="00E9117D">
      <w:pPr>
        <w:pStyle w:val="ListParagraph"/>
        <w:numPr>
          <w:ilvl w:val="0"/>
          <w:numId w:val="72"/>
        </w:numPr>
      </w:pPr>
      <w:r w:rsidRPr="009518FE">
        <w:t>Attach quotes or other documents to support purchases</w:t>
      </w:r>
    </w:p>
    <w:p w14:paraId="684C36E0" w14:textId="77777777" w:rsidR="00E9117D" w:rsidRPr="009518FE" w:rsidRDefault="00E9117D" w:rsidP="00E9117D">
      <w:pPr>
        <w:pStyle w:val="ListParagraph"/>
        <w:numPr>
          <w:ilvl w:val="0"/>
          <w:numId w:val="72"/>
        </w:numPr>
      </w:pPr>
      <w:r w:rsidRPr="009518FE">
        <w:t>Provide labor and material work packages</w:t>
      </w:r>
    </w:p>
    <w:p w14:paraId="4EE216A0" w14:textId="77777777" w:rsidR="00E9117D" w:rsidRPr="009518FE" w:rsidRDefault="00E9117D" w:rsidP="00E9117D">
      <w:pPr>
        <w:pStyle w:val="ListParagraph"/>
        <w:numPr>
          <w:ilvl w:val="0"/>
          <w:numId w:val="72"/>
        </w:numPr>
      </w:pPr>
      <w:r w:rsidRPr="009518FE">
        <w:t>Describe what needs to be done, by whom and when</w:t>
      </w:r>
    </w:p>
    <w:p w14:paraId="528ADD81" w14:textId="77777777" w:rsidR="00E9117D" w:rsidRPr="009518FE" w:rsidRDefault="00E9117D" w:rsidP="00E9117D">
      <w:pPr>
        <w:pStyle w:val="ListParagraph"/>
        <w:numPr>
          <w:ilvl w:val="0"/>
          <w:numId w:val="72"/>
        </w:numPr>
      </w:pPr>
      <w:r w:rsidRPr="009518FE">
        <w:t>Integrate PCD Tracking</w:t>
      </w:r>
    </w:p>
    <w:p w14:paraId="34606E7D" w14:textId="77777777" w:rsidR="00E9117D" w:rsidRPr="009518FE" w:rsidRDefault="00E9117D" w:rsidP="00E9117D">
      <w:pPr>
        <w:pStyle w:val="ListParagraph"/>
        <w:numPr>
          <w:ilvl w:val="2"/>
          <w:numId w:val="30"/>
        </w:numPr>
      </w:pPr>
      <w:r w:rsidRPr="009518FE">
        <w:t>Initial identification of requirements</w:t>
      </w:r>
    </w:p>
    <w:p w14:paraId="727B75F7" w14:textId="77777777" w:rsidR="00E9117D" w:rsidRPr="009518FE" w:rsidRDefault="00E9117D" w:rsidP="00E9117D">
      <w:pPr>
        <w:pStyle w:val="ListParagraph"/>
        <w:numPr>
          <w:ilvl w:val="2"/>
          <w:numId w:val="30"/>
        </w:numPr>
      </w:pPr>
      <w:r w:rsidRPr="009518FE">
        <w:t>Ensure pre-requisites are satisfied (e.g. PLs, Part Numbers, BOMs)</w:t>
      </w:r>
    </w:p>
    <w:p w14:paraId="05698CA8" w14:textId="77777777" w:rsidR="00E9117D" w:rsidRPr="009518FE" w:rsidRDefault="00E9117D" w:rsidP="00E9117D">
      <w:pPr>
        <w:pStyle w:val="ListParagraph"/>
        <w:numPr>
          <w:ilvl w:val="2"/>
          <w:numId w:val="30"/>
        </w:numPr>
      </w:pPr>
      <w:r w:rsidRPr="009518FE">
        <w:t>Provide data and reports to support weekly review of progress</w:t>
      </w:r>
    </w:p>
    <w:p w14:paraId="3D45A953" w14:textId="77777777" w:rsidR="00E9117D" w:rsidRPr="009518FE" w:rsidRDefault="00E9117D" w:rsidP="00E9117D">
      <w:pPr>
        <w:pStyle w:val="ListParagraph"/>
        <w:numPr>
          <w:ilvl w:val="2"/>
          <w:numId w:val="30"/>
        </w:numPr>
      </w:pPr>
      <w:r w:rsidRPr="009518FE">
        <w:t>Manage process from initial identification of requirements to PR issue</w:t>
      </w:r>
    </w:p>
    <w:p w14:paraId="347DBA02" w14:textId="77777777" w:rsidR="00E9117D" w:rsidRPr="009518FE" w:rsidRDefault="00E9117D" w:rsidP="00E9117D">
      <w:pPr>
        <w:pStyle w:val="ListParagraph"/>
        <w:numPr>
          <w:ilvl w:val="0"/>
          <w:numId w:val="30"/>
        </w:numPr>
      </w:pPr>
      <w:r w:rsidRPr="009518FE">
        <w:t>Other Program Communications</w:t>
      </w:r>
    </w:p>
    <w:p w14:paraId="5655A4EF" w14:textId="77777777" w:rsidR="00E9117D" w:rsidRPr="009518FE" w:rsidRDefault="00E9117D" w:rsidP="00E9117D">
      <w:pPr>
        <w:pStyle w:val="ListParagraph"/>
        <w:numPr>
          <w:ilvl w:val="0"/>
          <w:numId w:val="71"/>
        </w:numPr>
      </w:pPr>
      <w:r w:rsidRPr="009518FE">
        <w:t>Delegations of Authority</w:t>
      </w:r>
    </w:p>
    <w:p w14:paraId="2EA5463B" w14:textId="77777777" w:rsidR="00E9117D" w:rsidRDefault="00E9117D" w:rsidP="00E9117D">
      <w:pPr>
        <w:pStyle w:val="ListParagraph"/>
        <w:numPr>
          <w:ilvl w:val="0"/>
          <w:numId w:val="71"/>
        </w:numPr>
      </w:pPr>
      <w:r w:rsidRPr="009518FE">
        <w:t>Significant information of interest to program-wide distribution</w:t>
      </w:r>
    </w:p>
    <w:p w14:paraId="2C1E8B6E" w14:textId="7517684D" w:rsidR="00AC1498" w:rsidRPr="00AC1498" w:rsidRDefault="008D2B25" w:rsidP="00AC1498">
      <w:pPr>
        <w:pStyle w:val="Heading2"/>
      </w:pPr>
      <w:bookmarkStart w:id="10" w:name="_Toc497994735"/>
      <w:r>
        <w:t xml:space="preserve">Updated Tool </w:t>
      </w:r>
      <w:r w:rsidR="00AC1498">
        <w:t>Requirements</w:t>
      </w:r>
      <w:bookmarkEnd w:id="10"/>
    </w:p>
    <w:p w14:paraId="2AD7D181" w14:textId="77777777" w:rsidR="00835E0C" w:rsidRPr="009518FE" w:rsidRDefault="00835E0C" w:rsidP="008D2B25">
      <w:pPr>
        <w:pStyle w:val="ListParagraph"/>
        <w:numPr>
          <w:ilvl w:val="0"/>
          <w:numId w:val="31"/>
        </w:numPr>
      </w:pPr>
      <w:r w:rsidRPr="009518FE">
        <w:t>The PCD tool is over 16 years old</w:t>
      </w:r>
    </w:p>
    <w:p w14:paraId="348D13D6" w14:textId="77777777" w:rsidR="00835E0C" w:rsidRPr="009518FE" w:rsidRDefault="00835E0C" w:rsidP="008D2B25">
      <w:pPr>
        <w:pStyle w:val="ListParagraph"/>
        <w:numPr>
          <w:ilvl w:val="1"/>
          <w:numId w:val="31"/>
        </w:numPr>
      </w:pPr>
      <w:r w:rsidRPr="009518FE">
        <w:t>Update to new standards and best practices</w:t>
      </w:r>
    </w:p>
    <w:p w14:paraId="233EC7A5" w14:textId="77777777" w:rsidR="00835E0C" w:rsidRPr="009518FE" w:rsidRDefault="00835E0C" w:rsidP="008D2B25">
      <w:pPr>
        <w:pStyle w:val="ListParagraph"/>
        <w:numPr>
          <w:ilvl w:val="1"/>
          <w:numId w:val="31"/>
        </w:numPr>
      </w:pPr>
      <w:r w:rsidRPr="009518FE">
        <w:t>Update user interface</w:t>
      </w:r>
    </w:p>
    <w:p w14:paraId="3A7DC2AF" w14:textId="77777777" w:rsidR="00835E0C" w:rsidRPr="009518FE" w:rsidRDefault="00835E0C" w:rsidP="008D2B25">
      <w:pPr>
        <w:pStyle w:val="ListParagraph"/>
        <w:numPr>
          <w:ilvl w:val="0"/>
          <w:numId w:val="31"/>
        </w:numPr>
      </w:pPr>
      <w:r w:rsidRPr="009518FE">
        <w:t xml:space="preserve">Retain all current PCD functionality </w:t>
      </w:r>
    </w:p>
    <w:p w14:paraId="05A280D4" w14:textId="77777777" w:rsidR="00835E0C" w:rsidRPr="009518FE" w:rsidRDefault="00835E0C" w:rsidP="008D2B25">
      <w:pPr>
        <w:pStyle w:val="ListParagraph"/>
        <w:numPr>
          <w:ilvl w:val="1"/>
          <w:numId w:val="31"/>
        </w:numPr>
      </w:pPr>
      <w:r w:rsidRPr="009518FE">
        <w:t>PCD is used by multiple organizations</w:t>
      </w:r>
    </w:p>
    <w:p w14:paraId="463502E8" w14:textId="77777777" w:rsidR="00835E0C" w:rsidRPr="009518FE" w:rsidRDefault="00835E0C" w:rsidP="008D2B25">
      <w:pPr>
        <w:pStyle w:val="ListParagraph"/>
        <w:numPr>
          <w:ilvl w:val="1"/>
          <w:numId w:val="31"/>
        </w:numPr>
      </w:pPr>
      <w:r w:rsidRPr="009518FE">
        <w:t>PCD is used by multiple programs</w:t>
      </w:r>
    </w:p>
    <w:p w14:paraId="7ABD5977" w14:textId="77777777" w:rsidR="00835E0C" w:rsidRPr="009518FE" w:rsidRDefault="00835E0C" w:rsidP="008D2B25">
      <w:pPr>
        <w:pStyle w:val="ListParagraph"/>
        <w:numPr>
          <w:ilvl w:val="1"/>
          <w:numId w:val="31"/>
        </w:numPr>
      </w:pPr>
      <w:r w:rsidRPr="009518FE">
        <w:t>Avoid changes that will reduce current users’ ability to use the tool</w:t>
      </w:r>
    </w:p>
    <w:p w14:paraId="4D1E2C9B" w14:textId="12265C1E" w:rsidR="00835E0C" w:rsidRPr="009518FE" w:rsidRDefault="00835E0C" w:rsidP="008D2B25">
      <w:pPr>
        <w:pStyle w:val="ListParagraph"/>
        <w:numPr>
          <w:ilvl w:val="0"/>
          <w:numId w:val="31"/>
        </w:numPr>
      </w:pPr>
      <w:r w:rsidRPr="009518FE">
        <w:t xml:space="preserve">Add new functionality to satisfy ARCI </w:t>
      </w:r>
    </w:p>
    <w:p w14:paraId="19A21240" w14:textId="4F39B29D" w:rsidR="00835E0C" w:rsidRPr="009518FE" w:rsidRDefault="00E9117D" w:rsidP="008D2B25">
      <w:pPr>
        <w:pStyle w:val="ListParagraph"/>
        <w:numPr>
          <w:ilvl w:val="1"/>
          <w:numId w:val="31"/>
        </w:numPr>
      </w:pPr>
      <w:r>
        <w:t xml:space="preserve">Track status of procurement </w:t>
      </w:r>
    </w:p>
    <w:p w14:paraId="79A2CFDA" w14:textId="6B41B8B9" w:rsidR="00835E0C" w:rsidRDefault="00E9117D" w:rsidP="008D2B25">
      <w:pPr>
        <w:pStyle w:val="ListParagraph"/>
        <w:numPr>
          <w:ilvl w:val="1"/>
          <w:numId w:val="31"/>
        </w:numPr>
      </w:pPr>
      <w:r>
        <w:t>Track status of deliveries</w:t>
      </w:r>
    </w:p>
    <w:p w14:paraId="53587F47" w14:textId="3B8FF6BC" w:rsidR="00E9117D" w:rsidRPr="009518FE" w:rsidRDefault="00E9117D" w:rsidP="008D2B25">
      <w:pPr>
        <w:pStyle w:val="ListParagraph"/>
        <w:numPr>
          <w:ilvl w:val="1"/>
          <w:numId w:val="31"/>
        </w:numPr>
      </w:pPr>
      <w:r>
        <w:t>Manage tasks (action items) as required to issue/finalize PCD’s</w:t>
      </w:r>
    </w:p>
    <w:p w14:paraId="40520751" w14:textId="77777777" w:rsidR="00846E03" w:rsidRDefault="00846E03" w:rsidP="00846E03"/>
    <w:p w14:paraId="110D8BC4" w14:textId="77777777" w:rsidR="00846E03" w:rsidRDefault="00846E03" w:rsidP="00846E03"/>
    <w:p w14:paraId="10484AE6" w14:textId="77777777" w:rsidR="00846E03" w:rsidRDefault="00846E03" w:rsidP="00846E03"/>
    <w:p w14:paraId="406E1F8A" w14:textId="77777777" w:rsidR="00846E03" w:rsidRDefault="00846E03" w:rsidP="00846E03"/>
    <w:p w14:paraId="5BBCBDA2" w14:textId="77777777" w:rsidR="00846E03" w:rsidRDefault="00846E03" w:rsidP="00846E03"/>
    <w:p w14:paraId="72C3DB25" w14:textId="77777777" w:rsidR="00846E03" w:rsidRDefault="00846E03" w:rsidP="00846E03"/>
    <w:p w14:paraId="5EBB1ED7" w14:textId="77777777" w:rsidR="00846E03" w:rsidRDefault="00846E03" w:rsidP="00846E03"/>
    <w:p w14:paraId="4B9AF672" w14:textId="77777777" w:rsidR="00846E03" w:rsidRDefault="00846E03" w:rsidP="00846E03"/>
    <w:p w14:paraId="12ED532D" w14:textId="77777777" w:rsidR="00846E03" w:rsidRDefault="00846E03" w:rsidP="00846E03"/>
    <w:p w14:paraId="359C9E12" w14:textId="77777777" w:rsidR="00846E03" w:rsidRDefault="00846E03" w:rsidP="00846E03"/>
    <w:p w14:paraId="5468DF45" w14:textId="77777777" w:rsidR="00846E03" w:rsidRDefault="00846E03" w:rsidP="00846E03"/>
    <w:p w14:paraId="564A45E3" w14:textId="77777777" w:rsidR="00846E03" w:rsidRDefault="00846E03" w:rsidP="00846E03"/>
    <w:p w14:paraId="7A67FDE9" w14:textId="77777777" w:rsidR="00846E03" w:rsidRDefault="00846E03" w:rsidP="00846E03"/>
    <w:p w14:paraId="0284DBCB" w14:textId="77777777" w:rsidR="00846E03" w:rsidRDefault="00846E03" w:rsidP="00846E03"/>
    <w:p w14:paraId="3DF0AFDF" w14:textId="77777777" w:rsidR="00846E03" w:rsidRPr="00846E03" w:rsidRDefault="00846E03" w:rsidP="00846E03"/>
    <w:p w14:paraId="0B14F694" w14:textId="77777777" w:rsidR="006B14D7" w:rsidRDefault="006B14D7" w:rsidP="008524C4">
      <w:pPr>
        <w:pStyle w:val="Heading1"/>
        <w:keepLines w:val="0"/>
        <w:tabs>
          <w:tab w:val="num" w:pos="432"/>
        </w:tabs>
        <w:spacing w:before="240" w:after="60"/>
      </w:pPr>
      <w:bookmarkStart w:id="11" w:name="_Toc497994736"/>
      <w:r>
        <w:t>Tracker Functions</w:t>
      </w:r>
      <w:bookmarkEnd w:id="11"/>
    </w:p>
    <w:p w14:paraId="7B8E895A" w14:textId="3F4C4D88" w:rsidR="00BF79FF" w:rsidRDefault="002C5994" w:rsidP="006B14D7">
      <w:pPr>
        <w:pStyle w:val="Heading2"/>
      </w:pPr>
      <w:bookmarkStart w:id="12" w:name="_Toc497994737"/>
      <w:r>
        <w:t>Status Summary</w:t>
      </w:r>
      <w:bookmarkEnd w:id="12"/>
    </w:p>
    <w:p w14:paraId="26384D4A" w14:textId="485BE623" w:rsidR="00767D54" w:rsidRPr="00767D54" w:rsidRDefault="00767D54" w:rsidP="00767D54">
      <w:r w:rsidRPr="00767D54">
        <w:t xml:space="preserve">Upon entry into the PCD Tracker application the user will </w:t>
      </w:r>
      <w:r w:rsidR="00846E03">
        <w:t xml:space="preserve">see the </w:t>
      </w:r>
      <w:r w:rsidRPr="00767D54">
        <w:t>HMI</w:t>
      </w:r>
      <w:r w:rsidR="00846E03">
        <w:t>, shown below,</w:t>
      </w:r>
      <w:r w:rsidRPr="00767D54">
        <w:t xml:space="preserve"> with the default PCD filter set to “Not Funded”.  </w:t>
      </w:r>
      <w:r w:rsidR="00723CC5">
        <w:t>Changes the u</w:t>
      </w:r>
      <w:r w:rsidRPr="00767D54">
        <w:t xml:space="preserve">ser </w:t>
      </w:r>
      <w:r w:rsidR="00723CC5">
        <w:t xml:space="preserve">makes </w:t>
      </w:r>
      <w:r w:rsidRPr="00767D54">
        <w:t xml:space="preserve">to the data being displayed will be saved in the supporting data record.  </w:t>
      </w:r>
      <w:r w:rsidRPr="00721334">
        <w:rPr>
          <w:color w:val="FF0000"/>
        </w:rPr>
        <w:t xml:space="preserve">(Provide </w:t>
      </w:r>
      <w:r w:rsidR="00723CC5" w:rsidRPr="00721334">
        <w:rPr>
          <w:color w:val="FF0000"/>
        </w:rPr>
        <w:t>an</w:t>
      </w:r>
      <w:r w:rsidRPr="00721334">
        <w:rPr>
          <w:color w:val="FF0000"/>
        </w:rPr>
        <w:t xml:space="preserve"> Excel like look and feel.)</w:t>
      </w:r>
      <w:r w:rsidRPr="00767D54">
        <w:t xml:space="preserve">  </w:t>
      </w:r>
      <w:r w:rsidR="00723CC5">
        <w:t>Each data line will have a h</w:t>
      </w:r>
      <w:r w:rsidRPr="00767D54">
        <w:t>yperlink</w:t>
      </w:r>
      <w:r w:rsidR="00723CC5">
        <w:t xml:space="preserve"> </w:t>
      </w:r>
      <w:r w:rsidRPr="00767D54">
        <w:t xml:space="preserve">to </w:t>
      </w:r>
      <w:r w:rsidR="00723CC5">
        <w:t xml:space="preserve">the corresponding </w:t>
      </w:r>
      <w:r w:rsidRPr="00767D54">
        <w:t>PCD</w:t>
      </w:r>
      <w:r w:rsidR="00723CC5">
        <w:t>.</w:t>
      </w:r>
      <w:r w:rsidRPr="00767D54">
        <w:t xml:space="preserve">  </w:t>
      </w:r>
    </w:p>
    <w:p w14:paraId="58F9D2A5" w14:textId="5507DAAB" w:rsidR="00767D54" w:rsidRPr="00767D54" w:rsidRDefault="00723CC5" w:rsidP="00767D54">
      <w:r>
        <w:t>P</w:t>
      </w:r>
      <w:r w:rsidR="00767D54" w:rsidRPr="00767D54">
        <w:t xml:space="preserve">redefined </w:t>
      </w:r>
      <w:r>
        <w:t xml:space="preserve">business </w:t>
      </w:r>
      <w:r w:rsidR="00767D54" w:rsidRPr="00767D54">
        <w:t xml:space="preserve">filters </w:t>
      </w:r>
      <w:r>
        <w:t xml:space="preserve">will be available to view </w:t>
      </w:r>
      <w:r w:rsidR="00767D54" w:rsidRPr="00767D54">
        <w:t>the PCD data</w:t>
      </w:r>
      <w:r>
        <w:t xml:space="preserve">. </w:t>
      </w:r>
      <w:r w:rsidR="00767D54" w:rsidRPr="00767D54">
        <w:t xml:space="preserve"> Switching between filters with cause the HMI to refresh automatically.  To match the original PCD functionality the &lt;pcd status&gt; were added as filters.  The user can select to display all the data columns or pre-defined sets of columns.</w:t>
      </w:r>
      <w:r w:rsidR="008D6233">
        <w:t xml:space="preserve">  T</w:t>
      </w:r>
      <w:r w:rsidR="008D6233" w:rsidRPr="00767D54">
        <w:t xml:space="preserve">he user </w:t>
      </w:r>
      <w:r w:rsidR="008D6233">
        <w:t xml:space="preserve">can enter their own </w:t>
      </w:r>
      <w:r w:rsidR="008D6233" w:rsidRPr="00767D54">
        <w:t xml:space="preserve">search </w:t>
      </w:r>
      <w:r w:rsidR="008D6233">
        <w:t xml:space="preserve">parameters to conduct custom searches of </w:t>
      </w:r>
      <w:r w:rsidR="008D6233" w:rsidRPr="00767D54">
        <w:t>the PCD data.</w:t>
      </w:r>
      <w:r w:rsidR="008D6233">
        <w:t xml:space="preserve">  </w:t>
      </w:r>
    </w:p>
    <w:p w14:paraId="0312D7B7" w14:textId="77777777" w:rsidR="00767D54" w:rsidRPr="00767D54" w:rsidRDefault="00767D54" w:rsidP="00767D54">
      <w:r w:rsidRPr="00767D54">
        <w:t>When the user clicks on the record’s hyperlink the HMI will change to the “PCD Tracker Data View” where the user will be able to review and update the task(s) associated with the PCD.</w:t>
      </w:r>
    </w:p>
    <w:p w14:paraId="04EA3DCF" w14:textId="72E6D6F3" w:rsidR="00767D54" w:rsidRPr="00767D54" w:rsidRDefault="00767D54" w:rsidP="00767D54">
      <w:r w:rsidRPr="00767D54">
        <w:t xml:space="preserve">When the user clicks on the “Search Parameters” button the system will display the “PCD Search/Report Parameters” HMI where the user can set the search parameters and either execute the search or generate a PCD report.  </w:t>
      </w:r>
    </w:p>
    <w:p w14:paraId="2951D5C4" w14:textId="1CD12FE6" w:rsidR="00767D54" w:rsidRPr="00767D54" w:rsidRDefault="00767D54" w:rsidP="00767D54">
      <w:r w:rsidRPr="00767D54">
        <w:t>When the users clicks on the “New PCD Task” button the user will be taken to the “PCD Tracker Entry” HMI where the user can create a new task.</w:t>
      </w:r>
      <w:r w:rsidR="00450A17">
        <w:t xml:space="preserve">  </w:t>
      </w:r>
    </w:p>
    <w:p w14:paraId="43828713" w14:textId="77777777" w:rsidR="00E32B4E" w:rsidRDefault="00767D54" w:rsidP="00767D54">
      <w:r w:rsidRPr="00767D54">
        <w:t xml:space="preserve">When the users clicks on the “New PCD” button the user will be taken to the “PCD Entry” HMI where the user can create a new PCD.  This function allows to create a PCD that does not require the completion of tasks such as a delegation of authority.  </w:t>
      </w:r>
    </w:p>
    <w:p w14:paraId="0184CE6B" w14:textId="77777777" w:rsidR="00D8410D" w:rsidRDefault="00D8410D" w:rsidP="00C365E7">
      <w:pPr>
        <w:pStyle w:val="Heading3"/>
      </w:pPr>
      <w:bookmarkStart w:id="13" w:name="_Toc497994738"/>
      <w:r>
        <w:lastRenderedPageBreak/>
        <w:t>Human Machine Interfaces</w:t>
      </w:r>
      <w:bookmarkEnd w:id="13"/>
    </w:p>
    <w:p w14:paraId="5EEF86E2" w14:textId="5AB974ED" w:rsidR="00D8410D" w:rsidRDefault="00014477" w:rsidP="00E878EE">
      <w:pPr>
        <w:pStyle w:val="Image"/>
      </w:pPr>
      <w:r w:rsidRPr="00E878EE">
        <w:drawing>
          <wp:inline distT="0" distB="0" distL="0" distR="0" wp14:anchorId="233847DB" wp14:editId="17C786BC">
            <wp:extent cx="5486400" cy="33924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392424"/>
                    </a:xfrm>
                    <a:prstGeom prst="rect">
                      <a:avLst/>
                    </a:prstGeom>
                    <a:noFill/>
                  </pic:spPr>
                </pic:pic>
              </a:graphicData>
            </a:graphic>
          </wp:inline>
        </w:drawing>
      </w:r>
    </w:p>
    <w:p w14:paraId="261665CB" w14:textId="4F887D16" w:rsidR="005174DA" w:rsidRPr="005174DA" w:rsidRDefault="00E610C7" w:rsidP="00E610C7">
      <w:pPr>
        <w:pStyle w:val="FigureCaption"/>
      </w:pPr>
      <w:bookmarkStart w:id="14" w:name="_Toc497994666"/>
      <w:r>
        <w:t xml:space="preserve">Figure </w:t>
      </w:r>
      <w:fldSimple w:instr=" STYLEREF 1 \s ">
        <w:r w:rsidR="00E7615C">
          <w:rPr>
            <w:noProof/>
          </w:rPr>
          <w:t>2</w:t>
        </w:r>
      </w:fldSimple>
      <w:r w:rsidR="00E7615C">
        <w:noBreakHyphen/>
      </w:r>
      <w:fldSimple w:instr=" SEQ Figure \* ARABIC \s 1 ">
        <w:r w:rsidR="00E7615C">
          <w:rPr>
            <w:noProof/>
          </w:rPr>
          <w:t>1</w:t>
        </w:r>
      </w:fldSimple>
      <w:r>
        <w:t xml:space="preserve">: </w:t>
      </w:r>
      <w:r w:rsidR="002C5994">
        <w:t>Status Summary</w:t>
      </w:r>
      <w:bookmarkEnd w:id="14"/>
    </w:p>
    <w:p w14:paraId="444BEBF2" w14:textId="0DB58C63" w:rsidR="009C412D" w:rsidRDefault="009C412D" w:rsidP="008D2B25">
      <w:pPr>
        <w:pStyle w:val="ListParagraph"/>
        <w:numPr>
          <w:ilvl w:val="0"/>
          <w:numId w:val="58"/>
        </w:numPr>
      </w:pPr>
      <w:r>
        <w:t>Search Parameters:</w:t>
      </w:r>
      <w:r>
        <w:tab/>
      </w:r>
      <w:r w:rsidR="00891DF3">
        <w:t xml:space="preserve">Allows to enter custom parameters to search </w:t>
      </w:r>
      <w:r w:rsidR="00E878EE">
        <w:t xml:space="preserve">PCD </w:t>
      </w:r>
      <w:r w:rsidR="00A35FF9">
        <w:t>tracker</w:t>
      </w:r>
      <w:r w:rsidR="00891DF3">
        <w:t xml:space="preserve"> records.  </w:t>
      </w:r>
    </w:p>
    <w:p w14:paraId="2FA77C88" w14:textId="7EB1256A" w:rsidR="009C412D" w:rsidRDefault="009C412D" w:rsidP="008D2B25">
      <w:pPr>
        <w:pStyle w:val="ListParagraph"/>
        <w:numPr>
          <w:ilvl w:val="0"/>
          <w:numId w:val="58"/>
        </w:numPr>
      </w:pPr>
      <w:r>
        <w:t>New PCD Task:</w:t>
      </w:r>
      <w:r>
        <w:tab/>
      </w:r>
      <w:r w:rsidR="00891DF3">
        <w:t xml:space="preserve">Allows the user to start a new PCD tracker into the system.  </w:t>
      </w:r>
    </w:p>
    <w:p w14:paraId="47612A2C" w14:textId="1DA7E5E9" w:rsidR="009C412D" w:rsidRDefault="009C412D" w:rsidP="008D2B25">
      <w:pPr>
        <w:pStyle w:val="ListParagraph"/>
        <w:numPr>
          <w:ilvl w:val="0"/>
          <w:numId w:val="58"/>
        </w:numPr>
      </w:pPr>
      <w:r>
        <w:t>New PCD:</w:t>
      </w:r>
      <w:r>
        <w:tab/>
      </w:r>
      <w:r w:rsidR="00846E03">
        <w:tab/>
      </w:r>
      <w:r w:rsidR="00891DF3">
        <w:t>Allows the user to start a new PCD that does not tasks.</w:t>
      </w:r>
    </w:p>
    <w:p w14:paraId="759BBFBC" w14:textId="4D2BD21E" w:rsidR="009C412D" w:rsidRDefault="009C412D" w:rsidP="008D2B25">
      <w:pPr>
        <w:pStyle w:val="ListParagraph"/>
        <w:numPr>
          <w:ilvl w:val="0"/>
          <w:numId w:val="58"/>
        </w:numPr>
      </w:pPr>
      <w:r w:rsidRPr="005174DA">
        <w:t>Save</w:t>
      </w:r>
      <w:r>
        <w:t xml:space="preserve"> As</w:t>
      </w:r>
      <w:r w:rsidRPr="005174DA">
        <w:t>:</w:t>
      </w:r>
      <w:r w:rsidRPr="005174DA">
        <w:tab/>
      </w:r>
      <w:r w:rsidR="00846E03">
        <w:tab/>
      </w:r>
      <w:r w:rsidRPr="005174DA">
        <w:t xml:space="preserve">Allows the user to save </w:t>
      </w:r>
      <w:r>
        <w:t>the contents of the data panel to a file</w:t>
      </w:r>
      <w:r w:rsidRPr="005174DA">
        <w:t xml:space="preserve">.  </w:t>
      </w:r>
    </w:p>
    <w:p w14:paraId="731782C2" w14:textId="23459AD8" w:rsidR="009C412D" w:rsidRPr="005174DA" w:rsidRDefault="009C412D" w:rsidP="008D2B25">
      <w:pPr>
        <w:pStyle w:val="ListParagraph"/>
        <w:numPr>
          <w:ilvl w:val="0"/>
          <w:numId w:val="58"/>
        </w:numPr>
      </w:pPr>
      <w:r>
        <w:t>Close:</w:t>
      </w:r>
      <w:r>
        <w:tab/>
      </w:r>
      <w:r w:rsidR="00846E03">
        <w:tab/>
      </w:r>
      <w:r w:rsidR="00846E03">
        <w:tab/>
      </w:r>
      <w:r w:rsidR="00891DF3">
        <w:t xml:space="preserve">Close the application.  </w:t>
      </w:r>
    </w:p>
    <w:p w14:paraId="6800493B" w14:textId="51F8693E" w:rsidR="00E32B4E" w:rsidRDefault="00E32B4E" w:rsidP="00C365E7">
      <w:pPr>
        <w:pStyle w:val="Heading3"/>
      </w:pPr>
      <w:bookmarkStart w:id="15" w:name="_Toc497994739"/>
      <w:r>
        <w:t>Requirements</w:t>
      </w:r>
      <w:bookmarkEnd w:id="15"/>
    </w:p>
    <w:p w14:paraId="56CA21CA" w14:textId="2F415EDC" w:rsidR="00010BD0" w:rsidRDefault="00010BD0" w:rsidP="00AE1086">
      <w:pPr>
        <w:numPr>
          <w:ilvl w:val="0"/>
          <w:numId w:val="34"/>
        </w:numPr>
        <w:tabs>
          <w:tab w:val="clear" w:pos="1440"/>
          <w:tab w:val="clear" w:pos="9360"/>
        </w:tabs>
        <w:spacing w:before="0" w:after="0"/>
        <w:ind w:left="1080"/>
        <w:contextualSpacing/>
        <w:rPr>
          <w:rFonts w:eastAsia="Times New Roman" w:cs="Times New Roman"/>
          <w:szCs w:val="24"/>
        </w:rPr>
      </w:pPr>
      <w:r>
        <w:rPr>
          <w:rFonts w:eastAsia="Times New Roman" w:cs="Times New Roman"/>
          <w:szCs w:val="24"/>
        </w:rPr>
        <w:t xml:space="preserve">The system will support concurrent user inputs/updates.  </w:t>
      </w:r>
    </w:p>
    <w:p w14:paraId="77976BDB" w14:textId="21417D10" w:rsidR="00C85F2A" w:rsidRPr="00C85F2A" w:rsidRDefault="00C85F2A" w:rsidP="00AE1086">
      <w:pPr>
        <w:numPr>
          <w:ilvl w:val="0"/>
          <w:numId w:val="34"/>
        </w:numPr>
        <w:tabs>
          <w:tab w:val="clear" w:pos="1440"/>
          <w:tab w:val="clear" w:pos="9360"/>
        </w:tabs>
        <w:spacing w:before="0" w:after="0"/>
        <w:ind w:left="1080"/>
        <w:contextualSpacing/>
        <w:rPr>
          <w:rFonts w:eastAsia="Times New Roman" w:cs="Times New Roman"/>
          <w:szCs w:val="24"/>
        </w:rPr>
      </w:pPr>
      <w:r>
        <w:rPr>
          <w:rFonts w:eastAsia="Times New Roman" w:cs="Times New Roman"/>
          <w:szCs w:val="24"/>
        </w:rPr>
        <w:t xml:space="preserve">The system will provide ‘spreadsheet’ functionality where practical.  </w:t>
      </w:r>
    </w:p>
    <w:p w14:paraId="6E0646E7" w14:textId="47567619"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highlight data values </w:t>
      </w:r>
      <w:r w:rsidR="00714889">
        <w:rPr>
          <w:rFonts w:asciiTheme="minorHAnsi" w:eastAsiaTheme="minorEastAsia" w:hAnsi="Calibri"/>
          <w:color w:val="000000" w:themeColor="text1"/>
          <w:kern w:val="24"/>
          <w:szCs w:val="24"/>
        </w:rPr>
        <w:t xml:space="preserve">for the users that violate </w:t>
      </w:r>
      <w:r w:rsidRPr="00767D54">
        <w:rPr>
          <w:rFonts w:asciiTheme="minorHAnsi" w:eastAsiaTheme="minorEastAsia" w:hAnsi="Calibri"/>
          <w:color w:val="000000" w:themeColor="text1"/>
          <w:kern w:val="24"/>
          <w:szCs w:val="24"/>
        </w:rPr>
        <w:t>the business rules.</w:t>
      </w:r>
      <w:r w:rsidR="00F83398">
        <w:rPr>
          <w:rFonts w:asciiTheme="minorHAnsi" w:eastAsiaTheme="minorEastAsia" w:hAnsi="Calibri"/>
          <w:color w:val="000000" w:themeColor="text1"/>
          <w:kern w:val="24"/>
          <w:szCs w:val="24"/>
        </w:rPr>
        <w:t xml:space="preserve">  </w:t>
      </w:r>
    </w:p>
    <w:p w14:paraId="01DB1065" w14:textId="77777777" w:rsidR="00767D54" w:rsidRPr="00010BD0"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allow the user to view the source data record using the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Tracker Data View</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 xml:space="preserve"> HMI by selecting a record from the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Status View</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w:t>
      </w:r>
      <w:r w:rsidR="00F83398">
        <w:rPr>
          <w:rFonts w:asciiTheme="minorHAnsi" w:eastAsiaTheme="minorEastAsia" w:hAnsi="Calibri"/>
          <w:color w:val="000000" w:themeColor="text1"/>
          <w:kern w:val="24"/>
          <w:szCs w:val="24"/>
        </w:rPr>
        <w:t xml:space="preserve">  </w:t>
      </w:r>
    </w:p>
    <w:p w14:paraId="79E0F536" w14:textId="0F16C884" w:rsidR="00010BD0" w:rsidRPr="00767D54" w:rsidRDefault="00010BD0" w:rsidP="00AE1086">
      <w:pPr>
        <w:numPr>
          <w:ilvl w:val="0"/>
          <w:numId w:val="34"/>
        </w:numPr>
        <w:tabs>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 xml:space="preserve">The system will allow the user to filter the remarks to include only tracker remarks, PCD remarks, or all remarks.  </w:t>
      </w:r>
    </w:p>
    <w:p w14:paraId="4C10AB90" w14:textId="77777777"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The system will allow the user to add a new PCD task.</w:t>
      </w:r>
      <w:r w:rsidR="00F83398">
        <w:rPr>
          <w:rFonts w:asciiTheme="minorHAnsi" w:eastAsiaTheme="minorEastAsia" w:hAnsi="Calibri"/>
          <w:color w:val="000000" w:themeColor="text1"/>
          <w:kern w:val="24"/>
          <w:szCs w:val="24"/>
        </w:rPr>
        <w:t xml:space="preserve">  </w:t>
      </w:r>
    </w:p>
    <w:p w14:paraId="369287FC" w14:textId="1C53E8CD"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The system will allow the user to se</w:t>
      </w:r>
      <w:r w:rsidR="00714889">
        <w:rPr>
          <w:rFonts w:asciiTheme="minorHAnsi" w:eastAsiaTheme="minorEastAsia" w:hAnsi="Calibri"/>
          <w:color w:val="000000" w:themeColor="text1"/>
          <w:kern w:val="24"/>
          <w:szCs w:val="24"/>
        </w:rPr>
        <w:t>arch for PCD tasks using user provide</w:t>
      </w:r>
      <w:r w:rsidR="00E878EE">
        <w:rPr>
          <w:rFonts w:asciiTheme="minorHAnsi" w:eastAsiaTheme="minorEastAsia" w:hAnsi="Calibri"/>
          <w:color w:val="000000" w:themeColor="text1"/>
          <w:kern w:val="24"/>
          <w:szCs w:val="24"/>
        </w:rPr>
        <w:t>d</w:t>
      </w:r>
      <w:r w:rsidR="00714889">
        <w:rPr>
          <w:rFonts w:asciiTheme="minorHAnsi" w:eastAsiaTheme="minorEastAsia" w:hAnsi="Calibri"/>
          <w:color w:val="000000" w:themeColor="text1"/>
          <w:kern w:val="24"/>
          <w:szCs w:val="24"/>
        </w:rPr>
        <w:t xml:space="preserve"> search </w:t>
      </w:r>
      <w:r w:rsidRPr="00767D54">
        <w:rPr>
          <w:rFonts w:asciiTheme="minorHAnsi" w:eastAsiaTheme="minorEastAsia" w:hAnsi="Calibri"/>
          <w:color w:val="000000" w:themeColor="text1"/>
          <w:kern w:val="24"/>
          <w:szCs w:val="24"/>
        </w:rPr>
        <w:t>parameters.</w:t>
      </w:r>
      <w:r w:rsidR="00F83398">
        <w:rPr>
          <w:rFonts w:asciiTheme="minorHAnsi" w:eastAsiaTheme="minorEastAsia" w:hAnsi="Calibri"/>
          <w:color w:val="000000" w:themeColor="text1"/>
          <w:kern w:val="24"/>
          <w:szCs w:val="24"/>
        </w:rPr>
        <w:t xml:space="preserve">  </w:t>
      </w:r>
    </w:p>
    <w:p w14:paraId="2E77A2C5" w14:textId="77777777" w:rsidR="00767D54" w:rsidRPr="00767D54"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automatically provide the required scroll bars if the data exceeds the size of the display panel. </w:t>
      </w:r>
      <w:r w:rsidR="00F83398">
        <w:rPr>
          <w:rFonts w:asciiTheme="minorHAnsi" w:eastAsiaTheme="minorEastAsia" w:hAnsi="Calibri"/>
          <w:color w:val="000000" w:themeColor="text1"/>
          <w:kern w:val="24"/>
          <w:szCs w:val="24"/>
        </w:rPr>
        <w:t xml:space="preserve"> </w:t>
      </w:r>
    </w:p>
    <w:p w14:paraId="3EAC1956" w14:textId="4E08E735" w:rsidR="00767D54" w:rsidRPr="00F83398" w:rsidRDefault="00767D54" w:rsidP="00AE1086">
      <w:pPr>
        <w:numPr>
          <w:ilvl w:val="0"/>
          <w:numId w:val="34"/>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The system will allow the user to sort the </w:t>
      </w:r>
      <w:r w:rsidR="00F83398">
        <w:rPr>
          <w:rFonts w:asciiTheme="minorHAnsi" w:eastAsiaTheme="minorEastAsia" w:hAnsi="Calibri"/>
          <w:color w:val="000000" w:themeColor="text1"/>
          <w:kern w:val="24"/>
          <w:szCs w:val="24"/>
        </w:rPr>
        <w:t xml:space="preserve">contents of the </w:t>
      </w:r>
      <w:r w:rsidRPr="00767D54">
        <w:rPr>
          <w:rFonts w:asciiTheme="minorHAnsi" w:eastAsiaTheme="minorEastAsia" w:hAnsi="Calibri"/>
          <w:color w:val="000000" w:themeColor="text1"/>
          <w:kern w:val="24"/>
          <w:szCs w:val="24"/>
        </w:rPr>
        <w:t>d</w:t>
      </w:r>
      <w:r w:rsidR="00714889">
        <w:rPr>
          <w:rFonts w:asciiTheme="minorHAnsi" w:eastAsiaTheme="minorEastAsia" w:hAnsi="Calibri"/>
          <w:color w:val="000000" w:themeColor="text1"/>
          <w:kern w:val="24"/>
          <w:szCs w:val="24"/>
        </w:rPr>
        <w:t>isplay</w:t>
      </w:r>
      <w:r w:rsidR="00F83398">
        <w:rPr>
          <w:rFonts w:asciiTheme="minorHAnsi" w:eastAsiaTheme="minorEastAsia" w:hAnsi="Calibri"/>
          <w:color w:val="000000" w:themeColor="text1"/>
          <w:kern w:val="24"/>
          <w:szCs w:val="24"/>
        </w:rPr>
        <w:t xml:space="preserve"> panel</w:t>
      </w:r>
      <w:r w:rsidRPr="00767D54">
        <w:rPr>
          <w:rFonts w:asciiTheme="minorHAnsi" w:eastAsiaTheme="minorEastAsia" w:hAnsi="Calibri"/>
          <w:color w:val="000000" w:themeColor="text1"/>
          <w:kern w:val="24"/>
          <w:szCs w:val="24"/>
        </w:rPr>
        <w:t>.</w:t>
      </w:r>
      <w:r w:rsidR="00F83398">
        <w:rPr>
          <w:rFonts w:asciiTheme="minorHAnsi" w:eastAsiaTheme="minorEastAsia" w:hAnsi="Calibri"/>
          <w:color w:val="000000" w:themeColor="text1"/>
          <w:kern w:val="24"/>
          <w:szCs w:val="24"/>
        </w:rPr>
        <w:t xml:space="preserve">  </w:t>
      </w:r>
    </w:p>
    <w:p w14:paraId="6B54D3CD" w14:textId="1F9206DD" w:rsidR="00F83398" w:rsidRPr="00767D54" w:rsidRDefault="00F83398" w:rsidP="00AE1086">
      <w:pPr>
        <w:numPr>
          <w:ilvl w:val="0"/>
          <w:numId w:val="34"/>
        </w:numPr>
        <w:tabs>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The system will allow the user to save the contents of the d</w:t>
      </w:r>
      <w:r w:rsidR="00714889">
        <w:rPr>
          <w:rFonts w:asciiTheme="minorHAnsi" w:eastAsiaTheme="minorEastAsia" w:hAnsi="Calibri"/>
          <w:color w:val="000000" w:themeColor="text1"/>
          <w:kern w:val="24"/>
          <w:szCs w:val="24"/>
        </w:rPr>
        <w:t>isplay</w:t>
      </w:r>
      <w:r>
        <w:rPr>
          <w:rFonts w:asciiTheme="minorHAnsi" w:eastAsiaTheme="minorEastAsia" w:hAnsi="Calibri"/>
          <w:color w:val="000000" w:themeColor="text1"/>
          <w:kern w:val="24"/>
          <w:szCs w:val="24"/>
        </w:rPr>
        <w:t xml:space="preserve"> panel to a file.  </w:t>
      </w:r>
    </w:p>
    <w:p w14:paraId="304E5E54" w14:textId="77777777" w:rsidR="00E32B4E" w:rsidRDefault="00E32B4E" w:rsidP="00C365E7">
      <w:pPr>
        <w:pStyle w:val="Heading3"/>
      </w:pPr>
      <w:bookmarkStart w:id="16" w:name="_Toc497994740"/>
      <w:r>
        <w:lastRenderedPageBreak/>
        <w:t>Business Rules</w:t>
      </w:r>
      <w:bookmarkEnd w:id="16"/>
    </w:p>
    <w:p w14:paraId="498583EC" w14:textId="77777777" w:rsidR="00767D54" w:rsidRPr="00767D54" w:rsidRDefault="00767D54" w:rsidP="00AE1086">
      <w:pPr>
        <w:numPr>
          <w:ilvl w:val="0"/>
          <w:numId w:val="35"/>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When the PCD Wakeup date is before or is the same as the current date, the PCD Wakeup date cell will be highlighted in yellow. </w:t>
      </w:r>
    </w:p>
    <w:p w14:paraId="2222D28C" w14:textId="701D10DC" w:rsidR="00767D54" w:rsidRPr="00767D54" w:rsidRDefault="00767D54" w:rsidP="00AE1086">
      <w:pPr>
        <w:numPr>
          <w:ilvl w:val="0"/>
          <w:numId w:val="35"/>
        </w:numPr>
        <w:tabs>
          <w:tab w:val="clear" w:pos="1440"/>
          <w:tab w:val="clear" w:pos="936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 xml:space="preserve">Any changes to a PCD with </w:t>
      </w:r>
      <w:r w:rsidR="00F83398" w:rsidRPr="00767D54">
        <w:rPr>
          <w:rFonts w:asciiTheme="minorHAnsi" w:eastAsiaTheme="minorEastAsia" w:hAnsi="Calibri"/>
          <w:color w:val="000000" w:themeColor="text1"/>
          <w:kern w:val="24"/>
          <w:szCs w:val="24"/>
        </w:rPr>
        <w:t>an</w:t>
      </w:r>
      <w:r w:rsidRPr="00767D54">
        <w:rPr>
          <w:rFonts w:asciiTheme="minorHAnsi" w:eastAsiaTheme="minorEastAsia" w:hAnsi="Calibri"/>
          <w:color w:val="000000" w:themeColor="text1"/>
          <w:kern w:val="24"/>
          <w:szCs w:val="24"/>
        </w:rPr>
        <w:t xml:space="preserve"> </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approved</w:t>
      </w:r>
      <w:r w:rsidRPr="00767D54">
        <w:rPr>
          <w:rFonts w:asciiTheme="minorHAnsi" w:eastAsiaTheme="minorEastAsia" w:hAnsi="Calibri"/>
          <w:color w:val="000000" w:themeColor="text1"/>
          <w:kern w:val="24"/>
          <w:szCs w:val="24"/>
        </w:rPr>
        <w:t>”</w:t>
      </w:r>
      <w:r w:rsidRPr="00767D54">
        <w:rPr>
          <w:rFonts w:asciiTheme="minorHAnsi" w:eastAsiaTheme="minorEastAsia" w:hAnsi="Calibri"/>
          <w:color w:val="000000" w:themeColor="text1"/>
          <w:kern w:val="24"/>
          <w:szCs w:val="24"/>
        </w:rPr>
        <w:t xml:space="preserve"> status will trigger </w:t>
      </w:r>
      <w:r w:rsidR="00714889">
        <w:rPr>
          <w:rFonts w:asciiTheme="minorHAnsi" w:eastAsiaTheme="minorEastAsia" w:hAnsi="Calibri"/>
          <w:color w:val="000000" w:themeColor="text1"/>
          <w:kern w:val="24"/>
          <w:szCs w:val="24"/>
        </w:rPr>
        <w:t>the creation of a</w:t>
      </w:r>
      <w:r w:rsidRPr="00767D54">
        <w:rPr>
          <w:rFonts w:asciiTheme="minorHAnsi" w:eastAsiaTheme="minorEastAsia" w:hAnsi="Calibri"/>
          <w:color w:val="000000" w:themeColor="text1"/>
          <w:kern w:val="24"/>
          <w:szCs w:val="24"/>
        </w:rPr>
        <w:t xml:space="preserve"> revision</w:t>
      </w:r>
      <w:r w:rsidR="00714889">
        <w:rPr>
          <w:rFonts w:asciiTheme="minorHAnsi" w:eastAsiaTheme="minorEastAsia" w:hAnsi="Calibri"/>
          <w:color w:val="000000" w:themeColor="text1"/>
          <w:kern w:val="24"/>
          <w:szCs w:val="24"/>
        </w:rPr>
        <w:t xml:space="preserve"> PCD</w:t>
      </w:r>
      <w:r w:rsidRPr="00767D54">
        <w:rPr>
          <w:rFonts w:asciiTheme="minorHAnsi" w:eastAsiaTheme="minorEastAsia" w:hAnsi="Calibri"/>
          <w:color w:val="000000" w:themeColor="text1"/>
          <w:kern w:val="24"/>
          <w:szCs w:val="24"/>
        </w:rPr>
        <w:t>.</w:t>
      </w:r>
    </w:p>
    <w:p w14:paraId="2CF40839" w14:textId="77777777" w:rsidR="00E32B4E" w:rsidRDefault="00767D54" w:rsidP="00C365E7">
      <w:pPr>
        <w:pStyle w:val="Heading3"/>
      </w:pPr>
      <w:bookmarkStart w:id="17" w:name="_Toc497994741"/>
      <w:r>
        <w:t>Functions</w:t>
      </w:r>
      <w:bookmarkEnd w:id="17"/>
    </w:p>
    <w:p w14:paraId="28EC3180" w14:textId="77777777" w:rsidR="00566D1C" w:rsidRPr="00566D1C" w:rsidRDefault="00566D1C" w:rsidP="00CA6423">
      <w:pPr>
        <w:numPr>
          <w:ilvl w:val="0"/>
          <w:numId w:val="60"/>
        </w:numPr>
        <w:tabs>
          <w:tab w:val="clear" w:pos="720"/>
          <w:tab w:val="clear" w:pos="1440"/>
          <w:tab w:val="clear" w:pos="9360"/>
        </w:tabs>
        <w:spacing w:before="0" w:after="0"/>
        <w:ind w:left="1080"/>
        <w:contextualSpacing/>
        <w:rPr>
          <w:rFonts w:eastAsia="Times New Roman" w:cs="Times New Roman"/>
          <w:szCs w:val="24"/>
        </w:rPr>
      </w:pPr>
      <w:r>
        <w:rPr>
          <w:rFonts w:eastAsia="Times New Roman" w:cs="Times New Roman"/>
          <w:szCs w:val="24"/>
        </w:rPr>
        <w:t>Search Filter</w:t>
      </w:r>
    </w:p>
    <w:p w14:paraId="0833B739" w14:textId="77777777" w:rsidR="000648A5" w:rsidRPr="009B7476" w:rsidRDefault="000648A5" w:rsidP="00CA6423">
      <w:pPr>
        <w:numPr>
          <w:ilvl w:val="0"/>
          <w:numId w:val="60"/>
        </w:numPr>
        <w:tabs>
          <w:tab w:val="clear" w:pos="720"/>
          <w:tab w:val="clear" w:pos="1440"/>
          <w:tab w:val="clear" w:pos="936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Enumeration Value Helper</w:t>
      </w:r>
    </w:p>
    <w:p w14:paraId="1A8868B0" w14:textId="1F837F03" w:rsidR="009B7476" w:rsidRPr="00767D54" w:rsidRDefault="009B7476" w:rsidP="009B7476">
      <w:pPr>
        <w:numPr>
          <w:ilvl w:val="0"/>
          <w:numId w:val="60"/>
        </w:numPr>
        <w:tabs>
          <w:tab w:val="clear" w:pos="720"/>
          <w:tab w:val="clear" w:pos="1440"/>
          <w:tab w:val="clear" w:pos="9360"/>
        </w:tabs>
        <w:spacing w:before="0" w:after="0"/>
        <w:ind w:left="1080"/>
        <w:contextualSpacing/>
        <w:rPr>
          <w:rFonts w:eastAsia="Times New Roman" w:cs="Times New Roman"/>
          <w:szCs w:val="24"/>
        </w:rPr>
      </w:pPr>
      <w:r w:rsidRPr="009B7476">
        <w:rPr>
          <w:rFonts w:eastAsia="Times New Roman" w:cs="Times New Roman"/>
          <w:szCs w:val="24"/>
        </w:rPr>
        <w:t>f_remarks_string</w:t>
      </w:r>
      <w:r>
        <w:rPr>
          <w:rFonts w:eastAsia="Times New Roman" w:cs="Times New Roman"/>
          <w:szCs w:val="24"/>
        </w:rPr>
        <w:t xml:space="preserve"> – Prototype view that requires the id of the tracker record.  May need to be expanded to handle ‘PCD only remarks’ or ‘all remarks’.  </w:t>
      </w:r>
    </w:p>
    <w:p w14:paraId="4308B044" w14:textId="77777777" w:rsidR="00E32B4E" w:rsidRDefault="00767D54" w:rsidP="00C365E7">
      <w:pPr>
        <w:pStyle w:val="Heading3"/>
      </w:pPr>
      <w:bookmarkStart w:id="18" w:name="_Toc497994742"/>
      <w:r>
        <w:t>Data Objects</w:t>
      </w:r>
      <w:bookmarkEnd w:id="18"/>
    </w:p>
    <w:p w14:paraId="3F5F0123" w14:textId="77777777" w:rsidR="00E32B4E" w:rsidRDefault="000648A5" w:rsidP="008D2B25">
      <w:pPr>
        <w:pStyle w:val="ListParagraph"/>
        <w:numPr>
          <w:ilvl w:val="0"/>
          <w:numId w:val="70"/>
        </w:numPr>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3ABB6CCA" w14:textId="77777777" w:rsidR="000648A5" w:rsidRDefault="000648A5" w:rsidP="008D2B25">
      <w:pPr>
        <w:pStyle w:val="ListParagraph"/>
        <w:numPr>
          <w:ilvl w:val="0"/>
          <w:numId w:val="70"/>
        </w:numPr>
      </w:pPr>
      <w:r>
        <w:fldChar w:fldCharType="begin"/>
      </w:r>
      <w:r>
        <w:instrText xml:space="preserve"> REF _Ref483215020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313A27DD" w14:textId="766D7908" w:rsidR="00010BD0" w:rsidRDefault="00010BD0" w:rsidP="008D2B25">
      <w:pPr>
        <w:pStyle w:val="ListParagraph"/>
        <w:numPr>
          <w:ilvl w:val="0"/>
          <w:numId w:val="70"/>
        </w:numPr>
      </w:pPr>
      <w:r>
        <w:fldChar w:fldCharType="begin"/>
      </w:r>
      <w:r>
        <w:instrText xml:space="preserve"> REF _Ref483208640 \h </w:instrText>
      </w:r>
      <w:r>
        <w:fldChar w:fldCharType="separate"/>
      </w:r>
      <w:r>
        <w:t xml:space="preserve">Table </w:t>
      </w:r>
      <w:r>
        <w:rPr>
          <w:noProof/>
        </w:rPr>
        <w:t>7</w:t>
      </w:r>
      <w:r>
        <w:noBreakHyphen/>
      </w:r>
      <w:r>
        <w:rPr>
          <w:noProof/>
        </w:rPr>
        <w:t>5</w:t>
      </w:r>
      <w:r>
        <w:t>: Remarks</w:t>
      </w:r>
      <w:r>
        <w:fldChar w:fldCharType="end"/>
      </w:r>
    </w:p>
    <w:p w14:paraId="43494964" w14:textId="3666371B" w:rsidR="00B5576E" w:rsidRDefault="00B5576E" w:rsidP="00B5576E">
      <w:pPr>
        <w:pStyle w:val="Heading3"/>
      </w:pPr>
      <w:bookmarkStart w:id="19" w:name="_Toc497994743"/>
      <w:r>
        <w:t>Views</w:t>
      </w:r>
      <w:bookmarkEnd w:id="19"/>
    </w:p>
    <w:p w14:paraId="341219B8" w14:textId="42C74ED4" w:rsidR="00DC4D58" w:rsidRPr="00DC4D58" w:rsidRDefault="00DC4D58"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Pr>
          <w:rFonts w:eastAsia="Times New Roman" w:cs="Times New Roman"/>
          <w:szCs w:val="24"/>
        </w:rPr>
        <w:t>No Filters</w:t>
      </w:r>
      <w:r>
        <w:rPr>
          <w:rFonts w:eastAsia="Times New Roman" w:cs="Times New Roman"/>
          <w:szCs w:val="24"/>
        </w:rPr>
        <w:tab/>
      </w:r>
    </w:p>
    <w:p w14:paraId="6D914A28" w14:textId="10915FBA"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Not Funded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(FY: active, PCD: active, Funded: N)</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79D6CFA6"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Funded No PCD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(FY: active, PCD: active, Funded: Y)</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40E8FB88" w14:textId="31A77F36"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PCD Wake Up</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w:t>
      </w:r>
      <w:r w:rsidR="008727D8">
        <w:rPr>
          <w:rFonts w:asciiTheme="minorHAnsi" w:eastAsiaTheme="minorEastAsia" w:hAnsi="Calibri"/>
          <w:color w:val="000000" w:themeColor="text1"/>
          <w:kern w:val="24"/>
          <w:szCs w:val="24"/>
        </w:rPr>
        <w:t>Order by PCD Required Date descending</w:t>
      </w:r>
      <w:r w:rsidRPr="00767D54">
        <w:rPr>
          <w:rFonts w:asciiTheme="minorHAnsi" w:eastAsiaTheme="minorEastAsia" w:hAnsi="Calibri"/>
          <w:color w:val="000000" w:themeColor="text1"/>
          <w:kern w:val="24"/>
          <w:szCs w:val="24"/>
        </w:rPr>
        <w: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45065D5C" w14:textId="3515D4EA" w:rsidR="00B5576E" w:rsidRPr="00DC4D58"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Delivery</w:t>
      </w:r>
      <w:r w:rsidRPr="00767D54">
        <w:rPr>
          <w:rFonts w:asciiTheme="minorHAnsi" w:eastAsiaTheme="minorEastAsia" w:hAnsi="Calibri"/>
          <w:color w:val="000000" w:themeColor="text1"/>
          <w:kern w:val="24"/>
          <w:szCs w:val="24"/>
        </w:rPr>
        <w:t xml:space="preserve"> Wake Up</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w:t>
      </w:r>
      <w:r w:rsidR="008727D8">
        <w:rPr>
          <w:rFonts w:asciiTheme="minorHAnsi" w:eastAsiaTheme="minorEastAsia" w:hAnsi="Calibri"/>
          <w:color w:val="000000" w:themeColor="text1"/>
          <w:kern w:val="24"/>
          <w:szCs w:val="24"/>
        </w:rPr>
        <w:t>Order by Del Required Date descending</w:t>
      </w:r>
      <w:r w:rsidRPr="00767D54">
        <w:rPr>
          <w:rFonts w:asciiTheme="minorHAnsi" w:eastAsiaTheme="minorEastAsia" w:hAnsi="Calibri"/>
          <w:color w:val="000000" w:themeColor="text1"/>
          <w:kern w:val="24"/>
          <w:szCs w:val="24"/>
        </w:rPr>
        <w: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(Compress)</w:t>
      </w:r>
    </w:p>
    <w:p w14:paraId="2195D453" w14:textId="02F05FC2" w:rsidR="00DC4D58" w:rsidRPr="00767D54" w:rsidRDefault="00DC4D58"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Pr>
          <w:rFonts w:asciiTheme="minorHAnsi" w:eastAsiaTheme="minorEastAsia" w:hAnsi="Calibri"/>
          <w:color w:val="000000" w:themeColor="text1"/>
          <w:kern w:val="24"/>
          <w:szCs w:val="24"/>
        </w:rPr>
        <w:t>End-of-Life</w:t>
      </w:r>
      <w:r>
        <w:rPr>
          <w:rFonts w:asciiTheme="minorHAnsi" w:eastAsiaTheme="minorEastAsia" w:hAnsi="Calibri"/>
          <w:color w:val="000000" w:themeColor="text1"/>
          <w:kern w:val="24"/>
          <w:szCs w:val="24"/>
        </w:rPr>
        <w:tab/>
      </w:r>
    </w:p>
    <w:p w14:paraId="20385ACE"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Search</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(user supplied search parameters)</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2D005625"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Approved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approved)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00F5A3F5"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Closed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closed)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6A9FB1A9"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Submitted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submitted)</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0B6FA16D" w14:textId="77777777" w:rsidR="00B5576E" w:rsidRPr="00767D54"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Reworking</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rework)</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 xml:space="preserve">(Show All) </w:t>
      </w:r>
    </w:p>
    <w:p w14:paraId="5490894B" w14:textId="77777777" w:rsidR="00B5576E" w:rsidRPr="00F83398" w:rsidRDefault="00B5576E" w:rsidP="008727D8">
      <w:pPr>
        <w:numPr>
          <w:ilvl w:val="0"/>
          <w:numId w:val="36"/>
        </w:numPr>
        <w:tabs>
          <w:tab w:val="clear" w:pos="720"/>
          <w:tab w:val="clear" w:pos="1440"/>
          <w:tab w:val="clear" w:pos="9360"/>
          <w:tab w:val="num" w:pos="3240"/>
          <w:tab w:val="left" w:pos="7920"/>
        </w:tabs>
        <w:spacing w:before="0" w:after="0"/>
        <w:ind w:left="1080"/>
        <w:contextualSpacing/>
        <w:rPr>
          <w:rFonts w:eastAsia="Times New Roman" w:cs="Times New Roman"/>
          <w:szCs w:val="24"/>
        </w:rPr>
      </w:pPr>
      <w:r w:rsidRPr="00767D54">
        <w:rPr>
          <w:rFonts w:asciiTheme="minorHAnsi" w:eastAsiaTheme="minorEastAsia" w:hAnsi="Calibri"/>
          <w:color w:val="000000" w:themeColor="text1"/>
          <w:kern w:val="24"/>
          <w:szCs w:val="24"/>
        </w:rPr>
        <w:t>Drafts</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(Status: draft)</w:t>
      </w:r>
      <w:r>
        <w:rPr>
          <w:rFonts w:asciiTheme="minorHAnsi" w:eastAsiaTheme="minorEastAsia" w:hAnsi="Calibri"/>
          <w:color w:val="000000" w:themeColor="text1"/>
          <w:kern w:val="24"/>
          <w:szCs w:val="24"/>
        </w:rPr>
        <w:tab/>
      </w:r>
      <w:r w:rsidRPr="00767D54">
        <w:rPr>
          <w:rFonts w:asciiTheme="minorHAnsi" w:eastAsiaTheme="minorEastAsia" w:hAnsi="Calibri"/>
          <w:color w:val="000000" w:themeColor="text1"/>
          <w:kern w:val="24"/>
          <w:szCs w:val="24"/>
        </w:rPr>
        <w:t>(Show All)</w:t>
      </w:r>
    </w:p>
    <w:p w14:paraId="59392AB0" w14:textId="77777777" w:rsidR="00E32B4E" w:rsidRPr="00E32B4E" w:rsidRDefault="007445B1" w:rsidP="00C365E7">
      <w:pPr>
        <w:pStyle w:val="Heading3"/>
      </w:pPr>
      <w:bookmarkStart w:id="20" w:name="_Toc497994744"/>
      <w:r>
        <w:t>Complexity</w:t>
      </w:r>
      <w:bookmarkEnd w:id="20"/>
    </w:p>
    <w:tbl>
      <w:tblPr>
        <w:tblStyle w:val="TableGrid"/>
        <w:tblW w:w="0" w:type="auto"/>
        <w:tblInd w:w="360" w:type="dxa"/>
        <w:tblLook w:val="04A0" w:firstRow="1" w:lastRow="0" w:firstColumn="1" w:lastColumn="0" w:noHBand="0" w:noVBand="1"/>
      </w:tblPr>
      <w:tblGrid>
        <w:gridCol w:w="2155"/>
        <w:gridCol w:w="913"/>
      </w:tblGrid>
      <w:tr w:rsidR="00A12839" w:rsidRPr="007445B1" w14:paraId="533AD6BE"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1279615" w14:textId="77777777" w:rsidR="007445B1" w:rsidRPr="007445B1" w:rsidRDefault="007445B1" w:rsidP="00A12839">
            <w:pPr>
              <w:pStyle w:val="TableHeading"/>
            </w:pPr>
          </w:p>
        </w:tc>
        <w:tc>
          <w:tcPr>
            <w:tcW w:w="913" w:type="dxa"/>
            <w:shd w:val="clear" w:color="auto" w:fill="BFBFBF" w:themeFill="background1" w:themeFillShade="BF"/>
          </w:tcPr>
          <w:p w14:paraId="66B54592" w14:textId="77777777" w:rsidR="007445B1" w:rsidRPr="007445B1" w:rsidRDefault="00A12839" w:rsidP="00A12839">
            <w:pPr>
              <w:pStyle w:val="TableHeading"/>
            </w:pPr>
            <w:r>
              <w:t>Count</w:t>
            </w:r>
          </w:p>
        </w:tc>
      </w:tr>
      <w:tr w:rsidR="007445B1" w:rsidRPr="007445B1" w14:paraId="425CB5AB" w14:textId="77777777" w:rsidTr="00A12839">
        <w:tc>
          <w:tcPr>
            <w:tcW w:w="2155" w:type="dxa"/>
          </w:tcPr>
          <w:p w14:paraId="134D2120"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0FC83E5"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18</w:t>
            </w:r>
          </w:p>
        </w:tc>
      </w:tr>
      <w:tr w:rsidR="007445B1" w:rsidRPr="007445B1" w14:paraId="45FB944D" w14:textId="77777777" w:rsidTr="00A12839">
        <w:tc>
          <w:tcPr>
            <w:tcW w:w="2155" w:type="dxa"/>
          </w:tcPr>
          <w:p w14:paraId="79B233EA" w14:textId="77777777" w:rsidR="007445B1" w:rsidRPr="007445B1" w:rsidRDefault="007445B1"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47E8D32" w14:textId="77777777" w:rsidR="007445B1" w:rsidRPr="007445B1" w:rsidRDefault="007445B1"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7445B1" w:rsidRPr="007445B1" w14:paraId="5E50A18A" w14:textId="77777777" w:rsidTr="00A12839">
        <w:tc>
          <w:tcPr>
            <w:tcW w:w="2155" w:type="dxa"/>
          </w:tcPr>
          <w:p w14:paraId="5F751F58"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B4056DA"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4</w:t>
            </w:r>
          </w:p>
        </w:tc>
      </w:tr>
      <w:tr w:rsidR="007445B1" w:rsidRPr="007445B1" w14:paraId="304B0824" w14:textId="77777777" w:rsidTr="00A12839">
        <w:tc>
          <w:tcPr>
            <w:tcW w:w="2155" w:type="dxa"/>
          </w:tcPr>
          <w:p w14:paraId="56521BC0"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6FF6ED1"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8</w:t>
            </w:r>
          </w:p>
        </w:tc>
      </w:tr>
      <w:tr w:rsidR="007445B1" w:rsidRPr="007445B1" w14:paraId="169EDF16" w14:textId="77777777" w:rsidTr="00A12839">
        <w:tc>
          <w:tcPr>
            <w:tcW w:w="2155" w:type="dxa"/>
          </w:tcPr>
          <w:p w14:paraId="49841A1B" w14:textId="77777777" w:rsidR="007445B1"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6BEA4D28" w14:textId="77777777" w:rsidR="007445B1"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840B359" w14:textId="77777777" w:rsidTr="00A12839">
        <w:tc>
          <w:tcPr>
            <w:tcW w:w="2155" w:type="dxa"/>
          </w:tcPr>
          <w:p w14:paraId="67E103AA"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E568532"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33</w:t>
            </w:r>
            <w:r>
              <w:rPr>
                <w:rFonts w:asciiTheme="minorHAnsi" w:eastAsiaTheme="minorEastAsia" w:hAnsi="Calibri"/>
                <w:color w:val="000000" w:themeColor="text1"/>
                <w:kern w:val="24"/>
                <w:szCs w:val="24"/>
              </w:rPr>
              <w:fldChar w:fldCharType="end"/>
            </w:r>
          </w:p>
        </w:tc>
      </w:tr>
    </w:tbl>
    <w:p w14:paraId="052D0B31" w14:textId="71C8D6D5" w:rsidR="00DC42C0" w:rsidRDefault="00E9117D" w:rsidP="00E9117D">
      <w:pPr>
        <w:pStyle w:val="Heading3"/>
      </w:pPr>
      <w:bookmarkStart w:id="21" w:name="_Toc497994745"/>
      <w:r>
        <w:lastRenderedPageBreak/>
        <w:t>Implementation</w:t>
      </w:r>
      <w:bookmarkEnd w:id="21"/>
    </w:p>
    <w:p w14:paraId="2C131092" w14:textId="48217EDC" w:rsidR="00DC42C0" w:rsidRDefault="00E9117D" w:rsidP="00E878EE">
      <w:pPr>
        <w:pStyle w:val="Image"/>
      </w:pPr>
      <w:r w:rsidRPr="00E878EE">
        <w:drawing>
          <wp:inline distT="0" distB="0" distL="0" distR="0" wp14:anchorId="480C8926" wp14:editId="6C4177F3">
            <wp:extent cx="5486400" cy="313639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136392"/>
                    </a:xfrm>
                    <a:prstGeom prst="rect">
                      <a:avLst/>
                    </a:prstGeom>
                  </pic:spPr>
                </pic:pic>
              </a:graphicData>
            </a:graphic>
          </wp:inline>
        </w:drawing>
      </w:r>
    </w:p>
    <w:p w14:paraId="726F8C99" w14:textId="71B15B05" w:rsidR="00DC42C0" w:rsidRDefault="00736EB1" w:rsidP="00736EB1">
      <w:pPr>
        <w:pStyle w:val="FigureCaption"/>
      </w:pPr>
      <w:bookmarkStart w:id="22" w:name="_Toc497994667"/>
      <w:r>
        <w:t xml:space="preserve">Figure </w:t>
      </w:r>
      <w:fldSimple w:instr=" STYLEREF 1 \s ">
        <w:r w:rsidR="00E7615C">
          <w:rPr>
            <w:noProof/>
          </w:rPr>
          <w:t>2</w:t>
        </w:r>
      </w:fldSimple>
      <w:r w:rsidR="00E7615C">
        <w:noBreakHyphen/>
      </w:r>
      <w:fldSimple w:instr=" SEQ Figure \* ARABIC \s 1 ">
        <w:r w:rsidR="00E7615C">
          <w:rPr>
            <w:noProof/>
          </w:rPr>
          <w:t>2</w:t>
        </w:r>
      </w:fldSimple>
      <w:r>
        <w:t>: Summary Status</w:t>
      </w:r>
      <w:bookmarkEnd w:id="22"/>
    </w:p>
    <w:p w14:paraId="1074023C" w14:textId="77777777" w:rsidR="00DC42C0" w:rsidRDefault="00DC42C0" w:rsidP="00DC42C0"/>
    <w:p w14:paraId="7016C898" w14:textId="1C5CF312" w:rsidR="008727D8" w:rsidRDefault="00197FE0" w:rsidP="00E878EE">
      <w:pPr>
        <w:pStyle w:val="Image"/>
      </w:pPr>
      <w:r>
        <mc:AlternateContent>
          <mc:Choice Requires="wps">
            <w:drawing>
              <wp:anchor distT="0" distB="0" distL="114300" distR="114300" simplePos="0" relativeHeight="251661312" behindDoc="0" locked="0" layoutInCell="1" allowOverlap="1" wp14:anchorId="34E5BD5A" wp14:editId="438332CF">
                <wp:simplePos x="0" y="0"/>
                <wp:positionH relativeFrom="column">
                  <wp:posOffset>1371600</wp:posOffset>
                </wp:positionH>
                <wp:positionV relativeFrom="paragraph">
                  <wp:posOffset>401955</wp:posOffset>
                </wp:positionV>
                <wp:extent cx="666750" cy="1009650"/>
                <wp:effectExtent l="57150" t="19050" r="76200" b="95250"/>
                <wp:wrapNone/>
                <wp:docPr id="31" name="Rectangle: Rounded Corners 31"/>
                <wp:cNvGraphicFramePr/>
                <a:graphic xmlns:a="http://schemas.openxmlformats.org/drawingml/2006/main">
                  <a:graphicData uri="http://schemas.microsoft.com/office/word/2010/wordprocessingShape">
                    <wps:wsp>
                      <wps:cNvSpPr/>
                      <wps:spPr>
                        <a:xfrm>
                          <a:off x="0" y="0"/>
                          <a:ext cx="666750" cy="1009650"/>
                        </a:xfrm>
                        <a:prstGeom prst="roundRect">
                          <a:avLst/>
                        </a:prstGeom>
                        <a:noFill/>
                        <a:ln w="127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C0483A" id="Rectangle: Rounded Corners 31" o:spid="_x0000_s1026" style="position:absolute;margin-left:108pt;margin-top:31.65pt;width:52.5pt;height:7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" filled="f" strokecolor="red" strokeweight="1pt">
                <v:shadow on="t" color="black" opacity="22937f" origin=",.5" offset="0,.63889mm"/>
              </v:roundrect>
            </w:pict>
          </mc:Fallback>
        </mc:AlternateContent>
      </w:r>
      <w:r w:rsidR="00736EB1" w:rsidRPr="00E878EE">
        <w:drawing>
          <wp:inline distT="0" distB="0" distL="0" distR="0" wp14:anchorId="1ED633EE" wp14:editId="6D8FF95E">
            <wp:extent cx="3133725" cy="1533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2879" b="51104"/>
                    <a:stretch/>
                  </pic:blipFill>
                  <pic:spPr bwMode="auto">
                    <a:xfrm>
                      <a:off x="0" y="0"/>
                      <a:ext cx="3133852" cy="1533587"/>
                    </a:xfrm>
                    <a:prstGeom prst="rect">
                      <a:avLst/>
                    </a:prstGeom>
                    <a:ln>
                      <a:noFill/>
                    </a:ln>
                    <a:extLst>
                      <a:ext uri="{53640926-AAD7-44D8-BBD7-CCE9431645EC}">
                        <a14:shadowObscured xmlns:a14="http://schemas.microsoft.com/office/drawing/2010/main"/>
                      </a:ext>
                    </a:extLst>
                  </pic:spPr>
                </pic:pic>
              </a:graphicData>
            </a:graphic>
          </wp:inline>
        </w:drawing>
      </w:r>
    </w:p>
    <w:p w14:paraId="23A8393E" w14:textId="3E7B62D6" w:rsidR="00F0538A" w:rsidRDefault="00736EB1" w:rsidP="00736EB1">
      <w:pPr>
        <w:pStyle w:val="FigureCaption"/>
      </w:pPr>
      <w:bookmarkStart w:id="23" w:name="_Toc497994668"/>
      <w:r>
        <w:t xml:space="preserve">Figure </w:t>
      </w:r>
      <w:fldSimple w:instr=" STYLEREF 1 \s ">
        <w:r w:rsidR="00E7615C">
          <w:rPr>
            <w:noProof/>
          </w:rPr>
          <w:t>2</w:t>
        </w:r>
      </w:fldSimple>
      <w:r w:rsidR="00E7615C">
        <w:noBreakHyphen/>
      </w:r>
      <w:fldSimple w:instr=" SEQ Figure \* ARABIC \s 1 ">
        <w:r w:rsidR="00E7615C">
          <w:rPr>
            <w:noProof/>
          </w:rPr>
          <w:t>3</w:t>
        </w:r>
      </w:fldSimple>
      <w:r>
        <w:t>: Advanced Filters Selection for Summary Status</w:t>
      </w:r>
      <w:bookmarkEnd w:id="23"/>
    </w:p>
    <w:p w14:paraId="1BD7F575" w14:textId="77777777" w:rsidR="00736EB1" w:rsidRDefault="00736EB1" w:rsidP="00DC42C0"/>
    <w:p w14:paraId="07A8C968" w14:textId="22AEC72D" w:rsidR="00F0538A" w:rsidRDefault="00197FE0" w:rsidP="00E878EE">
      <w:pPr>
        <w:pStyle w:val="Image"/>
      </w:pPr>
      <w:r>
        <w:lastRenderedPageBreak/>
        <mc:AlternateContent>
          <mc:Choice Requires="wps">
            <w:drawing>
              <wp:anchor distT="0" distB="0" distL="114300" distR="114300" simplePos="0" relativeHeight="251663360" behindDoc="0" locked="0" layoutInCell="1" allowOverlap="1" wp14:anchorId="261BCF2F" wp14:editId="06F3D1AB">
                <wp:simplePos x="0" y="0"/>
                <wp:positionH relativeFrom="column">
                  <wp:posOffset>2305050</wp:posOffset>
                </wp:positionH>
                <wp:positionV relativeFrom="paragraph">
                  <wp:posOffset>1336675</wp:posOffset>
                </wp:positionV>
                <wp:extent cx="666750" cy="742950"/>
                <wp:effectExtent l="57150" t="19050" r="76200" b="95250"/>
                <wp:wrapNone/>
                <wp:docPr id="32" name="Rectangle: Rounded Corners 32"/>
                <wp:cNvGraphicFramePr/>
                <a:graphic xmlns:a="http://schemas.openxmlformats.org/drawingml/2006/main">
                  <a:graphicData uri="http://schemas.microsoft.com/office/word/2010/wordprocessingShape">
                    <wps:wsp>
                      <wps:cNvSpPr/>
                      <wps:spPr>
                        <a:xfrm>
                          <a:off x="0" y="0"/>
                          <a:ext cx="666750" cy="742950"/>
                        </a:xfrm>
                        <a:prstGeom prst="roundRect">
                          <a:avLst/>
                        </a:prstGeom>
                        <a:noFill/>
                        <a:ln w="127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73BE1A0" id="Rectangle: Rounded Corners 32" o:spid="_x0000_s1026" style="position:absolute;margin-left:181.5pt;margin-top:105.25pt;width:52.5pt;height:5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" filled="f" strokecolor="red" strokeweight="1pt">
                <v:shadow on="t" color="black" opacity="22937f" origin=",.5" offset="0,.63889mm"/>
              </v:roundrect>
            </w:pict>
          </mc:Fallback>
        </mc:AlternateContent>
      </w:r>
      <w:r w:rsidR="00736EB1" w:rsidRPr="00E878EE">
        <w:drawing>
          <wp:inline distT="0" distB="0" distL="0" distR="0" wp14:anchorId="741D48CD" wp14:editId="607C97BF">
            <wp:extent cx="1514475" cy="2162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72395" b="31059"/>
                    <a:stretch/>
                  </pic:blipFill>
                  <pic:spPr bwMode="auto">
                    <a:xfrm>
                      <a:off x="0" y="0"/>
                      <a:ext cx="1514536" cy="2162263"/>
                    </a:xfrm>
                    <a:prstGeom prst="rect">
                      <a:avLst/>
                    </a:prstGeom>
                    <a:ln>
                      <a:noFill/>
                    </a:ln>
                    <a:extLst>
                      <a:ext uri="{53640926-AAD7-44D8-BBD7-CCE9431645EC}">
                        <a14:shadowObscured xmlns:a14="http://schemas.microsoft.com/office/drawing/2010/main"/>
                      </a:ext>
                    </a:extLst>
                  </pic:spPr>
                </pic:pic>
              </a:graphicData>
            </a:graphic>
          </wp:inline>
        </w:drawing>
      </w:r>
    </w:p>
    <w:p w14:paraId="71435200" w14:textId="1F5D4D83" w:rsidR="00F0538A" w:rsidRDefault="00736EB1" w:rsidP="00736EB1">
      <w:pPr>
        <w:pStyle w:val="FigureCaption"/>
      </w:pPr>
      <w:bookmarkStart w:id="24" w:name="_Toc497994669"/>
      <w:r>
        <w:t xml:space="preserve">Figure </w:t>
      </w:r>
      <w:fldSimple w:instr=" STYLEREF 1 \s ">
        <w:r w:rsidR="00E7615C">
          <w:rPr>
            <w:noProof/>
          </w:rPr>
          <w:t>2</w:t>
        </w:r>
      </w:fldSimple>
      <w:r w:rsidR="00E7615C">
        <w:noBreakHyphen/>
      </w:r>
      <w:fldSimple w:instr=" SEQ Figure \* ARABIC \s 1 ">
        <w:r w:rsidR="00E7615C">
          <w:rPr>
            <w:noProof/>
          </w:rPr>
          <w:t>4</w:t>
        </w:r>
      </w:fldSimple>
      <w:r>
        <w:t>: Right Functions for Summary Status</w:t>
      </w:r>
      <w:bookmarkEnd w:id="24"/>
    </w:p>
    <w:p w14:paraId="3EADC52F" w14:textId="77777777" w:rsidR="00F0538A" w:rsidRDefault="00F0538A" w:rsidP="00DC42C0"/>
    <w:p w14:paraId="2B72673B" w14:textId="596E1939" w:rsidR="00F0538A" w:rsidRDefault="00910372" w:rsidP="00910372">
      <w:pPr>
        <w:pStyle w:val="Image"/>
      </w:pPr>
      <w:r w:rsidRPr="00910372">
        <w:drawing>
          <wp:inline distT="0" distB="0" distL="0" distR="0" wp14:anchorId="6FCA8EF9" wp14:editId="5D149B2F">
            <wp:extent cx="3380740"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565" t="27474" r="-511" b="11467"/>
                    <a:stretch/>
                  </pic:blipFill>
                  <pic:spPr bwMode="auto">
                    <a:xfrm>
                      <a:off x="0" y="0"/>
                      <a:ext cx="3381290" cy="1905310"/>
                    </a:xfrm>
                    <a:prstGeom prst="rect">
                      <a:avLst/>
                    </a:prstGeom>
                    <a:ln>
                      <a:noFill/>
                    </a:ln>
                    <a:extLst>
                      <a:ext uri="{53640926-AAD7-44D8-BBD7-CCE9431645EC}">
                        <a14:shadowObscured xmlns:a14="http://schemas.microsoft.com/office/drawing/2010/main"/>
                      </a:ext>
                    </a:extLst>
                  </pic:spPr>
                </pic:pic>
              </a:graphicData>
            </a:graphic>
          </wp:inline>
        </w:drawing>
      </w:r>
    </w:p>
    <w:p w14:paraId="5EEEFD07" w14:textId="653957DC" w:rsidR="00F0538A" w:rsidRDefault="00910372" w:rsidP="00910372">
      <w:pPr>
        <w:pStyle w:val="FigureCaption"/>
      </w:pPr>
      <w:bookmarkStart w:id="25" w:name="_Toc497994670"/>
      <w:r>
        <w:t xml:space="preserve">Figure </w:t>
      </w:r>
      <w:fldSimple w:instr=" STYLEREF 1 \s ">
        <w:r w:rsidR="00E7615C">
          <w:rPr>
            <w:noProof/>
          </w:rPr>
          <w:t>2</w:t>
        </w:r>
      </w:fldSimple>
      <w:r w:rsidR="00E7615C">
        <w:noBreakHyphen/>
      </w:r>
      <w:fldSimple w:instr=" SEQ Figure \* ARABIC \s 1 ">
        <w:r w:rsidR="00E7615C">
          <w:rPr>
            <w:noProof/>
          </w:rPr>
          <w:t>5</w:t>
        </w:r>
      </w:fldSimple>
      <w:r>
        <w:t>: Remarks Magnification</w:t>
      </w:r>
      <w:bookmarkEnd w:id="25"/>
    </w:p>
    <w:p w14:paraId="116DD109" w14:textId="77777777" w:rsidR="00F0538A" w:rsidRDefault="00F0538A" w:rsidP="00DC42C0"/>
    <w:p w14:paraId="3CF8F16E" w14:textId="77777777" w:rsidR="00F0538A" w:rsidRDefault="00F0538A" w:rsidP="00DC42C0"/>
    <w:p w14:paraId="3552D46A" w14:textId="77777777" w:rsidR="00F0538A" w:rsidRDefault="00F0538A" w:rsidP="00DC42C0"/>
    <w:p w14:paraId="45ABBCFA" w14:textId="77777777" w:rsidR="00F0538A" w:rsidRDefault="00F0538A" w:rsidP="00DC42C0"/>
    <w:p w14:paraId="687D8DD2" w14:textId="77777777" w:rsidR="00F0538A" w:rsidRDefault="00F0538A" w:rsidP="00DC42C0"/>
    <w:p w14:paraId="33B6AAAD" w14:textId="77777777" w:rsidR="00F0538A" w:rsidRDefault="00F0538A" w:rsidP="00DC42C0"/>
    <w:p w14:paraId="01BE6C38" w14:textId="77777777" w:rsidR="00F0538A" w:rsidRDefault="00F0538A" w:rsidP="00DC42C0"/>
    <w:p w14:paraId="014A4AC2" w14:textId="7DB3EE17" w:rsidR="00F0538A" w:rsidRDefault="00F0538A" w:rsidP="00DC42C0"/>
    <w:p w14:paraId="7AC1E927" w14:textId="13B5A3F4" w:rsidR="00736EB1" w:rsidRDefault="00736EB1" w:rsidP="00DC42C0"/>
    <w:p w14:paraId="3A5F8CBA" w14:textId="5222DE8E" w:rsidR="00736EB1" w:rsidRDefault="00736EB1" w:rsidP="00DC42C0"/>
    <w:p w14:paraId="1EC0BCB6" w14:textId="1B0C7437" w:rsidR="00736EB1" w:rsidRDefault="00736EB1" w:rsidP="00DC42C0"/>
    <w:p w14:paraId="47D334C7" w14:textId="6F910543" w:rsidR="00736EB1" w:rsidRDefault="00736EB1" w:rsidP="00DC42C0"/>
    <w:p w14:paraId="2983E13D" w14:textId="3EBD2B1E" w:rsidR="00736EB1" w:rsidRDefault="00736EB1" w:rsidP="00DC42C0"/>
    <w:p w14:paraId="7A2C0466" w14:textId="5ED90A17" w:rsidR="00736EB1" w:rsidRDefault="00736EB1" w:rsidP="00DC42C0"/>
    <w:p w14:paraId="4764ED25" w14:textId="77777777" w:rsidR="00736EB1" w:rsidRDefault="00736EB1" w:rsidP="00DC42C0"/>
    <w:p w14:paraId="4D8666C7" w14:textId="77777777" w:rsidR="00DC42C0" w:rsidRDefault="00DC42C0" w:rsidP="00DC42C0"/>
    <w:p w14:paraId="1866A883" w14:textId="77777777" w:rsidR="006532AD" w:rsidRDefault="006532AD" w:rsidP="00DC42C0"/>
    <w:p w14:paraId="3821B5DD" w14:textId="77777777" w:rsidR="00DC42C0" w:rsidRDefault="00DC42C0" w:rsidP="00DC42C0"/>
    <w:p w14:paraId="759241F6" w14:textId="06F979AD" w:rsidR="008D0394" w:rsidRDefault="008D0394" w:rsidP="006B14D7">
      <w:pPr>
        <w:pStyle w:val="Heading2"/>
      </w:pPr>
      <w:bookmarkStart w:id="26" w:name="_Toc497994746"/>
      <w:bookmarkStart w:id="27" w:name="_Ref483207855"/>
      <w:bookmarkStart w:id="28" w:name="_Ref483207888"/>
      <w:bookmarkStart w:id="29" w:name="_Ref483207903"/>
      <w:bookmarkStart w:id="30" w:name="_Ref483207997"/>
      <w:bookmarkStart w:id="31" w:name="_Ref483208469"/>
      <w:r>
        <w:t>Remarks Entry</w:t>
      </w:r>
      <w:bookmarkEnd w:id="26"/>
    </w:p>
    <w:p w14:paraId="11097D4D" w14:textId="77777777" w:rsidR="006532AD" w:rsidRPr="006532AD" w:rsidRDefault="006532AD" w:rsidP="006532AD"/>
    <w:p w14:paraId="315455AB" w14:textId="5E9EE6CF" w:rsidR="008D0394" w:rsidRDefault="006532AD" w:rsidP="006532AD">
      <w:pPr>
        <w:pStyle w:val="Heading3"/>
      </w:pPr>
      <w:bookmarkStart w:id="32" w:name="_Toc497994747"/>
      <w:r>
        <w:t>Human Machine Interface</w:t>
      </w:r>
      <w:bookmarkEnd w:id="32"/>
    </w:p>
    <w:p w14:paraId="0B675AAA" w14:textId="32C642B4" w:rsidR="008D0394" w:rsidRDefault="006532AD" w:rsidP="00E878EE">
      <w:pPr>
        <w:pStyle w:val="Image"/>
      </w:pPr>
      <w:r>
        <w:drawing>
          <wp:inline distT="0" distB="0" distL="0" distR="0" wp14:anchorId="14A3F5F7" wp14:editId="7AF9C0F0">
            <wp:extent cx="5486400" cy="302666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26664"/>
                    </a:xfrm>
                    <a:prstGeom prst="rect">
                      <a:avLst/>
                    </a:prstGeom>
                    <a:noFill/>
                  </pic:spPr>
                </pic:pic>
              </a:graphicData>
            </a:graphic>
          </wp:inline>
        </w:drawing>
      </w:r>
    </w:p>
    <w:p w14:paraId="170DE18F" w14:textId="76E511E3" w:rsidR="008D0394" w:rsidRDefault="006532AD" w:rsidP="006532AD">
      <w:pPr>
        <w:pStyle w:val="FigureCaption"/>
      </w:pPr>
      <w:bookmarkStart w:id="33" w:name="_Toc497994671"/>
      <w:r>
        <w:t xml:space="preserve">Figure </w:t>
      </w:r>
      <w:fldSimple w:instr=" STYLEREF 1 \s ">
        <w:r w:rsidR="00E7615C">
          <w:rPr>
            <w:noProof/>
          </w:rPr>
          <w:t>2</w:t>
        </w:r>
      </w:fldSimple>
      <w:r w:rsidR="00E7615C">
        <w:noBreakHyphen/>
      </w:r>
      <w:fldSimple w:instr=" SEQ Figure \* ARABIC \s 1 ">
        <w:r w:rsidR="00E7615C">
          <w:rPr>
            <w:noProof/>
          </w:rPr>
          <w:t>6</w:t>
        </w:r>
      </w:fldSimple>
      <w:r>
        <w:t>: Remarks Entry</w:t>
      </w:r>
      <w:bookmarkEnd w:id="33"/>
    </w:p>
    <w:p w14:paraId="5C8C6888" w14:textId="59D52E32" w:rsidR="006532AD" w:rsidRDefault="006532AD" w:rsidP="008D0394"/>
    <w:p w14:paraId="625A1259" w14:textId="6D4C88B3" w:rsidR="00DC4D58" w:rsidRDefault="00DC4D58" w:rsidP="00DC4D58">
      <w:pPr>
        <w:pStyle w:val="Heading3"/>
      </w:pPr>
      <w:bookmarkStart w:id="34" w:name="_Toc497994748"/>
      <w:r>
        <w:t>Requirements</w:t>
      </w:r>
      <w:bookmarkEnd w:id="34"/>
    </w:p>
    <w:p w14:paraId="74772455" w14:textId="1AB08467" w:rsidR="00DC4D58" w:rsidRDefault="00DC4D58" w:rsidP="00294F2D">
      <w:pPr>
        <w:numPr>
          <w:ilvl w:val="0"/>
          <w:numId w:val="79"/>
        </w:numPr>
        <w:tabs>
          <w:tab w:val="clear" w:pos="1440"/>
          <w:tab w:val="clear" w:pos="9360"/>
        </w:tabs>
        <w:spacing w:before="0" w:after="0"/>
        <w:contextualSpacing/>
        <w:rPr>
          <w:rFonts w:eastAsia="Times New Roman" w:cs="Times New Roman"/>
          <w:szCs w:val="24"/>
        </w:rPr>
      </w:pPr>
      <w:r>
        <w:rPr>
          <w:rFonts w:eastAsia="Times New Roman" w:cs="Times New Roman"/>
          <w:szCs w:val="24"/>
        </w:rPr>
        <w:t xml:space="preserve">The system will support the filter of remarks by type (tracker, pcd, ...).  </w:t>
      </w:r>
    </w:p>
    <w:p w14:paraId="0CF2DE6D" w14:textId="51CCA855" w:rsidR="00DC4D58" w:rsidRDefault="00DC4D58" w:rsidP="00DC4D58">
      <w:pPr>
        <w:pStyle w:val="Heading3"/>
      </w:pPr>
      <w:bookmarkStart w:id="35" w:name="_Toc497994749"/>
      <w:r>
        <w:t>Business Rules</w:t>
      </w:r>
      <w:bookmarkEnd w:id="35"/>
    </w:p>
    <w:p w14:paraId="3020909D" w14:textId="7372BAC0" w:rsidR="00DC4D58" w:rsidRDefault="00DC4D58" w:rsidP="008D0394"/>
    <w:p w14:paraId="13735FF9" w14:textId="464D7F5E" w:rsidR="00DC4D58" w:rsidRDefault="00DC4D58" w:rsidP="00DC4D58">
      <w:pPr>
        <w:pStyle w:val="Heading3"/>
      </w:pPr>
      <w:bookmarkStart w:id="36" w:name="_Toc497994750"/>
      <w:r>
        <w:t>Functions</w:t>
      </w:r>
      <w:bookmarkEnd w:id="36"/>
    </w:p>
    <w:p w14:paraId="01BB60BA" w14:textId="72330314" w:rsidR="00DC4D58" w:rsidRDefault="00DC4D58" w:rsidP="008D0394"/>
    <w:p w14:paraId="2A0A0CF4" w14:textId="1F9A686F" w:rsidR="00DC4D58" w:rsidRDefault="00DC4D58" w:rsidP="00DC4D58">
      <w:pPr>
        <w:pStyle w:val="Heading3"/>
      </w:pPr>
      <w:bookmarkStart w:id="37" w:name="_Toc497994751"/>
      <w:r>
        <w:t>Data Objects</w:t>
      </w:r>
      <w:bookmarkEnd w:id="37"/>
    </w:p>
    <w:p w14:paraId="2651A77E" w14:textId="4B02D51F" w:rsidR="00DC4D58" w:rsidRDefault="00DC4D58" w:rsidP="008D0394"/>
    <w:p w14:paraId="46B6F47B" w14:textId="176005EC" w:rsidR="00DC4D58" w:rsidRDefault="00DC4D58" w:rsidP="00DC4D58">
      <w:pPr>
        <w:pStyle w:val="Heading3"/>
      </w:pPr>
      <w:bookmarkStart w:id="38" w:name="_Toc497994752"/>
      <w:r>
        <w:t>Views</w:t>
      </w:r>
      <w:bookmarkEnd w:id="38"/>
    </w:p>
    <w:p w14:paraId="5FB0D043" w14:textId="7D29769A" w:rsidR="00DC4D58" w:rsidRDefault="00DC4D58" w:rsidP="008D0394"/>
    <w:p w14:paraId="3AB7F7B1" w14:textId="650DFD5B" w:rsidR="00DC4D58" w:rsidRDefault="00DC4D58" w:rsidP="00DC4D58">
      <w:pPr>
        <w:pStyle w:val="Heading3"/>
      </w:pPr>
      <w:bookmarkStart w:id="39" w:name="_Toc497994753"/>
      <w:r>
        <w:lastRenderedPageBreak/>
        <w:t>Complexity</w:t>
      </w:r>
      <w:bookmarkEnd w:id="39"/>
    </w:p>
    <w:p w14:paraId="6D2554AD" w14:textId="77777777" w:rsidR="00DC4D58" w:rsidRDefault="00DC4D58" w:rsidP="008D0394"/>
    <w:p w14:paraId="6A33B48C" w14:textId="29D56C54" w:rsidR="00456A9C" w:rsidRDefault="002C5994" w:rsidP="00456A9C">
      <w:pPr>
        <w:pStyle w:val="Heading3"/>
      </w:pPr>
      <w:bookmarkStart w:id="40" w:name="_Toc497994754"/>
      <w:r>
        <w:t>Implementation</w:t>
      </w:r>
      <w:bookmarkEnd w:id="40"/>
    </w:p>
    <w:p w14:paraId="112FF742" w14:textId="4C1F0652" w:rsidR="006532AD" w:rsidRDefault="00456A9C" w:rsidP="00456A9C">
      <w:pPr>
        <w:pStyle w:val="Image"/>
      </w:pPr>
      <w:r w:rsidRPr="00456A9C">
        <w:drawing>
          <wp:inline distT="0" distB="0" distL="0" distR="0" wp14:anchorId="5D426482" wp14:editId="5407219D">
            <wp:extent cx="5486400" cy="31363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136392"/>
                    </a:xfrm>
                    <a:prstGeom prst="rect">
                      <a:avLst/>
                    </a:prstGeom>
                  </pic:spPr>
                </pic:pic>
              </a:graphicData>
            </a:graphic>
          </wp:inline>
        </w:drawing>
      </w:r>
    </w:p>
    <w:p w14:paraId="782D63FB" w14:textId="5B94B162" w:rsidR="006532AD" w:rsidRDefault="00456A9C" w:rsidP="00456A9C">
      <w:pPr>
        <w:pStyle w:val="FigureCaption"/>
      </w:pPr>
      <w:bookmarkStart w:id="41" w:name="_Toc497994672"/>
      <w:r>
        <w:t xml:space="preserve">Figure </w:t>
      </w:r>
      <w:fldSimple w:instr=" STYLEREF 1 \s ">
        <w:r w:rsidR="00E7615C">
          <w:rPr>
            <w:noProof/>
          </w:rPr>
          <w:t>2</w:t>
        </w:r>
      </w:fldSimple>
      <w:r w:rsidR="00E7615C">
        <w:noBreakHyphen/>
      </w:r>
      <w:fldSimple w:instr=" SEQ Figure \* ARABIC \s 1 ">
        <w:r w:rsidR="00E7615C">
          <w:rPr>
            <w:noProof/>
          </w:rPr>
          <w:t>7</w:t>
        </w:r>
      </w:fldSimple>
      <w:r>
        <w:t>: Remark Input</w:t>
      </w:r>
      <w:bookmarkEnd w:id="41"/>
    </w:p>
    <w:p w14:paraId="00619F8E" w14:textId="77777777" w:rsidR="006532AD" w:rsidRDefault="006532AD" w:rsidP="008D0394"/>
    <w:p w14:paraId="3C32B85E" w14:textId="77777777" w:rsidR="006532AD" w:rsidRDefault="006532AD" w:rsidP="008D0394"/>
    <w:p w14:paraId="00D7C752" w14:textId="0E560A88" w:rsidR="006532AD" w:rsidRDefault="006532AD" w:rsidP="008D0394"/>
    <w:p w14:paraId="15DEAF8B" w14:textId="3AF3D5DB" w:rsidR="00456A9C" w:rsidRDefault="00456A9C" w:rsidP="008D0394"/>
    <w:p w14:paraId="375FF35F" w14:textId="3415F21B" w:rsidR="00456A9C" w:rsidRDefault="00456A9C" w:rsidP="008D0394"/>
    <w:p w14:paraId="48F5D15F" w14:textId="08278585" w:rsidR="00456A9C" w:rsidRDefault="00456A9C" w:rsidP="008D0394"/>
    <w:p w14:paraId="6F39E7B3" w14:textId="77777777" w:rsidR="00456A9C" w:rsidRDefault="00456A9C" w:rsidP="008D0394"/>
    <w:p w14:paraId="71063621" w14:textId="77777777" w:rsidR="006532AD" w:rsidRDefault="006532AD" w:rsidP="008D0394"/>
    <w:p w14:paraId="165789AD" w14:textId="77777777" w:rsidR="006532AD" w:rsidRDefault="006532AD" w:rsidP="008D0394"/>
    <w:p w14:paraId="37497044" w14:textId="77777777" w:rsidR="006532AD" w:rsidRDefault="006532AD" w:rsidP="008D0394"/>
    <w:p w14:paraId="17649FF2" w14:textId="77777777" w:rsidR="006532AD" w:rsidRDefault="006532AD" w:rsidP="008D0394"/>
    <w:p w14:paraId="0A58C615" w14:textId="77777777" w:rsidR="006532AD" w:rsidRDefault="006532AD" w:rsidP="008D0394"/>
    <w:p w14:paraId="0AB3CBD4" w14:textId="77777777" w:rsidR="006532AD" w:rsidRDefault="006532AD" w:rsidP="008D0394"/>
    <w:p w14:paraId="2E9F4056" w14:textId="77777777" w:rsidR="006532AD" w:rsidRDefault="006532AD" w:rsidP="008D0394"/>
    <w:p w14:paraId="2E73DF30" w14:textId="77777777" w:rsidR="006532AD" w:rsidRPr="008D0394" w:rsidRDefault="006532AD" w:rsidP="008D0394"/>
    <w:p w14:paraId="37A24D0E" w14:textId="77777777" w:rsidR="00F061A0" w:rsidRDefault="00F061A0" w:rsidP="00F061A0">
      <w:pPr>
        <w:pStyle w:val="Heading2"/>
      </w:pPr>
      <w:bookmarkStart w:id="42" w:name="_Toc497994755"/>
      <w:r>
        <w:lastRenderedPageBreak/>
        <w:t>Feedback Entry</w:t>
      </w:r>
      <w:bookmarkEnd w:id="42"/>
    </w:p>
    <w:p w14:paraId="6872D405" w14:textId="77777777" w:rsidR="00F061A0" w:rsidRPr="00F65548" w:rsidRDefault="00F061A0" w:rsidP="00F061A0"/>
    <w:p w14:paraId="183CBE07" w14:textId="77777777" w:rsidR="00F061A0" w:rsidRDefault="00F061A0" w:rsidP="00F061A0">
      <w:pPr>
        <w:pStyle w:val="Heading3"/>
      </w:pPr>
      <w:bookmarkStart w:id="43" w:name="_Toc497994756"/>
      <w:r>
        <w:t>Human Machine Interfaces</w:t>
      </w:r>
      <w:bookmarkEnd w:id="43"/>
    </w:p>
    <w:p w14:paraId="6D52CFD5" w14:textId="77777777" w:rsidR="00F061A0" w:rsidRDefault="00F061A0" w:rsidP="00F061A0">
      <w:pPr>
        <w:pStyle w:val="Image"/>
      </w:pPr>
      <w:r w:rsidRPr="00197FE0">
        <w:drawing>
          <wp:inline distT="0" distB="0" distL="0" distR="0" wp14:anchorId="10D785E3" wp14:editId="37381E4C">
            <wp:extent cx="5486400" cy="313639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136392"/>
                    </a:xfrm>
                    <a:prstGeom prst="rect">
                      <a:avLst/>
                    </a:prstGeom>
                  </pic:spPr>
                </pic:pic>
              </a:graphicData>
            </a:graphic>
          </wp:inline>
        </w:drawing>
      </w:r>
    </w:p>
    <w:p w14:paraId="1CFC0E8D" w14:textId="3DA2CB63" w:rsidR="00F061A0" w:rsidRDefault="00F061A0" w:rsidP="00F061A0">
      <w:pPr>
        <w:pStyle w:val="FigureCaption"/>
      </w:pPr>
      <w:bookmarkStart w:id="44" w:name="_Toc497994673"/>
      <w:r>
        <w:t xml:space="preserve">Figure </w:t>
      </w:r>
      <w:fldSimple w:instr=" STYLEREF 1 \s ">
        <w:r w:rsidR="00E7615C">
          <w:rPr>
            <w:noProof/>
          </w:rPr>
          <w:t>2</w:t>
        </w:r>
      </w:fldSimple>
      <w:r w:rsidR="00E7615C">
        <w:noBreakHyphen/>
      </w:r>
      <w:fldSimple w:instr=" SEQ Figure \* ARABIC \s 1 ">
        <w:r w:rsidR="00E7615C">
          <w:rPr>
            <w:noProof/>
          </w:rPr>
          <w:t>8</w:t>
        </w:r>
      </w:fldSimple>
      <w:r>
        <w:t>: Feedback Entry</w:t>
      </w:r>
      <w:bookmarkEnd w:id="44"/>
    </w:p>
    <w:p w14:paraId="0CC6E78E" w14:textId="77777777" w:rsidR="00F061A0" w:rsidRPr="00C365E7" w:rsidRDefault="00F061A0" w:rsidP="00F061A0"/>
    <w:p w14:paraId="45ADEC21" w14:textId="77777777" w:rsidR="00F061A0" w:rsidRDefault="00F061A0" w:rsidP="00F061A0">
      <w:pPr>
        <w:pStyle w:val="Heading3"/>
      </w:pPr>
      <w:bookmarkStart w:id="45" w:name="_Toc497994757"/>
      <w:r>
        <w:t>Requirements</w:t>
      </w:r>
      <w:bookmarkEnd w:id="45"/>
    </w:p>
    <w:p w14:paraId="3C489B02" w14:textId="77777777" w:rsidR="00F061A0" w:rsidRPr="00767D54" w:rsidRDefault="00F061A0" w:rsidP="00F061A0"/>
    <w:p w14:paraId="486F8094" w14:textId="77777777" w:rsidR="00F061A0" w:rsidRDefault="00F061A0" w:rsidP="00F061A0">
      <w:pPr>
        <w:pStyle w:val="Heading3"/>
      </w:pPr>
      <w:bookmarkStart w:id="46" w:name="_Toc497994758"/>
      <w:r>
        <w:t>Business Rules</w:t>
      </w:r>
      <w:bookmarkEnd w:id="46"/>
    </w:p>
    <w:p w14:paraId="78A49A55" w14:textId="77777777" w:rsidR="00F061A0" w:rsidRPr="00F65548" w:rsidRDefault="00F061A0" w:rsidP="00F061A0"/>
    <w:p w14:paraId="5DC1B6A6" w14:textId="77777777" w:rsidR="00F061A0" w:rsidRDefault="00F061A0" w:rsidP="00F061A0">
      <w:pPr>
        <w:pStyle w:val="Heading3"/>
      </w:pPr>
      <w:bookmarkStart w:id="47" w:name="_Toc497994759"/>
      <w:r>
        <w:t>Views</w:t>
      </w:r>
      <w:bookmarkEnd w:id="47"/>
    </w:p>
    <w:p w14:paraId="6B88DD3D" w14:textId="77777777" w:rsidR="00F061A0" w:rsidRPr="00767D54" w:rsidRDefault="00F061A0" w:rsidP="00F061A0">
      <w:pPr>
        <w:rPr>
          <w:rFonts w:eastAsia="Times New Roman" w:cs="Times New Roman"/>
        </w:rPr>
      </w:pPr>
    </w:p>
    <w:p w14:paraId="7C9C4C51" w14:textId="77777777" w:rsidR="00F061A0" w:rsidRDefault="00F061A0" w:rsidP="00F061A0">
      <w:pPr>
        <w:pStyle w:val="Heading3"/>
      </w:pPr>
      <w:bookmarkStart w:id="48" w:name="_Toc497994760"/>
      <w:r>
        <w:t>Functions</w:t>
      </w:r>
      <w:bookmarkEnd w:id="48"/>
    </w:p>
    <w:p w14:paraId="1328B3A5" w14:textId="77777777" w:rsidR="00F061A0" w:rsidRDefault="00F061A0" w:rsidP="00F061A0"/>
    <w:p w14:paraId="1B8069EE" w14:textId="77777777" w:rsidR="00F061A0" w:rsidRDefault="00F061A0" w:rsidP="00F061A0">
      <w:pPr>
        <w:pStyle w:val="Heading3"/>
      </w:pPr>
      <w:bookmarkStart w:id="49" w:name="_Toc497994761"/>
      <w:r>
        <w:t>Data Objects</w:t>
      </w:r>
      <w:bookmarkEnd w:id="49"/>
    </w:p>
    <w:p w14:paraId="286C90A6" w14:textId="77777777" w:rsidR="00F061A0" w:rsidRDefault="00F061A0" w:rsidP="00F061A0"/>
    <w:p w14:paraId="67F60B31" w14:textId="77777777" w:rsidR="00F061A0" w:rsidRDefault="00F061A0" w:rsidP="00F061A0">
      <w:pPr>
        <w:pStyle w:val="Heading3"/>
      </w:pPr>
      <w:bookmarkStart w:id="50" w:name="_Toc497994762"/>
      <w:r>
        <w:t>Enumerations</w:t>
      </w:r>
      <w:bookmarkEnd w:id="50"/>
    </w:p>
    <w:p w14:paraId="65183D4D" w14:textId="77777777" w:rsidR="00F061A0" w:rsidRDefault="00F061A0" w:rsidP="00F061A0"/>
    <w:p w14:paraId="6DF49F64" w14:textId="77777777" w:rsidR="00F061A0" w:rsidRPr="00E32B4E" w:rsidRDefault="00F061A0" w:rsidP="00F061A0">
      <w:pPr>
        <w:pStyle w:val="Heading3"/>
      </w:pPr>
      <w:bookmarkStart w:id="51" w:name="_Toc497994763"/>
      <w:r>
        <w:lastRenderedPageBreak/>
        <w:t>Complexity</w:t>
      </w:r>
      <w:bookmarkEnd w:id="51"/>
    </w:p>
    <w:tbl>
      <w:tblPr>
        <w:tblStyle w:val="TableGrid"/>
        <w:tblW w:w="0" w:type="auto"/>
        <w:tblInd w:w="360" w:type="dxa"/>
        <w:tblLook w:val="04A0" w:firstRow="1" w:lastRow="0" w:firstColumn="1" w:lastColumn="0" w:noHBand="0" w:noVBand="1"/>
      </w:tblPr>
      <w:tblGrid>
        <w:gridCol w:w="2155"/>
        <w:gridCol w:w="913"/>
      </w:tblGrid>
      <w:tr w:rsidR="00F061A0" w:rsidRPr="007445B1" w14:paraId="0B59EDB2" w14:textId="77777777" w:rsidTr="00F061A0">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C93B929" w14:textId="77777777" w:rsidR="00F061A0" w:rsidRPr="007445B1" w:rsidRDefault="00F061A0" w:rsidP="00F061A0">
            <w:pPr>
              <w:pStyle w:val="TableHeading"/>
            </w:pPr>
          </w:p>
        </w:tc>
        <w:tc>
          <w:tcPr>
            <w:tcW w:w="913" w:type="dxa"/>
            <w:shd w:val="clear" w:color="auto" w:fill="BFBFBF" w:themeFill="background1" w:themeFillShade="BF"/>
          </w:tcPr>
          <w:p w14:paraId="2A334139" w14:textId="77777777" w:rsidR="00F061A0" w:rsidRPr="007445B1" w:rsidRDefault="00F061A0" w:rsidP="00F061A0">
            <w:pPr>
              <w:pStyle w:val="TableHeading"/>
            </w:pPr>
            <w:r>
              <w:t>Count</w:t>
            </w:r>
          </w:p>
        </w:tc>
      </w:tr>
      <w:tr w:rsidR="00F061A0" w:rsidRPr="007445B1" w14:paraId="4C899D9A" w14:textId="77777777" w:rsidTr="00F061A0">
        <w:tc>
          <w:tcPr>
            <w:tcW w:w="2155" w:type="dxa"/>
          </w:tcPr>
          <w:p w14:paraId="14006BCE" w14:textId="77777777" w:rsidR="00F061A0" w:rsidRPr="007445B1" w:rsidRDefault="00F061A0"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6F3482C4" w14:textId="77777777" w:rsidR="00F061A0" w:rsidRPr="007445B1" w:rsidRDefault="00F061A0" w:rsidP="00F061A0">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061A0" w:rsidRPr="007445B1" w14:paraId="4C666FE0" w14:textId="77777777" w:rsidTr="00F061A0">
        <w:tc>
          <w:tcPr>
            <w:tcW w:w="2155" w:type="dxa"/>
          </w:tcPr>
          <w:p w14:paraId="566FF549" w14:textId="77777777" w:rsidR="00F061A0" w:rsidRPr="007445B1" w:rsidRDefault="00F061A0" w:rsidP="00F061A0">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021D148" w14:textId="77777777" w:rsidR="00F061A0" w:rsidRPr="007445B1" w:rsidRDefault="00F061A0" w:rsidP="00F061A0">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061A0" w:rsidRPr="007445B1" w14:paraId="39DFCEF5" w14:textId="77777777" w:rsidTr="00F061A0">
        <w:tc>
          <w:tcPr>
            <w:tcW w:w="2155" w:type="dxa"/>
          </w:tcPr>
          <w:p w14:paraId="10DED179" w14:textId="77777777" w:rsidR="00F061A0" w:rsidRPr="007445B1" w:rsidRDefault="00F061A0"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F16D46A" w14:textId="77777777" w:rsidR="00F061A0" w:rsidRPr="007445B1" w:rsidRDefault="00F061A0" w:rsidP="00F061A0">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061A0" w:rsidRPr="007445B1" w14:paraId="7E4D9CE0" w14:textId="77777777" w:rsidTr="00F061A0">
        <w:tc>
          <w:tcPr>
            <w:tcW w:w="2155" w:type="dxa"/>
          </w:tcPr>
          <w:p w14:paraId="5A136EC9" w14:textId="77777777" w:rsidR="00F061A0" w:rsidRPr="007445B1" w:rsidRDefault="00F061A0"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68DF06F" w14:textId="77777777" w:rsidR="00F061A0" w:rsidRPr="007445B1" w:rsidRDefault="00F061A0" w:rsidP="00F061A0">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061A0" w:rsidRPr="007445B1" w14:paraId="3A063ECD" w14:textId="77777777" w:rsidTr="00F061A0">
        <w:tc>
          <w:tcPr>
            <w:tcW w:w="2155" w:type="dxa"/>
          </w:tcPr>
          <w:p w14:paraId="02883351" w14:textId="77777777" w:rsidR="00F061A0" w:rsidRPr="007445B1" w:rsidRDefault="00F061A0"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E255A4E" w14:textId="77777777" w:rsidR="00F061A0" w:rsidRPr="007445B1" w:rsidRDefault="00F061A0" w:rsidP="00F061A0">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061A0" w:rsidRPr="007445B1" w14:paraId="3E468403" w14:textId="77777777" w:rsidTr="00F061A0">
        <w:tc>
          <w:tcPr>
            <w:tcW w:w="2155" w:type="dxa"/>
          </w:tcPr>
          <w:p w14:paraId="1CA40E80" w14:textId="77777777" w:rsidR="00F061A0" w:rsidRPr="007445B1" w:rsidRDefault="00F061A0" w:rsidP="00F061A0">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CCCF7AD" w14:textId="77777777" w:rsidR="00F061A0" w:rsidRPr="007445B1" w:rsidRDefault="00F061A0" w:rsidP="00F061A0">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32432A9A" w14:textId="77777777" w:rsidR="00F061A0" w:rsidRDefault="00F061A0" w:rsidP="00F061A0">
      <w:pPr>
        <w:pStyle w:val="Heading3"/>
      </w:pPr>
      <w:bookmarkStart w:id="52" w:name="_Toc497994764"/>
      <w:r>
        <w:t>Implementation</w:t>
      </w:r>
      <w:bookmarkEnd w:id="52"/>
    </w:p>
    <w:p w14:paraId="55C622AC" w14:textId="77777777" w:rsidR="00F061A0" w:rsidRDefault="00F061A0" w:rsidP="00F061A0"/>
    <w:p w14:paraId="2D2CFA53" w14:textId="77777777" w:rsidR="00F061A0" w:rsidRDefault="00F061A0" w:rsidP="00F061A0"/>
    <w:p w14:paraId="318C13D3" w14:textId="77777777" w:rsidR="00F061A0" w:rsidRDefault="00F061A0" w:rsidP="00F061A0"/>
    <w:p w14:paraId="65E15F0A" w14:textId="77777777" w:rsidR="00F061A0" w:rsidRDefault="00F061A0" w:rsidP="00F061A0"/>
    <w:p w14:paraId="1207F739" w14:textId="77777777" w:rsidR="00F061A0" w:rsidRDefault="00F061A0" w:rsidP="00F061A0"/>
    <w:p w14:paraId="56A41175" w14:textId="77777777" w:rsidR="00F061A0" w:rsidRDefault="00F061A0" w:rsidP="00F061A0"/>
    <w:p w14:paraId="6F3EA7D8" w14:textId="77777777" w:rsidR="00F061A0" w:rsidRDefault="00F061A0" w:rsidP="00F061A0"/>
    <w:p w14:paraId="51B9EA5A" w14:textId="77777777" w:rsidR="00F061A0" w:rsidRDefault="00F061A0" w:rsidP="00F061A0"/>
    <w:p w14:paraId="6460534A" w14:textId="77777777" w:rsidR="00F061A0" w:rsidRDefault="00F061A0" w:rsidP="00F061A0"/>
    <w:p w14:paraId="5E681A7E" w14:textId="77777777" w:rsidR="00F061A0" w:rsidRDefault="00F061A0" w:rsidP="00F061A0"/>
    <w:p w14:paraId="5ACD4118" w14:textId="77777777" w:rsidR="00F061A0" w:rsidRDefault="00F061A0" w:rsidP="00F061A0"/>
    <w:p w14:paraId="0F471016" w14:textId="77777777" w:rsidR="00F061A0" w:rsidRDefault="00F061A0" w:rsidP="00F061A0"/>
    <w:p w14:paraId="3440D1B8" w14:textId="77777777" w:rsidR="00F061A0" w:rsidRDefault="00F061A0" w:rsidP="00F061A0"/>
    <w:p w14:paraId="35BA3C63" w14:textId="77777777" w:rsidR="00F061A0" w:rsidRDefault="00F061A0" w:rsidP="00F061A0"/>
    <w:p w14:paraId="44AB72D0" w14:textId="77777777" w:rsidR="00F061A0" w:rsidRDefault="00F061A0" w:rsidP="00F061A0"/>
    <w:p w14:paraId="00606F08" w14:textId="77777777" w:rsidR="00F061A0" w:rsidRDefault="00F061A0" w:rsidP="00F061A0"/>
    <w:p w14:paraId="0E9034BD" w14:textId="77777777" w:rsidR="00F061A0" w:rsidRDefault="00F061A0" w:rsidP="00F061A0"/>
    <w:p w14:paraId="4D43FE4B" w14:textId="77777777" w:rsidR="00F061A0" w:rsidRDefault="00F061A0" w:rsidP="00F061A0"/>
    <w:p w14:paraId="447F5DF7" w14:textId="77777777" w:rsidR="00F061A0" w:rsidRDefault="00F061A0" w:rsidP="00F061A0"/>
    <w:p w14:paraId="6544AD29" w14:textId="77777777" w:rsidR="00F061A0" w:rsidRDefault="00F061A0" w:rsidP="00F061A0"/>
    <w:p w14:paraId="16B3F555" w14:textId="77777777" w:rsidR="00F061A0" w:rsidRDefault="00F061A0" w:rsidP="00F061A0"/>
    <w:p w14:paraId="01CF56A1" w14:textId="313A067C" w:rsidR="00BF79FF" w:rsidRDefault="00E27EF1" w:rsidP="006B14D7">
      <w:pPr>
        <w:pStyle w:val="Heading2"/>
      </w:pPr>
      <w:bookmarkStart w:id="53" w:name="_Toc497994765"/>
      <w:r>
        <w:t xml:space="preserve">PCD </w:t>
      </w:r>
      <w:r w:rsidR="006B14D7">
        <w:t>Tracker Entry</w:t>
      </w:r>
      <w:bookmarkEnd w:id="27"/>
      <w:bookmarkEnd w:id="28"/>
      <w:bookmarkEnd w:id="29"/>
      <w:bookmarkEnd w:id="30"/>
      <w:bookmarkEnd w:id="31"/>
      <w:bookmarkEnd w:id="53"/>
    </w:p>
    <w:p w14:paraId="0A3B11F8" w14:textId="77777777" w:rsidR="003242D6" w:rsidRPr="003242D6" w:rsidRDefault="003242D6" w:rsidP="003242D6">
      <w:r w:rsidRPr="003242D6">
        <w:t xml:space="preserve">This HMI allows the user to enter and/or update common information needed for a related set of tasks.  The user can add and/or delete remarks regarding the activity from this HMI.  These </w:t>
      </w:r>
      <w:r w:rsidRPr="003242D6">
        <w:lastRenderedPageBreak/>
        <w:t xml:space="preserve">remarks will be included in the draft PCD where the user can choose to exclude the remarks from the PCD submission.  The “defined fields” allows the user to add program specific terms.  </w:t>
      </w:r>
    </w:p>
    <w:p w14:paraId="172D0268" w14:textId="77777777" w:rsidR="003242D6" w:rsidRPr="003242D6" w:rsidRDefault="003242D6" w:rsidP="003242D6">
      <w:r w:rsidRPr="003242D6">
        <w:t>The “tasks” panel provide</w:t>
      </w:r>
      <w:r>
        <w:t>s</w:t>
      </w:r>
      <w:r w:rsidRPr="003242D6">
        <w:t xml:space="preserve"> an area where the user can view sub-tasks related to the PCD.  The</w:t>
      </w:r>
      <w:r>
        <w:t>se</w:t>
      </w:r>
      <w:r w:rsidRPr="003242D6">
        <w:t xml:space="preserve"> </w:t>
      </w:r>
      <w:r>
        <w:t>are</w:t>
      </w:r>
      <w:r w:rsidRPr="003242D6">
        <w:t xml:space="preserve"> tasks that require completion before the PCD can be submitted.  This allows management to be able to track the PCD development a finer level of detail.  The “task maintenance” button provides the user access the “PCD Tracker Maintenance” HMI.  When the user exits the “task maintenance” function the system will refresh the “tasks” panel.</w:t>
      </w:r>
    </w:p>
    <w:p w14:paraId="34C219CD" w14:textId="652B6BE2" w:rsidR="00BF79FF" w:rsidRDefault="003242D6" w:rsidP="003242D6">
      <w:r w:rsidRPr="003242D6">
        <w:t>The “</w:t>
      </w:r>
      <w:r w:rsidR="00456A9C">
        <w:t>material List</w:t>
      </w:r>
      <w:r w:rsidRPr="003242D6">
        <w:t xml:space="preserve">” button provides the user with the functionality need to create a </w:t>
      </w:r>
      <w:r w:rsidR="00456A9C">
        <w:t>material List</w:t>
      </w:r>
      <w:r w:rsidRPr="003242D6">
        <w:t xml:space="preserve"> for PCD from the PCD application.  Changes to the </w:t>
      </w:r>
      <w:r w:rsidR="00456A9C">
        <w:t>material List</w:t>
      </w:r>
      <w:r w:rsidRPr="003242D6">
        <w:t xml:space="preserve"> would cause the system version the PCD.  </w:t>
      </w:r>
      <w:r w:rsidR="00BF79FF">
        <w:t>Human Machine Interfaces</w:t>
      </w:r>
      <w:r w:rsidR="005174DA">
        <w:t xml:space="preserve">.  </w:t>
      </w:r>
    </w:p>
    <w:p w14:paraId="1564A9C0" w14:textId="77777777" w:rsidR="005174DA" w:rsidRPr="005174DA" w:rsidRDefault="005174DA" w:rsidP="005174DA">
      <w:r w:rsidRPr="005174DA">
        <w:t>Xxxxxx-ARCI-FY-TI-SEQ#</w:t>
      </w:r>
    </w:p>
    <w:p w14:paraId="51D0E588" w14:textId="77777777" w:rsidR="005174DA" w:rsidRPr="005174DA" w:rsidRDefault="005174DA" w:rsidP="005174DA">
      <w:r w:rsidRPr="005174DA">
        <w:t>The “copy” button includes copying the tasks.</w:t>
      </w:r>
    </w:p>
    <w:p w14:paraId="56026C22" w14:textId="77777777" w:rsidR="005174DA" w:rsidRDefault="005174DA" w:rsidP="005174DA">
      <w:r w:rsidRPr="005174DA">
        <w:t>Sort/filter</w:t>
      </w:r>
      <w:r>
        <w:t xml:space="preserve"> for tasks</w:t>
      </w:r>
      <w:r w:rsidRPr="005174DA">
        <w:t>?</w:t>
      </w:r>
    </w:p>
    <w:p w14:paraId="35FB2EB7" w14:textId="77777777" w:rsidR="00721334" w:rsidRDefault="00721334" w:rsidP="00721334">
      <w:pPr>
        <w:pStyle w:val="Heading3"/>
      </w:pPr>
      <w:bookmarkStart w:id="54" w:name="_Toc497994766"/>
      <w:r>
        <w:t>Human Machine Interface</w:t>
      </w:r>
      <w:bookmarkEnd w:id="54"/>
    </w:p>
    <w:p w14:paraId="003BFE92" w14:textId="77777777" w:rsidR="00721334" w:rsidRPr="00721334" w:rsidRDefault="00721334" w:rsidP="00721334">
      <w:pPr>
        <w:pStyle w:val="Heading4"/>
      </w:pPr>
      <w:bookmarkStart w:id="55" w:name="_Toc497994767"/>
      <w:r>
        <w:t>PCD Tracker Entry (Blank)</w:t>
      </w:r>
      <w:bookmarkEnd w:id="55"/>
    </w:p>
    <w:p w14:paraId="18A1E395" w14:textId="77777777" w:rsidR="00BF79FF" w:rsidRDefault="00FD7ACA" w:rsidP="00E878EE">
      <w:pPr>
        <w:pStyle w:val="Image"/>
      </w:pPr>
      <w:r>
        <w:drawing>
          <wp:inline distT="0" distB="0" distL="0" distR="0" wp14:anchorId="31F64A24" wp14:editId="5087251D">
            <wp:extent cx="5486400" cy="42153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215384"/>
                    </a:xfrm>
                    <a:prstGeom prst="rect">
                      <a:avLst/>
                    </a:prstGeom>
                    <a:noFill/>
                  </pic:spPr>
                </pic:pic>
              </a:graphicData>
            </a:graphic>
          </wp:inline>
        </w:drawing>
      </w:r>
    </w:p>
    <w:p w14:paraId="15A49BFB" w14:textId="2AE5B830" w:rsidR="00BF79FF" w:rsidRDefault="00473C42" w:rsidP="0046264C">
      <w:pPr>
        <w:pStyle w:val="FigureCaption"/>
      </w:pPr>
      <w:bookmarkStart w:id="56" w:name="_Toc497994674"/>
      <w:r>
        <w:t xml:space="preserve">Figure </w:t>
      </w:r>
      <w:fldSimple w:instr=" STYLEREF 1 \s ">
        <w:r w:rsidR="00E7615C">
          <w:rPr>
            <w:noProof/>
          </w:rPr>
          <w:t>2</w:t>
        </w:r>
      </w:fldSimple>
      <w:r w:rsidR="00E7615C">
        <w:noBreakHyphen/>
      </w:r>
      <w:fldSimple w:instr=" SEQ Figure \* ARABIC \s 1 ">
        <w:r w:rsidR="00E7615C">
          <w:rPr>
            <w:noProof/>
          </w:rPr>
          <w:t>9</w:t>
        </w:r>
      </w:fldSimple>
      <w:r>
        <w:t>: PCD Tracker Entry (Blank)</w:t>
      </w:r>
      <w:bookmarkEnd w:id="56"/>
    </w:p>
    <w:p w14:paraId="6700ADA6" w14:textId="7AAE1CE3" w:rsidR="005174DA" w:rsidRPr="005174DA" w:rsidRDefault="005174DA" w:rsidP="008D2B25">
      <w:pPr>
        <w:pStyle w:val="ListParagraph"/>
        <w:numPr>
          <w:ilvl w:val="0"/>
          <w:numId w:val="58"/>
        </w:numPr>
      </w:pPr>
      <w:r w:rsidRPr="005174DA">
        <w:lastRenderedPageBreak/>
        <w:t>Save:</w:t>
      </w:r>
      <w:r w:rsidRPr="005174DA">
        <w:tab/>
        <w:t>Allows the user to save their changes made to the tracker entry.  The system will trigger the creat</w:t>
      </w:r>
      <w:r>
        <w:t>ion</w:t>
      </w:r>
      <w:r w:rsidRPr="005174DA">
        <w:t xml:space="preserve"> of</w:t>
      </w:r>
      <w:r>
        <w:t xml:space="preserve"> a</w:t>
      </w:r>
      <w:r w:rsidRPr="005174DA">
        <w:t xml:space="preserve"> required audit records.  “Task Maintenance” and “</w:t>
      </w:r>
      <w:r w:rsidR="00456A9C">
        <w:t>Material List</w:t>
      </w:r>
      <w:r w:rsidRPr="005174DA">
        <w:t>” have their own save functions.</w:t>
      </w:r>
    </w:p>
    <w:p w14:paraId="2012B7EB" w14:textId="77777777" w:rsidR="005174DA" w:rsidRPr="005174DA" w:rsidRDefault="005174DA" w:rsidP="008D2B25">
      <w:pPr>
        <w:pStyle w:val="ListParagraph"/>
        <w:numPr>
          <w:ilvl w:val="0"/>
          <w:numId w:val="58"/>
        </w:numPr>
      </w:pPr>
      <w:r w:rsidRPr="005174DA">
        <w:t>Copy:</w:t>
      </w:r>
      <w:r w:rsidRPr="005174DA">
        <w:tab/>
        <w:t xml:space="preserve">Allows the user to select an existing tracker entry and use it to pre-populate a new entry.  The system will include all associated task data.  </w:t>
      </w:r>
      <w:r w:rsidRPr="00721334">
        <w:rPr>
          <w:color w:val="FF0000"/>
        </w:rPr>
        <w:t>(Need a save as function.  The user would need to change either FY, TI or Subject to prevent a duplicate entry error.)</w:t>
      </w:r>
    </w:p>
    <w:p w14:paraId="09266CAB" w14:textId="77777777" w:rsidR="005174DA" w:rsidRPr="005174DA" w:rsidRDefault="005174DA" w:rsidP="008D2B25">
      <w:pPr>
        <w:pStyle w:val="ListParagraph"/>
        <w:numPr>
          <w:ilvl w:val="0"/>
          <w:numId w:val="58"/>
        </w:numPr>
      </w:pPr>
      <w:r w:rsidRPr="005174DA">
        <w:t>Print:</w:t>
      </w:r>
      <w:r w:rsidRPr="005174DA">
        <w:tab/>
        <w:t>Allows the user to view a printer ready version of the PCD, and print the PCD.</w:t>
      </w:r>
    </w:p>
    <w:p w14:paraId="22239BBD" w14:textId="77777777" w:rsidR="005174DA" w:rsidRPr="005174DA" w:rsidRDefault="005174DA" w:rsidP="008D2B25">
      <w:pPr>
        <w:pStyle w:val="ListParagraph"/>
        <w:numPr>
          <w:ilvl w:val="0"/>
          <w:numId w:val="58"/>
        </w:numPr>
      </w:pPr>
      <w:r w:rsidRPr="005174DA">
        <w:t>Delete:</w:t>
      </w:r>
      <w:r w:rsidRPr="005174DA">
        <w:tab/>
        <w:t>Allows the user to delete the “</w:t>
      </w:r>
      <w:r w:rsidRPr="00721334">
        <w:rPr>
          <w:color w:val="FF0000"/>
        </w:rPr>
        <w:t>draft</w:t>
      </w:r>
      <w:r w:rsidRPr="005174DA">
        <w:t>” PCD.  The system will flag the entry as deleted and hide the entry from most searches, but the record will be retained by the system for audit purposes.</w:t>
      </w:r>
    </w:p>
    <w:p w14:paraId="4B1A5D4D" w14:textId="77777777" w:rsidR="005174DA" w:rsidRPr="005174DA" w:rsidRDefault="005174DA" w:rsidP="008D2B25">
      <w:pPr>
        <w:pStyle w:val="ListParagraph"/>
        <w:numPr>
          <w:ilvl w:val="0"/>
          <w:numId w:val="58"/>
        </w:numPr>
      </w:pPr>
      <w:r w:rsidRPr="005174DA">
        <w:t>Cancel:</w:t>
      </w:r>
      <w:r w:rsidRPr="005174DA">
        <w:tab/>
        <w:t>Allows the user to reset the view to the values at existed upon open the HMI.</w:t>
      </w:r>
    </w:p>
    <w:p w14:paraId="4D7A434A" w14:textId="77777777" w:rsidR="00767D54" w:rsidRDefault="005174DA" w:rsidP="008D2B25">
      <w:pPr>
        <w:pStyle w:val="ListParagraph"/>
        <w:numPr>
          <w:ilvl w:val="0"/>
          <w:numId w:val="58"/>
        </w:numPr>
      </w:pPr>
      <w:r w:rsidRPr="005174DA">
        <w:t>Create PCD:</w:t>
      </w:r>
      <w:r w:rsidRPr="005174DA">
        <w:tab/>
        <w:t>Allows the user to generate a PCD using the data entry into and/or associated with the tracker entry.  Upon the initial generation the system will use all data associated with the entry.  If the user choose the exclude tasks, remarks, attachments, etc. from the draft PCD, the system will flag those items from future re-generations of the PCD.  (So we need a function to add them back in?) The system will trigger the creat</w:t>
      </w:r>
      <w:r>
        <w:t>ion</w:t>
      </w:r>
      <w:r w:rsidRPr="005174DA">
        <w:t xml:space="preserve"> of required audit records.   The system will open the “PCD” view upon completion.  </w:t>
      </w:r>
    </w:p>
    <w:p w14:paraId="6674526F" w14:textId="4414E81D" w:rsidR="001A589E" w:rsidRDefault="001A589E" w:rsidP="008D2B25">
      <w:pPr>
        <w:pStyle w:val="ListParagraph"/>
        <w:numPr>
          <w:ilvl w:val="0"/>
          <w:numId w:val="58"/>
        </w:numPr>
      </w:pPr>
      <w:r>
        <w:t>Back:</w:t>
      </w:r>
      <w:r>
        <w:tab/>
        <w:t>Returns to the “</w:t>
      </w:r>
      <w:r w:rsidR="002C5994">
        <w:t>Status Summary</w:t>
      </w:r>
      <w:r>
        <w:t>”</w:t>
      </w:r>
      <w:r w:rsidR="00174560">
        <w:t xml:space="preserve">.  </w:t>
      </w:r>
    </w:p>
    <w:p w14:paraId="178B6363" w14:textId="77777777" w:rsidR="00767D54" w:rsidRDefault="00767D54" w:rsidP="00721334">
      <w:pPr>
        <w:pStyle w:val="Heading5"/>
      </w:pPr>
      <w:r>
        <w:t>Requirements</w:t>
      </w:r>
    </w:p>
    <w:p w14:paraId="5970987E" w14:textId="13942B68" w:rsidR="005174DA" w:rsidRPr="005174DA" w:rsidRDefault="005174DA" w:rsidP="008D2B25">
      <w:pPr>
        <w:pStyle w:val="ListParagraph"/>
        <w:numPr>
          <w:ilvl w:val="0"/>
          <w:numId w:val="40"/>
        </w:numPr>
      </w:pPr>
      <w:r w:rsidRPr="005174DA">
        <w:t>The system will all</w:t>
      </w:r>
      <w:r w:rsidR="00456A9C">
        <w:t>ow</w:t>
      </w:r>
      <w:r w:rsidRPr="005174DA">
        <w:t xml:space="preserve"> the &lt;users&gt; to add, update and remove &lt;tasks&gt;.  </w:t>
      </w:r>
    </w:p>
    <w:p w14:paraId="4F96F735" w14:textId="77777777" w:rsidR="005174DA" w:rsidRPr="005174DA" w:rsidRDefault="005174DA" w:rsidP="008D2B25">
      <w:pPr>
        <w:pStyle w:val="ListParagraph"/>
        <w:numPr>
          <w:ilvl w:val="0"/>
          <w:numId w:val="40"/>
        </w:numPr>
      </w:pPr>
      <w:r w:rsidRPr="005174DA">
        <w:t>The system will allow only the &lt;authorized users&gt; to add and/or delete &lt;remarks&gt;.</w:t>
      </w:r>
    </w:p>
    <w:p w14:paraId="6D96997F" w14:textId="77777777" w:rsidR="005174DA" w:rsidRPr="005174DA" w:rsidRDefault="005174DA" w:rsidP="008D2B25">
      <w:pPr>
        <w:pStyle w:val="ListParagraph"/>
        <w:numPr>
          <w:ilvl w:val="0"/>
          <w:numId w:val="40"/>
        </w:numPr>
      </w:pPr>
      <w:r w:rsidRPr="005174DA">
        <w:t xml:space="preserve">The system will allow the &lt;users&gt; to copy an existing &lt;tracker&gt; into a new &lt;tracker&gt;.  </w:t>
      </w:r>
    </w:p>
    <w:p w14:paraId="458B96E5" w14:textId="77777777" w:rsidR="005174DA" w:rsidRPr="005174DA" w:rsidRDefault="005174DA" w:rsidP="008D2B25">
      <w:pPr>
        <w:pStyle w:val="ListParagraph"/>
        <w:numPr>
          <w:ilvl w:val="0"/>
          <w:numId w:val="40"/>
        </w:numPr>
      </w:pPr>
      <w:r w:rsidRPr="005174DA">
        <w:t>The system will allow the &lt;users&gt; to generate a &lt;draft PCD&gt; from the related &lt;tasks&gt;.</w:t>
      </w:r>
    </w:p>
    <w:p w14:paraId="1728AF7A" w14:textId="77777777" w:rsidR="005174DA" w:rsidRPr="005174DA" w:rsidRDefault="005174DA" w:rsidP="008D2B25">
      <w:pPr>
        <w:pStyle w:val="ListParagraph"/>
        <w:numPr>
          <w:ilvl w:val="0"/>
          <w:numId w:val="40"/>
        </w:numPr>
      </w:pPr>
      <w:r w:rsidRPr="005174DA">
        <w:t>The system will show the status of the PCD.</w:t>
      </w:r>
    </w:p>
    <w:p w14:paraId="0EE09E76" w14:textId="77777777" w:rsidR="005174DA" w:rsidRPr="005174DA" w:rsidRDefault="005174DA" w:rsidP="008D2B25">
      <w:pPr>
        <w:pStyle w:val="ListParagraph"/>
        <w:numPr>
          <w:ilvl w:val="0"/>
          <w:numId w:val="40"/>
        </w:numPr>
      </w:pPr>
      <w:r w:rsidRPr="005174DA">
        <w:t>The system will allow the &lt;user&gt; to view all the tasks the have been assigned to the &lt;tracker&gt;.</w:t>
      </w:r>
    </w:p>
    <w:p w14:paraId="5A2BBEC0" w14:textId="77777777" w:rsidR="005174DA" w:rsidRPr="005174DA" w:rsidRDefault="005174DA" w:rsidP="008D2B25">
      <w:pPr>
        <w:pStyle w:val="ListParagraph"/>
        <w:numPr>
          <w:ilvl w:val="0"/>
          <w:numId w:val="40"/>
        </w:numPr>
      </w:pPr>
      <w:r w:rsidRPr="005174DA">
        <w:t>The system will allow only the &lt;authorized users&gt; to edit and/or delete a &lt;tracker&gt;.</w:t>
      </w:r>
    </w:p>
    <w:p w14:paraId="5B41BA31" w14:textId="77777777" w:rsidR="005174DA" w:rsidRPr="005174DA" w:rsidRDefault="005174DA" w:rsidP="008D2B25">
      <w:pPr>
        <w:pStyle w:val="ListParagraph"/>
        <w:numPr>
          <w:ilvl w:val="0"/>
          <w:numId w:val="40"/>
        </w:numPr>
      </w:pPr>
      <w:r w:rsidRPr="005174DA">
        <w:t>Upon delete of a &lt;remark&gt; the system will flag the &lt;remark&gt; record as logically deleted.</w:t>
      </w:r>
    </w:p>
    <w:p w14:paraId="0390DFF7" w14:textId="77777777" w:rsidR="005174DA" w:rsidRPr="005174DA" w:rsidRDefault="005174DA" w:rsidP="008D2B25">
      <w:pPr>
        <w:pStyle w:val="ListParagraph"/>
        <w:numPr>
          <w:ilvl w:val="0"/>
          <w:numId w:val="40"/>
        </w:numPr>
      </w:pPr>
      <w:r w:rsidRPr="005174DA">
        <w:t>Upon delete of a &lt;defined field&gt; the system will flag the &lt;defined field&gt; record as logically deleted.</w:t>
      </w:r>
    </w:p>
    <w:p w14:paraId="67ECCB5D" w14:textId="32BE2B5E" w:rsidR="005174DA" w:rsidRPr="005174DA" w:rsidRDefault="005174DA" w:rsidP="008D2B25">
      <w:pPr>
        <w:pStyle w:val="ListParagraph"/>
        <w:numPr>
          <w:ilvl w:val="0"/>
          <w:numId w:val="40"/>
        </w:numPr>
      </w:pPr>
      <w:r w:rsidRPr="005174DA">
        <w:t>Upon delete of a &lt;</w:t>
      </w:r>
      <w:r w:rsidR="00456A9C">
        <w:t>material List</w:t>
      </w:r>
      <w:r w:rsidRPr="005174DA">
        <w:t>&gt; the system will flag the &lt;</w:t>
      </w:r>
      <w:r w:rsidR="00456A9C">
        <w:t>material List</w:t>
      </w:r>
      <w:r w:rsidRPr="005174DA">
        <w:t>&gt; record as logically deleted</w:t>
      </w:r>
    </w:p>
    <w:p w14:paraId="02429750" w14:textId="77777777" w:rsidR="00767D54" w:rsidRDefault="00767D54" w:rsidP="00721334">
      <w:pPr>
        <w:pStyle w:val="Heading5"/>
      </w:pPr>
      <w:r>
        <w:t>Business Rules</w:t>
      </w:r>
    </w:p>
    <w:p w14:paraId="4FB39A73" w14:textId="77777777" w:rsidR="005174DA" w:rsidRPr="005174DA" w:rsidRDefault="005174DA" w:rsidP="008D2B25">
      <w:pPr>
        <w:pStyle w:val="ListParagraph"/>
      </w:pPr>
      <w:r w:rsidRPr="005174DA">
        <w:t>The date required can be no early than the current date.</w:t>
      </w:r>
    </w:p>
    <w:p w14:paraId="38390512" w14:textId="77777777" w:rsidR="005174DA" w:rsidRPr="005174DA" w:rsidRDefault="005174DA" w:rsidP="008D2B25">
      <w:pPr>
        <w:pStyle w:val="ListParagraph"/>
      </w:pPr>
      <w:r w:rsidRPr="005174DA">
        <w:t>When a new &lt;PCD&gt; is requested the &lt;PCD identifier&gt; is populated with a &lt;draft PCD identifier&gt;.</w:t>
      </w:r>
    </w:p>
    <w:p w14:paraId="7E846578" w14:textId="77777777" w:rsidR="005174DA" w:rsidRPr="005174DA" w:rsidRDefault="005174DA" w:rsidP="008D2B25">
      <w:pPr>
        <w:pStyle w:val="ListParagraph"/>
      </w:pPr>
      <w:r w:rsidRPr="005174DA">
        <w:t>The &lt;draft PCD identifier&gt; will be updated with &lt;PCD&gt; identifier upon &lt;PCD&gt; approval.</w:t>
      </w:r>
    </w:p>
    <w:p w14:paraId="383595F2" w14:textId="77777777" w:rsidR="005174DA" w:rsidRPr="005174DA" w:rsidRDefault="005174DA" w:rsidP="008D2B25">
      <w:pPr>
        <w:pStyle w:val="ListParagraph"/>
      </w:pPr>
      <w:r w:rsidRPr="005174DA">
        <w:t>The &lt;PCD status&gt; will default to ?????.</w:t>
      </w:r>
    </w:p>
    <w:p w14:paraId="7AC6275F" w14:textId="77777777" w:rsidR="005174DA" w:rsidRPr="005174DA" w:rsidRDefault="005174DA" w:rsidP="008D2B25">
      <w:pPr>
        <w:pStyle w:val="ListParagraph"/>
      </w:pPr>
      <w:r w:rsidRPr="005174DA">
        <w:t>The &lt;FY&gt; is a required field and will default to blank.</w:t>
      </w:r>
    </w:p>
    <w:p w14:paraId="1EE16C23" w14:textId="77777777" w:rsidR="005174DA" w:rsidRPr="005174DA" w:rsidRDefault="005174DA" w:rsidP="008D2B25">
      <w:pPr>
        <w:pStyle w:val="ListParagraph"/>
      </w:pPr>
      <w:r w:rsidRPr="005174DA">
        <w:t>The &lt;FY&gt; will be selected from the active values contained in the &lt;FY&gt; enumeration list.</w:t>
      </w:r>
    </w:p>
    <w:p w14:paraId="48FE41AC" w14:textId="77777777" w:rsidR="005174DA" w:rsidRPr="005174DA" w:rsidRDefault="005174DA" w:rsidP="008D2B25">
      <w:pPr>
        <w:pStyle w:val="ListParagraph"/>
      </w:pPr>
      <w:r w:rsidRPr="005174DA">
        <w:t>The &lt;TI&gt; is a required field and will default to blank.</w:t>
      </w:r>
    </w:p>
    <w:p w14:paraId="5D2A3DD9" w14:textId="77777777" w:rsidR="005174DA" w:rsidRPr="005174DA" w:rsidRDefault="005174DA" w:rsidP="008D2B25">
      <w:pPr>
        <w:pStyle w:val="ListParagraph"/>
      </w:pPr>
      <w:r w:rsidRPr="005174DA">
        <w:t>The &lt;TI&gt; will be selected from the active values contained in the &lt;TI&gt; enumeration list.</w:t>
      </w:r>
    </w:p>
    <w:p w14:paraId="389389EB" w14:textId="77777777" w:rsidR="005174DA" w:rsidRPr="005174DA" w:rsidRDefault="005174DA" w:rsidP="008D2B25">
      <w:pPr>
        <w:pStyle w:val="ListParagraph"/>
      </w:pPr>
      <w:r w:rsidRPr="005174DA">
        <w:t xml:space="preserve">The &lt;subject&gt; is a required field and will default to “Enter Subject…”.  </w:t>
      </w:r>
    </w:p>
    <w:p w14:paraId="0F1EDF48" w14:textId="77777777" w:rsidR="005174DA" w:rsidRPr="005174DA" w:rsidRDefault="005174DA" w:rsidP="008D2B25">
      <w:pPr>
        <w:pStyle w:val="ListParagraph"/>
      </w:pPr>
      <w:r w:rsidRPr="005174DA">
        <w:t>The &lt;subject&gt; will accept any string except “Enter Subject…” as valid input.</w:t>
      </w:r>
    </w:p>
    <w:p w14:paraId="2E6877A4" w14:textId="77777777" w:rsidR="005174DA" w:rsidRPr="005174DA" w:rsidRDefault="005174DA" w:rsidP="008D2B25">
      <w:pPr>
        <w:pStyle w:val="ListParagraph"/>
      </w:pPr>
      <w:r w:rsidRPr="005174DA">
        <w:t>The &lt;hull&gt; will default to blank.</w:t>
      </w:r>
    </w:p>
    <w:p w14:paraId="78C2A80A" w14:textId="77777777" w:rsidR="005174DA" w:rsidRPr="005174DA" w:rsidRDefault="005174DA" w:rsidP="008D2B25">
      <w:pPr>
        <w:pStyle w:val="ListParagraph"/>
      </w:pPr>
      <w:r w:rsidRPr="005174DA">
        <w:t>The &lt;hull&gt; will be selected from the active values contained in the &lt;hull&gt; enumeration list.</w:t>
      </w:r>
    </w:p>
    <w:p w14:paraId="5EB58330" w14:textId="77777777" w:rsidR="005174DA" w:rsidRPr="005174DA" w:rsidRDefault="005174DA" w:rsidP="008D2B25">
      <w:pPr>
        <w:pStyle w:val="ListParagraph"/>
      </w:pPr>
      <w:r w:rsidRPr="005174DA">
        <w:t>The &lt;contract&gt; will default to &lt;blank&gt;.</w:t>
      </w:r>
    </w:p>
    <w:p w14:paraId="7476B681" w14:textId="77777777" w:rsidR="005174DA" w:rsidRPr="005174DA" w:rsidRDefault="005174DA" w:rsidP="008D2B25">
      <w:pPr>
        <w:pStyle w:val="ListParagraph"/>
      </w:pPr>
      <w:r w:rsidRPr="005174DA">
        <w:lastRenderedPageBreak/>
        <w:t>The &lt;contract&gt; will be selected from the active values contained in the &lt;contract&gt; enumeration list.</w:t>
      </w:r>
    </w:p>
    <w:p w14:paraId="09446C8D" w14:textId="77777777" w:rsidR="005174DA" w:rsidRPr="005174DA" w:rsidRDefault="005174DA" w:rsidP="008D2B25">
      <w:pPr>
        <w:pStyle w:val="ListParagraph"/>
      </w:pPr>
      <w:r w:rsidRPr="005174DA">
        <w:t>The &lt;funded&gt; will default to "N" until selected by the &lt;project manager&gt;.</w:t>
      </w:r>
    </w:p>
    <w:p w14:paraId="2105101A" w14:textId="77777777" w:rsidR="005174DA" w:rsidRPr="005174DA" w:rsidRDefault="005174DA" w:rsidP="008D2B25">
      <w:pPr>
        <w:pStyle w:val="ListParagraph"/>
      </w:pPr>
      <w:r w:rsidRPr="005174DA">
        <w:t>The &lt;fea&gt; identifier will default to "NA" until selected by the &lt;project manager&gt;.</w:t>
      </w:r>
    </w:p>
    <w:p w14:paraId="5A4775BC" w14:textId="77777777" w:rsidR="005174DA" w:rsidRPr="005174DA" w:rsidRDefault="005174DA" w:rsidP="008D2B25">
      <w:pPr>
        <w:pStyle w:val="ListParagraph"/>
      </w:pPr>
      <w:r w:rsidRPr="005174DA">
        <w:t>The &lt;contract&gt; is a required field and will default to &lt;blank&gt;.</w:t>
      </w:r>
    </w:p>
    <w:p w14:paraId="027C814C" w14:textId="77777777" w:rsidR="005174DA" w:rsidRPr="005174DA" w:rsidRDefault="005174DA" w:rsidP="008D2B25">
      <w:pPr>
        <w:pStyle w:val="ListParagraph"/>
      </w:pPr>
      <w:r w:rsidRPr="005174DA">
        <w:t>The &lt;originator&gt; will default to the individual who created the &lt;draft PCD&gt;.</w:t>
      </w:r>
    </w:p>
    <w:p w14:paraId="7D78E578" w14:textId="77777777" w:rsidR="005174DA" w:rsidRPr="005174DA" w:rsidRDefault="005174DA" w:rsidP="005174DA"/>
    <w:p w14:paraId="22083AE3" w14:textId="77777777" w:rsidR="005174DA" w:rsidRPr="005174DA" w:rsidRDefault="005174DA" w:rsidP="008D2B25">
      <w:pPr>
        <w:pStyle w:val="ListParagraph"/>
      </w:pPr>
      <w:r w:rsidRPr="005174DA">
        <w:t>The &lt;on dock/need date&gt; will default to &lt;blank&gt; until entered by the &lt;project manager&gt;.</w:t>
      </w:r>
    </w:p>
    <w:p w14:paraId="30C7DE79" w14:textId="77777777" w:rsidR="005174DA" w:rsidRPr="005174DA" w:rsidRDefault="005174DA" w:rsidP="008D2B25">
      <w:pPr>
        <w:pStyle w:val="ListParagraph"/>
      </w:pPr>
      <w:r w:rsidRPr="005174DA">
        <w:t>The default &lt;PCD lead time&gt; is 365.</w:t>
      </w:r>
    </w:p>
    <w:p w14:paraId="7EAE90C9" w14:textId="77777777" w:rsidR="005174DA" w:rsidRPr="005174DA" w:rsidRDefault="005174DA" w:rsidP="008D2B25">
      <w:pPr>
        <w:pStyle w:val="ListParagraph"/>
      </w:pPr>
      <w:r w:rsidRPr="005174DA">
        <w:t xml:space="preserve">Upon modification of the &lt;PCD required date&gt; by the user the system will recalculate the &lt;PCD lead time&gt;. </w:t>
      </w:r>
    </w:p>
    <w:p w14:paraId="09F55E24" w14:textId="77777777" w:rsidR="005174DA" w:rsidRPr="005174DA" w:rsidRDefault="005174DA" w:rsidP="008D2B25">
      <w:pPr>
        <w:pStyle w:val="ListParagraph"/>
      </w:pPr>
      <w:r w:rsidRPr="005174DA">
        <w:t xml:space="preserve">The &lt;PCD lead time&gt; </w:t>
      </w:r>
      <w:r w:rsidR="00531896" w:rsidRPr="005174DA">
        <w:t>will greater</w:t>
      </w:r>
      <w:r w:rsidRPr="005174DA">
        <w:t xml:space="preserve"> than</w:t>
      </w:r>
      <w:r w:rsidR="00531896">
        <w:t xml:space="preserve"> or equal to</w:t>
      </w:r>
      <w:r w:rsidRPr="005174DA">
        <w:t xml:space="preserve"> 0.</w:t>
      </w:r>
    </w:p>
    <w:p w14:paraId="25294CF1" w14:textId="77777777" w:rsidR="005174DA" w:rsidRPr="005174DA" w:rsidRDefault="005174DA" w:rsidP="008D2B25">
      <w:pPr>
        <w:pStyle w:val="ListParagraph"/>
      </w:pPr>
      <w:r w:rsidRPr="005174DA">
        <w:t>The &lt;PCD lead time&gt; will validated against the active values contained in the &lt;PCD lead time&gt; enumeration list.  Non-standard values will be confirmed with the user.</w:t>
      </w:r>
    </w:p>
    <w:p w14:paraId="3C79866E" w14:textId="77777777" w:rsidR="005174DA" w:rsidRDefault="005174DA" w:rsidP="008D2B25">
      <w:pPr>
        <w:pStyle w:val="ListParagraph"/>
      </w:pPr>
      <w:r w:rsidRPr="005174DA">
        <w:t>The &lt;PCD required date&gt; default value is &lt;on dock/need date&gt; minus &lt;PCD lead time&gt;.</w:t>
      </w:r>
    </w:p>
    <w:p w14:paraId="1D26EB60" w14:textId="77777777" w:rsidR="0050425B" w:rsidRPr="005174DA" w:rsidRDefault="0050425B" w:rsidP="0050425B"/>
    <w:p w14:paraId="79208B4D" w14:textId="77777777" w:rsidR="005174DA" w:rsidRPr="005174DA" w:rsidRDefault="005174DA" w:rsidP="008D2B25">
      <w:pPr>
        <w:pStyle w:val="ListParagraph"/>
      </w:pPr>
      <w:r w:rsidRPr="005174DA">
        <w:t>The default &lt;delivery lead time&gt; is 90.</w:t>
      </w:r>
      <w:r w:rsidR="0050425B">
        <w:t xml:space="preserve">  </w:t>
      </w:r>
    </w:p>
    <w:p w14:paraId="708D0979" w14:textId="77777777" w:rsidR="005174DA" w:rsidRPr="005174DA" w:rsidRDefault="005174DA" w:rsidP="008D2B25">
      <w:pPr>
        <w:pStyle w:val="ListParagraph"/>
      </w:pPr>
      <w:r w:rsidRPr="005174DA">
        <w:t xml:space="preserve">Upon modification of the &lt;delivery required date&gt; by the user the system will recalculate the &lt;delivery lead time&gt;. </w:t>
      </w:r>
      <w:r w:rsidR="0050425B">
        <w:t xml:space="preserve"> </w:t>
      </w:r>
    </w:p>
    <w:p w14:paraId="6DB15493" w14:textId="77777777" w:rsidR="005174DA" w:rsidRPr="005174DA" w:rsidRDefault="005174DA" w:rsidP="008D2B25">
      <w:pPr>
        <w:pStyle w:val="ListParagraph"/>
      </w:pPr>
      <w:r w:rsidRPr="005174DA">
        <w:t xml:space="preserve">The &lt;delivery lead time&gt; </w:t>
      </w:r>
      <w:r w:rsidR="00531896" w:rsidRPr="005174DA">
        <w:t>will greater</w:t>
      </w:r>
      <w:r w:rsidRPr="005174DA">
        <w:t xml:space="preserve"> than</w:t>
      </w:r>
      <w:r w:rsidR="00531896">
        <w:t xml:space="preserve"> or equal to </w:t>
      </w:r>
      <w:r w:rsidRPr="005174DA">
        <w:t>0.</w:t>
      </w:r>
      <w:r w:rsidR="0050425B">
        <w:t xml:space="preserve">  </w:t>
      </w:r>
    </w:p>
    <w:p w14:paraId="470681B7" w14:textId="77777777" w:rsidR="005174DA" w:rsidRPr="005174DA" w:rsidRDefault="005174DA" w:rsidP="008D2B25">
      <w:pPr>
        <w:pStyle w:val="ListParagraph"/>
      </w:pPr>
      <w:r w:rsidRPr="005174DA">
        <w:t>The &lt;delivery lead time&gt; will validated against the active values contained in the &lt;delivery lead time&gt; enumeration list.  Non-standard values will be confirmed with the user.</w:t>
      </w:r>
      <w:r w:rsidR="0050425B">
        <w:t xml:space="preserve">  </w:t>
      </w:r>
    </w:p>
    <w:p w14:paraId="5FAB1C20" w14:textId="77777777" w:rsidR="005174DA" w:rsidRPr="005174DA" w:rsidRDefault="005174DA" w:rsidP="008D2B25">
      <w:pPr>
        <w:pStyle w:val="ListParagraph"/>
      </w:pPr>
      <w:r w:rsidRPr="005174DA">
        <w:t>The &lt;delivery required date&gt; default value is &lt;on dock/need date&gt; minus &lt;delivery lead time&gt;.</w:t>
      </w:r>
      <w:r w:rsidR="0050425B">
        <w:t xml:space="preserve">  </w:t>
      </w:r>
    </w:p>
    <w:p w14:paraId="4262DEE0" w14:textId="77777777" w:rsidR="005174DA" w:rsidRPr="005174DA" w:rsidRDefault="005174DA" w:rsidP="005174DA"/>
    <w:p w14:paraId="660D1CC0" w14:textId="77777777" w:rsidR="0050425B" w:rsidRPr="005174DA" w:rsidRDefault="0050425B" w:rsidP="008D2B25">
      <w:pPr>
        <w:pStyle w:val="ListParagraph"/>
      </w:pPr>
      <w:r w:rsidRPr="005174DA">
        <w:t>The default &lt;</w:t>
      </w:r>
      <w:r>
        <w:t>internal</w:t>
      </w:r>
      <w:r w:rsidRPr="005174DA">
        <w:t xml:space="preserve"> lead time&gt; is 0.</w:t>
      </w:r>
      <w:r>
        <w:t xml:space="preserve">  </w:t>
      </w:r>
    </w:p>
    <w:p w14:paraId="2014E8BD" w14:textId="77777777" w:rsidR="0050425B" w:rsidRPr="005174DA" w:rsidRDefault="0050425B" w:rsidP="008D2B25">
      <w:pPr>
        <w:pStyle w:val="ListParagraph"/>
      </w:pPr>
      <w:r w:rsidRPr="005174DA">
        <w:t>Upon modification of the &lt;</w:t>
      </w:r>
      <w:r w:rsidRPr="0050425B">
        <w:t xml:space="preserve"> </w:t>
      </w:r>
      <w:r w:rsidRPr="005174DA">
        <w:t xml:space="preserve">internal required date&gt; by the user the system will recalculate the &lt;internal lead time&gt;. </w:t>
      </w:r>
      <w:r>
        <w:t xml:space="preserve"> </w:t>
      </w:r>
    </w:p>
    <w:p w14:paraId="5D315F38" w14:textId="77777777" w:rsidR="005174DA" w:rsidRPr="005174DA" w:rsidRDefault="005174DA" w:rsidP="008D2B25">
      <w:pPr>
        <w:pStyle w:val="ListParagraph"/>
      </w:pPr>
      <w:r w:rsidRPr="005174DA">
        <w:t xml:space="preserve">The &lt;PCD </w:t>
      </w:r>
      <w:r w:rsidR="00531896">
        <w:t>rdd</w:t>
      </w:r>
      <w:r w:rsidRPr="005174DA">
        <w:t xml:space="preserve">&gt; cannot be later than or the same as the &lt;internal </w:t>
      </w:r>
      <w:r w:rsidR="00531896">
        <w:t>rdd</w:t>
      </w:r>
      <w:r w:rsidRPr="005174DA">
        <w:t>&gt;.</w:t>
      </w:r>
      <w:r w:rsidR="0050425B">
        <w:t xml:space="preserve">  </w:t>
      </w:r>
    </w:p>
    <w:p w14:paraId="4A1EC8E6" w14:textId="77777777" w:rsidR="005174DA" w:rsidRPr="005174DA" w:rsidRDefault="005174DA" w:rsidP="008D2B25">
      <w:pPr>
        <w:pStyle w:val="ListParagraph"/>
      </w:pPr>
      <w:r w:rsidRPr="005174DA">
        <w:t xml:space="preserve">The &lt;internal </w:t>
      </w:r>
      <w:r w:rsidR="00531896">
        <w:t>rdd</w:t>
      </w:r>
      <w:r w:rsidRPr="005174DA">
        <w:t>&gt; date cannot be later than or the same as the &lt;on dock/need date&gt;.</w:t>
      </w:r>
      <w:r w:rsidR="0050425B">
        <w:t xml:space="preserve">  </w:t>
      </w:r>
    </w:p>
    <w:p w14:paraId="1A0E0C6E" w14:textId="77777777" w:rsidR="005174DA" w:rsidRDefault="005174DA" w:rsidP="008D2B25">
      <w:pPr>
        <w:pStyle w:val="ListParagraph"/>
      </w:pPr>
      <w:r w:rsidRPr="005174DA">
        <w:t>The &lt;internal rdd&gt; identifier will default to &lt;blank&gt; until entered by the &lt;project manager&gt;.</w:t>
      </w:r>
      <w:r w:rsidR="0050425B">
        <w:t xml:space="preserve"> </w:t>
      </w:r>
      <w:r w:rsidRPr="005174DA">
        <w:t xml:space="preserve"> </w:t>
      </w:r>
    </w:p>
    <w:p w14:paraId="27FF8884" w14:textId="77777777" w:rsidR="00531896" w:rsidRPr="005174DA" w:rsidRDefault="00531896" w:rsidP="008D2B25">
      <w:pPr>
        <w:pStyle w:val="ListParagraph"/>
      </w:pPr>
      <w:r w:rsidRPr="005174DA">
        <w:t>The &lt;</w:t>
      </w:r>
      <w:r w:rsidRPr="00531896">
        <w:t xml:space="preserve"> </w:t>
      </w:r>
      <w:r w:rsidRPr="005174DA">
        <w:t>internal rdd &gt; default value is &lt;on dock/need date&gt; minus &lt;</w:t>
      </w:r>
      <w:r w:rsidR="0050425B" w:rsidRPr="0050425B">
        <w:t xml:space="preserve"> </w:t>
      </w:r>
      <w:r w:rsidR="0050425B" w:rsidRPr="005174DA">
        <w:t>internal lead time</w:t>
      </w:r>
      <w:r w:rsidRPr="005174DA">
        <w:t>&gt;</w:t>
      </w:r>
      <w:r w:rsidR="0050425B">
        <w:t xml:space="preserve">.  </w:t>
      </w:r>
    </w:p>
    <w:p w14:paraId="1124FE68" w14:textId="77777777" w:rsidR="005174DA" w:rsidRPr="005174DA" w:rsidRDefault="005174DA" w:rsidP="005174DA"/>
    <w:p w14:paraId="53409613" w14:textId="77777777" w:rsidR="005174DA" w:rsidRPr="005174DA" w:rsidRDefault="005174DA" w:rsidP="008D2B25">
      <w:pPr>
        <w:pStyle w:val="ListParagraph"/>
      </w:pPr>
      <w:r w:rsidRPr="005174DA">
        <w:t xml:space="preserve">The &lt;man pr&gt; </w:t>
      </w:r>
      <w:r w:rsidR="00351CCA">
        <w:t xml:space="preserve">Manassas purchase requisition default is false.  </w:t>
      </w:r>
    </w:p>
    <w:p w14:paraId="6FCA3CE1" w14:textId="77777777" w:rsidR="005174DA" w:rsidRPr="005174DA" w:rsidRDefault="005174DA" w:rsidP="008D2B25">
      <w:pPr>
        <w:pStyle w:val="ListParagraph"/>
      </w:pPr>
      <w:r w:rsidRPr="005174DA">
        <w:t xml:space="preserve">The &lt;man del o/l&gt; </w:t>
      </w:r>
      <w:r w:rsidR="00351CCA">
        <w:t xml:space="preserve">Manassas delivery date outlook is blank.  </w:t>
      </w:r>
    </w:p>
    <w:p w14:paraId="3C8E65BF" w14:textId="77777777" w:rsidR="005174DA" w:rsidRPr="005174DA" w:rsidRDefault="005174DA" w:rsidP="008D2B25">
      <w:pPr>
        <w:pStyle w:val="ListParagraph"/>
      </w:pPr>
      <w:r w:rsidRPr="005174DA">
        <w:t xml:space="preserve">The &lt;clw pr&gt; </w:t>
      </w:r>
      <w:r w:rsidR="00351CCA">
        <w:t xml:space="preserve">Clearwater purchase requisition default is false.  </w:t>
      </w:r>
    </w:p>
    <w:p w14:paraId="3DE21A57" w14:textId="77777777" w:rsidR="005174DA" w:rsidRPr="005174DA" w:rsidRDefault="005174DA" w:rsidP="008D2B25">
      <w:pPr>
        <w:pStyle w:val="ListParagraph"/>
      </w:pPr>
      <w:r w:rsidRPr="005174DA">
        <w:t>The &lt;clw del o/l&gt;</w:t>
      </w:r>
      <w:r w:rsidR="00351CCA">
        <w:t xml:space="preserve"> Clearwater delivery date outlook is blank.  </w:t>
      </w:r>
    </w:p>
    <w:p w14:paraId="26196029" w14:textId="77777777" w:rsidR="005174DA" w:rsidRPr="005174DA" w:rsidRDefault="005174DA" w:rsidP="005174DA"/>
    <w:p w14:paraId="368AD598" w14:textId="77777777" w:rsidR="005174DA" w:rsidRPr="005174DA" w:rsidRDefault="005174DA" w:rsidP="008D2B25">
      <w:pPr>
        <w:pStyle w:val="ListParagraph"/>
      </w:pPr>
      <w:r w:rsidRPr="005174DA">
        <w:t>The &lt;pn&gt; will</w:t>
      </w:r>
    </w:p>
    <w:p w14:paraId="0730F3C0" w14:textId="77777777" w:rsidR="005174DA" w:rsidRPr="005174DA" w:rsidRDefault="005174DA" w:rsidP="008D2B25">
      <w:pPr>
        <w:pStyle w:val="ListParagraph"/>
      </w:pPr>
      <w:r w:rsidRPr="005174DA">
        <w:t>The &lt;pl status&gt; identifier will default to &lt;blank&gt; until selected by the &lt;project manager&gt;.  Enumeration Type: Approval (blank, Pre-Release, Released)</w:t>
      </w:r>
    </w:p>
    <w:p w14:paraId="7C03C3D2" w14:textId="77777777" w:rsidR="005174DA" w:rsidRPr="005174DA" w:rsidRDefault="005174DA" w:rsidP="008D2B25">
      <w:pPr>
        <w:pStyle w:val="ListParagraph"/>
      </w:pPr>
      <w:r w:rsidRPr="005174DA">
        <w:t>The &lt;dwg status&gt; identifier will default to &lt;blank&gt; until selected by the &lt;project manager&gt;. Enumeration Type: Approval (blank, Pre-Release, Released)</w:t>
      </w:r>
    </w:p>
    <w:p w14:paraId="377C3C89" w14:textId="77777777" w:rsidR="005174DA" w:rsidRPr="005174DA" w:rsidRDefault="005174DA" w:rsidP="008D2B25">
      <w:pPr>
        <w:pStyle w:val="ListParagraph"/>
      </w:pPr>
      <w:r w:rsidRPr="005174DA">
        <w:t>The &lt;mod&gt; identifier will default to &lt;blank&gt; until selected by the &lt;project manager&gt;.</w:t>
      </w:r>
    </w:p>
    <w:p w14:paraId="342B2751" w14:textId="77777777" w:rsidR="005174DA" w:rsidRPr="005174DA" w:rsidRDefault="005174DA" w:rsidP="008D2B25">
      <w:pPr>
        <w:pStyle w:val="ListParagraph"/>
      </w:pPr>
      <w:r w:rsidRPr="005174DA">
        <w:t xml:space="preserve">The &lt;slin&gt; identifier will default to &lt;blank&gt; until entered by the &lt;project manager&gt;.  </w:t>
      </w:r>
    </w:p>
    <w:p w14:paraId="76901634" w14:textId="77777777" w:rsidR="005174DA" w:rsidRPr="005174DA" w:rsidRDefault="005174DA" w:rsidP="008D2B25">
      <w:pPr>
        <w:pStyle w:val="ListParagraph"/>
      </w:pPr>
      <w:r w:rsidRPr="005174DA">
        <w:lastRenderedPageBreak/>
        <w:t xml:space="preserve">The &lt;$est&gt; will default to &lt;blank&gt; until entered by the &lt;project manager&gt;. </w:t>
      </w:r>
    </w:p>
    <w:p w14:paraId="10B0C98C" w14:textId="77777777" w:rsidR="005174DA" w:rsidRPr="005174DA" w:rsidRDefault="005174DA" w:rsidP="008D2B25">
      <w:pPr>
        <w:pStyle w:val="ListParagraph"/>
      </w:pPr>
      <w:r w:rsidRPr="005174DA">
        <w:t>The &lt;bom&gt; identifier will default to &lt;blank&gt; until selected by the &lt;project manager&gt;. Enumeration Type: Approval (blank, Pre-Release, Released)</w:t>
      </w:r>
    </w:p>
    <w:p w14:paraId="6930AEB0" w14:textId="77777777" w:rsidR="005174DA" w:rsidRPr="005174DA" w:rsidRDefault="005174DA" w:rsidP="008D2B25">
      <w:pPr>
        <w:pStyle w:val="ListParagraph"/>
      </w:pPr>
      <w:r w:rsidRPr="005174DA">
        <w:t xml:space="preserve">The &lt;rec id&gt; </w:t>
      </w:r>
    </w:p>
    <w:p w14:paraId="0BAA83F0" w14:textId="77777777" w:rsidR="005174DA" w:rsidRPr="005174DA" w:rsidRDefault="005174DA" w:rsidP="008D2B25">
      <w:pPr>
        <w:pStyle w:val="ListParagraph"/>
      </w:pPr>
      <w:r w:rsidRPr="005174DA">
        <w:t xml:space="preserve">The &lt;next review&gt; </w:t>
      </w:r>
    </w:p>
    <w:p w14:paraId="77BCBEA5" w14:textId="77777777" w:rsidR="003C7B09" w:rsidRDefault="003C7B09" w:rsidP="003C7B09">
      <w:pPr>
        <w:pStyle w:val="Heading3"/>
      </w:pPr>
      <w:bookmarkStart w:id="57" w:name="_Toc497994768"/>
      <w:r>
        <w:t>Implementation</w:t>
      </w:r>
      <w:bookmarkEnd w:id="57"/>
    </w:p>
    <w:p w14:paraId="7BA27FB4" w14:textId="1904F130" w:rsidR="00473C42" w:rsidRDefault="003C7B09" w:rsidP="00EC0023">
      <w:pPr>
        <w:pBdr>
          <w:top w:val="thinThickLargeGap" w:sz="24" w:space="1" w:color="auto"/>
          <w:left w:val="thinThickLargeGap" w:sz="24" w:space="4" w:color="auto"/>
          <w:bottom w:val="thickThinLargeGap" w:sz="24" w:space="1" w:color="auto"/>
          <w:right w:val="thickThinLargeGap" w:sz="24" w:space="4" w:color="auto"/>
        </w:pBdr>
        <w:jc w:val="center"/>
      </w:pPr>
      <w:r w:rsidRPr="003C7B09">
        <w:rPr>
          <w:noProof/>
        </w:rPr>
        <w:drawing>
          <wp:inline distT="0" distB="0" distL="0" distR="0" wp14:anchorId="5026F71B" wp14:editId="5294D2B1">
            <wp:extent cx="5486400" cy="2642616"/>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5717"/>
                    <a:stretch/>
                  </pic:blipFill>
                  <pic:spPr bwMode="auto">
                    <a:xfrm>
                      <a:off x="0" y="0"/>
                      <a:ext cx="5486400" cy="2642616"/>
                    </a:xfrm>
                    <a:prstGeom prst="rect">
                      <a:avLst/>
                    </a:prstGeom>
                    <a:ln>
                      <a:noFill/>
                    </a:ln>
                    <a:extLst>
                      <a:ext uri="{53640926-AAD7-44D8-BBD7-CCE9431645EC}">
                        <a14:shadowObscured xmlns:a14="http://schemas.microsoft.com/office/drawing/2010/main"/>
                      </a:ext>
                    </a:extLst>
                  </pic:spPr>
                </pic:pic>
              </a:graphicData>
            </a:graphic>
          </wp:inline>
        </w:drawing>
      </w:r>
      <w:r w:rsidR="00EC0023" w:rsidRPr="00EC0023">
        <w:rPr>
          <w:noProof/>
        </w:rPr>
        <w:drawing>
          <wp:inline distT="0" distB="0" distL="0" distR="0" wp14:anchorId="7B964DDD" wp14:editId="72F80464">
            <wp:extent cx="5486400" cy="264261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3800"/>
                    <a:stretch/>
                  </pic:blipFill>
                  <pic:spPr bwMode="auto">
                    <a:xfrm>
                      <a:off x="0" y="0"/>
                      <a:ext cx="5486400" cy="2642616"/>
                    </a:xfrm>
                    <a:prstGeom prst="rect">
                      <a:avLst/>
                    </a:prstGeom>
                    <a:ln>
                      <a:noFill/>
                    </a:ln>
                    <a:extLst>
                      <a:ext uri="{53640926-AAD7-44D8-BBD7-CCE9431645EC}">
                        <a14:shadowObscured xmlns:a14="http://schemas.microsoft.com/office/drawing/2010/main"/>
                      </a:ext>
                    </a:extLst>
                  </pic:spPr>
                </pic:pic>
              </a:graphicData>
            </a:graphic>
          </wp:inline>
        </w:drawing>
      </w:r>
    </w:p>
    <w:p w14:paraId="240A2908" w14:textId="4D3545C5" w:rsidR="00473C42" w:rsidRDefault="00EC0023" w:rsidP="00EC0023">
      <w:pPr>
        <w:pStyle w:val="FigureCaption"/>
      </w:pPr>
      <w:bookmarkStart w:id="58" w:name="_Toc497994675"/>
      <w:r>
        <w:t xml:space="preserve">Figure </w:t>
      </w:r>
      <w:fldSimple w:instr=" STYLEREF 1 \s ">
        <w:r w:rsidR="00E7615C">
          <w:rPr>
            <w:noProof/>
          </w:rPr>
          <w:t>2</w:t>
        </w:r>
      </w:fldSimple>
      <w:r w:rsidR="00E7615C">
        <w:noBreakHyphen/>
      </w:r>
      <w:fldSimple w:instr=" SEQ Figure \* ARABIC \s 1 ">
        <w:r w:rsidR="00E7615C">
          <w:rPr>
            <w:noProof/>
          </w:rPr>
          <w:t>10</w:t>
        </w:r>
      </w:fldSimple>
      <w:r>
        <w:t>: Tracker Entry</w:t>
      </w:r>
      <w:bookmarkEnd w:id="58"/>
    </w:p>
    <w:p w14:paraId="34D4EF80" w14:textId="77777777" w:rsidR="00473C42" w:rsidRDefault="00473C42" w:rsidP="00721334"/>
    <w:p w14:paraId="67F4C1F0" w14:textId="11339F2F" w:rsidR="00473C42" w:rsidRDefault="00473C42" w:rsidP="00721334"/>
    <w:p w14:paraId="046E8D3E" w14:textId="6B60B217" w:rsidR="00EC0023" w:rsidRDefault="00EC0023" w:rsidP="00721334"/>
    <w:p w14:paraId="779D1729" w14:textId="77777777" w:rsidR="00EC0023" w:rsidRDefault="00EC0023" w:rsidP="00721334"/>
    <w:p w14:paraId="13B3270D" w14:textId="2F90F057" w:rsidR="00EC0023" w:rsidRDefault="00EC0023" w:rsidP="00721334"/>
    <w:p w14:paraId="0CAEC640" w14:textId="735D4711" w:rsidR="00721334" w:rsidRDefault="00721334" w:rsidP="00721334">
      <w:pPr>
        <w:pStyle w:val="Heading4"/>
      </w:pPr>
      <w:bookmarkStart w:id="59" w:name="_Toc497994769"/>
      <w:r>
        <w:t>PCD Tracker Entry (Populated)</w:t>
      </w:r>
      <w:bookmarkEnd w:id="59"/>
    </w:p>
    <w:p w14:paraId="27F84790" w14:textId="7919AAD0" w:rsidR="00721334" w:rsidRPr="00721334" w:rsidRDefault="00721334" w:rsidP="00721334">
      <w:r w:rsidRPr="00721334">
        <w:t>This is the “PCD Tracker Data View” HMI.  When the user clicked on the hyperlink in the “</w:t>
      </w:r>
      <w:r w:rsidR="002C5994">
        <w:t>Status Summary</w:t>
      </w:r>
      <w:r w:rsidRPr="00721334">
        <w:t xml:space="preserve">” HMI the system open this view for the user.  The view contains all the information displayed in the status row.  (See PCD Tracker Entry for more details.)  </w:t>
      </w:r>
    </w:p>
    <w:p w14:paraId="7ADE2FA2" w14:textId="77777777" w:rsidR="00721334" w:rsidRPr="00721334" w:rsidRDefault="00721334" w:rsidP="00721334">
      <w:r w:rsidRPr="00721334">
        <w:t>When the user edits a “remark” a audit record will be generated.</w:t>
      </w:r>
      <w:r>
        <w:t xml:space="preserve">  </w:t>
      </w:r>
    </w:p>
    <w:p w14:paraId="38D64F44" w14:textId="77777777" w:rsidR="00721334" w:rsidRDefault="00721334" w:rsidP="00E878EE">
      <w:pPr>
        <w:pStyle w:val="Image"/>
      </w:pPr>
      <w:r>
        <w:drawing>
          <wp:inline distT="0" distB="0" distL="0" distR="0" wp14:anchorId="6BA7A1CC" wp14:editId="18F70E44">
            <wp:extent cx="5486400" cy="42153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215384"/>
                    </a:xfrm>
                    <a:prstGeom prst="rect">
                      <a:avLst/>
                    </a:prstGeom>
                    <a:noFill/>
                  </pic:spPr>
                </pic:pic>
              </a:graphicData>
            </a:graphic>
          </wp:inline>
        </w:drawing>
      </w:r>
    </w:p>
    <w:p w14:paraId="10ABAF75" w14:textId="550C5C60" w:rsidR="00721334" w:rsidRDefault="00473C42" w:rsidP="0046264C">
      <w:pPr>
        <w:pStyle w:val="FigureCaption"/>
      </w:pPr>
      <w:bookmarkStart w:id="60" w:name="_Toc497994676"/>
      <w:r>
        <w:t xml:space="preserve">Figure </w:t>
      </w:r>
      <w:fldSimple w:instr=" STYLEREF 1 \s ">
        <w:r w:rsidR="00E7615C">
          <w:rPr>
            <w:noProof/>
          </w:rPr>
          <w:t>2</w:t>
        </w:r>
      </w:fldSimple>
      <w:r w:rsidR="00E7615C">
        <w:noBreakHyphen/>
      </w:r>
      <w:fldSimple w:instr=" SEQ Figure \* ARABIC \s 1 ">
        <w:r w:rsidR="00E7615C">
          <w:rPr>
            <w:noProof/>
          </w:rPr>
          <w:t>11</w:t>
        </w:r>
      </w:fldSimple>
      <w:r>
        <w:t>: PCD Tracker Entry (Populated)</w:t>
      </w:r>
      <w:bookmarkEnd w:id="60"/>
    </w:p>
    <w:p w14:paraId="2576E77C" w14:textId="77777777" w:rsidR="00721334" w:rsidRDefault="00721334" w:rsidP="00721334"/>
    <w:p w14:paraId="5D9B3A90" w14:textId="77777777" w:rsidR="00721334" w:rsidRDefault="00721334" w:rsidP="00721334">
      <w:pPr>
        <w:pStyle w:val="Heading4"/>
      </w:pPr>
      <w:bookmarkStart w:id="61" w:name="_Toc497994770"/>
      <w:r>
        <w:t>Requirements</w:t>
      </w:r>
      <w:bookmarkEnd w:id="61"/>
    </w:p>
    <w:p w14:paraId="2722A132" w14:textId="77777777" w:rsidR="00721334" w:rsidRPr="00721334" w:rsidRDefault="00721334" w:rsidP="008D2B25">
      <w:pPr>
        <w:pStyle w:val="ListParagraph"/>
        <w:numPr>
          <w:ilvl w:val="0"/>
          <w:numId w:val="59"/>
        </w:numPr>
      </w:pPr>
      <w:r w:rsidRPr="00721334">
        <w:t>The system will allow the user to save the data to Excel.</w:t>
      </w:r>
    </w:p>
    <w:p w14:paraId="768ED0CE" w14:textId="77777777" w:rsidR="00721334" w:rsidRDefault="00721334" w:rsidP="008D2B25">
      <w:pPr>
        <w:pStyle w:val="ListParagraph"/>
        <w:numPr>
          <w:ilvl w:val="0"/>
          <w:numId w:val="59"/>
        </w:numPr>
      </w:pPr>
      <w:r w:rsidRPr="00721334">
        <w:t>The system will allow the user to print the data.</w:t>
      </w:r>
    </w:p>
    <w:p w14:paraId="5FED6047" w14:textId="14E52C6D" w:rsidR="00721334" w:rsidRDefault="00721334" w:rsidP="00721334">
      <w:pPr>
        <w:pStyle w:val="Heading4"/>
      </w:pPr>
      <w:bookmarkStart w:id="62" w:name="_Toc497994771"/>
      <w:r>
        <w:t>Business Rules</w:t>
      </w:r>
      <w:bookmarkEnd w:id="62"/>
    </w:p>
    <w:p w14:paraId="30935DEF" w14:textId="77777777" w:rsidR="00721334" w:rsidRDefault="00721334" w:rsidP="008D2B25">
      <w:pPr>
        <w:pStyle w:val="ListParagraph"/>
        <w:numPr>
          <w:ilvl w:val="0"/>
          <w:numId w:val="63"/>
        </w:numPr>
      </w:pPr>
    </w:p>
    <w:p w14:paraId="20876102" w14:textId="1D1C613C" w:rsidR="00767D54" w:rsidRDefault="00767D54" w:rsidP="00C365E7">
      <w:pPr>
        <w:pStyle w:val="Heading3"/>
      </w:pPr>
      <w:bookmarkStart w:id="63" w:name="_Toc497994772"/>
      <w:r>
        <w:t>Functions</w:t>
      </w:r>
      <w:bookmarkEnd w:id="63"/>
    </w:p>
    <w:p w14:paraId="04A152A3" w14:textId="77777777" w:rsidR="004D5CD4" w:rsidRPr="004D5CD4" w:rsidRDefault="004D5CD4" w:rsidP="008D2B25">
      <w:pPr>
        <w:pStyle w:val="ListParagraph"/>
        <w:numPr>
          <w:ilvl w:val="0"/>
          <w:numId w:val="41"/>
        </w:numPr>
      </w:pPr>
      <w:r w:rsidRPr="004D5CD4">
        <w:t>Contract Selector</w:t>
      </w:r>
      <w:r w:rsidR="0048642F">
        <w:t xml:space="preserve">  </w:t>
      </w:r>
    </w:p>
    <w:p w14:paraId="3BEBE093" w14:textId="77777777" w:rsidR="00767D54" w:rsidRDefault="004D5CD4" w:rsidP="008D2B25">
      <w:pPr>
        <w:pStyle w:val="ListParagraph"/>
        <w:numPr>
          <w:ilvl w:val="0"/>
          <w:numId w:val="41"/>
        </w:numPr>
      </w:pPr>
      <w:r w:rsidRPr="004D5CD4">
        <w:t>Enumeration Helper</w:t>
      </w:r>
      <w:r w:rsidR="00B60F30">
        <w:t xml:space="preserve">  </w:t>
      </w:r>
    </w:p>
    <w:p w14:paraId="63134B6E" w14:textId="77777777" w:rsidR="0048642F" w:rsidRDefault="0048642F" w:rsidP="008D2B25">
      <w:pPr>
        <w:pStyle w:val="ListParagraph"/>
        <w:numPr>
          <w:ilvl w:val="0"/>
          <w:numId w:val="41"/>
        </w:numPr>
      </w:pPr>
      <w:r>
        <w:t xml:space="preserve">Calendar  </w:t>
      </w:r>
    </w:p>
    <w:p w14:paraId="7641A79B" w14:textId="64D961AB" w:rsidR="00767D54" w:rsidRDefault="00767D54" w:rsidP="00C365E7">
      <w:pPr>
        <w:pStyle w:val="Heading3"/>
      </w:pPr>
      <w:bookmarkStart w:id="64" w:name="_Toc497994773"/>
      <w:r>
        <w:lastRenderedPageBreak/>
        <w:t>Data Objects</w:t>
      </w:r>
      <w:bookmarkEnd w:id="64"/>
    </w:p>
    <w:p w14:paraId="4FC7CDAF" w14:textId="77777777" w:rsidR="004D5CD4" w:rsidRDefault="00F70FC7" w:rsidP="008D2B25">
      <w:pPr>
        <w:pStyle w:val="ListParagraph"/>
        <w:numPr>
          <w:ilvl w:val="0"/>
          <w:numId w:val="42"/>
        </w:numPr>
      </w:pPr>
      <w:r w:rsidRPr="00F70FC7">
        <w:fldChar w:fldCharType="begin"/>
      </w:r>
      <w:r w:rsidRPr="00F70FC7">
        <w:instrText xml:space="preserve"> REF _Ref483208503 \h  \* MERGEFORMAT </w:instrText>
      </w:r>
      <w:r w:rsidRPr="00F70FC7">
        <w:fldChar w:fldCharType="separate"/>
      </w:r>
      <w:r w:rsidR="00B76A4E">
        <w:t>Table 7</w:t>
      </w:r>
      <w:r w:rsidR="00B76A4E">
        <w:noBreakHyphen/>
        <w:t>1: Trackers</w:t>
      </w:r>
      <w:r w:rsidRPr="00F70FC7">
        <w:fldChar w:fldCharType="end"/>
      </w:r>
    </w:p>
    <w:p w14:paraId="3F2A8D76" w14:textId="77777777" w:rsidR="004D5CD4" w:rsidRPr="004D5CD4" w:rsidRDefault="00174560" w:rsidP="008D2B25">
      <w:pPr>
        <w:pStyle w:val="ListParagraph"/>
        <w:numPr>
          <w:ilvl w:val="0"/>
          <w:numId w:val="42"/>
        </w:numPr>
      </w:pPr>
      <w:r>
        <w:fldChar w:fldCharType="begin"/>
      </w:r>
      <w:r>
        <w:instrText xml:space="preserve"> REF _Ref483215020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r w:rsidRPr="004D5CD4">
        <w:t xml:space="preserve"> </w:t>
      </w:r>
    </w:p>
    <w:p w14:paraId="5E81CE5E" w14:textId="77777777" w:rsidR="00174560" w:rsidRPr="004D5CD4" w:rsidRDefault="00B555E0" w:rsidP="008D2B25">
      <w:pPr>
        <w:pStyle w:val="ListParagraph"/>
        <w:numPr>
          <w:ilvl w:val="0"/>
          <w:numId w:val="42"/>
        </w:numPr>
      </w:pPr>
      <w:hyperlink w:anchor="_Table_Remarks" w:history="1">
        <w:r w:rsidR="00F70FC7" w:rsidRPr="00F70FC7">
          <w:rPr>
            <w:rStyle w:val="Hyperlink"/>
          </w:rPr>
          <w:fldChar w:fldCharType="begin"/>
        </w:r>
        <w:r w:rsidR="00F70FC7" w:rsidRPr="00F70FC7">
          <w:rPr>
            <w:rStyle w:val="Hyperlink"/>
          </w:rPr>
          <w:instrText xml:space="preserve"> REF _Ref483208738 \h </w:instrText>
        </w:r>
        <w:r w:rsidR="00F70FC7" w:rsidRPr="00F70FC7">
          <w:rPr>
            <w:rStyle w:val="Hyperlink"/>
          </w:rPr>
        </w:r>
        <w:r w:rsidR="00F70FC7" w:rsidRPr="00F70FC7">
          <w:rPr>
            <w:rStyle w:val="Hyperlink"/>
          </w:rPr>
          <w:fldChar w:fldCharType="separate"/>
        </w:r>
        <w:r w:rsidR="00B76A4E">
          <w:t xml:space="preserve">Table </w:t>
        </w:r>
        <w:r w:rsidR="00B76A4E">
          <w:rPr>
            <w:noProof/>
          </w:rPr>
          <w:t>7</w:t>
        </w:r>
        <w:r w:rsidR="00B76A4E">
          <w:noBreakHyphen/>
        </w:r>
        <w:r w:rsidR="00B76A4E">
          <w:rPr>
            <w:noProof/>
          </w:rPr>
          <w:t>5</w:t>
        </w:r>
        <w:r w:rsidR="00B76A4E">
          <w:t>: Remarks</w:t>
        </w:r>
        <w:r w:rsidR="00F70FC7" w:rsidRPr="00F70FC7">
          <w:rPr>
            <w:rStyle w:val="Hyperlink"/>
          </w:rPr>
          <w:fldChar w:fldCharType="end"/>
        </w:r>
      </w:hyperlink>
      <w:r w:rsidR="00174560" w:rsidRPr="00174560">
        <w:t xml:space="preserve"> </w:t>
      </w:r>
    </w:p>
    <w:p w14:paraId="34D6D892" w14:textId="77777777" w:rsidR="00767D54" w:rsidRDefault="00174560" w:rsidP="008D2B25">
      <w:pPr>
        <w:pStyle w:val="ListParagraph"/>
        <w:numPr>
          <w:ilvl w:val="0"/>
          <w:numId w:val="42"/>
        </w:numPr>
      </w:pPr>
      <w:r>
        <w:fldChar w:fldCharType="begin"/>
      </w:r>
      <w:r>
        <w:instrText xml:space="preserve"> REF _Ref483209355 \h </w:instrText>
      </w:r>
      <w:r>
        <w:fldChar w:fldCharType="separate"/>
      </w:r>
      <w:r w:rsidR="00B76A4E">
        <w:t xml:space="preserve">Table </w:t>
      </w:r>
      <w:r w:rsidR="00B76A4E">
        <w:rPr>
          <w:noProof/>
        </w:rPr>
        <w:t>7</w:t>
      </w:r>
      <w:r w:rsidR="00B76A4E">
        <w:noBreakHyphen/>
      </w:r>
      <w:r w:rsidR="00B76A4E">
        <w:rPr>
          <w:noProof/>
        </w:rPr>
        <w:t>8</w:t>
      </w:r>
      <w:r w:rsidR="00B76A4E">
        <w:t>: Contracts</w:t>
      </w:r>
      <w:r>
        <w:fldChar w:fldCharType="end"/>
      </w:r>
    </w:p>
    <w:p w14:paraId="313F2C83" w14:textId="580385C1" w:rsidR="00767D54" w:rsidRDefault="00767D54" w:rsidP="00C365E7">
      <w:pPr>
        <w:pStyle w:val="Heading3"/>
      </w:pPr>
      <w:bookmarkStart w:id="65" w:name="_Toc497994774"/>
      <w:r>
        <w:t>Enumerations</w:t>
      </w:r>
      <w:bookmarkEnd w:id="65"/>
    </w:p>
    <w:p w14:paraId="5F9B5E67" w14:textId="77777777" w:rsidR="00174560" w:rsidRDefault="00174560" w:rsidP="008D2B25">
      <w:pPr>
        <w:pStyle w:val="ListParagraph"/>
      </w:pPr>
      <w:r>
        <w:t>FY</w:t>
      </w:r>
    </w:p>
    <w:p w14:paraId="668173D3" w14:textId="77777777" w:rsidR="00174560" w:rsidRDefault="00174560" w:rsidP="008D2B25">
      <w:pPr>
        <w:pStyle w:val="ListParagraph"/>
      </w:pPr>
      <w:r>
        <w:t>TI</w:t>
      </w:r>
    </w:p>
    <w:p w14:paraId="0F4560C3" w14:textId="77777777" w:rsidR="00174560" w:rsidRDefault="00174560" w:rsidP="008D2B25">
      <w:pPr>
        <w:pStyle w:val="ListParagraph"/>
      </w:pPr>
      <w:r>
        <w:t>PCD Status</w:t>
      </w:r>
    </w:p>
    <w:p w14:paraId="739DDD06" w14:textId="77777777" w:rsidR="00174560" w:rsidRDefault="00174560" w:rsidP="008D2B25">
      <w:pPr>
        <w:pStyle w:val="ListParagraph"/>
      </w:pPr>
      <w:r>
        <w:t>Hull</w:t>
      </w:r>
    </w:p>
    <w:p w14:paraId="0A351443" w14:textId="77777777" w:rsidR="00174560" w:rsidRDefault="00174560" w:rsidP="008D2B25">
      <w:pPr>
        <w:pStyle w:val="ListParagraph"/>
      </w:pPr>
      <w:r>
        <w:t>Contract</w:t>
      </w:r>
    </w:p>
    <w:p w14:paraId="3157032A" w14:textId="77777777" w:rsidR="00174560" w:rsidRDefault="00174560" w:rsidP="008D2B25">
      <w:pPr>
        <w:pStyle w:val="ListParagraph"/>
      </w:pPr>
      <w:r>
        <w:t>T/F</w:t>
      </w:r>
      <w:r>
        <w:tab/>
        <w:t>(Funded</w:t>
      </w:r>
      <w:r w:rsidR="0048642F">
        <w:t>, MAN PR, CLW PR</w:t>
      </w:r>
      <w:r>
        <w:t>)</w:t>
      </w:r>
    </w:p>
    <w:p w14:paraId="72213E44" w14:textId="77777777" w:rsidR="00174560" w:rsidRDefault="00174560" w:rsidP="008D2B25">
      <w:pPr>
        <w:pStyle w:val="ListParagraph"/>
      </w:pPr>
      <w:r>
        <w:t>FEA</w:t>
      </w:r>
    </w:p>
    <w:p w14:paraId="005EB902" w14:textId="77777777" w:rsidR="00174560" w:rsidRDefault="00174560" w:rsidP="008D2B25">
      <w:pPr>
        <w:pStyle w:val="ListParagraph"/>
      </w:pPr>
      <w:r>
        <w:t>Users (or</w:t>
      </w:r>
      <w:r w:rsidR="0048642F">
        <w:t>iginator)</w:t>
      </w:r>
    </w:p>
    <w:p w14:paraId="4CEC3068" w14:textId="77777777" w:rsidR="0048642F" w:rsidRDefault="0048642F" w:rsidP="008D2B25">
      <w:pPr>
        <w:pStyle w:val="ListParagraph"/>
      </w:pPr>
      <w:r>
        <w:t>Status Delivery</w:t>
      </w:r>
      <w:r w:rsidRPr="0048642F">
        <w:t xml:space="preserve"> </w:t>
      </w:r>
      <w:r>
        <w:t>Part Number</w:t>
      </w:r>
    </w:p>
    <w:p w14:paraId="1C09E5D8" w14:textId="77777777" w:rsidR="0048642F" w:rsidRDefault="0048642F" w:rsidP="008D2B25">
      <w:pPr>
        <w:pStyle w:val="ListParagraph"/>
      </w:pPr>
      <w:r>
        <w:t>Part List Status</w:t>
      </w:r>
    </w:p>
    <w:p w14:paraId="42C34C16" w14:textId="77777777" w:rsidR="0048642F" w:rsidRDefault="0048642F" w:rsidP="008D2B25">
      <w:pPr>
        <w:pStyle w:val="ListParagraph"/>
      </w:pPr>
      <w:r>
        <w:t>Drawing Status</w:t>
      </w:r>
    </w:p>
    <w:p w14:paraId="594ABFCF" w14:textId="77777777" w:rsidR="0048642F" w:rsidRDefault="0048642F" w:rsidP="008D2B25">
      <w:pPr>
        <w:pStyle w:val="ListParagraph"/>
      </w:pPr>
      <w:r>
        <w:t>Mod</w:t>
      </w:r>
    </w:p>
    <w:p w14:paraId="23AD3D8B" w14:textId="77777777" w:rsidR="0048642F" w:rsidRDefault="0048642F" w:rsidP="008D2B25">
      <w:pPr>
        <w:pStyle w:val="ListParagraph"/>
      </w:pPr>
      <w:r>
        <w:t>SLIN</w:t>
      </w:r>
    </w:p>
    <w:p w14:paraId="481ED310" w14:textId="77777777" w:rsidR="0048642F" w:rsidRDefault="0048642F" w:rsidP="008D2B25">
      <w:pPr>
        <w:pStyle w:val="ListParagraph"/>
      </w:pPr>
      <w:r>
        <w:t>BOM</w:t>
      </w:r>
    </w:p>
    <w:p w14:paraId="6193F749" w14:textId="77777777" w:rsidR="00174560" w:rsidRDefault="0048642F" w:rsidP="008D2B25">
      <w:pPr>
        <w:pStyle w:val="ListParagraph"/>
      </w:pPr>
      <w:r>
        <w:t>Defined Fields</w:t>
      </w:r>
    </w:p>
    <w:p w14:paraId="048289A2" w14:textId="77777777" w:rsidR="0048642F" w:rsidRDefault="0048642F" w:rsidP="008D2B25">
      <w:pPr>
        <w:pStyle w:val="ListParagraph"/>
      </w:pPr>
    </w:p>
    <w:p w14:paraId="1EE6C4B9" w14:textId="77777777" w:rsidR="00767D54" w:rsidRDefault="004D5CD4" w:rsidP="008D2B25">
      <w:pPr>
        <w:pStyle w:val="ListParagraph"/>
      </w:pPr>
      <w:r w:rsidRPr="005174DA">
        <w:t>Task Type (blank, PN, DWG, DOM, PCD, PR)</w:t>
      </w:r>
      <w:r>
        <w:t xml:space="preserve">  </w:t>
      </w:r>
    </w:p>
    <w:p w14:paraId="1615C1E1" w14:textId="693775FF" w:rsidR="00A12839" w:rsidRDefault="00A12839" w:rsidP="00C365E7">
      <w:pPr>
        <w:pStyle w:val="Heading3"/>
      </w:pPr>
      <w:bookmarkStart w:id="66" w:name="_Toc497994775"/>
      <w:r>
        <w:t>Complexity</w:t>
      </w:r>
      <w:bookmarkEnd w:id="66"/>
    </w:p>
    <w:p w14:paraId="5BBB91F4" w14:textId="77777777" w:rsidR="00B60F30" w:rsidRPr="00B60F30" w:rsidRDefault="00B60F30" w:rsidP="00B60F30"/>
    <w:tbl>
      <w:tblPr>
        <w:tblStyle w:val="TableGrid"/>
        <w:tblW w:w="0" w:type="auto"/>
        <w:tblInd w:w="360" w:type="dxa"/>
        <w:tblLook w:val="04A0" w:firstRow="1" w:lastRow="0" w:firstColumn="1" w:lastColumn="0" w:noHBand="0" w:noVBand="1"/>
      </w:tblPr>
      <w:tblGrid>
        <w:gridCol w:w="2155"/>
        <w:gridCol w:w="913"/>
      </w:tblGrid>
      <w:tr w:rsidR="00A12839" w:rsidRPr="007445B1" w14:paraId="2957970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5DB26D7" w14:textId="77777777" w:rsidR="00A12839" w:rsidRPr="007445B1" w:rsidRDefault="00A12839" w:rsidP="00A12839">
            <w:pPr>
              <w:pStyle w:val="TableHeading"/>
            </w:pPr>
          </w:p>
        </w:tc>
        <w:tc>
          <w:tcPr>
            <w:tcW w:w="913" w:type="dxa"/>
            <w:shd w:val="clear" w:color="auto" w:fill="BFBFBF" w:themeFill="background1" w:themeFillShade="BF"/>
          </w:tcPr>
          <w:p w14:paraId="036DE0D9" w14:textId="77777777" w:rsidR="00A12839" w:rsidRPr="007445B1" w:rsidRDefault="00A12839" w:rsidP="00A12839">
            <w:pPr>
              <w:pStyle w:val="TableHeading"/>
            </w:pPr>
            <w:r>
              <w:t>Count</w:t>
            </w:r>
          </w:p>
        </w:tc>
      </w:tr>
      <w:tr w:rsidR="00A12839" w:rsidRPr="007445B1" w14:paraId="18EC99B3" w14:textId="77777777" w:rsidTr="00A12839">
        <w:tc>
          <w:tcPr>
            <w:tcW w:w="2155" w:type="dxa"/>
          </w:tcPr>
          <w:p w14:paraId="204A029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2516DC2"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18</w:t>
            </w:r>
          </w:p>
        </w:tc>
      </w:tr>
      <w:tr w:rsidR="00A12839" w:rsidRPr="007445B1" w14:paraId="49CB5556" w14:textId="77777777" w:rsidTr="00A12839">
        <w:tc>
          <w:tcPr>
            <w:tcW w:w="2155" w:type="dxa"/>
          </w:tcPr>
          <w:p w14:paraId="47D122EC"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3D3588BB" w14:textId="77777777" w:rsidR="00A12839" w:rsidRPr="007445B1" w:rsidRDefault="004D5CD4"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A12839" w:rsidRPr="007445B1" w14:paraId="5C5F072B" w14:textId="77777777" w:rsidTr="00A12839">
        <w:tc>
          <w:tcPr>
            <w:tcW w:w="2155" w:type="dxa"/>
          </w:tcPr>
          <w:p w14:paraId="1895913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CEFF38C"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4</w:t>
            </w:r>
          </w:p>
        </w:tc>
      </w:tr>
      <w:tr w:rsidR="00A12839" w:rsidRPr="007445B1" w14:paraId="2287C68A" w14:textId="77777777" w:rsidTr="00A12839">
        <w:tc>
          <w:tcPr>
            <w:tcW w:w="2155" w:type="dxa"/>
          </w:tcPr>
          <w:p w14:paraId="44A2D72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6241D60" w14:textId="77777777" w:rsidR="00A12839" w:rsidRPr="007445B1" w:rsidRDefault="004D5CD4"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8</w:t>
            </w:r>
          </w:p>
        </w:tc>
      </w:tr>
      <w:tr w:rsidR="00A12839" w:rsidRPr="007445B1" w14:paraId="43678268" w14:textId="77777777" w:rsidTr="00A12839">
        <w:tc>
          <w:tcPr>
            <w:tcW w:w="2155" w:type="dxa"/>
          </w:tcPr>
          <w:p w14:paraId="4DD86DBB"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2F6715C"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3523C11D" w14:textId="77777777" w:rsidTr="00A12839">
        <w:tc>
          <w:tcPr>
            <w:tcW w:w="2155" w:type="dxa"/>
          </w:tcPr>
          <w:p w14:paraId="75029B29"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0075A67"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4D5CD4">
              <w:rPr>
                <w:rFonts w:asciiTheme="minorHAnsi" w:eastAsiaTheme="minorEastAsia" w:hAnsi="Calibri"/>
                <w:noProof/>
                <w:color w:val="000000" w:themeColor="text1"/>
                <w:kern w:val="24"/>
                <w:szCs w:val="24"/>
              </w:rPr>
              <w:t>33</w:t>
            </w:r>
            <w:r>
              <w:rPr>
                <w:rFonts w:asciiTheme="minorHAnsi" w:eastAsiaTheme="minorEastAsia" w:hAnsi="Calibri"/>
                <w:color w:val="000000" w:themeColor="text1"/>
                <w:kern w:val="24"/>
                <w:szCs w:val="24"/>
              </w:rPr>
              <w:fldChar w:fldCharType="end"/>
            </w:r>
          </w:p>
        </w:tc>
      </w:tr>
    </w:tbl>
    <w:p w14:paraId="37B44902" w14:textId="77777777" w:rsidR="00721334" w:rsidRDefault="00721334" w:rsidP="00721334"/>
    <w:p w14:paraId="1A61A02E" w14:textId="77777777" w:rsidR="0046264C" w:rsidRDefault="0046264C" w:rsidP="00721334"/>
    <w:p w14:paraId="2E4ABF02" w14:textId="77777777" w:rsidR="0046264C" w:rsidRDefault="0046264C" w:rsidP="00721334"/>
    <w:p w14:paraId="048E6F58" w14:textId="77777777" w:rsidR="00977770" w:rsidRDefault="00977770" w:rsidP="00721334"/>
    <w:p w14:paraId="67523E9C" w14:textId="77777777" w:rsidR="0046264C" w:rsidRDefault="0046264C" w:rsidP="00721334"/>
    <w:p w14:paraId="5938D6FD" w14:textId="77777777" w:rsidR="0046264C" w:rsidRDefault="0046264C" w:rsidP="00721334"/>
    <w:p w14:paraId="749C8C76" w14:textId="77777777" w:rsidR="006B14D7" w:rsidRDefault="00E27EF1" w:rsidP="006B14D7">
      <w:pPr>
        <w:pStyle w:val="Heading2"/>
      </w:pPr>
      <w:bookmarkStart w:id="67" w:name="_Toc497994776"/>
      <w:r>
        <w:lastRenderedPageBreak/>
        <w:t xml:space="preserve">PCD </w:t>
      </w:r>
      <w:r w:rsidR="00FD7ACA">
        <w:t>Tracker</w:t>
      </w:r>
      <w:r w:rsidR="006B14D7">
        <w:t xml:space="preserve"> Maintenance</w:t>
      </w:r>
      <w:bookmarkEnd w:id="67"/>
    </w:p>
    <w:p w14:paraId="34C581EE" w14:textId="77777777" w:rsidR="00977770" w:rsidRPr="004D5CD4" w:rsidRDefault="00977770" w:rsidP="00977770">
      <w:r w:rsidRPr="004D5CD4">
        <w:t xml:space="preserve">The HMI will allow the authorized user to add, update, delete, and close tasks.  The user will entered the required minimum </w:t>
      </w:r>
      <w:r>
        <w:t>i</w:t>
      </w:r>
      <w:r w:rsidRPr="004D5CD4">
        <w:t xml:space="preserve">nformation for the </w:t>
      </w:r>
      <w:r>
        <w:t xml:space="preserve">task </w:t>
      </w:r>
      <w:r w:rsidRPr="004D5CD4">
        <w:t>type.  The user can add and/or delete attachments and remarks regarding the activity from this HMI.  These remarks will be included in the draft PCD where the user can choose to exclude the remarks from the PCD submission.  The HMI contains a scrolled task panel that displays tasks already entered for the associated tracker entry.  When the user selects a existing tasks by checking the tack, and clicking on the “Edit” button the this will populate the entry/edit form on the top of the page.</w:t>
      </w:r>
    </w:p>
    <w:p w14:paraId="18165311" w14:textId="77777777" w:rsidR="00977770" w:rsidRPr="004D5CD4" w:rsidRDefault="00977770" w:rsidP="00977770">
      <w:r w:rsidRPr="004D5CD4">
        <w:t xml:space="preserve">For the originator, reviewer, and approver inputs, the system will display a list of individuals where the user can select one or more individuals to add them to role. </w:t>
      </w:r>
    </w:p>
    <w:p w14:paraId="2B7D7138" w14:textId="77777777" w:rsidR="00977770" w:rsidRPr="004D5CD4" w:rsidRDefault="00977770" w:rsidP="00977770">
      <w:r w:rsidRPr="004D5CD4">
        <w:t xml:space="preserve">The user can add attachments to the task by clicking on the “Add” button.  The system will open a separate window where the user will search for and select the external file from.  When the user selects a attachment(s) using the check box, the “View” and “Delete” buttons will be enabled.  (The check box default state is unchecked.)  When the “View” button is clicked the system will open a separate window and display the document.  When the “Delete” button is clicked the system will remove the attachment(s) from the task.  The attachment entry will be retained by the system with a “hidden” status for audit purposes. These attachment(s) will be included in the draft PCD where the user can choose to exclude the attachment(s) from the PCD submission.  </w:t>
      </w:r>
    </w:p>
    <w:p w14:paraId="066D341C" w14:textId="77777777" w:rsidR="006B14D7" w:rsidRDefault="00977770" w:rsidP="006B14D7">
      <w:r w:rsidRPr="004D5CD4">
        <w:t>The user can add and/or delete remarks regarding the task from this HMI.  When the user selects a remark(s) using the check box, “Delete” buttons will be enabled.  (The check box default state is unchecked.) When the “Delete” button is clicked the system will remove the remark(s) from the task. The remark entry will be retained by the system with a “hidden” status for audit purposes.  These remark(s) will be included in the draft PCD where the user can choose to exclude the remark(s) from th</w:t>
      </w:r>
      <w:r>
        <w:t>e PCD submission</w:t>
      </w:r>
      <w:r w:rsidR="006B14D7">
        <w:t xml:space="preserve">.  </w:t>
      </w:r>
    </w:p>
    <w:p w14:paraId="2674C395" w14:textId="77777777" w:rsidR="006B14D7" w:rsidRDefault="006B14D7" w:rsidP="00C365E7">
      <w:pPr>
        <w:pStyle w:val="Heading3"/>
      </w:pPr>
      <w:bookmarkStart w:id="68" w:name="_Toc497994777"/>
      <w:r>
        <w:lastRenderedPageBreak/>
        <w:t>Human Machine Interfaces</w:t>
      </w:r>
      <w:bookmarkEnd w:id="68"/>
    </w:p>
    <w:p w14:paraId="687FE173" w14:textId="77777777" w:rsidR="006B14D7" w:rsidRDefault="00FD7ACA" w:rsidP="00E878EE">
      <w:pPr>
        <w:pStyle w:val="Image"/>
      </w:pPr>
      <w:r>
        <w:drawing>
          <wp:inline distT="0" distB="0" distL="0" distR="0" wp14:anchorId="58EB039E" wp14:editId="4AF6B816">
            <wp:extent cx="5486400" cy="3895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895344"/>
                    </a:xfrm>
                    <a:prstGeom prst="rect">
                      <a:avLst/>
                    </a:prstGeom>
                    <a:noFill/>
                  </pic:spPr>
                </pic:pic>
              </a:graphicData>
            </a:graphic>
          </wp:inline>
        </w:drawing>
      </w:r>
    </w:p>
    <w:p w14:paraId="0CF8ED12" w14:textId="08DE1608" w:rsidR="006B14D7" w:rsidRDefault="0046264C" w:rsidP="0046264C">
      <w:pPr>
        <w:pStyle w:val="FigureCaption"/>
      </w:pPr>
      <w:bookmarkStart w:id="69" w:name="_Toc497994677"/>
      <w:r>
        <w:t xml:space="preserve">Figure </w:t>
      </w:r>
      <w:fldSimple w:instr=" STYLEREF 1 \s ">
        <w:r w:rsidR="00E7615C">
          <w:rPr>
            <w:noProof/>
          </w:rPr>
          <w:t>2</w:t>
        </w:r>
      </w:fldSimple>
      <w:r w:rsidR="00E7615C">
        <w:noBreakHyphen/>
      </w:r>
      <w:fldSimple w:instr=" SEQ Figure \* ARABIC \s 1 ">
        <w:r w:rsidR="00E7615C">
          <w:rPr>
            <w:noProof/>
          </w:rPr>
          <w:t>12</w:t>
        </w:r>
      </w:fldSimple>
      <w:r>
        <w:t xml:space="preserve">: </w:t>
      </w:r>
      <w:r w:rsidRPr="00E951FE">
        <w:t>PCD Tracker Maintenance</w:t>
      </w:r>
      <w:bookmarkEnd w:id="69"/>
    </w:p>
    <w:p w14:paraId="44AB7B6B" w14:textId="77777777" w:rsidR="00FF543D" w:rsidRPr="00E02263" w:rsidRDefault="00FF543D" w:rsidP="008D2B25">
      <w:pPr>
        <w:pStyle w:val="ListParagraph"/>
        <w:numPr>
          <w:ilvl w:val="0"/>
          <w:numId w:val="64"/>
        </w:numPr>
      </w:pPr>
      <w:r w:rsidRPr="00E02263">
        <w:t>Add:</w:t>
      </w:r>
      <w:r w:rsidRPr="00E02263">
        <w:tab/>
        <w:t>For the attachments it allows the user to attach a external document for the task.</w:t>
      </w:r>
      <w:r w:rsidR="00264D73">
        <w:t xml:space="preserve">  </w:t>
      </w:r>
    </w:p>
    <w:p w14:paraId="01AA9456" w14:textId="77777777" w:rsidR="004D5CD4" w:rsidRPr="00E02263" w:rsidRDefault="004D5CD4" w:rsidP="008D2B25">
      <w:pPr>
        <w:pStyle w:val="ListParagraph"/>
        <w:numPr>
          <w:ilvl w:val="0"/>
          <w:numId w:val="64"/>
        </w:numPr>
      </w:pPr>
      <w:r w:rsidRPr="004D5CD4">
        <w:t>Delete</w:t>
      </w:r>
      <w:r w:rsidRPr="00E02263">
        <w:t>:</w:t>
      </w:r>
      <w:r w:rsidRPr="00E02263">
        <w:tab/>
        <w:t xml:space="preserve">For the originator, reviewer, and approver roles, allows the user to remove </w:t>
      </w:r>
      <w:r w:rsidR="00FF543D" w:rsidRPr="00E02263">
        <w:t>an</w:t>
      </w:r>
      <w:r w:rsidRPr="00E02263">
        <w:t xml:space="preserve"> individual from the role for the task.</w:t>
      </w:r>
      <w:r w:rsidR="00264D73">
        <w:t xml:space="preserve">  </w:t>
      </w:r>
    </w:p>
    <w:p w14:paraId="08096044" w14:textId="77777777" w:rsidR="004D5CD4" w:rsidRDefault="004D5CD4" w:rsidP="008D2B25">
      <w:pPr>
        <w:pStyle w:val="ListParagraph"/>
        <w:numPr>
          <w:ilvl w:val="0"/>
          <w:numId w:val="64"/>
        </w:numPr>
      </w:pPr>
      <w:r w:rsidRPr="00E02263">
        <w:t>View:</w:t>
      </w:r>
      <w:r w:rsidRPr="00E02263">
        <w:tab/>
        <w:t>For the attachments it allows the user to view the attachment selected</w:t>
      </w:r>
      <w:r w:rsidR="00264D73">
        <w:t xml:space="preserve">.  </w:t>
      </w:r>
    </w:p>
    <w:p w14:paraId="6ABECCF2" w14:textId="77777777" w:rsidR="00FF543D" w:rsidRPr="00E02263" w:rsidRDefault="00FF543D" w:rsidP="008D2B25">
      <w:pPr>
        <w:pStyle w:val="ListParagraph"/>
        <w:numPr>
          <w:ilvl w:val="0"/>
          <w:numId w:val="64"/>
        </w:numPr>
      </w:pPr>
      <w:r w:rsidRPr="00E02263">
        <w:t>Delete:</w:t>
      </w:r>
      <w:r w:rsidRPr="00E02263">
        <w:tab/>
        <w:t>For the attachments and remarks fields, allows the user to remove elected items from the task.</w:t>
      </w:r>
      <w:r w:rsidR="00264D73">
        <w:t xml:space="preserve">  </w:t>
      </w:r>
    </w:p>
    <w:p w14:paraId="34C9523F" w14:textId="77777777" w:rsidR="00FF543D" w:rsidRPr="00E02263" w:rsidRDefault="00FF543D" w:rsidP="00FF543D"/>
    <w:p w14:paraId="2A650C7C" w14:textId="77777777" w:rsidR="004D5CD4" w:rsidRPr="00E02263" w:rsidRDefault="004D5CD4" w:rsidP="008D2B25">
      <w:pPr>
        <w:pStyle w:val="ListParagraph"/>
        <w:numPr>
          <w:ilvl w:val="0"/>
          <w:numId w:val="64"/>
        </w:numPr>
      </w:pPr>
      <w:r w:rsidRPr="00E02263">
        <w:t>Add Task:</w:t>
      </w:r>
      <w:r w:rsidRPr="00E02263">
        <w:tab/>
        <w:t xml:space="preserve">Allows the user to enter a new task under the tracker entry.  The system will initialize the input panel to its default state.  The system will enable the “Save” button when all the required fields are entered.  </w:t>
      </w:r>
    </w:p>
    <w:p w14:paraId="019CC379" w14:textId="77777777" w:rsidR="004D5CD4" w:rsidRPr="00E02263" w:rsidRDefault="004D5CD4" w:rsidP="008D2B25">
      <w:pPr>
        <w:pStyle w:val="ListParagraph"/>
        <w:numPr>
          <w:ilvl w:val="0"/>
          <w:numId w:val="64"/>
        </w:numPr>
      </w:pPr>
      <w:r w:rsidRPr="00E02263">
        <w:t>Edit:</w:t>
      </w:r>
      <w:r w:rsidRPr="00E02263">
        <w:tab/>
        <w:t xml:space="preserve">When the user selects a task from the task panel the system will enable the “Edit” button.  When the user clicks the “Edit” button the system will populate the task edit panel and the allow user to update the task.  </w:t>
      </w:r>
    </w:p>
    <w:p w14:paraId="7603A4F0" w14:textId="17D85586" w:rsidR="004D5CD4" w:rsidRPr="00E02263" w:rsidRDefault="004D5CD4" w:rsidP="008D2B25">
      <w:pPr>
        <w:pStyle w:val="ListParagraph"/>
        <w:numPr>
          <w:ilvl w:val="0"/>
          <w:numId w:val="64"/>
        </w:numPr>
      </w:pPr>
      <w:r w:rsidRPr="00E02263">
        <w:t>Save:</w:t>
      </w:r>
      <w:r w:rsidRPr="00E02263">
        <w:tab/>
        <w:t>Allows the user to save their changes made to the task entry.  The system will trigger the creat</w:t>
      </w:r>
      <w:r w:rsidR="00FF543D">
        <w:t>ion</w:t>
      </w:r>
      <w:r w:rsidRPr="00E02263">
        <w:t xml:space="preserve"> of required audit records.  “Task Maintenance” and “</w:t>
      </w:r>
      <w:r w:rsidR="00456A9C">
        <w:t>Material List</w:t>
      </w:r>
      <w:r w:rsidRPr="00E02263">
        <w:t>” have their own save functions.  (Audit details)</w:t>
      </w:r>
    </w:p>
    <w:p w14:paraId="04DB7CEF" w14:textId="77777777" w:rsidR="004D5CD4" w:rsidRPr="00E02263" w:rsidRDefault="004D5CD4" w:rsidP="008D2B25">
      <w:pPr>
        <w:pStyle w:val="ListParagraph"/>
        <w:numPr>
          <w:ilvl w:val="0"/>
          <w:numId w:val="64"/>
        </w:numPr>
      </w:pPr>
      <w:r w:rsidRPr="00E02263">
        <w:t>Delete:</w:t>
      </w:r>
      <w:r w:rsidRPr="00E02263">
        <w:tab/>
        <w:t>Allows the user to delete the “draft” PCD.  The system will flag the entry as deleted and hide the entry from most searches, but the record will be retained by the system for audit purposes.</w:t>
      </w:r>
    </w:p>
    <w:p w14:paraId="7354917F" w14:textId="77777777" w:rsidR="004D5CD4" w:rsidRPr="00E02263" w:rsidRDefault="004D5CD4" w:rsidP="008D2B25">
      <w:pPr>
        <w:pStyle w:val="ListParagraph"/>
        <w:numPr>
          <w:ilvl w:val="0"/>
          <w:numId w:val="64"/>
        </w:numPr>
      </w:pPr>
      <w:r w:rsidRPr="00E02263">
        <w:t>Cancel:</w:t>
      </w:r>
      <w:r w:rsidRPr="00E02263">
        <w:tab/>
        <w:t>Allows the user to reset the view to the values at existed upon open the HMI.</w:t>
      </w:r>
    </w:p>
    <w:p w14:paraId="0E5EA994" w14:textId="77777777" w:rsidR="00767D54" w:rsidRDefault="004D5CD4" w:rsidP="008D2B25">
      <w:pPr>
        <w:pStyle w:val="ListParagraph"/>
        <w:numPr>
          <w:ilvl w:val="0"/>
          <w:numId w:val="64"/>
        </w:numPr>
      </w:pPr>
      <w:r w:rsidRPr="00E02263">
        <w:lastRenderedPageBreak/>
        <w:t>Back:</w:t>
      </w:r>
      <w:r w:rsidRPr="00E02263">
        <w:tab/>
        <w:t xml:space="preserve">Returns the user to the </w:t>
      </w:r>
      <w:r w:rsidRPr="004D5CD4">
        <w:t>HMI that the current HMI was called from.</w:t>
      </w:r>
    </w:p>
    <w:p w14:paraId="609C50BB" w14:textId="3BFF22D2" w:rsidR="00767D54" w:rsidRDefault="00767D54" w:rsidP="00C365E7">
      <w:pPr>
        <w:pStyle w:val="Heading3"/>
      </w:pPr>
      <w:bookmarkStart w:id="70" w:name="_Toc497994778"/>
      <w:r>
        <w:t>Requirements</w:t>
      </w:r>
      <w:bookmarkEnd w:id="70"/>
    </w:p>
    <w:p w14:paraId="67D1F816" w14:textId="77777777" w:rsidR="004D5CD4" w:rsidRPr="004D5CD4" w:rsidRDefault="004D5CD4" w:rsidP="008D2B25">
      <w:pPr>
        <w:pStyle w:val="ListParagraph"/>
        <w:numPr>
          <w:ilvl w:val="0"/>
          <w:numId w:val="43"/>
        </w:numPr>
      </w:pPr>
      <w:r w:rsidRPr="004D5CD4">
        <w:t xml:space="preserve">The system shall automatically assign item identifiers that are unique. </w:t>
      </w:r>
    </w:p>
    <w:p w14:paraId="7D27623E" w14:textId="77777777" w:rsidR="004D5CD4" w:rsidRPr="004D5CD4" w:rsidRDefault="004D5CD4" w:rsidP="008D2B25">
      <w:pPr>
        <w:pStyle w:val="ListParagraph"/>
        <w:numPr>
          <w:ilvl w:val="0"/>
          <w:numId w:val="43"/>
        </w:numPr>
      </w:pPr>
      <w:r w:rsidRPr="004D5CD4">
        <w:t>The system shall validate that all required fields are complete.</w:t>
      </w:r>
    </w:p>
    <w:p w14:paraId="6AF0E732" w14:textId="77777777" w:rsidR="004D5CD4" w:rsidRPr="004D5CD4" w:rsidRDefault="004D5CD4" w:rsidP="008D2B25">
      <w:pPr>
        <w:pStyle w:val="ListParagraph"/>
        <w:numPr>
          <w:ilvl w:val="0"/>
          <w:numId w:val="43"/>
        </w:numPr>
      </w:pPr>
      <w:r w:rsidRPr="004D5CD4">
        <w:t>The system shall allow the &lt;authorized user&gt; to maintain the enumerations used in the drop-down list boxes.</w:t>
      </w:r>
    </w:p>
    <w:p w14:paraId="36E260FA" w14:textId="77777777" w:rsidR="00767D54" w:rsidRPr="00767D54" w:rsidRDefault="004D5CD4" w:rsidP="008D2B25">
      <w:pPr>
        <w:pStyle w:val="ListParagraph"/>
        <w:numPr>
          <w:ilvl w:val="0"/>
          <w:numId w:val="43"/>
        </w:numPr>
      </w:pPr>
      <w:r w:rsidRPr="004D5CD4">
        <w:t>The system shall use the &lt;active directory&gt; to assign individual tasks.</w:t>
      </w:r>
    </w:p>
    <w:p w14:paraId="25AF1B62" w14:textId="02083AE1" w:rsidR="00767D54" w:rsidRDefault="00767D54" w:rsidP="00C365E7">
      <w:pPr>
        <w:pStyle w:val="Heading3"/>
      </w:pPr>
      <w:bookmarkStart w:id="71" w:name="_Toc497994779"/>
      <w:r>
        <w:t>Business Rules</w:t>
      </w:r>
      <w:bookmarkEnd w:id="71"/>
    </w:p>
    <w:p w14:paraId="49BA39CB" w14:textId="77777777" w:rsidR="004D5CD4" w:rsidRPr="004D5CD4" w:rsidRDefault="004D5CD4" w:rsidP="008D2B25">
      <w:pPr>
        <w:pStyle w:val="ListParagraph"/>
        <w:numPr>
          <w:ilvl w:val="0"/>
          <w:numId w:val="44"/>
        </w:numPr>
      </w:pPr>
      <w:r w:rsidRPr="004D5CD4">
        <w:t>A required roles needs to have at least one individual assigned.</w:t>
      </w:r>
    </w:p>
    <w:p w14:paraId="08480D9F" w14:textId="77777777" w:rsidR="00767D54" w:rsidRPr="00767D54" w:rsidRDefault="004D5CD4" w:rsidP="008D2B25">
      <w:pPr>
        <w:pStyle w:val="ListParagraph"/>
        <w:numPr>
          <w:ilvl w:val="0"/>
          <w:numId w:val="44"/>
        </w:numPr>
      </w:pPr>
      <w:r w:rsidRPr="004D5CD4">
        <w:t>The &lt;Required By&gt; date cannot be later than or the same as the &lt;Internal RDD&gt; date.</w:t>
      </w:r>
    </w:p>
    <w:p w14:paraId="4F3F3D51" w14:textId="2DB784BB" w:rsidR="00767D54" w:rsidRDefault="00767D54" w:rsidP="00C365E7">
      <w:pPr>
        <w:pStyle w:val="Heading3"/>
      </w:pPr>
      <w:bookmarkStart w:id="72" w:name="_Toc497994780"/>
      <w:r>
        <w:t>Functions</w:t>
      </w:r>
      <w:bookmarkEnd w:id="72"/>
    </w:p>
    <w:p w14:paraId="48201AE0" w14:textId="77777777" w:rsidR="00EB1472" w:rsidRDefault="00EB1472" w:rsidP="008D2B25">
      <w:pPr>
        <w:pStyle w:val="ListParagraph"/>
        <w:numPr>
          <w:ilvl w:val="0"/>
          <w:numId w:val="45"/>
        </w:numPr>
      </w:pPr>
      <w:r>
        <w:t xml:space="preserve">Calendar  </w:t>
      </w:r>
    </w:p>
    <w:p w14:paraId="12B3E409" w14:textId="77777777" w:rsidR="004D5CD4" w:rsidRPr="004D5CD4" w:rsidRDefault="004D5CD4" w:rsidP="008D2B25">
      <w:pPr>
        <w:pStyle w:val="ListParagraph"/>
        <w:numPr>
          <w:ilvl w:val="0"/>
          <w:numId w:val="45"/>
        </w:numPr>
      </w:pPr>
      <w:r w:rsidRPr="004D5CD4">
        <w:t>Action Person Helper</w:t>
      </w:r>
      <w:r w:rsidR="00EB1472">
        <w:t xml:space="preserve">  </w:t>
      </w:r>
    </w:p>
    <w:p w14:paraId="1A3FECE3" w14:textId="77777777" w:rsidR="004D5CD4" w:rsidRPr="004D5CD4" w:rsidRDefault="004D5CD4" w:rsidP="008D2B25">
      <w:pPr>
        <w:pStyle w:val="ListParagraph"/>
        <w:numPr>
          <w:ilvl w:val="0"/>
          <w:numId w:val="45"/>
        </w:numPr>
      </w:pPr>
      <w:r w:rsidRPr="004D5CD4">
        <w:t>Approver Person Helper</w:t>
      </w:r>
      <w:r w:rsidR="00EB1472">
        <w:t xml:space="preserve">  </w:t>
      </w:r>
    </w:p>
    <w:p w14:paraId="216F7C1C" w14:textId="77777777" w:rsidR="004D5CD4" w:rsidRPr="004D5CD4" w:rsidRDefault="004D5CD4" w:rsidP="008D2B25">
      <w:pPr>
        <w:pStyle w:val="ListParagraph"/>
        <w:numPr>
          <w:ilvl w:val="0"/>
          <w:numId w:val="45"/>
        </w:numPr>
      </w:pPr>
      <w:r w:rsidRPr="004D5CD4">
        <w:t>Enumeration Helper</w:t>
      </w:r>
      <w:r w:rsidR="00EB1472">
        <w:t xml:space="preserve">  </w:t>
      </w:r>
    </w:p>
    <w:p w14:paraId="4CF90820" w14:textId="77777777" w:rsidR="004D5CD4" w:rsidRPr="004D5CD4" w:rsidRDefault="004D5CD4" w:rsidP="008D2B25">
      <w:pPr>
        <w:pStyle w:val="ListParagraph"/>
        <w:numPr>
          <w:ilvl w:val="0"/>
          <w:numId w:val="45"/>
        </w:numPr>
      </w:pPr>
      <w:r w:rsidRPr="004D5CD4">
        <w:t>Attachments</w:t>
      </w:r>
      <w:r w:rsidR="00EB1472">
        <w:t xml:space="preserve">  </w:t>
      </w:r>
    </w:p>
    <w:p w14:paraId="08B9982F" w14:textId="77777777" w:rsidR="00767D54" w:rsidRDefault="004D5CD4" w:rsidP="008D2B25">
      <w:pPr>
        <w:pStyle w:val="ListParagraph"/>
        <w:numPr>
          <w:ilvl w:val="0"/>
          <w:numId w:val="45"/>
        </w:numPr>
      </w:pPr>
      <w:r w:rsidRPr="004D5CD4">
        <w:t>Notes?</w:t>
      </w:r>
      <w:r w:rsidR="00EB1472">
        <w:t xml:space="preserve">  </w:t>
      </w:r>
    </w:p>
    <w:p w14:paraId="530FED68" w14:textId="78048565" w:rsidR="00767D54" w:rsidRDefault="00767D54" w:rsidP="00C365E7">
      <w:pPr>
        <w:pStyle w:val="Heading3"/>
      </w:pPr>
      <w:bookmarkStart w:id="73" w:name="_Toc497994781"/>
      <w:r>
        <w:t>Data Objects</w:t>
      </w:r>
      <w:bookmarkEnd w:id="73"/>
    </w:p>
    <w:p w14:paraId="2513A0AD" w14:textId="77777777" w:rsidR="004D5CD4" w:rsidRDefault="00D37852" w:rsidP="008D2B25">
      <w:pPr>
        <w:pStyle w:val="ListParagraph"/>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7D07C3EB" w14:textId="77777777" w:rsidR="00D37852" w:rsidRPr="004D5CD4" w:rsidRDefault="00D37852" w:rsidP="008D2B25">
      <w:pPr>
        <w:pStyle w:val="ListParagraph"/>
      </w:pPr>
      <w:r>
        <w:fldChar w:fldCharType="begin"/>
      </w:r>
      <w:r>
        <w:instrText xml:space="preserve"> REF _Ref483223463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2DF3FB9E" w14:textId="77777777" w:rsidR="00D37852" w:rsidRPr="004D5CD4" w:rsidRDefault="00D37852" w:rsidP="008D2B25">
      <w:pPr>
        <w:pStyle w:val="ListParagraph"/>
      </w:pPr>
      <w:r>
        <w:fldChar w:fldCharType="begin"/>
      </w:r>
      <w:r>
        <w:instrText xml:space="preserve"> REF _Ref483223596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0408AFF3" w14:textId="77777777" w:rsidR="00D37852" w:rsidRPr="004D5CD4" w:rsidRDefault="00D37852" w:rsidP="008D2B25">
      <w:pPr>
        <w:pStyle w:val="ListParagraph"/>
      </w:pPr>
      <w:r>
        <w:fldChar w:fldCharType="begin"/>
      </w:r>
      <w:r>
        <w:instrText xml:space="preserve"> REF _Ref483223496 \h </w:instrText>
      </w:r>
      <w:r>
        <w:fldChar w:fldCharType="separate"/>
      </w:r>
      <w:r w:rsidR="00B76A4E">
        <w:t xml:space="preserve">Table </w:t>
      </w:r>
      <w:r w:rsidR="00B76A4E">
        <w:rPr>
          <w:noProof/>
        </w:rPr>
        <w:t>7</w:t>
      </w:r>
      <w:r w:rsidR="00B76A4E">
        <w:noBreakHyphen/>
      </w:r>
      <w:r w:rsidR="00B76A4E">
        <w:rPr>
          <w:noProof/>
        </w:rPr>
        <w:t>6</w:t>
      </w:r>
      <w:r w:rsidR="00B76A4E">
        <w:t>: Tasks</w:t>
      </w:r>
      <w:r>
        <w:fldChar w:fldCharType="end"/>
      </w:r>
    </w:p>
    <w:p w14:paraId="5C529EB2" w14:textId="77777777" w:rsidR="004D5CD4" w:rsidRPr="004D5CD4" w:rsidRDefault="00D37852" w:rsidP="008D2B25">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689EECF3" w14:textId="77777777" w:rsidR="00767D54" w:rsidRDefault="00D37852" w:rsidP="008D2B25">
      <w:pPr>
        <w:pStyle w:val="ListParagraph"/>
      </w:pPr>
      <w:r>
        <w:fldChar w:fldCharType="begin"/>
      </w:r>
      <w:r>
        <w:instrText xml:space="preserve"> REF _Ref483223580 \h </w:instrText>
      </w:r>
      <w:r>
        <w:fldChar w:fldCharType="separate"/>
      </w:r>
      <w:r w:rsidR="00B76A4E">
        <w:t xml:space="preserve">Table </w:t>
      </w:r>
      <w:r w:rsidR="00B76A4E">
        <w:rPr>
          <w:noProof/>
        </w:rPr>
        <w:t>7</w:t>
      </w:r>
      <w:r w:rsidR="00B76A4E">
        <w:noBreakHyphen/>
      </w:r>
      <w:r w:rsidR="00B76A4E">
        <w:rPr>
          <w:noProof/>
        </w:rPr>
        <w:t>12</w:t>
      </w:r>
      <w:r w:rsidR="00B76A4E">
        <w:t>: Enumeration Values</w:t>
      </w:r>
      <w:r>
        <w:fldChar w:fldCharType="end"/>
      </w:r>
      <w:r>
        <w:t xml:space="preserve"> </w:t>
      </w:r>
    </w:p>
    <w:p w14:paraId="33F521C3" w14:textId="4618BF5F" w:rsidR="00767D54" w:rsidRDefault="00767D54" w:rsidP="00C365E7">
      <w:pPr>
        <w:pStyle w:val="Heading3"/>
      </w:pPr>
      <w:bookmarkStart w:id="74" w:name="_Toc497994782"/>
      <w:r>
        <w:t>Enumerations</w:t>
      </w:r>
      <w:bookmarkEnd w:id="74"/>
    </w:p>
    <w:p w14:paraId="5E1CF680" w14:textId="77777777" w:rsidR="00EB1472" w:rsidRDefault="00EB1472" w:rsidP="008D2B25">
      <w:pPr>
        <w:pStyle w:val="ListParagraph"/>
        <w:numPr>
          <w:ilvl w:val="0"/>
          <w:numId w:val="66"/>
        </w:numPr>
      </w:pPr>
      <w:r>
        <w:t xml:space="preserve">Status Tracker  </w:t>
      </w:r>
    </w:p>
    <w:p w14:paraId="18298357" w14:textId="77777777" w:rsidR="00EB1472" w:rsidRDefault="00EB1472" w:rsidP="008D2B25">
      <w:pPr>
        <w:pStyle w:val="ListParagraph"/>
        <w:numPr>
          <w:ilvl w:val="0"/>
          <w:numId w:val="66"/>
        </w:numPr>
      </w:pPr>
      <w:r>
        <w:t xml:space="preserve">Task Type  </w:t>
      </w:r>
    </w:p>
    <w:p w14:paraId="0BA0573B" w14:textId="77777777" w:rsidR="00EB1472" w:rsidRDefault="00D37852" w:rsidP="008D2B25">
      <w:pPr>
        <w:pStyle w:val="ListParagraph"/>
        <w:numPr>
          <w:ilvl w:val="0"/>
          <w:numId w:val="66"/>
        </w:numPr>
      </w:pPr>
      <w:r>
        <w:t>Users</w:t>
      </w:r>
      <w:r w:rsidR="00EB1472">
        <w:t xml:space="preserve"> (Originator, Reviewers, Approvers)  </w:t>
      </w:r>
    </w:p>
    <w:p w14:paraId="213F35DF" w14:textId="4605F6C3" w:rsidR="00A12839" w:rsidRPr="00E32B4E" w:rsidRDefault="00A12839" w:rsidP="00C365E7">
      <w:pPr>
        <w:pStyle w:val="Heading3"/>
      </w:pPr>
      <w:bookmarkStart w:id="75" w:name="_Toc497994783"/>
      <w:r>
        <w:t>Complexity</w:t>
      </w:r>
      <w:bookmarkEnd w:id="75"/>
    </w:p>
    <w:tbl>
      <w:tblPr>
        <w:tblStyle w:val="TableGrid"/>
        <w:tblW w:w="0" w:type="auto"/>
        <w:tblInd w:w="360" w:type="dxa"/>
        <w:tblLook w:val="04A0" w:firstRow="1" w:lastRow="0" w:firstColumn="1" w:lastColumn="0" w:noHBand="0" w:noVBand="1"/>
      </w:tblPr>
      <w:tblGrid>
        <w:gridCol w:w="2155"/>
        <w:gridCol w:w="913"/>
      </w:tblGrid>
      <w:tr w:rsidR="00A12839" w:rsidRPr="007445B1" w14:paraId="3B90BC5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110271C6" w14:textId="77777777" w:rsidR="00A12839" w:rsidRPr="007445B1" w:rsidRDefault="00A12839" w:rsidP="00A12839">
            <w:pPr>
              <w:pStyle w:val="TableHeading"/>
            </w:pPr>
          </w:p>
        </w:tc>
        <w:tc>
          <w:tcPr>
            <w:tcW w:w="913" w:type="dxa"/>
            <w:shd w:val="clear" w:color="auto" w:fill="BFBFBF" w:themeFill="background1" w:themeFillShade="BF"/>
          </w:tcPr>
          <w:p w14:paraId="25D37087" w14:textId="77777777" w:rsidR="00A12839" w:rsidRPr="007445B1" w:rsidRDefault="00A12839" w:rsidP="00A12839">
            <w:pPr>
              <w:pStyle w:val="TableHeading"/>
            </w:pPr>
            <w:r>
              <w:t>Count</w:t>
            </w:r>
          </w:p>
        </w:tc>
      </w:tr>
      <w:tr w:rsidR="00A12839" w:rsidRPr="007445B1" w14:paraId="001BECE7" w14:textId="77777777" w:rsidTr="00A12839">
        <w:tc>
          <w:tcPr>
            <w:tcW w:w="2155" w:type="dxa"/>
          </w:tcPr>
          <w:p w14:paraId="3A963284"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F1CD4C9"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A12839" w:rsidRPr="007445B1" w14:paraId="2F1A5F18" w14:textId="77777777" w:rsidTr="00A12839">
        <w:tc>
          <w:tcPr>
            <w:tcW w:w="2155" w:type="dxa"/>
          </w:tcPr>
          <w:p w14:paraId="4A5C1124"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0A66E6" w14:textId="77777777" w:rsidR="00A12839" w:rsidRPr="007445B1" w:rsidRDefault="00A1544C"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A12839" w:rsidRPr="007445B1" w14:paraId="2B45BFC3" w14:textId="77777777" w:rsidTr="00A12839">
        <w:tc>
          <w:tcPr>
            <w:tcW w:w="2155" w:type="dxa"/>
          </w:tcPr>
          <w:p w14:paraId="21BEF7E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6385C9D" w14:textId="77777777" w:rsidR="00A12839" w:rsidRPr="007445B1" w:rsidRDefault="00A1544C" w:rsidP="00A1544C">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7</w:t>
            </w:r>
          </w:p>
        </w:tc>
      </w:tr>
      <w:tr w:rsidR="00A12839" w:rsidRPr="007445B1" w14:paraId="520E687E" w14:textId="77777777" w:rsidTr="00A12839">
        <w:tc>
          <w:tcPr>
            <w:tcW w:w="2155" w:type="dxa"/>
          </w:tcPr>
          <w:p w14:paraId="2DDA75A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0E165E2"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A12839" w:rsidRPr="007445B1" w14:paraId="694AAF17" w14:textId="77777777" w:rsidTr="00A12839">
        <w:tc>
          <w:tcPr>
            <w:tcW w:w="2155" w:type="dxa"/>
          </w:tcPr>
          <w:p w14:paraId="0DCB7801"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1C763C0"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133796DB" w14:textId="77777777" w:rsidTr="00A12839">
        <w:tc>
          <w:tcPr>
            <w:tcW w:w="2155" w:type="dxa"/>
          </w:tcPr>
          <w:p w14:paraId="712BE63C"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C2C86AE"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A1544C">
              <w:rPr>
                <w:rFonts w:asciiTheme="minorHAnsi" w:eastAsiaTheme="minorEastAsia" w:hAnsi="Calibri"/>
                <w:noProof/>
                <w:color w:val="000000" w:themeColor="text1"/>
                <w:kern w:val="24"/>
                <w:szCs w:val="24"/>
              </w:rPr>
              <w:t>26</w:t>
            </w:r>
            <w:r>
              <w:rPr>
                <w:rFonts w:asciiTheme="minorHAnsi" w:eastAsiaTheme="minorEastAsia" w:hAnsi="Calibri"/>
                <w:color w:val="000000" w:themeColor="text1"/>
                <w:kern w:val="24"/>
                <w:szCs w:val="24"/>
              </w:rPr>
              <w:fldChar w:fldCharType="end"/>
            </w:r>
          </w:p>
        </w:tc>
      </w:tr>
    </w:tbl>
    <w:p w14:paraId="56A31AA3" w14:textId="77777777" w:rsidR="00767D54" w:rsidRDefault="00767D54" w:rsidP="00767D54"/>
    <w:p w14:paraId="3C1978B5" w14:textId="77777777" w:rsidR="00FE5BB0" w:rsidRDefault="00FE5BB0" w:rsidP="00767D54"/>
    <w:p w14:paraId="4A41B934" w14:textId="1EF3E15B" w:rsidR="006B14D7" w:rsidRDefault="00E27EF1" w:rsidP="006B14D7">
      <w:pPr>
        <w:pStyle w:val="Heading2"/>
      </w:pPr>
      <w:bookmarkStart w:id="76" w:name="_Toc497994784"/>
      <w:r>
        <w:lastRenderedPageBreak/>
        <w:t xml:space="preserve">PCD </w:t>
      </w:r>
      <w:r w:rsidR="00456A9C">
        <w:t>Material List</w:t>
      </w:r>
      <w:r w:rsidR="006B14D7">
        <w:t xml:space="preserve"> Entry</w:t>
      </w:r>
      <w:bookmarkEnd w:id="76"/>
    </w:p>
    <w:p w14:paraId="566ADF80" w14:textId="07E4D645" w:rsidR="0018628F" w:rsidRPr="0018628F" w:rsidRDefault="0018628F" w:rsidP="0018628F">
      <w:r w:rsidRPr="0018628F">
        <w:t xml:space="preserve">This HMI allows the user to construct a </w:t>
      </w:r>
      <w:r w:rsidR="00456A9C">
        <w:t>material List</w:t>
      </w:r>
      <w:r w:rsidRPr="0018628F">
        <w:t xml:space="preserve">.  The basic HMI has three inputs: </w:t>
      </w:r>
    </w:p>
    <w:p w14:paraId="5D0D02A5" w14:textId="4DFF6246" w:rsidR="0018628F" w:rsidRPr="0018628F" w:rsidRDefault="0018628F" w:rsidP="008D2B25">
      <w:pPr>
        <w:pStyle w:val="ListParagraph"/>
      </w:pPr>
      <w:r w:rsidRPr="0018628F">
        <w:t xml:space="preserve">The </w:t>
      </w:r>
      <w:r w:rsidR="00456A9C">
        <w:t>material List</w:t>
      </w:r>
    </w:p>
    <w:p w14:paraId="572B6947" w14:textId="77777777" w:rsidR="0018628F" w:rsidRPr="0018628F" w:rsidRDefault="0018628F" w:rsidP="008D2B25">
      <w:pPr>
        <w:pStyle w:val="ListParagraph"/>
      </w:pPr>
      <w:r w:rsidRPr="0018628F">
        <w:t>Remarks</w:t>
      </w:r>
    </w:p>
    <w:p w14:paraId="3772B3DE" w14:textId="77777777" w:rsidR="0018628F" w:rsidRPr="0018628F" w:rsidRDefault="0018628F" w:rsidP="008D2B25">
      <w:pPr>
        <w:pStyle w:val="ListParagraph"/>
      </w:pPr>
      <w:r w:rsidRPr="0018628F">
        <w:t>Attachments</w:t>
      </w:r>
    </w:p>
    <w:p w14:paraId="466B14C7" w14:textId="77777777" w:rsidR="0018628F" w:rsidRPr="0018628F" w:rsidRDefault="0018628F" w:rsidP="0018628F">
      <w:r w:rsidRPr="0018628F">
        <w:t xml:space="preserve">The four buttons on the bottom of the HMI permit the user to save a list being work, submit for approval, or cancel any changes that had been contacts, or </w:t>
      </w:r>
      <w:r w:rsidR="00E968C5">
        <w:t>remarks</w:t>
      </w:r>
      <w:r w:rsidRPr="0018628F">
        <w:t>.</w:t>
      </w:r>
    </w:p>
    <w:p w14:paraId="1508FAED" w14:textId="04EC738C" w:rsidR="0018628F" w:rsidRPr="0018628F" w:rsidRDefault="0018628F" w:rsidP="0018628F">
      <w:r w:rsidRPr="0018628F">
        <w:t xml:space="preserve">When the user has prepared the </w:t>
      </w:r>
      <w:r w:rsidR="00456A9C">
        <w:t>material List</w:t>
      </w:r>
      <w:r w:rsidRPr="0018628F">
        <w:t xml:space="preserve"> outside the PCD, the user will import the external document as an attachment(s).  </w:t>
      </w:r>
    </w:p>
    <w:p w14:paraId="148F0767" w14:textId="25EDD880" w:rsidR="0018628F" w:rsidRPr="0018628F" w:rsidRDefault="0018628F" w:rsidP="0018628F">
      <w:r w:rsidRPr="0018628F">
        <w:t xml:space="preserve">The panel in the center of the HMI is where the user constructs the </w:t>
      </w:r>
      <w:r w:rsidR="00456A9C">
        <w:t>material List</w:t>
      </w:r>
      <w:r w:rsidRPr="0018628F">
        <w:t xml:space="preserve">.  When the HMI opens any parts previously entered would be displayed.  When the user clicks on the Add button a new line will be created for the user to complete.  When the Add button is clicked any changes/additions to the list will saved.  When a value has been entered into a new line the “Save” button will be enabled.  </w:t>
      </w:r>
    </w:p>
    <w:p w14:paraId="4E1BC1D3" w14:textId="5A1DA446" w:rsidR="0018628F" w:rsidRPr="0018628F" w:rsidRDefault="0018628F" w:rsidP="0018628F">
      <w:r w:rsidRPr="0018628F">
        <w:t xml:space="preserve">If the user needs to delete a line(s), the user would select the line(s) and then click the Delete button.  Until user selects a </w:t>
      </w:r>
      <w:r w:rsidR="00456A9C">
        <w:t>material List</w:t>
      </w:r>
      <w:r w:rsidRPr="0018628F">
        <w:t xml:space="preserve"> entry the “Delete” button would be disabled.  </w:t>
      </w:r>
    </w:p>
    <w:p w14:paraId="19E79977" w14:textId="649B2F9B" w:rsidR="0018628F" w:rsidRPr="0018628F" w:rsidRDefault="0018628F" w:rsidP="0018628F">
      <w:r w:rsidRPr="0018628F">
        <w:t xml:space="preserve">The select of a </w:t>
      </w:r>
      <w:r w:rsidR="00456A9C">
        <w:t>material List</w:t>
      </w:r>
      <w:r w:rsidRPr="0018628F">
        <w:t xml:space="preserve"> entry or entries will enable the “Group By” button.  The “Group By” allows the user to assign an identifier to those entries.  As shown in the HMI the user select the “sonar laptop” entry and assigned it to the “Hardware” group, and repeated the action to create a “Software” group.  </w:t>
      </w:r>
      <w:r w:rsidRPr="00E02263">
        <w:rPr>
          <w:color w:val="FF0000"/>
        </w:rPr>
        <w:t>Does the group need a checkbox?</w:t>
      </w:r>
      <w:r w:rsidRPr="0018628F">
        <w:t xml:space="preserve">  The HMI will refresh to reflect the user grouping automatically.  To remove a </w:t>
      </w:r>
      <w:r w:rsidR="00456A9C">
        <w:t>material List</w:t>
      </w:r>
      <w:r w:rsidRPr="0018628F">
        <w:t xml:space="preserve"> entry from a group the user would select the entry and assign it to the “” group which is the default group for all entries.</w:t>
      </w:r>
    </w:p>
    <w:p w14:paraId="64F72D97" w14:textId="77777777" w:rsidR="006B14D7" w:rsidRDefault="0018628F" w:rsidP="0018628F">
      <w:r w:rsidRPr="00E02263">
        <w:rPr>
          <w:color w:val="FF0000"/>
        </w:rPr>
        <w:t>Cancel?</w:t>
      </w:r>
      <w:r w:rsidR="006B14D7">
        <w:t xml:space="preserve">  </w:t>
      </w:r>
    </w:p>
    <w:p w14:paraId="799CDF01" w14:textId="77777777" w:rsidR="00CE557E" w:rsidRDefault="00CE557E" w:rsidP="0018628F"/>
    <w:p w14:paraId="122431D0" w14:textId="77777777" w:rsidR="00CE557E" w:rsidRDefault="00CE557E" w:rsidP="0018628F"/>
    <w:p w14:paraId="1197A333" w14:textId="77777777" w:rsidR="00CE557E" w:rsidRDefault="00CE557E" w:rsidP="0018628F"/>
    <w:p w14:paraId="015C9C92" w14:textId="77777777" w:rsidR="00CE557E" w:rsidRDefault="00CE557E" w:rsidP="0018628F"/>
    <w:p w14:paraId="58EF33A0" w14:textId="77777777" w:rsidR="00CE557E" w:rsidRDefault="00CE557E" w:rsidP="0018628F"/>
    <w:p w14:paraId="6B9C6FDE" w14:textId="77777777" w:rsidR="00CE557E" w:rsidRDefault="00CE557E" w:rsidP="0018628F"/>
    <w:p w14:paraId="6B7C8EC8" w14:textId="77777777" w:rsidR="00CE557E" w:rsidRDefault="00CE557E" w:rsidP="0018628F"/>
    <w:p w14:paraId="247E87AB" w14:textId="77777777" w:rsidR="00CE557E" w:rsidRDefault="00CE557E" w:rsidP="0018628F"/>
    <w:p w14:paraId="25276C16" w14:textId="77777777" w:rsidR="00CE557E" w:rsidRDefault="00CE557E" w:rsidP="0018628F"/>
    <w:p w14:paraId="746A4DF9" w14:textId="77777777" w:rsidR="00CE557E" w:rsidRDefault="00CE557E" w:rsidP="0018628F"/>
    <w:p w14:paraId="2D3E3C53" w14:textId="77777777" w:rsidR="00CE557E" w:rsidRDefault="00CE557E" w:rsidP="0018628F"/>
    <w:p w14:paraId="479D0129" w14:textId="77777777" w:rsidR="00CE557E" w:rsidRDefault="00CE557E" w:rsidP="0018628F"/>
    <w:p w14:paraId="6D4266E5" w14:textId="77777777" w:rsidR="006B14D7" w:rsidRDefault="006B14D7" w:rsidP="00C365E7">
      <w:pPr>
        <w:pStyle w:val="Heading3"/>
      </w:pPr>
      <w:bookmarkStart w:id="77" w:name="_Toc497994785"/>
      <w:r>
        <w:lastRenderedPageBreak/>
        <w:t>Human Machine Interfaces</w:t>
      </w:r>
      <w:bookmarkEnd w:id="77"/>
    </w:p>
    <w:p w14:paraId="277259B3" w14:textId="27F79E45" w:rsidR="006B14D7" w:rsidRDefault="00FE5BB0" w:rsidP="00E878EE">
      <w:pPr>
        <w:pStyle w:val="Image"/>
      </w:pPr>
      <w:r>
        <w:drawing>
          <wp:inline distT="0" distB="0" distL="0" distR="0" wp14:anchorId="54AFD16D" wp14:editId="617F7855">
            <wp:extent cx="5486400" cy="40873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087368"/>
                    </a:xfrm>
                    <a:prstGeom prst="rect">
                      <a:avLst/>
                    </a:prstGeom>
                    <a:noFill/>
                  </pic:spPr>
                </pic:pic>
              </a:graphicData>
            </a:graphic>
          </wp:inline>
        </w:drawing>
      </w:r>
    </w:p>
    <w:p w14:paraId="68E80144" w14:textId="4A464CC1" w:rsidR="006B14D7" w:rsidRDefault="0046264C" w:rsidP="0046264C">
      <w:pPr>
        <w:pStyle w:val="FigureCaption"/>
      </w:pPr>
      <w:bookmarkStart w:id="78" w:name="_Toc497994678"/>
      <w:r>
        <w:t xml:space="preserve">Figure </w:t>
      </w:r>
      <w:fldSimple w:instr=" STYLEREF 1 \s ">
        <w:r w:rsidR="00E7615C">
          <w:rPr>
            <w:noProof/>
          </w:rPr>
          <w:t>2</w:t>
        </w:r>
      </w:fldSimple>
      <w:r w:rsidR="00E7615C">
        <w:noBreakHyphen/>
      </w:r>
      <w:fldSimple w:instr=" SEQ Figure \* ARABIC \s 1 ">
        <w:r w:rsidR="00E7615C">
          <w:rPr>
            <w:noProof/>
          </w:rPr>
          <w:t>13</w:t>
        </w:r>
      </w:fldSimple>
      <w:r>
        <w:t xml:space="preserve">: PCD </w:t>
      </w:r>
      <w:r w:rsidR="00DC4D58">
        <w:t>Material</w:t>
      </w:r>
      <w:r>
        <w:t xml:space="preserve"> Entry List</w:t>
      </w:r>
      <w:bookmarkEnd w:id="78"/>
    </w:p>
    <w:p w14:paraId="2785745B" w14:textId="77777777" w:rsidR="0018628F" w:rsidRDefault="0018628F" w:rsidP="008D2B25">
      <w:pPr>
        <w:pStyle w:val="ListParagraph"/>
      </w:pPr>
      <w:r w:rsidRPr="0018628F">
        <w:t>Add:</w:t>
      </w:r>
      <w:r w:rsidRPr="0018628F">
        <w:tab/>
        <w:t xml:space="preserve">The system will add a blank line item for the user to complete.  </w:t>
      </w:r>
    </w:p>
    <w:p w14:paraId="45CD9B0E" w14:textId="77777777" w:rsidR="00264D73" w:rsidRPr="0018628F" w:rsidRDefault="00264D73" w:rsidP="008D2B25">
      <w:pPr>
        <w:pStyle w:val="ListParagraph"/>
      </w:pPr>
      <w:r>
        <w:t>Save:</w:t>
      </w:r>
      <w:r>
        <w:tab/>
      </w:r>
      <w:r w:rsidR="000D1CE8">
        <w:t xml:space="preserve">Allows the user to save an added or updated line item.  </w:t>
      </w:r>
    </w:p>
    <w:p w14:paraId="7BC23350" w14:textId="77777777" w:rsidR="0018628F" w:rsidRPr="0018628F" w:rsidRDefault="0018628F" w:rsidP="008D2B25">
      <w:pPr>
        <w:pStyle w:val="ListParagraph"/>
      </w:pPr>
      <w:r w:rsidRPr="0018628F">
        <w:t>Delete:</w:t>
      </w:r>
      <w:r w:rsidRPr="0018628F">
        <w:tab/>
        <w:t>The system will delete those line item(s) the user has selected for removal. (Audit details)</w:t>
      </w:r>
      <w:r w:rsidR="000D1CE8">
        <w:t xml:space="preserve"> </w:t>
      </w:r>
      <w:r w:rsidRPr="0018628F">
        <w:t xml:space="preserve"> </w:t>
      </w:r>
    </w:p>
    <w:p w14:paraId="64376BFC" w14:textId="77777777" w:rsidR="0018628F" w:rsidRPr="0018628F" w:rsidRDefault="0018628F" w:rsidP="008D2B25">
      <w:pPr>
        <w:pStyle w:val="ListParagraph"/>
      </w:pPr>
      <w:r w:rsidRPr="0018628F">
        <w:t>Group By:</w:t>
      </w:r>
      <w:r w:rsidRPr="0018628F">
        <w:tab/>
        <w:t xml:space="preserve">The system will group line item(s) the user has selected.  (How do we ungrouped items?)  </w:t>
      </w:r>
    </w:p>
    <w:p w14:paraId="3D36A05A" w14:textId="77777777" w:rsidR="0018628F" w:rsidRDefault="0018628F" w:rsidP="008D2B25">
      <w:pPr>
        <w:pStyle w:val="ListParagraph"/>
      </w:pPr>
      <w:r w:rsidRPr="0018628F">
        <w:t>Cancel:</w:t>
      </w:r>
      <w:r w:rsidRPr="0018628F">
        <w:tab/>
        <w:t xml:space="preserve">Allows the user to reset the line items to the values at existed upon open the HMI.  </w:t>
      </w:r>
    </w:p>
    <w:p w14:paraId="73B2758F" w14:textId="77777777" w:rsidR="00CE557E" w:rsidRPr="0018628F" w:rsidRDefault="00CE557E" w:rsidP="00CE557E"/>
    <w:p w14:paraId="2054D920" w14:textId="4E8B41D9" w:rsidR="0018628F" w:rsidRDefault="0018628F" w:rsidP="008D2B25">
      <w:pPr>
        <w:pStyle w:val="ListParagraph"/>
      </w:pPr>
      <w:r w:rsidRPr="0018628F">
        <w:t>Save:</w:t>
      </w:r>
      <w:r w:rsidRPr="0018628F">
        <w:tab/>
        <w:t>Allows the user to save their changes made to the task entry.  The system will trigger the creat</w:t>
      </w:r>
      <w:r w:rsidR="00CE557E">
        <w:t>ion</w:t>
      </w:r>
      <w:r w:rsidRPr="0018628F">
        <w:t xml:space="preserve"> of required audit records.  “Task Maintenance” and “</w:t>
      </w:r>
      <w:r w:rsidR="00456A9C">
        <w:t>Material List</w:t>
      </w:r>
      <w:r w:rsidRPr="0018628F">
        <w:t>” have their own save functions.  (Audit details)</w:t>
      </w:r>
    </w:p>
    <w:p w14:paraId="721A62EF" w14:textId="7076AE7E" w:rsidR="000D1CE8" w:rsidRPr="0018628F" w:rsidRDefault="000D1CE8" w:rsidP="008D2B25">
      <w:pPr>
        <w:pStyle w:val="ListParagraph"/>
      </w:pPr>
      <w:r>
        <w:t>Submit:</w:t>
      </w:r>
      <w:r>
        <w:tab/>
      </w:r>
      <w:r w:rsidR="00EB1472">
        <w:t xml:space="preserve">Allows the user to submit the </w:t>
      </w:r>
      <w:r w:rsidR="00456A9C">
        <w:t>material List</w:t>
      </w:r>
      <w:r w:rsidR="00EB1472">
        <w:t xml:space="preserve"> for review.  </w:t>
      </w:r>
    </w:p>
    <w:p w14:paraId="79526182" w14:textId="6837F123" w:rsidR="0018628F" w:rsidRPr="0018628F" w:rsidRDefault="00EB1472" w:rsidP="008D2B25">
      <w:pPr>
        <w:pStyle w:val="ListParagraph"/>
      </w:pPr>
      <w:r>
        <w:t>Delete:</w:t>
      </w:r>
      <w:r>
        <w:tab/>
        <w:t>Allows the use</w:t>
      </w:r>
      <w:r w:rsidR="0018628F" w:rsidRPr="0018628F">
        <w:t xml:space="preserve">r to delete the “draft” </w:t>
      </w:r>
      <w:r w:rsidR="00456A9C">
        <w:t>material List</w:t>
      </w:r>
      <w:r w:rsidR="0018628F" w:rsidRPr="0018628F">
        <w:t>.  The system will flag the entry as deleted and hide the entry from most searches, but the record will be retained by the system for audit purposes.</w:t>
      </w:r>
    </w:p>
    <w:p w14:paraId="6873ADA3" w14:textId="77777777" w:rsidR="0018628F" w:rsidRPr="0018628F" w:rsidRDefault="0018628F" w:rsidP="008D2B25">
      <w:pPr>
        <w:pStyle w:val="ListParagraph"/>
      </w:pPr>
      <w:r w:rsidRPr="0018628F">
        <w:t>Cancel:</w:t>
      </w:r>
      <w:r w:rsidRPr="0018628F">
        <w:tab/>
        <w:t>Allows the user to reset the view to the values at existed upon open the HMI.</w:t>
      </w:r>
    </w:p>
    <w:p w14:paraId="38D93855" w14:textId="77777777" w:rsidR="00E14033" w:rsidRDefault="0018628F" w:rsidP="008D2B25">
      <w:pPr>
        <w:pStyle w:val="ListParagraph"/>
      </w:pPr>
      <w:r w:rsidRPr="0018628F">
        <w:t>Back:</w:t>
      </w:r>
      <w:r w:rsidRPr="0018628F">
        <w:tab/>
        <w:t>Returns the user to the HMI that the current HMI was called from.</w:t>
      </w:r>
    </w:p>
    <w:p w14:paraId="0052E0DC" w14:textId="60442357" w:rsidR="00E14033" w:rsidRDefault="00E14033" w:rsidP="00C365E7">
      <w:pPr>
        <w:pStyle w:val="Heading3"/>
      </w:pPr>
      <w:bookmarkStart w:id="79" w:name="_Toc497994786"/>
      <w:r>
        <w:t>Requirements</w:t>
      </w:r>
      <w:bookmarkEnd w:id="79"/>
    </w:p>
    <w:p w14:paraId="06891272" w14:textId="7F94024F" w:rsidR="0018628F" w:rsidRPr="0018628F" w:rsidRDefault="0018628F" w:rsidP="008D2B25">
      <w:pPr>
        <w:pStyle w:val="ListParagraph"/>
        <w:numPr>
          <w:ilvl w:val="0"/>
          <w:numId w:val="46"/>
        </w:numPr>
      </w:pPr>
      <w:r w:rsidRPr="0018628F">
        <w:t xml:space="preserve">Upon saving of the </w:t>
      </w:r>
      <w:r w:rsidR="00456A9C">
        <w:t>material List</w:t>
      </w:r>
      <w:r w:rsidRPr="0018628F">
        <w:t xml:space="preserve"> entry, the system will check for empty/null required fields and if found the system will prompt the user to completed entry of required fields.</w:t>
      </w:r>
    </w:p>
    <w:p w14:paraId="53954D92" w14:textId="77777777" w:rsidR="0018628F" w:rsidRPr="0018628F" w:rsidRDefault="0018628F" w:rsidP="008D2B25">
      <w:pPr>
        <w:pStyle w:val="ListParagraph"/>
        <w:numPr>
          <w:ilvl w:val="0"/>
          <w:numId w:val="46"/>
        </w:numPr>
      </w:pPr>
      <w:r w:rsidRPr="0018628F">
        <w:lastRenderedPageBreak/>
        <w:t>If unsaved changes exist prior to closing the HMI, the system will prompt the user to save the changes.</w:t>
      </w:r>
    </w:p>
    <w:p w14:paraId="21CDBE0E" w14:textId="77777777" w:rsidR="0018628F" w:rsidRPr="0018628F" w:rsidRDefault="0018628F" w:rsidP="008D2B25">
      <w:pPr>
        <w:pStyle w:val="ListParagraph"/>
        <w:numPr>
          <w:ilvl w:val="0"/>
          <w:numId w:val="46"/>
        </w:numPr>
      </w:pPr>
      <w:r w:rsidRPr="0018628F">
        <w:t>If unsaved changes exist prior to cancel a session, the system will warn the user that changes will be lost.</w:t>
      </w:r>
    </w:p>
    <w:p w14:paraId="6D00F4E0" w14:textId="77777777" w:rsidR="00E14033" w:rsidRPr="00767D54" w:rsidRDefault="0018628F" w:rsidP="008D2B25">
      <w:pPr>
        <w:pStyle w:val="ListParagraph"/>
        <w:numPr>
          <w:ilvl w:val="0"/>
          <w:numId w:val="46"/>
        </w:numPr>
      </w:pPr>
      <w:r w:rsidRPr="0018628F">
        <w:t>Before deleting a part(s) the system will prompt the user for confirmation.</w:t>
      </w:r>
    </w:p>
    <w:p w14:paraId="58BF34C0" w14:textId="506D5C64" w:rsidR="00E14033" w:rsidRDefault="00E14033" w:rsidP="00C365E7">
      <w:pPr>
        <w:pStyle w:val="Heading3"/>
      </w:pPr>
      <w:bookmarkStart w:id="80" w:name="_Toc497994787"/>
      <w:r>
        <w:t>Business Rules</w:t>
      </w:r>
      <w:bookmarkEnd w:id="80"/>
    </w:p>
    <w:p w14:paraId="3A57A1DC" w14:textId="77777777" w:rsidR="0018628F" w:rsidRPr="0018628F" w:rsidRDefault="0018628F" w:rsidP="008D2B25">
      <w:pPr>
        <w:pStyle w:val="ListParagraph"/>
        <w:numPr>
          <w:ilvl w:val="0"/>
          <w:numId w:val="47"/>
        </w:numPr>
      </w:pPr>
      <w:r w:rsidRPr="0018628F">
        <w:t>The Submit button will be enabled when either one part is added, or a attachment has been made.</w:t>
      </w:r>
    </w:p>
    <w:p w14:paraId="4EE95547" w14:textId="77777777" w:rsidR="0018628F" w:rsidRPr="0018628F" w:rsidRDefault="0018628F" w:rsidP="008D2B25">
      <w:pPr>
        <w:pStyle w:val="ListParagraph"/>
        <w:numPr>
          <w:ilvl w:val="0"/>
          <w:numId w:val="47"/>
        </w:numPr>
      </w:pPr>
      <w:r w:rsidRPr="0018628F">
        <w:t>When the Submit button is clicked the system will forwarded the to the reviewers/approvers.</w:t>
      </w:r>
    </w:p>
    <w:p w14:paraId="68797542" w14:textId="40513E03" w:rsidR="0018628F" w:rsidRPr="0018628F" w:rsidRDefault="0018628F" w:rsidP="008D2B25">
      <w:pPr>
        <w:pStyle w:val="ListParagraph"/>
        <w:numPr>
          <w:ilvl w:val="0"/>
          <w:numId w:val="47"/>
        </w:numPr>
      </w:pPr>
      <w:r w:rsidRPr="0018628F">
        <w:t xml:space="preserve">When all the reviewers/approves have approved the </w:t>
      </w:r>
      <w:r w:rsidR="00456A9C">
        <w:t>material List</w:t>
      </w:r>
      <w:r w:rsidRPr="0018628F">
        <w:t>, the list will be forwarded to the purchasing contacts.</w:t>
      </w:r>
    </w:p>
    <w:p w14:paraId="16945778" w14:textId="003172DD" w:rsidR="0018628F" w:rsidRPr="0018628F" w:rsidRDefault="0018628F" w:rsidP="008D2B25">
      <w:pPr>
        <w:pStyle w:val="ListParagraph"/>
        <w:numPr>
          <w:ilvl w:val="0"/>
          <w:numId w:val="47"/>
        </w:numPr>
      </w:pPr>
      <w:r w:rsidRPr="0018628F">
        <w:t xml:space="preserve">An approved </w:t>
      </w:r>
      <w:r w:rsidR="00456A9C">
        <w:t>Material List</w:t>
      </w:r>
      <w:r w:rsidRPr="0018628F">
        <w:t xml:space="preserve"> will be locked to prevent additional part list changes.</w:t>
      </w:r>
    </w:p>
    <w:p w14:paraId="53EC5F0C" w14:textId="51D2B8EA" w:rsidR="0018628F" w:rsidRPr="0018628F" w:rsidRDefault="0018628F" w:rsidP="008D2B25">
      <w:pPr>
        <w:pStyle w:val="ListParagraph"/>
        <w:numPr>
          <w:ilvl w:val="0"/>
          <w:numId w:val="47"/>
        </w:numPr>
      </w:pPr>
      <w:r w:rsidRPr="0018628F">
        <w:t xml:space="preserve">An approved </w:t>
      </w:r>
      <w:r w:rsidR="00456A9C">
        <w:t>Material List</w:t>
      </w:r>
      <w:r w:rsidRPr="0018628F">
        <w:t xml:space="preserve"> will need approver to submit the part list for rework for changes to be made to the part list.</w:t>
      </w:r>
    </w:p>
    <w:p w14:paraId="2E074200" w14:textId="77777777" w:rsidR="00E14033" w:rsidRPr="0018628F" w:rsidRDefault="0018628F" w:rsidP="008D2B25">
      <w:pPr>
        <w:pStyle w:val="ListParagraph"/>
        <w:numPr>
          <w:ilvl w:val="0"/>
          <w:numId w:val="47"/>
        </w:numPr>
      </w:pPr>
      <w:r w:rsidRPr="0018628F">
        <w:t>??? Change history</w:t>
      </w:r>
    </w:p>
    <w:p w14:paraId="677BD064" w14:textId="6B489B60" w:rsidR="00E14033" w:rsidRDefault="00E14033" w:rsidP="00C365E7">
      <w:pPr>
        <w:pStyle w:val="Heading3"/>
      </w:pPr>
      <w:bookmarkStart w:id="81" w:name="_Toc497994788"/>
      <w:r>
        <w:t>Functions</w:t>
      </w:r>
      <w:bookmarkEnd w:id="81"/>
    </w:p>
    <w:p w14:paraId="13F676BB" w14:textId="77777777" w:rsidR="0018628F" w:rsidRPr="0018628F" w:rsidRDefault="0018628F" w:rsidP="008D2B25">
      <w:pPr>
        <w:pStyle w:val="ListParagraph"/>
        <w:numPr>
          <w:ilvl w:val="0"/>
          <w:numId w:val="48"/>
        </w:numPr>
      </w:pPr>
      <w:r w:rsidRPr="0018628F">
        <w:t>Directory Helper</w:t>
      </w:r>
    </w:p>
    <w:p w14:paraId="713594B6" w14:textId="77777777" w:rsidR="0018628F" w:rsidRPr="0018628F" w:rsidRDefault="0018628F" w:rsidP="008D2B25">
      <w:pPr>
        <w:pStyle w:val="ListParagraph"/>
        <w:numPr>
          <w:ilvl w:val="0"/>
          <w:numId w:val="48"/>
        </w:numPr>
      </w:pPr>
      <w:r w:rsidRPr="0018628F">
        <w:t>Attachments</w:t>
      </w:r>
    </w:p>
    <w:p w14:paraId="2F96ED79" w14:textId="77777777" w:rsidR="0018628F" w:rsidRPr="0018628F" w:rsidRDefault="00E968C5" w:rsidP="008D2B25">
      <w:pPr>
        <w:pStyle w:val="ListParagraph"/>
        <w:numPr>
          <w:ilvl w:val="0"/>
          <w:numId w:val="48"/>
        </w:numPr>
      </w:pPr>
      <w:r>
        <w:t>Remark</w:t>
      </w:r>
      <w:r w:rsidR="0018628F" w:rsidRPr="0018628F">
        <w:t>s</w:t>
      </w:r>
    </w:p>
    <w:p w14:paraId="4C210F67" w14:textId="602D0318" w:rsidR="00E14033" w:rsidRDefault="00456A9C" w:rsidP="008D2B25">
      <w:pPr>
        <w:pStyle w:val="ListParagraph"/>
        <w:numPr>
          <w:ilvl w:val="0"/>
          <w:numId w:val="48"/>
        </w:numPr>
      </w:pPr>
      <w:r>
        <w:t>Material List</w:t>
      </w:r>
    </w:p>
    <w:p w14:paraId="2B58B118" w14:textId="1FD6768A" w:rsidR="00E14033" w:rsidRDefault="00E14033" w:rsidP="00C365E7">
      <w:pPr>
        <w:pStyle w:val="Heading3"/>
      </w:pPr>
      <w:bookmarkStart w:id="82" w:name="_Toc497994789"/>
      <w:r>
        <w:t>Data Objects</w:t>
      </w:r>
      <w:bookmarkEnd w:id="82"/>
    </w:p>
    <w:p w14:paraId="048EB4EC" w14:textId="3E08BE62" w:rsidR="00CE557E" w:rsidRDefault="00CE557E" w:rsidP="008D2B25">
      <w:pPr>
        <w:pStyle w:val="ListParagraph"/>
      </w:pPr>
      <w:r>
        <w:fldChar w:fldCharType="begin"/>
      </w:r>
      <w:r>
        <w:instrText xml:space="preserve"> REF _Ref483224497 \h </w:instrText>
      </w:r>
      <w:r>
        <w:fldChar w:fldCharType="separate"/>
      </w:r>
      <w:r w:rsidR="00B76A4E">
        <w:t xml:space="preserve">Table </w:t>
      </w:r>
      <w:r w:rsidR="00B76A4E">
        <w:rPr>
          <w:noProof/>
        </w:rPr>
        <w:t>7</w:t>
      </w:r>
      <w:r w:rsidR="00B76A4E">
        <w:noBreakHyphen/>
      </w:r>
      <w:r w:rsidR="00B76A4E">
        <w:rPr>
          <w:noProof/>
        </w:rPr>
        <w:t>3</w:t>
      </w:r>
      <w:r w:rsidR="00B76A4E">
        <w:t xml:space="preserve">: </w:t>
      </w:r>
      <w:r w:rsidR="00456A9C">
        <w:t>Material List</w:t>
      </w:r>
      <w:r w:rsidR="00B76A4E">
        <w:t>s</w:t>
      </w:r>
      <w:r>
        <w:fldChar w:fldCharType="end"/>
      </w:r>
    </w:p>
    <w:p w14:paraId="71BF74FC" w14:textId="1B2ED80B" w:rsidR="00CE557E" w:rsidRDefault="00CE557E" w:rsidP="008D2B25">
      <w:pPr>
        <w:pStyle w:val="ListParagraph"/>
      </w:pPr>
      <w:r>
        <w:fldChar w:fldCharType="begin"/>
      </w:r>
      <w:r>
        <w:instrText xml:space="preserve"> REF _Ref483224512 \h </w:instrText>
      </w:r>
      <w:r>
        <w:fldChar w:fldCharType="separate"/>
      </w:r>
      <w:r w:rsidR="00B76A4E">
        <w:t xml:space="preserve">Table </w:t>
      </w:r>
      <w:r w:rsidR="00B76A4E">
        <w:rPr>
          <w:noProof/>
        </w:rPr>
        <w:t>7</w:t>
      </w:r>
      <w:r w:rsidR="00B76A4E">
        <w:noBreakHyphen/>
      </w:r>
      <w:r w:rsidR="00B76A4E">
        <w:rPr>
          <w:noProof/>
        </w:rPr>
        <w:t>4</w:t>
      </w:r>
      <w:r w:rsidR="00B76A4E">
        <w:t xml:space="preserve">: </w:t>
      </w:r>
      <w:r w:rsidR="00456A9C">
        <w:t>Material List</w:t>
      </w:r>
      <w:r w:rsidR="00B76A4E">
        <w:t xml:space="preserve"> Items</w:t>
      </w:r>
      <w:r>
        <w:fldChar w:fldCharType="end"/>
      </w:r>
    </w:p>
    <w:p w14:paraId="58F7CAAD" w14:textId="77777777" w:rsidR="00CE557E" w:rsidRDefault="00CE557E" w:rsidP="008D2B25">
      <w:pPr>
        <w:pStyle w:val="ListParagraph"/>
      </w:pPr>
      <w:r>
        <w:fldChar w:fldCharType="begin"/>
      </w:r>
      <w:r>
        <w:instrText xml:space="preserve"> REF _Ref483224450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352734AD" w14:textId="77777777" w:rsidR="0018628F" w:rsidRPr="0018628F" w:rsidRDefault="00CE557E" w:rsidP="008D2B25">
      <w:pPr>
        <w:pStyle w:val="ListParagraph"/>
      </w:pPr>
      <w:r>
        <w:fldChar w:fldCharType="begin"/>
      </w:r>
      <w:r>
        <w:instrText xml:space="preserve"> REF _Ref483224363 \h </w:instrText>
      </w:r>
      <w:r>
        <w:fldChar w:fldCharType="separate"/>
      </w:r>
      <w:r w:rsidR="00B76A4E">
        <w:t xml:space="preserve">Table </w:t>
      </w:r>
      <w:r w:rsidR="00B76A4E">
        <w:rPr>
          <w:noProof/>
        </w:rPr>
        <w:t>7</w:t>
      </w:r>
      <w:r w:rsidR="00B76A4E">
        <w:noBreakHyphen/>
      </w:r>
      <w:r w:rsidR="00B76A4E">
        <w:rPr>
          <w:noProof/>
        </w:rPr>
        <w:t>6</w:t>
      </w:r>
      <w:r w:rsidR="00B76A4E">
        <w:t>: Tasks</w:t>
      </w:r>
      <w:r>
        <w:fldChar w:fldCharType="end"/>
      </w:r>
    </w:p>
    <w:p w14:paraId="3C1CA4EB" w14:textId="77777777" w:rsidR="00E14033" w:rsidRDefault="00CE557E" w:rsidP="008D2B25">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31EF9D92" w14:textId="4BFFD64B" w:rsidR="00E14033" w:rsidRDefault="00E14033" w:rsidP="00C365E7">
      <w:pPr>
        <w:pStyle w:val="Heading3"/>
      </w:pPr>
      <w:bookmarkStart w:id="83" w:name="_Toc497994790"/>
      <w:r>
        <w:t>Enumerations</w:t>
      </w:r>
      <w:bookmarkEnd w:id="83"/>
    </w:p>
    <w:p w14:paraId="507CA77B" w14:textId="30799AD9" w:rsidR="00EB1472" w:rsidRDefault="00EB1472" w:rsidP="008D2B25">
      <w:pPr>
        <w:pStyle w:val="ListParagraph"/>
        <w:numPr>
          <w:ilvl w:val="0"/>
          <w:numId w:val="65"/>
        </w:numPr>
      </w:pPr>
      <w:r>
        <w:t xml:space="preserve">Status </w:t>
      </w:r>
      <w:r w:rsidR="00456A9C">
        <w:t>Material List</w:t>
      </w:r>
    </w:p>
    <w:p w14:paraId="5931F16C" w14:textId="77777777" w:rsidR="00E14033" w:rsidRDefault="00EB1472" w:rsidP="008D2B25">
      <w:pPr>
        <w:pStyle w:val="ListParagraph"/>
        <w:numPr>
          <w:ilvl w:val="0"/>
          <w:numId w:val="65"/>
        </w:numPr>
      </w:pPr>
      <w:r>
        <w:t>Department</w:t>
      </w:r>
      <w:r w:rsidR="00E968C5">
        <w:t>s</w:t>
      </w:r>
    </w:p>
    <w:p w14:paraId="6C07B0F8" w14:textId="65152A64" w:rsidR="00A12839" w:rsidRPr="00E32B4E" w:rsidRDefault="00A12839" w:rsidP="00C365E7">
      <w:pPr>
        <w:pStyle w:val="Heading3"/>
      </w:pPr>
      <w:bookmarkStart w:id="84" w:name="_Toc497994791"/>
      <w:r>
        <w:t>Complexity</w:t>
      </w:r>
      <w:bookmarkEnd w:id="84"/>
    </w:p>
    <w:tbl>
      <w:tblPr>
        <w:tblStyle w:val="TableGrid"/>
        <w:tblW w:w="0" w:type="auto"/>
        <w:tblInd w:w="360" w:type="dxa"/>
        <w:tblLook w:val="04A0" w:firstRow="1" w:lastRow="0" w:firstColumn="1" w:lastColumn="0" w:noHBand="0" w:noVBand="1"/>
      </w:tblPr>
      <w:tblGrid>
        <w:gridCol w:w="2155"/>
        <w:gridCol w:w="913"/>
      </w:tblGrid>
      <w:tr w:rsidR="00A12839" w:rsidRPr="007445B1" w14:paraId="15425AB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E1D1A25" w14:textId="77777777" w:rsidR="00A12839" w:rsidRPr="007445B1" w:rsidRDefault="00A12839" w:rsidP="00A12839">
            <w:pPr>
              <w:pStyle w:val="TableHeading"/>
            </w:pPr>
          </w:p>
        </w:tc>
        <w:tc>
          <w:tcPr>
            <w:tcW w:w="913" w:type="dxa"/>
            <w:shd w:val="clear" w:color="auto" w:fill="BFBFBF" w:themeFill="background1" w:themeFillShade="BF"/>
          </w:tcPr>
          <w:p w14:paraId="3D80E79E" w14:textId="77777777" w:rsidR="00A12839" w:rsidRPr="007445B1" w:rsidRDefault="00A12839" w:rsidP="00A12839">
            <w:pPr>
              <w:pStyle w:val="TableHeading"/>
            </w:pPr>
            <w:r>
              <w:t>Count</w:t>
            </w:r>
          </w:p>
        </w:tc>
      </w:tr>
      <w:tr w:rsidR="00A12839" w:rsidRPr="007445B1" w14:paraId="2265BF20" w14:textId="77777777" w:rsidTr="00A12839">
        <w:tc>
          <w:tcPr>
            <w:tcW w:w="2155" w:type="dxa"/>
          </w:tcPr>
          <w:p w14:paraId="2D9EC871"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F7C661A"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r w:rsidR="0018628F">
              <w:rPr>
                <w:rFonts w:asciiTheme="minorHAnsi" w:eastAsiaTheme="minorEastAsia" w:hAnsi="Calibri"/>
                <w:color w:val="000000" w:themeColor="text1"/>
                <w:kern w:val="24"/>
                <w:szCs w:val="24"/>
              </w:rPr>
              <w:t>0</w:t>
            </w:r>
          </w:p>
        </w:tc>
      </w:tr>
      <w:tr w:rsidR="00A12839" w:rsidRPr="007445B1" w14:paraId="3A5F0FB4" w14:textId="77777777" w:rsidTr="00A12839">
        <w:tc>
          <w:tcPr>
            <w:tcW w:w="2155" w:type="dxa"/>
          </w:tcPr>
          <w:p w14:paraId="3461F3A3"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CCC72DB" w14:textId="77777777" w:rsidR="00A12839" w:rsidRPr="007445B1" w:rsidRDefault="00A1544C"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3</w:t>
            </w:r>
          </w:p>
        </w:tc>
      </w:tr>
      <w:tr w:rsidR="00A12839" w:rsidRPr="007445B1" w14:paraId="332A8742" w14:textId="77777777" w:rsidTr="00A12839">
        <w:tc>
          <w:tcPr>
            <w:tcW w:w="2155" w:type="dxa"/>
          </w:tcPr>
          <w:p w14:paraId="6BEA458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57B3846"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7FA043AB" w14:textId="77777777" w:rsidTr="00A12839">
        <w:tc>
          <w:tcPr>
            <w:tcW w:w="2155" w:type="dxa"/>
          </w:tcPr>
          <w:p w14:paraId="0193C0CD"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C583970"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A12839" w:rsidRPr="007445B1" w14:paraId="46333187" w14:textId="77777777" w:rsidTr="00A12839">
        <w:tc>
          <w:tcPr>
            <w:tcW w:w="2155" w:type="dxa"/>
          </w:tcPr>
          <w:p w14:paraId="4250F57D"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6E6901B" w14:textId="77777777" w:rsidR="00A12839" w:rsidRPr="007445B1" w:rsidRDefault="00A1544C"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A12839" w:rsidRPr="007445B1" w14:paraId="0183BCB2" w14:textId="77777777" w:rsidTr="00A12839">
        <w:tc>
          <w:tcPr>
            <w:tcW w:w="2155" w:type="dxa"/>
          </w:tcPr>
          <w:p w14:paraId="34FFDA17"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65E7A39"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A1544C">
              <w:rPr>
                <w:rFonts w:asciiTheme="minorHAnsi" w:eastAsiaTheme="minorEastAsia" w:hAnsi="Calibri"/>
                <w:noProof/>
                <w:color w:val="000000" w:themeColor="text1"/>
                <w:kern w:val="24"/>
                <w:szCs w:val="24"/>
              </w:rPr>
              <w:t>18</w:t>
            </w:r>
            <w:r>
              <w:rPr>
                <w:rFonts w:asciiTheme="minorHAnsi" w:eastAsiaTheme="minorEastAsia" w:hAnsi="Calibri"/>
                <w:color w:val="000000" w:themeColor="text1"/>
                <w:kern w:val="24"/>
                <w:szCs w:val="24"/>
              </w:rPr>
              <w:fldChar w:fldCharType="end"/>
            </w:r>
          </w:p>
        </w:tc>
      </w:tr>
    </w:tbl>
    <w:p w14:paraId="35EA9FED" w14:textId="77777777" w:rsidR="00E14033" w:rsidRDefault="00E14033" w:rsidP="00E14033"/>
    <w:p w14:paraId="050627D6" w14:textId="77777777" w:rsidR="00E14033" w:rsidRDefault="00E14033" w:rsidP="00E14033"/>
    <w:p w14:paraId="5832E86D" w14:textId="77777777" w:rsidR="006B14D7" w:rsidRDefault="00E27EF1" w:rsidP="006B14D7">
      <w:pPr>
        <w:pStyle w:val="Heading2"/>
      </w:pPr>
      <w:bookmarkStart w:id="85" w:name="_Toc497994792"/>
      <w:r>
        <w:lastRenderedPageBreak/>
        <w:t xml:space="preserve">PCD </w:t>
      </w:r>
      <w:r w:rsidR="006B14D7">
        <w:t>Draft</w:t>
      </w:r>
      <w:bookmarkEnd w:id="85"/>
    </w:p>
    <w:p w14:paraId="340B7377" w14:textId="77777777" w:rsidR="00B91A6B" w:rsidRPr="00B91A6B" w:rsidRDefault="00B91A6B" w:rsidP="00B91A6B">
      <w:r w:rsidRPr="00B91A6B">
        <w:t xml:space="preserve">This HMI shows the results of the user from having clicked the “Create PCD” button on the “PCD Tracker Entry” HMI. The data elements from all PCD tasks combined together in their respective sections.  </w:t>
      </w:r>
      <w:r w:rsidRPr="00E02263">
        <w:rPr>
          <w:color w:val="FF0000"/>
        </w:rPr>
        <w:t>This the last sentence true, or is select sections?</w:t>
      </w:r>
      <w:r w:rsidRPr="00B91A6B">
        <w:t xml:space="preserve">  The HMI includes the functionality for the user to be able expand/collapse any given section.  All the section are collapse when HMI opens.  The user can click on the “+” symbol to expand a section.  The section will resize the section and page to fit the data elements.  The “+” symbol will change to a “-” symbol.  Clicking a “-” will collapse the section and resize page.  Should the user choose to add a data element to a section that is collapsed, the section will automatically expand.</w:t>
      </w:r>
    </w:p>
    <w:p w14:paraId="36597C37" w14:textId="77777777" w:rsidR="006B14D7" w:rsidRDefault="00B91A6B" w:rsidP="00B91A6B">
      <w:r w:rsidRPr="00B91A6B">
        <w:t>The user has the functionality to edit each of the sections prior to the PCD submission.  When the HMI opens only the “Add” buttons will be enabled.  Depending on the section, when a data element is selected by the user using the checkbox the “Delete” and “View” are enabled.  Deselecting the data element disable the buttons.</w:t>
      </w:r>
      <w:r w:rsidR="006B14D7">
        <w:t xml:space="preserve">  </w:t>
      </w:r>
    </w:p>
    <w:p w14:paraId="21FF179C" w14:textId="77777777" w:rsidR="006B14D7" w:rsidRDefault="006B14D7" w:rsidP="00C365E7">
      <w:pPr>
        <w:pStyle w:val="Heading3"/>
      </w:pPr>
      <w:bookmarkStart w:id="86" w:name="_Toc497994793"/>
      <w:r>
        <w:t>Human Machine Interfaces</w:t>
      </w:r>
      <w:bookmarkEnd w:id="86"/>
    </w:p>
    <w:p w14:paraId="5239760A" w14:textId="77777777" w:rsidR="00D00805" w:rsidRPr="00D00805" w:rsidRDefault="00D00805" w:rsidP="00D00805">
      <w:pPr>
        <w:pStyle w:val="Heading4"/>
      </w:pPr>
      <w:bookmarkStart w:id="87" w:name="_Toc497994794"/>
      <w:r>
        <w:t>PCD Draft (Collapsed)</w:t>
      </w:r>
      <w:bookmarkEnd w:id="87"/>
    </w:p>
    <w:p w14:paraId="01724A95" w14:textId="77777777" w:rsidR="006B14D7" w:rsidRDefault="00904BEA" w:rsidP="00E878EE">
      <w:pPr>
        <w:pStyle w:val="Image"/>
      </w:pPr>
      <w:r>
        <w:drawing>
          <wp:inline distT="0" distB="0" distL="0" distR="0" wp14:anchorId="32BD10E6" wp14:editId="1A3E078C">
            <wp:extent cx="5486400" cy="4233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233672"/>
                    </a:xfrm>
                    <a:prstGeom prst="rect">
                      <a:avLst/>
                    </a:prstGeom>
                    <a:noFill/>
                  </pic:spPr>
                </pic:pic>
              </a:graphicData>
            </a:graphic>
          </wp:inline>
        </w:drawing>
      </w:r>
    </w:p>
    <w:p w14:paraId="18A3EDA7" w14:textId="1FE53D51" w:rsidR="006B14D7" w:rsidRDefault="0046264C" w:rsidP="0046264C">
      <w:pPr>
        <w:pStyle w:val="FigureCaption"/>
      </w:pPr>
      <w:bookmarkStart w:id="88" w:name="_Toc497994679"/>
      <w:r>
        <w:t xml:space="preserve">Figure </w:t>
      </w:r>
      <w:fldSimple w:instr=" STYLEREF 1 \s ">
        <w:r w:rsidR="00E7615C">
          <w:rPr>
            <w:noProof/>
          </w:rPr>
          <w:t>2</w:t>
        </w:r>
      </w:fldSimple>
      <w:r w:rsidR="00E7615C">
        <w:noBreakHyphen/>
      </w:r>
      <w:fldSimple w:instr=" SEQ Figure \* ARABIC \s 1 ">
        <w:r w:rsidR="00E7615C">
          <w:rPr>
            <w:noProof/>
          </w:rPr>
          <w:t>14</w:t>
        </w:r>
      </w:fldSimple>
      <w:r>
        <w:t>: PCD Draft (Collapsed)</w:t>
      </w:r>
      <w:bookmarkEnd w:id="88"/>
    </w:p>
    <w:p w14:paraId="63E0E9FF" w14:textId="77777777" w:rsidR="00BC5E1B" w:rsidRDefault="00BC5E1B" w:rsidP="008D2B25">
      <w:pPr>
        <w:pStyle w:val="ListParagraph"/>
      </w:pPr>
      <w:r>
        <w:t>Add:</w:t>
      </w:r>
      <w:r>
        <w:tab/>
        <w:t xml:space="preserve">Allows the user to insert additional items into the PCD.  </w:t>
      </w:r>
    </w:p>
    <w:p w14:paraId="467DC82C" w14:textId="77777777" w:rsidR="00BC5E1B" w:rsidRDefault="00BC5E1B" w:rsidP="008D2B25">
      <w:pPr>
        <w:pStyle w:val="ListParagraph"/>
      </w:pPr>
      <w:r>
        <w:t>Delete:</w:t>
      </w:r>
      <w:r>
        <w:tab/>
      </w:r>
    </w:p>
    <w:p w14:paraId="62750AC3" w14:textId="77777777" w:rsidR="00BC5E1B" w:rsidRDefault="00BC5E1B" w:rsidP="008D2B25">
      <w:pPr>
        <w:pStyle w:val="ListParagraph"/>
      </w:pPr>
      <w:r>
        <w:t>View:</w:t>
      </w:r>
      <w:r>
        <w:tab/>
      </w:r>
      <w:r w:rsidRPr="00E02263">
        <w:t>For the attachments it allows the user to view the attachment selected</w:t>
      </w:r>
      <w:r>
        <w:t xml:space="preserve">.  </w:t>
      </w:r>
    </w:p>
    <w:p w14:paraId="3F2ABF52" w14:textId="77777777" w:rsidR="00904BEA" w:rsidRDefault="00904BEA" w:rsidP="008D2B25">
      <w:pPr>
        <w:pStyle w:val="ListParagraph"/>
      </w:pPr>
      <w:r>
        <w:lastRenderedPageBreak/>
        <w:t>Hide/Unhide:</w:t>
      </w:r>
      <w:r>
        <w:tab/>
      </w:r>
    </w:p>
    <w:p w14:paraId="65FA7684" w14:textId="77777777" w:rsidR="00BC5E1B" w:rsidRDefault="00BC5E1B" w:rsidP="00BC5E1B">
      <w:pPr>
        <w:ind w:left="360"/>
      </w:pPr>
    </w:p>
    <w:p w14:paraId="54A19BF7" w14:textId="0B84BD0F" w:rsidR="00E14033" w:rsidRDefault="00BB1CCB" w:rsidP="008D2B25">
      <w:pPr>
        <w:pStyle w:val="ListParagraph"/>
      </w:pPr>
      <w:r>
        <w:t>Save:</w:t>
      </w:r>
      <w:r>
        <w:tab/>
      </w:r>
      <w:r w:rsidR="00264D73" w:rsidRPr="00E02263">
        <w:t>Allows the user to save their changes made to the task entry.  The system will trigger the creat</w:t>
      </w:r>
      <w:r w:rsidR="00264D73">
        <w:t>ion</w:t>
      </w:r>
      <w:r w:rsidR="00264D73" w:rsidRPr="00E02263">
        <w:t xml:space="preserve"> of required audit records.  “Task Maintenance” and “</w:t>
      </w:r>
      <w:r w:rsidR="00456A9C">
        <w:t>Material List</w:t>
      </w:r>
      <w:r w:rsidR="00264D73" w:rsidRPr="00E02263">
        <w:t>” have their own save functions.  (Audit details</w:t>
      </w:r>
      <w:r w:rsidR="00264D73">
        <w:t>)</w:t>
      </w:r>
    </w:p>
    <w:p w14:paraId="56E92FCA" w14:textId="77777777" w:rsidR="00BB1CCB" w:rsidRDefault="00BB1CCB" w:rsidP="008D2B25">
      <w:pPr>
        <w:pStyle w:val="ListParagraph"/>
      </w:pPr>
      <w:r>
        <w:t>Submit:</w:t>
      </w:r>
      <w:r>
        <w:tab/>
      </w:r>
      <w:r w:rsidR="00EB1472">
        <w:t xml:space="preserve">Allows the user to submit the PCD for review.  </w:t>
      </w:r>
    </w:p>
    <w:p w14:paraId="4ADB4926" w14:textId="77777777" w:rsidR="00BB1CCB" w:rsidRDefault="00BB1CCB" w:rsidP="008D2B25">
      <w:pPr>
        <w:pStyle w:val="ListParagraph"/>
      </w:pPr>
      <w:r>
        <w:t>View:</w:t>
      </w:r>
      <w:r>
        <w:tab/>
      </w:r>
      <w:r w:rsidR="00BC5E1B">
        <w:t>Allows the preview how the PCD will look when printed</w:t>
      </w:r>
      <w:r w:rsidR="00264D73">
        <w:t xml:space="preserve">.  </w:t>
      </w:r>
    </w:p>
    <w:p w14:paraId="59921ECE" w14:textId="77777777" w:rsidR="00BB1CCB" w:rsidRDefault="00BB1CCB" w:rsidP="008D2B25">
      <w:pPr>
        <w:pStyle w:val="ListParagraph"/>
      </w:pPr>
      <w:r>
        <w:t>Cancel:</w:t>
      </w:r>
      <w:r>
        <w:tab/>
      </w:r>
      <w:r w:rsidR="00264D73" w:rsidRPr="0018628F">
        <w:t>Allows the user to reset the line items to the values at existed upon open the HMI.</w:t>
      </w:r>
      <w:r w:rsidR="00264D73">
        <w:t xml:space="preserve">  </w:t>
      </w:r>
    </w:p>
    <w:p w14:paraId="55B4A32B" w14:textId="639428BA" w:rsidR="00BB1CCB" w:rsidRDefault="00BB1CCB" w:rsidP="008D2B25">
      <w:pPr>
        <w:pStyle w:val="ListParagraph"/>
      </w:pPr>
      <w:r>
        <w:t>Back:</w:t>
      </w:r>
      <w:r>
        <w:tab/>
        <w:t>Returns to the “</w:t>
      </w:r>
      <w:r w:rsidR="002C5994">
        <w:t>Status Summary</w:t>
      </w:r>
      <w:r>
        <w:t xml:space="preserve">”.  </w:t>
      </w:r>
    </w:p>
    <w:p w14:paraId="0DE49CC3" w14:textId="77777777" w:rsidR="00E14033" w:rsidRDefault="00E14033" w:rsidP="00D00805">
      <w:pPr>
        <w:pStyle w:val="Heading5"/>
      </w:pPr>
      <w:r>
        <w:t>Requirements</w:t>
      </w:r>
    </w:p>
    <w:p w14:paraId="165EAD26" w14:textId="77777777" w:rsidR="00B91A6B" w:rsidRPr="00B91A6B" w:rsidRDefault="00B91A6B" w:rsidP="008D2B25">
      <w:pPr>
        <w:pStyle w:val="ListParagraph"/>
        <w:numPr>
          <w:ilvl w:val="0"/>
          <w:numId w:val="49"/>
        </w:numPr>
      </w:pPr>
      <w:r w:rsidRPr="00B91A6B">
        <w:t>The system will allow the user to collapse a expanded section.</w:t>
      </w:r>
    </w:p>
    <w:p w14:paraId="49254925" w14:textId="77777777" w:rsidR="00B91A6B" w:rsidRPr="00B91A6B" w:rsidRDefault="00B91A6B" w:rsidP="008D2B25">
      <w:pPr>
        <w:pStyle w:val="ListParagraph"/>
        <w:numPr>
          <w:ilvl w:val="0"/>
          <w:numId w:val="49"/>
        </w:numPr>
      </w:pPr>
      <w:r w:rsidRPr="00B91A6B">
        <w:t>The system will allow the user to expand a collapsed section.</w:t>
      </w:r>
    </w:p>
    <w:p w14:paraId="3673EF14" w14:textId="77777777" w:rsidR="00B91A6B" w:rsidRPr="00B91A6B" w:rsidRDefault="00B91A6B" w:rsidP="008D2B25">
      <w:pPr>
        <w:pStyle w:val="ListParagraph"/>
        <w:numPr>
          <w:ilvl w:val="0"/>
          <w:numId w:val="49"/>
        </w:numPr>
      </w:pPr>
      <w:r w:rsidRPr="00B91A6B">
        <w:t>The system will allow the user to collapse all sections with a single click.</w:t>
      </w:r>
    </w:p>
    <w:p w14:paraId="18A7958E" w14:textId="77777777" w:rsidR="00B91A6B" w:rsidRPr="00B91A6B" w:rsidRDefault="00B91A6B" w:rsidP="008D2B25">
      <w:pPr>
        <w:pStyle w:val="ListParagraph"/>
        <w:numPr>
          <w:ilvl w:val="0"/>
          <w:numId w:val="49"/>
        </w:numPr>
      </w:pPr>
      <w:r w:rsidRPr="00B91A6B">
        <w:t>The system will allow the user to expand all sections with a single click.</w:t>
      </w:r>
    </w:p>
    <w:p w14:paraId="70212068" w14:textId="77777777" w:rsidR="00B91A6B" w:rsidRPr="00B91A6B" w:rsidRDefault="00B91A6B" w:rsidP="008D2B25">
      <w:pPr>
        <w:pStyle w:val="ListParagraph"/>
        <w:numPr>
          <w:ilvl w:val="0"/>
          <w:numId w:val="49"/>
        </w:numPr>
      </w:pPr>
      <w:r w:rsidRPr="00B91A6B">
        <w:t>If unsaved changes exist prior to closing the HMI, the system will prompt the user to save the changes.</w:t>
      </w:r>
    </w:p>
    <w:p w14:paraId="41E51BFC" w14:textId="77777777" w:rsidR="00E14033" w:rsidRPr="00767D54" w:rsidRDefault="00B91A6B" w:rsidP="008D2B25">
      <w:pPr>
        <w:pStyle w:val="ListParagraph"/>
        <w:numPr>
          <w:ilvl w:val="0"/>
          <w:numId w:val="49"/>
        </w:numPr>
      </w:pPr>
      <w:r w:rsidRPr="00B91A6B">
        <w:t>If unsaved changes exist prior to cancel a session, the system will warn the user that changes will be lost.</w:t>
      </w:r>
    </w:p>
    <w:p w14:paraId="0D6F6319" w14:textId="77777777" w:rsidR="00E14033" w:rsidRDefault="00E14033" w:rsidP="00D00805">
      <w:pPr>
        <w:pStyle w:val="Heading5"/>
      </w:pPr>
      <w:r>
        <w:t>Business Rules</w:t>
      </w:r>
    </w:p>
    <w:p w14:paraId="053973AD" w14:textId="77777777" w:rsidR="00473C42" w:rsidRPr="00B91A6B" w:rsidRDefault="00473C42" w:rsidP="008A6B50">
      <w:pPr>
        <w:numPr>
          <w:ilvl w:val="0"/>
          <w:numId w:val="67"/>
        </w:numPr>
        <w:spacing w:before="0" w:after="0"/>
        <w:rPr>
          <w:rFonts w:eastAsia="Times New Roman" w:cs="Times New Roman"/>
        </w:rPr>
      </w:pPr>
      <w:r w:rsidRPr="00B91A6B">
        <w:rPr>
          <w:rFonts w:eastAsia="Times New Roman" w:cs="Times New Roman"/>
        </w:rPr>
        <w:t xml:space="preserve">Upon the user adding a new data element to a section the System will associate and stored the data element with PCD. </w:t>
      </w:r>
    </w:p>
    <w:p w14:paraId="0817732A" w14:textId="77777777" w:rsidR="00473C42" w:rsidRPr="00B91A6B" w:rsidRDefault="00473C42" w:rsidP="008A6B50">
      <w:pPr>
        <w:numPr>
          <w:ilvl w:val="0"/>
          <w:numId w:val="67"/>
        </w:numPr>
        <w:spacing w:before="0" w:after="0"/>
        <w:rPr>
          <w:rFonts w:eastAsia="Times New Roman" w:cs="Times New Roman"/>
        </w:rPr>
      </w:pPr>
      <w:r w:rsidRPr="00B91A6B">
        <w:rPr>
          <w:rFonts w:eastAsia="Times New Roman" w:cs="Times New Roman"/>
        </w:rPr>
        <w:t>Upon user change to an existing element in a section the System will update the source data element in the respective section and task.</w:t>
      </w:r>
    </w:p>
    <w:p w14:paraId="06A9D865" w14:textId="77777777" w:rsidR="00473C42" w:rsidRPr="00B91A6B" w:rsidRDefault="00473C42" w:rsidP="008A6B50">
      <w:pPr>
        <w:numPr>
          <w:ilvl w:val="0"/>
          <w:numId w:val="67"/>
        </w:numPr>
        <w:spacing w:before="0" w:after="0"/>
        <w:rPr>
          <w:rFonts w:eastAsia="Times New Roman" w:cs="Times New Roman"/>
        </w:rPr>
      </w:pPr>
      <w:r w:rsidRPr="00B91A6B">
        <w:rPr>
          <w:rFonts w:eastAsia="Times New Roman" w:cs="Times New Roman"/>
        </w:rPr>
        <w:t>Upon clicking the “Submit” button the system will change the PCD status from “Draft” to “Submitted”.</w:t>
      </w:r>
    </w:p>
    <w:p w14:paraId="3CDF4EC4" w14:textId="77777777" w:rsidR="00473C42" w:rsidRDefault="00473C42" w:rsidP="008A6B50">
      <w:pPr>
        <w:numPr>
          <w:ilvl w:val="0"/>
          <w:numId w:val="67"/>
        </w:numPr>
        <w:spacing w:before="0" w:after="0"/>
        <w:rPr>
          <w:rFonts w:eastAsia="Times New Roman" w:cs="Times New Roman"/>
        </w:rPr>
      </w:pPr>
      <w:r w:rsidRPr="00B91A6B">
        <w:rPr>
          <w:rFonts w:eastAsia="Times New Roman" w:cs="Times New Roman"/>
        </w:rPr>
        <w:t>Upon clicking the “Submit” button the system will notify the reviewer(s)/approver(s) that the PCD is available for review.</w:t>
      </w:r>
    </w:p>
    <w:p w14:paraId="5DDD9842" w14:textId="77777777" w:rsidR="00E02263" w:rsidRDefault="00E02263" w:rsidP="00E02263">
      <w:pPr>
        <w:rPr>
          <w:rFonts w:eastAsia="Times New Roman" w:cs="Times New Roman"/>
        </w:rPr>
      </w:pPr>
    </w:p>
    <w:p w14:paraId="1926FAC3" w14:textId="77777777" w:rsidR="00E02263" w:rsidRDefault="00E02263" w:rsidP="00E02263">
      <w:pPr>
        <w:rPr>
          <w:rFonts w:eastAsia="Times New Roman" w:cs="Times New Roman"/>
        </w:rPr>
      </w:pPr>
    </w:p>
    <w:p w14:paraId="076EDC11" w14:textId="77777777" w:rsidR="00E02263" w:rsidRDefault="00E02263" w:rsidP="00E02263">
      <w:pPr>
        <w:rPr>
          <w:rFonts w:eastAsia="Times New Roman" w:cs="Times New Roman"/>
        </w:rPr>
      </w:pPr>
    </w:p>
    <w:p w14:paraId="42FD27C1" w14:textId="77777777" w:rsidR="00E02263" w:rsidRDefault="00E02263" w:rsidP="00E02263">
      <w:pPr>
        <w:rPr>
          <w:rFonts w:eastAsia="Times New Roman" w:cs="Times New Roman"/>
        </w:rPr>
      </w:pPr>
    </w:p>
    <w:p w14:paraId="04EAFE12" w14:textId="77777777" w:rsidR="00E02263" w:rsidRDefault="00E02263" w:rsidP="00E02263">
      <w:pPr>
        <w:rPr>
          <w:rFonts w:eastAsia="Times New Roman" w:cs="Times New Roman"/>
        </w:rPr>
      </w:pPr>
    </w:p>
    <w:p w14:paraId="46219BAE" w14:textId="77777777" w:rsidR="00E02263" w:rsidRDefault="00E02263" w:rsidP="00E02263">
      <w:pPr>
        <w:rPr>
          <w:rFonts w:eastAsia="Times New Roman" w:cs="Times New Roman"/>
        </w:rPr>
      </w:pPr>
    </w:p>
    <w:p w14:paraId="125E4352" w14:textId="77777777" w:rsidR="00E02263" w:rsidRDefault="00E02263" w:rsidP="00E02263">
      <w:pPr>
        <w:rPr>
          <w:rFonts w:eastAsia="Times New Roman" w:cs="Times New Roman"/>
        </w:rPr>
      </w:pPr>
    </w:p>
    <w:p w14:paraId="454963DA" w14:textId="77777777" w:rsidR="00E02263" w:rsidRPr="00B91A6B" w:rsidRDefault="00E02263" w:rsidP="00E02263">
      <w:pPr>
        <w:rPr>
          <w:rFonts w:eastAsia="Times New Roman" w:cs="Times New Roman"/>
        </w:rPr>
      </w:pPr>
    </w:p>
    <w:p w14:paraId="2B886B7A" w14:textId="77777777" w:rsidR="00D00805" w:rsidRDefault="00D00805" w:rsidP="00D00805">
      <w:pPr>
        <w:pStyle w:val="Heading4"/>
      </w:pPr>
      <w:bookmarkStart w:id="89" w:name="_Toc497994795"/>
      <w:r>
        <w:t>PCD Draft (Expanded I)</w:t>
      </w:r>
      <w:bookmarkEnd w:id="89"/>
    </w:p>
    <w:p w14:paraId="2B8FF386" w14:textId="77777777" w:rsidR="00D00805" w:rsidRDefault="00D00805" w:rsidP="00891DF3">
      <w:pPr>
        <w:pStyle w:val="BodyText"/>
      </w:pPr>
      <w:r w:rsidRPr="00B91A6B">
        <w:t>In this view of the “Draft PCD” HMI shows all the sections expanded.  The page size will automatically expand to fit the data elements.</w:t>
      </w:r>
    </w:p>
    <w:p w14:paraId="4C7E2B1A" w14:textId="77777777" w:rsidR="00D00805" w:rsidRDefault="00D00805" w:rsidP="00E878EE">
      <w:pPr>
        <w:pStyle w:val="Image"/>
      </w:pPr>
      <w:r>
        <w:lastRenderedPageBreak/>
        <w:drawing>
          <wp:inline distT="0" distB="0" distL="0" distR="0" wp14:anchorId="58B43DFB" wp14:editId="15BAA1E6">
            <wp:extent cx="5486400" cy="42428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242816"/>
                    </a:xfrm>
                    <a:prstGeom prst="rect">
                      <a:avLst/>
                    </a:prstGeom>
                    <a:noFill/>
                  </pic:spPr>
                </pic:pic>
              </a:graphicData>
            </a:graphic>
          </wp:inline>
        </w:drawing>
      </w:r>
    </w:p>
    <w:p w14:paraId="1F4872F8" w14:textId="6C9BB18C" w:rsidR="00D00805" w:rsidRDefault="0046264C" w:rsidP="0046264C">
      <w:pPr>
        <w:pStyle w:val="FigureCaption"/>
      </w:pPr>
      <w:bookmarkStart w:id="90" w:name="_Toc497994680"/>
      <w:r>
        <w:t xml:space="preserve">Figure </w:t>
      </w:r>
      <w:fldSimple w:instr=" STYLEREF 1 \s ">
        <w:r w:rsidR="00E7615C">
          <w:rPr>
            <w:noProof/>
          </w:rPr>
          <w:t>2</w:t>
        </w:r>
      </w:fldSimple>
      <w:r w:rsidR="00E7615C">
        <w:noBreakHyphen/>
      </w:r>
      <w:fldSimple w:instr=" SEQ Figure \* ARABIC \s 1 ">
        <w:r w:rsidR="00E7615C">
          <w:rPr>
            <w:noProof/>
          </w:rPr>
          <w:t>15</w:t>
        </w:r>
      </w:fldSimple>
      <w:r>
        <w:t>: PCD Draft (Expanded I)</w:t>
      </w:r>
      <w:bookmarkEnd w:id="90"/>
    </w:p>
    <w:p w14:paraId="396F4480" w14:textId="77777777" w:rsidR="00D00805" w:rsidRDefault="00D00805" w:rsidP="00891DF3">
      <w:pPr>
        <w:pStyle w:val="BodyText"/>
      </w:pPr>
    </w:p>
    <w:p w14:paraId="7CA3A303" w14:textId="77777777" w:rsidR="00D00805" w:rsidRDefault="00D00805" w:rsidP="00D00805">
      <w:pPr>
        <w:pStyle w:val="Heading5"/>
      </w:pPr>
      <w:r>
        <w:t>Requirements</w:t>
      </w:r>
    </w:p>
    <w:p w14:paraId="2CB192FE" w14:textId="77777777" w:rsidR="00D00805" w:rsidRPr="00B91A6B" w:rsidRDefault="00D00805" w:rsidP="00CA6423">
      <w:pPr>
        <w:pStyle w:val="BodyText"/>
        <w:numPr>
          <w:ilvl w:val="0"/>
          <w:numId w:val="51"/>
        </w:numPr>
      </w:pPr>
      <w:r w:rsidRPr="00B91A6B">
        <w:t>If unsaved changes exist prior to closing the HMI, the system will prompt the user to save the changes.</w:t>
      </w:r>
    </w:p>
    <w:p w14:paraId="3360D924" w14:textId="77777777" w:rsidR="00D00805" w:rsidRDefault="00D00805" w:rsidP="00CA6423">
      <w:pPr>
        <w:pStyle w:val="BodyText"/>
        <w:numPr>
          <w:ilvl w:val="0"/>
          <w:numId w:val="51"/>
        </w:numPr>
      </w:pPr>
      <w:r w:rsidRPr="00B91A6B">
        <w:t>If unsaved changes exist prior to cancel a session, the system will warn the user that changes will be lost.</w:t>
      </w:r>
    </w:p>
    <w:p w14:paraId="2576FCC4" w14:textId="77777777" w:rsidR="00D00805" w:rsidRDefault="00D00805" w:rsidP="00D00805">
      <w:pPr>
        <w:pStyle w:val="Heading5"/>
      </w:pPr>
      <w:r>
        <w:t>Business Rules</w:t>
      </w:r>
    </w:p>
    <w:p w14:paraId="60CBB801" w14:textId="77777777" w:rsidR="00D00805" w:rsidRPr="00B91A6B" w:rsidRDefault="00D00805" w:rsidP="00CA6423">
      <w:pPr>
        <w:pStyle w:val="BodyText"/>
        <w:numPr>
          <w:ilvl w:val="0"/>
          <w:numId w:val="52"/>
        </w:numPr>
      </w:pPr>
      <w:r w:rsidRPr="00B91A6B">
        <w:t>The Submit button will be enabled when either one part is added, or a attachment has been made.</w:t>
      </w:r>
    </w:p>
    <w:p w14:paraId="025EDF2D" w14:textId="77777777" w:rsidR="00D00805" w:rsidRPr="00B91A6B" w:rsidRDefault="00D00805" w:rsidP="00CA6423">
      <w:pPr>
        <w:pStyle w:val="BodyText"/>
        <w:numPr>
          <w:ilvl w:val="0"/>
          <w:numId w:val="52"/>
        </w:numPr>
      </w:pPr>
      <w:r w:rsidRPr="00B91A6B">
        <w:t>When the Submit button is clicked the system will forwarded the to the reviewers/approvers.</w:t>
      </w:r>
    </w:p>
    <w:p w14:paraId="0CA4688A" w14:textId="122AA63B" w:rsidR="00D00805" w:rsidRPr="00B91A6B" w:rsidRDefault="00D00805" w:rsidP="00CA6423">
      <w:pPr>
        <w:pStyle w:val="BodyText"/>
        <w:numPr>
          <w:ilvl w:val="0"/>
          <w:numId w:val="52"/>
        </w:numPr>
      </w:pPr>
      <w:r w:rsidRPr="00B91A6B">
        <w:t xml:space="preserve">When all the reviewers/approves have approved the </w:t>
      </w:r>
      <w:r w:rsidR="00456A9C">
        <w:t>material List</w:t>
      </w:r>
      <w:r w:rsidRPr="00B91A6B">
        <w:t>, the list will be forwarded to the purchasing contacts.</w:t>
      </w:r>
    </w:p>
    <w:p w14:paraId="1A4B298A" w14:textId="5472BABE" w:rsidR="00D00805" w:rsidRPr="00B91A6B" w:rsidRDefault="00D00805" w:rsidP="00CA6423">
      <w:pPr>
        <w:pStyle w:val="BodyText"/>
        <w:numPr>
          <w:ilvl w:val="0"/>
          <w:numId w:val="52"/>
        </w:numPr>
      </w:pPr>
      <w:r w:rsidRPr="00B91A6B">
        <w:t xml:space="preserve">An approved </w:t>
      </w:r>
      <w:r w:rsidR="00456A9C">
        <w:t>Material List</w:t>
      </w:r>
      <w:r w:rsidRPr="00B91A6B">
        <w:t xml:space="preserve"> will be locked to prevent additional part list changes.</w:t>
      </w:r>
    </w:p>
    <w:p w14:paraId="50854E77" w14:textId="256C7648" w:rsidR="00D00805" w:rsidRPr="00B91A6B" w:rsidRDefault="00D00805" w:rsidP="00CA6423">
      <w:pPr>
        <w:pStyle w:val="BodyText"/>
        <w:numPr>
          <w:ilvl w:val="0"/>
          <w:numId w:val="52"/>
        </w:numPr>
      </w:pPr>
      <w:r w:rsidRPr="00B91A6B">
        <w:lastRenderedPageBreak/>
        <w:t xml:space="preserve">An approved </w:t>
      </w:r>
      <w:r w:rsidR="00456A9C">
        <w:t>Material List</w:t>
      </w:r>
      <w:r w:rsidRPr="00B91A6B">
        <w:t xml:space="preserve"> will need approver to submit the part list for rework for changes to be made to the part list.</w:t>
      </w:r>
    </w:p>
    <w:p w14:paraId="252016CB" w14:textId="77777777" w:rsidR="00D00805" w:rsidRDefault="00D00805" w:rsidP="00CA6423">
      <w:pPr>
        <w:pStyle w:val="BodyText"/>
        <w:numPr>
          <w:ilvl w:val="0"/>
          <w:numId w:val="52"/>
        </w:numPr>
      </w:pPr>
      <w:r w:rsidRPr="00B91A6B">
        <w:t>??? Change history</w:t>
      </w:r>
    </w:p>
    <w:p w14:paraId="5B172696" w14:textId="77777777" w:rsidR="00E02263" w:rsidRDefault="00E02263" w:rsidP="00BB1CCB"/>
    <w:p w14:paraId="22303537" w14:textId="77777777" w:rsidR="00E02263" w:rsidRDefault="00E02263" w:rsidP="00BB1CCB"/>
    <w:p w14:paraId="2E7647F6" w14:textId="77777777" w:rsidR="00E02263" w:rsidRDefault="00E02263" w:rsidP="00BB1CCB"/>
    <w:p w14:paraId="0AB37F10" w14:textId="77777777" w:rsidR="00E02263" w:rsidRDefault="00E02263" w:rsidP="00BB1CCB"/>
    <w:p w14:paraId="231E425C" w14:textId="77777777" w:rsidR="00E02263" w:rsidRDefault="00E02263" w:rsidP="00BB1CCB"/>
    <w:p w14:paraId="5AE48A14" w14:textId="77777777" w:rsidR="00E02263" w:rsidRDefault="00E02263" w:rsidP="00BB1CCB"/>
    <w:p w14:paraId="0C92061F" w14:textId="77777777" w:rsidR="00E02263" w:rsidRDefault="00E02263" w:rsidP="00BB1CCB"/>
    <w:p w14:paraId="59019978" w14:textId="77777777" w:rsidR="00E02263" w:rsidRDefault="00E02263" w:rsidP="00BB1CCB"/>
    <w:p w14:paraId="2D697201" w14:textId="77777777" w:rsidR="00E02263" w:rsidRDefault="00E02263" w:rsidP="00BB1CCB"/>
    <w:p w14:paraId="414748EF" w14:textId="77777777" w:rsidR="00E02263" w:rsidRDefault="00E02263" w:rsidP="00BB1CCB"/>
    <w:p w14:paraId="66C5D7FB" w14:textId="77777777" w:rsidR="00E02263" w:rsidRDefault="00E02263" w:rsidP="00BB1CCB"/>
    <w:p w14:paraId="4EFBAC3F" w14:textId="77777777" w:rsidR="00E02263" w:rsidRDefault="00E02263" w:rsidP="00BB1CCB"/>
    <w:p w14:paraId="280BD497" w14:textId="77777777" w:rsidR="00E02263" w:rsidRDefault="00E02263" w:rsidP="00BB1CCB"/>
    <w:p w14:paraId="68E76751" w14:textId="77777777" w:rsidR="00E02263" w:rsidRDefault="00E02263" w:rsidP="00BB1CCB"/>
    <w:p w14:paraId="10736CB0" w14:textId="77777777" w:rsidR="00E02263" w:rsidRDefault="00E02263" w:rsidP="00BB1CCB"/>
    <w:p w14:paraId="371D62BF" w14:textId="77777777" w:rsidR="00E02263" w:rsidRDefault="00E02263" w:rsidP="00BB1CCB"/>
    <w:p w14:paraId="7D6205CF" w14:textId="77777777" w:rsidR="00E02263" w:rsidRDefault="00E02263" w:rsidP="00BB1CCB"/>
    <w:p w14:paraId="3485E0E4" w14:textId="77777777" w:rsidR="00E02263" w:rsidRDefault="00E02263" w:rsidP="00BB1CCB"/>
    <w:p w14:paraId="0F116D10" w14:textId="77777777" w:rsidR="00E02263" w:rsidRDefault="00E02263" w:rsidP="00BB1CCB"/>
    <w:p w14:paraId="2A91B74F" w14:textId="77777777" w:rsidR="00E02263" w:rsidRDefault="00E02263" w:rsidP="00BB1CCB"/>
    <w:p w14:paraId="333229E4" w14:textId="77777777" w:rsidR="00E02263" w:rsidRDefault="00E02263" w:rsidP="00BB1CCB"/>
    <w:p w14:paraId="267DE1A7" w14:textId="77777777" w:rsidR="00E02263" w:rsidRDefault="00E02263" w:rsidP="00BB1CCB"/>
    <w:p w14:paraId="464684A1" w14:textId="77777777" w:rsidR="00E02263" w:rsidRDefault="00E02263" w:rsidP="00BB1CCB"/>
    <w:p w14:paraId="1A5B00D6" w14:textId="77777777" w:rsidR="00E02263" w:rsidRDefault="00E02263" w:rsidP="00BB1CCB"/>
    <w:p w14:paraId="303BDE3F" w14:textId="77777777" w:rsidR="00E02263" w:rsidRDefault="00E02263" w:rsidP="00BB1CCB"/>
    <w:p w14:paraId="03C9DBD3" w14:textId="77777777" w:rsidR="00D00805" w:rsidRDefault="00D00805" w:rsidP="00D00805">
      <w:pPr>
        <w:pStyle w:val="Heading4"/>
      </w:pPr>
      <w:bookmarkStart w:id="91" w:name="_Toc497994796"/>
      <w:r>
        <w:t>PCD Draft (Expanded II)</w:t>
      </w:r>
      <w:bookmarkEnd w:id="91"/>
    </w:p>
    <w:p w14:paraId="7202E552" w14:textId="77777777" w:rsidR="00D00805" w:rsidRPr="00D00805" w:rsidRDefault="00D00805" w:rsidP="00BB1CCB">
      <w:r w:rsidRPr="00D00805">
        <w:t xml:space="preserve">This version of the Draft PCD includes the user functionality to include/exclude data elements within a section from the PCD submission.  In the “Remarks” section the user has previously choose the exclude the remark dated 8/19/2015.  The HMI indicates that the remark is excluded by graying out the data item display.  This tells the user that the remark will excluded from the </w:t>
      </w:r>
      <w:r w:rsidRPr="00D00805">
        <w:lastRenderedPageBreak/>
        <w:t>submitted PCD.  Because the remark is excluded and the selection box checked the “Unhide” button is enabled to allow the user to be able to add the remark back into the PCD.</w:t>
      </w:r>
    </w:p>
    <w:p w14:paraId="7424796A" w14:textId="77777777" w:rsidR="00D00805" w:rsidRPr="00D00805" w:rsidRDefault="00D00805" w:rsidP="00BB1CCB">
      <w:r w:rsidRPr="00D00805">
        <w:t>In comparison the “References” section has an item that is selected and the “Hide” button enabled.  This allows the user to exclude this item from the PCD if they choose.  If the wishes choose to hide the item they would do so by clicking on the “Hide” button, the item would be grayed as show above with the remarks item.</w:t>
      </w:r>
    </w:p>
    <w:p w14:paraId="3652D6D0" w14:textId="77777777" w:rsidR="00D00805" w:rsidRDefault="00D00805" w:rsidP="00BB1CCB">
      <w:r w:rsidRPr="00D00805">
        <w:t>If the user were to alter a “Remark”, the alteration would trigger the creation of a audit record capturing the remark’s pre and post content.</w:t>
      </w:r>
    </w:p>
    <w:p w14:paraId="2307B46B" w14:textId="77777777" w:rsidR="00D00805" w:rsidRDefault="00D00805" w:rsidP="00E878EE">
      <w:pPr>
        <w:pStyle w:val="Image"/>
      </w:pPr>
      <w:r>
        <w:drawing>
          <wp:inline distT="0" distB="0" distL="0" distR="0" wp14:anchorId="33E1B49F" wp14:editId="74DAF6D9">
            <wp:extent cx="5486400" cy="4251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251960"/>
                    </a:xfrm>
                    <a:prstGeom prst="rect">
                      <a:avLst/>
                    </a:prstGeom>
                    <a:noFill/>
                  </pic:spPr>
                </pic:pic>
              </a:graphicData>
            </a:graphic>
          </wp:inline>
        </w:drawing>
      </w:r>
    </w:p>
    <w:p w14:paraId="79A131F4" w14:textId="62A9DA84" w:rsidR="00D00805" w:rsidRDefault="0046264C" w:rsidP="0046264C">
      <w:pPr>
        <w:pStyle w:val="FigureCaption"/>
      </w:pPr>
      <w:bookmarkStart w:id="92" w:name="_Toc497994681"/>
      <w:r>
        <w:t xml:space="preserve">Figure </w:t>
      </w:r>
      <w:fldSimple w:instr=" STYLEREF 1 \s ">
        <w:r w:rsidR="00E7615C">
          <w:rPr>
            <w:noProof/>
          </w:rPr>
          <w:t>2</w:t>
        </w:r>
      </w:fldSimple>
      <w:r w:rsidR="00E7615C">
        <w:noBreakHyphen/>
      </w:r>
      <w:fldSimple w:instr=" SEQ Figure \* ARABIC \s 1 ">
        <w:r w:rsidR="00E7615C">
          <w:rPr>
            <w:noProof/>
          </w:rPr>
          <w:t>16</w:t>
        </w:r>
      </w:fldSimple>
      <w:r>
        <w:t>: PCD Draft (Expanded II)</w:t>
      </w:r>
      <w:bookmarkEnd w:id="92"/>
    </w:p>
    <w:p w14:paraId="3806499D" w14:textId="77777777" w:rsidR="00D00805" w:rsidRDefault="00D00805" w:rsidP="008D2B25">
      <w:pPr>
        <w:pStyle w:val="ListParagraph"/>
      </w:pPr>
    </w:p>
    <w:p w14:paraId="6442DC22" w14:textId="77777777" w:rsidR="00D00805" w:rsidRDefault="00D00805" w:rsidP="00D00805">
      <w:pPr>
        <w:pStyle w:val="Heading5"/>
      </w:pPr>
      <w:r>
        <w:t>Requirements</w:t>
      </w:r>
    </w:p>
    <w:p w14:paraId="7403E4DB" w14:textId="77777777" w:rsidR="00D00805" w:rsidRPr="00D00805" w:rsidRDefault="00D00805" w:rsidP="008D2B25">
      <w:pPr>
        <w:pStyle w:val="ListParagraph"/>
        <w:numPr>
          <w:ilvl w:val="0"/>
          <w:numId w:val="53"/>
        </w:numPr>
      </w:pPr>
      <w:r w:rsidRPr="00D00805">
        <w:t>The system will allow the user to select data items to be include/excluded from the PCD submission.</w:t>
      </w:r>
    </w:p>
    <w:p w14:paraId="546FA3F6" w14:textId="77777777" w:rsidR="00D00805" w:rsidRPr="00D00805" w:rsidRDefault="00D00805" w:rsidP="008D2B25">
      <w:pPr>
        <w:pStyle w:val="ListParagraph"/>
        <w:numPr>
          <w:ilvl w:val="0"/>
          <w:numId w:val="53"/>
        </w:numPr>
      </w:pPr>
      <w:r w:rsidRPr="00D00805">
        <w:t xml:space="preserve">The system will gray out excluded items. </w:t>
      </w:r>
    </w:p>
    <w:p w14:paraId="59F1FEB0" w14:textId="77777777" w:rsidR="00D00805" w:rsidRPr="00D00805" w:rsidRDefault="00D00805" w:rsidP="008D2B25">
      <w:pPr>
        <w:pStyle w:val="ListParagraph"/>
        <w:numPr>
          <w:ilvl w:val="0"/>
          <w:numId w:val="53"/>
        </w:numPr>
      </w:pPr>
      <w:r w:rsidRPr="00D00805">
        <w:t>If unsaved changes exist prior to closing the HMI, the system will prompt the user to save the changes.</w:t>
      </w:r>
    </w:p>
    <w:p w14:paraId="33C49C7A" w14:textId="77777777" w:rsidR="00D00805" w:rsidRDefault="00D00805" w:rsidP="008D2B25">
      <w:pPr>
        <w:pStyle w:val="ListParagraph"/>
        <w:numPr>
          <w:ilvl w:val="0"/>
          <w:numId w:val="53"/>
        </w:numPr>
      </w:pPr>
      <w:r w:rsidRPr="00D00805">
        <w:t>If unsaved changes exist prior to cancel a session, the system will warn the user that changes will be lost.</w:t>
      </w:r>
    </w:p>
    <w:p w14:paraId="18B3B570" w14:textId="77777777" w:rsidR="00D00805" w:rsidRDefault="00D00805" w:rsidP="00D00805">
      <w:pPr>
        <w:pStyle w:val="Heading5"/>
      </w:pPr>
      <w:r>
        <w:lastRenderedPageBreak/>
        <w:t>Business Rules</w:t>
      </w:r>
    </w:p>
    <w:p w14:paraId="4144373F" w14:textId="77777777" w:rsidR="00D00805" w:rsidRPr="00D00805" w:rsidRDefault="00D00805" w:rsidP="008D2B25">
      <w:pPr>
        <w:pStyle w:val="ListParagraph"/>
        <w:numPr>
          <w:ilvl w:val="0"/>
          <w:numId w:val="54"/>
        </w:numPr>
      </w:pPr>
      <w:r w:rsidRPr="00D00805">
        <w:t>The Submit button will be enabled when either one part is added, or a attachment has been made.</w:t>
      </w:r>
    </w:p>
    <w:p w14:paraId="71083025" w14:textId="77777777" w:rsidR="00D00805" w:rsidRPr="00D00805" w:rsidRDefault="00D00805" w:rsidP="008D2B25">
      <w:pPr>
        <w:pStyle w:val="ListParagraph"/>
        <w:numPr>
          <w:ilvl w:val="0"/>
          <w:numId w:val="54"/>
        </w:numPr>
      </w:pPr>
      <w:r w:rsidRPr="00D00805">
        <w:t>When the Submit button is clicked the system will forwarded the to the reviewers/approvers.</w:t>
      </w:r>
    </w:p>
    <w:p w14:paraId="622BE77C" w14:textId="0322F8F5" w:rsidR="00D00805" w:rsidRPr="00D00805" w:rsidRDefault="00D00805" w:rsidP="008D2B25">
      <w:pPr>
        <w:pStyle w:val="ListParagraph"/>
        <w:numPr>
          <w:ilvl w:val="0"/>
          <w:numId w:val="54"/>
        </w:numPr>
      </w:pPr>
      <w:r w:rsidRPr="00D00805">
        <w:t xml:space="preserve">When all the reviewers/approves have approved the </w:t>
      </w:r>
      <w:r w:rsidR="00456A9C">
        <w:t>material List</w:t>
      </w:r>
      <w:r w:rsidRPr="00D00805">
        <w:t>, the list will be forwarded to the purchasing contacts.</w:t>
      </w:r>
    </w:p>
    <w:p w14:paraId="495C7D8D" w14:textId="0688EAAE" w:rsidR="00D00805" w:rsidRPr="00D00805" w:rsidRDefault="00D00805" w:rsidP="008D2B25">
      <w:pPr>
        <w:pStyle w:val="ListParagraph"/>
        <w:numPr>
          <w:ilvl w:val="0"/>
          <w:numId w:val="54"/>
        </w:numPr>
      </w:pPr>
      <w:r w:rsidRPr="00D00805">
        <w:t xml:space="preserve">An approved </w:t>
      </w:r>
      <w:r w:rsidR="00456A9C">
        <w:t>Material List</w:t>
      </w:r>
      <w:r w:rsidRPr="00D00805">
        <w:t xml:space="preserve"> will be locked to prevent additional part list changes.</w:t>
      </w:r>
    </w:p>
    <w:p w14:paraId="7C496D93" w14:textId="454E9EB8" w:rsidR="00D00805" w:rsidRPr="00D00805" w:rsidRDefault="00D00805" w:rsidP="008D2B25">
      <w:pPr>
        <w:pStyle w:val="ListParagraph"/>
        <w:numPr>
          <w:ilvl w:val="0"/>
          <w:numId w:val="54"/>
        </w:numPr>
      </w:pPr>
      <w:r w:rsidRPr="00D00805">
        <w:t xml:space="preserve">An approved </w:t>
      </w:r>
      <w:r w:rsidR="00456A9C">
        <w:t>Material List</w:t>
      </w:r>
      <w:r w:rsidRPr="00D00805">
        <w:t xml:space="preserve"> will need approver to submit the part list for rework for changes to be made to the part list.</w:t>
      </w:r>
    </w:p>
    <w:p w14:paraId="27FD9B10" w14:textId="77777777" w:rsidR="00D00805" w:rsidRPr="00D00805" w:rsidRDefault="00D00805" w:rsidP="008D2B25">
      <w:pPr>
        <w:pStyle w:val="ListParagraph"/>
        <w:numPr>
          <w:ilvl w:val="0"/>
          <w:numId w:val="54"/>
        </w:numPr>
      </w:pPr>
      <w:r w:rsidRPr="00D00805">
        <w:t>??? Change history</w:t>
      </w:r>
    </w:p>
    <w:p w14:paraId="473275A0" w14:textId="5FEA9284" w:rsidR="00E14033" w:rsidRDefault="00E14033" w:rsidP="00C365E7">
      <w:pPr>
        <w:pStyle w:val="Heading3"/>
      </w:pPr>
      <w:bookmarkStart w:id="93" w:name="_Toc497994797"/>
      <w:r>
        <w:t>Functions</w:t>
      </w:r>
      <w:bookmarkEnd w:id="93"/>
    </w:p>
    <w:p w14:paraId="75D75988" w14:textId="77777777" w:rsidR="00B91A6B" w:rsidRPr="00B91A6B" w:rsidRDefault="00B91A6B" w:rsidP="008D2B25">
      <w:pPr>
        <w:pStyle w:val="ListParagraph"/>
        <w:numPr>
          <w:ilvl w:val="0"/>
          <w:numId w:val="68"/>
        </w:numPr>
      </w:pPr>
      <w:r w:rsidRPr="00B91A6B">
        <w:t>Directory Helper</w:t>
      </w:r>
    </w:p>
    <w:p w14:paraId="6192B183" w14:textId="77777777" w:rsidR="00B91A6B" w:rsidRPr="00B91A6B" w:rsidRDefault="00B91A6B" w:rsidP="008D2B25">
      <w:pPr>
        <w:pStyle w:val="ListParagraph"/>
        <w:numPr>
          <w:ilvl w:val="0"/>
          <w:numId w:val="68"/>
        </w:numPr>
      </w:pPr>
      <w:r w:rsidRPr="00B91A6B">
        <w:t>Attachments</w:t>
      </w:r>
    </w:p>
    <w:p w14:paraId="53B0D936" w14:textId="77777777" w:rsidR="00B91A6B" w:rsidRPr="00B91A6B" w:rsidRDefault="00E968C5" w:rsidP="008D2B25">
      <w:pPr>
        <w:pStyle w:val="ListParagraph"/>
        <w:numPr>
          <w:ilvl w:val="0"/>
          <w:numId w:val="68"/>
        </w:numPr>
      </w:pPr>
      <w:r>
        <w:t>Remark</w:t>
      </w:r>
      <w:r w:rsidR="00B91A6B" w:rsidRPr="00B91A6B">
        <w:t>s</w:t>
      </w:r>
    </w:p>
    <w:p w14:paraId="4289D8AA" w14:textId="077953B6" w:rsidR="00E14033" w:rsidRDefault="00456A9C" w:rsidP="008D2B25">
      <w:pPr>
        <w:pStyle w:val="ListParagraph"/>
        <w:numPr>
          <w:ilvl w:val="0"/>
          <w:numId w:val="68"/>
        </w:numPr>
      </w:pPr>
      <w:r>
        <w:t>Material List</w:t>
      </w:r>
    </w:p>
    <w:p w14:paraId="3D49C8C0" w14:textId="3DB0E849" w:rsidR="00E14033" w:rsidRDefault="00E14033" w:rsidP="00C365E7">
      <w:pPr>
        <w:pStyle w:val="Heading3"/>
      </w:pPr>
      <w:bookmarkStart w:id="94" w:name="_Toc497994798"/>
      <w:r>
        <w:t>Data Objects</w:t>
      </w:r>
      <w:bookmarkEnd w:id="94"/>
    </w:p>
    <w:p w14:paraId="52A7432B" w14:textId="77777777" w:rsidR="00B91A6B" w:rsidRDefault="00904BEA" w:rsidP="008D2B25">
      <w:pPr>
        <w:pStyle w:val="ListParagraph"/>
        <w:numPr>
          <w:ilvl w:val="0"/>
          <w:numId w:val="50"/>
        </w:numPr>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75C8A528" w14:textId="77777777" w:rsidR="00904BEA" w:rsidRDefault="00904BEA" w:rsidP="008D2B25">
      <w:pPr>
        <w:pStyle w:val="ListParagraph"/>
        <w:numPr>
          <w:ilvl w:val="0"/>
          <w:numId w:val="50"/>
        </w:numPr>
      </w:pPr>
      <w:r>
        <w:fldChar w:fldCharType="begin"/>
      </w:r>
      <w:r>
        <w:instrText xml:space="preserve"> REF _Ref483228083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2D74D5E3" w14:textId="7E969122" w:rsidR="00904BEA" w:rsidRDefault="00904BEA" w:rsidP="008D2B25">
      <w:pPr>
        <w:pStyle w:val="ListParagraph"/>
        <w:numPr>
          <w:ilvl w:val="0"/>
          <w:numId w:val="50"/>
        </w:numPr>
      </w:pPr>
      <w:r>
        <w:fldChar w:fldCharType="begin"/>
      </w:r>
      <w:r>
        <w:instrText xml:space="preserve"> REF _Ref483228096 \h </w:instrText>
      </w:r>
      <w:r>
        <w:fldChar w:fldCharType="separate"/>
      </w:r>
      <w:r w:rsidR="00B76A4E">
        <w:t xml:space="preserve">Table </w:t>
      </w:r>
      <w:r w:rsidR="00B76A4E">
        <w:rPr>
          <w:noProof/>
        </w:rPr>
        <w:t>7</w:t>
      </w:r>
      <w:r w:rsidR="00B76A4E">
        <w:noBreakHyphen/>
      </w:r>
      <w:r w:rsidR="00B76A4E">
        <w:rPr>
          <w:noProof/>
        </w:rPr>
        <w:t>3</w:t>
      </w:r>
      <w:r w:rsidR="00B76A4E">
        <w:t xml:space="preserve">: </w:t>
      </w:r>
      <w:r w:rsidR="00456A9C">
        <w:t>Material List</w:t>
      </w:r>
      <w:r w:rsidR="00B76A4E">
        <w:t>s</w:t>
      </w:r>
      <w:r>
        <w:fldChar w:fldCharType="end"/>
      </w:r>
    </w:p>
    <w:p w14:paraId="763E1DBC" w14:textId="66BC7F24" w:rsidR="00904BEA" w:rsidRPr="00B91A6B" w:rsidRDefault="00904BEA" w:rsidP="008D2B25">
      <w:pPr>
        <w:pStyle w:val="ListParagraph"/>
        <w:numPr>
          <w:ilvl w:val="0"/>
          <w:numId w:val="50"/>
        </w:numPr>
      </w:pPr>
      <w:r>
        <w:fldChar w:fldCharType="begin"/>
      </w:r>
      <w:r>
        <w:instrText xml:space="preserve"> REF _Ref483228111 \h </w:instrText>
      </w:r>
      <w:r>
        <w:fldChar w:fldCharType="separate"/>
      </w:r>
      <w:r w:rsidR="00B76A4E">
        <w:t xml:space="preserve">Table </w:t>
      </w:r>
      <w:r w:rsidR="00B76A4E">
        <w:rPr>
          <w:noProof/>
        </w:rPr>
        <w:t>7</w:t>
      </w:r>
      <w:r w:rsidR="00B76A4E">
        <w:noBreakHyphen/>
      </w:r>
      <w:r w:rsidR="00B76A4E">
        <w:rPr>
          <w:noProof/>
        </w:rPr>
        <w:t>4</w:t>
      </w:r>
      <w:r w:rsidR="00B76A4E">
        <w:t xml:space="preserve">: </w:t>
      </w:r>
      <w:r w:rsidR="00456A9C">
        <w:t>Material List</w:t>
      </w:r>
      <w:r w:rsidR="00B76A4E">
        <w:t xml:space="preserve"> Items</w:t>
      </w:r>
      <w:r>
        <w:fldChar w:fldCharType="end"/>
      </w:r>
    </w:p>
    <w:p w14:paraId="48079EF2" w14:textId="77777777" w:rsidR="00B91A6B" w:rsidRPr="00B91A6B" w:rsidRDefault="00904BEA" w:rsidP="008D2B25">
      <w:pPr>
        <w:pStyle w:val="ListParagraph"/>
        <w:numPr>
          <w:ilvl w:val="0"/>
          <w:numId w:val="50"/>
        </w:numPr>
      </w:pPr>
      <w:r>
        <w:fldChar w:fldCharType="begin"/>
      </w:r>
      <w:r>
        <w:instrText xml:space="preserve"> REF _Ref483228180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6769883F" w14:textId="77777777" w:rsidR="00E14033" w:rsidRDefault="00904BEA" w:rsidP="008D2B25">
      <w:pPr>
        <w:pStyle w:val="ListParagraph"/>
        <w:numPr>
          <w:ilvl w:val="0"/>
          <w:numId w:val="50"/>
        </w:numPr>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569CCD06" w14:textId="633B01E9" w:rsidR="00E14033" w:rsidRDefault="00E14033" w:rsidP="00C365E7">
      <w:pPr>
        <w:pStyle w:val="Heading3"/>
      </w:pPr>
      <w:bookmarkStart w:id="95" w:name="_Toc497994799"/>
      <w:r>
        <w:t>Enumerations</w:t>
      </w:r>
      <w:bookmarkEnd w:id="95"/>
    </w:p>
    <w:p w14:paraId="58724DD9" w14:textId="77777777" w:rsidR="00904BEA" w:rsidRPr="00B91A6B" w:rsidRDefault="00904BEA" w:rsidP="008D2B25">
      <w:pPr>
        <w:pStyle w:val="ListParagraph"/>
      </w:pPr>
      <w:r w:rsidRPr="00B91A6B">
        <w:t>Users</w:t>
      </w:r>
    </w:p>
    <w:p w14:paraId="34216289" w14:textId="6964EC95" w:rsidR="00A12839" w:rsidRPr="00E32B4E" w:rsidRDefault="00A12839" w:rsidP="00C365E7">
      <w:pPr>
        <w:pStyle w:val="Heading3"/>
      </w:pPr>
      <w:bookmarkStart w:id="96" w:name="_Toc497994800"/>
      <w:r>
        <w:t>Complexity</w:t>
      </w:r>
      <w:bookmarkEnd w:id="96"/>
    </w:p>
    <w:tbl>
      <w:tblPr>
        <w:tblStyle w:val="TableGrid"/>
        <w:tblW w:w="0" w:type="auto"/>
        <w:tblInd w:w="360" w:type="dxa"/>
        <w:tblLook w:val="04A0" w:firstRow="1" w:lastRow="0" w:firstColumn="1" w:lastColumn="0" w:noHBand="0" w:noVBand="1"/>
      </w:tblPr>
      <w:tblGrid>
        <w:gridCol w:w="2155"/>
        <w:gridCol w:w="913"/>
      </w:tblGrid>
      <w:tr w:rsidR="00A12839" w:rsidRPr="007445B1" w14:paraId="184FBF83"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FCE0067" w14:textId="77777777" w:rsidR="00A12839" w:rsidRPr="007445B1" w:rsidRDefault="00A12839" w:rsidP="00A12839">
            <w:pPr>
              <w:pStyle w:val="TableHeading"/>
            </w:pPr>
          </w:p>
        </w:tc>
        <w:tc>
          <w:tcPr>
            <w:tcW w:w="913" w:type="dxa"/>
            <w:shd w:val="clear" w:color="auto" w:fill="BFBFBF" w:themeFill="background1" w:themeFillShade="BF"/>
          </w:tcPr>
          <w:p w14:paraId="1CF25912" w14:textId="77777777" w:rsidR="00A12839" w:rsidRPr="007445B1" w:rsidRDefault="00A12839" w:rsidP="00A12839">
            <w:pPr>
              <w:pStyle w:val="TableHeading"/>
            </w:pPr>
            <w:r>
              <w:t>Count</w:t>
            </w:r>
          </w:p>
        </w:tc>
      </w:tr>
      <w:tr w:rsidR="00A12839" w:rsidRPr="007445B1" w14:paraId="3405CED8" w14:textId="77777777" w:rsidTr="00A12839">
        <w:tc>
          <w:tcPr>
            <w:tcW w:w="2155" w:type="dxa"/>
          </w:tcPr>
          <w:p w14:paraId="4672D25E"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DFD2874"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058094E8" w14:textId="77777777" w:rsidTr="00A12839">
        <w:tc>
          <w:tcPr>
            <w:tcW w:w="2155" w:type="dxa"/>
          </w:tcPr>
          <w:p w14:paraId="5DDD131A"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532B619" w14:textId="77777777" w:rsidR="00A12839" w:rsidRPr="007445B1" w:rsidRDefault="00B91A6B"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A12839" w:rsidRPr="007445B1" w14:paraId="7BC6F226" w14:textId="77777777" w:rsidTr="00A12839">
        <w:tc>
          <w:tcPr>
            <w:tcW w:w="2155" w:type="dxa"/>
          </w:tcPr>
          <w:p w14:paraId="30DD481F"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4249DD0"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1BD6BF0B" w14:textId="77777777" w:rsidTr="00A12839">
        <w:tc>
          <w:tcPr>
            <w:tcW w:w="2155" w:type="dxa"/>
          </w:tcPr>
          <w:p w14:paraId="1A44A7D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56E7F60A" w14:textId="77777777" w:rsidR="00A12839" w:rsidRPr="007445B1" w:rsidRDefault="00B91A6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528BFD71" w14:textId="77777777" w:rsidTr="00A12839">
        <w:tc>
          <w:tcPr>
            <w:tcW w:w="2155" w:type="dxa"/>
          </w:tcPr>
          <w:p w14:paraId="186BC192"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8EDB6D5"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4307C8E" w14:textId="77777777" w:rsidTr="00A12839">
        <w:tc>
          <w:tcPr>
            <w:tcW w:w="2155" w:type="dxa"/>
          </w:tcPr>
          <w:p w14:paraId="5F86BFD3"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F79F172"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B91A6B">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3271AC5" w14:textId="77777777" w:rsidR="00BB1CCB" w:rsidRDefault="00BB1CCB" w:rsidP="00E14033">
      <w:bookmarkStart w:id="97" w:name="_Toc393722072"/>
    </w:p>
    <w:p w14:paraId="2E3AC079" w14:textId="77777777" w:rsidR="00BB1CCB" w:rsidRDefault="00BB1CCB" w:rsidP="00E14033"/>
    <w:p w14:paraId="1EF6B1AF" w14:textId="77777777" w:rsidR="00E27EF1" w:rsidRDefault="00E27EF1" w:rsidP="00E27EF1">
      <w:pPr>
        <w:pStyle w:val="Heading2"/>
      </w:pPr>
      <w:bookmarkStart w:id="98" w:name="_Toc497994801"/>
      <w:r>
        <w:t>PCD Entry</w:t>
      </w:r>
      <w:bookmarkEnd w:id="98"/>
    </w:p>
    <w:p w14:paraId="790B443D" w14:textId="77777777" w:rsidR="005C07BD" w:rsidRPr="005C07BD" w:rsidRDefault="005C07BD" w:rsidP="005C07BD">
      <w:r w:rsidRPr="005C07BD">
        <w:t xml:space="preserve">This HMI is intended for the entry of a simple PCDs such as a Delegation of Authority, (DOA).  The user will have selected to create a new PCD from the “PCD Status Review” HMI.  The “Originator” field will be pre-filled with the id of the individual who clicked the “New PCD” button.  The “Add” functions will be the only data entry functions enabled. Once the user was </w:t>
      </w:r>
      <w:r w:rsidRPr="005C07BD">
        <w:lastRenderedPageBreak/>
        <w:t xml:space="preserve">populated a field the “Save” button will be enabled.  Once the user was populated the required fields the “Submit”, and “View” buttons will be enabled.  </w:t>
      </w:r>
    </w:p>
    <w:p w14:paraId="4045C4CE" w14:textId="50C6E178" w:rsidR="00E27EF1" w:rsidRDefault="005C07BD" w:rsidP="005C07BD">
      <w:r w:rsidRPr="005C07BD">
        <w:t xml:space="preserve">After adding a value to “Approver(s)” section and checking the selection box, the “Delete” function would be enabled.  If the user unchecked the selection, or did delete the selection, the “Delete” function would be disabled.  The same controls would apply to the sections: Program Recipients, Action Responsible Persons, Additional Recipients, </w:t>
      </w:r>
      <w:r w:rsidR="00456A9C">
        <w:t>Material List</w:t>
      </w:r>
      <w:r w:rsidRPr="005C07BD">
        <w:t xml:space="preserve">, and Remarks.  In case of References and Attachments, the “View” function would work in the same fashion as the “Delete” function.  </w:t>
      </w:r>
    </w:p>
    <w:p w14:paraId="4F9BFB5C" w14:textId="77777777" w:rsidR="00E27EF1" w:rsidRDefault="00E27EF1" w:rsidP="00C365E7">
      <w:pPr>
        <w:pStyle w:val="Heading3"/>
      </w:pPr>
      <w:bookmarkStart w:id="99" w:name="_Toc497994802"/>
      <w:r>
        <w:t>Human Machine Interfaces</w:t>
      </w:r>
      <w:bookmarkEnd w:id="99"/>
    </w:p>
    <w:p w14:paraId="2E06E12C" w14:textId="77777777" w:rsidR="00E27EF1" w:rsidRDefault="004B038B" w:rsidP="00E878EE">
      <w:pPr>
        <w:pStyle w:val="Image"/>
      </w:pPr>
      <w:r>
        <w:drawing>
          <wp:inline distT="0" distB="0" distL="0" distR="0" wp14:anchorId="0F3CE0CA" wp14:editId="2D8865E6">
            <wp:extent cx="5486400" cy="42976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pic:spPr>
                </pic:pic>
              </a:graphicData>
            </a:graphic>
          </wp:inline>
        </w:drawing>
      </w:r>
    </w:p>
    <w:p w14:paraId="58F92C46" w14:textId="0098F6CB" w:rsidR="00E27EF1" w:rsidRDefault="0046264C" w:rsidP="0046264C">
      <w:pPr>
        <w:pStyle w:val="FigureCaption"/>
      </w:pPr>
      <w:bookmarkStart w:id="100" w:name="_Toc497994682"/>
      <w:r>
        <w:t xml:space="preserve">Figure </w:t>
      </w:r>
      <w:fldSimple w:instr=" STYLEREF 1 \s ">
        <w:r w:rsidR="00E7615C">
          <w:rPr>
            <w:noProof/>
          </w:rPr>
          <w:t>2</w:t>
        </w:r>
      </w:fldSimple>
      <w:r w:rsidR="00E7615C">
        <w:noBreakHyphen/>
      </w:r>
      <w:fldSimple w:instr=" SEQ Figure \* ARABIC \s 1 ">
        <w:r w:rsidR="00E7615C">
          <w:rPr>
            <w:noProof/>
          </w:rPr>
          <w:t>17</w:t>
        </w:r>
      </w:fldSimple>
      <w:r>
        <w:t>: PCD Entry</w:t>
      </w:r>
      <w:bookmarkEnd w:id="100"/>
    </w:p>
    <w:p w14:paraId="6A246AB8" w14:textId="3382D5E0" w:rsidR="00904BEA" w:rsidRDefault="00904BEA" w:rsidP="008D2B25">
      <w:pPr>
        <w:pStyle w:val="ListParagraph"/>
      </w:pPr>
      <w:r>
        <w:t>Save:</w:t>
      </w:r>
      <w:r>
        <w:tab/>
      </w:r>
      <w:r w:rsidR="00234D6B" w:rsidRPr="00E02263">
        <w:t>Allows the user to save their changes made to the task entry.  The system will trigger the creat</w:t>
      </w:r>
      <w:r w:rsidR="00234D6B">
        <w:t>ion</w:t>
      </w:r>
      <w:r w:rsidR="00234D6B" w:rsidRPr="00E02263">
        <w:t xml:space="preserve"> of required audit records.  “Task Maintenance” and “</w:t>
      </w:r>
      <w:r w:rsidR="00456A9C">
        <w:t>Material List</w:t>
      </w:r>
      <w:r w:rsidR="00234D6B" w:rsidRPr="00E02263">
        <w:t>” have their own save functions.  (Audit details</w:t>
      </w:r>
      <w:r w:rsidR="00234D6B">
        <w:t>)</w:t>
      </w:r>
    </w:p>
    <w:p w14:paraId="121F0743" w14:textId="77777777" w:rsidR="00904BEA" w:rsidRDefault="00904BEA" w:rsidP="008D2B25">
      <w:pPr>
        <w:pStyle w:val="ListParagraph"/>
      </w:pPr>
      <w:r>
        <w:t>Submit:</w:t>
      </w:r>
      <w:r>
        <w:tab/>
      </w:r>
      <w:r w:rsidR="00234D6B">
        <w:t xml:space="preserve">Allows the user to submit the PCD for review.  </w:t>
      </w:r>
    </w:p>
    <w:p w14:paraId="4B6656D4" w14:textId="77777777" w:rsidR="00904BEA" w:rsidRDefault="00904BEA" w:rsidP="008D2B25">
      <w:pPr>
        <w:pStyle w:val="ListParagraph"/>
      </w:pPr>
      <w:r>
        <w:t>View:</w:t>
      </w:r>
      <w:r>
        <w:tab/>
      </w:r>
      <w:r w:rsidR="00234D6B">
        <w:t xml:space="preserve">Allows the preview how the PCD will look when printed.  </w:t>
      </w:r>
    </w:p>
    <w:p w14:paraId="301DD36A" w14:textId="77777777" w:rsidR="00904BEA" w:rsidRDefault="00904BEA" w:rsidP="008D2B25">
      <w:pPr>
        <w:pStyle w:val="ListParagraph"/>
      </w:pPr>
      <w:r>
        <w:t>Cancel:</w:t>
      </w:r>
      <w:r>
        <w:tab/>
      </w:r>
      <w:r w:rsidR="00234D6B" w:rsidRPr="0018628F">
        <w:t>Allows the user to reset the line items to the values at existed upon open the HMI.</w:t>
      </w:r>
      <w:r w:rsidR="00234D6B">
        <w:t xml:space="preserve">  </w:t>
      </w:r>
    </w:p>
    <w:p w14:paraId="03445F88" w14:textId="7174DA0F" w:rsidR="00904BEA" w:rsidRDefault="00904BEA" w:rsidP="008D2B25">
      <w:pPr>
        <w:pStyle w:val="ListParagraph"/>
      </w:pPr>
      <w:r>
        <w:t>Back:</w:t>
      </w:r>
      <w:r>
        <w:tab/>
      </w:r>
      <w:r w:rsidR="00234D6B">
        <w:t>Returns to the “</w:t>
      </w:r>
      <w:r w:rsidR="002C5994">
        <w:t>Status Summary</w:t>
      </w:r>
      <w:r w:rsidR="00234D6B">
        <w:t xml:space="preserve">”.  </w:t>
      </w:r>
    </w:p>
    <w:p w14:paraId="71118599" w14:textId="77777777" w:rsidR="00E14033" w:rsidRDefault="00E14033" w:rsidP="00C365E7">
      <w:pPr>
        <w:pStyle w:val="Heading3"/>
      </w:pPr>
      <w:bookmarkStart w:id="101" w:name="_Toc497994803"/>
      <w:r>
        <w:lastRenderedPageBreak/>
        <w:t>Requirements</w:t>
      </w:r>
      <w:bookmarkEnd w:id="101"/>
    </w:p>
    <w:p w14:paraId="483F2A55" w14:textId="77777777" w:rsidR="00C365E7" w:rsidRPr="00C365E7" w:rsidRDefault="00C365E7" w:rsidP="008D2B25">
      <w:pPr>
        <w:pStyle w:val="ListParagraph"/>
        <w:numPr>
          <w:ilvl w:val="0"/>
          <w:numId w:val="55"/>
        </w:numPr>
      </w:pPr>
      <w:r w:rsidRPr="00C365E7">
        <w:t>Upon submission of the PCD the system will check for empty/null required fields and if found the system will prompt the user to completed entry of required fields.</w:t>
      </w:r>
    </w:p>
    <w:p w14:paraId="3A47D113" w14:textId="77777777" w:rsidR="00C365E7" w:rsidRPr="00C365E7" w:rsidRDefault="00C365E7" w:rsidP="008D2B25">
      <w:pPr>
        <w:pStyle w:val="ListParagraph"/>
        <w:numPr>
          <w:ilvl w:val="0"/>
          <w:numId w:val="55"/>
        </w:numPr>
      </w:pPr>
      <w:r w:rsidRPr="00C365E7">
        <w:t>If unsaved changes exist prior to closing the HMI, the system will prompt the user to save the changes.</w:t>
      </w:r>
    </w:p>
    <w:p w14:paraId="702CA9B4" w14:textId="77777777" w:rsidR="00E14033" w:rsidRPr="00767D54" w:rsidRDefault="00C365E7" w:rsidP="008D2B25">
      <w:pPr>
        <w:pStyle w:val="ListParagraph"/>
        <w:numPr>
          <w:ilvl w:val="0"/>
          <w:numId w:val="55"/>
        </w:numPr>
      </w:pPr>
      <w:r w:rsidRPr="00C365E7">
        <w:t>If unsaved changes exist prior to cancel a session, the system will warn the user that changes will be lost.</w:t>
      </w:r>
    </w:p>
    <w:p w14:paraId="7C775C7E" w14:textId="77777777" w:rsidR="00E14033" w:rsidRDefault="00E14033" w:rsidP="00C365E7">
      <w:pPr>
        <w:pStyle w:val="Heading3"/>
      </w:pPr>
      <w:bookmarkStart w:id="102" w:name="_Toc497994804"/>
      <w:r>
        <w:t>Business Rules</w:t>
      </w:r>
      <w:bookmarkEnd w:id="102"/>
    </w:p>
    <w:p w14:paraId="0A244297" w14:textId="77777777" w:rsidR="00C365E7" w:rsidRPr="00C365E7" w:rsidRDefault="00C365E7" w:rsidP="008D2B25">
      <w:pPr>
        <w:pStyle w:val="ListParagraph"/>
        <w:numPr>
          <w:ilvl w:val="0"/>
          <w:numId w:val="56"/>
        </w:numPr>
      </w:pPr>
      <w:r w:rsidRPr="00C365E7">
        <w:t>The Save button will be enabled when at least one data field is filled, and disabled when no data fields are filled.</w:t>
      </w:r>
    </w:p>
    <w:p w14:paraId="2C1B553A" w14:textId="77777777" w:rsidR="00C365E7" w:rsidRPr="00C365E7" w:rsidRDefault="00C365E7" w:rsidP="008D2B25">
      <w:pPr>
        <w:pStyle w:val="ListParagraph"/>
        <w:numPr>
          <w:ilvl w:val="0"/>
          <w:numId w:val="56"/>
        </w:numPr>
      </w:pPr>
      <w:r w:rsidRPr="00C365E7">
        <w:t>The Submit button will be enabled when the required fields are filled, and disabled when a required field(s) are empty/null.</w:t>
      </w:r>
    </w:p>
    <w:p w14:paraId="2FA158A7" w14:textId="77777777" w:rsidR="00E14033" w:rsidRPr="00C365E7" w:rsidRDefault="00C365E7" w:rsidP="008D2B25">
      <w:pPr>
        <w:pStyle w:val="ListParagraph"/>
        <w:numPr>
          <w:ilvl w:val="0"/>
          <w:numId w:val="56"/>
        </w:numPr>
      </w:pPr>
      <w:r w:rsidRPr="00C365E7">
        <w:t>When the Submit button is clicked the system will forwarded the to the reviewers/approvers for review.</w:t>
      </w:r>
    </w:p>
    <w:p w14:paraId="5BD2DC8D" w14:textId="77777777" w:rsidR="00E14033" w:rsidRDefault="00E14033" w:rsidP="00C365E7">
      <w:pPr>
        <w:pStyle w:val="Heading3"/>
      </w:pPr>
      <w:bookmarkStart w:id="103" w:name="_Toc497994805"/>
      <w:r>
        <w:t>Functions</w:t>
      </w:r>
      <w:bookmarkEnd w:id="103"/>
    </w:p>
    <w:p w14:paraId="4363FDEA" w14:textId="77777777" w:rsidR="00C365E7" w:rsidRPr="00C365E7" w:rsidRDefault="00C365E7" w:rsidP="008D2B25">
      <w:pPr>
        <w:pStyle w:val="ListParagraph"/>
        <w:numPr>
          <w:ilvl w:val="0"/>
          <w:numId w:val="57"/>
        </w:numPr>
      </w:pPr>
      <w:r w:rsidRPr="00C365E7">
        <w:t>Directory Helper</w:t>
      </w:r>
    </w:p>
    <w:p w14:paraId="6E10DB0A" w14:textId="77777777" w:rsidR="00C365E7" w:rsidRPr="00C365E7" w:rsidRDefault="00C365E7" w:rsidP="008D2B25">
      <w:pPr>
        <w:pStyle w:val="ListParagraph"/>
        <w:numPr>
          <w:ilvl w:val="0"/>
          <w:numId w:val="57"/>
        </w:numPr>
      </w:pPr>
      <w:r w:rsidRPr="00C365E7">
        <w:t>Attachments</w:t>
      </w:r>
    </w:p>
    <w:p w14:paraId="17AFF117" w14:textId="77777777" w:rsidR="00C365E7" w:rsidRPr="00C365E7" w:rsidRDefault="00E968C5" w:rsidP="008D2B25">
      <w:pPr>
        <w:pStyle w:val="ListParagraph"/>
        <w:numPr>
          <w:ilvl w:val="0"/>
          <w:numId w:val="57"/>
        </w:numPr>
      </w:pPr>
      <w:r>
        <w:t>Remark</w:t>
      </w:r>
      <w:r w:rsidR="00C365E7" w:rsidRPr="00C365E7">
        <w:t>s</w:t>
      </w:r>
    </w:p>
    <w:p w14:paraId="53C0CCE8" w14:textId="77777777" w:rsidR="00E14033" w:rsidRDefault="00C365E7" w:rsidP="008D2B25">
      <w:pPr>
        <w:pStyle w:val="ListParagraph"/>
        <w:numPr>
          <w:ilvl w:val="0"/>
          <w:numId w:val="57"/>
        </w:numPr>
      </w:pPr>
      <w:r w:rsidRPr="00C365E7">
        <w:t>Attachments</w:t>
      </w:r>
    </w:p>
    <w:p w14:paraId="2681BA0C" w14:textId="77777777" w:rsidR="00E14033" w:rsidRDefault="00E14033" w:rsidP="00C365E7">
      <w:pPr>
        <w:pStyle w:val="Heading3"/>
      </w:pPr>
      <w:bookmarkStart w:id="104" w:name="_Toc497994806"/>
      <w:r>
        <w:t>Data Objects</w:t>
      </w:r>
      <w:bookmarkEnd w:id="104"/>
    </w:p>
    <w:p w14:paraId="59CB2910" w14:textId="77777777" w:rsidR="00234D6B" w:rsidRDefault="00234D6B" w:rsidP="008D2B25">
      <w:pPr>
        <w:pStyle w:val="ListParagraph"/>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61F32852" w14:textId="77777777" w:rsidR="00234D6B" w:rsidRDefault="00234D6B" w:rsidP="008D2B25">
      <w:pPr>
        <w:pStyle w:val="ListParagraph"/>
      </w:pPr>
      <w:r>
        <w:fldChar w:fldCharType="begin"/>
      </w:r>
      <w:r>
        <w:instrText xml:space="preserve"> REF _Ref483228083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485EC601" w14:textId="31D91A26" w:rsidR="00234D6B" w:rsidRDefault="00234D6B" w:rsidP="008D2B25">
      <w:pPr>
        <w:pStyle w:val="ListParagraph"/>
      </w:pPr>
      <w:r>
        <w:fldChar w:fldCharType="begin"/>
      </w:r>
      <w:r>
        <w:instrText xml:space="preserve"> REF _Ref483228096 \h </w:instrText>
      </w:r>
      <w:r>
        <w:fldChar w:fldCharType="separate"/>
      </w:r>
      <w:r w:rsidR="00B76A4E">
        <w:t xml:space="preserve">Table </w:t>
      </w:r>
      <w:r w:rsidR="00B76A4E">
        <w:rPr>
          <w:noProof/>
        </w:rPr>
        <w:t>7</w:t>
      </w:r>
      <w:r w:rsidR="00B76A4E">
        <w:noBreakHyphen/>
      </w:r>
      <w:r w:rsidR="00B76A4E">
        <w:rPr>
          <w:noProof/>
        </w:rPr>
        <w:t>3</w:t>
      </w:r>
      <w:r w:rsidR="00B76A4E">
        <w:t xml:space="preserve">: </w:t>
      </w:r>
      <w:r w:rsidR="00456A9C">
        <w:t>Material List</w:t>
      </w:r>
      <w:r w:rsidR="00B76A4E">
        <w:t>s</w:t>
      </w:r>
      <w:r>
        <w:fldChar w:fldCharType="end"/>
      </w:r>
    </w:p>
    <w:p w14:paraId="76DEE3A2" w14:textId="0DF37652" w:rsidR="00234D6B" w:rsidRPr="00B91A6B" w:rsidRDefault="00234D6B" w:rsidP="008D2B25">
      <w:pPr>
        <w:pStyle w:val="ListParagraph"/>
      </w:pPr>
      <w:r>
        <w:fldChar w:fldCharType="begin"/>
      </w:r>
      <w:r>
        <w:instrText xml:space="preserve"> REF _Ref483228111 \h </w:instrText>
      </w:r>
      <w:r>
        <w:fldChar w:fldCharType="separate"/>
      </w:r>
      <w:r w:rsidR="00B76A4E">
        <w:t xml:space="preserve">Table </w:t>
      </w:r>
      <w:r w:rsidR="00B76A4E">
        <w:rPr>
          <w:noProof/>
        </w:rPr>
        <w:t>7</w:t>
      </w:r>
      <w:r w:rsidR="00B76A4E">
        <w:noBreakHyphen/>
      </w:r>
      <w:r w:rsidR="00B76A4E">
        <w:rPr>
          <w:noProof/>
        </w:rPr>
        <w:t>4</w:t>
      </w:r>
      <w:r w:rsidR="00B76A4E">
        <w:t xml:space="preserve">: </w:t>
      </w:r>
      <w:r w:rsidR="00456A9C">
        <w:t>Material List</w:t>
      </w:r>
      <w:r w:rsidR="00B76A4E">
        <w:t xml:space="preserve"> Items</w:t>
      </w:r>
      <w:r>
        <w:fldChar w:fldCharType="end"/>
      </w:r>
    </w:p>
    <w:p w14:paraId="5FCFC4CC" w14:textId="77777777" w:rsidR="00234D6B" w:rsidRPr="00B91A6B" w:rsidRDefault="00234D6B" w:rsidP="008D2B25">
      <w:pPr>
        <w:pStyle w:val="ListParagraph"/>
      </w:pPr>
      <w:r>
        <w:fldChar w:fldCharType="begin"/>
      </w:r>
      <w:r>
        <w:instrText xml:space="preserve"> REF _Ref483228180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40BDA532" w14:textId="77777777" w:rsidR="00234D6B" w:rsidRDefault="00234D6B" w:rsidP="008D2B25">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467735E5" w14:textId="77777777" w:rsidR="00E14033" w:rsidRDefault="00E14033" w:rsidP="00C365E7">
      <w:pPr>
        <w:pStyle w:val="Heading3"/>
      </w:pPr>
      <w:bookmarkStart w:id="105" w:name="_Toc497994807"/>
      <w:r>
        <w:t>Enumerations</w:t>
      </w:r>
      <w:bookmarkEnd w:id="105"/>
    </w:p>
    <w:p w14:paraId="665B7E03" w14:textId="77777777" w:rsidR="00E14033" w:rsidRDefault="00E14033" w:rsidP="00E14033"/>
    <w:p w14:paraId="5EFE218A" w14:textId="77777777" w:rsidR="00A12839" w:rsidRPr="00E32B4E" w:rsidRDefault="00A12839" w:rsidP="00C365E7">
      <w:pPr>
        <w:pStyle w:val="Heading3"/>
      </w:pPr>
      <w:bookmarkStart w:id="106" w:name="_Toc497994808"/>
      <w:r>
        <w:t>Complexity</w:t>
      </w:r>
      <w:bookmarkEnd w:id="106"/>
    </w:p>
    <w:tbl>
      <w:tblPr>
        <w:tblStyle w:val="TableGrid"/>
        <w:tblW w:w="0" w:type="auto"/>
        <w:tblInd w:w="360" w:type="dxa"/>
        <w:tblLook w:val="04A0" w:firstRow="1" w:lastRow="0" w:firstColumn="1" w:lastColumn="0" w:noHBand="0" w:noVBand="1"/>
      </w:tblPr>
      <w:tblGrid>
        <w:gridCol w:w="2155"/>
        <w:gridCol w:w="913"/>
      </w:tblGrid>
      <w:tr w:rsidR="00A12839" w:rsidRPr="007445B1" w14:paraId="7538A1C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6598CEA" w14:textId="77777777" w:rsidR="00A12839" w:rsidRPr="007445B1" w:rsidRDefault="00A12839" w:rsidP="00A12839">
            <w:pPr>
              <w:pStyle w:val="TableHeading"/>
            </w:pPr>
          </w:p>
        </w:tc>
        <w:tc>
          <w:tcPr>
            <w:tcW w:w="913" w:type="dxa"/>
            <w:shd w:val="clear" w:color="auto" w:fill="BFBFBF" w:themeFill="background1" w:themeFillShade="BF"/>
          </w:tcPr>
          <w:p w14:paraId="447FC86C" w14:textId="77777777" w:rsidR="00A12839" w:rsidRPr="007445B1" w:rsidRDefault="00A12839" w:rsidP="00A12839">
            <w:pPr>
              <w:pStyle w:val="TableHeading"/>
            </w:pPr>
            <w:r>
              <w:t>Count</w:t>
            </w:r>
          </w:p>
        </w:tc>
      </w:tr>
      <w:tr w:rsidR="00A12839" w:rsidRPr="007445B1" w14:paraId="207E5F5A" w14:textId="77777777" w:rsidTr="00A12839">
        <w:tc>
          <w:tcPr>
            <w:tcW w:w="2155" w:type="dxa"/>
          </w:tcPr>
          <w:p w14:paraId="18A391F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6233A3F" w14:textId="77777777" w:rsidR="00A12839" w:rsidRPr="007445B1" w:rsidRDefault="003C08E9" w:rsidP="00A1544C">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A12839" w:rsidRPr="007445B1" w14:paraId="49D35254" w14:textId="77777777" w:rsidTr="00A12839">
        <w:tc>
          <w:tcPr>
            <w:tcW w:w="2155" w:type="dxa"/>
          </w:tcPr>
          <w:p w14:paraId="2B1CB8B8"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7E72717" w14:textId="77777777" w:rsidR="00A12839" w:rsidRPr="007445B1" w:rsidRDefault="003C08E9"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A12839" w:rsidRPr="007445B1" w14:paraId="3BF97BD1" w14:textId="77777777" w:rsidTr="00A12839">
        <w:tc>
          <w:tcPr>
            <w:tcW w:w="2155" w:type="dxa"/>
          </w:tcPr>
          <w:p w14:paraId="4B0A4A77"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4D78AEC" w14:textId="77777777" w:rsidR="00A12839" w:rsidRPr="007445B1" w:rsidRDefault="003C08E9"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A12839" w:rsidRPr="007445B1" w14:paraId="6B6B0048" w14:textId="77777777" w:rsidTr="00A12839">
        <w:tc>
          <w:tcPr>
            <w:tcW w:w="2155" w:type="dxa"/>
          </w:tcPr>
          <w:p w14:paraId="6D0FD2F8"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31D7054" w14:textId="77777777" w:rsidR="00A12839" w:rsidRPr="007445B1" w:rsidRDefault="003C08E9"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A12839" w:rsidRPr="007445B1" w14:paraId="0BFC9E57" w14:textId="77777777" w:rsidTr="00A12839">
        <w:tc>
          <w:tcPr>
            <w:tcW w:w="2155" w:type="dxa"/>
          </w:tcPr>
          <w:p w14:paraId="02F6CC1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1001A45"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0BDB8A46" w14:textId="77777777" w:rsidTr="00A12839">
        <w:tc>
          <w:tcPr>
            <w:tcW w:w="2155" w:type="dxa"/>
          </w:tcPr>
          <w:p w14:paraId="75532ED8"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338FA00"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21</w:t>
            </w:r>
            <w:r>
              <w:rPr>
                <w:rFonts w:asciiTheme="minorHAnsi" w:eastAsiaTheme="minorEastAsia" w:hAnsi="Calibri"/>
                <w:color w:val="000000" w:themeColor="text1"/>
                <w:kern w:val="24"/>
                <w:szCs w:val="24"/>
              </w:rPr>
              <w:fldChar w:fldCharType="end"/>
            </w:r>
          </w:p>
        </w:tc>
      </w:tr>
    </w:tbl>
    <w:p w14:paraId="005462B8" w14:textId="77777777" w:rsidR="00A12839" w:rsidRDefault="00A12839" w:rsidP="00E14033"/>
    <w:p w14:paraId="405BE4AA" w14:textId="77777777" w:rsidR="00E27EF1" w:rsidRDefault="00E27EF1" w:rsidP="00E14033"/>
    <w:p w14:paraId="206033F7" w14:textId="77777777" w:rsidR="00E27EF1" w:rsidRDefault="00E27EF1" w:rsidP="00E14033"/>
    <w:p w14:paraId="25B6434E" w14:textId="77777777" w:rsidR="00E27EF1" w:rsidRPr="00BF79FF" w:rsidRDefault="00E27EF1" w:rsidP="00E14033"/>
    <w:p w14:paraId="5C40C021" w14:textId="77777777" w:rsidR="00E27EF1" w:rsidRDefault="00E27EF1" w:rsidP="00E27EF1">
      <w:pPr>
        <w:pStyle w:val="Heading2"/>
      </w:pPr>
      <w:bookmarkStart w:id="107" w:name="_Toc497994809"/>
      <w:r>
        <w:t>PCD Generic View</w:t>
      </w:r>
      <w:bookmarkEnd w:id="107"/>
    </w:p>
    <w:p w14:paraId="3B17A60E" w14:textId="77777777" w:rsidR="00E27EF1" w:rsidRDefault="00C365E7" w:rsidP="00E27EF1">
      <w:r w:rsidRPr="00C365E7">
        <w:t>All of the PCD data may be viewed. Attachments can be retrieved, however they cannot be added, modified, or deleted from the PCD itself. The PCD state cannot be changed.</w:t>
      </w:r>
      <w:r w:rsidR="00E27EF1">
        <w:t xml:space="preserve">  </w:t>
      </w:r>
    </w:p>
    <w:p w14:paraId="154A286D" w14:textId="77777777" w:rsidR="00E27EF1" w:rsidRDefault="00E27EF1" w:rsidP="00C365E7">
      <w:pPr>
        <w:pStyle w:val="Heading3"/>
      </w:pPr>
      <w:bookmarkStart w:id="108" w:name="_Toc497994810"/>
      <w:r>
        <w:t>Human Machine Interfaces</w:t>
      </w:r>
      <w:bookmarkEnd w:id="108"/>
    </w:p>
    <w:p w14:paraId="58FDA00F" w14:textId="77777777" w:rsidR="00C365E7" w:rsidRPr="00C365E7" w:rsidRDefault="00C365E7" w:rsidP="00C365E7">
      <w:pPr>
        <w:pStyle w:val="Heading4"/>
      </w:pPr>
      <w:bookmarkStart w:id="109" w:name="_Toc497994811"/>
      <w:r>
        <w:t>(I)</w:t>
      </w:r>
      <w:bookmarkEnd w:id="109"/>
    </w:p>
    <w:p w14:paraId="14F23DB6" w14:textId="77777777" w:rsidR="00E27EF1" w:rsidRDefault="00E27EF1" w:rsidP="00E878EE">
      <w:pPr>
        <w:pStyle w:val="Image"/>
      </w:pPr>
      <w:r>
        <w:drawing>
          <wp:inline distT="0" distB="0" distL="0" distR="0" wp14:anchorId="64B9EB17" wp14:editId="4B7CB695">
            <wp:extent cx="5486400" cy="4334256"/>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334256"/>
                    </a:xfrm>
                    <a:prstGeom prst="rect">
                      <a:avLst/>
                    </a:prstGeom>
                    <a:noFill/>
                  </pic:spPr>
                </pic:pic>
              </a:graphicData>
            </a:graphic>
          </wp:inline>
        </w:drawing>
      </w:r>
    </w:p>
    <w:p w14:paraId="2C3635ED" w14:textId="419F7616" w:rsidR="00E27EF1" w:rsidRDefault="0046264C" w:rsidP="0046264C">
      <w:pPr>
        <w:pStyle w:val="FigureCaption"/>
      </w:pPr>
      <w:bookmarkStart w:id="110" w:name="_Toc497994683"/>
      <w:r>
        <w:t xml:space="preserve">Figure </w:t>
      </w:r>
      <w:fldSimple w:instr=" STYLEREF 1 \s ">
        <w:r w:rsidR="00E7615C">
          <w:rPr>
            <w:noProof/>
          </w:rPr>
          <w:t>2</w:t>
        </w:r>
      </w:fldSimple>
      <w:r w:rsidR="00E7615C">
        <w:noBreakHyphen/>
      </w:r>
      <w:fldSimple w:instr=" SEQ Figure \* ARABIC \s 1 ">
        <w:r w:rsidR="00E7615C">
          <w:rPr>
            <w:noProof/>
          </w:rPr>
          <w:t>18</w:t>
        </w:r>
      </w:fldSimple>
      <w:r>
        <w:t>: PCD Generic View (I)</w:t>
      </w:r>
      <w:bookmarkEnd w:id="110"/>
    </w:p>
    <w:p w14:paraId="36BF9187" w14:textId="2FCCA73F" w:rsidR="00C365E7" w:rsidRPr="00C365E7" w:rsidRDefault="00BB1CCB" w:rsidP="008D2B25">
      <w:pPr>
        <w:pStyle w:val="ListParagraph"/>
      </w:pPr>
      <w:r>
        <w:t>Back:</w:t>
      </w:r>
      <w:r>
        <w:tab/>
        <w:t>Returns to the “</w:t>
      </w:r>
      <w:r w:rsidR="002C5994">
        <w:t>Status Summary</w:t>
      </w:r>
      <w:r>
        <w:t xml:space="preserve">”.  </w:t>
      </w:r>
    </w:p>
    <w:p w14:paraId="6E3EA602" w14:textId="77777777" w:rsidR="00E14033" w:rsidRDefault="00E14033" w:rsidP="00C365E7">
      <w:pPr>
        <w:pStyle w:val="Heading5"/>
      </w:pPr>
      <w:r>
        <w:t>Requirements</w:t>
      </w:r>
    </w:p>
    <w:p w14:paraId="74737CE1" w14:textId="77777777" w:rsidR="00E14033" w:rsidRPr="00767D54" w:rsidRDefault="00E14033" w:rsidP="00E14033"/>
    <w:p w14:paraId="0D8AC225" w14:textId="77777777" w:rsidR="00E14033" w:rsidRDefault="00E14033" w:rsidP="00C365E7">
      <w:pPr>
        <w:pStyle w:val="Heading5"/>
      </w:pPr>
      <w:r>
        <w:t>Business Rules</w:t>
      </w:r>
    </w:p>
    <w:p w14:paraId="1F46C967" w14:textId="77777777" w:rsidR="00E14033" w:rsidRPr="00767D54" w:rsidRDefault="00E14033" w:rsidP="00E14033">
      <w:pPr>
        <w:rPr>
          <w:rFonts w:eastAsia="Times New Roman" w:cs="Times New Roman"/>
        </w:rPr>
      </w:pPr>
    </w:p>
    <w:p w14:paraId="79A94497" w14:textId="77777777" w:rsidR="00C365E7" w:rsidRDefault="00C365E7" w:rsidP="00C365E7">
      <w:pPr>
        <w:pStyle w:val="Heading4"/>
      </w:pPr>
      <w:bookmarkStart w:id="111" w:name="_Toc497994812"/>
      <w:r>
        <w:lastRenderedPageBreak/>
        <w:t>(II)</w:t>
      </w:r>
      <w:bookmarkEnd w:id="111"/>
    </w:p>
    <w:p w14:paraId="6DB93C54" w14:textId="77777777" w:rsidR="00C365E7" w:rsidRDefault="00C365E7" w:rsidP="00E878EE">
      <w:pPr>
        <w:pStyle w:val="Image"/>
      </w:pPr>
      <w:r>
        <w:drawing>
          <wp:inline distT="0" distB="0" distL="0" distR="0" wp14:anchorId="0A755B2F" wp14:editId="5337C083">
            <wp:extent cx="5486400" cy="43068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06824"/>
                    </a:xfrm>
                    <a:prstGeom prst="rect">
                      <a:avLst/>
                    </a:prstGeom>
                    <a:noFill/>
                  </pic:spPr>
                </pic:pic>
              </a:graphicData>
            </a:graphic>
          </wp:inline>
        </w:drawing>
      </w:r>
    </w:p>
    <w:p w14:paraId="764C5CDF" w14:textId="55148981" w:rsidR="00C365E7" w:rsidRDefault="0046264C" w:rsidP="0046264C">
      <w:pPr>
        <w:pStyle w:val="FigureCaption"/>
      </w:pPr>
      <w:bookmarkStart w:id="112" w:name="_Toc497994684"/>
      <w:r>
        <w:t xml:space="preserve">Figure </w:t>
      </w:r>
      <w:fldSimple w:instr=" STYLEREF 1 \s ">
        <w:r w:rsidR="00E7615C">
          <w:rPr>
            <w:noProof/>
          </w:rPr>
          <w:t>2</w:t>
        </w:r>
      </w:fldSimple>
      <w:r w:rsidR="00E7615C">
        <w:noBreakHyphen/>
      </w:r>
      <w:fldSimple w:instr=" SEQ Figure \* ARABIC \s 1 ">
        <w:r w:rsidR="00E7615C">
          <w:rPr>
            <w:noProof/>
          </w:rPr>
          <w:t>19</w:t>
        </w:r>
      </w:fldSimple>
      <w:r>
        <w:t>: PCD Generic View (II)</w:t>
      </w:r>
      <w:bookmarkEnd w:id="112"/>
    </w:p>
    <w:p w14:paraId="6A93C8AD" w14:textId="77777777" w:rsidR="00C365E7" w:rsidRDefault="00C365E7" w:rsidP="00C365E7"/>
    <w:p w14:paraId="428683D1" w14:textId="77777777" w:rsidR="00C365E7" w:rsidRDefault="00C365E7" w:rsidP="00C365E7">
      <w:pPr>
        <w:pStyle w:val="Heading5"/>
      </w:pPr>
      <w:r>
        <w:t>Requirements</w:t>
      </w:r>
    </w:p>
    <w:p w14:paraId="3D7BC324" w14:textId="77777777" w:rsidR="00C365E7" w:rsidRPr="00767D54" w:rsidRDefault="00C365E7" w:rsidP="00C365E7"/>
    <w:p w14:paraId="4FFA0A3A" w14:textId="77777777" w:rsidR="00C365E7" w:rsidRDefault="00C365E7" w:rsidP="00C365E7">
      <w:pPr>
        <w:pStyle w:val="Heading5"/>
      </w:pPr>
      <w:r>
        <w:t>Business Rules</w:t>
      </w:r>
    </w:p>
    <w:p w14:paraId="46673E38" w14:textId="77777777" w:rsidR="00C365E7" w:rsidRDefault="00C365E7" w:rsidP="00C365E7">
      <w:pPr>
        <w:rPr>
          <w:rFonts w:eastAsia="Times New Roman" w:cs="Times New Roman"/>
        </w:rPr>
      </w:pPr>
    </w:p>
    <w:p w14:paraId="01CABA72" w14:textId="77777777" w:rsidR="00C365E7" w:rsidRPr="00767D54" w:rsidRDefault="00C365E7" w:rsidP="00C365E7">
      <w:pPr>
        <w:pStyle w:val="Heading4"/>
      </w:pPr>
      <w:bookmarkStart w:id="113" w:name="_Toc497994813"/>
      <w:r>
        <w:t>Buttons</w:t>
      </w:r>
      <w:bookmarkEnd w:id="113"/>
    </w:p>
    <w:p w14:paraId="595F618F" w14:textId="77777777" w:rsidR="00C365E7" w:rsidRDefault="00C365E7" w:rsidP="00E878EE">
      <w:pPr>
        <w:pStyle w:val="Image"/>
      </w:pPr>
      <w:r>
        <w:drawing>
          <wp:inline distT="0" distB="0" distL="0" distR="0" wp14:anchorId="1CE14266" wp14:editId="08BD109C">
            <wp:extent cx="5486400" cy="393192"/>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3B2E82FE" w14:textId="77777777" w:rsidR="00C365E7" w:rsidRDefault="00C365E7" w:rsidP="00C365E7">
      <w:pPr>
        <w:pStyle w:val="FigureCaption"/>
      </w:pPr>
    </w:p>
    <w:p w14:paraId="0264252A" w14:textId="77777777" w:rsidR="00C365E7" w:rsidRDefault="00C365E7" w:rsidP="00C365E7"/>
    <w:p w14:paraId="56F27C65" w14:textId="77777777" w:rsidR="00C365E7" w:rsidRDefault="00C365E7" w:rsidP="00E878EE">
      <w:pPr>
        <w:pStyle w:val="Image"/>
      </w:pPr>
      <w:r>
        <w:drawing>
          <wp:inline distT="0" distB="0" distL="0" distR="0" wp14:anchorId="5832E412" wp14:editId="3364779B">
            <wp:extent cx="5486400" cy="393192"/>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2F9B1B1E" w14:textId="77777777" w:rsidR="00C365E7" w:rsidRDefault="00C365E7" w:rsidP="00C365E7">
      <w:pPr>
        <w:pStyle w:val="FigureCaption"/>
      </w:pPr>
    </w:p>
    <w:p w14:paraId="6C6C1202" w14:textId="77777777" w:rsidR="00C365E7" w:rsidRDefault="00C365E7" w:rsidP="00C365E7"/>
    <w:p w14:paraId="08FBB4D7" w14:textId="77777777" w:rsidR="00C365E7" w:rsidRDefault="00C365E7" w:rsidP="00E878EE">
      <w:pPr>
        <w:pStyle w:val="Image"/>
      </w:pPr>
      <w:r>
        <w:lastRenderedPageBreak/>
        <w:drawing>
          <wp:inline distT="0" distB="0" distL="0" distR="0" wp14:anchorId="304D52D2" wp14:editId="216F1024">
            <wp:extent cx="5486400" cy="393192"/>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93192"/>
                    </a:xfrm>
                    <a:prstGeom prst="rect">
                      <a:avLst/>
                    </a:prstGeom>
                    <a:noFill/>
                  </pic:spPr>
                </pic:pic>
              </a:graphicData>
            </a:graphic>
          </wp:inline>
        </w:drawing>
      </w:r>
    </w:p>
    <w:p w14:paraId="3B5554FA" w14:textId="77777777" w:rsidR="00C365E7" w:rsidRDefault="00C365E7" w:rsidP="00C365E7">
      <w:pPr>
        <w:pStyle w:val="FigureCaption"/>
      </w:pPr>
    </w:p>
    <w:p w14:paraId="53A9CF7D" w14:textId="77777777" w:rsidR="00C365E7" w:rsidRDefault="00C365E7" w:rsidP="00C365E7"/>
    <w:p w14:paraId="3489D1FE" w14:textId="77777777" w:rsidR="00C365E7" w:rsidRDefault="00C365E7" w:rsidP="00C365E7">
      <w:pPr>
        <w:pStyle w:val="Heading5"/>
      </w:pPr>
      <w:r>
        <w:t>Requirements</w:t>
      </w:r>
    </w:p>
    <w:p w14:paraId="2649C01D" w14:textId="77777777" w:rsidR="00C365E7" w:rsidRPr="00767D54" w:rsidRDefault="00C365E7" w:rsidP="00C365E7"/>
    <w:p w14:paraId="765BCCE8" w14:textId="77777777" w:rsidR="00C365E7" w:rsidRDefault="00C365E7" w:rsidP="00C365E7">
      <w:pPr>
        <w:pStyle w:val="Heading5"/>
      </w:pPr>
      <w:r>
        <w:t>Business Rules</w:t>
      </w:r>
    </w:p>
    <w:p w14:paraId="3AD0DF36" w14:textId="77777777" w:rsidR="00C365E7" w:rsidRPr="00767D54" w:rsidRDefault="00C365E7" w:rsidP="00C365E7">
      <w:pPr>
        <w:rPr>
          <w:rFonts w:eastAsia="Times New Roman" w:cs="Times New Roman"/>
        </w:rPr>
      </w:pPr>
    </w:p>
    <w:p w14:paraId="7A0FE910" w14:textId="77777777" w:rsidR="00E14033" w:rsidRDefault="00E14033" w:rsidP="00C365E7">
      <w:pPr>
        <w:pStyle w:val="Heading3"/>
      </w:pPr>
      <w:bookmarkStart w:id="114" w:name="_Toc497994814"/>
      <w:r>
        <w:t>Views</w:t>
      </w:r>
      <w:bookmarkEnd w:id="114"/>
    </w:p>
    <w:p w14:paraId="4F6D11D5" w14:textId="77777777" w:rsidR="00E14033" w:rsidRPr="00767D54" w:rsidRDefault="00E14033" w:rsidP="00E14033">
      <w:pPr>
        <w:rPr>
          <w:rFonts w:eastAsia="Times New Roman" w:cs="Times New Roman"/>
        </w:rPr>
      </w:pPr>
    </w:p>
    <w:p w14:paraId="2651FE82" w14:textId="77777777" w:rsidR="00E14033" w:rsidRDefault="00E14033" w:rsidP="00C365E7">
      <w:pPr>
        <w:pStyle w:val="Heading3"/>
      </w:pPr>
      <w:bookmarkStart w:id="115" w:name="_Toc497994815"/>
      <w:r>
        <w:t>Functions</w:t>
      </w:r>
      <w:bookmarkEnd w:id="115"/>
    </w:p>
    <w:p w14:paraId="329D8ACF" w14:textId="77777777" w:rsidR="00E14033" w:rsidRDefault="00E14033" w:rsidP="00E14033"/>
    <w:p w14:paraId="60E2E8E9" w14:textId="77777777" w:rsidR="00E14033" w:rsidRDefault="00E14033" w:rsidP="00C365E7">
      <w:pPr>
        <w:pStyle w:val="Heading3"/>
      </w:pPr>
      <w:bookmarkStart w:id="116" w:name="_Toc497994816"/>
      <w:r>
        <w:t>Data Objects</w:t>
      </w:r>
      <w:bookmarkEnd w:id="116"/>
    </w:p>
    <w:p w14:paraId="7C0E17F2" w14:textId="77777777" w:rsidR="00234D6B" w:rsidRDefault="00234D6B" w:rsidP="008D2B25">
      <w:pPr>
        <w:pStyle w:val="ListParagraph"/>
        <w:numPr>
          <w:ilvl w:val="0"/>
          <w:numId w:val="69"/>
        </w:numPr>
      </w:pPr>
      <w:r>
        <w:fldChar w:fldCharType="begin"/>
      </w:r>
      <w:r>
        <w:instrText xml:space="preserve"> REF _Ref483208503 \h </w:instrText>
      </w:r>
      <w:r>
        <w:fldChar w:fldCharType="separate"/>
      </w:r>
      <w:r w:rsidR="00B76A4E">
        <w:t xml:space="preserve">Table </w:t>
      </w:r>
      <w:r w:rsidR="00B76A4E">
        <w:rPr>
          <w:noProof/>
        </w:rPr>
        <w:t>7</w:t>
      </w:r>
      <w:r w:rsidR="00B76A4E">
        <w:noBreakHyphen/>
      </w:r>
      <w:r w:rsidR="00B76A4E">
        <w:rPr>
          <w:noProof/>
        </w:rPr>
        <w:t>1</w:t>
      </w:r>
      <w:r w:rsidR="00B76A4E">
        <w:t>: Trackers</w:t>
      </w:r>
      <w:r>
        <w:fldChar w:fldCharType="end"/>
      </w:r>
    </w:p>
    <w:p w14:paraId="43B98EEF" w14:textId="77777777" w:rsidR="00234D6B" w:rsidRDefault="00234D6B" w:rsidP="008D2B25">
      <w:pPr>
        <w:pStyle w:val="ListParagraph"/>
      </w:pPr>
      <w:r>
        <w:fldChar w:fldCharType="begin"/>
      </w:r>
      <w:r>
        <w:instrText xml:space="preserve"> REF _Ref483228083 \h </w:instrText>
      </w:r>
      <w:r>
        <w:fldChar w:fldCharType="separate"/>
      </w:r>
      <w:r w:rsidR="00B76A4E">
        <w:t xml:space="preserve">Table </w:t>
      </w:r>
      <w:r w:rsidR="00B76A4E">
        <w:rPr>
          <w:noProof/>
        </w:rPr>
        <w:t>7</w:t>
      </w:r>
      <w:r w:rsidR="00B76A4E">
        <w:noBreakHyphen/>
      </w:r>
      <w:r w:rsidR="00B76A4E">
        <w:rPr>
          <w:noProof/>
        </w:rPr>
        <w:t>2</w:t>
      </w:r>
      <w:r w:rsidR="00B76A4E">
        <w:t>: Program Control Directives (PCD)</w:t>
      </w:r>
      <w:r>
        <w:fldChar w:fldCharType="end"/>
      </w:r>
    </w:p>
    <w:p w14:paraId="40AD2F94" w14:textId="73FE3FAD" w:rsidR="00234D6B" w:rsidRDefault="00234D6B" w:rsidP="008D2B25">
      <w:pPr>
        <w:pStyle w:val="ListParagraph"/>
      </w:pPr>
      <w:r>
        <w:fldChar w:fldCharType="begin"/>
      </w:r>
      <w:r>
        <w:instrText xml:space="preserve"> REF _Ref483228096 \h </w:instrText>
      </w:r>
      <w:r>
        <w:fldChar w:fldCharType="separate"/>
      </w:r>
      <w:r w:rsidR="00B76A4E">
        <w:t xml:space="preserve">Table </w:t>
      </w:r>
      <w:r w:rsidR="00B76A4E">
        <w:rPr>
          <w:noProof/>
        </w:rPr>
        <w:t>7</w:t>
      </w:r>
      <w:r w:rsidR="00B76A4E">
        <w:noBreakHyphen/>
      </w:r>
      <w:r w:rsidR="00B76A4E">
        <w:rPr>
          <w:noProof/>
        </w:rPr>
        <w:t>3</w:t>
      </w:r>
      <w:r w:rsidR="00B76A4E">
        <w:t xml:space="preserve">: </w:t>
      </w:r>
      <w:r w:rsidR="00456A9C">
        <w:t>Material List</w:t>
      </w:r>
      <w:r w:rsidR="00B76A4E">
        <w:t>s</w:t>
      </w:r>
      <w:r>
        <w:fldChar w:fldCharType="end"/>
      </w:r>
    </w:p>
    <w:p w14:paraId="4F0728EA" w14:textId="4FE2725E" w:rsidR="00234D6B" w:rsidRPr="00B91A6B" w:rsidRDefault="00234D6B" w:rsidP="008D2B25">
      <w:pPr>
        <w:pStyle w:val="ListParagraph"/>
      </w:pPr>
      <w:r>
        <w:fldChar w:fldCharType="begin"/>
      </w:r>
      <w:r>
        <w:instrText xml:space="preserve"> REF _Ref483228111 \h </w:instrText>
      </w:r>
      <w:r>
        <w:fldChar w:fldCharType="separate"/>
      </w:r>
      <w:r w:rsidR="00B76A4E">
        <w:t xml:space="preserve">Table </w:t>
      </w:r>
      <w:r w:rsidR="00B76A4E">
        <w:rPr>
          <w:noProof/>
        </w:rPr>
        <w:t>7</w:t>
      </w:r>
      <w:r w:rsidR="00B76A4E">
        <w:noBreakHyphen/>
      </w:r>
      <w:r w:rsidR="00B76A4E">
        <w:rPr>
          <w:noProof/>
        </w:rPr>
        <w:t>4</w:t>
      </w:r>
      <w:r w:rsidR="00B76A4E">
        <w:t xml:space="preserve">: </w:t>
      </w:r>
      <w:r w:rsidR="00456A9C">
        <w:t>Material List</w:t>
      </w:r>
      <w:r w:rsidR="00B76A4E">
        <w:t xml:space="preserve"> Items</w:t>
      </w:r>
      <w:r>
        <w:fldChar w:fldCharType="end"/>
      </w:r>
    </w:p>
    <w:p w14:paraId="60B98547" w14:textId="77777777" w:rsidR="00234D6B" w:rsidRPr="00B91A6B" w:rsidRDefault="00234D6B" w:rsidP="008D2B25">
      <w:pPr>
        <w:pStyle w:val="ListParagraph"/>
      </w:pPr>
      <w:r>
        <w:fldChar w:fldCharType="begin"/>
      </w:r>
      <w:r>
        <w:instrText xml:space="preserve"> REF _Ref483228180 \h </w:instrText>
      </w:r>
      <w:r>
        <w:fldChar w:fldCharType="separate"/>
      </w:r>
      <w:r w:rsidR="00B76A4E">
        <w:t xml:space="preserve">Table </w:t>
      </w:r>
      <w:r w:rsidR="00B76A4E">
        <w:rPr>
          <w:noProof/>
        </w:rPr>
        <w:t>7</w:t>
      </w:r>
      <w:r w:rsidR="00B76A4E">
        <w:noBreakHyphen/>
      </w:r>
      <w:r w:rsidR="00B76A4E">
        <w:rPr>
          <w:noProof/>
        </w:rPr>
        <w:t>5</w:t>
      </w:r>
      <w:r w:rsidR="00B76A4E">
        <w:t>: Remarks</w:t>
      </w:r>
      <w:r>
        <w:fldChar w:fldCharType="end"/>
      </w:r>
    </w:p>
    <w:p w14:paraId="483AE0B1" w14:textId="77777777" w:rsidR="00234D6B" w:rsidRDefault="00234D6B" w:rsidP="008D2B25">
      <w:pPr>
        <w:pStyle w:val="ListParagraph"/>
      </w:pPr>
      <w:r>
        <w:fldChar w:fldCharType="begin"/>
      </w:r>
      <w:r>
        <w:instrText xml:space="preserve"> REF _Ref483223858 \h </w:instrText>
      </w:r>
      <w:r>
        <w:fldChar w:fldCharType="separate"/>
      </w:r>
      <w:r w:rsidR="00B76A4E">
        <w:t xml:space="preserve">Table </w:t>
      </w:r>
      <w:r w:rsidR="00B76A4E">
        <w:rPr>
          <w:noProof/>
        </w:rPr>
        <w:t>7</w:t>
      </w:r>
      <w:r w:rsidR="00B76A4E">
        <w:noBreakHyphen/>
      </w:r>
      <w:r w:rsidR="00B76A4E">
        <w:rPr>
          <w:noProof/>
        </w:rPr>
        <w:t>10</w:t>
      </w:r>
      <w:r w:rsidR="00B76A4E">
        <w:t>: Attachments</w:t>
      </w:r>
      <w:r>
        <w:fldChar w:fldCharType="end"/>
      </w:r>
    </w:p>
    <w:p w14:paraId="15CAAF5C" w14:textId="77777777" w:rsidR="00E14033" w:rsidRDefault="00E14033" w:rsidP="00C365E7">
      <w:pPr>
        <w:pStyle w:val="Heading3"/>
      </w:pPr>
      <w:bookmarkStart w:id="117" w:name="_Toc497994817"/>
      <w:r>
        <w:t>Enumerations</w:t>
      </w:r>
      <w:bookmarkEnd w:id="117"/>
    </w:p>
    <w:p w14:paraId="1BB613B9" w14:textId="77777777" w:rsidR="00E14033" w:rsidRDefault="00E14033" w:rsidP="00E14033"/>
    <w:p w14:paraId="331F55A2" w14:textId="77777777" w:rsidR="00A12839" w:rsidRPr="00E32B4E" w:rsidRDefault="00A12839" w:rsidP="00C365E7">
      <w:pPr>
        <w:pStyle w:val="Heading3"/>
      </w:pPr>
      <w:bookmarkStart w:id="118" w:name="_Toc497994818"/>
      <w:r>
        <w:t>Complexity</w:t>
      </w:r>
      <w:bookmarkEnd w:id="118"/>
    </w:p>
    <w:tbl>
      <w:tblPr>
        <w:tblStyle w:val="TableGrid"/>
        <w:tblW w:w="0" w:type="auto"/>
        <w:tblInd w:w="360" w:type="dxa"/>
        <w:tblLook w:val="04A0" w:firstRow="1" w:lastRow="0" w:firstColumn="1" w:lastColumn="0" w:noHBand="0" w:noVBand="1"/>
      </w:tblPr>
      <w:tblGrid>
        <w:gridCol w:w="2155"/>
        <w:gridCol w:w="913"/>
      </w:tblGrid>
      <w:tr w:rsidR="00A12839" w:rsidRPr="007445B1" w14:paraId="5227BB4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424EEE2" w14:textId="77777777" w:rsidR="00A12839" w:rsidRPr="007445B1" w:rsidRDefault="00A12839" w:rsidP="00A12839">
            <w:pPr>
              <w:pStyle w:val="TableHeading"/>
            </w:pPr>
          </w:p>
        </w:tc>
        <w:tc>
          <w:tcPr>
            <w:tcW w:w="913" w:type="dxa"/>
            <w:shd w:val="clear" w:color="auto" w:fill="BFBFBF" w:themeFill="background1" w:themeFillShade="BF"/>
          </w:tcPr>
          <w:p w14:paraId="27ED356F" w14:textId="77777777" w:rsidR="00A12839" w:rsidRPr="007445B1" w:rsidRDefault="00A12839" w:rsidP="00A12839">
            <w:pPr>
              <w:pStyle w:val="TableHeading"/>
            </w:pPr>
            <w:r>
              <w:t>Count</w:t>
            </w:r>
          </w:p>
        </w:tc>
      </w:tr>
      <w:tr w:rsidR="00A12839" w:rsidRPr="007445B1" w14:paraId="0BE6E85B" w14:textId="77777777" w:rsidTr="00A12839">
        <w:tc>
          <w:tcPr>
            <w:tcW w:w="2155" w:type="dxa"/>
          </w:tcPr>
          <w:p w14:paraId="5948E92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D25BD95"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531DD7D" w14:textId="77777777" w:rsidTr="00A12839">
        <w:tc>
          <w:tcPr>
            <w:tcW w:w="2155" w:type="dxa"/>
          </w:tcPr>
          <w:p w14:paraId="346C9BC3" w14:textId="77777777" w:rsidR="00A12839" w:rsidRPr="007445B1" w:rsidRDefault="00A12839" w:rsidP="00A1283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5A0643A" w14:textId="77777777" w:rsidR="00A12839" w:rsidRPr="007445B1" w:rsidRDefault="004B038B" w:rsidP="00A1283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A12839" w:rsidRPr="007445B1" w14:paraId="3DADAA4C" w14:textId="77777777" w:rsidTr="00A12839">
        <w:tc>
          <w:tcPr>
            <w:tcW w:w="2155" w:type="dxa"/>
          </w:tcPr>
          <w:p w14:paraId="550AC4C6"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92BBAE5"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B51DA11" w14:textId="77777777" w:rsidTr="00A12839">
        <w:tc>
          <w:tcPr>
            <w:tcW w:w="2155" w:type="dxa"/>
          </w:tcPr>
          <w:p w14:paraId="4A6B0DE9"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01777E" w14:textId="77777777" w:rsidR="00A12839" w:rsidRPr="007445B1" w:rsidRDefault="004B038B" w:rsidP="00A1283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A12839" w:rsidRPr="007445B1" w14:paraId="3E45576A" w14:textId="77777777" w:rsidTr="00A12839">
        <w:tc>
          <w:tcPr>
            <w:tcW w:w="2155" w:type="dxa"/>
          </w:tcPr>
          <w:p w14:paraId="4E2787FB" w14:textId="77777777" w:rsidR="00A12839" w:rsidRPr="007445B1" w:rsidRDefault="007445B1" w:rsidP="00A1283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D987ECD" w14:textId="77777777" w:rsidR="00A12839" w:rsidRPr="007445B1" w:rsidRDefault="007445B1" w:rsidP="00A1283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A12839" w:rsidRPr="007445B1" w14:paraId="1CE2B2BB" w14:textId="77777777" w:rsidTr="00A12839">
        <w:tc>
          <w:tcPr>
            <w:tcW w:w="2155" w:type="dxa"/>
          </w:tcPr>
          <w:p w14:paraId="0537484A" w14:textId="77777777" w:rsidR="00A12839" w:rsidRPr="007445B1" w:rsidRDefault="00A12839" w:rsidP="00A1283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4DCFD00" w14:textId="77777777" w:rsidR="00A12839" w:rsidRPr="007445B1" w:rsidRDefault="00A12839" w:rsidP="00A1283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4B038B">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3FEF7F95" w14:textId="77777777" w:rsidR="00F915BE" w:rsidRDefault="00F915BE" w:rsidP="00E14033"/>
    <w:p w14:paraId="61FE5430" w14:textId="77777777" w:rsidR="00E14033" w:rsidRDefault="00E14033" w:rsidP="00E14033"/>
    <w:p w14:paraId="74F0A634" w14:textId="77777777" w:rsidR="00E14033" w:rsidRDefault="00E14033" w:rsidP="00E14033"/>
    <w:p w14:paraId="4F2500E4" w14:textId="77777777" w:rsidR="004B038B" w:rsidRDefault="004B038B" w:rsidP="00E14033"/>
    <w:p w14:paraId="59A00929" w14:textId="77777777" w:rsidR="004B038B" w:rsidRDefault="004B038B" w:rsidP="00E14033"/>
    <w:p w14:paraId="6B8C5E08" w14:textId="77777777" w:rsidR="00E14033" w:rsidRDefault="00E14033" w:rsidP="00E14033"/>
    <w:p w14:paraId="53F88012" w14:textId="77777777" w:rsidR="00E1730C" w:rsidRDefault="00E1730C" w:rsidP="00E1730C">
      <w:pPr>
        <w:pStyle w:val="Heading2"/>
      </w:pPr>
      <w:bookmarkStart w:id="119" w:name="_Ref483221488"/>
      <w:bookmarkStart w:id="120" w:name="_Toc497994819"/>
      <w:r>
        <w:lastRenderedPageBreak/>
        <w:t>PCD Status Search / Report Parameters</w:t>
      </w:r>
      <w:bookmarkEnd w:id="119"/>
      <w:bookmarkEnd w:id="120"/>
    </w:p>
    <w:p w14:paraId="7F561524" w14:textId="75B3FAB8" w:rsidR="00E1730C" w:rsidRPr="00A12839" w:rsidRDefault="00E1730C" w:rsidP="00E1730C">
      <w:r w:rsidRPr="00A12839">
        <w:t>This HMI provides the user with the ability to define their own PCD search or report criteria.  Once the user has completed entering the parameters the user will click on either the “Search” button to execute the search and populate the “</w:t>
      </w:r>
      <w:r w:rsidR="002C5994">
        <w:t>Status Summary</w:t>
      </w:r>
      <w:r w:rsidRPr="00A12839">
        <w:t>”, or the “Report” button to execute the search and saves the results to a spreadsheet.  If the search fails to find any matching records the system will display a message for the user that no matching records where found.  If the search does find matches the system will return the user to the “Status View” HMI and refresh the view with the search results.  Clicking the “Clear Search” will set the parameters back to their default values.</w:t>
      </w:r>
    </w:p>
    <w:p w14:paraId="247607C8" w14:textId="77777777" w:rsidR="00E1730C" w:rsidRDefault="00E1730C" w:rsidP="00E1730C">
      <w:r>
        <w:t>When the search button is pressed, the user is presented with a screen where the search criteria are entered.  Entering data in any of the search fields indicates that the resulting PCD's must contain that criteria.  Wildcards are allowed and are specified using a "*".</w:t>
      </w:r>
    </w:p>
    <w:p w14:paraId="5F154751" w14:textId="77777777" w:rsidR="00E1730C" w:rsidRDefault="00E1730C" w:rsidP="00E1730C">
      <w:r>
        <w:t>Once the search has completed, a list of all resulting PCD's is displayed.  Hyperlinks are available to each PCD which allow the user to work with the corresponding PCD in the same manner which is available from the Contracts/Programs option.  See Section 4.1 - Contracts/Programs</w:t>
      </w:r>
    </w:p>
    <w:p w14:paraId="4E5DC917" w14:textId="77777777" w:rsidR="00E1730C" w:rsidRDefault="00E1730C" w:rsidP="00E1730C">
      <w:pPr>
        <w:pStyle w:val="Heading3"/>
      </w:pPr>
      <w:bookmarkStart w:id="121" w:name="_Toc497994820"/>
      <w:r>
        <w:t>Human Machine Interfaces</w:t>
      </w:r>
      <w:bookmarkEnd w:id="121"/>
    </w:p>
    <w:p w14:paraId="7EF848F3" w14:textId="77777777" w:rsidR="00E1730C" w:rsidRDefault="00E1730C" w:rsidP="00E878EE">
      <w:pPr>
        <w:pStyle w:val="Image"/>
      </w:pPr>
      <w:r>
        <w:drawing>
          <wp:inline distT="0" distB="0" distL="0" distR="0" wp14:anchorId="61ED95D4" wp14:editId="7299BFED">
            <wp:extent cx="5486400" cy="36393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39312"/>
                    </a:xfrm>
                    <a:prstGeom prst="rect">
                      <a:avLst/>
                    </a:prstGeom>
                    <a:noFill/>
                  </pic:spPr>
                </pic:pic>
              </a:graphicData>
            </a:graphic>
          </wp:inline>
        </w:drawing>
      </w:r>
    </w:p>
    <w:p w14:paraId="16138B11" w14:textId="17E21452" w:rsidR="00E1730C" w:rsidRDefault="00E1730C" w:rsidP="00E1730C">
      <w:pPr>
        <w:pStyle w:val="FigureCaption"/>
      </w:pPr>
      <w:bookmarkStart w:id="122" w:name="_Toc497994685"/>
      <w:r>
        <w:t xml:space="preserve">Figure </w:t>
      </w:r>
      <w:fldSimple w:instr=" STYLEREF 1 \s ">
        <w:r w:rsidR="00E7615C">
          <w:rPr>
            <w:noProof/>
          </w:rPr>
          <w:t>2</w:t>
        </w:r>
      </w:fldSimple>
      <w:r w:rsidR="00E7615C">
        <w:noBreakHyphen/>
      </w:r>
      <w:fldSimple w:instr=" SEQ Figure \* ARABIC \s 1 ">
        <w:r w:rsidR="00E7615C">
          <w:rPr>
            <w:noProof/>
          </w:rPr>
          <w:t>20</w:t>
        </w:r>
      </w:fldSimple>
      <w:r>
        <w:t>: PCD Status Search / Report Parameters</w:t>
      </w:r>
      <w:bookmarkEnd w:id="122"/>
    </w:p>
    <w:p w14:paraId="06CAB72A" w14:textId="77777777" w:rsidR="00E1730C" w:rsidRDefault="00E1730C" w:rsidP="00E1730C">
      <w:pPr>
        <w:pStyle w:val="BodyText"/>
        <w:numPr>
          <w:ilvl w:val="0"/>
          <w:numId w:val="62"/>
        </w:numPr>
        <w:tabs>
          <w:tab w:val="left" w:pos="2880"/>
        </w:tabs>
        <w:spacing w:before="0" w:after="0"/>
      </w:pPr>
      <w:r>
        <w:t>Search:</w:t>
      </w:r>
      <w:r>
        <w:tab/>
        <w:t xml:space="preserve">Executes a search for PCDs using the user provided parameters.  </w:t>
      </w:r>
    </w:p>
    <w:p w14:paraId="29E16B46" w14:textId="77777777" w:rsidR="00E1730C" w:rsidRDefault="00E1730C" w:rsidP="00E1730C">
      <w:pPr>
        <w:pStyle w:val="BodyText"/>
        <w:numPr>
          <w:ilvl w:val="0"/>
          <w:numId w:val="62"/>
        </w:numPr>
        <w:tabs>
          <w:tab w:val="left" w:pos="2880"/>
        </w:tabs>
        <w:spacing w:before="0" w:after="0"/>
      </w:pPr>
      <w:r>
        <w:t>Report:</w:t>
      </w:r>
      <w:r>
        <w:tab/>
        <w:t xml:space="preserve">Generates a report for PCDs found using the user provided parameters.  </w:t>
      </w:r>
    </w:p>
    <w:p w14:paraId="47DD2BEE" w14:textId="77777777" w:rsidR="00E1730C" w:rsidRDefault="00E1730C" w:rsidP="00E1730C">
      <w:pPr>
        <w:pStyle w:val="BodyText"/>
        <w:numPr>
          <w:ilvl w:val="0"/>
          <w:numId w:val="62"/>
        </w:numPr>
        <w:tabs>
          <w:tab w:val="left" w:pos="2880"/>
        </w:tabs>
        <w:spacing w:before="0" w:after="0"/>
      </w:pPr>
      <w:r>
        <w:lastRenderedPageBreak/>
        <w:t>Clear Parameters:</w:t>
      </w:r>
      <w:r>
        <w:tab/>
        <w:t xml:space="preserve">Sets the parameters back to their default values.  </w:t>
      </w:r>
    </w:p>
    <w:p w14:paraId="0AEB1897" w14:textId="4C4348C4" w:rsidR="00E1730C" w:rsidRPr="005174DA" w:rsidRDefault="00E1730C" w:rsidP="00E1730C">
      <w:pPr>
        <w:pStyle w:val="BodyText"/>
        <w:numPr>
          <w:ilvl w:val="0"/>
          <w:numId w:val="62"/>
        </w:numPr>
        <w:tabs>
          <w:tab w:val="left" w:pos="2880"/>
        </w:tabs>
        <w:spacing w:before="0" w:after="0"/>
      </w:pPr>
      <w:r>
        <w:t>Back:</w:t>
      </w:r>
      <w:r>
        <w:tab/>
        <w:t>Returns to the “</w:t>
      </w:r>
      <w:r w:rsidR="002C5994">
        <w:t>Status Summary</w:t>
      </w:r>
      <w:r>
        <w:t xml:space="preserve">”.  </w:t>
      </w:r>
    </w:p>
    <w:p w14:paraId="781B0523" w14:textId="77777777" w:rsidR="00E1730C" w:rsidRDefault="00E1730C" w:rsidP="00E1730C">
      <w:pPr>
        <w:pStyle w:val="Heading3"/>
      </w:pPr>
      <w:bookmarkStart w:id="123" w:name="_Toc497994821"/>
      <w:r>
        <w:t>Requirements</w:t>
      </w:r>
      <w:bookmarkEnd w:id="123"/>
    </w:p>
    <w:p w14:paraId="3FA0F6F7" w14:textId="77777777" w:rsidR="00E1730C" w:rsidRPr="00A12839" w:rsidRDefault="00E1730C" w:rsidP="008D2B25">
      <w:pPr>
        <w:pStyle w:val="ListParagraph"/>
        <w:numPr>
          <w:ilvl w:val="0"/>
          <w:numId w:val="37"/>
        </w:numPr>
      </w:pPr>
      <w:r w:rsidRPr="00A12839">
        <w:t>The system will require at 1 search parameter be provided by the user.</w:t>
      </w:r>
    </w:p>
    <w:p w14:paraId="1D2F4743" w14:textId="77777777" w:rsidR="00E1730C" w:rsidRPr="00A12839" w:rsidRDefault="00E1730C" w:rsidP="008D2B25">
      <w:pPr>
        <w:pStyle w:val="ListParagraph"/>
        <w:numPr>
          <w:ilvl w:val="0"/>
          <w:numId w:val="37"/>
        </w:numPr>
      </w:pPr>
      <w:r w:rsidRPr="00A12839">
        <w:t>The system will allow the user to perform wildcards searches.</w:t>
      </w:r>
    </w:p>
    <w:p w14:paraId="39CD8D89" w14:textId="77777777" w:rsidR="00E1730C" w:rsidRPr="00A12839" w:rsidRDefault="00E1730C" w:rsidP="008D2B25">
      <w:pPr>
        <w:pStyle w:val="ListParagraph"/>
        <w:numPr>
          <w:ilvl w:val="0"/>
          <w:numId w:val="37"/>
        </w:numPr>
      </w:pPr>
      <w:r w:rsidRPr="00A12839">
        <w:t>The system will retain the last successfully search parameters.</w:t>
      </w:r>
    </w:p>
    <w:p w14:paraId="1DBBA374" w14:textId="77777777" w:rsidR="00E1730C" w:rsidRPr="00A12839" w:rsidRDefault="00E1730C" w:rsidP="008D2B25">
      <w:pPr>
        <w:pStyle w:val="ListParagraph"/>
        <w:numPr>
          <w:ilvl w:val="0"/>
          <w:numId w:val="37"/>
        </w:numPr>
      </w:pPr>
      <w:r w:rsidRPr="00A12839">
        <w:t>The system will re-populate the parameters using the last successfully search parameters.</w:t>
      </w:r>
    </w:p>
    <w:p w14:paraId="427A5515" w14:textId="77777777" w:rsidR="00E1730C" w:rsidRPr="00A12839" w:rsidRDefault="00E1730C" w:rsidP="008D2B25">
      <w:pPr>
        <w:pStyle w:val="ListParagraph"/>
        <w:numPr>
          <w:ilvl w:val="0"/>
          <w:numId w:val="37"/>
        </w:numPr>
      </w:pPr>
      <w:r w:rsidRPr="00A12839">
        <w:t>The system will allow the user rest the search parameters to their default values.</w:t>
      </w:r>
    </w:p>
    <w:p w14:paraId="6A1EEC74" w14:textId="77777777" w:rsidR="00E1730C" w:rsidRPr="00A12839" w:rsidRDefault="00E1730C" w:rsidP="00E1730C">
      <w:pPr>
        <w:pStyle w:val="Heading3"/>
      </w:pPr>
      <w:bookmarkStart w:id="124" w:name="_Toc497994822"/>
      <w:r w:rsidRPr="00A12839">
        <w:t>Business Rules</w:t>
      </w:r>
      <w:bookmarkEnd w:id="124"/>
    </w:p>
    <w:p w14:paraId="3F621893" w14:textId="77777777" w:rsidR="00E1730C" w:rsidRPr="00A12839" w:rsidRDefault="00E1730C" w:rsidP="008D2B25">
      <w:pPr>
        <w:pStyle w:val="ListParagraph"/>
        <w:numPr>
          <w:ilvl w:val="0"/>
          <w:numId w:val="38"/>
        </w:numPr>
      </w:pPr>
      <w:r w:rsidRPr="00A12839">
        <w:t>Null search parameters will not be used in the search.</w:t>
      </w:r>
    </w:p>
    <w:p w14:paraId="3155919A" w14:textId="77777777" w:rsidR="00E1730C" w:rsidRPr="00A12839" w:rsidRDefault="00E1730C" w:rsidP="008D2B25">
      <w:pPr>
        <w:pStyle w:val="ListParagraph"/>
        <w:numPr>
          <w:ilvl w:val="0"/>
          <w:numId w:val="38"/>
        </w:numPr>
      </w:pPr>
      <w:r w:rsidRPr="00A12839">
        <w:t>Empty strings are valid parameters.  (Think about the wording.)</w:t>
      </w:r>
    </w:p>
    <w:p w14:paraId="3ABF7E63" w14:textId="77777777" w:rsidR="00E1730C" w:rsidRPr="00A12839" w:rsidRDefault="00E1730C" w:rsidP="008D2B25">
      <w:pPr>
        <w:pStyle w:val="ListParagraph"/>
        <w:numPr>
          <w:ilvl w:val="0"/>
          <w:numId w:val="38"/>
        </w:numPr>
      </w:pPr>
      <w:r w:rsidRPr="00A12839">
        <w:t>The “from” date is less than or equal to the “to” date.</w:t>
      </w:r>
    </w:p>
    <w:p w14:paraId="5F6073B4" w14:textId="77777777" w:rsidR="00E1730C" w:rsidRDefault="00E1730C" w:rsidP="00E1730C">
      <w:pPr>
        <w:pStyle w:val="Heading3"/>
      </w:pPr>
      <w:bookmarkStart w:id="125" w:name="_Toc497994823"/>
      <w:r>
        <w:t>Functions</w:t>
      </w:r>
      <w:bookmarkEnd w:id="125"/>
    </w:p>
    <w:p w14:paraId="1243B522" w14:textId="77777777" w:rsidR="00E1730C" w:rsidRDefault="00E1730C" w:rsidP="008D2B25">
      <w:pPr>
        <w:pStyle w:val="ListParagraph"/>
      </w:pPr>
      <w:r>
        <w:t>PCD List</w:t>
      </w:r>
    </w:p>
    <w:p w14:paraId="4A888CAD" w14:textId="77777777" w:rsidR="00E1730C" w:rsidRDefault="00E1730C" w:rsidP="008D2B25">
      <w:pPr>
        <w:pStyle w:val="ListParagraph"/>
      </w:pPr>
      <w:r>
        <w:t>Subject List</w:t>
      </w:r>
    </w:p>
    <w:p w14:paraId="7389B2F1" w14:textId="77777777" w:rsidR="00E1730C" w:rsidRDefault="00E1730C" w:rsidP="008D2B25">
      <w:pPr>
        <w:pStyle w:val="ListParagraph"/>
      </w:pPr>
      <w:r>
        <w:t>Calendar</w:t>
      </w:r>
    </w:p>
    <w:p w14:paraId="04A2CF8D" w14:textId="77777777" w:rsidR="00E1730C" w:rsidRDefault="00E1730C" w:rsidP="008D2B25">
      <w:pPr>
        <w:pStyle w:val="ListParagraph"/>
      </w:pPr>
      <w:r>
        <w:t>Search Filter</w:t>
      </w:r>
    </w:p>
    <w:p w14:paraId="7500FB68" w14:textId="77777777" w:rsidR="00E1730C" w:rsidRDefault="00E1730C" w:rsidP="00E1730C">
      <w:pPr>
        <w:pStyle w:val="Heading3"/>
      </w:pPr>
      <w:bookmarkStart w:id="126" w:name="_Toc497994824"/>
      <w:r>
        <w:t>Data Objects</w:t>
      </w:r>
      <w:bookmarkEnd w:id="126"/>
    </w:p>
    <w:p w14:paraId="41B9C4E9" w14:textId="77777777" w:rsidR="00E1730C" w:rsidRDefault="00E1730C" w:rsidP="008D2B25">
      <w:pPr>
        <w:pStyle w:val="ListParagraph"/>
        <w:numPr>
          <w:ilvl w:val="0"/>
          <w:numId w:val="39"/>
        </w:numPr>
      </w:pPr>
      <w:r>
        <w:fldChar w:fldCharType="begin"/>
      </w:r>
      <w:r>
        <w:instrText xml:space="preserve"> REF _Ref483208503 \h </w:instrText>
      </w:r>
      <w:r>
        <w:fldChar w:fldCharType="separate"/>
      </w:r>
      <w:r>
        <w:t xml:space="preserve">Table </w:t>
      </w:r>
      <w:r>
        <w:rPr>
          <w:noProof/>
        </w:rPr>
        <w:t>7</w:t>
      </w:r>
      <w:r>
        <w:noBreakHyphen/>
      </w:r>
      <w:r>
        <w:rPr>
          <w:noProof/>
        </w:rPr>
        <w:t>1</w:t>
      </w:r>
      <w:r>
        <w:t>: Trackers</w:t>
      </w:r>
      <w:r>
        <w:fldChar w:fldCharType="end"/>
      </w:r>
    </w:p>
    <w:p w14:paraId="0EC3E980" w14:textId="77777777" w:rsidR="00E1730C" w:rsidRPr="00A12839" w:rsidRDefault="00E1730C" w:rsidP="008D2B25">
      <w:pPr>
        <w:pStyle w:val="ListParagraph"/>
        <w:numPr>
          <w:ilvl w:val="0"/>
          <w:numId w:val="39"/>
        </w:numPr>
      </w:pPr>
      <w:r>
        <w:fldChar w:fldCharType="begin"/>
      </w:r>
      <w:r>
        <w:instrText xml:space="preserve"> REF _Ref483220933 \h </w:instrText>
      </w:r>
      <w:r>
        <w:fldChar w:fldCharType="separate"/>
      </w:r>
      <w:r>
        <w:t xml:space="preserve">Table </w:t>
      </w:r>
      <w:r>
        <w:rPr>
          <w:noProof/>
        </w:rPr>
        <w:t>7</w:t>
      </w:r>
      <w:r>
        <w:noBreakHyphen/>
      </w:r>
      <w:r>
        <w:rPr>
          <w:noProof/>
        </w:rPr>
        <w:t>2</w:t>
      </w:r>
      <w:r>
        <w:t>: Program Control Directives (PCD)</w:t>
      </w:r>
      <w:r>
        <w:fldChar w:fldCharType="end"/>
      </w:r>
    </w:p>
    <w:p w14:paraId="0CE19896" w14:textId="77777777" w:rsidR="00E1730C" w:rsidRDefault="00E1730C" w:rsidP="008D2B25">
      <w:pPr>
        <w:pStyle w:val="ListParagraph"/>
        <w:numPr>
          <w:ilvl w:val="0"/>
          <w:numId w:val="39"/>
        </w:numPr>
      </w:pPr>
      <w:r>
        <w:fldChar w:fldCharType="begin"/>
      </w:r>
      <w:r>
        <w:instrText xml:space="preserve"> REF _Ref483221363 \h </w:instrText>
      </w:r>
      <w:r>
        <w:fldChar w:fldCharType="separate"/>
      </w:r>
      <w:r>
        <w:t xml:space="preserve">Table </w:t>
      </w:r>
      <w:r>
        <w:rPr>
          <w:noProof/>
        </w:rPr>
        <w:t>7</w:t>
      </w:r>
      <w:r>
        <w:noBreakHyphen/>
      </w:r>
      <w:r>
        <w:rPr>
          <w:noProof/>
        </w:rPr>
        <w:t>9</w:t>
      </w:r>
      <w:r>
        <w:t xml:space="preserve">: Search </w:t>
      </w:r>
      <w:r>
        <w:fldChar w:fldCharType="end"/>
      </w:r>
    </w:p>
    <w:p w14:paraId="45A7781A" w14:textId="77777777" w:rsidR="00E1730C" w:rsidRDefault="00E1730C" w:rsidP="00E1730C">
      <w:pPr>
        <w:pStyle w:val="Heading3"/>
      </w:pPr>
      <w:bookmarkStart w:id="127" w:name="_Toc497994825"/>
      <w:r>
        <w:t>Enumerations</w:t>
      </w:r>
      <w:bookmarkEnd w:id="127"/>
    </w:p>
    <w:p w14:paraId="44B74D78" w14:textId="77777777" w:rsidR="00E1730C" w:rsidRDefault="00E1730C" w:rsidP="008D2B25">
      <w:pPr>
        <w:pStyle w:val="ListParagraph"/>
        <w:numPr>
          <w:ilvl w:val="0"/>
          <w:numId w:val="61"/>
        </w:numPr>
      </w:pPr>
      <w:r>
        <w:t>FY</w:t>
      </w:r>
    </w:p>
    <w:p w14:paraId="4723CE22" w14:textId="77777777" w:rsidR="00E1730C" w:rsidRDefault="00E1730C" w:rsidP="008D2B25">
      <w:pPr>
        <w:pStyle w:val="ListParagraph"/>
        <w:numPr>
          <w:ilvl w:val="0"/>
          <w:numId w:val="61"/>
        </w:numPr>
      </w:pPr>
      <w:r>
        <w:t>TI</w:t>
      </w:r>
    </w:p>
    <w:p w14:paraId="43A7CA83" w14:textId="77777777" w:rsidR="00E1730C" w:rsidRDefault="00E1730C" w:rsidP="008D2B25">
      <w:pPr>
        <w:pStyle w:val="ListParagraph"/>
        <w:numPr>
          <w:ilvl w:val="0"/>
          <w:numId w:val="61"/>
        </w:numPr>
      </w:pPr>
      <w:r>
        <w:t>PCD Status</w:t>
      </w:r>
    </w:p>
    <w:p w14:paraId="1710ED77" w14:textId="77777777" w:rsidR="00E1730C" w:rsidRDefault="00E1730C" w:rsidP="008D2B25">
      <w:pPr>
        <w:pStyle w:val="ListParagraph"/>
        <w:numPr>
          <w:ilvl w:val="0"/>
          <w:numId w:val="61"/>
        </w:numPr>
      </w:pPr>
      <w:r>
        <w:t>Hull</w:t>
      </w:r>
    </w:p>
    <w:p w14:paraId="7F72BAF4" w14:textId="77777777" w:rsidR="00E1730C" w:rsidRDefault="00E1730C" w:rsidP="008D2B25">
      <w:pPr>
        <w:pStyle w:val="ListParagraph"/>
        <w:numPr>
          <w:ilvl w:val="0"/>
          <w:numId w:val="61"/>
        </w:numPr>
      </w:pPr>
      <w:r>
        <w:t>Contract</w:t>
      </w:r>
    </w:p>
    <w:p w14:paraId="6F7B22D7" w14:textId="77777777" w:rsidR="00E1730C" w:rsidRDefault="00E1730C" w:rsidP="008D2B25">
      <w:pPr>
        <w:pStyle w:val="ListParagraph"/>
        <w:numPr>
          <w:ilvl w:val="0"/>
          <w:numId w:val="61"/>
        </w:numPr>
      </w:pPr>
      <w:r>
        <w:t>T/F (Funded, MAN PR, CLW PR)</w:t>
      </w:r>
    </w:p>
    <w:p w14:paraId="61F48A37" w14:textId="77777777" w:rsidR="00E1730C" w:rsidRDefault="00E1730C" w:rsidP="008D2B25">
      <w:pPr>
        <w:pStyle w:val="ListParagraph"/>
        <w:numPr>
          <w:ilvl w:val="0"/>
          <w:numId w:val="61"/>
        </w:numPr>
      </w:pPr>
      <w:r>
        <w:t>FEA</w:t>
      </w:r>
    </w:p>
    <w:p w14:paraId="7D674069" w14:textId="77777777" w:rsidR="00E1730C" w:rsidRDefault="00E1730C" w:rsidP="008D2B25">
      <w:pPr>
        <w:pStyle w:val="ListParagraph"/>
        <w:numPr>
          <w:ilvl w:val="0"/>
          <w:numId w:val="61"/>
        </w:numPr>
      </w:pPr>
      <w:r>
        <w:t>Delivery Status</w:t>
      </w:r>
    </w:p>
    <w:p w14:paraId="7D1EF394" w14:textId="77777777" w:rsidR="00E1730C" w:rsidRDefault="00E1730C" w:rsidP="008D2B25">
      <w:pPr>
        <w:pStyle w:val="ListParagraph"/>
        <w:numPr>
          <w:ilvl w:val="0"/>
          <w:numId w:val="61"/>
        </w:numPr>
      </w:pPr>
      <w:r>
        <w:t>Part Number</w:t>
      </w:r>
    </w:p>
    <w:p w14:paraId="27736349" w14:textId="77777777" w:rsidR="00E1730C" w:rsidRDefault="00E1730C" w:rsidP="008D2B25">
      <w:pPr>
        <w:pStyle w:val="ListParagraph"/>
        <w:numPr>
          <w:ilvl w:val="0"/>
          <w:numId w:val="61"/>
        </w:numPr>
      </w:pPr>
      <w:r>
        <w:t>Part List Status</w:t>
      </w:r>
    </w:p>
    <w:p w14:paraId="10B4BE5D" w14:textId="77777777" w:rsidR="00E1730C" w:rsidRDefault="00E1730C" w:rsidP="008D2B25">
      <w:pPr>
        <w:pStyle w:val="ListParagraph"/>
        <w:numPr>
          <w:ilvl w:val="0"/>
          <w:numId w:val="61"/>
        </w:numPr>
      </w:pPr>
      <w:r>
        <w:t>Drawing Status</w:t>
      </w:r>
    </w:p>
    <w:p w14:paraId="00F7BD45" w14:textId="77777777" w:rsidR="00E1730C" w:rsidRDefault="00E1730C" w:rsidP="008D2B25">
      <w:pPr>
        <w:pStyle w:val="ListParagraph"/>
        <w:numPr>
          <w:ilvl w:val="0"/>
          <w:numId w:val="61"/>
        </w:numPr>
      </w:pPr>
      <w:r>
        <w:t>Mod</w:t>
      </w:r>
    </w:p>
    <w:p w14:paraId="3B24BE7B" w14:textId="77777777" w:rsidR="00E1730C" w:rsidRDefault="00E1730C" w:rsidP="008D2B25">
      <w:pPr>
        <w:pStyle w:val="ListParagraph"/>
        <w:numPr>
          <w:ilvl w:val="0"/>
          <w:numId w:val="61"/>
        </w:numPr>
      </w:pPr>
      <w:r>
        <w:t>SLIN</w:t>
      </w:r>
    </w:p>
    <w:p w14:paraId="0BAC5A4B" w14:textId="77777777" w:rsidR="00E1730C" w:rsidRDefault="00E1730C" w:rsidP="008D2B25">
      <w:pPr>
        <w:pStyle w:val="ListParagraph"/>
        <w:numPr>
          <w:ilvl w:val="0"/>
          <w:numId w:val="61"/>
        </w:numPr>
      </w:pPr>
      <w:r>
        <w:t>BOM</w:t>
      </w:r>
    </w:p>
    <w:p w14:paraId="6E109382" w14:textId="77777777" w:rsidR="00E1730C" w:rsidRDefault="00E1730C" w:rsidP="008D2B25">
      <w:pPr>
        <w:pStyle w:val="ListParagraph"/>
        <w:numPr>
          <w:ilvl w:val="0"/>
          <w:numId w:val="61"/>
        </w:numPr>
      </w:pPr>
      <w:r>
        <w:t>Users (Originator)</w:t>
      </w:r>
    </w:p>
    <w:p w14:paraId="0CF7DF23" w14:textId="77777777" w:rsidR="00E1730C" w:rsidRDefault="00E1730C" w:rsidP="008D2B25">
      <w:pPr>
        <w:pStyle w:val="ListParagraph"/>
        <w:numPr>
          <w:ilvl w:val="0"/>
          <w:numId w:val="61"/>
        </w:numPr>
      </w:pPr>
      <w:r>
        <w:t>Defined Fields</w:t>
      </w:r>
    </w:p>
    <w:p w14:paraId="46B76F33" w14:textId="77777777" w:rsidR="00E1730C" w:rsidRDefault="00E1730C" w:rsidP="00E1730C"/>
    <w:p w14:paraId="1C37ED67" w14:textId="77777777" w:rsidR="00E1730C" w:rsidRPr="00E32B4E" w:rsidRDefault="00E1730C" w:rsidP="00E1730C">
      <w:pPr>
        <w:pStyle w:val="Heading3"/>
      </w:pPr>
      <w:bookmarkStart w:id="128" w:name="_Toc497994826"/>
      <w:r>
        <w:lastRenderedPageBreak/>
        <w:t>Complexity</w:t>
      </w:r>
      <w:bookmarkEnd w:id="128"/>
    </w:p>
    <w:tbl>
      <w:tblPr>
        <w:tblStyle w:val="TableGrid"/>
        <w:tblW w:w="0" w:type="auto"/>
        <w:tblInd w:w="360" w:type="dxa"/>
        <w:tblLook w:val="04A0" w:firstRow="1" w:lastRow="0" w:firstColumn="1" w:lastColumn="0" w:noHBand="0" w:noVBand="1"/>
      </w:tblPr>
      <w:tblGrid>
        <w:gridCol w:w="2155"/>
        <w:gridCol w:w="913"/>
      </w:tblGrid>
      <w:tr w:rsidR="00E1730C" w:rsidRPr="007445B1" w14:paraId="2735B879" w14:textId="77777777" w:rsidTr="000C3436">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89B37ED" w14:textId="77777777" w:rsidR="00E1730C" w:rsidRPr="007445B1" w:rsidRDefault="00E1730C" w:rsidP="000C3436">
            <w:pPr>
              <w:pStyle w:val="TableHeading"/>
            </w:pPr>
          </w:p>
        </w:tc>
        <w:tc>
          <w:tcPr>
            <w:tcW w:w="913" w:type="dxa"/>
            <w:shd w:val="clear" w:color="auto" w:fill="BFBFBF" w:themeFill="background1" w:themeFillShade="BF"/>
          </w:tcPr>
          <w:p w14:paraId="65BD38B7" w14:textId="77777777" w:rsidR="00E1730C" w:rsidRPr="007445B1" w:rsidRDefault="00E1730C" w:rsidP="000C3436">
            <w:pPr>
              <w:pStyle w:val="TableHeading"/>
            </w:pPr>
            <w:r>
              <w:t>Count</w:t>
            </w:r>
          </w:p>
        </w:tc>
      </w:tr>
      <w:tr w:rsidR="00E1730C" w:rsidRPr="007445B1" w14:paraId="5288B9F7" w14:textId="77777777" w:rsidTr="000C3436">
        <w:tc>
          <w:tcPr>
            <w:tcW w:w="2155" w:type="dxa"/>
          </w:tcPr>
          <w:p w14:paraId="52F2B453"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43FCC119"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eastAsia="Times New Roman" w:cs="Times New Roman"/>
                <w:szCs w:val="24"/>
              </w:rPr>
              <w:t>24</w:t>
            </w:r>
          </w:p>
        </w:tc>
      </w:tr>
      <w:tr w:rsidR="00E1730C" w:rsidRPr="007445B1" w14:paraId="74961428" w14:textId="77777777" w:rsidTr="000C3436">
        <w:tc>
          <w:tcPr>
            <w:tcW w:w="2155" w:type="dxa"/>
          </w:tcPr>
          <w:p w14:paraId="6253296C" w14:textId="77777777" w:rsidR="00E1730C" w:rsidRPr="007445B1" w:rsidRDefault="00E1730C" w:rsidP="000C3436">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B68F545" w14:textId="77777777" w:rsidR="00E1730C" w:rsidRPr="007445B1" w:rsidRDefault="00E1730C" w:rsidP="000C3436">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E1730C" w:rsidRPr="007445B1" w14:paraId="58FBF481" w14:textId="77777777" w:rsidTr="000C3436">
        <w:tc>
          <w:tcPr>
            <w:tcW w:w="2155" w:type="dxa"/>
          </w:tcPr>
          <w:p w14:paraId="3C90364C"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37FCD84"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10</w:t>
            </w:r>
          </w:p>
        </w:tc>
      </w:tr>
      <w:tr w:rsidR="00E1730C" w:rsidRPr="007445B1" w14:paraId="0C0541F4" w14:textId="77777777" w:rsidTr="000C3436">
        <w:tc>
          <w:tcPr>
            <w:tcW w:w="2155" w:type="dxa"/>
          </w:tcPr>
          <w:p w14:paraId="54DFD181"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9751722"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E1730C" w:rsidRPr="007445B1" w14:paraId="33420725" w14:textId="77777777" w:rsidTr="000C3436">
        <w:tc>
          <w:tcPr>
            <w:tcW w:w="2155" w:type="dxa"/>
          </w:tcPr>
          <w:p w14:paraId="40BFF5DF" w14:textId="77777777" w:rsidR="00E1730C" w:rsidRPr="007445B1" w:rsidRDefault="00E1730C" w:rsidP="000C3436">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F4849C0" w14:textId="77777777" w:rsidR="00E1730C" w:rsidRPr="007445B1" w:rsidRDefault="00E1730C" w:rsidP="000C3436">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E1730C" w:rsidRPr="007445B1" w14:paraId="2F5BCADD" w14:textId="77777777" w:rsidTr="000C3436">
        <w:tc>
          <w:tcPr>
            <w:tcW w:w="2155" w:type="dxa"/>
          </w:tcPr>
          <w:p w14:paraId="0718D95B" w14:textId="77777777" w:rsidR="00E1730C" w:rsidRPr="007445B1" w:rsidRDefault="00E1730C" w:rsidP="000C3436">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F573366" w14:textId="77777777" w:rsidR="00E1730C" w:rsidRPr="007445B1" w:rsidRDefault="00E1730C" w:rsidP="000C3436">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37</w:t>
            </w:r>
            <w:r>
              <w:rPr>
                <w:rFonts w:asciiTheme="minorHAnsi" w:eastAsiaTheme="minorEastAsia" w:hAnsi="Calibri"/>
                <w:color w:val="000000" w:themeColor="text1"/>
                <w:kern w:val="24"/>
                <w:szCs w:val="24"/>
              </w:rPr>
              <w:fldChar w:fldCharType="end"/>
            </w:r>
          </w:p>
        </w:tc>
      </w:tr>
    </w:tbl>
    <w:p w14:paraId="6F824EF5" w14:textId="77777777" w:rsidR="00E1730C" w:rsidRDefault="00E1730C" w:rsidP="00E1730C"/>
    <w:p w14:paraId="751C0290" w14:textId="77777777" w:rsidR="00E1730C" w:rsidRDefault="00E1730C" w:rsidP="00E1730C"/>
    <w:p w14:paraId="4E9B4E5D" w14:textId="77777777" w:rsidR="00E1730C" w:rsidRDefault="00E1730C" w:rsidP="00E1730C"/>
    <w:p w14:paraId="371A2FF6" w14:textId="77777777" w:rsidR="00E1730C" w:rsidRDefault="00E1730C" w:rsidP="00E1730C"/>
    <w:p w14:paraId="02AEB29C" w14:textId="77777777" w:rsidR="00E1730C" w:rsidRDefault="00E1730C" w:rsidP="00E1730C"/>
    <w:p w14:paraId="0306ADAB" w14:textId="77777777" w:rsidR="00E1730C" w:rsidRDefault="00E1730C" w:rsidP="00E1730C"/>
    <w:p w14:paraId="324125EF" w14:textId="77777777" w:rsidR="00E1730C" w:rsidRDefault="00E1730C" w:rsidP="00E1730C"/>
    <w:p w14:paraId="0858FDC4" w14:textId="77777777" w:rsidR="00E1730C" w:rsidRDefault="00E1730C" w:rsidP="00E1730C"/>
    <w:p w14:paraId="590C0006" w14:textId="77777777" w:rsidR="00E1730C" w:rsidRDefault="00E1730C" w:rsidP="00E1730C"/>
    <w:p w14:paraId="3C69CC62" w14:textId="77777777" w:rsidR="00E1730C" w:rsidRDefault="00E1730C" w:rsidP="00E1730C"/>
    <w:p w14:paraId="41D29C26" w14:textId="77777777" w:rsidR="00E1730C" w:rsidRDefault="00E1730C" w:rsidP="00E1730C"/>
    <w:p w14:paraId="47BD41C2" w14:textId="77777777" w:rsidR="00E1730C" w:rsidRDefault="00E1730C" w:rsidP="00E1730C"/>
    <w:p w14:paraId="42909528" w14:textId="77777777" w:rsidR="00E1730C" w:rsidRDefault="00E1730C" w:rsidP="00E1730C"/>
    <w:p w14:paraId="3FB6E5AA" w14:textId="77777777" w:rsidR="00E1730C" w:rsidRDefault="00E1730C" w:rsidP="00E1730C"/>
    <w:p w14:paraId="66958532" w14:textId="77777777" w:rsidR="00E1730C" w:rsidRDefault="00E1730C" w:rsidP="00E1730C"/>
    <w:p w14:paraId="1123B239" w14:textId="77777777" w:rsidR="00E1730C" w:rsidRDefault="00E1730C" w:rsidP="00E1730C"/>
    <w:p w14:paraId="2178ED21" w14:textId="77777777" w:rsidR="00E1730C" w:rsidRDefault="00E1730C" w:rsidP="00E1730C"/>
    <w:p w14:paraId="372DDC36" w14:textId="77777777" w:rsidR="00E1730C" w:rsidRDefault="00E1730C" w:rsidP="00E1730C"/>
    <w:p w14:paraId="544C4C92" w14:textId="77777777" w:rsidR="00E1730C" w:rsidRDefault="00E1730C" w:rsidP="00E1730C"/>
    <w:p w14:paraId="0E226C16" w14:textId="77777777" w:rsidR="00E1730C" w:rsidRDefault="00E1730C" w:rsidP="00E1730C"/>
    <w:p w14:paraId="599942CF" w14:textId="77777777" w:rsidR="00E1730C" w:rsidRDefault="00E1730C" w:rsidP="00E1730C"/>
    <w:p w14:paraId="67A4EF97" w14:textId="77777777" w:rsidR="00E1730C" w:rsidRDefault="00E1730C" w:rsidP="00E1730C"/>
    <w:p w14:paraId="3D885F61" w14:textId="77777777" w:rsidR="00E1730C" w:rsidRDefault="00E1730C" w:rsidP="00E1730C"/>
    <w:p w14:paraId="33BFD8D1" w14:textId="77777777" w:rsidR="00E1730C" w:rsidRPr="00BF79FF" w:rsidRDefault="00E1730C" w:rsidP="00E1730C"/>
    <w:p w14:paraId="2E6E4551" w14:textId="6940B55D" w:rsidR="008524C4" w:rsidRDefault="00E1730C" w:rsidP="00E1730C">
      <w:pPr>
        <w:pStyle w:val="Heading2"/>
        <w:tabs>
          <w:tab w:val="num" w:pos="576"/>
        </w:tabs>
        <w:spacing w:before="240" w:after="60"/>
      </w:pPr>
      <w:r>
        <w:lastRenderedPageBreak/>
        <w:t xml:space="preserve"> </w:t>
      </w:r>
      <w:bookmarkStart w:id="129" w:name="_Toc497994827"/>
      <w:r w:rsidR="008524C4">
        <w:t>[CSC Name] CSC</w:t>
      </w:r>
      <w:bookmarkEnd w:id="97"/>
      <w:bookmarkEnd w:id="129"/>
    </w:p>
    <w:p w14:paraId="57660A98" w14:textId="77777777" w:rsidR="008524C4" w:rsidRDefault="008524C4" w:rsidP="008524C4">
      <w:r>
        <w:t>This section should start with a brief description of the CSC.</w:t>
      </w:r>
    </w:p>
    <w:p w14:paraId="00B13EB7" w14:textId="77777777" w:rsidR="008524C4" w:rsidRDefault="008524C4" w:rsidP="00C365E7">
      <w:pPr>
        <w:pStyle w:val="Heading3"/>
      </w:pPr>
      <w:bookmarkStart w:id="130" w:name="_Toc393722073"/>
      <w:bookmarkStart w:id="131" w:name="_Toc497994828"/>
      <w:r>
        <w:t>[Function Name]</w:t>
      </w:r>
      <w:bookmarkEnd w:id="130"/>
      <w:bookmarkEnd w:id="131"/>
    </w:p>
    <w:p w14:paraId="2ABFAFA0" w14:textId="77777777" w:rsidR="008524C4" w:rsidRDefault="008524C4" w:rsidP="008524C4">
      <w:r>
        <w:t>This section describes a function of the CSC.  Each function allocated to the CSC should reside under its own heading, so there may be multiple sections.  Test methods can be embedded within the descriptions.  If so, place a note in section 2.4 that states the embedded approach.</w:t>
      </w:r>
    </w:p>
    <w:p w14:paraId="16C148FF" w14:textId="77777777" w:rsidR="008524C4" w:rsidRDefault="008524C4" w:rsidP="008524C4">
      <w:pPr>
        <w:pStyle w:val="Heading4"/>
      </w:pPr>
      <w:bookmarkStart w:id="132" w:name="_Toc497994829"/>
      <w:r>
        <w:t>Test Method</w:t>
      </w:r>
      <w:bookmarkEnd w:id="132"/>
    </w:p>
    <w:p w14:paraId="101A22A3" w14:textId="77777777" w:rsidR="008524C4" w:rsidRPr="00C76DAD" w:rsidRDefault="008524C4" w:rsidP="008524C4">
      <w:r>
        <w:t>This section provides CQT level test description for the function described above.</w:t>
      </w:r>
    </w:p>
    <w:p w14:paraId="55AF87B1" w14:textId="77777777" w:rsidR="008524C4" w:rsidRDefault="008524C4" w:rsidP="008524C4">
      <w:pPr>
        <w:pStyle w:val="Heading4"/>
      </w:pPr>
      <w:bookmarkStart w:id="133" w:name="_Toc497994830"/>
      <w:r>
        <w:t>Algorithms (if applicable)</w:t>
      </w:r>
      <w:bookmarkEnd w:id="133"/>
    </w:p>
    <w:p w14:paraId="49F56389" w14:textId="77777777" w:rsidR="008524C4" w:rsidRPr="00DE793C" w:rsidRDefault="008524C4" w:rsidP="008524C4">
      <w:r>
        <w:t>This section should describe any algorithms needed for the SW team to implement.</w:t>
      </w:r>
    </w:p>
    <w:p w14:paraId="65F852D6" w14:textId="77777777" w:rsidR="008524C4" w:rsidRDefault="008524C4" w:rsidP="008524C4">
      <w:pPr>
        <w:pStyle w:val="Heading4"/>
      </w:pPr>
      <w:bookmarkStart w:id="134" w:name="_Toc497994831"/>
      <w:r>
        <w:t>SW Reuse (if applicable)</w:t>
      </w:r>
      <w:bookmarkEnd w:id="134"/>
    </w:p>
    <w:p w14:paraId="028ED44E" w14:textId="77777777" w:rsidR="008524C4" w:rsidRPr="00DE793C" w:rsidRDefault="008524C4" w:rsidP="008524C4">
      <w:r>
        <w:t xml:space="preserve">This section examines the proposed software reuse that was identified during the replan estimation process. (see Alan’s ppt at: </w:t>
      </w:r>
      <w:hyperlink r:id="rId39" w:history="1">
        <w:r>
          <w:rPr>
            <w:rStyle w:val="Hyperlink"/>
            <w:rFonts w:ascii="Calibri" w:eastAsia="Times New Roman" w:hAnsi="Calibri" w:cs="Calibri"/>
            <w:sz w:val="21"/>
            <w:szCs w:val="21"/>
          </w:rPr>
          <w:t>https://www.silcweb.com/silc/?u=bpw</w:t>
        </w:r>
      </w:hyperlink>
      <w:r>
        <w:rPr>
          <w:rFonts w:ascii="Calibri" w:eastAsia="Times New Roman" w:hAnsi="Calibri" w:cs="Calibri"/>
          <w:color w:val="000000"/>
          <w:sz w:val="21"/>
          <w:szCs w:val="21"/>
        </w:rPr>
        <w:t>).</w:t>
      </w:r>
    </w:p>
    <w:p w14:paraId="3C7371C7" w14:textId="77777777" w:rsidR="008524C4" w:rsidRDefault="008524C4" w:rsidP="008524C4">
      <w:pPr>
        <w:pStyle w:val="Heading4"/>
      </w:pPr>
      <w:bookmarkStart w:id="135" w:name="_Toc497994832"/>
      <w:r>
        <w:t>Requirements Traceability</w:t>
      </w:r>
      <w:bookmarkEnd w:id="135"/>
    </w:p>
    <w:p w14:paraId="33E0B70A" w14:textId="77777777" w:rsidR="008524C4" w:rsidRDefault="008524C4" w:rsidP="008524C4">
      <w:r>
        <w:t>This section provides a traceability matrix for the SSS and PBS requirements related to the CSC specification.</w:t>
      </w:r>
    </w:p>
    <w:p w14:paraId="2EA6873D" w14:textId="77777777" w:rsidR="00846E03" w:rsidRDefault="00846E03" w:rsidP="008524C4"/>
    <w:p w14:paraId="459F022E" w14:textId="77777777" w:rsidR="00846E03" w:rsidRDefault="00846E03" w:rsidP="008524C4"/>
    <w:p w14:paraId="00238272" w14:textId="77777777" w:rsidR="00846E03" w:rsidRDefault="00846E03" w:rsidP="008524C4"/>
    <w:p w14:paraId="6D4FF9D2" w14:textId="77777777" w:rsidR="00846E03" w:rsidRDefault="00846E03" w:rsidP="008524C4"/>
    <w:p w14:paraId="302FE627" w14:textId="77777777" w:rsidR="00846E03" w:rsidRDefault="00846E03" w:rsidP="008524C4"/>
    <w:p w14:paraId="389D2795" w14:textId="77777777" w:rsidR="00846E03" w:rsidRDefault="00846E03" w:rsidP="008524C4"/>
    <w:p w14:paraId="00044890" w14:textId="77777777" w:rsidR="00846E03" w:rsidRDefault="00846E03" w:rsidP="008524C4"/>
    <w:p w14:paraId="3F607017" w14:textId="77777777" w:rsidR="00846E03" w:rsidRDefault="00846E03" w:rsidP="008524C4"/>
    <w:p w14:paraId="71B8E989" w14:textId="77777777" w:rsidR="00846E03" w:rsidRDefault="00846E03" w:rsidP="008524C4"/>
    <w:p w14:paraId="5DE429E6" w14:textId="4A14E93D" w:rsidR="00846E03" w:rsidRDefault="00846E03" w:rsidP="008524C4"/>
    <w:p w14:paraId="1F449644" w14:textId="3CEC3D8D" w:rsidR="00646D09" w:rsidRDefault="00646D09" w:rsidP="008524C4"/>
    <w:p w14:paraId="4E021646" w14:textId="77777777" w:rsidR="00646D09" w:rsidRDefault="00646D09" w:rsidP="008524C4">
      <w:bookmarkStart w:id="136" w:name="_GoBack"/>
      <w:bookmarkEnd w:id="136"/>
    </w:p>
    <w:p w14:paraId="15284396" w14:textId="77777777" w:rsidR="00846E03" w:rsidRDefault="00846E03" w:rsidP="008524C4"/>
    <w:p w14:paraId="44B57B9A" w14:textId="77777777" w:rsidR="00846E03" w:rsidRDefault="00846E03" w:rsidP="008524C4"/>
    <w:p w14:paraId="01539FEF" w14:textId="77777777" w:rsidR="00846E03" w:rsidRPr="007222C5" w:rsidRDefault="00846E03" w:rsidP="008524C4"/>
    <w:p w14:paraId="656ADF39" w14:textId="77777777" w:rsidR="00846E03" w:rsidRDefault="00846E03" w:rsidP="00846E03">
      <w:pPr>
        <w:pStyle w:val="Heading1"/>
      </w:pPr>
      <w:bookmarkStart w:id="137" w:name="_Toc497994833"/>
      <w:bookmarkStart w:id="138" w:name="_Toc393722074"/>
      <w:r>
        <w:lastRenderedPageBreak/>
        <w:t>PCD Working Modes</w:t>
      </w:r>
      <w:bookmarkEnd w:id="137"/>
    </w:p>
    <w:p w14:paraId="50026FF0" w14:textId="77777777" w:rsidR="00846E03" w:rsidRDefault="00846E03" w:rsidP="00846E03">
      <w:r>
        <w:t>T</w:t>
      </w:r>
      <w:r w:rsidRPr="00B45559">
        <w:t>he modes are available when working with an individual PCD: Edit, Approve, and View.  When a PCD has been selected, the mode in which it’s displayed depends on its state and the authority of the current user.  The application picks which mode to open the PCD in based</w:t>
      </w:r>
      <w:r>
        <w:t xml:space="preserve"> upon the Conditions column of </w:t>
      </w:r>
      <w:r w:rsidRPr="00B45559">
        <w:t xml:space="preserve">Table </w:t>
      </w:r>
      <w:r>
        <w:t>2-1.</w:t>
      </w:r>
    </w:p>
    <w:p w14:paraId="088D290D" w14:textId="77777777" w:rsidR="00846E03" w:rsidRDefault="00846E03" w:rsidP="00846E03">
      <w:pPr>
        <w:pStyle w:val="TableCaption"/>
      </w:pPr>
      <w:bookmarkStart w:id="139" w:name="_Toc497994713"/>
      <w:r>
        <w:t xml:space="preserve">Table </w:t>
      </w:r>
      <w:fldSimple w:instr=" STYLEREF 1 \s ">
        <w:r w:rsidR="00B76A4E">
          <w:rPr>
            <w:noProof/>
          </w:rPr>
          <w:t>3</w:t>
        </w:r>
      </w:fldSimple>
      <w:r>
        <w:noBreakHyphen/>
      </w:r>
      <w:fldSimple w:instr=" SEQ Table \* ARABIC \s 1 ">
        <w:r w:rsidR="00B76A4E">
          <w:rPr>
            <w:noProof/>
          </w:rPr>
          <w:t>1</w:t>
        </w:r>
      </w:fldSimple>
      <w:r>
        <w:t>: PCD Working Modes</w:t>
      </w:r>
      <w:bookmarkEnd w:id="139"/>
    </w:p>
    <w:tbl>
      <w:tblPr>
        <w:tblStyle w:val="GridTable4-Accent1"/>
        <w:tblW w:w="0" w:type="auto"/>
        <w:tblLook w:val="04A0" w:firstRow="1" w:lastRow="0" w:firstColumn="1" w:lastColumn="0" w:noHBand="0" w:noVBand="1"/>
      </w:tblPr>
      <w:tblGrid>
        <w:gridCol w:w="1345"/>
        <w:gridCol w:w="4140"/>
        <w:gridCol w:w="3865"/>
      </w:tblGrid>
      <w:tr w:rsidR="00846E03" w14:paraId="4D85E723" w14:textId="77777777" w:rsidTr="00846E0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45" w:type="dxa"/>
          </w:tcPr>
          <w:p w14:paraId="2A6C898D" w14:textId="77777777" w:rsidR="00846E03" w:rsidRPr="00B45559" w:rsidRDefault="00846E03" w:rsidP="00846E03">
            <w:pPr>
              <w:jc w:val="center"/>
              <w:rPr>
                <w:sz w:val="28"/>
              </w:rPr>
            </w:pPr>
            <w:r w:rsidRPr="00B45559">
              <w:rPr>
                <w:sz w:val="28"/>
              </w:rPr>
              <w:t>Mode</w:t>
            </w:r>
          </w:p>
        </w:tc>
        <w:tc>
          <w:tcPr>
            <w:tcW w:w="4140" w:type="dxa"/>
          </w:tcPr>
          <w:p w14:paraId="20E5B80C" w14:textId="77777777" w:rsidR="00846E03" w:rsidRPr="00B45559" w:rsidRDefault="00846E03" w:rsidP="00846E03">
            <w:pPr>
              <w:jc w:val="center"/>
              <w:cnfStyle w:val="100000000000" w:firstRow="1" w:lastRow="0" w:firstColumn="0" w:lastColumn="0" w:oddVBand="0" w:evenVBand="0" w:oddHBand="0" w:evenHBand="0" w:firstRowFirstColumn="0" w:firstRowLastColumn="0" w:lastRowFirstColumn="0" w:lastRowLastColumn="0"/>
              <w:rPr>
                <w:sz w:val="28"/>
              </w:rPr>
            </w:pPr>
            <w:r w:rsidRPr="00B45559">
              <w:rPr>
                <w:sz w:val="28"/>
              </w:rPr>
              <w:t>Conditions</w:t>
            </w:r>
          </w:p>
        </w:tc>
        <w:tc>
          <w:tcPr>
            <w:tcW w:w="3865" w:type="dxa"/>
          </w:tcPr>
          <w:p w14:paraId="27D26553" w14:textId="77777777" w:rsidR="00846E03" w:rsidRPr="00B45559" w:rsidRDefault="00846E03" w:rsidP="00846E03">
            <w:pPr>
              <w:jc w:val="center"/>
              <w:cnfStyle w:val="100000000000" w:firstRow="1" w:lastRow="0" w:firstColumn="0" w:lastColumn="0" w:oddVBand="0" w:evenVBand="0" w:oddHBand="0" w:evenHBand="0" w:firstRowFirstColumn="0" w:firstRowLastColumn="0" w:lastRowFirstColumn="0" w:lastRowLastColumn="0"/>
              <w:rPr>
                <w:sz w:val="28"/>
              </w:rPr>
            </w:pPr>
            <w:r w:rsidRPr="00B45559">
              <w:rPr>
                <w:sz w:val="28"/>
              </w:rPr>
              <w:t>Description</w:t>
            </w:r>
          </w:p>
        </w:tc>
      </w:tr>
      <w:tr w:rsidR="00846E03" w14:paraId="347BCB61" w14:textId="77777777" w:rsidTr="00846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14:paraId="2500F638" w14:textId="77777777" w:rsidR="00846E03" w:rsidRDefault="00846E03" w:rsidP="00846E03">
            <w:r>
              <w:t>Edit</w:t>
            </w:r>
          </w:p>
        </w:tc>
        <w:tc>
          <w:tcPr>
            <w:tcW w:w="4140" w:type="dxa"/>
          </w:tcPr>
          <w:p w14:paraId="30F28747"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Originator or Administrator when PCD is in Draft or Rework state.</w:t>
            </w:r>
          </w:p>
        </w:tc>
        <w:tc>
          <w:tcPr>
            <w:tcW w:w="3865" w:type="dxa"/>
          </w:tcPr>
          <w:p w14:paraId="633C8CD3"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t>Allows entry/modification of the following fields:</w:t>
            </w:r>
          </w:p>
          <w:p w14:paraId="24F37948"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Approver(s)</w:t>
            </w:r>
          </w:p>
          <w:p w14:paraId="2B8097F3"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Associated Contracts</w:t>
            </w:r>
          </w:p>
          <w:p w14:paraId="7F52021E"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Department</w:t>
            </w:r>
          </w:p>
          <w:p w14:paraId="082825A0"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Subject</w:t>
            </w:r>
          </w:p>
          <w:p w14:paraId="07380DD2"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Distribution Lists</w:t>
            </w:r>
          </w:p>
          <w:p w14:paraId="0C76E897"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Action Responsible People</w:t>
            </w:r>
          </w:p>
          <w:p w14:paraId="48C59E47"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Additional Recipients</w:t>
            </w:r>
          </w:p>
          <w:p w14:paraId="6055F730"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Reference</w:t>
            </w:r>
          </w:p>
          <w:p w14:paraId="5CF8CDC5"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Action/Remarks</w:t>
            </w:r>
          </w:p>
          <w:p w14:paraId="4FFAD688"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Programs</w:t>
            </w:r>
          </w:p>
          <w:p w14:paraId="650502AF"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Program to Use in PCD Number</w:t>
            </w:r>
          </w:p>
          <w:p w14:paraId="0C44E744" w14:textId="77777777" w:rsidR="00846E03" w:rsidRDefault="00846E03" w:rsidP="008D2B25">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Attachments</w:t>
            </w:r>
          </w:p>
          <w:p w14:paraId="4A68E090"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t>The PCD can be Saved, Submitted, or Deleted.</w:t>
            </w:r>
          </w:p>
        </w:tc>
      </w:tr>
      <w:tr w:rsidR="00846E03" w14:paraId="547A2CE2" w14:textId="77777777" w:rsidTr="00846E03">
        <w:trPr>
          <w:cantSplit/>
        </w:trPr>
        <w:tc>
          <w:tcPr>
            <w:cnfStyle w:val="001000000000" w:firstRow="0" w:lastRow="0" w:firstColumn="1" w:lastColumn="0" w:oddVBand="0" w:evenVBand="0" w:oddHBand="0" w:evenHBand="0" w:firstRowFirstColumn="0" w:firstRowLastColumn="0" w:lastRowFirstColumn="0" w:lastRowLastColumn="0"/>
            <w:tcW w:w="1345" w:type="dxa"/>
          </w:tcPr>
          <w:p w14:paraId="0C3624A1" w14:textId="77777777" w:rsidR="00846E03" w:rsidRDefault="00846E03" w:rsidP="00846E03">
            <w:r>
              <w:t>View</w:t>
            </w:r>
          </w:p>
        </w:tc>
        <w:tc>
          <w:tcPr>
            <w:tcW w:w="4140" w:type="dxa"/>
          </w:tcPr>
          <w:p w14:paraId="1427E68B" w14:textId="77777777" w:rsidR="00846E03" w:rsidRDefault="00846E03" w:rsidP="00846E03">
            <w:pPr>
              <w:cnfStyle w:val="000000000000" w:firstRow="0" w:lastRow="0" w:firstColumn="0" w:lastColumn="0" w:oddVBand="0" w:evenVBand="0" w:oddHBand="0" w:evenHBand="0" w:firstRowFirstColumn="0" w:firstRowLastColumn="0" w:lastRowFirstColumn="0" w:lastRowLastColumn="0"/>
            </w:pPr>
            <w:r w:rsidRPr="00426F06">
              <w:t>Any user and any PCD in any state (which is not listed for the Edit or Approve modes).</w:t>
            </w:r>
          </w:p>
        </w:tc>
        <w:tc>
          <w:tcPr>
            <w:tcW w:w="3865" w:type="dxa"/>
          </w:tcPr>
          <w:p w14:paraId="59C422DC" w14:textId="77777777" w:rsidR="00846E03" w:rsidRDefault="00846E03" w:rsidP="00846E03">
            <w:pPr>
              <w:cnfStyle w:val="000000000000" w:firstRow="0" w:lastRow="0" w:firstColumn="0" w:lastColumn="0" w:oddVBand="0" w:evenVBand="0" w:oddHBand="0" w:evenHBand="0" w:firstRowFirstColumn="0" w:firstRowLastColumn="0" w:lastRowFirstColumn="0" w:lastRowLastColumn="0"/>
            </w:pPr>
            <w:r w:rsidRPr="00426F06">
              <w:t xml:space="preserve">All of the PCD data may be viewed. Attachments can be retrieved, however they cannot be added, modified, or deleted from the PCD itself. The PCD state cannot be changed.  </w:t>
            </w:r>
          </w:p>
        </w:tc>
      </w:tr>
      <w:tr w:rsidR="00846E03" w14:paraId="44FA1C6F" w14:textId="77777777" w:rsidTr="00846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45" w:type="dxa"/>
          </w:tcPr>
          <w:p w14:paraId="6E18C792" w14:textId="77777777" w:rsidR="00846E03" w:rsidRDefault="00846E03" w:rsidP="00846E03">
            <w:r>
              <w:t>Approve</w:t>
            </w:r>
          </w:p>
        </w:tc>
        <w:tc>
          <w:tcPr>
            <w:tcW w:w="4140" w:type="dxa"/>
          </w:tcPr>
          <w:p w14:paraId="47AD1457"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Assigned Approver when PCD is in Submitted state.</w:t>
            </w:r>
          </w:p>
        </w:tc>
        <w:tc>
          <w:tcPr>
            <w:tcW w:w="3865" w:type="dxa"/>
          </w:tcPr>
          <w:p w14:paraId="55F22173" w14:textId="77777777" w:rsidR="00846E03" w:rsidRDefault="00846E03" w:rsidP="00846E03">
            <w:pPr>
              <w:cnfStyle w:val="000000100000" w:firstRow="0" w:lastRow="0" w:firstColumn="0" w:lastColumn="0" w:oddVBand="0" w:evenVBand="0" w:oddHBand="1" w:evenHBand="0" w:firstRowFirstColumn="0" w:firstRowLastColumn="0" w:lastRowFirstColumn="0" w:lastRowLastColumn="0"/>
            </w:pPr>
            <w:r w:rsidRPr="00426F06">
              <w:t xml:space="preserve">Approvers can view the PCD just as in the View mode. In addition they may add/modify their </w:t>
            </w:r>
            <w:r>
              <w:t>remarks</w:t>
            </w:r>
            <w:r w:rsidRPr="00426F06">
              <w:t xml:space="preserve"> and select to Approve or Rework the PCD.</w:t>
            </w:r>
          </w:p>
        </w:tc>
      </w:tr>
    </w:tbl>
    <w:p w14:paraId="4A219821" w14:textId="77777777" w:rsidR="00846E03" w:rsidRDefault="00846E03" w:rsidP="00846E03"/>
    <w:p w14:paraId="05D6009C" w14:textId="77777777" w:rsidR="00846E03" w:rsidRDefault="00846E03" w:rsidP="00846E03"/>
    <w:p w14:paraId="7DE2133F" w14:textId="77777777" w:rsidR="00846E03" w:rsidRDefault="00846E03" w:rsidP="00846E03"/>
    <w:p w14:paraId="65094907" w14:textId="77777777" w:rsidR="00846E03" w:rsidRDefault="00846E03" w:rsidP="00846E03"/>
    <w:p w14:paraId="3043762C" w14:textId="77777777" w:rsidR="00846E03" w:rsidRDefault="00846E03" w:rsidP="00846E03"/>
    <w:p w14:paraId="27194DA7" w14:textId="3E6D0C9E" w:rsidR="00846E03" w:rsidRDefault="00846E03" w:rsidP="00846E03"/>
    <w:p w14:paraId="7889D286" w14:textId="77777777" w:rsidR="00322EAF" w:rsidRPr="00B45559" w:rsidRDefault="00322EAF" w:rsidP="00846E03"/>
    <w:p w14:paraId="5FB18A19" w14:textId="76EB4C9D" w:rsidR="0084469B" w:rsidRDefault="0084469B" w:rsidP="00F915BE">
      <w:pPr>
        <w:pStyle w:val="Heading1"/>
      </w:pPr>
      <w:bookmarkStart w:id="140" w:name="_Toc497994834"/>
      <w:r>
        <w:t>Database Views</w:t>
      </w:r>
      <w:bookmarkEnd w:id="140"/>
    </w:p>
    <w:p w14:paraId="3BE71766" w14:textId="5CDB02C9" w:rsidR="00322EAF" w:rsidRDefault="00322EAF" w:rsidP="00322EAF"/>
    <w:p w14:paraId="5906B34F" w14:textId="2B142A6E" w:rsidR="00322EAF" w:rsidRDefault="00322EAF" w:rsidP="00322EAF">
      <w:pPr>
        <w:pStyle w:val="Heading2"/>
      </w:pPr>
      <w:bookmarkStart w:id="141" w:name="_Toc497994835"/>
      <w:r>
        <w:t>Database View Menu</w:t>
      </w:r>
      <w:bookmarkEnd w:id="141"/>
    </w:p>
    <w:p w14:paraId="71F1D796" w14:textId="1AE2C5AF" w:rsidR="00322EAF" w:rsidRDefault="00322EAF" w:rsidP="00322EAF">
      <w:pPr>
        <w:pStyle w:val="Image"/>
      </w:pPr>
      <w:r w:rsidRPr="00322EAF">
        <w:drawing>
          <wp:inline distT="0" distB="0" distL="0" distR="0" wp14:anchorId="08C69043" wp14:editId="49897F73">
            <wp:extent cx="2143125" cy="1628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3942" b="52119"/>
                    <a:stretch/>
                  </pic:blipFill>
                  <pic:spPr bwMode="auto">
                    <a:xfrm>
                      <a:off x="0" y="0"/>
                      <a:ext cx="2143125" cy="1628775"/>
                    </a:xfrm>
                    <a:prstGeom prst="rect">
                      <a:avLst/>
                    </a:prstGeom>
                    <a:ln>
                      <a:noFill/>
                    </a:ln>
                    <a:extLst>
                      <a:ext uri="{53640926-AAD7-44D8-BBD7-CCE9431645EC}">
                        <a14:shadowObscured xmlns:a14="http://schemas.microsoft.com/office/drawing/2010/main"/>
                      </a:ext>
                    </a:extLst>
                  </pic:spPr>
                </pic:pic>
              </a:graphicData>
            </a:graphic>
          </wp:inline>
        </w:drawing>
      </w:r>
    </w:p>
    <w:p w14:paraId="438C0415" w14:textId="51FE0A36" w:rsidR="00322EAF" w:rsidRDefault="00322EAF" w:rsidP="00322EAF">
      <w:pPr>
        <w:pStyle w:val="FigureCaption"/>
      </w:pPr>
      <w:bookmarkStart w:id="142" w:name="_Toc497994686"/>
      <w:r>
        <w:t xml:space="preserve">Figure </w:t>
      </w:r>
      <w:fldSimple w:instr=" STYLEREF 1 \s ">
        <w:r w:rsidR="00E7615C">
          <w:rPr>
            <w:noProof/>
          </w:rPr>
          <w:t>4</w:t>
        </w:r>
      </w:fldSimple>
      <w:r w:rsidR="00E7615C">
        <w:noBreakHyphen/>
      </w:r>
      <w:fldSimple w:instr=" SEQ Figure \* ARABIC \s 1 ">
        <w:r w:rsidR="00E7615C">
          <w:rPr>
            <w:noProof/>
          </w:rPr>
          <w:t>1</w:t>
        </w:r>
      </w:fldSimple>
      <w:r>
        <w:t>: Database Views Menu</w:t>
      </w:r>
      <w:bookmarkEnd w:id="142"/>
    </w:p>
    <w:p w14:paraId="486F811D" w14:textId="2DBD67B2" w:rsidR="00322EAF" w:rsidRDefault="00322EAF" w:rsidP="00322EAF"/>
    <w:p w14:paraId="563FEC1B" w14:textId="7C9F9874" w:rsidR="00322EAF" w:rsidRDefault="00322EAF" w:rsidP="00322EAF"/>
    <w:p w14:paraId="11A895A0" w14:textId="7B01262A" w:rsidR="00322EAF" w:rsidRDefault="00322EAF" w:rsidP="00322EAF"/>
    <w:p w14:paraId="762209F2" w14:textId="795C1D82" w:rsidR="00322EAF" w:rsidRDefault="00322EAF" w:rsidP="00322EAF"/>
    <w:p w14:paraId="5DE4EF86" w14:textId="69E3E7F4" w:rsidR="00322EAF" w:rsidRDefault="00322EAF" w:rsidP="00322EAF"/>
    <w:p w14:paraId="67465B9F" w14:textId="3ED75BA5" w:rsidR="00322EAF" w:rsidRDefault="00322EAF" w:rsidP="00322EAF"/>
    <w:p w14:paraId="66E38E66" w14:textId="0569C764" w:rsidR="00322EAF" w:rsidRDefault="00322EAF" w:rsidP="00322EAF"/>
    <w:p w14:paraId="461306CB" w14:textId="31F6CFE5" w:rsidR="00322EAF" w:rsidRDefault="00322EAF" w:rsidP="00322EAF"/>
    <w:p w14:paraId="64923FD5" w14:textId="2DC54E55" w:rsidR="00322EAF" w:rsidRDefault="00322EAF" w:rsidP="00322EAF"/>
    <w:p w14:paraId="055AE634" w14:textId="7E2794DF" w:rsidR="00322EAF" w:rsidRDefault="00322EAF" w:rsidP="00322EAF"/>
    <w:p w14:paraId="4F872759" w14:textId="308C6584" w:rsidR="00322EAF" w:rsidRDefault="00322EAF" w:rsidP="00322EAF"/>
    <w:p w14:paraId="151F405D" w14:textId="6F112B46" w:rsidR="00322EAF" w:rsidRDefault="00322EAF" w:rsidP="00322EAF"/>
    <w:p w14:paraId="00B601BD" w14:textId="77777777" w:rsidR="00322EAF" w:rsidRDefault="00322EAF" w:rsidP="00322EAF"/>
    <w:p w14:paraId="25A5C7DA" w14:textId="6100A574" w:rsidR="00322EAF" w:rsidRDefault="00322EAF" w:rsidP="00322EAF"/>
    <w:p w14:paraId="70D84FF8" w14:textId="1AED5A5B" w:rsidR="00322EAF" w:rsidRDefault="00322EAF" w:rsidP="00322EAF"/>
    <w:p w14:paraId="1EB00730" w14:textId="7CB37283" w:rsidR="00322EAF" w:rsidRDefault="00322EAF" w:rsidP="00322EAF"/>
    <w:p w14:paraId="0B3D0B1F" w14:textId="256D72AE" w:rsidR="00322EAF" w:rsidRDefault="00322EAF" w:rsidP="00322EAF"/>
    <w:p w14:paraId="72D53747" w14:textId="3B08333D" w:rsidR="00322EAF" w:rsidRDefault="00322EAF" w:rsidP="00322EAF"/>
    <w:p w14:paraId="44A27FFB" w14:textId="6C3A3608" w:rsidR="00322EAF" w:rsidRDefault="00322EAF" w:rsidP="00322EAF"/>
    <w:p w14:paraId="1037BFBA" w14:textId="77777777" w:rsidR="00322EAF" w:rsidRPr="00322EAF" w:rsidRDefault="00322EAF" w:rsidP="00322EAF"/>
    <w:p w14:paraId="16A62412" w14:textId="77777777" w:rsidR="00322EAF" w:rsidRDefault="00322EAF" w:rsidP="00322EAF">
      <w:pPr>
        <w:pStyle w:val="Heading2"/>
      </w:pPr>
      <w:bookmarkStart w:id="143" w:name="_Toc497994836"/>
      <w:r>
        <w:t>Enumeration List</w:t>
      </w:r>
      <w:bookmarkEnd w:id="143"/>
    </w:p>
    <w:p w14:paraId="7EC28267" w14:textId="77777777" w:rsidR="00322EAF" w:rsidRPr="00F65548" w:rsidRDefault="00322EAF" w:rsidP="00322EAF"/>
    <w:p w14:paraId="0711AEA5" w14:textId="77777777" w:rsidR="00322EAF" w:rsidRDefault="00322EAF" w:rsidP="00322EAF">
      <w:pPr>
        <w:pStyle w:val="Heading3"/>
      </w:pPr>
      <w:bookmarkStart w:id="144" w:name="_Toc497994837"/>
      <w:r>
        <w:t>Human Machine Interfaces</w:t>
      </w:r>
      <w:bookmarkEnd w:id="144"/>
    </w:p>
    <w:p w14:paraId="4C65A1EB" w14:textId="77777777" w:rsidR="00322EAF" w:rsidRDefault="00322EAF" w:rsidP="00322EAF">
      <w:pPr>
        <w:pStyle w:val="Image"/>
      </w:pPr>
      <w:r w:rsidRPr="0084469B">
        <w:drawing>
          <wp:inline distT="0" distB="0" distL="0" distR="0" wp14:anchorId="77C13778" wp14:editId="4A7A0170">
            <wp:extent cx="5486400" cy="313639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136392"/>
                    </a:xfrm>
                    <a:prstGeom prst="rect">
                      <a:avLst/>
                    </a:prstGeom>
                  </pic:spPr>
                </pic:pic>
              </a:graphicData>
            </a:graphic>
          </wp:inline>
        </w:drawing>
      </w:r>
    </w:p>
    <w:p w14:paraId="72019420" w14:textId="1AAC305E" w:rsidR="00322EAF" w:rsidRDefault="00322EAF" w:rsidP="00322EAF">
      <w:pPr>
        <w:pStyle w:val="TableCaption"/>
      </w:pPr>
      <w:bookmarkStart w:id="145" w:name="_Toc497994687"/>
      <w:r>
        <w:t xml:space="preserve">Figure </w:t>
      </w:r>
      <w:fldSimple w:instr=" STYLEREF 1 \s ">
        <w:r w:rsidR="00E7615C">
          <w:rPr>
            <w:noProof/>
          </w:rPr>
          <w:t>4</w:t>
        </w:r>
      </w:fldSimple>
      <w:r w:rsidR="00E7615C">
        <w:noBreakHyphen/>
      </w:r>
      <w:fldSimple w:instr=" SEQ Figure \* ARABIC \s 1 ">
        <w:r w:rsidR="00E7615C">
          <w:rPr>
            <w:noProof/>
          </w:rPr>
          <w:t>2</w:t>
        </w:r>
      </w:fldSimple>
      <w:r>
        <w:t>: Enumeration Type and Value Maintenance</w:t>
      </w:r>
      <w:bookmarkEnd w:id="145"/>
    </w:p>
    <w:p w14:paraId="419C9513" w14:textId="77777777" w:rsidR="00322EAF" w:rsidRPr="00C365E7" w:rsidRDefault="00322EAF" w:rsidP="00322EAF"/>
    <w:p w14:paraId="2F0FC0B6" w14:textId="77777777" w:rsidR="00322EAF" w:rsidRDefault="00322EAF" w:rsidP="00322EAF">
      <w:pPr>
        <w:pStyle w:val="Heading3"/>
      </w:pPr>
      <w:bookmarkStart w:id="146" w:name="_Toc497994838"/>
      <w:r>
        <w:t>Requirements</w:t>
      </w:r>
      <w:bookmarkEnd w:id="146"/>
    </w:p>
    <w:p w14:paraId="0A60D28C" w14:textId="77777777" w:rsidR="00322EAF" w:rsidRPr="00767D54" w:rsidRDefault="00322EAF" w:rsidP="00322EAF"/>
    <w:p w14:paraId="3F7A02D3" w14:textId="77777777" w:rsidR="00322EAF" w:rsidRDefault="00322EAF" w:rsidP="00322EAF">
      <w:pPr>
        <w:pStyle w:val="Heading3"/>
      </w:pPr>
      <w:bookmarkStart w:id="147" w:name="_Toc497994839"/>
      <w:r>
        <w:t>Business Rules</w:t>
      </w:r>
      <w:bookmarkEnd w:id="147"/>
    </w:p>
    <w:p w14:paraId="46CB3ACF" w14:textId="77777777" w:rsidR="00322EAF" w:rsidRPr="00F65548" w:rsidRDefault="00322EAF" w:rsidP="00322EAF"/>
    <w:p w14:paraId="7D9BEF16" w14:textId="77777777" w:rsidR="00322EAF" w:rsidRDefault="00322EAF" w:rsidP="00322EAF">
      <w:pPr>
        <w:pStyle w:val="Heading3"/>
      </w:pPr>
      <w:bookmarkStart w:id="148" w:name="_Toc497994840"/>
      <w:r>
        <w:t>Views</w:t>
      </w:r>
      <w:bookmarkEnd w:id="148"/>
    </w:p>
    <w:p w14:paraId="623021AA" w14:textId="77777777" w:rsidR="00322EAF" w:rsidRPr="00767D54" w:rsidRDefault="00322EAF" w:rsidP="00322EAF">
      <w:pPr>
        <w:rPr>
          <w:rFonts w:eastAsia="Times New Roman" w:cs="Times New Roman"/>
        </w:rPr>
      </w:pPr>
    </w:p>
    <w:p w14:paraId="6B886E91" w14:textId="77777777" w:rsidR="00322EAF" w:rsidRDefault="00322EAF" w:rsidP="00322EAF">
      <w:pPr>
        <w:pStyle w:val="Heading3"/>
      </w:pPr>
      <w:bookmarkStart w:id="149" w:name="_Toc497994841"/>
      <w:r>
        <w:t>Functions</w:t>
      </w:r>
      <w:bookmarkEnd w:id="149"/>
    </w:p>
    <w:p w14:paraId="6C069B85" w14:textId="77777777" w:rsidR="00322EAF" w:rsidRDefault="00322EAF" w:rsidP="00322EAF"/>
    <w:p w14:paraId="54893E6B" w14:textId="77777777" w:rsidR="00322EAF" w:rsidRDefault="00322EAF" w:rsidP="00322EAF">
      <w:pPr>
        <w:pStyle w:val="Heading3"/>
      </w:pPr>
      <w:bookmarkStart w:id="150" w:name="_Toc497994842"/>
      <w:r>
        <w:t>Data Objects</w:t>
      </w:r>
      <w:bookmarkEnd w:id="150"/>
    </w:p>
    <w:p w14:paraId="302C6783" w14:textId="77777777" w:rsidR="00322EAF" w:rsidRDefault="00322EAF" w:rsidP="00322EAF"/>
    <w:p w14:paraId="328BE1DC" w14:textId="77777777" w:rsidR="00322EAF" w:rsidRDefault="00322EAF" w:rsidP="00322EAF">
      <w:pPr>
        <w:pStyle w:val="Heading3"/>
      </w:pPr>
      <w:bookmarkStart w:id="151" w:name="_Toc497994843"/>
      <w:r>
        <w:t>Enumerations</w:t>
      </w:r>
      <w:bookmarkEnd w:id="151"/>
    </w:p>
    <w:p w14:paraId="3B648386" w14:textId="77777777" w:rsidR="00322EAF" w:rsidRDefault="00322EAF" w:rsidP="00322EAF"/>
    <w:p w14:paraId="1A1673EA" w14:textId="77777777" w:rsidR="00322EAF" w:rsidRPr="00E32B4E" w:rsidRDefault="00322EAF" w:rsidP="00322EAF">
      <w:pPr>
        <w:pStyle w:val="Heading3"/>
      </w:pPr>
      <w:bookmarkStart w:id="152" w:name="_Toc497994844"/>
      <w:r>
        <w:lastRenderedPageBreak/>
        <w:t>Complexity</w:t>
      </w:r>
      <w:bookmarkEnd w:id="152"/>
    </w:p>
    <w:tbl>
      <w:tblPr>
        <w:tblStyle w:val="TableGrid"/>
        <w:tblW w:w="0" w:type="auto"/>
        <w:tblInd w:w="360" w:type="dxa"/>
        <w:tblLook w:val="04A0" w:firstRow="1" w:lastRow="0" w:firstColumn="1" w:lastColumn="0" w:noHBand="0" w:noVBand="1"/>
      </w:tblPr>
      <w:tblGrid>
        <w:gridCol w:w="2155"/>
        <w:gridCol w:w="913"/>
      </w:tblGrid>
      <w:tr w:rsidR="00322EAF" w:rsidRPr="007445B1" w14:paraId="327F1F8D" w14:textId="77777777" w:rsidTr="001D0E53">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A698F61" w14:textId="77777777" w:rsidR="00322EAF" w:rsidRPr="007445B1" w:rsidRDefault="00322EAF" w:rsidP="001D0E53">
            <w:pPr>
              <w:pStyle w:val="TableHeading"/>
            </w:pPr>
          </w:p>
        </w:tc>
        <w:tc>
          <w:tcPr>
            <w:tcW w:w="913" w:type="dxa"/>
            <w:shd w:val="clear" w:color="auto" w:fill="BFBFBF" w:themeFill="background1" w:themeFillShade="BF"/>
          </w:tcPr>
          <w:p w14:paraId="6EAE5EFE" w14:textId="77777777" w:rsidR="00322EAF" w:rsidRPr="007445B1" w:rsidRDefault="00322EAF" w:rsidP="001D0E53">
            <w:pPr>
              <w:pStyle w:val="TableHeading"/>
            </w:pPr>
            <w:r>
              <w:t>Count</w:t>
            </w:r>
          </w:p>
        </w:tc>
      </w:tr>
      <w:tr w:rsidR="00322EAF" w:rsidRPr="007445B1" w14:paraId="50D527D4" w14:textId="77777777" w:rsidTr="001D0E53">
        <w:tc>
          <w:tcPr>
            <w:tcW w:w="2155" w:type="dxa"/>
          </w:tcPr>
          <w:p w14:paraId="51EA1FA4" w14:textId="77777777" w:rsidR="00322EAF" w:rsidRPr="007445B1" w:rsidRDefault="00322EAF"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DCCB1FE" w14:textId="77777777" w:rsidR="00322EAF" w:rsidRPr="007445B1" w:rsidRDefault="00322EAF" w:rsidP="001D0E53">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322EAF" w:rsidRPr="007445B1" w14:paraId="257D0DCE" w14:textId="77777777" w:rsidTr="001D0E53">
        <w:tc>
          <w:tcPr>
            <w:tcW w:w="2155" w:type="dxa"/>
          </w:tcPr>
          <w:p w14:paraId="1C65BF98" w14:textId="77777777" w:rsidR="00322EAF" w:rsidRPr="007445B1" w:rsidRDefault="00322EAF" w:rsidP="001D0E53">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673D9F4" w14:textId="77777777" w:rsidR="00322EAF" w:rsidRPr="007445B1" w:rsidRDefault="00322EAF" w:rsidP="001D0E53">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322EAF" w:rsidRPr="007445B1" w14:paraId="76F4DA91" w14:textId="77777777" w:rsidTr="001D0E53">
        <w:tc>
          <w:tcPr>
            <w:tcW w:w="2155" w:type="dxa"/>
          </w:tcPr>
          <w:p w14:paraId="49875919" w14:textId="77777777" w:rsidR="00322EAF" w:rsidRPr="007445B1" w:rsidRDefault="00322EAF"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871F5F0" w14:textId="77777777" w:rsidR="00322EAF" w:rsidRPr="007445B1" w:rsidRDefault="00322EAF" w:rsidP="001D0E53">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322EAF" w:rsidRPr="007445B1" w14:paraId="54CB84DA" w14:textId="77777777" w:rsidTr="001D0E53">
        <w:tc>
          <w:tcPr>
            <w:tcW w:w="2155" w:type="dxa"/>
          </w:tcPr>
          <w:p w14:paraId="2A71D979" w14:textId="77777777" w:rsidR="00322EAF" w:rsidRPr="007445B1" w:rsidRDefault="00322EAF"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CB0C6E7" w14:textId="77777777" w:rsidR="00322EAF" w:rsidRPr="007445B1" w:rsidRDefault="00322EAF" w:rsidP="001D0E53">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322EAF" w:rsidRPr="007445B1" w14:paraId="11CEA052" w14:textId="77777777" w:rsidTr="001D0E53">
        <w:tc>
          <w:tcPr>
            <w:tcW w:w="2155" w:type="dxa"/>
          </w:tcPr>
          <w:p w14:paraId="1EB47FA1" w14:textId="77777777" w:rsidR="00322EAF" w:rsidRPr="007445B1" w:rsidRDefault="00322EAF"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D911490" w14:textId="77777777" w:rsidR="00322EAF" w:rsidRPr="007445B1" w:rsidRDefault="00322EAF" w:rsidP="001D0E53">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22EAF" w:rsidRPr="007445B1" w14:paraId="43979E1B" w14:textId="77777777" w:rsidTr="001D0E53">
        <w:tc>
          <w:tcPr>
            <w:tcW w:w="2155" w:type="dxa"/>
          </w:tcPr>
          <w:p w14:paraId="3EE9329F" w14:textId="77777777" w:rsidR="00322EAF" w:rsidRPr="007445B1" w:rsidRDefault="00322EAF" w:rsidP="001D0E53">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347C685" w14:textId="77777777" w:rsidR="00322EAF" w:rsidRPr="007445B1" w:rsidRDefault="00322EAF" w:rsidP="001D0E53">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2A9937B8" w14:textId="77777777" w:rsidR="00322EAF" w:rsidRDefault="00322EAF" w:rsidP="00322EAF">
      <w:pPr>
        <w:pStyle w:val="Heading3"/>
      </w:pPr>
      <w:bookmarkStart w:id="153" w:name="_Toc497994845"/>
      <w:r>
        <w:t>Implementation</w:t>
      </w:r>
      <w:bookmarkEnd w:id="153"/>
    </w:p>
    <w:p w14:paraId="52FB5360" w14:textId="77777777" w:rsidR="00322EAF" w:rsidRDefault="00322EAF" w:rsidP="00322EAF"/>
    <w:p w14:paraId="0EBA794C" w14:textId="77777777" w:rsidR="00322EAF" w:rsidRDefault="00322EAF" w:rsidP="00322EAF"/>
    <w:p w14:paraId="22CC0FE9" w14:textId="77777777" w:rsidR="00322EAF" w:rsidRDefault="00322EAF" w:rsidP="00322EAF"/>
    <w:p w14:paraId="098B1312" w14:textId="77777777" w:rsidR="00322EAF" w:rsidRDefault="00322EAF" w:rsidP="00322EAF"/>
    <w:p w14:paraId="37676092" w14:textId="77777777" w:rsidR="00322EAF" w:rsidRDefault="00322EAF" w:rsidP="00322EAF"/>
    <w:p w14:paraId="13F0A260" w14:textId="77777777" w:rsidR="00322EAF" w:rsidRDefault="00322EAF" w:rsidP="00322EAF"/>
    <w:p w14:paraId="1191EE7B" w14:textId="77777777" w:rsidR="00322EAF" w:rsidRDefault="00322EAF" w:rsidP="00322EAF"/>
    <w:p w14:paraId="2676A19A" w14:textId="77777777" w:rsidR="00322EAF" w:rsidRDefault="00322EAF" w:rsidP="00322EAF"/>
    <w:p w14:paraId="30225E46" w14:textId="77777777" w:rsidR="00322EAF" w:rsidRDefault="00322EAF" w:rsidP="00322EAF"/>
    <w:p w14:paraId="3187684A" w14:textId="77777777" w:rsidR="00322EAF" w:rsidRDefault="00322EAF" w:rsidP="00322EAF"/>
    <w:p w14:paraId="32B8B5F3" w14:textId="77777777" w:rsidR="00322EAF" w:rsidRDefault="00322EAF" w:rsidP="00322EAF"/>
    <w:p w14:paraId="732907A9" w14:textId="77777777" w:rsidR="00322EAF" w:rsidRDefault="00322EAF" w:rsidP="00322EAF"/>
    <w:p w14:paraId="0817DD2D" w14:textId="77777777" w:rsidR="00322EAF" w:rsidRDefault="00322EAF" w:rsidP="00322EAF"/>
    <w:p w14:paraId="168CC7B7" w14:textId="77777777" w:rsidR="00322EAF" w:rsidRDefault="00322EAF" w:rsidP="00322EAF"/>
    <w:p w14:paraId="31D66C15" w14:textId="77777777" w:rsidR="00322EAF" w:rsidRDefault="00322EAF" w:rsidP="00322EAF"/>
    <w:p w14:paraId="09FD28BD" w14:textId="77777777" w:rsidR="00322EAF" w:rsidRDefault="00322EAF" w:rsidP="00322EAF"/>
    <w:p w14:paraId="50109C99" w14:textId="77777777" w:rsidR="00322EAF" w:rsidRDefault="00322EAF" w:rsidP="00322EAF"/>
    <w:p w14:paraId="28546D6E" w14:textId="77777777" w:rsidR="00322EAF" w:rsidRDefault="00322EAF" w:rsidP="00322EAF"/>
    <w:p w14:paraId="49F6D241" w14:textId="77777777" w:rsidR="00322EAF" w:rsidRDefault="00322EAF" w:rsidP="00322EAF"/>
    <w:p w14:paraId="1CECD16C" w14:textId="77777777" w:rsidR="00322EAF" w:rsidRDefault="00322EAF" w:rsidP="00322EAF"/>
    <w:p w14:paraId="442ACC7D" w14:textId="77777777" w:rsidR="00322EAF" w:rsidRDefault="00322EAF" w:rsidP="00322EAF"/>
    <w:p w14:paraId="38F3B05A" w14:textId="77777777" w:rsidR="00322EAF" w:rsidRPr="0084469B" w:rsidRDefault="00322EAF" w:rsidP="00322EAF"/>
    <w:p w14:paraId="6CD50987" w14:textId="2A194D37" w:rsidR="0084469B" w:rsidRDefault="0084469B" w:rsidP="0084469B">
      <w:pPr>
        <w:pStyle w:val="Heading2"/>
      </w:pPr>
      <w:bookmarkStart w:id="154" w:name="_Toc497994846"/>
      <w:r>
        <w:lastRenderedPageBreak/>
        <w:t>Feedback List</w:t>
      </w:r>
      <w:bookmarkEnd w:id="154"/>
    </w:p>
    <w:p w14:paraId="43DB6D5D" w14:textId="77777777" w:rsidR="0084469B" w:rsidRPr="00F65548" w:rsidRDefault="0084469B" w:rsidP="0084469B"/>
    <w:p w14:paraId="53FF6339" w14:textId="77777777" w:rsidR="0084469B" w:rsidRDefault="0084469B" w:rsidP="0084469B">
      <w:pPr>
        <w:pStyle w:val="Heading3"/>
      </w:pPr>
      <w:bookmarkStart w:id="155" w:name="_Toc497994847"/>
      <w:r>
        <w:t>Human Machine Interfaces</w:t>
      </w:r>
      <w:bookmarkEnd w:id="155"/>
    </w:p>
    <w:p w14:paraId="078E64C4" w14:textId="77777777" w:rsidR="0084469B" w:rsidRDefault="0084469B" w:rsidP="0084469B">
      <w:pPr>
        <w:pStyle w:val="Image"/>
      </w:pPr>
      <w:r w:rsidRPr="0084469B">
        <w:drawing>
          <wp:inline distT="0" distB="0" distL="0" distR="0" wp14:anchorId="10C0E7DF" wp14:editId="538BFEC6">
            <wp:extent cx="5486400" cy="313639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136392"/>
                    </a:xfrm>
                    <a:prstGeom prst="rect">
                      <a:avLst/>
                    </a:prstGeom>
                  </pic:spPr>
                </pic:pic>
              </a:graphicData>
            </a:graphic>
          </wp:inline>
        </w:drawing>
      </w:r>
    </w:p>
    <w:p w14:paraId="7CBC6B9F" w14:textId="73CAC635" w:rsidR="0084469B" w:rsidRDefault="0084469B" w:rsidP="0084469B">
      <w:pPr>
        <w:pStyle w:val="FigureCaption"/>
      </w:pPr>
      <w:bookmarkStart w:id="156" w:name="_Toc497994688"/>
      <w:r>
        <w:t xml:space="preserve">Figure </w:t>
      </w:r>
      <w:fldSimple w:instr=" STYLEREF 1 \s ">
        <w:r w:rsidR="00E7615C">
          <w:rPr>
            <w:noProof/>
          </w:rPr>
          <w:t>4</w:t>
        </w:r>
      </w:fldSimple>
      <w:r w:rsidR="00E7615C">
        <w:noBreakHyphen/>
      </w:r>
      <w:fldSimple w:instr=" SEQ Figure \* ARABIC \s 1 ">
        <w:r w:rsidR="00E7615C">
          <w:rPr>
            <w:noProof/>
          </w:rPr>
          <w:t>3</w:t>
        </w:r>
      </w:fldSimple>
      <w:r>
        <w:t>: Feedback List – Database Views</w:t>
      </w:r>
      <w:bookmarkEnd w:id="156"/>
    </w:p>
    <w:p w14:paraId="6379AA58" w14:textId="77777777" w:rsidR="0084469B" w:rsidRPr="00C365E7" w:rsidRDefault="0084469B" w:rsidP="0084469B"/>
    <w:p w14:paraId="4D88EE46" w14:textId="77777777" w:rsidR="0084469B" w:rsidRDefault="0084469B" w:rsidP="0084469B">
      <w:pPr>
        <w:pStyle w:val="Heading3"/>
      </w:pPr>
      <w:bookmarkStart w:id="157" w:name="_Toc497994848"/>
      <w:r>
        <w:t>Requirements</w:t>
      </w:r>
      <w:bookmarkEnd w:id="157"/>
    </w:p>
    <w:p w14:paraId="1929DA62" w14:textId="77777777" w:rsidR="0084469B" w:rsidRPr="00767D54" w:rsidRDefault="0084469B" w:rsidP="0084469B"/>
    <w:p w14:paraId="75ABAB1A" w14:textId="77777777" w:rsidR="0084469B" w:rsidRDefault="0084469B" w:rsidP="0084469B">
      <w:pPr>
        <w:pStyle w:val="Heading3"/>
      </w:pPr>
      <w:bookmarkStart w:id="158" w:name="_Toc497994849"/>
      <w:r>
        <w:t>Business Rules</w:t>
      </w:r>
      <w:bookmarkEnd w:id="158"/>
    </w:p>
    <w:p w14:paraId="55D00BEA" w14:textId="77777777" w:rsidR="0084469B" w:rsidRPr="00F65548" w:rsidRDefault="0084469B" w:rsidP="0084469B"/>
    <w:p w14:paraId="2965F96F" w14:textId="77777777" w:rsidR="0084469B" w:rsidRDefault="0084469B" w:rsidP="0084469B">
      <w:pPr>
        <w:pStyle w:val="Heading3"/>
      </w:pPr>
      <w:bookmarkStart w:id="159" w:name="_Toc497994850"/>
      <w:r>
        <w:t>Views</w:t>
      </w:r>
      <w:bookmarkEnd w:id="159"/>
    </w:p>
    <w:p w14:paraId="481EE09B" w14:textId="77777777" w:rsidR="0084469B" w:rsidRPr="00767D54" w:rsidRDefault="0084469B" w:rsidP="0084469B">
      <w:pPr>
        <w:rPr>
          <w:rFonts w:eastAsia="Times New Roman" w:cs="Times New Roman"/>
        </w:rPr>
      </w:pPr>
    </w:p>
    <w:p w14:paraId="639B6682" w14:textId="77777777" w:rsidR="0084469B" w:rsidRDefault="0084469B" w:rsidP="0084469B">
      <w:pPr>
        <w:pStyle w:val="Heading3"/>
      </w:pPr>
      <w:bookmarkStart w:id="160" w:name="_Toc497994851"/>
      <w:r>
        <w:t>Functions</w:t>
      </w:r>
      <w:bookmarkEnd w:id="160"/>
    </w:p>
    <w:p w14:paraId="5BB87F03" w14:textId="77777777" w:rsidR="0084469B" w:rsidRDefault="0084469B" w:rsidP="0084469B"/>
    <w:p w14:paraId="4FED849C" w14:textId="77777777" w:rsidR="0084469B" w:rsidRDefault="0084469B" w:rsidP="0084469B">
      <w:pPr>
        <w:pStyle w:val="Heading3"/>
      </w:pPr>
      <w:bookmarkStart w:id="161" w:name="_Toc497994852"/>
      <w:r>
        <w:t>Data Objects</w:t>
      </w:r>
      <w:bookmarkEnd w:id="161"/>
    </w:p>
    <w:p w14:paraId="66052B70" w14:textId="77777777" w:rsidR="0084469B" w:rsidRDefault="0084469B" w:rsidP="0084469B"/>
    <w:p w14:paraId="6F604E90" w14:textId="77777777" w:rsidR="0084469B" w:rsidRDefault="0084469B" w:rsidP="0084469B">
      <w:pPr>
        <w:pStyle w:val="Heading3"/>
      </w:pPr>
      <w:bookmarkStart w:id="162" w:name="_Toc497994853"/>
      <w:r>
        <w:t>Enumerations</w:t>
      </w:r>
      <w:bookmarkEnd w:id="162"/>
    </w:p>
    <w:p w14:paraId="5CB2D336" w14:textId="77777777" w:rsidR="0084469B" w:rsidRDefault="0084469B" w:rsidP="0084469B"/>
    <w:p w14:paraId="535DA3D8" w14:textId="77777777" w:rsidR="0084469B" w:rsidRPr="00E32B4E" w:rsidRDefault="0084469B" w:rsidP="0084469B">
      <w:pPr>
        <w:pStyle w:val="Heading3"/>
      </w:pPr>
      <w:bookmarkStart w:id="163" w:name="_Toc497994854"/>
      <w:r>
        <w:lastRenderedPageBreak/>
        <w:t>Complexity</w:t>
      </w:r>
      <w:bookmarkEnd w:id="163"/>
    </w:p>
    <w:tbl>
      <w:tblPr>
        <w:tblStyle w:val="TableGrid"/>
        <w:tblW w:w="0" w:type="auto"/>
        <w:tblInd w:w="360" w:type="dxa"/>
        <w:tblLook w:val="04A0" w:firstRow="1" w:lastRow="0" w:firstColumn="1" w:lastColumn="0" w:noHBand="0" w:noVBand="1"/>
      </w:tblPr>
      <w:tblGrid>
        <w:gridCol w:w="2155"/>
        <w:gridCol w:w="913"/>
      </w:tblGrid>
      <w:tr w:rsidR="0084469B" w:rsidRPr="007445B1" w14:paraId="2FDB3CB5" w14:textId="77777777" w:rsidTr="001D0E53">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A637E85" w14:textId="77777777" w:rsidR="0084469B" w:rsidRPr="007445B1" w:rsidRDefault="0084469B" w:rsidP="001D0E53">
            <w:pPr>
              <w:pStyle w:val="TableHeading"/>
            </w:pPr>
          </w:p>
        </w:tc>
        <w:tc>
          <w:tcPr>
            <w:tcW w:w="913" w:type="dxa"/>
            <w:shd w:val="clear" w:color="auto" w:fill="BFBFBF" w:themeFill="background1" w:themeFillShade="BF"/>
          </w:tcPr>
          <w:p w14:paraId="65F9811E" w14:textId="77777777" w:rsidR="0084469B" w:rsidRPr="007445B1" w:rsidRDefault="0084469B" w:rsidP="001D0E53">
            <w:pPr>
              <w:pStyle w:val="TableHeading"/>
            </w:pPr>
            <w:r>
              <w:t>Count</w:t>
            </w:r>
          </w:p>
        </w:tc>
      </w:tr>
      <w:tr w:rsidR="0084469B" w:rsidRPr="007445B1" w14:paraId="60F11326" w14:textId="77777777" w:rsidTr="001D0E53">
        <w:tc>
          <w:tcPr>
            <w:tcW w:w="2155" w:type="dxa"/>
          </w:tcPr>
          <w:p w14:paraId="08B4B94F" w14:textId="77777777" w:rsidR="0084469B" w:rsidRPr="007445B1" w:rsidRDefault="0084469B"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835BF1A" w14:textId="77777777" w:rsidR="0084469B" w:rsidRPr="007445B1" w:rsidRDefault="0084469B" w:rsidP="001D0E53">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84469B" w:rsidRPr="007445B1" w14:paraId="319FA611" w14:textId="77777777" w:rsidTr="001D0E53">
        <w:tc>
          <w:tcPr>
            <w:tcW w:w="2155" w:type="dxa"/>
          </w:tcPr>
          <w:p w14:paraId="1B787651" w14:textId="77777777" w:rsidR="0084469B" w:rsidRPr="007445B1" w:rsidRDefault="0084469B" w:rsidP="001D0E53">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75FCF46" w14:textId="77777777" w:rsidR="0084469B" w:rsidRPr="007445B1" w:rsidRDefault="0084469B" w:rsidP="001D0E53">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84469B" w:rsidRPr="007445B1" w14:paraId="4954E5F5" w14:textId="77777777" w:rsidTr="001D0E53">
        <w:tc>
          <w:tcPr>
            <w:tcW w:w="2155" w:type="dxa"/>
          </w:tcPr>
          <w:p w14:paraId="54B2BAE8" w14:textId="77777777" w:rsidR="0084469B" w:rsidRPr="007445B1" w:rsidRDefault="0084469B"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7B9433A" w14:textId="77777777" w:rsidR="0084469B" w:rsidRPr="007445B1" w:rsidRDefault="0084469B" w:rsidP="001D0E53">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84469B" w:rsidRPr="007445B1" w14:paraId="66779819" w14:textId="77777777" w:rsidTr="001D0E53">
        <w:tc>
          <w:tcPr>
            <w:tcW w:w="2155" w:type="dxa"/>
          </w:tcPr>
          <w:p w14:paraId="5906B255" w14:textId="77777777" w:rsidR="0084469B" w:rsidRPr="007445B1" w:rsidRDefault="0084469B"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70F447E9" w14:textId="77777777" w:rsidR="0084469B" w:rsidRPr="007445B1" w:rsidRDefault="0084469B" w:rsidP="001D0E53">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84469B" w:rsidRPr="007445B1" w14:paraId="29A4C420" w14:textId="77777777" w:rsidTr="001D0E53">
        <w:tc>
          <w:tcPr>
            <w:tcW w:w="2155" w:type="dxa"/>
          </w:tcPr>
          <w:p w14:paraId="1512EB00" w14:textId="77777777" w:rsidR="0084469B" w:rsidRPr="007445B1" w:rsidRDefault="0084469B"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1CE1267" w14:textId="77777777" w:rsidR="0084469B" w:rsidRPr="007445B1" w:rsidRDefault="0084469B" w:rsidP="001D0E53">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84469B" w:rsidRPr="007445B1" w14:paraId="089FA2EF" w14:textId="77777777" w:rsidTr="001D0E53">
        <w:tc>
          <w:tcPr>
            <w:tcW w:w="2155" w:type="dxa"/>
          </w:tcPr>
          <w:p w14:paraId="3104B6C6" w14:textId="77777777" w:rsidR="0084469B" w:rsidRPr="007445B1" w:rsidRDefault="0084469B" w:rsidP="001D0E53">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CE497C8" w14:textId="77777777" w:rsidR="0084469B" w:rsidRPr="007445B1" w:rsidRDefault="0084469B" w:rsidP="001D0E53">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6F3A650A" w14:textId="77777777" w:rsidR="0084469B" w:rsidRDefault="0084469B" w:rsidP="0084469B">
      <w:pPr>
        <w:pStyle w:val="Heading3"/>
      </w:pPr>
      <w:bookmarkStart w:id="164" w:name="_Toc497994855"/>
      <w:r>
        <w:t>Implementation</w:t>
      </w:r>
      <w:bookmarkEnd w:id="164"/>
    </w:p>
    <w:p w14:paraId="2E433602" w14:textId="77777777" w:rsidR="0084469B" w:rsidRDefault="0084469B" w:rsidP="0084469B"/>
    <w:p w14:paraId="637BAA7D" w14:textId="77777777" w:rsidR="0084469B" w:rsidRDefault="0084469B" w:rsidP="0084469B"/>
    <w:p w14:paraId="1A486D5B" w14:textId="77777777" w:rsidR="0084469B" w:rsidRDefault="0084469B" w:rsidP="0084469B"/>
    <w:p w14:paraId="6797FDC5" w14:textId="77777777" w:rsidR="0084469B" w:rsidRDefault="0084469B" w:rsidP="0084469B"/>
    <w:p w14:paraId="4CEF53DE" w14:textId="77777777" w:rsidR="0084469B" w:rsidRDefault="0084469B" w:rsidP="0084469B"/>
    <w:p w14:paraId="14715BAB" w14:textId="77777777" w:rsidR="0084469B" w:rsidRDefault="0084469B" w:rsidP="0084469B"/>
    <w:p w14:paraId="5BD677CD" w14:textId="77777777" w:rsidR="0084469B" w:rsidRDefault="0084469B" w:rsidP="0084469B"/>
    <w:p w14:paraId="4DBED4A7" w14:textId="77777777" w:rsidR="0084469B" w:rsidRDefault="0084469B" w:rsidP="0084469B"/>
    <w:p w14:paraId="2CF0FB10" w14:textId="77777777" w:rsidR="0084469B" w:rsidRDefault="0084469B" w:rsidP="0084469B"/>
    <w:p w14:paraId="33DC59F9" w14:textId="77777777" w:rsidR="0084469B" w:rsidRDefault="0084469B" w:rsidP="0084469B"/>
    <w:p w14:paraId="27747209" w14:textId="77777777" w:rsidR="0084469B" w:rsidRDefault="0084469B" w:rsidP="0084469B"/>
    <w:p w14:paraId="39478F2C" w14:textId="77777777" w:rsidR="0084469B" w:rsidRDefault="0084469B" w:rsidP="0084469B"/>
    <w:p w14:paraId="094C64E7" w14:textId="77777777" w:rsidR="0084469B" w:rsidRDefault="0084469B" w:rsidP="0084469B"/>
    <w:p w14:paraId="52C7A432" w14:textId="77777777" w:rsidR="0084469B" w:rsidRDefault="0084469B" w:rsidP="0084469B"/>
    <w:p w14:paraId="4FF2E76F" w14:textId="77777777" w:rsidR="0084469B" w:rsidRDefault="0084469B" w:rsidP="0084469B"/>
    <w:p w14:paraId="34A55BED" w14:textId="77777777" w:rsidR="0084469B" w:rsidRDefault="0084469B" w:rsidP="0084469B"/>
    <w:p w14:paraId="46C45B54" w14:textId="77777777" w:rsidR="0084469B" w:rsidRDefault="0084469B" w:rsidP="0084469B"/>
    <w:p w14:paraId="75F0833F" w14:textId="77777777" w:rsidR="0084469B" w:rsidRDefault="0084469B" w:rsidP="0084469B"/>
    <w:p w14:paraId="26E81102" w14:textId="77777777" w:rsidR="0084469B" w:rsidRDefault="0084469B" w:rsidP="0084469B"/>
    <w:p w14:paraId="2FE13CCA" w14:textId="77777777" w:rsidR="0084469B" w:rsidRDefault="0084469B" w:rsidP="0084469B"/>
    <w:p w14:paraId="6EE5DAA9" w14:textId="77777777" w:rsidR="0084469B" w:rsidRDefault="0084469B" w:rsidP="0084469B"/>
    <w:p w14:paraId="030277F7" w14:textId="77777777" w:rsidR="0084469B" w:rsidRDefault="0084469B" w:rsidP="0084469B"/>
    <w:p w14:paraId="2FD09CA9" w14:textId="4F5CE2F0" w:rsidR="00322EAF" w:rsidRDefault="00322EAF" w:rsidP="00322EAF">
      <w:pPr>
        <w:pStyle w:val="Heading2"/>
      </w:pPr>
      <w:bookmarkStart w:id="165" w:name="_Toc497994856"/>
      <w:r>
        <w:lastRenderedPageBreak/>
        <w:t>Remarks List</w:t>
      </w:r>
      <w:bookmarkEnd w:id="165"/>
    </w:p>
    <w:p w14:paraId="7116C7B3" w14:textId="77777777" w:rsidR="00322EAF" w:rsidRPr="00F65548" w:rsidRDefault="00322EAF" w:rsidP="00322EAF"/>
    <w:p w14:paraId="11F802BC" w14:textId="77777777" w:rsidR="00322EAF" w:rsidRDefault="00322EAF" w:rsidP="00322EAF">
      <w:pPr>
        <w:pStyle w:val="Heading3"/>
      </w:pPr>
      <w:bookmarkStart w:id="166" w:name="_Toc497994857"/>
      <w:r>
        <w:t>Human Machine Interfaces</w:t>
      </w:r>
      <w:bookmarkEnd w:id="166"/>
    </w:p>
    <w:p w14:paraId="728D9E91" w14:textId="3861BB66" w:rsidR="00322EAF" w:rsidRDefault="001D0E53" w:rsidP="00322EAF">
      <w:pPr>
        <w:pStyle w:val="Image"/>
      </w:pPr>
      <w:r w:rsidRPr="001D0E53">
        <w:drawing>
          <wp:inline distT="0" distB="0" distL="0" distR="0" wp14:anchorId="185F089B" wp14:editId="35E655B7">
            <wp:extent cx="5486400" cy="3136392"/>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136392"/>
                    </a:xfrm>
                    <a:prstGeom prst="rect">
                      <a:avLst/>
                    </a:prstGeom>
                  </pic:spPr>
                </pic:pic>
              </a:graphicData>
            </a:graphic>
          </wp:inline>
        </w:drawing>
      </w:r>
    </w:p>
    <w:p w14:paraId="3E090A53" w14:textId="0DB24440" w:rsidR="00322EAF" w:rsidRDefault="00322EAF" w:rsidP="00322EAF">
      <w:pPr>
        <w:pStyle w:val="TableCaption"/>
      </w:pPr>
      <w:bookmarkStart w:id="167" w:name="_Toc497994689"/>
      <w:r>
        <w:t xml:space="preserve">Figure </w:t>
      </w:r>
      <w:fldSimple w:instr=" STYLEREF 1 \s ">
        <w:r w:rsidR="00E7615C">
          <w:rPr>
            <w:noProof/>
          </w:rPr>
          <w:t>4</w:t>
        </w:r>
      </w:fldSimple>
      <w:r w:rsidR="00E7615C">
        <w:noBreakHyphen/>
      </w:r>
      <w:fldSimple w:instr=" SEQ Figure \* ARABIC \s 1 ">
        <w:r w:rsidR="00E7615C">
          <w:rPr>
            <w:noProof/>
          </w:rPr>
          <w:t>4</w:t>
        </w:r>
      </w:fldSimple>
      <w:r>
        <w:t>: Remark Maintenance</w:t>
      </w:r>
      <w:bookmarkEnd w:id="167"/>
    </w:p>
    <w:p w14:paraId="7BDDF07C" w14:textId="77777777" w:rsidR="00322EAF" w:rsidRPr="00C365E7" w:rsidRDefault="00322EAF" w:rsidP="00322EAF"/>
    <w:p w14:paraId="0C5FB930" w14:textId="77777777" w:rsidR="00322EAF" w:rsidRDefault="00322EAF" w:rsidP="00322EAF">
      <w:pPr>
        <w:pStyle w:val="Heading3"/>
      </w:pPr>
      <w:bookmarkStart w:id="168" w:name="_Toc497994858"/>
      <w:r>
        <w:t>Requirements</w:t>
      </w:r>
      <w:bookmarkEnd w:id="168"/>
    </w:p>
    <w:p w14:paraId="4F502EE4" w14:textId="77777777" w:rsidR="00322EAF" w:rsidRPr="00767D54" w:rsidRDefault="00322EAF" w:rsidP="00322EAF"/>
    <w:p w14:paraId="5223D378" w14:textId="77777777" w:rsidR="00322EAF" w:rsidRDefault="00322EAF" w:rsidP="00322EAF">
      <w:pPr>
        <w:pStyle w:val="Heading3"/>
      </w:pPr>
      <w:bookmarkStart w:id="169" w:name="_Toc497994859"/>
      <w:r>
        <w:t>Business Rules</w:t>
      </w:r>
      <w:bookmarkEnd w:id="169"/>
    </w:p>
    <w:p w14:paraId="437478FC" w14:textId="77777777" w:rsidR="00322EAF" w:rsidRPr="00F65548" w:rsidRDefault="00322EAF" w:rsidP="00322EAF"/>
    <w:p w14:paraId="665245F1" w14:textId="77777777" w:rsidR="00322EAF" w:rsidRDefault="00322EAF" w:rsidP="00322EAF">
      <w:pPr>
        <w:pStyle w:val="Heading3"/>
      </w:pPr>
      <w:bookmarkStart w:id="170" w:name="_Toc497994860"/>
      <w:r>
        <w:t>Views</w:t>
      </w:r>
      <w:bookmarkEnd w:id="170"/>
    </w:p>
    <w:p w14:paraId="7D522C0D" w14:textId="77777777" w:rsidR="00322EAF" w:rsidRPr="00767D54" w:rsidRDefault="00322EAF" w:rsidP="00322EAF">
      <w:pPr>
        <w:rPr>
          <w:rFonts w:eastAsia="Times New Roman" w:cs="Times New Roman"/>
        </w:rPr>
      </w:pPr>
    </w:p>
    <w:p w14:paraId="5470F871" w14:textId="77777777" w:rsidR="00322EAF" w:rsidRDefault="00322EAF" w:rsidP="00322EAF">
      <w:pPr>
        <w:pStyle w:val="Heading3"/>
      </w:pPr>
      <w:bookmarkStart w:id="171" w:name="_Toc497994861"/>
      <w:r>
        <w:t>Functions</w:t>
      </w:r>
      <w:bookmarkEnd w:id="171"/>
    </w:p>
    <w:p w14:paraId="0CF7DB80" w14:textId="77777777" w:rsidR="00322EAF" w:rsidRDefault="00322EAF" w:rsidP="00322EAF"/>
    <w:p w14:paraId="1BAC65D0" w14:textId="77777777" w:rsidR="00322EAF" w:rsidRDefault="00322EAF" w:rsidP="00322EAF">
      <w:pPr>
        <w:pStyle w:val="Heading3"/>
      </w:pPr>
      <w:bookmarkStart w:id="172" w:name="_Toc497994862"/>
      <w:r>
        <w:t>Data Objects</w:t>
      </w:r>
      <w:bookmarkEnd w:id="172"/>
    </w:p>
    <w:p w14:paraId="3FCAABC3" w14:textId="77777777" w:rsidR="00322EAF" w:rsidRDefault="00322EAF" w:rsidP="00322EAF"/>
    <w:p w14:paraId="5D2C3174" w14:textId="77777777" w:rsidR="00322EAF" w:rsidRDefault="00322EAF" w:rsidP="00322EAF">
      <w:pPr>
        <w:pStyle w:val="Heading3"/>
      </w:pPr>
      <w:bookmarkStart w:id="173" w:name="_Toc497994863"/>
      <w:r>
        <w:t>Enumerations</w:t>
      </w:r>
      <w:bookmarkEnd w:id="173"/>
    </w:p>
    <w:p w14:paraId="03721246" w14:textId="77777777" w:rsidR="00322EAF" w:rsidRDefault="00322EAF" w:rsidP="00322EAF"/>
    <w:p w14:paraId="4A33C6D2" w14:textId="77777777" w:rsidR="00322EAF" w:rsidRPr="00E32B4E" w:rsidRDefault="00322EAF" w:rsidP="00322EAF">
      <w:pPr>
        <w:pStyle w:val="Heading3"/>
      </w:pPr>
      <w:bookmarkStart w:id="174" w:name="_Toc497994864"/>
      <w:r>
        <w:lastRenderedPageBreak/>
        <w:t>Complexity</w:t>
      </w:r>
      <w:bookmarkEnd w:id="174"/>
    </w:p>
    <w:tbl>
      <w:tblPr>
        <w:tblStyle w:val="TableGrid"/>
        <w:tblW w:w="0" w:type="auto"/>
        <w:tblInd w:w="360" w:type="dxa"/>
        <w:tblLook w:val="04A0" w:firstRow="1" w:lastRow="0" w:firstColumn="1" w:lastColumn="0" w:noHBand="0" w:noVBand="1"/>
      </w:tblPr>
      <w:tblGrid>
        <w:gridCol w:w="2155"/>
        <w:gridCol w:w="913"/>
      </w:tblGrid>
      <w:tr w:rsidR="00322EAF" w:rsidRPr="007445B1" w14:paraId="2CD2F25F" w14:textId="77777777" w:rsidTr="001D0E53">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F5F3364" w14:textId="77777777" w:rsidR="00322EAF" w:rsidRPr="007445B1" w:rsidRDefault="00322EAF" w:rsidP="001D0E53">
            <w:pPr>
              <w:pStyle w:val="TableHeading"/>
            </w:pPr>
          </w:p>
        </w:tc>
        <w:tc>
          <w:tcPr>
            <w:tcW w:w="913" w:type="dxa"/>
            <w:shd w:val="clear" w:color="auto" w:fill="BFBFBF" w:themeFill="background1" w:themeFillShade="BF"/>
          </w:tcPr>
          <w:p w14:paraId="424359A5" w14:textId="77777777" w:rsidR="00322EAF" w:rsidRPr="007445B1" w:rsidRDefault="00322EAF" w:rsidP="001D0E53">
            <w:pPr>
              <w:pStyle w:val="TableHeading"/>
            </w:pPr>
            <w:r>
              <w:t>Count</w:t>
            </w:r>
          </w:p>
        </w:tc>
      </w:tr>
      <w:tr w:rsidR="00322EAF" w:rsidRPr="007445B1" w14:paraId="5F282175" w14:textId="77777777" w:rsidTr="001D0E53">
        <w:tc>
          <w:tcPr>
            <w:tcW w:w="2155" w:type="dxa"/>
          </w:tcPr>
          <w:p w14:paraId="33A901C7" w14:textId="77777777" w:rsidR="00322EAF" w:rsidRPr="007445B1" w:rsidRDefault="00322EAF"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5B5EBE8" w14:textId="77777777" w:rsidR="00322EAF" w:rsidRPr="007445B1" w:rsidRDefault="00322EAF" w:rsidP="001D0E53">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322EAF" w:rsidRPr="007445B1" w14:paraId="43D6578C" w14:textId="77777777" w:rsidTr="001D0E53">
        <w:tc>
          <w:tcPr>
            <w:tcW w:w="2155" w:type="dxa"/>
          </w:tcPr>
          <w:p w14:paraId="21988136" w14:textId="77777777" w:rsidR="00322EAF" w:rsidRPr="007445B1" w:rsidRDefault="00322EAF" w:rsidP="001D0E53">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2A1CA2F" w14:textId="77777777" w:rsidR="00322EAF" w:rsidRPr="007445B1" w:rsidRDefault="00322EAF" w:rsidP="001D0E53">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322EAF" w:rsidRPr="007445B1" w14:paraId="46156513" w14:textId="77777777" w:rsidTr="001D0E53">
        <w:tc>
          <w:tcPr>
            <w:tcW w:w="2155" w:type="dxa"/>
          </w:tcPr>
          <w:p w14:paraId="10E9740C" w14:textId="77777777" w:rsidR="00322EAF" w:rsidRPr="007445B1" w:rsidRDefault="00322EAF"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715B032" w14:textId="77777777" w:rsidR="00322EAF" w:rsidRPr="007445B1" w:rsidRDefault="00322EAF" w:rsidP="001D0E53">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322EAF" w:rsidRPr="007445B1" w14:paraId="3954FA4B" w14:textId="77777777" w:rsidTr="001D0E53">
        <w:tc>
          <w:tcPr>
            <w:tcW w:w="2155" w:type="dxa"/>
          </w:tcPr>
          <w:p w14:paraId="3DD36DDB" w14:textId="77777777" w:rsidR="00322EAF" w:rsidRPr="007445B1" w:rsidRDefault="00322EAF"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732A503C" w14:textId="77777777" w:rsidR="00322EAF" w:rsidRPr="007445B1" w:rsidRDefault="00322EAF" w:rsidP="001D0E53">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322EAF" w:rsidRPr="007445B1" w14:paraId="0E601C47" w14:textId="77777777" w:rsidTr="001D0E53">
        <w:tc>
          <w:tcPr>
            <w:tcW w:w="2155" w:type="dxa"/>
          </w:tcPr>
          <w:p w14:paraId="0C12E9B0" w14:textId="77777777" w:rsidR="00322EAF" w:rsidRPr="007445B1" w:rsidRDefault="00322EAF" w:rsidP="001D0E53">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4C9BC1A1" w14:textId="77777777" w:rsidR="00322EAF" w:rsidRPr="007445B1" w:rsidRDefault="00322EAF" w:rsidP="001D0E53">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22EAF" w:rsidRPr="007445B1" w14:paraId="342FFDA0" w14:textId="77777777" w:rsidTr="001D0E53">
        <w:tc>
          <w:tcPr>
            <w:tcW w:w="2155" w:type="dxa"/>
          </w:tcPr>
          <w:p w14:paraId="18297AA8" w14:textId="77777777" w:rsidR="00322EAF" w:rsidRPr="007445B1" w:rsidRDefault="00322EAF" w:rsidP="001D0E53">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A532E9D" w14:textId="77777777" w:rsidR="00322EAF" w:rsidRPr="007445B1" w:rsidRDefault="00322EAF" w:rsidP="001D0E53">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3021ACA2" w14:textId="77777777" w:rsidR="00322EAF" w:rsidRDefault="00322EAF" w:rsidP="00322EAF">
      <w:pPr>
        <w:pStyle w:val="Heading3"/>
      </w:pPr>
      <w:bookmarkStart w:id="175" w:name="_Toc497994865"/>
      <w:r>
        <w:t>Implementation</w:t>
      </w:r>
      <w:bookmarkEnd w:id="175"/>
    </w:p>
    <w:p w14:paraId="16E87D99" w14:textId="77777777" w:rsidR="00322EAF" w:rsidRDefault="00322EAF" w:rsidP="00322EAF"/>
    <w:p w14:paraId="702719A4" w14:textId="77777777" w:rsidR="00322EAF" w:rsidRDefault="00322EAF" w:rsidP="00322EAF"/>
    <w:p w14:paraId="270F9839" w14:textId="77777777" w:rsidR="00322EAF" w:rsidRDefault="00322EAF" w:rsidP="00322EAF"/>
    <w:p w14:paraId="1C4F8F10" w14:textId="77777777" w:rsidR="00322EAF" w:rsidRDefault="00322EAF" w:rsidP="00322EAF"/>
    <w:p w14:paraId="33300FD0" w14:textId="77777777" w:rsidR="00322EAF" w:rsidRDefault="00322EAF" w:rsidP="00322EAF"/>
    <w:p w14:paraId="55DB5E7A" w14:textId="77777777" w:rsidR="00322EAF" w:rsidRDefault="00322EAF" w:rsidP="00322EAF"/>
    <w:p w14:paraId="5BC445D6" w14:textId="77777777" w:rsidR="00322EAF" w:rsidRDefault="00322EAF" w:rsidP="00322EAF"/>
    <w:p w14:paraId="13B80294" w14:textId="77777777" w:rsidR="00322EAF" w:rsidRDefault="00322EAF" w:rsidP="00322EAF"/>
    <w:p w14:paraId="1547A775" w14:textId="77777777" w:rsidR="00322EAF" w:rsidRDefault="00322EAF" w:rsidP="00322EAF"/>
    <w:p w14:paraId="78EFF61D" w14:textId="77777777" w:rsidR="00322EAF" w:rsidRDefault="00322EAF" w:rsidP="00322EAF"/>
    <w:p w14:paraId="28C1A2BC" w14:textId="77777777" w:rsidR="00322EAF" w:rsidRDefault="00322EAF" w:rsidP="00322EAF"/>
    <w:p w14:paraId="278CC4DD" w14:textId="77777777" w:rsidR="00322EAF" w:rsidRDefault="00322EAF" w:rsidP="00322EAF"/>
    <w:p w14:paraId="5E691F76" w14:textId="77777777" w:rsidR="00322EAF" w:rsidRDefault="00322EAF" w:rsidP="00322EAF"/>
    <w:p w14:paraId="01E8CF28" w14:textId="77777777" w:rsidR="00322EAF" w:rsidRDefault="00322EAF" w:rsidP="00322EAF"/>
    <w:p w14:paraId="5B5FEA7A" w14:textId="77777777" w:rsidR="00322EAF" w:rsidRDefault="00322EAF" w:rsidP="00322EAF"/>
    <w:p w14:paraId="09B325F7" w14:textId="77777777" w:rsidR="00322EAF" w:rsidRDefault="00322EAF" w:rsidP="00322EAF"/>
    <w:p w14:paraId="38C41E77" w14:textId="77777777" w:rsidR="00322EAF" w:rsidRDefault="00322EAF" w:rsidP="00322EAF"/>
    <w:p w14:paraId="56D19BBD" w14:textId="77777777" w:rsidR="00322EAF" w:rsidRDefault="00322EAF" w:rsidP="00322EAF"/>
    <w:p w14:paraId="425079B3" w14:textId="77777777" w:rsidR="00322EAF" w:rsidRDefault="00322EAF" w:rsidP="00322EAF"/>
    <w:p w14:paraId="2459B247" w14:textId="77777777" w:rsidR="00322EAF" w:rsidRDefault="00322EAF" w:rsidP="00322EAF"/>
    <w:p w14:paraId="20191700" w14:textId="77777777" w:rsidR="00322EAF" w:rsidRDefault="00322EAF" w:rsidP="00322EAF"/>
    <w:p w14:paraId="7D94203B" w14:textId="77777777" w:rsidR="00322EAF" w:rsidRPr="0084469B" w:rsidRDefault="00322EAF" w:rsidP="00322EAF"/>
    <w:p w14:paraId="5EAEBBA9" w14:textId="7F19DC68" w:rsidR="00E03D19" w:rsidRDefault="00E03D19" w:rsidP="00E03D19">
      <w:pPr>
        <w:pStyle w:val="Heading2"/>
      </w:pPr>
      <w:bookmarkStart w:id="176" w:name="_Toc497994866"/>
      <w:r>
        <w:lastRenderedPageBreak/>
        <w:t>Tracker List</w:t>
      </w:r>
      <w:bookmarkEnd w:id="176"/>
    </w:p>
    <w:p w14:paraId="70623435" w14:textId="77777777" w:rsidR="00E03D19" w:rsidRPr="00F65548" w:rsidRDefault="00E03D19" w:rsidP="00E03D19"/>
    <w:p w14:paraId="0279D217" w14:textId="77777777" w:rsidR="00E03D19" w:rsidRDefault="00E03D19" w:rsidP="00E03D19">
      <w:pPr>
        <w:pStyle w:val="Heading3"/>
      </w:pPr>
      <w:bookmarkStart w:id="177" w:name="_Toc497994867"/>
      <w:r>
        <w:t>Human Machine Interfaces</w:t>
      </w:r>
      <w:bookmarkEnd w:id="177"/>
    </w:p>
    <w:p w14:paraId="167D6126" w14:textId="269AC2ED" w:rsidR="00E03D19" w:rsidRDefault="00E03D19" w:rsidP="00E03D19">
      <w:pPr>
        <w:pStyle w:val="Image"/>
      </w:pPr>
      <w:r w:rsidRPr="00E03D19">
        <w:drawing>
          <wp:inline distT="0" distB="0" distL="0" distR="0" wp14:anchorId="1A34C176" wp14:editId="2D7EACD3">
            <wp:extent cx="5486400" cy="313639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136392"/>
                    </a:xfrm>
                    <a:prstGeom prst="rect">
                      <a:avLst/>
                    </a:prstGeom>
                  </pic:spPr>
                </pic:pic>
              </a:graphicData>
            </a:graphic>
          </wp:inline>
        </w:drawing>
      </w:r>
    </w:p>
    <w:p w14:paraId="6304A966" w14:textId="7FB68340" w:rsidR="00E03D19" w:rsidRDefault="00E03D19" w:rsidP="00E03D19">
      <w:pPr>
        <w:pStyle w:val="TableCaption"/>
      </w:pPr>
      <w:bookmarkStart w:id="178" w:name="_Toc497994690"/>
      <w:r>
        <w:t xml:space="preserve">Figure </w:t>
      </w:r>
      <w:fldSimple w:instr=" STYLEREF 1 \s ">
        <w:r w:rsidR="00E7615C">
          <w:rPr>
            <w:noProof/>
          </w:rPr>
          <w:t>4</w:t>
        </w:r>
      </w:fldSimple>
      <w:r w:rsidR="00E7615C">
        <w:noBreakHyphen/>
      </w:r>
      <w:fldSimple w:instr=" SEQ Figure \* ARABIC \s 1 ">
        <w:r w:rsidR="00E7615C">
          <w:rPr>
            <w:noProof/>
          </w:rPr>
          <w:t>5</w:t>
        </w:r>
      </w:fldSimple>
      <w:r>
        <w:t>: Tracker Maintenance</w:t>
      </w:r>
      <w:bookmarkEnd w:id="178"/>
    </w:p>
    <w:p w14:paraId="44E3A08C" w14:textId="77777777" w:rsidR="00E03D19" w:rsidRPr="00C365E7" w:rsidRDefault="00E03D19" w:rsidP="00E03D19"/>
    <w:p w14:paraId="6B92E350" w14:textId="77777777" w:rsidR="00E03D19" w:rsidRDefault="00E03D19" w:rsidP="00E03D19">
      <w:pPr>
        <w:pStyle w:val="Heading3"/>
      </w:pPr>
      <w:bookmarkStart w:id="179" w:name="_Toc497994868"/>
      <w:r>
        <w:t>Requirements</w:t>
      </w:r>
      <w:bookmarkEnd w:id="179"/>
    </w:p>
    <w:p w14:paraId="7D2766B3" w14:textId="77777777" w:rsidR="00E03D19" w:rsidRPr="00767D54" w:rsidRDefault="00E03D19" w:rsidP="00E03D19"/>
    <w:p w14:paraId="6B9BDDEE" w14:textId="77777777" w:rsidR="00E03D19" w:rsidRDefault="00E03D19" w:rsidP="00E03D19">
      <w:pPr>
        <w:pStyle w:val="Heading3"/>
      </w:pPr>
      <w:bookmarkStart w:id="180" w:name="_Toc497994869"/>
      <w:r>
        <w:t>Business Rules</w:t>
      </w:r>
      <w:bookmarkEnd w:id="180"/>
    </w:p>
    <w:p w14:paraId="559DEBDF" w14:textId="77777777" w:rsidR="00E03D19" w:rsidRPr="00F65548" w:rsidRDefault="00E03D19" w:rsidP="00E03D19"/>
    <w:p w14:paraId="266E9FF5" w14:textId="77777777" w:rsidR="00E03D19" w:rsidRDefault="00E03D19" w:rsidP="00E03D19">
      <w:pPr>
        <w:pStyle w:val="Heading3"/>
      </w:pPr>
      <w:bookmarkStart w:id="181" w:name="_Toc497994870"/>
      <w:r>
        <w:t>Views</w:t>
      </w:r>
      <w:bookmarkEnd w:id="181"/>
    </w:p>
    <w:p w14:paraId="7CFB3A97" w14:textId="77777777" w:rsidR="00E03D19" w:rsidRPr="00767D54" w:rsidRDefault="00E03D19" w:rsidP="00E03D19">
      <w:pPr>
        <w:rPr>
          <w:rFonts w:eastAsia="Times New Roman" w:cs="Times New Roman"/>
        </w:rPr>
      </w:pPr>
    </w:p>
    <w:p w14:paraId="4D03A2B9" w14:textId="77777777" w:rsidR="00E03D19" w:rsidRDefault="00E03D19" w:rsidP="00E03D19">
      <w:pPr>
        <w:pStyle w:val="Heading3"/>
      </w:pPr>
      <w:bookmarkStart w:id="182" w:name="_Toc497994871"/>
      <w:r>
        <w:t>Functions</w:t>
      </w:r>
      <w:bookmarkEnd w:id="182"/>
    </w:p>
    <w:p w14:paraId="1F867464" w14:textId="77777777" w:rsidR="00E03D19" w:rsidRDefault="00E03D19" w:rsidP="00E03D19"/>
    <w:p w14:paraId="042BEA5C" w14:textId="77777777" w:rsidR="00E03D19" w:rsidRDefault="00E03D19" w:rsidP="00E03D19">
      <w:pPr>
        <w:pStyle w:val="Heading3"/>
      </w:pPr>
      <w:bookmarkStart w:id="183" w:name="_Toc497994872"/>
      <w:r>
        <w:t>Data Objects</w:t>
      </w:r>
      <w:bookmarkEnd w:id="183"/>
    </w:p>
    <w:p w14:paraId="23CA9095" w14:textId="77777777" w:rsidR="00E03D19" w:rsidRDefault="00E03D19" w:rsidP="00E03D19"/>
    <w:p w14:paraId="2D1970B5" w14:textId="77777777" w:rsidR="00E03D19" w:rsidRDefault="00E03D19" w:rsidP="00E03D19">
      <w:pPr>
        <w:pStyle w:val="Heading3"/>
      </w:pPr>
      <w:bookmarkStart w:id="184" w:name="_Toc497994873"/>
      <w:r>
        <w:t>Enumerations</w:t>
      </w:r>
      <w:bookmarkEnd w:id="184"/>
    </w:p>
    <w:p w14:paraId="44059BA8" w14:textId="77777777" w:rsidR="00E03D19" w:rsidRDefault="00E03D19" w:rsidP="00E03D19"/>
    <w:p w14:paraId="263155F2" w14:textId="77777777" w:rsidR="00E03D19" w:rsidRPr="00E32B4E" w:rsidRDefault="00E03D19" w:rsidP="00E03D19">
      <w:pPr>
        <w:pStyle w:val="Heading3"/>
      </w:pPr>
      <w:bookmarkStart w:id="185" w:name="_Toc497994874"/>
      <w:r>
        <w:lastRenderedPageBreak/>
        <w:t>Complexity</w:t>
      </w:r>
      <w:bookmarkEnd w:id="185"/>
    </w:p>
    <w:tbl>
      <w:tblPr>
        <w:tblStyle w:val="TableGrid"/>
        <w:tblW w:w="0" w:type="auto"/>
        <w:tblInd w:w="360" w:type="dxa"/>
        <w:tblLook w:val="04A0" w:firstRow="1" w:lastRow="0" w:firstColumn="1" w:lastColumn="0" w:noHBand="0" w:noVBand="1"/>
      </w:tblPr>
      <w:tblGrid>
        <w:gridCol w:w="2155"/>
        <w:gridCol w:w="913"/>
      </w:tblGrid>
      <w:tr w:rsidR="00E03D19" w:rsidRPr="007445B1" w14:paraId="5E537128" w14:textId="77777777" w:rsidTr="00F061A0">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DBAFD8E" w14:textId="77777777" w:rsidR="00E03D19" w:rsidRPr="007445B1" w:rsidRDefault="00E03D19" w:rsidP="00F061A0">
            <w:pPr>
              <w:pStyle w:val="TableHeading"/>
            </w:pPr>
          </w:p>
        </w:tc>
        <w:tc>
          <w:tcPr>
            <w:tcW w:w="913" w:type="dxa"/>
            <w:shd w:val="clear" w:color="auto" w:fill="BFBFBF" w:themeFill="background1" w:themeFillShade="BF"/>
          </w:tcPr>
          <w:p w14:paraId="199E05DB" w14:textId="77777777" w:rsidR="00E03D19" w:rsidRPr="007445B1" w:rsidRDefault="00E03D19" w:rsidP="00F061A0">
            <w:pPr>
              <w:pStyle w:val="TableHeading"/>
            </w:pPr>
            <w:r>
              <w:t>Count</w:t>
            </w:r>
          </w:p>
        </w:tc>
      </w:tr>
      <w:tr w:rsidR="00E03D19" w:rsidRPr="007445B1" w14:paraId="48595B2D" w14:textId="77777777" w:rsidTr="00F061A0">
        <w:tc>
          <w:tcPr>
            <w:tcW w:w="2155" w:type="dxa"/>
          </w:tcPr>
          <w:p w14:paraId="4228FA20" w14:textId="77777777" w:rsidR="00E03D19" w:rsidRPr="007445B1" w:rsidRDefault="00E03D19"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9107B5C" w14:textId="77777777" w:rsidR="00E03D19" w:rsidRPr="007445B1" w:rsidRDefault="00E03D19" w:rsidP="00F061A0">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E03D19" w:rsidRPr="007445B1" w14:paraId="01E2770B" w14:textId="77777777" w:rsidTr="00F061A0">
        <w:tc>
          <w:tcPr>
            <w:tcW w:w="2155" w:type="dxa"/>
          </w:tcPr>
          <w:p w14:paraId="270BB6A0" w14:textId="77777777" w:rsidR="00E03D19" w:rsidRPr="007445B1" w:rsidRDefault="00E03D19" w:rsidP="00F061A0">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769D379" w14:textId="77777777" w:rsidR="00E03D19" w:rsidRPr="007445B1" w:rsidRDefault="00E03D19" w:rsidP="00F061A0">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E03D19" w:rsidRPr="007445B1" w14:paraId="26D6EA2C" w14:textId="77777777" w:rsidTr="00F061A0">
        <w:tc>
          <w:tcPr>
            <w:tcW w:w="2155" w:type="dxa"/>
          </w:tcPr>
          <w:p w14:paraId="67FD894E" w14:textId="77777777" w:rsidR="00E03D19" w:rsidRPr="007445B1" w:rsidRDefault="00E03D19"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4896AE8" w14:textId="77777777" w:rsidR="00E03D19" w:rsidRPr="007445B1" w:rsidRDefault="00E03D19" w:rsidP="00F061A0">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E03D19" w:rsidRPr="007445B1" w14:paraId="50648237" w14:textId="77777777" w:rsidTr="00F061A0">
        <w:tc>
          <w:tcPr>
            <w:tcW w:w="2155" w:type="dxa"/>
          </w:tcPr>
          <w:p w14:paraId="1DE2740D" w14:textId="77777777" w:rsidR="00E03D19" w:rsidRPr="007445B1" w:rsidRDefault="00E03D19"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38AD6F0" w14:textId="77777777" w:rsidR="00E03D19" w:rsidRPr="007445B1" w:rsidRDefault="00E03D19" w:rsidP="00F061A0">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E03D19" w:rsidRPr="007445B1" w14:paraId="7AACEC0F" w14:textId="77777777" w:rsidTr="00F061A0">
        <w:tc>
          <w:tcPr>
            <w:tcW w:w="2155" w:type="dxa"/>
          </w:tcPr>
          <w:p w14:paraId="3AE44755" w14:textId="77777777" w:rsidR="00E03D19" w:rsidRPr="007445B1" w:rsidRDefault="00E03D19"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62914911" w14:textId="77777777" w:rsidR="00E03D19" w:rsidRPr="007445B1" w:rsidRDefault="00E03D19" w:rsidP="00F061A0">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E03D19" w:rsidRPr="007445B1" w14:paraId="65A15584" w14:textId="77777777" w:rsidTr="00F061A0">
        <w:tc>
          <w:tcPr>
            <w:tcW w:w="2155" w:type="dxa"/>
          </w:tcPr>
          <w:p w14:paraId="56E90850" w14:textId="77777777" w:rsidR="00E03D19" w:rsidRPr="007445B1" w:rsidRDefault="00E03D19" w:rsidP="00F061A0">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4F0D17C" w14:textId="77777777" w:rsidR="00E03D19" w:rsidRPr="007445B1" w:rsidRDefault="00E03D19" w:rsidP="00F061A0">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795A9020" w14:textId="77777777" w:rsidR="00E03D19" w:rsidRDefault="00E03D19" w:rsidP="00E03D19">
      <w:pPr>
        <w:pStyle w:val="Heading3"/>
      </w:pPr>
      <w:bookmarkStart w:id="186" w:name="_Toc497994875"/>
      <w:r>
        <w:t>Implementation</w:t>
      </w:r>
      <w:bookmarkEnd w:id="186"/>
    </w:p>
    <w:p w14:paraId="22582066" w14:textId="77777777" w:rsidR="00E03D19" w:rsidRDefault="00E03D19" w:rsidP="00E03D19"/>
    <w:p w14:paraId="29DFBDCD" w14:textId="77777777" w:rsidR="00E03D19" w:rsidRDefault="00E03D19" w:rsidP="00E03D19"/>
    <w:p w14:paraId="078125A9" w14:textId="77777777" w:rsidR="00E03D19" w:rsidRDefault="00E03D19" w:rsidP="00E03D19"/>
    <w:p w14:paraId="008E831D" w14:textId="77777777" w:rsidR="00E03D19" w:rsidRDefault="00E03D19" w:rsidP="00E03D19"/>
    <w:p w14:paraId="7648A448" w14:textId="77777777" w:rsidR="00E03D19" w:rsidRDefault="00E03D19" w:rsidP="00E03D19"/>
    <w:p w14:paraId="5BD35990" w14:textId="77777777" w:rsidR="00E03D19" w:rsidRDefault="00E03D19" w:rsidP="00E03D19"/>
    <w:p w14:paraId="561FD4FC" w14:textId="77777777" w:rsidR="00E03D19" w:rsidRDefault="00E03D19" w:rsidP="00E03D19"/>
    <w:p w14:paraId="1E3AA210" w14:textId="77777777" w:rsidR="00E03D19" w:rsidRDefault="00E03D19" w:rsidP="00E03D19"/>
    <w:p w14:paraId="4A680379" w14:textId="77777777" w:rsidR="00E03D19" w:rsidRDefault="00E03D19" w:rsidP="00E03D19"/>
    <w:p w14:paraId="135A13A0" w14:textId="77777777" w:rsidR="00E03D19" w:rsidRDefault="00E03D19" w:rsidP="00E03D19"/>
    <w:p w14:paraId="01AF8C5D" w14:textId="77777777" w:rsidR="00E03D19" w:rsidRDefault="00E03D19" w:rsidP="00E03D19"/>
    <w:p w14:paraId="46A877D8" w14:textId="77777777" w:rsidR="00E03D19" w:rsidRDefault="00E03D19" w:rsidP="00E03D19"/>
    <w:p w14:paraId="480A6BD1" w14:textId="77777777" w:rsidR="00E03D19" w:rsidRDefault="00E03D19" w:rsidP="00E03D19"/>
    <w:p w14:paraId="52D7134E" w14:textId="77777777" w:rsidR="00E03D19" w:rsidRDefault="00E03D19" w:rsidP="00E03D19"/>
    <w:p w14:paraId="200C8422" w14:textId="77777777" w:rsidR="00E03D19" w:rsidRDefault="00E03D19" w:rsidP="00E03D19"/>
    <w:p w14:paraId="1B35DC4D" w14:textId="77777777" w:rsidR="00E03D19" w:rsidRDefault="00E03D19" w:rsidP="00E03D19"/>
    <w:p w14:paraId="7C51488A" w14:textId="77777777" w:rsidR="00E03D19" w:rsidRDefault="00E03D19" w:rsidP="00E03D19"/>
    <w:p w14:paraId="5558DCC7" w14:textId="77777777" w:rsidR="00E03D19" w:rsidRDefault="00E03D19" w:rsidP="00E03D19"/>
    <w:p w14:paraId="4D1AA7DE" w14:textId="77777777" w:rsidR="00E03D19" w:rsidRDefault="00E03D19" w:rsidP="00E03D19"/>
    <w:p w14:paraId="12A6C6DE" w14:textId="77777777" w:rsidR="00E03D19" w:rsidRDefault="00E03D19" w:rsidP="00E03D19"/>
    <w:p w14:paraId="2327F69C" w14:textId="77777777" w:rsidR="00E03D19" w:rsidRDefault="00E03D19" w:rsidP="00E03D19"/>
    <w:p w14:paraId="4F2C8ED8" w14:textId="77777777" w:rsidR="00E03D19" w:rsidRPr="0084469B" w:rsidRDefault="00E03D19" w:rsidP="00E03D19"/>
    <w:p w14:paraId="545D2173" w14:textId="20612324" w:rsidR="00E03D19" w:rsidRDefault="00E03D19" w:rsidP="00E03D19">
      <w:pPr>
        <w:pStyle w:val="Heading2"/>
      </w:pPr>
      <w:bookmarkStart w:id="187" w:name="_Toc497994876"/>
      <w:r>
        <w:lastRenderedPageBreak/>
        <w:t>PCD List</w:t>
      </w:r>
      <w:bookmarkEnd w:id="187"/>
    </w:p>
    <w:p w14:paraId="13D923C7" w14:textId="77777777" w:rsidR="00E03D19" w:rsidRPr="00F65548" w:rsidRDefault="00E03D19" w:rsidP="00E03D19"/>
    <w:p w14:paraId="0C3E4B75" w14:textId="77777777" w:rsidR="00E03D19" w:rsidRDefault="00E03D19" w:rsidP="00E03D19">
      <w:pPr>
        <w:pStyle w:val="Heading3"/>
      </w:pPr>
      <w:bookmarkStart w:id="188" w:name="_Toc497994877"/>
      <w:r>
        <w:t>Human Machine Interfaces</w:t>
      </w:r>
      <w:bookmarkEnd w:id="188"/>
    </w:p>
    <w:p w14:paraId="4CE189E4" w14:textId="186388A3" w:rsidR="00E03D19" w:rsidRDefault="00E03D19" w:rsidP="00E03D19">
      <w:pPr>
        <w:pStyle w:val="Image"/>
      </w:pPr>
      <w:r w:rsidRPr="00E03D19">
        <w:drawing>
          <wp:inline distT="0" distB="0" distL="0" distR="0" wp14:anchorId="3D7D9042" wp14:editId="38758F2F">
            <wp:extent cx="5486400" cy="313639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36392"/>
                    </a:xfrm>
                    <a:prstGeom prst="rect">
                      <a:avLst/>
                    </a:prstGeom>
                  </pic:spPr>
                </pic:pic>
              </a:graphicData>
            </a:graphic>
          </wp:inline>
        </w:drawing>
      </w:r>
    </w:p>
    <w:p w14:paraId="0373C720" w14:textId="5F388A09" w:rsidR="00E03D19" w:rsidRDefault="00E03D19" w:rsidP="00E03D19">
      <w:pPr>
        <w:pStyle w:val="TableCaption"/>
      </w:pPr>
      <w:bookmarkStart w:id="189" w:name="_Toc497994691"/>
      <w:r>
        <w:t xml:space="preserve">Figure </w:t>
      </w:r>
      <w:fldSimple w:instr=" STYLEREF 1 \s ">
        <w:r w:rsidR="00E7615C">
          <w:rPr>
            <w:noProof/>
          </w:rPr>
          <w:t>4</w:t>
        </w:r>
      </w:fldSimple>
      <w:r w:rsidR="00E7615C">
        <w:noBreakHyphen/>
      </w:r>
      <w:fldSimple w:instr=" SEQ Figure \* ARABIC \s 1 ">
        <w:r w:rsidR="00E7615C">
          <w:rPr>
            <w:noProof/>
          </w:rPr>
          <w:t>6</w:t>
        </w:r>
      </w:fldSimple>
      <w:r>
        <w:t>: Tracker Maintenance</w:t>
      </w:r>
      <w:bookmarkEnd w:id="189"/>
    </w:p>
    <w:p w14:paraId="0BAABB32" w14:textId="77777777" w:rsidR="00E03D19" w:rsidRPr="00C365E7" w:rsidRDefault="00E03D19" w:rsidP="00E03D19"/>
    <w:p w14:paraId="2FDC12DB" w14:textId="77777777" w:rsidR="00E03D19" w:rsidRDefault="00E03D19" w:rsidP="00E03D19">
      <w:pPr>
        <w:pStyle w:val="Heading3"/>
      </w:pPr>
      <w:bookmarkStart w:id="190" w:name="_Toc497994878"/>
      <w:r>
        <w:t>Requirements</w:t>
      </w:r>
      <w:bookmarkEnd w:id="190"/>
    </w:p>
    <w:p w14:paraId="28CC1D0C" w14:textId="77777777" w:rsidR="00E03D19" w:rsidRPr="00767D54" w:rsidRDefault="00E03D19" w:rsidP="00E03D19"/>
    <w:p w14:paraId="398325C2" w14:textId="77777777" w:rsidR="00E03D19" w:rsidRDefault="00E03D19" w:rsidP="00E03D19">
      <w:pPr>
        <w:pStyle w:val="Heading3"/>
      </w:pPr>
      <w:bookmarkStart w:id="191" w:name="_Toc497994879"/>
      <w:r>
        <w:t>Business Rules</w:t>
      </w:r>
      <w:bookmarkEnd w:id="191"/>
    </w:p>
    <w:p w14:paraId="774C597E" w14:textId="77777777" w:rsidR="00E03D19" w:rsidRPr="00F65548" w:rsidRDefault="00E03D19" w:rsidP="00E03D19"/>
    <w:p w14:paraId="471224B1" w14:textId="77777777" w:rsidR="00E03D19" w:rsidRDefault="00E03D19" w:rsidP="00E03D19">
      <w:pPr>
        <w:pStyle w:val="Heading3"/>
      </w:pPr>
      <w:bookmarkStart w:id="192" w:name="_Toc497994880"/>
      <w:r>
        <w:t>Views</w:t>
      </w:r>
      <w:bookmarkEnd w:id="192"/>
    </w:p>
    <w:p w14:paraId="1E168620" w14:textId="77777777" w:rsidR="00E03D19" w:rsidRPr="00767D54" w:rsidRDefault="00E03D19" w:rsidP="00E03D19">
      <w:pPr>
        <w:rPr>
          <w:rFonts w:eastAsia="Times New Roman" w:cs="Times New Roman"/>
        </w:rPr>
      </w:pPr>
    </w:p>
    <w:p w14:paraId="61243BB6" w14:textId="77777777" w:rsidR="00E03D19" w:rsidRDefault="00E03D19" w:rsidP="00E03D19">
      <w:pPr>
        <w:pStyle w:val="Heading3"/>
      </w:pPr>
      <w:bookmarkStart w:id="193" w:name="_Toc497994881"/>
      <w:r>
        <w:t>Functions</w:t>
      </w:r>
      <w:bookmarkEnd w:id="193"/>
    </w:p>
    <w:p w14:paraId="461396E6" w14:textId="77777777" w:rsidR="00E03D19" w:rsidRDefault="00E03D19" w:rsidP="00E03D19"/>
    <w:p w14:paraId="7890D0F7" w14:textId="77777777" w:rsidR="00E03D19" w:rsidRDefault="00E03D19" w:rsidP="00E03D19">
      <w:pPr>
        <w:pStyle w:val="Heading3"/>
      </w:pPr>
      <w:bookmarkStart w:id="194" w:name="_Toc497994882"/>
      <w:r>
        <w:t>Data Objects</w:t>
      </w:r>
      <w:bookmarkEnd w:id="194"/>
    </w:p>
    <w:p w14:paraId="66AD84A5" w14:textId="77777777" w:rsidR="00E03D19" w:rsidRDefault="00E03D19" w:rsidP="00E03D19"/>
    <w:p w14:paraId="29C6A3F5" w14:textId="77777777" w:rsidR="00E03D19" w:rsidRDefault="00E03D19" w:rsidP="00E03D19">
      <w:pPr>
        <w:pStyle w:val="Heading3"/>
      </w:pPr>
      <w:bookmarkStart w:id="195" w:name="_Toc497994883"/>
      <w:r>
        <w:t>Enumerations</w:t>
      </w:r>
      <w:bookmarkEnd w:id="195"/>
    </w:p>
    <w:p w14:paraId="448CA4B4" w14:textId="77777777" w:rsidR="00E03D19" w:rsidRDefault="00E03D19" w:rsidP="00E03D19"/>
    <w:p w14:paraId="629757CB" w14:textId="77777777" w:rsidR="00E03D19" w:rsidRPr="00E32B4E" w:rsidRDefault="00E03D19" w:rsidP="00E03D19">
      <w:pPr>
        <w:pStyle w:val="Heading3"/>
      </w:pPr>
      <w:bookmarkStart w:id="196" w:name="_Toc497994884"/>
      <w:r>
        <w:lastRenderedPageBreak/>
        <w:t>Complexity</w:t>
      </w:r>
      <w:bookmarkEnd w:id="196"/>
    </w:p>
    <w:tbl>
      <w:tblPr>
        <w:tblStyle w:val="TableGrid"/>
        <w:tblW w:w="0" w:type="auto"/>
        <w:tblInd w:w="360" w:type="dxa"/>
        <w:tblLook w:val="04A0" w:firstRow="1" w:lastRow="0" w:firstColumn="1" w:lastColumn="0" w:noHBand="0" w:noVBand="1"/>
      </w:tblPr>
      <w:tblGrid>
        <w:gridCol w:w="2155"/>
        <w:gridCol w:w="913"/>
      </w:tblGrid>
      <w:tr w:rsidR="00E03D19" w:rsidRPr="007445B1" w14:paraId="3E00CDFC" w14:textId="77777777" w:rsidTr="00F061A0">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30FEEBF" w14:textId="77777777" w:rsidR="00E03D19" w:rsidRPr="007445B1" w:rsidRDefault="00E03D19" w:rsidP="00F061A0">
            <w:pPr>
              <w:pStyle w:val="TableHeading"/>
            </w:pPr>
          </w:p>
        </w:tc>
        <w:tc>
          <w:tcPr>
            <w:tcW w:w="913" w:type="dxa"/>
            <w:shd w:val="clear" w:color="auto" w:fill="BFBFBF" w:themeFill="background1" w:themeFillShade="BF"/>
          </w:tcPr>
          <w:p w14:paraId="7546F3B8" w14:textId="77777777" w:rsidR="00E03D19" w:rsidRPr="007445B1" w:rsidRDefault="00E03D19" w:rsidP="00F061A0">
            <w:pPr>
              <w:pStyle w:val="TableHeading"/>
            </w:pPr>
            <w:r>
              <w:t>Count</w:t>
            </w:r>
          </w:p>
        </w:tc>
      </w:tr>
      <w:tr w:rsidR="00E03D19" w:rsidRPr="007445B1" w14:paraId="47FD40F8" w14:textId="77777777" w:rsidTr="00F061A0">
        <w:tc>
          <w:tcPr>
            <w:tcW w:w="2155" w:type="dxa"/>
          </w:tcPr>
          <w:p w14:paraId="3FEB0501" w14:textId="77777777" w:rsidR="00E03D19" w:rsidRPr="007445B1" w:rsidRDefault="00E03D19"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62BC3A4" w14:textId="77777777" w:rsidR="00E03D19" w:rsidRPr="007445B1" w:rsidRDefault="00E03D19" w:rsidP="00F061A0">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E03D19" w:rsidRPr="007445B1" w14:paraId="6C0DC05C" w14:textId="77777777" w:rsidTr="00F061A0">
        <w:tc>
          <w:tcPr>
            <w:tcW w:w="2155" w:type="dxa"/>
          </w:tcPr>
          <w:p w14:paraId="59B2547E" w14:textId="77777777" w:rsidR="00E03D19" w:rsidRPr="007445B1" w:rsidRDefault="00E03D19" w:rsidP="00F061A0">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9603CEB" w14:textId="77777777" w:rsidR="00E03D19" w:rsidRPr="007445B1" w:rsidRDefault="00E03D19" w:rsidP="00F061A0">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E03D19" w:rsidRPr="007445B1" w14:paraId="2D04FF76" w14:textId="77777777" w:rsidTr="00F061A0">
        <w:tc>
          <w:tcPr>
            <w:tcW w:w="2155" w:type="dxa"/>
          </w:tcPr>
          <w:p w14:paraId="66998414" w14:textId="77777777" w:rsidR="00E03D19" w:rsidRPr="007445B1" w:rsidRDefault="00E03D19"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A6CDA72" w14:textId="77777777" w:rsidR="00E03D19" w:rsidRPr="007445B1" w:rsidRDefault="00E03D19" w:rsidP="00F061A0">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E03D19" w:rsidRPr="007445B1" w14:paraId="5E635E6C" w14:textId="77777777" w:rsidTr="00F061A0">
        <w:tc>
          <w:tcPr>
            <w:tcW w:w="2155" w:type="dxa"/>
          </w:tcPr>
          <w:p w14:paraId="33C9269D" w14:textId="77777777" w:rsidR="00E03D19" w:rsidRPr="007445B1" w:rsidRDefault="00E03D19"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6DB1938" w14:textId="77777777" w:rsidR="00E03D19" w:rsidRPr="007445B1" w:rsidRDefault="00E03D19" w:rsidP="00F061A0">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E03D19" w:rsidRPr="007445B1" w14:paraId="798E91EE" w14:textId="77777777" w:rsidTr="00F061A0">
        <w:tc>
          <w:tcPr>
            <w:tcW w:w="2155" w:type="dxa"/>
          </w:tcPr>
          <w:p w14:paraId="252A3059" w14:textId="77777777" w:rsidR="00E03D19" w:rsidRPr="007445B1" w:rsidRDefault="00E03D19" w:rsidP="00F061A0">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E8D9B60" w14:textId="77777777" w:rsidR="00E03D19" w:rsidRPr="007445B1" w:rsidRDefault="00E03D19" w:rsidP="00F061A0">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E03D19" w:rsidRPr="007445B1" w14:paraId="60B2CEF3" w14:textId="77777777" w:rsidTr="00F061A0">
        <w:tc>
          <w:tcPr>
            <w:tcW w:w="2155" w:type="dxa"/>
          </w:tcPr>
          <w:p w14:paraId="6D81526A" w14:textId="77777777" w:rsidR="00E03D19" w:rsidRPr="007445B1" w:rsidRDefault="00E03D19" w:rsidP="00F061A0">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543AF8F" w14:textId="77777777" w:rsidR="00E03D19" w:rsidRPr="007445B1" w:rsidRDefault="00E03D19" w:rsidP="00F061A0">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46BA1D7D" w14:textId="77777777" w:rsidR="00E03D19" w:rsidRDefault="00E03D19" w:rsidP="00E03D19">
      <w:pPr>
        <w:pStyle w:val="Heading3"/>
      </w:pPr>
      <w:bookmarkStart w:id="197" w:name="_Toc497994885"/>
      <w:r>
        <w:t>Implementation</w:t>
      </w:r>
      <w:bookmarkEnd w:id="197"/>
    </w:p>
    <w:p w14:paraId="6D0A1CC0" w14:textId="77777777" w:rsidR="00E03D19" w:rsidRDefault="00E03D19" w:rsidP="00E03D19"/>
    <w:p w14:paraId="37FDD182" w14:textId="77777777" w:rsidR="00E03D19" w:rsidRDefault="00E03D19" w:rsidP="00E03D19"/>
    <w:p w14:paraId="1F5B4776" w14:textId="77777777" w:rsidR="00E03D19" w:rsidRDefault="00E03D19" w:rsidP="00E03D19"/>
    <w:p w14:paraId="0BD14E8A" w14:textId="77777777" w:rsidR="00E03D19" w:rsidRDefault="00E03D19" w:rsidP="00E03D19"/>
    <w:p w14:paraId="77BEC159" w14:textId="77777777" w:rsidR="00E03D19" w:rsidRDefault="00E03D19" w:rsidP="00E03D19"/>
    <w:p w14:paraId="6C0C5C87" w14:textId="77777777" w:rsidR="00E03D19" w:rsidRDefault="00E03D19" w:rsidP="00E03D19"/>
    <w:p w14:paraId="3146A825" w14:textId="77777777" w:rsidR="00E03D19" w:rsidRDefault="00E03D19" w:rsidP="00E03D19"/>
    <w:p w14:paraId="7EAD6C14" w14:textId="77777777" w:rsidR="00E03D19" w:rsidRDefault="00E03D19" w:rsidP="00E03D19"/>
    <w:p w14:paraId="5E1836E5" w14:textId="77777777" w:rsidR="00E03D19" w:rsidRDefault="00E03D19" w:rsidP="00E03D19"/>
    <w:p w14:paraId="61FEE44D" w14:textId="77777777" w:rsidR="00E03D19" w:rsidRDefault="00E03D19" w:rsidP="00E03D19"/>
    <w:p w14:paraId="0A895A82" w14:textId="77777777" w:rsidR="00E03D19" w:rsidRDefault="00E03D19" w:rsidP="00E03D19"/>
    <w:p w14:paraId="5261DC5B" w14:textId="77777777" w:rsidR="00E03D19" w:rsidRDefault="00E03D19" w:rsidP="00E03D19"/>
    <w:p w14:paraId="0F4F7291" w14:textId="77777777" w:rsidR="00E03D19" w:rsidRDefault="00E03D19" w:rsidP="00E03D19"/>
    <w:p w14:paraId="75EAE08A" w14:textId="77777777" w:rsidR="00E03D19" w:rsidRDefault="00E03D19" w:rsidP="00E03D19"/>
    <w:p w14:paraId="4EB5135B" w14:textId="77777777" w:rsidR="00E03D19" w:rsidRDefault="00E03D19" w:rsidP="00E03D19"/>
    <w:p w14:paraId="13B46267" w14:textId="77777777" w:rsidR="00E03D19" w:rsidRDefault="00E03D19" w:rsidP="00E03D19"/>
    <w:p w14:paraId="0A2FC2D1" w14:textId="77777777" w:rsidR="00E03D19" w:rsidRDefault="00E03D19" w:rsidP="00E03D19"/>
    <w:p w14:paraId="655184A5" w14:textId="77777777" w:rsidR="00E03D19" w:rsidRDefault="00E03D19" w:rsidP="00E03D19"/>
    <w:p w14:paraId="035A9B0B" w14:textId="77777777" w:rsidR="00E03D19" w:rsidRDefault="00E03D19" w:rsidP="00E03D19"/>
    <w:p w14:paraId="45FA9417" w14:textId="77777777" w:rsidR="00E03D19" w:rsidRDefault="00E03D19" w:rsidP="00E03D19"/>
    <w:p w14:paraId="39101ECE" w14:textId="77777777" w:rsidR="00E03D19" w:rsidRDefault="00E03D19" w:rsidP="00E03D19"/>
    <w:p w14:paraId="3A7AA69E" w14:textId="77777777" w:rsidR="00E03D19" w:rsidRPr="0084469B" w:rsidRDefault="00E03D19" w:rsidP="00E03D19"/>
    <w:p w14:paraId="4EDAB9A6" w14:textId="3A295BBF" w:rsidR="00493175" w:rsidRDefault="00493175" w:rsidP="00F915BE">
      <w:pPr>
        <w:pStyle w:val="Heading1"/>
      </w:pPr>
      <w:bookmarkStart w:id="198" w:name="_Toc497994886"/>
      <w:r>
        <w:lastRenderedPageBreak/>
        <w:t>Common Function</w:t>
      </w:r>
      <w:bookmarkEnd w:id="198"/>
    </w:p>
    <w:p w14:paraId="3810E5EE" w14:textId="77777777" w:rsidR="004B0A73" w:rsidRPr="004B0A73" w:rsidRDefault="004B0A73" w:rsidP="004B0A73"/>
    <w:p w14:paraId="7B51A004" w14:textId="77777777" w:rsidR="00406151" w:rsidRDefault="00406151" w:rsidP="00BF4A19">
      <w:pPr>
        <w:pStyle w:val="Heading2"/>
      </w:pPr>
      <w:bookmarkStart w:id="199" w:name="_Toc497994887"/>
      <w:r w:rsidRPr="00BF4A19">
        <w:t>Enumeration</w:t>
      </w:r>
      <w:r>
        <w:t xml:space="preserve"> Helpers</w:t>
      </w:r>
      <w:bookmarkEnd w:id="199"/>
    </w:p>
    <w:p w14:paraId="0574C161" w14:textId="77777777" w:rsidR="00406151" w:rsidRPr="00F65548" w:rsidRDefault="00406151" w:rsidP="00406151"/>
    <w:p w14:paraId="6B2B4688" w14:textId="77777777" w:rsidR="00406151" w:rsidRDefault="00406151" w:rsidP="00BF4A19">
      <w:pPr>
        <w:pStyle w:val="Heading3"/>
      </w:pPr>
      <w:bookmarkStart w:id="200" w:name="_Toc497994888"/>
      <w:r w:rsidRPr="00BF4A19">
        <w:t>Human</w:t>
      </w:r>
      <w:r>
        <w:t xml:space="preserve"> Machine Interfaces</w:t>
      </w:r>
      <w:bookmarkEnd w:id="200"/>
    </w:p>
    <w:p w14:paraId="763DB442" w14:textId="4FA8202A" w:rsidR="00406151" w:rsidRDefault="00197FE0" w:rsidP="00197FE0">
      <w:pPr>
        <w:pStyle w:val="Image"/>
      </w:pPr>
      <w:r>
        <mc:AlternateContent>
          <mc:Choice Requires="wps">
            <w:drawing>
              <wp:anchor distT="0" distB="0" distL="114300" distR="114300" simplePos="0" relativeHeight="251659264" behindDoc="0" locked="0" layoutInCell="1" allowOverlap="1" wp14:anchorId="7FE6D7FA" wp14:editId="75CFC4B6">
                <wp:simplePos x="0" y="0"/>
                <wp:positionH relativeFrom="column">
                  <wp:posOffset>3038475</wp:posOffset>
                </wp:positionH>
                <wp:positionV relativeFrom="paragraph">
                  <wp:posOffset>1734820</wp:posOffset>
                </wp:positionV>
                <wp:extent cx="666750" cy="1571625"/>
                <wp:effectExtent l="57150" t="19050" r="76200" b="104775"/>
                <wp:wrapNone/>
                <wp:docPr id="30" name="Rectangle: Rounded Corners 30"/>
                <wp:cNvGraphicFramePr/>
                <a:graphic xmlns:a="http://schemas.openxmlformats.org/drawingml/2006/main">
                  <a:graphicData uri="http://schemas.microsoft.com/office/word/2010/wordprocessingShape">
                    <wps:wsp>
                      <wps:cNvSpPr/>
                      <wps:spPr>
                        <a:xfrm>
                          <a:off x="0" y="0"/>
                          <a:ext cx="666750" cy="1571625"/>
                        </a:xfrm>
                        <a:prstGeom prst="round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03EFCF" id="Rectangle: Rounded Corners 30" o:spid="_x0000_s1026" style="position:absolute;margin-left:239.25pt;margin-top:136.6pt;width:52.5pt;height:12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" filled="f" strokecolor="red" strokeweight="1pt">
                <v:shadow on="t" color="black" opacity="22937f" origin=",.5" offset="0,.63889mm"/>
              </v:roundrect>
            </w:pict>
          </mc:Fallback>
        </mc:AlternateContent>
      </w:r>
      <w:r w:rsidRPr="00197FE0">
        <w:drawing>
          <wp:inline distT="0" distB="0" distL="0" distR="0" wp14:anchorId="650FF262" wp14:editId="5D180A8E">
            <wp:extent cx="1704975" cy="3352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1314" b="1438"/>
                    <a:stretch/>
                  </pic:blipFill>
                  <pic:spPr bwMode="auto">
                    <a:xfrm>
                      <a:off x="0" y="0"/>
                      <a:ext cx="1704975" cy="3352800"/>
                    </a:xfrm>
                    <a:prstGeom prst="rect">
                      <a:avLst/>
                    </a:prstGeom>
                    <a:ln>
                      <a:noFill/>
                    </a:ln>
                    <a:extLst>
                      <a:ext uri="{53640926-AAD7-44D8-BBD7-CCE9431645EC}">
                        <a14:shadowObscured xmlns:a14="http://schemas.microsoft.com/office/drawing/2010/main"/>
                      </a:ext>
                    </a:extLst>
                  </pic:spPr>
                </pic:pic>
              </a:graphicData>
            </a:graphic>
          </wp:inline>
        </w:drawing>
      </w:r>
    </w:p>
    <w:p w14:paraId="45903A48" w14:textId="54EDDC70" w:rsidR="00197FE0" w:rsidRDefault="00197FE0" w:rsidP="00406151"/>
    <w:p w14:paraId="442E85E9" w14:textId="77777777" w:rsidR="00197FE0" w:rsidRDefault="00197FE0" w:rsidP="00406151"/>
    <w:p w14:paraId="383934B3" w14:textId="77777777" w:rsidR="00406151" w:rsidRPr="00406151" w:rsidRDefault="00406151" w:rsidP="00406151">
      <w:pPr>
        <w:pStyle w:val="Heading4"/>
      </w:pPr>
      <w:bookmarkStart w:id="201" w:name="_Toc497994889"/>
      <w:r>
        <w:t>Drop Down List Box</w:t>
      </w:r>
      <w:bookmarkEnd w:id="201"/>
    </w:p>
    <w:p w14:paraId="05A78016" w14:textId="77777777" w:rsidR="00406151" w:rsidRDefault="00406151" w:rsidP="00E878EE">
      <w:pPr>
        <w:pStyle w:val="Image"/>
      </w:pPr>
      <w:r>
        <w:drawing>
          <wp:inline distT="0" distB="0" distL="0" distR="0" wp14:anchorId="1798F35C" wp14:editId="61BCE0D1">
            <wp:extent cx="2597150" cy="1938655"/>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7150" cy="1938655"/>
                    </a:xfrm>
                    <a:prstGeom prst="rect">
                      <a:avLst/>
                    </a:prstGeom>
                    <a:noFill/>
                  </pic:spPr>
                </pic:pic>
              </a:graphicData>
            </a:graphic>
          </wp:inline>
        </w:drawing>
      </w:r>
    </w:p>
    <w:p w14:paraId="05E9834B" w14:textId="1DE677C0" w:rsidR="00406151" w:rsidRDefault="00660B96" w:rsidP="00660B96">
      <w:pPr>
        <w:pStyle w:val="TableCaption"/>
      </w:pPr>
      <w:bookmarkStart w:id="202" w:name="_Toc497994692"/>
      <w:r>
        <w:t xml:space="preserve">Figure </w:t>
      </w:r>
      <w:fldSimple w:instr=" STYLEREF 1 \s ">
        <w:r w:rsidR="00E7615C">
          <w:rPr>
            <w:noProof/>
          </w:rPr>
          <w:t>5</w:t>
        </w:r>
      </w:fldSimple>
      <w:r w:rsidR="00E7615C">
        <w:noBreakHyphen/>
      </w:r>
      <w:fldSimple w:instr=" SEQ Figure \* ARABIC \s 1 ">
        <w:r w:rsidR="00E7615C">
          <w:rPr>
            <w:noProof/>
          </w:rPr>
          <w:t>1</w:t>
        </w:r>
      </w:fldSimple>
      <w:r>
        <w:t>: Drop Down List Box</w:t>
      </w:r>
      <w:bookmarkEnd w:id="202"/>
    </w:p>
    <w:p w14:paraId="6A5E89AB" w14:textId="77777777" w:rsidR="00406151" w:rsidRPr="00C365E7" w:rsidRDefault="00406151" w:rsidP="00406151"/>
    <w:p w14:paraId="47D45284" w14:textId="77777777" w:rsidR="00406151" w:rsidRDefault="00406151" w:rsidP="00406151">
      <w:pPr>
        <w:pStyle w:val="Heading5"/>
      </w:pPr>
      <w:r>
        <w:lastRenderedPageBreak/>
        <w:t>Requirements</w:t>
      </w:r>
    </w:p>
    <w:p w14:paraId="376E7349" w14:textId="77777777" w:rsidR="00406151" w:rsidRPr="00767D54" w:rsidRDefault="00406151" w:rsidP="00406151"/>
    <w:p w14:paraId="23498F7D" w14:textId="77777777" w:rsidR="00406151" w:rsidRDefault="00406151" w:rsidP="00406151">
      <w:pPr>
        <w:pStyle w:val="Heading5"/>
      </w:pPr>
      <w:r>
        <w:t>Business Rules</w:t>
      </w:r>
    </w:p>
    <w:p w14:paraId="58126B53" w14:textId="77777777" w:rsidR="00406151" w:rsidRPr="00F65548" w:rsidRDefault="00406151" w:rsidP="00406151"/>
    <w:p w14:paraId="55AC42D7" w14:textId="77777777" w:rsidR="00406151" w:rsidRPr="00406151" w:rsidRDefault="00406151" w:rsidP="00406151">
      <w:pPr>
        <w:pStyle w:val="Heading4"/>
      </w:pPr>
      <w:bookmarkStart w:id="203" w:name="_Toc497994890"/>
      <w:r>
        <w:t>Modal</w:t>
      </w:r>
      <w:bookmarkEnd w:id="203"/>
    </w:p>
    <w:p w14:paraId="4C8D1D54" w14:textId="77777777" w:rsidR="00406151" w:rsidRDefault="00406151" w:rsidP="00E878EE">
      <w:pPr>
        <w:pStyle w:val="Image"/>
      </w:pPr>
      <w:r>
        <w:drawing>
          <wp:inline distT="0" distB="0" distL="0" distR="0" wp14:anchorId="2609AE4F" wp14:editId="5C70D441">
            <wp:extent cx="3670300" cy="394462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0300" cy="3944620"/>
                    </a:xfrm>
                    <a:prstGeom prst="rect">
                      <a:avLst/>
                    </a:prstGeom>
                    <a:noFill/>
                  </pic:spPr>
                </pic:pic>
              </a:graphicData>
            </a:graphic>
          </wp:inline>
        </w:drawing>
      </w:r>
    </w:p>
    <w:p w14:paraId="5CAAF695" w14:textId="1D52ADEA" w:rsidR="00406151" w:rsidRDefault="00660B96" w:rsidP="00660B96">
      <w:pPr>
        <w:pStyle w:val="TableCaption"/>
      </w:pPr>
      <w:bookmarkStart w:id="204" w:name="_Toc497994693"/>
      <w:r>
        <w:t xml:space="preserve">Figure </w:t>
      </w:r>
      <w:fldSimple w:instr=" STYLEREF 1 \s ">
        <w:r w:rsidR="00E7615C">
          <w:rPr>
            <w:noProof/>
          </w:rPr>
          <w:t>5</w:t>
        </w:r>
      </w:fldSimple>
      <w:r w:rsidR="00E7615C">
        <w:noBreakHyphen/>
      </w:r>
      <w:fldSimple w:instr=" SEQ Figure \* ARABIC \s 1 ">
        <w:r w:rsidR="00E7615C">
          <w:rPr>
            <w:noProof/>
          </w:rPr>
          <w:t>2</w:t>
        </w:r>
      </w:fldSimple>
      <w:r>
        <w:t>: Enumeration Modal View</w:t>
      </w:r>
      <w:bookmarkEnd w:id="204"/>
    </w:p>
    <w:p w14:paraId="25C28E84" w14:textId="77777777" w:rsidR="00406151" w:rsidRPr="00C365E7" w:rsidRDefault="00406151" w:rsidP="00406151"/>
    <w:p w14:paraId="33E2365F" w14:textId="77777777" w:rsidR="00406151" w:rsidRDefault="00406151" w:rsidP="00406151">
      <w:pPr>
        <w:pStyle w:val="Heading5"/>
      </w:pPr>
      <w:r>
        <w:t>Requirements</w:t>
      </w:r>
    </w:p>
    <w:p w14:paraId="084C9AE1" w14:textId="77777777" w:rsidR="00406151" w:rsidRPr="00767D54" w:rsidRDefault="00406151" w:rsidP="00406151"/>
    <w:p w14:paraId="7DDE5E56" w14:textId="77777777" w:rsidR="00406151" w:rsidRDefault="00406151" w:rsidP="00406151">
      <w:pPr>
        <w:pStyle w:val="Heading5"/>
      </w:pPr>
      <w:r>
        <w:t>Business Rules</w:t>
      </w:r>
    </w:p>
    <w:p w14:paraId="56D5F6B6" w14:textId="77777777" w:rsidR="00406151" w:rsidRPr="00F65548" w:rsidRDefault="00406151" w:rsidP="00406151"/>
    <w:p w14:paraId="69668C7D" w14:textId="77777777" w:rsidR="00406151" w:rsidRDefault="00406151" w:rsidP="00406151">
      <w:pPr>
        <w:pStyle w:val="Heading3"/>
      </w:pPr>
      <w:bookmarkStart w:id="205" w:name="_Toc497994891"/>
      <w:r>
        <w:t>Views</w:t>
      </w:r>
      <w:bookmarkEnd w:id="205"/>
    </w:p>
    <w:p w14:paraId="1E289897" w14:textId="77777777" w:rsidR="00406151" w:rsidRPr="00767D54" w:rsidRDefault="00406151" w:rsidP="00406151">
      <w:pPr>
        <w:rPr>
          <w:rFonts w:eastAsia="Times New Roman" w:cs="Times New Roman"/>
        </w:rPr>
      </w:pPr>
    </w:p>
    <w:p w14:paraId="16729207" w14:textId="77777777" w:rsidR="00406151" w:rsidRDefault="00406151" w:rsidP="00406151">
      <w:pPr>
        <w:pStyle w:val="Heading3"/>
      </w:pPr>
      <w:bookmarkStart w:id="206" w:name="_Toc497994892"/>
      <w:r>
        <w:t>Functions</w:t>
      </w:r>
      <w:bookmarkEnd w:id="206"/>
    </w:p>
    <w:p w14:paraId="4458E0B9" w14:textId="77777777" w:rsidR="00406151" w:rsidRDefault="00406151" w:rsidP="00406151"/>
    <w:p w14:paraId="20B1EC4E" w14:textId="77777777" w:rsidR="00406151" w:rsidRDefault="00406151" w:rsidP="00406151">
      <w:pPr>
        <w:pStyle w:val="Heading3"/>
      </w:pPr>
      <w:bookmarkStart w:id="207" w:name="_Toc497994893"/>
      <w:r>
        <w:lastRenderedPageBreak/>
        <w:t>Data Objects</w:t>
      </w:r>
      <w:bookmarkEnd w:id="207"/>
    </w:p>
    <w:p w14:paraId="64C330AB" w14:textId="77777777" w:rsidR="00406151" w:rsidRDefault="00406151" w:rsidP="00406151"/>
    <w:p w14:paraId="2F2F0323" w14:textId="77777777" w:rsidR="00406151" w:rsidRDefault="00406151" w:rsidP="00406151">
      <w:pPr>
        <w:pStyle w:val="Heading3"/>
      </w:pPr>
      <w:bookmarkStart w:id="208" w:name="_Toc497994894"/>
      <w:r>
        <w:t>Enumerations</w:t>
      </w:r>
      <w:bookmarkEnd w:id="208"/>
    </w:p>
    <w:p w14:paraId="39982896" w14:textId="77777777" w:rsidR="00406151" w:rsidRDefault="00406151" w:rsidP="00406151"/>
    <w:p w14:paraId="1D59D84A" w14:textId="77777777" w:rsidR="00406151" w:rsidRPr="00E32B4E" w:rsidRDefault="00406151" w:rsidP="00406151">
      <w:pPr>
        <w:pStyle w:val="Heading3"/>
      </w:pPr>
      <w:bookmarkStart w:id="209" w:name="_Toc497994895"/>
      <w:r>
        <w:t>Complexity</w:t>
      </w:r>
      <w:bookmarkEnd w:id="209"/>
    </w:p>
    <w:tbl>
      <w:tblPr>
        <w:tblStyle w:val="TableGrid"/>
        <w:tblW w:w="0" w:type="auto"/>
        <w:tblInd w:w="360" w:type="dxa"/>
        <w:tblLook w:val="04A0" w:firstRow="1" w:lastRow="0" w:firstColumn="1" w:lastColumn="0" w:noHBand="0" w:noVBand="1"/>
      </w:tblPr>
      <w:tblGrid>
        <w:gridCol w:w="2155"/>
        <w:gridCol w:w="913"/>
      </w:tblGrid>
      <w:tr w:rsidR="00406151" w:rsidRPr="007445B1" w14:paraId="01070651"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1ACB4189" w14:textId="77777777" w:rsidR="00406151" w:rsidRPr="007445B1" w:rsidRDefault="00406151" w:rsidP="00134C44">
            <w:pPr>
              <w:pStyle w:val="TableHeading"/>
            </w:pPr>
          </w:p>
        </w:tc>
        <w:tc>
          <w:tcPr>
            <w:tcW w:w="913" w:type="dxa"/>
            <w:shd w:val="clear" w:color="auto" w:fill="BFBFBF" w:themeFill="background1" w:themeFillShade="BF"/>
          </w:tcPr>
          <w:p w14:paraId="029DF685" w14:textId="77777777" w:rsidR="00406151" w:rsidRPr="007445B1" w:rsidRDefault="00406151" w:rsidP="00134C44">
            <w:pPr>
              <w:pStyle w:val="TableHeading"/>
            </w:pPr>
            <w:r>
              <w:t>Count</w:t>
            </w:r>
          </w:p>
        </w:tc>
      </w:tr>
      <w:tr w:rsidR="00406151" w:rsidRPr="007445B1" w14:paraId="4DD95303" w14:textId="77777777" w:rsidTr="00134C44">
        <w:tc>
          <w:tcPr>
            <w:tcW w:w="2155" w:type="dxa"/>
          </w:tcPr>
          <w:p w14:paraId="0589F52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88F55C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6246DF2F" w14:textId="77777777" w:rsidTr="00134C44">
        <w:tc>
          <w:tcPr>
            <w:tcW w:w="2155" w:type="dxa"/>
          </w:tcPr>
          <w:p w14:paraId="25528931"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A65E674"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7298EEE2" w14:textId="77777777" w:rsidTr="00134C44">
        <w:tc>
          <w:tcPr>
            <w:tcW w:w="2155" w:type="dxa"/>
          </w:tcPr>
          <w:p w14:paraId="53ECEF4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3A38101"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4C35DD49" w14:textId="77777777" w:rsidTr="00134C44">
        <w:tc>
          <w:tcPr>
            <w:tcW w:w="2155" w:type="dxa"/>
          </w:tcPr>
          <w:p w14:paraId="7011470A"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1DF3D0C"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742E05B7" w14:textId="77777777" w:rsidTr="00134C44">
        <w:tc>
          <w:tcPr>
            <w:tcW w:w="2155" w:type="dxa"/>
          </w:tcPr>
          <w:p w14:paraId="497710E3"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7CFA65C"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022CB124" w14:textId="77777777" w:rsidTr="00134C44">
        <w:tc>
          <w:tcPr>
            <w:tcW w:w="2155" w:type="dxa"/>
          </w:tcPr>
          <w:p w14:paraId="249E25B5"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2195DB4"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07945107" w14:textId="77777777" w:rsidR="00406151" w:rsidRDefault="00406151" w:rsidP="00406151"/>
    <w:p w14:paraId="5FF52DB2" w14:textId="77777777" w:rsidR="00406151" w:rsidRDefault="00406151" w:rsidP="00406151">
      <w:pPr>
        <w:pStyle w:val="Heading2"/>
      </w:pPr>
      <w:bookmarkStart w:id="210" w:name="_Toc497994896"/>
      <w:r>
        <w:t>Enumeration Types</w:t>
      </w:r>
      <w:bookmarkEnd w:id="210"/>
    </w:p>
    <w:p w14:paraId="5BE6E051" w14:textId="77777777" w:rsidR="00406151" w:rsidRPr="00F65548" w:rsidRDefault="00406151" w:rsidP="00406151"/>
    <w:p w14:paraId="43386C1A" w14:textId="77777777" w:rsidR="00406151" w:rsidRDefault="00406151" w:rsidP="00406151">
      <w:pPr>
        <w:pStyle w:val="Heading3"/>
      </w:pPr>
      <w:bookmarkStart w:id="211" w:name="_Toc497994897"/>
      <w:r>
        <w:t>Human Machine Interfaces</w:t>
      </w:r>
      <w:bookmarkEnd w:id="211"/>
    </w:p>
    <w:p w14:paraId="6697F1C4" w14:textId="77777777" w:rsidR="00406151" w:rsidRDefault="00406151" w:rsidP="00E878EE">
      <w:pPr>
        <w:pStyle w:val="Image"/>
      </w:pPr>
      <w:r>
        <w:drawing>
          <wp:inline distT="0" distB="0" distL="0" distR="0" wp14:anchorId="6F8BAD5C" wp14:editId="5C8683E7">
            <wp:extent cx="5486400" cy="3657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pic:spPr>
                </pic:pic>
              </a:graphicData>
            </a:graphic>
          </wp:inline>
        </w:drawing>
      </w:r>
    </w:p>
    <w:p w14:paraId="6E22E19D" w14:textId="03328558" w:rsidR="00406151" w:rsidRDefault="00660B96" w:rsidP="00660B96">
      <w:pPr>
        <w:pStyle w:val="TableCaption"/>
      </w:pPr>
      <w:bookmarkStart w:id="212" w:name="_Toc497994694"/>
      <w:r>
        <w:t xml:space="preserve">Figure </w:t>
      </w:r>
      <w:fldSimple w:instr=" STYLEREF 1 \s ">
        <w:r w:rsidR="00E7615C">
          <w:rPr>
            <w:noProof/>
          </w:rPr>
          <w:t>5</w:t>
        </w:r>
      </w:fldSimple>
      <w:r w:rsidR="00E7615C">
        <w:noBreakHyphen/>
      </w:r>
      <w:fldSimple w:instr=" SEQ Figure \* ARABIC \s 1 ">
        <w:r w:rsidR="00E7615C">
          <w:rPr>
            <w:noProof/>
          </w:rPr>
          <w:t>3</w:t>
        </w:r>
      </w:fldSimple>
      <w:r>
        <w:t>: Enumeration Types</w:t>
      </w:r>
      <w:bookmarkEnd w:id="212"/>
    </w:p>
    <w:p w14:paraId="4B363613" w14:textId="77777777" w:rsidR="00406151" w:rsidRPr="00C365E7" w:rsidRDefault="00406151" w:rsidP="00406151"/>
    <w:p w14:paraId="79C5626C" w14:textId="77777777" w:rsidR="00406151" w:rsidRDefault="00406151" w:rsidP="00406151">
      <w:pPr>
        <w:pStyle w:val="Heading3"/>
      </w:pPr>
      <w:bookmarkStart w:id="213" w:name="_Toc497994898"/>
      <w:r>
        <w:lastRenderedPageBreak/>
        <w:t>Requirements</w:t>
      </w:r>
      <w:bookmarkEnd w:id="213"/>
    </w:p>
    <w:p w14:paraId="245DBC2D" w14:textId="77777777" w:rsidR="00406151" w:rsidRPr="00767D54" w:rsidRDefault="00406151" w:rsidP="00406151"/>
    <w:p w14:paraId="3B08D667" w14:textId="77777777" w:rsidR="00406151" w:rsidRDefault="00406151" w:rsidP="00406151">
      <w:pPr>
        <w:pStyle w:val="Heading3"/>
      </w:pPr>
      <w:bookmarkStart w:id="214" w:name="_Toc497994899"/>
      <w:r>
        <w:t>Business Rules</w:t>
      </w:r>
      <w:bookmarkEnd w:id="214"/>
    </w:p>
    <w:p w14:paraId="5D15EEE7" w14:textId="77777777" w:rsidR="00406151" w:rsidRPr="00F65548" w:rsidRDefault="00406151" w:rsidP="00406151"/>
    <w:p w14:paraId="2D7B0AAE" w14:textId="77777777" w:rsidR="00406151" w:rsidRDefault="00406151" w:rsidP="00406151">
      <w:pPr>
        <w:pStyle w:val="Heading3"/>
      </w:pPr>
      <w:bookmarkStart w:id="215" w:name="_Toc497994900"/>
      <w:r>
        <w:t>Views</w:t>
      </w:r>
      <w:bookmarkEnd w:id="215"/>
    </w:p>
    <w:p w14:paraId="64558B3A" w14:textId="77777777" w:rsidR="00406151" w:rsidRPr="00767D54" w:rsidRDefault="00406151" w:rsidP="00406151">
      <w:pPr>
        <w:rPr>
          <w:rFonts w:eastAsia="Times New Roman" w:cs="Times New Roman"/>
        </w:rPr>
      </w:pPr>
    </w:p>
    <w:p w14:paraId="40CB1DFE" w14:textId="77777777" w:rsidR="00406151" w:rsidRDefault="00406151" w:rsidP="00406151">
      <w:pPr>
        <w:pStyle w:val="Heading3"/>
      </w:pPr>
      <w:bookmarkStart w:id="216" w:name="_Toc497994901"/>
      <w:r>
        <w:t>Functions</w:t>
      </w:r>
      <w:bookmarkEnd w:id="216"/>
    </w:p>
    <w:p w14:paraId="4B4A5EA8" w14:textId="77777777" w:rsidR="00406151" w:rsidRDefault="00406151" w:rsidP="00406151"/>
    <w:p w14:paraId="7F1E3482" w14:textId="77777777" w:rsidR="00406151" w:rsidRDefault="00406151" w:rsidP="00406151">
      <w:pPr>
        <w:pStyle w:val="Heading3"/>
      </w:pPr>
      <w:bookmarkStart w:id="217" w:name="_Toc497994902"/>
      <w:r>
        <w:t>Data Objects</w:t>
      </w:r>
      <w:bookmarkEnd w:id="217"/>
    </w:p>
    <w:p w14:paraId="44D16B7E" w14:textId="77777777" w:rsidR="00406151" w:rsidRDefault="00406151" w:rsidP="00406151"/>
    <w:p w14:paraId="31159BD0" w14:textId="77777777" w:rsidR="00406151" w:rsidRDefault="00406151" w:rsidP="00406151">
      <w:pPr>
        <w:pStyle w:val="Heading3"/>
      </w:pPr>
      <w:bookmarkStart w:id="218" w:name="_Toc497994903"/>
      <w:r>
        <w:t>Enumerations</w:t>
      </w:r>
      <w:bookmarkEnd w:id="218"/>
    </w:p>
    <w:p w14:paraId="250748A4" w14:textId="77777777" w:rsidR="00406151" w:rsidRDefault="00406151" w:rsidP="00406151"/>
    <w:p w14:paraId="237A7965" w14:textId="77777777" w:rsidR="00406151" w:rsidRPr="00E32B4E" w:rsidRDefault="00406151" w:rsidP="00406151">
      <w:pPr>
        <w:pStyle w:val="Heading3"/>
      </w:pPr>
      <w:bookmarkStart w:id="219" w:name="_Toc497994904"/>
      <w:r>
        <w:t>Complexity</w:t>
      </w:r>
      <w:bookmarkEnd w:id="219"/>
    </w:p>
    <w:tbl>
      <w:tblPr>
        <w:tblStyle w:val="TableGrid"/>
        <w:tblW w:w="0" w:type="auto"/>
        <w:tblInd w:w="360" w:type="dxa"/>
        <w:tblLook w:val="04A0" w:firstRow="1" w:lastRow="0" w:firstColumn="1" w:lastColumn="0" w:noHBand="0" w:noVBand="1"/>
      </w:tblPr>
      <w:tblGrid>
        <w:gridCol w:w="2155"/>
        <w:gridCol w:w="913"/>
      </w:tblGrid>
      <w:tr w:rsidR="00406151" w:rsidRPr="007445B1" w14:paraId="260192DB"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C8FEBEA" w14:textId="77777777" w:rsidR="00406151" w:rsidRPr="007445B1" w:rsidRDefault="00406151" w:rsidP="00134C44">
            <w:pPr>
              <w:pStyle w:val="TableHeading"/>
            </w:pPr>
          </w:p>
        </w:tc>
        <w:tc>
          <w:tcPr>
            <w:tcW w:w="913" w:type="dxa"/>
            <w:shd w:val="clear" w:color="auto" w:fill="BFBFBF" w:themeFill="background1" w:themeFillShade="BF"/>
          </w:tcPr>
          <w:p w14:paraId="285A29C8" w14:textId="77777777" w:rsidR="00406151" w:rsidRPr="007445B1" w:rsidRDefault="00406151" w:rsidP="00134C44">
            <w:pPr>
              <w:pStyle w:val="TableHeading"/>
            </w:pPr>
            <w:r>
              <w:t>Count</w:t>
            </w:r>
          </w:p>
        </w:tc>
      </w:tr>
      <w:tr w:rsidR="00406151" w:rsidRPr="007445B1" w14:paraId="5078D5ED" w14:textId="77777777" w:rsidTr="00134C44">
        <w:tc>
          <w:tcPr>
            <w:tcW w:w="2155" w:type="dxa"/>
          </w:tcPr>
          <w:p w14:paraId="256BB40D"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FE71E0E"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356D181F" w14:textId="77777777" w:rsidTr="00134C44">
        <w:tc>
          <w:tcPr>
            <w:tcW w:w="2155" w:type="dxa"/>
          </w:tcPr>
          <w:p w14:paraId="46B3D2F1"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BB04C53" w14:textId="77777777" w:rsidR="00406151" w:rsidRPr="007445B1" w:rsidRDefault="003C08E9"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406151" w:rsidRPr="007445B1" w14:paraId="0BC3C137" w14:textId="77777777" w:rsidTr="00134C44">
        <w:tc>
          <w:tcPr>
            <w:tcW w:w="2155" w:type="dxa"/>
          </w:tcPr>
          <w:p w14:paraId="35431C6D"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AA66028"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68840574" w14:textId="77777777" w:rsidTr="00134C44">
        <w:tc>
          <w:tcPr>
            <w:tcW w:w="2155" w:type="dxa"/>
          </w:tcPr>
          <w:p w14:paraId="6FD816E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FF4419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w:t>
            </w:r>
          </w:p>
        </w:tc>
      </w:tr>
      <w:tr w:rsidR="00406151" w:rsidRPr="007445B1" w14:paraId="13F51BF4" w14:textId="77777777" w:rsidTr="00134C44">
        <w:tc>
          <w:tcPr>
            <w:tcW w:w="2155" w:type="dxa"/>
          </w:tcPr>
          <w:p w14:paraId="2BD232AC"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9EEA9CE"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7EE1C350" w14:textId="77777777" w:rsidTr="00134C44">
        <w:tc>
          <w:tcPr>
            <w:tcW w:w="2155" w:type="dxa"/>
          </w:tcPr>
          <w:p w14:paraId="3D3E2A7F"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4F10F39"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5</w:t>
            </w:r>
            <w:r>
              <w:rPr>
                <w:rFonts w:asciiTheme="minorHAnsi" w:eastAsiaTheme="minorEastAsia" w:hAnsi="Calibri"/>
                <w:color w:val="000000" w:themeColor="text1"/>
                <w:kern w:val="24"/>
                <w:szCs w:val="24"/>
              </w:rPr>
              <w:fldChar w:fldCharType="end"/>
            </w:r>
          </w:p>
        </w:tc>
      </w:tr>
    </w:tbl>
    <w:p w14:paraId="360ECA73" w14:textId="441393B2" w:rsidR="00406151" w:rsidRDefault="00910372" w:rsidP="00910372">
      <w:pPr>
        <w:pStyle w:val="Heading3"/>
      </w:pPr>
      <w:bookmarkStart w:id="220" w:name="_Toc497994905"/>
      <w:r>
        <w:lastRenderedPageBreak/>
        <w:t>Implementation</w:t>
      </w:r>
      <w:bookmarkEnd w:id="220"/>
    </w:p>
    <w:p w14:paraId="1052FFAF" w14:textId="099D2486" w:rsidR="00910372" w:rsidRDefault="0084469B" w:rsidP="0084469B">
      <w:pPr>
        <w:pStyle w:val="Image"/>
      </w:pPr>
      <w:r w:rsidRPr="0084469B">
        <w:drawing>
          <wp:inline distT="0" distB="0" distL="0" distR="0" wp14:anchorId="6C8EEDB0" wp14:editId="1581916F">
            <wp:extent cx="5486400" cy="313639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136392"/>
                    </a:xfrm>
                    <a:prstGeom prst="rect">
                      <a:avLst/>
                    </a:prstGeom>
                  </pic:spPr>
                </pic:pic>
              </a:graphicData>
            </a:graphic>
          </wp:inline>
        </w:drawing>
      </w:r>
    </w:p>
    <w:p w14:paraId="50184F8B" w14:textId="4E0A543B" w:rsidR="00910372" w:rsidRDefault="0084469B" w:rsidP="0084469B">
      <w:pPr>
        <w:pStyle w:val="FigureCaption"/>
      </w:pPr>
      <w:bookmarkStart w:id="221" w:name="_Toc497994695"/>
      <w:r>
        <w:t xml:space="preserve">Figure </w:t>
      </w:r>
      <w:fldSimple w:instr=" STYLEREF 1 \s ">
        <w:r w:rsidR="00E7615C">
          <w:rPr>
            <w:noProof/>
          </w:rPr>
          <w:t>5</w:t>
        </w:r>
      </w:fldSimple>
      <w:r w:rsidR="00E7615C">
        <w:noBreakHyphen/>
      </w:r>
      <w:fldSimple w:instr=" SEQ Figure \* ARABIC \s 1 ">
        <w:r w:rsidR="00E7615C">
          <w:rPr>
            <w:noProof/>
          </w:rPr>
          <w:t>4</w:t>
        </w:r>
      </w:fldSimple>
      <w:r>
        <w:t>: Enumeration Type and Value Maintenance</w:t>
      </w:r>
      <w:bookmarkEnd w:id="221"/>
    </w:p>
    <w:p w14:paraId="546BE31D" w14:textId="46A4999E" w:rsidR="00910372" w:rsidRDefault="00910372" w:rsidP="00406151"/>
    <w:p w14:paraId="33A61B90" w14:textId="0296B6B1" w:rsidR="0084469B" w:rsidRDefault="0084469B" w:rsidP="00406151"/>
    <w:p w14:paraId="6AEB4C29" w14:textId="59F5D0FB" w:rsidR="0084469B" w:rsidRDefault="0084469B" w:rsidP="00406151"/>
    <w:p w14:paraId="465F164F" w14:textId="559F22A9" w:rsidR="0084469B" w:rsidRDefault="0084469B" w:rsidP="00406151"/>
    <w:p w14:paraId="55017E64" w14:textId="4E881B84" w:rsidR="0084469B" w:rsidRDefault="0084469B" w:rsidP="00406151"/>
    <w:p w14:paraId="56946939" w14:textId="7D05454E" w:rsidR="0084469B" w:rsidRDefault="0084469B" w:rsidP="00406151"/>
    <w:p w14:paraId="4E40C7D5" w14:textId="77777777" w:rsidR="0084469B" w:rsidRDefault="0084469B" w:rsidP="00406151"/>
    <w:p w14:paraId="351DB3E5" w14:textId="77777777" w:rsidR="0084469B" w:rsidRDefault="0084469B" w:rsidP="00406151"/>
    <w:p w14:paraId="70797750" w14:textId="77777777" w:rsidR="00406151" w:rsidRDefault="00406151" w:rsidP="00406151">
      <w:pPr>
        <w:pStyle w:val="Heading2"/>
      </w:pPr>
      <w:bookmarkStart w:id="222" w:name="_Toc497994906"/>
      <w:r>
        <w:t>Enumeration Values</w:t>
      </w:r>
      <w:bookmarkEnd w:id="222"/>
    </w:p>
    <w:p w14:paraId="7EE33A96" w14:textId="77777777" w:rsidR="00406151" w:rsidRPr="00F65548" w:rsidRDefault="00406151" w:rsidP="00406151"/>
    <w:p w14:paraId="6E4B7683" w14:textId="77777777" w:rsidR="00406151" w:rsidRDefault="00406151" w:rsidP="00406151">
      <w:pPr>
        <w:pStyle w:val="Heading3"/>
      </w:pPr>
      <w:bookmarkStart w:id="223" w:name="_Toc497994907"/>
      <w:r>
        <w:lastRenderedPageBreak/>
        <w:t>Human Machine Interfaces</w:t>
      </w:r>
      <w:bookmarkEnd w:id="223"/>
    </w:p>
    <w:p w14:paraId="600E80B1" w14:textId="77777777" w:rsidR="00406151" w:rsidRDefault="00406151" w:rsidP="00E878EE">
      <w:pPr>
        <w:pStyle w:val="Image"/>
      </w:pPr>
      <w:r>
        <w:drawing>
          <wp:inline distT="0" distB="0" distL="0" distR="0" wp14:anchorId="2F7F1AE6" wp14:editId="3A37A533">
            <wp:extent cx="5486400" cy="3657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pic:spPr>
                </pic:pic>
              </a:graphicData>
            </a:graphic>
          </wp:inline>
        </w:drawing>
      </w:r>
    </w:p>
    <w:p w14:paraId="276BDEF1" w14:textId="36A06436" w:rsidR="00406151" w:rsidRDefault="00660B96" w:rsidP="00660B96">
      <w:pPr>
        <w:pStyle w:val="TableCaption"/>
      </w:pPr>
      <w:bookmarkStart w:id="224" w:name="_Toc497994696"/>
      <w:r>
        <w:t xml:space="preserve">Figure </w:t>
      </w:r>
      <w:fldSimple w:instr=" STYLEREF 1 \s ">
        <w:r w:rsidR="00E7615C">
          <w:rPr>
            <w:noProof/>
          </w:rPr>
          <w:t>5</w:t>
        </w:r>
      </w:fldSimple>
      <w:r w:rsidR="00E7615C">
        <w:noBreakHyphen/>
      </w:r>
      <w:fldSimple w:instr=" SEQ Figure \* ARABIC \s 1 ">
        <w:r w:rsidR="00E7615C">
          <w:rPr>
            <w:noProof/>
          </w:rPr>
          <w:t>5</w:t>
        </w:r>
      </w:fldSimple>
      <w:r>
        <w:t>: Enumeration Values</w:t>
      </w:r>
      <w:bookmarkEnd w:id="224"/>
    </w:p>
    <w:p w14:paraId="705498D1" w14:textId="77777777" w:rsidR="00406151" w:rsidRPr="00C365E7" w:rsidRDefault="00406151" w:rsidP="00406151"/>
    <w:p w14:paraId="78777EE3" w14:textId="77777777" w:rsidR="00406151" w:rsidRDefault="00406151" w:rsidP="00406151">
      <w:pPr>
        <w:pStyle w:val="Heading3"/>
      </w:pPr>
      <w:bookmarkStart w:id="225" w:name="_Toc497994908"/>
      <w:r>
        <w:t>Requirements</w:t>
      </w:r>
      <w:bookmarkEnd w:id="225"/>
    </w:p>
    <w:p w14:paraId="1B4BB923" w14:textId="77777777" w:rsidR="00406151" w:rsidRPr="00767D54" w:rsidRDefault="00406151" w:rsidP="00406151"/>
    <w:p w14:paraId="430A3221" w14:textId="77777777" w:rsidR="00406151" w:rsidRDefault="00406151" w:rsidP="00406151">
      <w:pPr>
        <w:pStyle w:val="Heading3"/>
      </w:pPr>
      <w:bookmarkStart w:id="226" w:name="_Toc497994909"/>
      <w:r>
        <w:t>Business Rules</w:t>
      </w:r>
      <w:bookmarkEnd w:id="226"/>
    </w:p>
    <w:p w14:paraId="79320196" w14:textId="77777777" w:rsidR="00406151" w:rsidRPr="00F65548" w:rsidRDefault="00406151" w:rsidP="00406151"/>
    <w:p w14:paraId="0E73E363" w14:textId="77777777" w:rsidR="00406151" w:rsidRDefault="00406151" w:rsidP="00406151">
      <w:pPr>
        <w:pStyle w:val="Heading3"/>
      </w:pPr>
      <w:bookmarkStart w:id="227" w:name="_Toc497994910"/>
      <w:r>
        <w:t>Views</w:t>
      </w:r>
      <w:bookmarkEnd w:id="227"/>
    </w:p>
    <w:p w14:paraId="0EE7053D" w14:textId="77777777" w:rsidR="00406151" w:rsidRPr="00767D54" w:rsidRDefault="00406151" w:rsidP="00406151">
      <w:pPr>
        <w:rPr>
          <w:rFonts w:eastAsia="Times New Roman" w:cs="Times New Roman"/>
        </w:rPr>
      </w:pPr>
    </w:p>
    <w:p w14:paraId="4FC0B872" w14:textId="77777777" w:rsidR="00406151" w:rsidRDefault="00406151" w:rsidP="00406151">
      <w:pPr>
        <w:pStyle w:val="Heading3"/>
      </w:pPr>
      <w:bookmarkStart w:id="228" w:name="_Toc497994911"/>
      <w:r>
        <w:t>Functions</w:t>
      </w:r>
      <w:bookmarkEnd w:id="228"/>
    </w:p>
    <w:p w14:paraId="2F70CB9A" w14:textId="77777777" w:rsidR="00406151" w:rsidRDefault="00406151" w:rsidP="00406151"/>
    <w:p w14:paraId="153F92CA" w14:textId="77777777" w:rsidR="00406151" w:rsidRDefault="00406151" w:rsidP="00406151">
      <w:pPr>
        <w:pStyle w:val="Heading3"/>
      </w:pPr>
      <w:bookmarkStart w:id="229" w:name="_Toc497994912"/>
      <w:r>
        <w:t>Data Objects</w:t>
      </w:r>
      <w:bookmarkEnd w:id="229"/>
    </w:p>
    <w:p w14:paraId="42EEF991" w14:textId="77777777" w:rsidR="00406151" w:rsidRDefault="00406151" w:rsidP="00406151"/>
    <w:p w14:paraId="64E913A1" w14:textId="77777777" w:rsidR="00406151" w:rsidRDefault="00406151" w:rsidP="00406151">
      <w:pPr>
        <w:pStyle w:val="Heading3"/>
      </w:pPr>
      <w:bookmarkStart w:id="230" w:name="_Toc497994913"/>
      <w:r>
        <w:t>Enumerations</w:t>
      </w:r>
      <w:bookmarkEnd w:id="230"/>
    </w:p>
    <w:p w14:paraId="5CA2ED2A" w14:textId="77777777" w:rsidR="00406151" w:rsidRDefault="00406151" w:rsidP="00406151"/>
    <w:p w14:paraId="717150C0" w14:textId="77777777" w:rsidR="00406151" w:rsidRPr="00E32B4E" w:rsidRDefault="00406151" w:rsidP="00406151">
      <w:pPr>
        <w:pStyle w:val="Heading3"/>
      </w:pPr>
      <w:bookmarkStart w:id="231" w:name="_Toc497994914"/>
      <w:r>
        <w:lastRenderedPageBreak/>
        <w:t>Complexity</w:t>
      </w:r>
      <w:bookmarkEnd w:id="231"/>
    </w:p>
    <w:tbl>
      <w:tblPr>
        <w:tblStyle w:val="TableGrid"/>
        <w:tblW w:w="0" w:type="auto"/>
        <w:tblInd w:w="360" w:type="dxa"/>
        <w:tblLook w:val="04A0" w:firstRow="1" w:lastRow="0" w:firstColumn="1" w:lastColumn="0" w:noHBand="0" w:noVBand="1"/>
      </w:tblPr>
      <w:tblGrid>
        <w:gridCol w:w="2155"/>
        <w:gridCol w:w="913"/>
      </w:tblGrid>
      <w:tr w:rsidR="00406151" w:rsidRPr="007445B1" w14:paraId="15BEDC73"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2333D68E" w14:textId="77777777" w:rsidR="00406151" w:rsidRPr="007445B1" w:rsidRDefault="00406151" w:rsidP="00134C44">
            <w:pPr>
              <w:pStyle w:val="TableHeading"/>
            </w:pPr>
          </w:p>
        </w:tc>
        <w:tc>
          <w:tcPr>
            <w:tcW w:w="913" w:type="dxa"/>
            <w:shd w:val="clear" w:color="auto" w:fill="BFBFBF" w:themeFill="background1" w:themeFillShade="BF"/>
          </w:tcPr>
          <w:p w14:paraId="16BAC25B" w14:textId="77777777" w:rsidR="00406151" w:rsidRPr="007445B1" w:rsidRDefault="00406151" w:rsidP="00134C44">
            <w:pPr>
              <w:pStyle w:val="TableHeading"/>
            </w:pPr>
            <w:r>
              <w:t>Count</w:t>
            </w:r>
          </w:p>
        </w:tc>
      </w:tr>
      <w:tr w:rsidR="00406151" w:rsidRPr="007445B1" w14:paraId="2F232684" w14:textId="77777777" w:rsidTr="00134C44">
        <w:tc>
          <w:tcPr>
            <w:tcW w:w="2155" w:type="dxa"/>
          </w:tcPr>
          <w:p w14:paraId="561BF4E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098E320F"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49F50E42" w14:textId="77777777" w:rsidTr="00134C44">
        <w:tc>
          <w:tcPr>
            <w:tcW w:w="2155" w:type="dxa"/>
          </w:tcPr>
          <w:p w14:paraId="72897137"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DC92DF7" w14:textId="77777777" w:rsidR="00406151" w:rsidRPr="007445B1" w:rsidRDefault="003C08E9"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1</w:t>
            </w:r>
          </w:p>
        </w:tc>
      </w:tr>
      <w:tr w:rsidR="00406151" w:rsidRPr="007445B1" w14:paraId="3E8ECF5D" w14:textId="77777777" w:rsidTr="00134C44">
        <w:tc>
          <w:tcPr>
            <w:tcW w:w="2155" w:type="dxa"/>
          </w:tcPr>
          <w:p w14:paraId="5930D649"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199A655"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295A2968" w14:textId="77777777" w:rsidTr="00134C44">
        <w:tc>
          <w:tcPr>
            <w:tcW w:w="2155" w:type="dxa"/>
          </w:tcPr>
          <w:p w14:paraId="07B5FD61"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BC61680"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2</w:t>
            </w:r>
          </w:p>
        </w:tc>
      </w:tr>
      <w:tr w:rsidR="00406151" w:rsidRPr="007445B1" w14:paraId="3D615C16" w14:textId="77777777" w:rsidTr="00134C44">
        <w:tc>
          <w:tcPr>
            <w:tcW w:w="2155" w:type="dxa"/>
          </w:tcPr>
          <w:p w14:paraId="02F34CD5"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4AD736E2"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02BDDE5F" w14:textId="77777777" w:rsidTr="00134C44">
        <w:tc>
          <w:tcPr>
            <w:tcW w:w="2155" w:type="dxa"/>
          </w:tcPr>
          <w:p w14:paraId="5B169C9F"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D83576E"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7</w:t>
            </w:r>
            <w:r>
              <w:rPr>
                <w:rFonts w:asciiTheme="minorHAnsi" w:eastAsiaTheme="minorEastAsia" w:hAnsi="Calibri"/>
                <w:color w:val="000000" w:themeColor="text1"/>
                <w:kern w:val="24"/>
                <w:szCs w:val="24"/>
              </w:rPr>
              <w:fldChar w:fldCharType="end"/>
            </w:r>
          </w:p>
        </w:tc>
      </w:tr>
    </w:tbl>
    <w:p w14:paraId="490899F5" w14:textId="77777777" w:rsidR="00406151" w:rsidRDefault="00406151" w:rsidP="00406151"/>
    <w:p w14:paraId="6A0735BA" w14:textId="77777777" w:rsidR="00406151" w:rsidRDefault="00406151" w:rsidP="00406151">
      <w:pPr>
        <w:pStyle w:val="Heading2"/>
      </w:pPr>
      <w:bookmarkStart w:id="232" w:name="_Toc497994915"/>
      <w:r>
        <w:t>Enumeration Value Associations</w:t>
      </w:r>
      <w:bookmarkEnd w:id="232"/>
    </w:p>
    <w:p w14:paraId="31A51CBA" w14:textId="77777777" w:rsidR="00406151" w:rsidRPr="00F65548" w:rsidRDefault="00406151" w:rsidP="00406151"/>
    <w:p w14:paraId="264BE496" w14:textId="77777777" w:rsidR="00406151" w:rsidRDefault="00406151" w:rsidP="00406151">
      <w:pPr>
        <w:pStyle w:val="Heading3"/>
      </w:pPr>
      <w:bookmarkStart w:id="233" w:name="_Toc497994916"/>
      <w:r>
        <w:t>Human Machine Interfaces</w:t>
      </w:r>
      <w:bookmarkEnd w:id="233"/>
    </w:p>
    <w:p w14:paraId="488D203D" w14:textId="77777777" w:rsidR="00406151" w:rsidRDefault="00406151" w:rsidP="00E878EE">
      <w:pPr>
        <w:pStyle w:val="Image"/>
      </w:pPr>
    </w:p>
    <w:p w14:paraId="691AA484" w14:textId="77777777" w:rsidR="00406151" w:rsidRDefault="00406151" w:rsidP="00406151"/>
    <w:p w14:paraId="3E264C6C" w14:textId="77777777" w:rsidR="00406151" w:rsidRPr="00C365E7" w:rsidRDefault="00406151" w:rsidP="00406151"/>
    <w:p w14:paraId="5E4E975C" w14:textId="77777777" w:rsidR="00406151" w:rsidRDefault="00406151" w:rsidP="00406151">
      <w:pPr>
        <w:pStyle w:val="Heading3"/>
      </w:pPr>
      <w:bookmarkStart w:id="234" w:name="_Toc497994917"/>
      <w:r>
        <w:t>Requirements</w:t>
      </w:r>
      <w:bookmarkEnd w:id="234"/>
    </w:p>
    <w:p w14:paraId="0811933F" w14:textId="77777777" w:rsidR="00406151" w:rsidRPr="00767D54" w:rsidRDefault="00406151" w:rsidP="00406151"/>
    <w:p w14:paraId="254A7DCD" w14:textId="77777777" w:rsidR="00406151" w:rsidRDefault="00406151" w:rsidP="00406151">
      <w:pPr>
        <w:pStyle w:val="Heading3"/>
      </w:pPr>
      <w:bookmarkStart w:id="235" w:name="_Toc497994918"/>
      <w:r>
        <w:t>Business Rules</w:t>
      </w:r>
      <w:bookmarkEnd w:id="235"/>
    </w:p>
    <w:p w14:paraId="35C8F7DE" w14:textId="77777777" w:rsidR="00406151" w:rsidRPr="00F65548" w:rsidRDefault="00406151" w:rsidP="00406151"/>
    <w:p w14:paraId="79D9C3AE" w14:textId="77777777" w:rsidR="00406151" w:rsidRDefault="00406151" w:rsidP="00406151">
      <w:pPr>
        <w:pStyle w:val="Heading3"/>
      </w:pPr>
      <w:bookmarkStart w:id="236" w:name="_Toc497994919"/>
      <w:r>
        <w:t>Views</w:t>
      </w:r>
      <w:bookmarkEnd w:id="236"/>
    </w:p>
    <w:p w14:paraId="3234E7B8" w14:textId="77777777" w:rsidR="00406151" w:rsidRPr="00767D54" w:rsidRDefault="00406151" w:rsidP="00406151">
      <w:pPr>
        <w:rPr>
          <w:rFonts w:eastAsia="Times New Roman" w:cs="Times New Roman"/>
        </w:rPr>
      </w:pPr>
    </w:p>
    <w:p w14:paraId="32AA3AE9" w14:textId="77777777" w:rsidR="00406151" w:rsidRDefault="00406151" w:rsidP="00406151">
      <w:pPr>
        <w:pStyle w:val="Heading3"/>
      </w:pPr>
      <w:bookmarkStart w:id="237" w:name="_Toc497994920"/>
      <w:r>
        <w:t>Functions</w:t>
      </w:r>
      <w:bookmarkEnd w:id="237"/>
    </w:p>
    <w:p w14:paraId="47A2D7E8" w14:textId="77777777" w:rsidR="00406151" w:rsidRDefault="00406151" w:rsidP="00406151"/>
    <w:p w14:paraId="4D41C243" w14:textId="77777777" w:rsidR="00406151" w:rsidRDefault="00406151" w:rsidP="00406151">
      <w:pPr>
        <w:pStyle w:val="Heading3"/>
      </w:pPr>
      <w:bookmarkStart w:id="238" w:name="_Toc497994921"/>
      <w:r>
        <w:t>Data Objects</w:t>
      </w:r>
      <w:bookmarkEnd w:id="238"/>
    </w:p>
    <w:p w14:paraId="6EC65C27" w14:textId="77777777" w:rsidR="00406151" w:rsidRDefault="00406151" w:rsidP="00406151"/>
    <w:p w14:paraId="4ACA3FE0" w14:textId="77777777" w:rsidR="00406151" w:rsidRDefault="00406151" w:rsidP="00406151">
      <w:pPr>
        <w:pStyle w:val="Heading3"/>
      </w:pPr>
      <w:bookmarkStart w:id="239" w:name="_Toc497994922"/>
      <w:r>
        <w:t>Enumerations</w:t>
      </w:r>
      <w:bookmarkEnd w:id="239"/>
    </w:p>
    <w:p w14:paraId="4C014A05" w14:textId="77777777" w:rsidR="00406151" w:rsidRDefault="00406151" w:rsidP="00406151"/>
    <w:p w14:paraId="68816CE4" w14:textId="77777777" w:rsidR="00406151" w:rsidRPr="00E32B4E" w:rsidRDefault="00406151" w:rsidP="00406151">
      <w:pPr>
        <w:pStyle w:val="Heading3"/>
      </w:pPr>
      <w:bookmarkStart w:id="240" w:name="_Toc497994923"/>
      <w:r>
        <w:t>Complexity</w:t>
      </w:r>
      <w:bookmarkEnd w:id="240"/>
    </w:p>
    <w:tbl>
      <w:tblPr>
        <w:tblStyle w:val="TableGrid"/>
        <w:tblW w:w="0" w:type="auto"/>
        <w:tblInd w:w="360" w:type="dxa"/>
        <w:tblLook w:val="04A0" w:firstRow="1" w:lastRow="0" w:firstColumn="1" w:lastColumn="0" w:noHBand="0" w:noVBand="1"/>
      </w:tblPr>
      <w:tblGrid>
        <w:gridCol w:w="2155"/>
        <w:gridCol w:w="913"/>
      </w:tblGrid>
      <w:tr w:rsidR="00406151" w:rsidRPr="007445B1" w14:paraId="4B0E2DF0"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83B672E" w14:textId="77777777" w:rsidR="00406151" w:rsidRPr="007445B1" w:rsidRDefault="00406151" w:rsidP="00134C44">
            <w:pPr>
              <w:pStyle w:val="TableHeading"/>
            </w:pPr>
          </w:p>
        </w:tc>
        <w:tc>
          <w:tcPr>
            <w:tcW w:w="913" w:type="dxa"/>
            <w:shd w:val="clear" w:color="auto" w:fill="BFBFBF" w:themeFill="background1" w:themeFillShade="BF"/>
          </w:tcPr>
          <w:p w14:paraId="29F22F52" w14:textId="77777777" w:rsidR="00406151" w:rsidRPr="007445B1" w:rsidRDefault="00406151" w:rsidP="00134C44">
            <w:pPr>
              <w:pStyle w:val="TableHeading"/>
            </w:pPr>
            <w:r>
              <w:t>Count</w:t>
            </w:r>
          </w:p>
        </w:tc>
      </w:tr>
      <w:tr w:rsidR="00406151" w:rsidRPr="007445B1" w14:paraId="7C40BD4C" w14:textId="77777777" w:rsidTr="00134C44">
        <w:tc>
          <w:tcPr>
            <w:tcW w:w="2155" w:type="dxa"/>
          </w:tcPr>
          <w:p w14:paraId="7A051F29"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18952F8"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78236C40" w14:textId="77777777" w:rsidTr="00134C44">
        <w:tc>
          <w:tcPr>
            <w:tcW w:w="2155" w:type="dxa"/>
          </w:tcPr>
          <w:p w14:paraId="5AAAF835"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C00DCCC"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073565F4" w14:textId="77777777" w:rsidTr="00134C44">
        <w:tc>
          <w:tcPr>
            <w:tcW w:w="2155" w:type="dxa"/>
          </w:tcPr>
          <w:p w14:paraId="01FCD40E"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B5FD9DA"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14D0D274" w14:textId="77777777" w:rsidTr="00134C44">
        <w:tc>
          <w:tcPr>
            <w:tcW w:w="2155" w:type="dxa"/>
          </w:tcPr>
          <w:p w14:paraId="2694FF62"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3D161FDA"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406151" w:rsidRPr="007445B1" w14:paraId="7062B7F5" w14:textId="77777777" w:rsidTr="00134C44">
        <w:tc>
          <w:tcPr>
            <w:tcW w:w="2155" w:type="dxa"/>
          </w:tcPr>
          <w:p w14:paraId="2A2660F7"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Ext. Files</w:t>
            </w:r>
          </w:p>
        </w:tc>
        <w:tc>
          <w:tcPr>
            <w:tcW w:w="913" w:type="dxa"/>
          </w:tcPr>
          <w:p w14:paraId="1D62BFBF"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43B4F656" w14:textId="77777777" w:rsidTr="00134C44">
        <w:tc>
          <w:tcPr>
            <w:tcW w:w="2155" w:type="dxa"/>
          </w:tcPr>
          <w:p w14:paraId="16382D57"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430157C"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05B153D" w14:textId="77777777" w:rsidR="00406151" w:rsidRDefault="00406151" w:rsidP="00406151"/>
    <w:p w14:paraId="114A9064" w14:textId="77777777" w:rsidR="00406151" w:rsidRDefault="00406151" w:rsidP="00406151">
      <w:pPr>
        <w:pStyle w:val="Heading2"/>
      </w:pPr>
      <w:bookmarkStart w:id="241" w:name="_Toc497994924"/>
      <w:r>
        <w:t>Printable Version</w:t>
      </w:r>
      <w:bookmarkEnd w:id="241"/>
    </w:p>
    <w:p w14:paraId="74920DE3" w14:textId="6F5E20D5" w:rsidR="00406151" w:rsidRDefault="0058774B" w:rsidP="00406151">
      <w:r>
        <w:t xml:space="preserve">Converts the ?HTML? into a printable page format.  The function is called from the “View PCD” HMI.  </w:t>
      </w:r>
    </w:p>
    <w:p w14:paraId="27D9B6C7" w14:textId="58692928" w:rsidR="00E40AF6" w:rsidRPr="00F65548" w:rsidRDefault="00B555E0" w:rsidP="00B72507">
      <w:pPr>
        <w:pBdr>
          <w:top w:val="single" w:sz="4" w:space="1" w:color="auto"/>
          <w:left w:val="single" w:sz="4" w:space="4" w:color="auto"/>
          <w:bottom w:val="single" w:sz="4" w:space="1" w:color="auto"/>
          <w:right w:val="single" w:sz="4" w:space="4" w:color="auto"/>
        </w:pBdr>
      </w:pPr>
      <w:hyperlink r:id="rId51" w:history="1">
        <w:r w:rsidR="00E40AF6" w:rsidRPr="00A24CC2">
          <w:rPr>
            <w:rStyle w:val="Hyperlink"/>
          </w:rPr>
          <w:t>https://www.smashingmagazine.com/2015/01/designing-for-print-with-css/</w:t>
        </w:r>
      </w:hyperlink>
      <w:r w:rsidR="00E40AF6">
        <w:t xml:space="preserve"> </w:t>
      </w:r>
    </w:p>
    <w:p w14:paraId="222BBB32" w14:textId="77777777" w:rsidR="00406151" w:rsidRDefault="00406151" w:rsidP="00406151">
      <w:pPr>
        <w:pStyle w:val="Heading3"/>
      </w:pPr>
      <w:bookmarkStart w:id="242" w:name="_Toc497994925"/>
      <w:r>
        <w:t>Human Machine Interfaces</w:t>
      </w:r>
      <w:bookmarkEnd w:id="242"/>
    </w:p>
    <w:p w14:paraId="02B93F37" w14:textId="77777777" w:rsidR="00406151" w:rsidRDefault="00406151" w:rsidP="00E878EE">
      <w:pPr>
        <w:pStyle w:val="Image"/>
      </w:pPr>
      <w:r w:rsidRPr="00406151">
        <w:drawing>
          <wp:inline distT="0" distB="0" distL="0" distR="0" wp14:anchorId="03C95F7C" wp14:editId="5F60D63C">
            <wp:extent cx="2823210" cy="2612708"/>
            <wp:effectExtent l="0" t="0" r="0" b="0"/>
            <wp:docPr id="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2"/>
                    <a:stretch>
                      <a:fillRect/>
                    </a:stretch>
                  </pic:blipFill>
                  <pic:spPr>
                    <a:xfrm>
                      <a:off x="0" y="0"/>
                      <a:ext cx="2823210" cy="2612708"/>
                    </a:xfrm>
                    <a:prstGeom prst="rect">
                      <a:avLst/>
                    </a:prstGeom>
                  </pic:spPr>
                </pic:pic>
              </a:graphicData>
            </a:graphic>
          </wp:inline>
        </w:drawing>
      </w:r>
    </w:p>
    <w:p w14:paraId="3834DF8F" w14:textId="4AC1C4DF" w:rsidR="00660B96" w:rsidRPr="00660B96" w:rsidRDefault="00660B96" w:rsidP="00660B96">
      <w:pPr>
        <w:pStyle w:val="TableCaption"/>
      </w:pPr>
      <w:bookmarkStart w:id="243" w:name="_Toc497994697"/>
      <w:r>
        <w:t xml:space="preserve">Figure </w:t>
      </w:r>
      <w:fldSimple w:instr=" STYLEREF 1 \s ">
        <w:r w:rsidR="00E7615C">
          <w:rPr>
            <w:noProof/>
          </w:rPr>
          <w:t>5</w:t>
        </w:r>
      </w:fldSimple>
      <w:r w:rsidR="00E7615C">
        <w:noBreakHyphen/>
      </w:r>
      <w:fldSimple w:instr=" SEQ Figure \* ARABIC \s 1 ">
        <w:r w:rsidR="00E7615C">
          <w:rPr>
            <w:noProof/>
          </w:rPr>
          <w:t>6</w:t>
        </w:r>
      </w:fldSimple>
      <w:r>
        <w:t>: Printable View</w:t>
      </w:r>
      <w:bookmarkEnd w:id="243"/>
    </w:p>
    <w:p w14:paraId="74DD0508" w14:textId="77777777" w:rsidR="00406151" w:rsidRPr="00C365E7" w:rsidRDefault="00406151" w:rsidP="00406151"/>
    <w:p w14:paraId="5E16E889" w14:textId="77777777" w:rsidR="00406151" w:rsidRDefault="00406151" w:rsidP="00406151">
      <w:pPr>
        <w:pStyle w:val="Heading3"/>
      </w:pPr>
      <w:bookmarkStart w:id="244" w:name="_Toc497994926"/>
      <w:r>
        <w:t>Requirements</w:t>
      </w:r>
      <w:bookmarkEnd w:id="244"/>
    </w:p>
    <w:p w14:paraId="285FC000" w14:textId="64DD7389" w:rsidR="00B72507" w:rsidRDefault="00B72507" w:rsidP="008D2B25">
      <w:pPr>
        <w:pStyle w:val="ListParagraph"/>
      </w:pPr>
      <w:r>
        <w:t xml:space="preserve">The system will </w:t>
      </w:r>
      <w:r w:rsidR="00BF4A19">
        <w:t xml:space="preserve">determine the </w:t>
      </w:r>
      <w:r>
        <w:t xml:space="preserve">classification banner </w:t>
      </w:r>
      <w:r w:rsidR="00BF4A19">
        <w:t xml:space="preserve">to be printed </w:t>
      </w:r>
      <w:r>
        <w:t>on the top and bottom of every page</w:t>
      </w:r>
      <w:r w:rsidR="00BF4A19">
        <w:t xml:space="preserve"> based upon the value PCD classification</w:t>
      </w:r>
      <w:r>
        <w:t xml:space="preserve">.  </w:t>
      </w:r>
    </w:p>
    <w:p w14:paraId="51BD9319" w14:textId="15B2E085" w:rsidR="00E40AF6" w:rsidRDefault="00E40AF6" w:rsidP="008D2B25">
      <w:pPr>
        <w:pStyle w:val="ListParagraph"/>
      </w:pPr>
      <w:r>
        <w:t xml:space="preserve">The system will </w:t>
      </w:r>
      <w:r w:rsidR="00E31486">
        <w:t>include the document name on every page</w:t>
      </w:r>
      <w:r>
        <w:t>.</w:t>
      </w:r>
      <w:r w:rsidR="00E31486">
        <w:t xml:space="preserve">  </w:t>
      </w:r>
    </w:p>
    <w:p w14:paraId="0A5C0DC9" w14:textId="398209C2" w:rsidR="00E31486" w:rsidRDefault="00E31486" w:rsidP="008D2B25">
      <w:pPr>
        <w:pStyle w:val="ListParagraph"/>
      </w:pPr>
      <w:r>
        <w:t xml:space="preserve">The system will include the web address of the document on every page.  </w:t>
      </w:r>
    </w:p>
    <w:p w14:paraId="68199BFC" w14:textId="7CD80104" w:rsidR="00E31486" w:rsidRDefault="00E31486" w:rsidP="008D2B25">
      <w:pPr>
        <w:pStyle w:val="ListParagraph"/>
      </w:pPr>
      <w:r>
        <w:t xml:space="preserve">The system will include the page number and total number of pages on every page.  </w:t>
      </w:r>
    </w:p>
    <w:p w14:paraId="110B62BF" w14:textId="352B27A3" w:rsidR="00E31486" w:rsidRDefault="00E31486" w:rsidP="008D2B25">
      <w:pPr>
        <w:pStyle w:val="ListParagraph"/>
      </w:pPr>
      <w:r>
        <w:t xml:space="preserve">The system will include the date printed on every page.  </w:t>
      </w:r>
    </w:p>
    <w:p w14:paraId="4517F560" w14:textId="715BD7FD" w:rsidR="00E31486" w:rsidRDefault="00E31486" w:rsidP="008D2B25">
      <w:pPr>
        <w:pStyle w:val="ListParagraph"/>
      </w:pPr>
      <w:r>
        <w:t xml:space="preserve">The system will allow the user to set the printer properties (2-sided, color, etc.) </w:t>
      </w:r>
    </w:p>
    <w:p w14:paraId="539C7ABF" w14:textId="21729DAF" w:rsidR="00E31486" w:rsidRDefault="00E31486" w:rsidP="008D2B25">
      <w:pPr>
        <w:pStyle w:val="ListParagraph"/>
      </w:pPr>
      <w:r>
        <w:t xml:space="preserve">The system will be capable saving the document as a printable file.  </w:t>
      </w:r>
    </w:p>
    <w:p w14:paraId="2FE3A783" w14:textId="7C8F9095" w:rsidR="00406151" w:rsidRDefault="00E40AF6" w:rsidP="008D2B25">
      <w:pPr>
        <w:pStyle w:val="ListParagraph"/>
      </w:pPr>
      <w:r>
        <w:t xml:space="preserve">The system will be capable of producing a PDF document.  </w:t>
      </w:r>
    </w:p>
    <w:p w14:paraId="16646C09" w14:textId="6F439914" w:rsidR="00E31486" w:rsidRPr="00767D54" w:rsidRDefault="00E31486" w:rsidP="008D2B25">
      <w:pPr>
        <w:pStyle w:val="ListParagraph"/>
      </w:pPr>
      <w:r>
        <w:t xml:space="preserve">The system will allow the user to close the page without printing.  </w:t>
      </w:r>
    </w:p>
    <w:p w14:paraId="4B9E1AF7" w14:textId="77777777" w:rsidR="00406151" w:rsidRDefault="00406151" w:rsidP="00406151">
      <w:pPr>
        <w:pStyle w:val="Heading3"/>
      </w:pPr>
      <w:bookmarkStart w:id="245" w:name="_Toc497994927"/>
      <w:r>
        <w:t>Business Rules</w:t>
      </w:r>
      <w:bookmarkEnd w:id="245"/>
    </w:p>
    <w:p w14:paraId="0B7D4F6C" w14:textId="77777777" w:rsidR="00406151" w:rsidRPr="00F65548" w:rsidRDefault="00406151" w:rsidP="00406151"/>
    <w:p w14:paraId="615CA5F8" w14:textId="77777777" w:rsidR="00406151" w:rsidRDefault="00406151" w:rsidP="00406151">
      <w:pPr>
        <w:pStyle w:val="Heading3"/>
      </w:pPr>
      <w:bookmarkStart w:id="246" w:name="_Toc497994928"/>
      <w:r>
        <w:lastRenderedPageBreak/>
        <w:t>Views</w:t>
      </w:r>
      <w:bookmarkEnd w:id="246"/>
    </w:p>
    <w:p w14:paraId="3A57FCBA" w14:textId="77777777" w:rsidR="00406151" w:rsidRPr="00767D54" w:rsidRDefault="00406151" w:rsidP="00406151">
      <w:pPr>
        <w:rPr>
          <w:rFonts w:eastAsia="Times New Roman" w:cs="Times New Roman"/>
        </w:rPr>
      </w:pPr>
    </w:p>
    <w:p w14:paraId="5C87390B" w14:textId="77777777" w:rsidR="00406151" w:rsidRDefault="00406151" w:rsidP="00406151">
      <w:pPr>
        <w:pStyle w:val="Heading3"/>
      </w:pPr>
      <w:bookmarkStart w:id="247" w:name="_Toc497994929"/>
      <w:r>
        <w:t>Functions</w:t>
      </w:r>
      <w:bookmarkEnd w:id="247"/>
    </w:p>
    <w:p w14:paraId="4AA45428" w14:textId="77777777" w:rsidR="00406151" w:rsidRDefault="00406151" w:rsidP="00406151"/>
    <w:p w14:paraId="1D3D515C" w14:textId="77777777" w:rsidR="00406151" w:rsidRDefault="00406151" w:rsidP="00406151">
      <w:pPr>
        <w:pStyle w:val="Heading3"/>
      </w:pPr>
      <w:bookmarkStart w:id="248" w:name="_Toc497994930"/>
      <w:r>
        <w:t>Data Objects</w:t>
      </w:r>
      <w:bookmarkEnd w:id="248"/>
    </w:p>
    <w:p w14:paraId="5466ED32" w14:textId="77777777" w:rsidR="00406151" w:rsidRDefault="00406151" w:rsidP="00406151"/>
    <w:p w14:paraId="0BA6688A" w14:textId="77777777" w:rsidR="00406151" w:rsidRDefault="00406151" w:rsidP="00406151">
      <w:pPr>
        <w:pStyle w:val="Heading3"/>
      </w:pPr>
      <w:bookmarkStart w:id="249" w:name="_Toc497994931"/>
      <w:r>
        <w:t>Enumerations</w:t>
      </w:r>
      <w:bookmarkEnd w:id="249"/>
    </w:p>
    <w:p w14:paraId="0A0533A7" w14:textId="77777777" w:rsidR="00406151" w:rsidRDefault="00406151" w:rsidP="00406151"/>
    <w:p w14:paraId="049B4605" w14:textId="77777777" w:rsidR="00406151" w:rsidRPr="00E32B4E" w:rsidRDefault="00406151" w:rsidP="00406151">
      <w:pPr>
        <w:pStyle w:val="Heading3"/>
      </w:pPr>
      <w:bookmarkStart w:id="250" w:name="_Toc497994932"/>
      <w:r>
        <w:t>Complexity</w:t>
      </w:r>
      <w:bookmarkEnd w:id="250"/>
    </w:p>
    <w:tbl>
      <w:tblPr>
        <w:tblStyle w:val="TableGrid"/>
        <w:tblW w:w="0" w:type="auto"/>
        <w:tblInd w:w="360" w:type="dxa"/>
        <w:tblLook w:val="04A0" w:firstRow="1" w:lastRow="0" w:firstColumn="1" w:lastColumn="0" w:noHBand="0" w:noVBand="1"/>
      </w:tblPr>
      <w:tblGrid>
        <w:gridCol w:w="2155"/>
        <w:gridCol w:w="913"/>
      </w:tblGrid>
      <w:tr w:rsidR="00406151" w:rsidRPr="007445B1" w14:paraId="7BF9C680"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3D9D1B5" w14:textId="77777777" w:rsidR="00406151" w:rsidRPr="007445B1" w:rsidRDefault="00406151" w:rsidP="00134C44">
            <w:pPr>
              <w:pStyle w:val="TableHeading"/>
            </w:pPr>
          </w:p>
        </w:tc>
        <w:tc>
          <w:tcPr>
            <w:tcW w:w="913" w:type="dxa"/>
            <w:shd w:val="clear" w:color="auto" w:fill="BFBFBF" w:themeFill="background1" w:themeFillShade="BF"/>
          </w:tcPr>
          <w:p w14:paraId="664EE6D1" w14:textId="77777777" w:rsidR="00406151" w:rsidRPr="007445B1" w:rsidRDefault="00406151" w:rsidP="00134C44">
            <w:pPr>
              <w:pStyle w:val="TableHeading"/>
            </w:pPr>
            <w:r>
              <w:t>Count</w:t>
            </w:r>
          </w:p>
        </w:tc>
      </w:tr>
      <w:tr w:rsidR="00406151" w:rsidRPr="007445B1" w14:paraId="58683EE6" w14:textId="77777777" w:rsidTr="00134C44">
        <w:tc>
          <w:tcPr>
            <w:tcW w:w="2155" w:type="dxa"/>
          </w:tcPr>
          <w:p w14:paraId="38410FE4"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30B6D2E"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3</w:t>
            </w:r>
          </w:p>
        </w:tc>
      </w:tr>
      <w:tr w:rsidR="00406151" w:rsidRPr="007445B1" w14:paraId="1CC106A5" w14:textId="77777777" w:rsidTr="00134C44">
        <w:tc>
          <w:tcPr>
            <w:tcW w:w="2155" w:type="dxa"/>
          </w:tcPr>
          <w:p w14:paraId="3241D872" w14:textId="77777777" w:rsidR="00406151" w:rsidRPr="007445B1" w:rsidRDefault="0040615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3194D8E" w14:textId="77777777" w:rsidR="00406151" w:rsidRPr="007445B1" w:rsidRDefault="0040615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406151" w:rsidRPr="007445B1" w14:paraId="3FBC3233" w14:textId="77777777" w:rsidTr="00134C44">
        <w:tc>
          <w:tcPr>
            <w:tcW w:w="2155" w:type="dxa"/>
          </w:tcPr>
          <w:p w14:paraId="3428BB6A"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9AA9253"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11</w:t>
            </w:r>
          </w:p>
        </w:tc>
      </w:tr>
      <w:tr w:rsidR="00406151" w:rsidRPr="007445B1" w14:paraId="0962041E" w14:textId="77777777" w:rsidTr="00134C44">
        <w:tc>
          <w:tcPr>
            <w:tcW w:w="2155" w:type="dxa"/>
          </w:tcPr>
          <w:p w14:paraId="31DEA346"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52A789D" w14:textId="77777777" w:rsidR="00406151" w:rsidRPr="007445B1" w:rsidRDefault="003C08E9"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6</w:t>
            </w:r>
          </w:p>
        </w:tc>
      </w:tr>
      <w:tr w:rsidR="00406151" w:rsidRPr="007445B1" w14:paraId="1EDD1664" w14:textId="77777777" w:rsidTr="00134C44">
        <w:tc>
          <w:tcPr>
            <w:tcW w:w="2155" w:type="dxa"/>
          </w:tcPr>
          <w:p w14:paraId="1044A7A7" w14:textId="77777777" w:rsidR="00406151" w:rsidRPr="007445B1" w:rsidRDefault="0040615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4E06059" w14:textId="77777777" w:rsidR="00406151" w:rsidRPr="007445B1" w:rsidRDefault="0040615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406151" w:rsidRPr="007445B1" w14:paraId="1B22ED4B" w14:textId="77777777" w:rsidTr="00134C44">
        <w:tc>
          <w:tcPr>
            <w:tcW w:w="2155" w:type="dxa"/>
          </w:tcPr>
          <w:p w14:paraId="22B0CEED" w14:textId="77777777" w:rsidR="00406151" w:rsidRPr="007445B1" w:rsidRDefault="0040615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3FF1058" w14:textId="77777777" w:rsidR="00406151" w:rsidRPr="007445B1" w:rsidRDefault="0040615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sidR="003C08E9">
              <w:rPr>
                <w:rFonts w:asciiTheme="minorHAnsi" w:eastAsiaTheme="minorEastAsia" w:hAnsi="Calibri"/>
                <w:noProof/>
                <w:color w:val="000000" w:themeColor="text1"/>
                <w:kern w:val="24"/>
                <w:szCs w:val="24"/>
              </w:rPr>
              <w:t>20</w:t>
            </w:r>
            <w:r>
              <w:rPr>
                <w:rFonts w:asciiTheme="minorHAnsi" w:eastAsiaTheme="minorEastAsia" w:hAnsi="Calibri"/>
                <w:color w:val="000000" w:themeColor="text1"/>
                <w:kern w:val="24"/>
                <w:szCs w:val="24"/>
              </w:rPr>
              <w:fldChar w:fldCharType="end"/>
            </w:r>
          </w:p>
        </w:tc>
      </w:tr>
    </w:tbl>
    <w:p w14:paraId="25F60A53" w14:textId="77777777" w:rsidR="00406151" w:rsidRDefault="00406151" w:rsidP="00406151"/>
    <w:p w14:paraId="0DA77D63" w14:textId="77777777" w:rsidR="00B72507" w:rsidRDefault="00B72507" w:rsidP="00406151"/>
    <w:p w14:paraId="6D81FC54" w14:textId="77777777" w:rsidR="00B72507" w:rsidRDefault="00B72507" w:rsidP="00406151"/>
    <w:p w14:paraId="2EBA19A7" w14:textId="77777777" w:rsidR="00B72507" w:rsidRDefault="00B72507" w:rsidP="00406151"/>
    <w:p w14:paraId="3476EE51" w14:textId="77777777" w:rsidR="00B72507" w:rsidRDefault="00B72507" w:rsidP="00406151"/>
    <w:p w14:paraId="51A15A50" w14:textId="77777777" w:rsidR="00B72507" w:rsidRDefault="00B72507" w:rsidP="00406151"/>
    <w:p w14:paraId="36129471" w14:textId="77777777" w:rsidR="00B72507" w:rsidRDefault="00B72507" w:rsidP="00406151"/>
    <w:p w14:paraId="01D583AE" w14:textId="77777777" w:rsidR="00B72507" w:rsidRDefault="00B72507" w:rsidP="00406151"/>
    <w:p w14:paraId="77294867" w14:textId="77777777" w:rsidR="00B72507" w:rsidRDefault="00B72507" w:rsidP="00406151"/>
    <w:p w14:paraId="05CB9F58" w14:textId="77777777" w:rsidR="00B72507" w:rsidRDefault="00B72507" w:rsidP="00406151"/>
    <w:p w14:paraId="6FACAA30" w14:textId="77777777" w:rsidR="00B72507" w:rsidRDefault="00B72507" w:rsidP="00406151"/>
    <w:p w14:paraId="4E09EE9E" w14:textId="77777777" w:rsidR="00B72507" w:rsidRDefault="00B72507" w:rsidP="00406151"/>
    <w:p w14:paraId="41E8959B" w14:textId="77777777" w:rsidR="00B72507" w:rsidRDefault="00B72507" w:rsidP="00406151"/>
    <w:p w14:paraId="12C044E3" w14:textId="77777777" w:rsidR="00B72507" w:rsidRDefault="00B72507" w:rsidP="00406151"/>
    <w:p w14:paraId="751F6951" w14:textId="77777777" w:rsidR="00B72507" w:rsidRDefault="00B72507" w:rsidP="00406151"/>
    <w:p w14:paraId="511832C0" w14:textId="77777777" w:rsidR="00B72507" w:rsidRDefault="00B72507" w:rsidP="00406151"/>
    <w:p w14:paraId="6AF6CED8" w14:textId="77777777" w:rsidR="00493175" w:rsidRDefault="004A08F3" w:rsidP="00493175">
      <w:pPr>
        <w:pStyle w:val="Heading2"/>
      </w:pPr>
      <w:bookmarkStart w:id="251" w:name="_Toc497994933"/>
      <w:r>
        <w:lastRenderedPageBreak/>
        <w:t>Classification</w:t>
      </w:r>
      <w:bookmarkEnd w:id="251"/>
    </w:p>
    <w:p w14:paraId="196A1341" w14:textId="5F0C0B21" w:rsidR="00F65548" w:rsidRPr="00F65548" w:rsidRDefault="00BF4A19" w:rsidP="00F65548">
      <w:r>
        <w:t xml:space="preserve">This allows the user to set the classification level of the PCD.  The classification level will be used to the set classification banner on printed and electronic copies of the PCD.  </w:t>
      </w:r>
    </w:p>
    <w:p w14:paraId="157175EA" w14:textId="77777777" w:rsidR="00F65548" w:rsidRDefault="00F65548" w:rsidP="00F65548">
      <w:pPr>
        <w:pStyle w:val="Heading3"/>
      </w:pPr>
      <w:bookmarkStart w:id="252" w:name="_Toc497994934"/>
      <w:r>
        <w:t>Human Machine Interfaces</w:t>
      </w:r>
      <w:bookmarkEnd w:id="252"/>
    </w:p>
    <w:p w14:paraId="3CC5488E" w14:textId="77777777" w:rsidR="004B0A73" w:rsidRDefault="000E3768" w:rsidP="00E878EE">
      <w:pPr>
        <w:pStyle w:val="Image"/>
      </w:pPr>
      <w:r>
        <w:drawing>
          <wp:inline distT="0" distB="0" distL="0" distR="0" wp14:anchorId="2107B2DC" wp14:editId="3F656D73">
            <wp:extent cx="5486400" cy="3922776"/>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922776"/>
                    </a:xfrm>
                    <a:prstGeom prst="rect">
                      <a:avLst/>
                    </a:prstGeom>
                    <a:noFill/>
                  </pic:spPr>
                </pic:pic>
              </a:graphicData>
            </a:graphic>
          </wp:inline>
        </w:drawing>
      </w:r>
    </w:p>
    <w:p w14:paraId="7916E892" w14:textId="24600CDC" w:rsidR="00660B96" w:rsidRPr="00660B96" w:rsidRDefault="00660B96" w:rsidP="00660B96">
      <w:pPr>
        <w:pStyle w:val="FigureCaption"/>
      </w:pPr>
      <w:bookmarkStart w:id="253" w:name="_Toc497994698"/>
      <w:r>
        <w:t xml:space="preserve">Figure </w:t>
      </w:r>
      <w:fldSimple w:instr=" STYLEREF 1 \s ">
        <w:r w:rsidR="00E7615C">
          <w:rPr>
            <w:noProof/>
          </w:rPr>
          <w:t>5</w:t>
        </w:r>
      </w:fldSimple>
      <w:r w:rsidR="00E7615C">
        <w:noBreakHyphen/>
      </w:r>
      <w:fldSimple w:instr=" SEQ Figure \* ARABIC \s 1 ">
        <w:r w:rsidR="00E7615C">
          <w:rPr>
            <w:noProof/>
          </w:rPr>
          <w:t>7</w:t>
        </w:r>
      </w:fldSimple>
      <w:r>
        <w:t>: PCD Classifications</w:t>
      </w:r>
      <w:bookmarkEnd w:id="253"/>
    </w:p>
    <w:p w14:paraId="777D526A" w14:textId="77777777" w:rsidR="000E3768" w:rsidRDefault="000E3768" w:rsidP="004B0A73"/>
    <w:p w14:paraId="40BD4F7C" w14:textId="77777777" w:rsidR="004B0A73" w:rsidRDefault="004B0A73" w:rsidP="004B0A73">
      <w:pPr>
        <w:pStyle w:val="Heading3"/>
      </w:pPr>
      <w:bookmarkStart w:id="254" w:name="_Toc497994935"/>
      <w:r>
        <w:t>Requirements</w:t>
      </w:r>
      <w:bookmarkEnd w:id="254"/>
    </w:p>
    <w:p w14:paraId="399F2ACE" w14:textId="33075907" w:rsidR="004B0A73" w:rsidRPr="00767D54" w:rsidRDefault="00660B96" w:rsidP="008D2B25">
      <w:pPr>
        <w:pStyle w:val="ListParagraph"/>
        <w:numPr>
          <w:ilvl w:val="0"/>
          <w:numId w:val="73"/>
        </w:numPr>
      </w:pPr>
      <w:r w:rsidRPr="005174DA">
        <w:t xml:space="preserve">The system will </w:t>
      </w:r>
      <w:r>
        <w:t xml:space="preserve">track changes to the PCD classification </w:t>
      </w:r>
      <w:r w:rsidR="00E1743B">
        <w:t xml:space="preserve">and </w:t>
      </w:r>
      <w:r w:rsidRPr="005174DA">
        <w:t>trigger the creat</w:t>
      </w:r>
      <w:r>
        <w:t>ion</w:t>
      </w:r>
      <w:r w:rsidRPr="005174DA">
        <w:t xml:space="preserve"> of</w:t>
      </w:r>
      <w:r>
        <w:t xml:space="preserve"> a</w:t>
      </w:r>
      <w:r w:rsidRPr="005174DA">
        <w:t xml:space="preserve"> required audit records.</w:t>
      </w:r>
    </w:p>
    <w:p w14:paraId="2A39E3C0" w14:textId="77777777" w:rsidR="004B0A73" w:rsidRDefault="004B0A73" w:rsidP="004B0A73">
      <w:pPr>
        <w:pStyle w:val="Heading3"/>
      </w:pPr>
      <w:bookmarkStart w:id="255" w:name="_Toc497994936"/>
      <w:r>
        <w:t>Business Rules</w:t>
      </w:r>
      <w:bookmarkEnd w:id="255"/>
    </w:p>
    <w:p w14:paraId="09E2F819" w14:textId="77777777" w:rsidR="00F65548" w:rsidRPr="00F65548" w:rsidRDefault="00F65548" w:rsidP="00F65548"/>
    <w:p w14:paraId="63548529" w14:textId="77777777" w:rsidR="00F65548" w:rsidRDefault="00F65548" w:rsidP="00F65548">
      <w:pPr>
        <w:pStyle w:val="Heading3"/>
      </w:pPr>
      <w:bookmarkStart w:id="256" w:name="_Toc497994937"/>
      <w:r>
        <w:t>Views</w:t>
      </w:r>
      <w:bookmarkEnd w:id="256"/>
    </w:p>
    <w:p w14:paraId="3C856AEF" w14:textId="77777777" w:rsidR="00F65548" w:rsidRPr="00767D54" w:rsidRDefault="00F65548" w:rsidP="00F65548">
      <w:pPr>
        <w:rPr>
          <w:rFonts w:eastAsia="Times New Roman" w:cs="Times New Roman"/>
        </w:rPr>
      </w:pPr>
    </w:p>
    <w:p w14:paraId="65642205" w14:textId="77777777" w:rsidR="00F65548" w:rsidRDefault="00F65548" w:rsidP="00F65548">
      <w:pPr>
        <w:pStyle w:val="Heading3"/>
      </w:pPr>
      <w:bookmarkStart w:id="257" w:name="_Toc497994938"/>
      <w:r>
        <w:t>Functions</w:t>
      </w:r>
      <w:bookmarkEnd w:id="257"/>
    </w:p>
    <w:p w14:paraId="4D7A19CB" w14:textId="77777777" w:rsidR="00F65548" w:rsidRDefault="00F65548" w:rsidP="00F65548"/>
    <w:p w14:paraId="603C63E0" w14:textId="77777777" w:rsidR="00F65548" w:rsidRDefault="00F65548" w:rsidP="00F65548">
      <w:pPr>
        <w:pStyle w:val="Heading3"/>
      </w:pPr>
      <w:bookmarkStart w:id="258" w:name="_Toc497994939"/>
      <w:r>
        <w:t>Data Objects</w:t>
      </w:r>
      <w:bookmarkEnd w:id="258"/>
    </w:p>
    <w:p w14:paraId="07D06E22" w14:textId="77777777" w:rsidR="00F65548" w:rsidRDefault="00F65548" w:rsidP="00F65548"/>
    <w:p w14:paraId="621DB516" w14:textId="77777777" w:rsidR="00F65548" w:rsidRDefault="00F65548" w:rsidP="00F65548">
      <w:pPr>
        <w:pStyle w:val="Heading3"/>
      </w:pPr>
      <w:bookmarkStart w:id="259" w:name="_Toc497994940"/>
      <w:r>
        <w:lastRenderedPageBreak/>
        <w:t>Enumerations</w:t>
      </w:r>
      <w:bookmarkEnd w:id="259"/>
    </w:p>
    <w:p w14:paraId="28B909AD" w14:textId="77777777" w:rsidR="00F65548" w:rsidRDefault="00F65548" w:rsidP="00F65548"/>
    <w:p w14:paraId="5DB4EEEA" w14:textId="77777777" w:rsidR="00F65548" w:rsidRPr="00E32B4E" w:rsidRDefault="00F65548" w:rsidP="00F65548">
      <w:pPr>
        <w:pStyle w:val="Heading3"/>
      </w:pPr>
      <w:bookmarkStart w:id="260" w:name="_Toc497994941"/>
      <w:r>
        <w:t>Complexity</w:t>
      </w:r>
      <w:bookmarkEnd w:id="260"/>
    </w:p>
    <w:tbl>
      <w:tblPr>
        <w:tblStyle w:val="TableGrid"/>
        <w:tblW w:w="0" w:type="auto"/>
        <w:tblInd w:w="360" w:type="dxa"/>
        <w:tblLook w:val="04A0" w:firstRow="1" w:lastRow="0" w:firstColumn="1" w:lastColumn="0" w:noHBand="0" w:noVBand="1"/>
      </w:tblPr>
      <w:tblGrid>
        <w:gridCol w:w="2155"/>
        <w:gridCol w:w="913"/>
      </w:tblGrid>
      <w:tr w:rsidR="00F65548" w:rsidRPr="007445B1" w14:paraId="0B6FA82E"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13E6246" w14:textId="77777777" w:rsidR="00F65548" w:rsidRPr="007445B1" w:rsidRDefault="00F65548" w:rsidP="00134C44">
            <w:pPr>
              <w:pStyle w:val="TableHeading"/>
            </w:pPr>
          </w:p>
        </w:tc>
        <w:tc>
          <w:tcPr>
            <w:tcW w:w="913" w:type="dxa"/>
            <w:shd w:val="clear" w:color="auto" w:fill="BFBFBF" w:themeFill="background1" w:themeFillShade="BF"/>
          </w:tcPr>
          <w:p w14:paraId="514CD40C" w14:textId="77777777" w:rsidR="00F65548" w:rsidRPr="007445B1" w:rsidRDefault="00F65548" w:rsidP="00134C44">
            <w:pPr>
              <w:pStyle w:val="TableHeading"/>
            </w:pPr>
            <w:r>
              <w:t>Count</w:t>
            </w:r>
          </w:p>
        </w:tc>
      </w:tr>
      <w:tr w:rsidR="00F65548" w:rsidRPr="007445B1" w14:paraId="07653A66" w14:textId="77777777" w:rsidTr="00134C44">
        <w:tc>
          <w:tcPr>
            <w:tcW w:w="2155" w:type="dxa"/>
          </w:tcPr>
          <w:p w14:paraId="5593A72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C807716"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E70CFBD" w14:textId="77777777" w:rsidTr="00134C44">
        <w:tc>
          <w:tcPr>
            <w:tcW w:w="2155" w:type="dxa"/>
          </w:tcPr>
          <w:p w14:paraId="517DFF65"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9BBA333"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297A7DD0" w14:textId="77777777" w:rsidTr="00134C44">
        <w:tc>
          <w:tcPr>
            <w:tcW w:w="2155" w:type="dxa"/>
          </w:tcPr>
          <w:p w14:paraId="28DE7B4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7A2CF330"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68F54CB" w14:textId="77777777" w:rsidTr="00134C44">
        <w:tc>
          <w:tcPr>
            <w:tcW w:w="2155" w:type="dxa"/>
          </w:tcPr>
          <w:p w14:paraId="5B395453"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164E418"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4499DAEB" w14:textId="77777777" w:rsidTr="00134C44">
        <w:tc>
          <w:tcPr>
            <w:tcW w:w="2155" w:type="dxa"/>
          </w:tcPr>
          <w:p w14:paraId="53B4D50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B5E1D60"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7ED6B98E" w14:textId="77777777" w:rsidTr="00134C44">
        <w:tc>
          <w:tcPr>
            <w:tcW w:w="2155" w:type="dxa"/>
          </w:tcPr>
          <w:p w14:paraId="5D704A8D"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7E8F39E"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E996F87" w14:textId="77777777" w:rsidR="004A08F3" w:rsidRDefault="004A08F3" w:rsidP="004A08F3"/>
    <w:p w14:paraId="3BEF2222" w14:textId="77777777" w:rsidR="00E1743B" w:rsidRDefault="00E1743B" w:rsidP="004A08F3"/>
    <w:p w14:paraId="5FFD3BDB" w14:textId="77777777" w:rsidR="00E1743B" w:rsidRDefault="00E1743B" w:rsidP="004A08F3"/>
    <w:p w14:paraId="10EE21AB" w14:textId="77777777" w:rsidR="00E1743B" w:rsidRDefault="00E1743B" w:rsidP="004A08F3"/>
    <w:p w14:paraId="1A8E602F" w14:textId="77777777" w:rsidR="00E1743B" w:rsidRDefault="00E1743B" w:rsidP="004A08F3"/>
    <w:p w14:paraId="630CB45A" w14:textId="77777777" w:rsidR="00E1743B" w:rsidRDefault="00E1743B" w:rsidP="004A08F3"/>
    <w:p w14:paraId="796FD342" w14:textId="77777777" w:rsidR="00E1743B" w:rsidRDefault="00E1743B" w:rsidP="004A08F3"/>
    <w:p w14:paraId="520880C3" w14:textId="77777777" w:rsidR="00E1743B" w:rsidRDefault="00E1743B" w:rsidP="004A08F3"/>
    <w:p w14:paraId="2B40A75C" w14:textId="77777777" w:rsidR="00E1743B" w:rsidRDefault="00E1743B" w:rsidP="004A08F3"/>
    <w:p w14:paraId="6A614B30" w14:textId="77777777" w:rsidR="00E1743B" w:rsidRDefault="00E1743B" w:rsidP="004A08F3"/>
    <w:p w14:paraId="318E5751" w14:textId="77777777" w:rsidR="00E1743B" w:rsidRDefault="00E1743B" w:rsidP="004A08F3"/>
    <w:p w14:paraId="3CB880F6" w14:textId="77777777" w:rsidR="00E1743B" w:rsidRDefault="00E1743B" w:rsidP="004A08F3"/>
    <w:p w14:paraId="0D384299" w14:textId="77777777" w:rsidR="00E1743B" w:rsidRDefault="00E1743B" w:rsidP="004A08F3"/>
    <w:p w14:paraId="425FAA45" w14:textId="77777777" w:rsidR="00E1743B" w:rsidRDefault="00E1743B" w:rsidP="004A08F3"/>
    <w:p w14:paraId="6B13E5DE" w14:textId="77777777" w:rsidR="00E1743B" w:rsidRDefault="00E1743B" w:rsidP="004A08F3"/>
    <w:p w14:paraId="75665674" w14:textId="77777777" w:rsidR="00E1743B" w:rsidRDefault="00E1743B" w:rsidP="004A08F3"/>
    <w:p w14:paraId="720F940D" w14:textId="77777777" w:rsidR="00E1743B" w:rsidRDefault="00E1743B" w:rsidP="004A08F3"/>
    <w:p w14:paraId="5AAFB6EC" w14:textId="77777777" w:rsidR="00E1743B" w:rsidRDefault="00E1743B" w:rsidP="004A08F3"/>
    <w:p w14:paraId="220973D9" w14:textId="77777777" w:rsidR="00E1743B" w:rsidRDefault="00E1743B" w:rsidP="004A08F3"/>
    <w:p w14:paraId="3222601F" w14:textId="77777777" w:rsidR="00E1743B" w:rsidRDefault="00E1743B" w:rsidP="004A08F3"/>
    <w:p w14:paraId="6BCE5163" w14:textId="77777777" w:rsidR="00E1743B" w:rsidRDefault="00E1743B" w:rsidP="004A08F3"/>
    <w:p w14:paraId="2F585A19" w14:textId="77777777" w:rsidR="004A08F3" w:rsidRDefault="004A08F3" w:rsidP="004A08F3">
      <w:pPr>
        <w:pStyle w:val="Heading2"/>
      </w:pPr>
      <w:bookmarkStart w:id="261" w:name="_Toc497994942"/>
      <w:r>
        <w:lastRenderedPageBreak/>
        <w:t>Contracts / Purchase Order(s)</w:t>
      </w:r>
      <w:bookmarkEnd w:id="261"/>
    </w:p>
    <w:p w14:paraId="6B853291" w14:textId="76250508" w:rsidR="00F65548" w:rsidRPr="00F65548" w:rsidRDefault="00E1743B" w:rsidP="00F65548">
      <w:r>
        <w:t xml:space="preserve">This is part of the original PCD application.  The list is maintained out the ARCI program.  This will be move to a ARCI authorized user maintained user enumeration.  </w:t>
      </w:r>
    </w:p>
    <w:p w14:paraId="6FF1DB6F" w14:textId="77777777" w:rsidR="00F65548" w:rsidRDefault="00F65548" w:rsidP="00F65548">
      <w:pPr>
        <w:pStyle w:val="Heading3"/>
      </w:pPr>
      <w:bookmarkStart w:id="262" w:name="_Toc497994943"/>
      <w:r>
        <w:t>Human Machine Interfaces</w:t>
      </w:r>
      <w:bookmarkEnd w:id="262"/>
    </w:p>
    <w:p w14:paraId="2C7C2DC8" w14:textId="77777777" w:rsidR="00F65548" w:rsidRDefault="002E52C4" w:rsidP="00E878EE">
      <w:pPr>
        <w:pStyle w:val="Image"/>
      </w:pPr>
      <w:r w:rsidRPr="002E52C4">
        <w:drawing>
          <wp:inline distT="0" distB="0" distL="0" distR="0" wp14:anchorId="3124B237" wp14:editId="67D5AEDC">
            <wp:extent cx="2204085" cy="2501265"/>
            <wp:effectExtent l="0" t="0" r="571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4"/>
                    <a:stretch>
                      <a:fillRect/>
                    </a:stretch>
                  </pic:blipFill>
                  <pic:spPr>
                    <a:xfrm>
                      <a:off x="0" y="0"/>
                      <a:ext cx="2204085" cy="2501265"/>
                    </a:xfrm>
                    <a:prstGeom prst="rect">
                      <a:avLst/>
                    </a:prstGeom>
                  </pic:spPr>
                </pic:pic>
              </a:graphicData>
            </a:graphic>
          </wp:inline>
        </w:drawing>
      </w:r>
    </w:p>
    <w:p w14:paraId="32F52042" w14:textId="4AF888BE" w:rsidR="002E52C4" w:rsidRDefault="00E1743B" w:rsidP="00E1743B">
      <w:pPr>
        <w:pStyle w:val="FigureCaption"/>
      </w:pPr>
      <w:bookmarkStart w:id="263" w:name="_Toc497994699"/>
      <w:r>
        <w:t xml:space="preserve">Figure </w:t>
      </w:r>
      <w:fldSimple w:instr=" STYLEREF 1 \s ">
        <w:r w:rsidR="00E7615C">
          <w:rPr>
            <w:noProof/>
          </w:rPr>
          <w:t>5</w:t>
        </w:r>
      </w:fldSimple>
      <w:r w:rsidR="00E7615C">
        <w:noBreakHyphen/>
      </w:r>
      <w:fldSimple w:instr=" SEQ Figure \* ARABIC \s 1 ">
        <w:r w:rsidR="00E7615C">
          <w:rPr>
            <w:noProof/>
          </w:rPr>
          <w:t>8</w:t>
        </w:r>
      </w:fldSimple>
      <w:r>
        <w:t>: PCD References</w:t>
      </w:r>
      <w:bookmarkEnd w:id="263"/>
    </w:p>
    <w:p w14:paraId="00E34C36" w14:textId="77777777" w:rsidR="002E52C4" w:rsidRPr="00C365E7" w:rsidRDefault="002E52C4" w:rsidP="00F65548"/>
    <w:p w14:paraId="2AEF6AFE" w14:textId="77777777" w:rsidR="00F65548" w:rsidRDefault="00F65548" w:rsidP="00F65548">
      <w:pPr>
        <w:pStyle w:val="Heading3"/>
      </w:pPr>
      <w:bookmarkStart w:id="264" w:name="_Toc497994944"/>
      <w:r>
        <w:t>Requirements</w:t>
      </w:r>
      <w:bookmarkEnd w:id="264"/>
    </w:p>
    <w:p w14:paraId="2555A518" w14:textId="62456BD3" w:rsidR="00E1743B" w:rsidRDefault="00E1743B" w:rsidP="008D2B25">
      <w:pPr>
        <w:pStyle w:val="ListParagraph"/>
      </w:pPr>
      <w:r>
        <w:t xml:space="preserve">The system will convert the contract id to upper case.  </w:t>
      </w:r>
    </w:p>
    <w:p w14:paraId="7C0889DB" w14:textId="1C4659F8" w:rsidR="00E1743B" w:rsidRDefault="00E1743B" w:rsidP="008D2B25">
      <w:pPr>
        <w:pStyle w:val="ListParagraph"/>
      </w:pPr>
      <w:r>
        <w:t xml:space="preserve">The system will not allow duplicate contract ids.  </w:t>
      </w:r>
    </w:p>
    <w:p w14:paraId="3DE84EAB" w14:textId="51F6412E" w:rsidR="00F65548" w:rsidRDefault="00E1743B" w:rsidP="008D2B25">
      <w:pPr>
        <w:pStyle w:val="ListParagraph"/>
      </w:pPr>
      <w:r>
        <w:t xml:space="preserve">The system will not allow the user to delete a contract id.  </w:t>
      </w:r>
    </w:p>
    <w:p w14:paraId="515D4BBD" w14:textId="50F55FFE" w:rsidR="00E1743B" w:rsidRPr="00767D54" w:rsidRDefault="00E1743B" w:rsidP="008D2B25">
      <w:pPr>
        <w:pStyle w:val="ListParagraph"/>
      </w:pPr>
      <w:r>
        <w:t>The system will allow the user to hidden a contract</w:t>
      </w:r>
      <w:r w:rsidR="002E0808">
        <w:t xml:space="preserve"> id</w:t>
      </w:r>
      <w:r>
        <w:t xml:space="preserve"> so that the contract can be used historical data records.  </w:t>
      </w:r>
    </w:p>
    <w:p w14:paraId="141EC489" w14:textId="77777777" w:rsidR="00F65548" w:rsidRDefault="00F65548" w:rsidP="00F65548">
      <w:pPr>
        <w:pStyle w:val="Heading3"/>
      </w:pPr>
      <w:bookmarkStart w:id="265" w:name="_Toc497994945"/>
      <w:r>
        <w:t>Business Rules</w:t>
      </w:r>
      <w:bookmarkEnd w:id="265"/>
    </w:p>
    <w:p w14:paraId="7B6685CC" w14:textId="77777777" w:rsidR="00F65548" w:rsidRPr="00F65548" w:rsidRDefault="00F65548" w:rsidP="00F65548"/>
    <w:p w14:paraId="2727CEA2" w14:textId="77777777" w:rsidR="00F65548" w:rsidRDefault="00F65548" w:rsidP="00F65548">
      <w:pPr>
        <w:pStyle w:val="Heading3"/>
      </w:pPr>
      <w:bookmarkStart w:id="266" w:name="_Toc497994946"/>
      <w:r>
        <w:t>Views</w:t>
      </w:r>
      <w:bookmarkEnd w:id="266"/>
    </w:p>
    <w:p w14:paraId="3D2EE981" w14:textId="77777777" w:rsidR="00F65548" w:rsidRPr="00767D54" w:rsidRDefault="00F65548" w:rsidP="00F65548">
      <w:pPr>
        <w:rPr>
          <w:rFonts w:eastAsia="Times New Roman" w:cs="Times New Roman"/>
        </w:rPr>
      </w:pPr>
    </w:p>
    <w:p w14:paraId="4BC0CCBC" w14:textId="77777777" w:rsidR="00F65548" w:rsidRDefault="00F65548" w:rsidP="00F65548">
      <w:pPr>
        <w:pStyle w:val="Heading3"/>
      </w:pPr>
      <w:bookmarkStart w:id="267" w:name="_Toc497994947"/>
      <w:r>
        <w:t>Functions</w:t>
      </w:r>
      <w:bookmarkEnd w:id="267"/>
    </w:p>
    <w:p w14:paraId="3E7B1E17" w14:textId="77777777" w:rsidR="00F65548" w:rsidRDefault="00F65548" w:rsidP="00F65548"/>
    <w:p w14:paraId="143E3160" w14:textId="77777777" w:rsidR="00F65548" w:rsidRDefault="00F65548" w:rsidP="00F65548">
      <w:pPr>
        <w:pStyle w:val="Heading3"/>
      </w:pPr>
      <w:bookmarkStart w:id="268" w:name="_Toc497994948"/>
      <w:r>
        <w:t>Data Objects</w:t>
      </w:r>
      <w:bookmarkEnd w:id="268"/>
    </w:p>
    <w:p w14:paraId="30F8DB42" w14:textId="77777777" w:rsidR="00F65548" w:rsidRDefault="00F65548" w:rsidP="00F65548"/>
    <w:p w14:paraId="56005355" w14:textId="77777777" w:rsidR="00F65548" w:rsidRDefault="00F65548" w:rsidP="00F65548">
      <w:pPr>
        <w:pStyle w:val="Heading3"/>
      </w:pPr>
      <w:bookmarkStart w:id="269" w:name="_Toc497994949"/>
      <w:r>
        <w:t>Enumerations</w:t>
      </w:r>
      <w:bookmarkEnd w:id="269"/>
    </w:p>
    <w:p w14:paraId="6589D458" w14:textId="77777777" w:rsidR="00F65548" w:rsidRDefault="00F65548" w:rsidP="00F65548"/>
    <w:p w14:paraId="73A42675" w14:textId="77777777" w:rsidR="00F65548" w:rsidRPr="00E32B4E" w:rsidRDefault="00F65548" w:rsidP="00F65548">
      <w:pPr>
        <w:pStyle w:val="Heading3"/>
      </w:pPr>
      <w:bookmarkStart w:id="270" w:name="_Toc497994950"/>
      <w:r>
        <w:lastRenderedPageBreak/>
        <w:t>Complexity</w:t>
      </w:r>
      <w:bookmarkEnd w:id="270"/>
    </w:p>
    <w:tbl>
      <w:tblPr>
        <w:tblStyle w:val="TableGrid"/>
        <w:tblW w:w="0" w:type="auto"/>
        <w:tblInd w:w="360" w:type="dxa"/>
        <w:tblLook w:val="04A0" w:firstRow="1" w:lastRow="0" w:firstColumn="1" w:lastColumn="0" w:noHBand="0" w:noVBand="1"/>
      </w:tblPr>
      <w:tblGrid>
        <w:gridCol w:w="2155"/>
        <w:gridCol w:w="913"/>
      </w:tblGrid>
      <w:tr w:rsidR="00F65548" w:rsidRPr="007445B1" w14:paraId="15DE2B4D"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B644552" w14:textId="77777777" w:rsidR="00F65548" w:rsidRPr="007445B1" w:rsidRDefault="00F65548" w:rsidP="00134C44">
            <w:pPr>
              <w:pStyle w:val="TableHeading"/>
            </w:pPr>
          </w:p>
        </w:tc>
        <w:tc>
          <w:tcPr>
            <w:tcW w:w="913" w:type="dxa"/>
            <w:shd w:val="clear" w:color="auto" w:fill="BFBFBF" w:themeFill="background1" w:themeFillShade="BF"/>
          </w:tcPr>
          <w:p w14:paraId="50C44D81" w14:textId="77777777" w:rsidR="00F65548" w:rsidRPr="007445B1" w:rsidRDefault="00F65548" w:rsidP="00134C44">
            <w:pPr>
              <w:pStyle w:val="TableHeading"/>
            </w:pPr>
            <w:r>
              <w:t>Count</w:t>
            </w:r>
          </w:p>
        </w:tc>
      </w:tr>
      <w:tr w:rsidR="00F65548" w:rsidRPr="007445B1" w14:paraId="1A33ABDA" w14:textId="77777777" w:rsidTr="00134C44">
        <w:tc>
          <w:tcPr>
            <w:tcW w:w="2155" w:type="dxa"/>
          </w:tcPr>
          <w:p w14:paraId="072FEFD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51177F4"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32F303C" w14:textId="77777777" w:rsidTr="00134C44">
        <w:tc>
          <w:tcPr>
            <w:tcW w:w="2155" w:type="dxa"/>
          </w:tcPr>
          <w:p w14:paraId="4B54865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4B37229"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C1CEE77" w14:textId="77777777" w:rsidTr="00134C44">
        <w:tc>
          <w:tcPr>
            <w:tcW w:w="2155" w:type="dxa"/>
          </w:tcPr>
          <w:p w14:paraId="745A677A"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B40B2E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2A675E59" w14:textId="77777777" w:rsidTr="00134C44">
        <w:tc>
          <w:tcPr>
            <w:tcW w:w="2155" w:type="dxa"/>
          </w:tcPr>
          <w:p w14:paraId="4CF4FFD4"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E07557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93C9A2B" w14:textId="77777777" w:rsidTr="00134C44">
        <w:tc>
          <w:tcPr>
            <w:tcW w:w="2155" w:type="dxa"/>
          </w:tcPr>
          <w:p w14:paraId="5A9B502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35FB20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70662339" w14:textId="77777777" w:rsidTr="00134C44">
        <w:tc>
          <w:tcPr>
            <w:tcW w:w="2155" w:type="dxa"/>
          </w:tcPr>
          <w:p w14:paraId="04F33A3E"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20E0F1B"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9622631" w14:textId="77777777" w:rsidR="004A08F3" w:rsidRDefault="004A08F3" w:rsidP="004A08F3"/>
    <w:p w14:paraId="643733C5" w14:textId="77777777" w:rsidR="00593278" w:rsidRDefault="00593278" w:rsidP="004A08F3"/>
    <w:p w14:paraId="34C9F9BD" w14:textId="77777777" w:rsidR="00593278" w:rsidRDefault="00593278" w:rsidP="004A08F3"/>
    <w:p w14:paraId="437E9416" w14:textId="77777777" w:rsidR="00593278" w:rsidRDefault="00593278" w:rsidP="004A08F3"/>
    <w:p w14:paraId="6A03F452" w14:textId="77777777" w:rsidR="00593278" w:rsidRDefault="00593278" w:rsidP="004A08F3"/>
    <w:p w14:paraId="34C0CFF2" w14:textId="77777777" w:rsidR="00593278" w:rsidRDefault="00593278" w:rsidP="004A08F3"/>
    <w:p w14:paraId="63F64ECE" w14:textId="77777777" w:rsidR="00593278" w:rsidRDefault="00593278" w:rsidP="004A08F3"/>
    <w:p w14:paraId="7B3A1125" w14:textId="77777777" w:rsidR="00593278" w:rsidRDefault="00593278" w:rsidP="004A08F3"/>
    <w:p w14:paraId="7DB0B040" w14:textId="77777777" w:rsidR="00593278" w:rsidRDefault="00593278" w:rsidP="004A08F3"/>
    <w:p w14:paraId="7E66722B" w14:textId="77777777" w:rsidR="00593278" w:rsidRDefault="00593278" w:rsidP="004A08F3"/>
    <w:p w14:paraId="3B36E39E" w14:textId="77777777" w:rsidR="00593278" w:rsidRDefault="00593278" w:rsidP="004A08F3"/>
    <w:p w14:paraId="43C6F1F3" w14:textId="77777777" w:rsidR="00593278" w:rsidRDefault="00593278" w:rsidP="004A08F3"/>
    <w:p w14:paraId="423CD10B" w14:textId="77777777" w:rsidR="00593278" w:rsidRDefault="00593278" w:rsidP="004A08F3"/>
    <w:p w14:paraId="322C5DB3" w14:textId="77777777" w:rsidR="00593278" w:rsidRDefault="00593278" w:rsidP="004A08F3"/>
    <w:p w14:paraId="6B137989" w14:textId="77777777" w:rsidR="00593278" w:rsidRDefault="00593278" w:rsidP="004A08F3"/>
    <w:p w14:paraId="652A70FB" w14:textId="77777777" w:rsidR="00593278" w:rsidRDefault="00593278" w:rsidP="004A08F3"/>
    <w:p w14:paraId="283D42E6" w14:textId="77777777" w:rsidR="00593278" w:rsidRDefault="00593278" w:rsidP="004A08F3"/>
    <w:p w14:paraId="22B23A26" w14:textId="77777777" w:rsidR="00593278" w:rsidRDefault="00593278" w:rsidP="004A08F3"/>
    <w:p w14:paraId="2A6D89DD" w14:textId="77777777" w:rsidR="00593278" w:rsidRDefault="00593278" w:rsidP="004A08F3"/>
    <w:p w14:paraId="474EB6C1" w14:textId="77777777" w:rsidR="00593278" w:rsidRDefault="00593278" w:rsidP="004A08F3"/>
    <w:p w14:paraId="31C5F14A" w14:textId="77777777" w:rsidR="00593278" w:rsidRDefault="00593278" w:rsidP="004A08F3"/>
    <w:p w14:paraId="11C6824C" w14:textId="77777777" w:rsidR="00593278" w:rsidRDefault="00593278" w:rsidP="004A08F3"/>
    <w:p w14:paraId="07814BFE" w14:textId="77777777" w:rsidR="00593278" w:rsidRDefault="00593278" w:rsidP="004A08F3"/>
    <w:p w14:paraId="655FE02B" w14:textId="77777777" w:rsidR="004A08F3" w:rsidRDefault="004A08F3" w:rsidP="004A08F3">
      <w:pPr>
        <w:pStyle w:val="Heading2"/>
      </w:pPr>
      <w:bookmarkStart w:id="271" w:name="_Toc497994951"/>
      <w:r>
        <w:lastRenderedPageBreak/>
        <w:t>Assign Approver(s)</w:t>
      </w:r>
      <w:bookmarkEnd w:id="271"/>
    </w:p>
    <w:p w14:paraId="2A27BE92" w14:textId="7191B2D5" w:rsidR="00F65548" w:rsidRPr="00F65548" w:rsidRDefault="00593278" w:rsidP="00F65548">
      <w:r>
        <w:t xml:space="preserve">A user maintained list of users with approval authorization.  </w:t>
      </w:r>
    </w:p>
    <w:p w14:paraId="51C69E8F" w14:textId="77777777" w:rsidR="00F65548" w:rsidRDefault="00F65548" w:rsidP="00F65548">
      <w:pPr>
        <w:pStyle w:val="Heading3"/>
      </w:pPr>
      <w:bookmarkStart w:id="272" w:name="_Toc497994952"/>
      <w:r>
        <w:t>Human Machine Interfaces</w:t>
      </w:r>
      <w:bookmarkEnd w:id="272"/>
    </w:p>
    <w:p w14:paraId="4BBDC4A4" w14:textId="77777777" w:rsidR="00F65548" w:rsidRDefault="002E52C4" w:rsidP="00E878EE">
      <w:pPr>
        <w:pStyle w:val="Image"/>
      </w:pPr>
      <w:r w:rsidRPr="002E52C4">
        <w:drawing>
          <wp:inline distT="0" distB="0" distL="0" distR="0" wp14:anchorId="0BA227AF" wp14:editId="66D91E6B">
            <wp:extent cx="3194685" cy="2687003"/>
            <wp:effectExtent l="0" t="0" r="5715" b="0"/>
            <wp:docPr id="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5"/>
                    <a:stretch>
                      <a:fillRect/>
                    </a:stretch>
                  </pic:blipFill>
                  <pic:spPr>
                    <a:xfrm>
                      <a:off x="0" y="0"/>
                      <a:ext cx="3194685" cy="2687003"/>
                    </a:xfrm>
                    <a:prstGeom prst="rect">
                      <a:avLst/>
                    </a:prstGeom>
                  </pic:spPr>
                </pic:pic>
              </a:graphicData>
            </a:graphic>
          </wp:inline>
        </w:drawing>
      </w:r>
    </w:p>
    <w:p w14:paraId="4A2DA89C" w14:textId="7AA115F7" w:rsidR="002E52C4" w:rsidRDefault="00593278" w:rsidP="00593278">
      <w:pPr>
        <w:pStyle w:val="FigureCaption"/>
      </w:pPr>
      <w:bookmarkStart w:id="273" w:name="_Toc497994700"/>
      <w:r>
        <w:t xml:space="preserve">Figure </w:t>
      </w:r>
      <w:fldSimple w:instr=" STYLEREF 1 \s ">
        <w:r w:rsidR="00E7615C">
          <w:rPr>
            <w:noProof/>
          </w:rPr>
          <w:t>5</w:t>
        </w:r>
      </w:fldSimple>
      <w:r w:rsidR="00E7615C">
        <w:noBreakHyphen/>
      </w:r>
      <w:fldSimple w:instr=" SEQ Figure \* ARABIC \s 1 ">
        <w:r w:rsidR="00E7615C">
          <w:rPr>
            <w:noProof/>
          </w:rPr>
          <w:t>9</w:t>
        </w:r>
      </w:fldSimple>
      <w:r>
        <w:t>: Assign Approvers</w:t>
      </w:r>
      <w:bookmarkEnd w:id="273"/>
    </w:p>
    <w:p w14:paraId="54AA4B20" w14:textId="77777777" w:rsidR="002E52C4" w:rsidRPr="00C365E7" w:rsidRDefault="002E52C4" w:rsidP="00F65548"/>
    <w:p w14:paraId="2410FE64" w14:textId="77777777" w:rsidR="00F65548" w:rsidRDefault="00F65548" w:rsidP="00F65548">
      <w:pPr>
        <w:pStyle w:val="Heading3"/>
      </w:pPr>
      <w:bookmarkStart w:id="274" w:name="_Toc497994953"/>
      <w:r>
        <w:t>Requirements</w:t>
      </w:r>
      <w:bookmarkEnd w:id="274"/>
    </w:p>
    <w:p w14:paraId="3AFC0E28" w14:textId="6DD4BF8F" w:rsidR="00F65548" w:rsidRPr="00767D54" w:rsidRDefault="00593278" w:rsidP="008D2B25">
      <w:pPr>
        <w:pStyle w:val="ListParagraph"/>
      </w:pPr>
      <w:r>
        <w:t xml:space="preserve">The system will validate the user has a valid LM email address.  </w:t>
      </w:r>
    </w:p>
    <w:p w14:paraId="72B7E779" w14:textId="77777777" w:rsidR="00F65548" w:rsidRDefault="00F65548" w:rsidP="00F65548">
      <w:pPr>
        <w:pStyle w:val="Heading3"/>
      </w:pPr>
      <w:bookmarkStart w:id="275" w:name="_Toc497994954"/>
      <w:r>
        <w:t>Business Rules</w:t>
      </w:r>
      <w:bookmarkEnd w:id="275"/>
    </w:p>
    <w:p w14:paraId="14381016" w14:textId="77777777" w:rsidR="00F65548" w:rsidRPr="00F65548" w:rsidRDefault="00F65548" w:rsidP="00F65548"/>
    <w:p w14:paraId="45CDCAAC" w14:textId="77777777" w:rsidR="00F65548" w:rsidRDefault="00F65548" w:rsidP="00F65548">
      <w:pPr>
        <w:pStyle w:val="Heading3"/>
      </w:pPr>
      <w:bookmarkStart w:id="276" w:name="_Toc497994955"/>
      <w:r>
        <w:t>Views</w:t>
      </w:r>
      <w:bookmarkEnd w:id="276"/>
    </w:p>
    <w:p w14:paraId="02E5088C" w14:textId="77777777" w:rsidR="00F65548" w:rsidRPr="00767D54" w:rsidRDefault="00F65548" w:rsidP="00F65548">
      <w:pPr>
        <w:rPr>
          <w:rFonts w:eastAsia="Times New Roman" w:cs="Times New Roman"/>
        </w:rPr>
      </w:pPr>
    </w:p>
    <w:p w14:paraId="27859118" w14:textId="77777777" w:rsidR="00F65548" w:rsidRDefault="00F65548" w:rsidP="00F65548">
      <w:pPr>
        <w:pStyle w:val="Heading3"/>
      </w:pPr>
      <w:bookmarkStart w:id="277" w:name="_Toc497994956"/>
      <w:r>
        <w:t>Functions</w:t>
      </w:r>
      <w:bookmarkEnd w:id="277"/>
    </w:p>
    <w:p w14:paraId="4A1BFBF8" w14:textId="77777777" w:rsidR="00F65548" w:rsidRDefault="00F65548" w:rsidP="00F65548"/>
    <w:p w14:paraId="2E9E370E" w14:textId="77777777" w:rsidR="00F65548" w:rsidRDefault="00F65548" w:rsidP="00F65548">
      <w:pPr>
        <w:pStyle w:val="Heading3"/>
      </w:pPr>
      <w:bookmarkStart w:id="278" w:name="_Toc497994957"/>
      <w:r>
        <w:t>Data Objects</w:t>
      </w:r>
      <w:bookmarkEnd w:id="278"/>
    </w:p>
    <w:p w14:paraId="06B2E563" w14:textId="77777777" w:rsidR="00F65548" w:rsidRDefault="00F65548" w:rsidP="00F65548"/>
    <w:p w14:paraId="1816BD84" w14:textId="77777777" w:rsidR="00F65548" w:rsidRDefault="00F65548" w:rsidP="00F65548">
      <w:pPr>
        <w:pStyle w:val="Heading3"/>
      </w:pPr>
      <w:bookmarkStart w:id="279" w:name="_Toc497994958"/>
      <w:r>
        <w:t>Enumerations</w:t>
      </w:r>
      <w:bookmarkEnd w:id="279"/>
    </w:p>
    <w:p w14:paraId="3B712D6C" w14:textId="77777777" w:rsidR="00F65548" w:rsidRDefault="00F65548" w:rsidP="00F65548"/>
    <w:p w14:paraId="7FE8521C" w14:textId="77777777" w:rsidR="00F65548" w:rsidRPr="00E32B4E" w:rsidRDefault="00F65548" w:rsidP="00F65548">
      <w:pPr>
        <w:pStyle w:val="Heading3"/>
      </w:pPr>
      <w:bookmarkStart w:id="280" w:name="_Toc497994959"/>
      <w:r>
        <w:t>Complexity</w:t>
      </w:r>
      <w:bookmarkEnd w:id="280"/>
    </w:p>
    <w:tbl>
      <w:tblPr>
        <w:tblStyle w:val="TableGrid"/>
        <w:tblW w:w="0" w:type="auto"/>
        <w:tblInd w:w="360" w:type="dxa"/>
        <w:tblLook w:val="04A0" w:firstRow="1" w:lastRow="0" w:firstColumn="1" w:lastColumn="0" w:noHBand="0" w:noVBand="1"/>
      </w:tblPr>
      <w:tblGrid>
        <w:gridCol w:w="2155"/>
        <w:gridCol w:w="913"/>
      </w:tblGrid>
      <w:tr w:rsidR="00F65548" w:rsidRPr="007445B1" w14:paraId="5D8322A7"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0EA30020" w14:textId="77777777" w:rsidR="00F65548" w:rsidRPr="007445B1" w:rsidRDefault="00F65548" w:rsidP="00134C44">
            <w:pPr>
              <w:pStyle w:val="TableHeading"/>
            </w:pPr>
          </w:p>
        </w:tc>
        <w:tc>
          <w:tcPr>
            <w:tcW w:w="913" w:type="dxa"/>
            <w:shd w:val="clear" w:color="auto" w:fill="BFBFBF" w:themeFill="background1" w:themeFillShade="BF"/>
          </w:tcPr>
          <w:p w14:paraId="1E487A28" w14:textId="77777777" w:rsidR="00F65548" w:rsidRPr="007445B1" w:rsidRDefault="00F65548" w:rsidP="00134C44">
            <w:pPr>
              <w:pStyle w:val="TableHeading"/>
            </w:pPr>
            <w:r>
              <w:t>Count</w:t>
            </w:r>
          </w:p>
        </w:tc>
      </w:tr>
      <w:tr w:rsidR="00F65548" w:rsidRPr="007445B1" w14:paraId="2F700292" w14:textId="77777777" w:rsidTr="00134C44">
        <w:tc>
          <w:tcPr>
            <w:tcW w:w="2155" w:type="dxa"/>
          </w:tcPr>
          <w:p w14:paraId="0AD53D8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1A559B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12110BB1" w14:textId="77777777" w:rsidTr="00134C44">
        <w:tc>
          <w:tcPr>
            <w:tcW w:w="2155" w:type="dxa"/>
          </w:tcPr>
          <w:p w14:paraId="771F783F"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D550798"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E84784D" w14:textId="77777777" w:rsidTr="00134C44">
        <w:tc>
          <w:tcPr>
            <w:tcW w:w="2155" w:type="dxa"/>
          </w:tcPr>
          <w:p w14:paraId="32FA44F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463586E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81342FD" w14:textId="77777777" w:rsidTr="00134C44">
        <w:tc>
          <w:tcPr>
            <w:tcW w:w="2155" w:type="dxa"/>
          </w:tcPr>
          <w:p w14:paraId="0B07E08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83DDB4F"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6A5B29F" w14:textId="77777777" w:rsidTr="00134C44">
        <w:tc>
          <w:tcPr>
            <w:tcW w:w="2155" w:type="dxa"/>
          </w:tcPr>
          <w:p w14:paraId="65FD9CD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4D77593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1C3C3B3" w14:textId="77777777" w:rsidTr="00134C44">
        <w:tc>
          <w:tcPr>
            <w:tcW w:w="2155" w:type="dxa"/>
          </w:tcPr>
          <w:p w14:paraId="4DC26756"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36032589"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3E377614" w14:textId="77777777" w:rsidR="004A08F3" w:rsidRDefault="004A08F3" w:rsidP="004A08F3"/>
    <w:p w14:paraId="15C5BD00" w14:textId="77777777" w:rsidR="00593278" w:rsidRDefault="00593278" w:rsidP="004A08F3"/>
    <w:p w14:paraId="5DF059C7" w14:textId="77777777" w:rsidR="00593278" w:rsidRDefault="00593278" w:rsidP="004A08F3"/>
    <w:p w14:paraId="68B10AA5" w14:textId="77777777" w:rsidR="00593278" w:rsidRDefault="00593278" w:rsidP="004A08F3"/>
    <w:p w14:paraId="6AF25699" w14:textId="77777777" w:rsidR="00593278" w:rsidRDefault="00593278" w:rsidP="004A08F3"/>
    <w:p w14:paraId="6DF112AE" w14:textId="77777777" w:rsidR="00593278" w:rsidRDefault="00593278" w:rsidP="004A08F3"/>
    <w:p w14:paraId="54669B04" w14:textId="77777777" w:rsidR="00593278" w:rsidRDefault="00593278" w:rsidP="004A08F3"/>
    <w:p w14:paraId="7F55C164" w14:textId="77777777" w:rsidR="00593278" w:rsidRDefault="00593278" w:rsidP="004A08F3"/>
    <w:p w14:paraId="763765F7" w14:textId="77777777" w:rsidR="00593278" w:rsidRDefault="00593278" w:rsidP="004A08F3"/>
    <w:p w14:paraId="51CDD832" w14:textId="77777777" w:rsidR="00593278" w:rsidRDefault="00593278" w:rsidP="004A08F3"/>
    <w:p w14:paraId="60EBE97A" w14:textId="77777777" w:rsidR="00593278" w:rsidRDefault="00593278" w:rsidP="004A08F3"/>
    <w:p w14:paraId="5568DC10" w14:textId="77777777" w:rsidR="00593278" w:rsidRDefault="00593278" w:rsidP="004A08F3"/>
    <w:p w14:paraId="32CF3D7C" w14:textId="77777777" w:rsidR="00593278" w:rsidRDefault="00593278" w:rsidP="004A08F3"/>
    <w:p w14:paraId="5376988F" w14:textId="77777777" w:rsidR="00593278" w:rsidRDefault="00593278" w:rsidP="004A08F3"/>
    <w:p w14:paraId="07C78FFA" w14:textId="77777777" w:rsidR="00593278" w:rsidRDefault="00593278" w:rsidP="004A08F3"/>
    <w:p w14:paraId="0DEB1E20" w14:textId="77777777" w:rsidR="00593278" w:rsidRDefault="00593278" w:rsidP="004A08F3"/>
    <w:p w14:paraId="0FEF5CDD" w14:textId="77777777" w:rsidR="00593278" w:rsidRDefault="00593278" w:rsidP="004A08F3"/>
    <w:p w14:paraId="6CCA3657" w14:textId="77777777" w:rsidR="00593278" w:rsidRDefault="00593278" w:rsidP="004A08F3"/>
    <w:p w14:paraId="2493A051" w14:textId="77777777" w:rsidR="00593278" w:rsidRDefault="00593278" w:rsidP="004A08F3"/>
    <w:p w14:paraId="4E7A0EE1" w14:textId="77777777" w:rsidR="00593278" w:rsidRDefault="00593278" w:rsidP="004A08F3"/>
    <w:p w14:paraId="3B99A435" w14:textId="77777777" w:rsidR="00593278" w:rsidRDefault="00593278" w:rsidP="004A08F3"/>
    <w:p w14:paraId="103D5043" w14:textId="77777777" w:rsidR="00593278" w:rsidRDefault="00593278" w:rsidP="004A08F3"/>
    <w:p w14:paraId="17E90A79" w14:textId="77777777" w:rsidR="00593278" w:rsidRDefault="00593278" w:rsidP="004A08F3"/>
    <w:p w14:paraId="62438238" w14:textId="77777777" w:rsidR="00593278" w:rsidRDefault="00593278" w:rsidP="004A08F3"/>
    <w:p w14:paraId="52E79C5F" w14:textId="77777777" w:rsidR="00593278" w:rsidRDefault="00593278" w:rsidP="004A08F3"/>
    <w:p w14:paraId="1A66D649" w14:textId="77777777" w:rsidR="00593278" w:rsidRDefault="00593278" w:rsidP="004A08F3"/>
    <w:p w14:paraId="70B9C51D" w14:textId="0D6CCEED" w:rsidR="004A08F3" w:rsidRDefault="00593278" w:rsidP="004A08F3">
      <w:pPr>
        <w:pStyle w:val="Heading2"/>
      </w:pPr>
      <w:bookmarkStart w:id="281" w:name="_Toc497994960"/>
      <w:r>
        <w:lastRenderedPageBreak/>
        <w:t>Directory Helper</w:t>
      </w:r>
      <w:bookmarkEnd w:id="281"/>
    </w:p>
    <w:p w14:paraId="21CBE04C" w14:textId="77777777" w:rsidR="00F65548" w:rsidRPr="00F65548" w:rsidRDefault="00F65548" w:rsidP="00F65548"/>
    <w:p w14:paraId="256899B4" w14:textId="77777777" w:rsidR="00F65548" w:rsidRDefault="00F65548" w:rsidP="00F65548">
      <w:pPr>
        <w:pStyle w:val="Heading3"/>
      </w:pPr>
      <w:bookmarkStart w:id="282" w:name="_Toc497994961"/>
      <w:r>
        <w:t>Human Machine Interfaces</w:t>
      </w:r>
      <w:bookmarkEnd w:id="282"/>
    </w:p>
    <w:p w14:paraId="38DD5CEB" w14:textId="77777777" w:rsidR="00F65548" w:rsidRDefault="002E52C4" w:rsidP="00E878EE">
      <w:pPr>
        <w:pStyle w:val="Image"/>
      </w:pPr>
      <w:r>
        <w:drawing>
          <wp:inline distT="0" distB="0" distL="0" distR="0" wp14:anchorId="3270D167" wp14:editId="2D1E30CA">
            <wp:extent cx="3810635" cy="37979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635" cy="3797935"/>
                    </a:xfrm>
                    <a:prstGeom prst="rect">
                      <a:avLst/>
                    </a:prstGeom>
                    <a:noFill/>
                  </pic:spPr>
                </pic:pic>
              </a:graphicData>
            </a:graphic>
          </wp:inline>
        </w:drawing>
      </w:r>
    </w:p>
    <w:p w14:paraId="1F4264A3" w14:textId="1E09C7D9" w:rsidR="002E52C4" w:rsidRDefault="00593278" w:rsidP="00593278">
      <w:pPr>
        <w:pStyle w:val="FigureCaption"/>
      </w:pPr>
      <w:bookmarkStart w:id="283" w:name="_Toc497994701"/>
      <w:r>
        <w:t xml:space="preserve">Figure </w:t>
      </w:r>
      <w:fldSimple w:instr=" STYLEREF 1 \s ">
        <w:r w:rsidR="00E7615C">
          <w:rPr>
            <w:noProof/>
          </w:rPr>
          <w:t>5</w:t>
        </w:r>
      </w:fldSimple>
      <w:r w:rsidR="00E7615C">
        <w:noBreakHyphen/>
      </w:r>
      <w:fldSimple w:instr=" SEQ Figure \* ARABIC \s 1 ">
        <w:r w:rsidR="00E7615C">
          <w:rPr>
            <w:noProof/>
          </w:rPr>
          <w:t>10</w:t>
        </w:r>
      </w:fldSimple>
      <w:r>
        <w:t>: Directory Helper</w:t>
      </w:r>
      <w:bookmarkEnd w:id="283"/>
    </w:p>
    <w:p w14:paraId="511B7CB5" w14:textId="77777777" w:rsidR="002E52C4" w:rsidRPr="00C365E7" w:rsidRDefault="002E52C4" w:rsidP="00F65548"/>
    <w:p w14:paraId="268C0E23" w14:textId="77777777" w:rsidR="00F65548" w:rsidRDefault="00F65548" w:rsidP="00F65548">
      <w:pPr>
        <w:pStyle w:val="Heading3"/>
      </w:pPr>
      <w:bookmarkStart w:id="284" w:name="_Toc497994962"/>
      <w:r>
        <w:t>Requirements</w:t>
      </w:r>
      <w:bookmarkEnd w:id="284"/>
    </w:p>
    <w:p w14:paraId="66071B25" w14:textId="0E5B6DC2" w:rsidR="00F65548" w:rsidRDefault="00004843" w:rsidP="00294F2D">
      <w:pPr>
        <w:pStyle w:val="ListParagraph"/>
        <w:numPr>
          <w:ilvl w:val="0"/>
          <w:numId w:val="74"/>
        </w:numPr>
      </w:pPr>
      <w:r>
        <w:t xml:space="preserve">The system will allow the authorized user to create a user group.  </w:t>
      </w:r>
    </w:p>
    <w:p w14:paraId="099E5D37" w14:textId="2EF3EC08" w:rsidR="00004843" w:rsidRDefault="00004843" w:rsidP="00294F2D">
      <w:pPr>
        <w:pStyle w:val="ListParagraph"/>
        <w:numPr>
          <w:ilvl w:val="0"/>
          <w:numId w:val="74"/>
        </w:numPr>
      </w:pPr>
      <w:r>
        <w:t xml:space="preserve">The system will allow the authorized user to maintain the user group.  </w:t>
      </w:r>
    </w:p>
    <w:p w14:paraId="5EB2C0F4" w14:textId="6EECCA3E" w:rsidR="00004843" w:rsidRPr="00767D54" w:rsidRDefault="00004843" w:rsidP="00294F2D">
      <w:pPr>
        <w:pStyle w:val="ListParagraph"/>
        <w:numPr>
          <w:ilvl w:val="0"/>
          <w:numId w:val="74"/>
        </w:numPr>
      </w:pPr>
      <w:r>
        <w:t xml:space="preserve">The system will allow the user to search for users in the ?LM active directory?.  </w:t>
      </w:r>
    </w:p>
    <w:p w14:paraId="39A950C1" w14:textId="77777777" w:rsidR="00F65548" w:rsidRDefault="00F65548" w:rsidP="00F65548">
      <w:pPr>
        <w:pStyle w:val="Heading3"/>
      </w:pPr>
      <w:bookmarkStart w:id="285" w:name="_Toc497994963"/>
      <w:r>
        <w:t>Business Rules</w:t>
      </w:r>
      <w:bookmarkEnd w:id="285"/>
    </w:p>
    <w:p w14:paraId="2F8BCEB0" w14:textId="77777777" w:rsidR="00F65548" w:rsidRPr="00F65548" w:rsidRDefault="00F65548" w:rsidP="00F65548"/>
    <w:p w14:paraId="2184EFDC" w14:textId="77777777" w:rsidR="00F65548" w:rsidRDefault="00F65548" w:rsidP="00F65548">
      <w:pPr>
        <w:pStyle w:val="Heading3"/>
      </w:pPr>
      <w:bookmarkStart w:id="286" w:name="_Toc497994964"/>
      <w:r>
        <w:t>Views</w:t>
      </w:r>
      <w:bookmarkEnd w:id="286"/>
    </w:p>
    <w:p w14:paraId="03F28E10" w14:textId="77777777" w:rsidR="00F65548" w:rsidRPr="00767D54" w:rsidRDefault="00F65548" w:rsidP="00F65548">
      <w:pPr>
        <w:rPr>
          <w:rFonts w:eastAsia="Times New Roman" w:cs="Times New Roman"/>
        </w:rPr>
      </w:pPr>
    </w:p>
    <w:p w14:paraId="0B40A5B3" w14:textId="77777777" w:rsidR="00F65548" w:rsidRDefault="00F65548" w:rsidP="00F65548">
      <w:pPr>
        <w:pStyle w:val="Heading3"/>
      </w:pPr>
      <w:bookmarkStart w:id="287" w:name="_Toc497994965"/>
      <w:r>
        <w:t>Functions</w:t>
      </w:r>
      <w:bookmarkEnd w:id="287"/>
    </w:p>
    <w:p w14:paraId="4A218C1C" w14:textId="77777777" w:rsidR="00F65548" w:rsidRDefault="00F65548" w:rsidP="00F65548"/>
    <w:p w14:paraId="0408DDF9" w14:textId="77777777" w:rsidR="00F65548" w:rsidRDefault="00F65548" w:rsidP="00F65548">
      <w:pPr>
        <w:pStyle w:val="Heading3"/>
      </w:pPr>
      <w:bookmarkStart w:id="288" w:name="_Toc497994966"/>
      <w:r>
        <w:t>Data Objects</w:t>
      </w:r>
      <w:bookmarkEnd w:id="288"/>
    </w:p>
    <w:p w14:paraId="63385E17" w14:textId="77777777" w:rsidR="00F65548" w:rsidRDefault="00F65548" w:rsidP="00F65548"/>
    <w:p w14:paraId="047E80E2" w14:textId="77777777" w:rsidR="00F65548" w:rsidRDefault="00F65548" w:rsidP="00F65548">
      <w:pPr>
        <w:pStyle w:val="Heading3"/>
      </w:pPr>
      <w:bookmarkStart w:id="289" w:name="_Toc497994967"/>
      <w:r>
        <w:lastRenderedPageBreak/>
        <w:t>Enumerations</w:t>
      </w:r>
      <w:bookmarkEnd w:id="289"/>
    </w:p>
    <w:p w14:paraId="0423207E" w14:textId="77777777" w:rsidR="00F65548" w:rsidRDefault="00F65548" w:rsidP="00F65548"/>
    <w:p w14:paraId="52A232B3" w14:textId="77777777" w:rsidR="00F65548" w:rsidRPr="00E32B4E" w:rsidRDefault="00F65548" w:rsidP="00F65548">
      <w:pPr>
        <w:pStyle w:val="Heading3"/>
      </w:pPr>
      <w:bookmarkStart w:id="290" w:name="_Toc497994968"/>
      <w:r>
        <w:t>Complexity</w:t>
      </w:r>
      <w:bookmarkEnd w:id="290"/>
    </w:p>
    <w:tbl>
      <w:tblPr>
        <w:tblStyle w:val="TableGrid"/>
        <w:tblW w:w="0" w:type="auto"/>
        <w:tblInd w:w="360" w:type="dxa"/>
        <w:tblLook w:val="04A0" w:firstRow="1" w:lastRow="0" w:firstColumn="1" w:lastColumn="0" w:noHBand="0" w:noVBand="1"/>
      </w:tblPr>
      <w:tblGrid>
        <w:gridCol w:w="2155"/>
        <w:gridCol w:w="913"/>
      </w:tblGrid>
      <w:tr w:rsidR="00F65548" w:rsidRPr="007445B1" w14:paraId="208F9EF5"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37FEE52" w14:textId="77777777" w:rsidR="00F65548" w:rsidRPr="007445B1" w:rsidRDefault="00F65548" w:rsidP="00134C44">
            <w:pPr>
              <w:pStyle w:val="TableHeading"/>
            </w:pPr>
          </w:p>
        </w:tc>
        <w:tc>
          <w:tcPr>
            <w:tcW w:w="913" w:type="dxa"/>
            <w:shd w:val="clear" w:color="auto" w:fill="BFBFBF" w:themeFill="background1" w:themeFillShade="BF"/>
          </w:tcPr>
          <w:p w14:paraId="4DE68BD7" w14:textId="77777777" w:rsidR="00F65548" w:rsidRPr="007445B1" w:rsidRDefault="00F65548" w:rsidP="00134C44">
            <w:pPr>
              <w:pStyle w:val="TableHeading"/>
            </w:pPr>
            <w:r>
              <w:t>Count</w:t>
            </w:r>
          </w:p>
        </w:tc>
      </w:tr>
      <w:tr w:rsidR="00F65548" w:rsidRPr="007445B1" w14:paraId="5A6CB63E" w14:textId="77777777" w:rsidTr="00134C44">
        <w:tc>
          <w:tcPr>
            <w:tcW w:w="2155" w:type="dxa"/>
          </w:tcPr>
          <w:p w14:paraId="40D1ED6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08D5E6F"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D7F2CC4" w14:textId="77777777" w:rsidTr="00134C44">
        <w:tc>
          <w:tcPr>
            <w:tcW w:w="2155" w:type="dxa"/>
          </w:tcPr>
          <w:p w14:paraId="17985446"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E5BC8C"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55BC27BE" w14:textId="77777777" w:rsidTr="00134C44">
        <w:tc>
          <w:tcPr>
            <w:tcW w:w="2155" w:type="dxa"/>
          </w:tcPr>
          <w:p w14:paraId="62E50FE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89EF8D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50DA8298" w14:textId="77777777" w:rsidTr="00134C44">
        <w:tc>
          <w:tcPr>
            <w:tcW w:w="2155" w:type="dxa"/>
          </w:tcPr>
          <w:p w14:paraId="2E4D783F"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D0AC2A7"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73550066" w14:textId="77777777" w:rsidTr="00134C44">
        <w:tc>
          <w:tcPr>
            <w:tcW w:w="2155" w:type="dxa"/>
          </w:tcPr>
          <w:p w14:paraId="69D0D9D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C42A23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61639763" w14:textId="77777777" w:rsidTr="00134C44">
        <w:tc>
          <w:tcPr>
            <w:tcW w:w="2155" w:type="dxa"/>
          </w:tcPr>
          <w:p w14:paraId="1EFD37A7"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34CB90A"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4B39A64" w14:textId="77777777" w:rsidR="004A08F3" w:rsidRDefault="004A08F3" w:rsidP="004A08F3"/>
    <w:p w14:paraId="378BCB1E" w14:textId="77777777" w:rsidR="00004843" w:rsidRDefault="00004843" w:rsidP="004A08F3"/>
    <w:p w14:paraId="08FBFF51" w14:textId="77777777" w:rsidR="00004843" w:rsidRDefault="00004843" w:rsidP="004A08F3"/>
    <w:p w14:paraId="7613E9D8" w14:textId="77777777" w:rsidR="00004843" w:rsidRDefault="00004843" w:rsidP="004A08F3"/>
    <w:p w14:paraId="7B74CF85" w14:textId="77777777" w:rsidR="00004843" w:rsidRDefault="00004843" w:rsidP="004A08F3"/>
    <w:p w14:paraId="4B4A1694" w14:textId="77777777" w:rsidR="00004843" w:rsidRDefault="00004843" w:rsidP="004A08F3"/>
    <w:p w14:paraId="74510FF1" w14:textId="77777777" w:rsidR="00004843" w:rsidRDefault="00004843" w:rsidP="004A08F3"/>
    <w:p w14:paraId="64DD8B22" w14:textId="77777777" w:rsidR="00004843" w:rsidRDefault="00004843" w:rsidP="004A08F3"/>
    <w:p w14:paraId="222F777D" w14:textId="77777777" w:rsidR="00004843" w:rsidRDefault="00004843" w:rsidP="004A08F3"/>
    <w:p w14:paraId="1207AB9D" w14:textId="77777777" w:rsidR="00004843" w:rsidRDefault="00004843" w:rsidP="004A08F3"/>
    <w:p w14:paraId="4B4F5829" w14:textId="77777777" w:rsidR="00004843" w:rsidRDefault="00004843" w:rsidP="004A08F3"/>
    <w:p w14:paraId="4BB0F301" w14:textId="77777777" w:rsidR="00004843" w:rsidRDefault="00004843" w:rsidP="004A08F3"/>
    <w:p w14:paraId="3DF60A97" w14:textId="77777777" w:rsidR="00004843" w:rsidRDefault="00004843" w:rsidP="004A08F3"/>
    <w:p w14:paraId="230119B3" w14:textId="77777777" w:rsidR="00004843" w:rsidRDefault="00004843" w:rsidP="004A08F3"/>
    <w:p w14:paraId="7C43AF81" w14:textId="77777777" w:rsidR="00004843" w:rsidRDefault="00004843" w:rsidP="004A08F3"/>
    <w:p w14:paraId="467E697E" w14:textId="77777777" w:rsidR="00004843" w:rsidRDefault="00004843" w:rsidP="004A08F3"/>
    <w:p w14:paraId="7AA1E0E9" w14:textId="77777777" w:rsidR="00004843" w:rsidRDefault="00004843" w:rsidP="004A08F3"/>
    <w:p w14:paraId="2F3E3831" w14:textId="77777777" w:rsidR="00004843" w:rsidRDefault="00004843" w:rsidP="004A08F3"/>
    <w:p w14:paraId="00FE78DC" w14:textId="77777777" w:rsidR="00004843" w:rsidRDefault="00004843" w:rsidP="004A08F3"/>
    <w:p w14:paraId="3D6F4738" w14:textId="77777777" w:rsidR="00004843" w:rsidRDefault="00004843" w:rsidP="004A08F3"/>
    <w:p w14:paraId="710C0B21" w14:textId="77777777" w:rsidR="00004843" w:rsidRDefault="00004843" w:rsidP="004A08F3"/>
    <w:p w14:paraId="3936B79C" w14:textId="77777777" w:rsidR="004A08F3" w:rsidRDefault="004A08F3" w:rsidP="004A08F3">
      <w:pPr>
        <w:pStyle w:val="Heading2"/>
      </w:pPr>
      <w:bookmarkStart w:id="291" w:name="_Toc497994969"/>
      <w:r>
        <w:lastRenderedPageBreak/>
        <w:t>Assign Programs</w:t>
      </w:r>
      <w:bookmarkEnd w:id="291"/>
    </w:p>
    <w:p w14:paraId="032EA7E1" w14:textId="77777777" w:rsidR="00F65548" w:rsidRPr="00F65548" w:rsidRDefault="00F65548" w:rsidP="00F65548"/>
    <w:p w14:paraId="2FEB0BCD" w14:textId="77777777" w:rsidR="00F65548" w:rsidRDefault="00F65548" w:rsidP="00F65548">
      <w:pPr>
        <w:pStyle w:val="Heading3"/>
      </w:pPr>
      <w:bookmarkStart w:id="292" w:name="_Toc497994970"/>
      <w:r>
        <w:t>Human Machine Interfaces</w:t>
      </w:r>
      <w:bookmarkEnd w:id="292"/>
    </w:p>
    <w:p w14:paraId="67307FA1" w14:textId="77777777" w:rsidR="00F65548" w:rsidRDefault="002E52C4" w:rsidP="00E878EE">
      <w:pPr>
        <w:pStyle w:val="Image"/>
      </w:pPr>
      <w:r w:rsidRPr="002E52C4">
        <w:drawing>
          <wp:inline distT="0" distB="0" distL="0" distR="0" wp14:anchorId="7A427D16" wp14:editId="63C5AEAD">
            <wp:extent cx="3194685" cy="2563178"/>
            <wp:effectExtent l="0" t="0" r="5715" b="889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7"/>
                    <a:stretch>
                      <a:fillRect/>
                    </a:stretch>
                  </pic:blipFill>
                  <pic:spPr>
                    <a:xfrm>
                      <a:off x="0" y="0"/>
                      <a:ext cx="3194685" cy="2563178"/>
                    </a:xfrm>
                    <a:prstGeom prst="rect">
                      <a:avLst/>
                    </a:prstGeom>
                  </pic:spPr>
                </pic:pic>
              </a:graphicData>
            </a:graphic>
          </wp:inline>
        </w:drawing>
      </w:r>
    </w:p>
    <w:p w14:paraId="4A9D3142" w14:textId="5BB7A98F" w:rsidR="002E52C4" w:rsidRDefault="00004843" w:rsidP="00004843">
      <w:pPr>
        <w:pStyle w:val="FigureCaption"/>
      </w:pPr>
      <w:bookmarkStart w:id="293" w:name="_Toc497994702"/>
      <w:r>
        <w:t xml:space="preserve">Figure </w:t>
      </w:r>
      <w:fldSimple w:instr=" STYLEREF 1 \s ">
        <w:r w:rsidR="00E7615C">
          <w:rPr>
            <w:noProof/>
          </w:rPr>
          <w:t>5</w:t>
        </w:r>
      </w:fldSimple>
      <w:r w:rsidR="00E7615C">
        <w:noBreakHyphen/>
      </w:r>
      <w:fldSimple w:instr=" SEQ Figure \* ARABIC \s 1 ">
        <w:r w:rsidR="00E7615C">
          <w:rPr>
            <w:noProof/>
          </w:rPr>
          <w:t>11</w:t>
        </w:r>
      </w:fldSimple>
      <w:r>
        <w:t>: Assign Programs</w:t>
      </w:r>
      <w:bookmarkEnd w:id="293"/>
    </w:p>
    <w:p w14:paraId="0B778ECA" w14:textId="77777777" w:rsidR="002E52C4" w:rsidRPr="00C365E7" w:rsidRDefault="002E52C4" w:rsidP="00F65548"/>
    <w:p w14:paraId="04AD9EBF" w14:textId="77777777" w:rsidR="00F65548" w:rsidRDefault="00F65548" w:rsidP="00F65548">
      <w:pPr>
        <w:pStyle w:val="Heading3"/>
      </w:pPr>
      <w:bookmarkStart w:id="294" w:name="_Toc497994971"/>
      <w:r>
        <w:t>Requirements</w:t>
      </w:r>
      <w:bookmarkEnd w:id="294"/>
    </w:p>
    <w:p w14:paraId="13AFC42E" w14:textId="77777777" w:rsidR="00F65548" w:rsidRPr="00767D54" w:rsidRDefault="00F65548" w:rsidP="00F65548"/>
    <w:p w14:paraId="5905D46D" w14:textId="77777777" w:rsidR="00F65548" w:rsidRDefault="00F65548" w:rsidP="00F65548">
      <w:pPr>
        <w:pStyle w:val="Heading3"/>
      </w:pPr>
      <w:bookmarkStart w:id="295" w:name="_Toc497994972"/>
      <w:r>
        <w:t>Business Rules</w:t>
      </w:r>
      <w:bookmarkEnd w:id="295"/>
    </w:p>
    <w:p w14:paraId="4FB350E2" w14:textId="77777777" w:rsidR="00F65548" w:rsidRPr="00F65548" w:rsidRDefault="00F65548" w:rsidP="00F65548"/>
    <w:p w14:paraId="2D32CE89" w14:textId="77777777" w:rsidR="00F65548" w:rsidRDefault="00F65548" w:rsidP="00F65548">
      <w:pPr>
        <w:pStyle w:val="Heading3"/>
      </w:pPr>
      <w:bookmarkStart w:id="296" w:name="_Toc497994973"/>
      <w:r>
        <w:t>Views</w:t>
      </w:r>
      <w:bookmarkEnd w:id="296"/>
    </w:p>
    <w:p w14:paraId="112A2ED8" w14:textId="77777777" w:rsidR="00F65548" w:rsidRPr="00767D54" w:rsidRDefault="00F65548" w:rsidP="00F65548">
      <w:pPr>
        <w:rPr>
          <w:rFonts w:eastAsia="Times New Roman" w:cs="Times New Roman"/>
        </w:rPr>
      </w:pPr>
    </w:p>
    <w:p w14:paraId="1A53DC7A" w14:textId="77777777" w:rsidR="00F65548" w:rsidRDefault="00F65548" w:rsidP="00F65548">
      <w:pPr>
        <w:pStyle w:val="Heading3"/>
      </w:pPr>
      <w:bookmarkStart w:id="297" w:name="_Toc497994974"/>
      <w:r>
        <w:t>Functions</w:t>
      </w:r>
      <w:bookmarkEnd w:id="297"/>
    </w:p>
    <w:p w14:paraId="1E3DFD27" w14:textId="77777777" w:rsidR="00F65548" w:rsidRDefault="00F65548" w:rsidP="00F65548"/>
    <w:p w14:paraId="4B2589EC" w14:textId="77777777" w:rsidR="00F65548" w:rsidRDefault="00F65548" w:rsidP="00F65548">
      <w:pPr>
        <w:pStyle w:val="Heading3"/>
      </w:pPr>
      <w:bookmarkStart w:id="298" w:name="_Toc497994975"/>
      <w:r>
        <w:t>Data Objects</w:t>
      </w:r>
      <w:bookmarkEnd w:id="298"/>
    </w:p>
    <w:p w14:paraId="7A290AE2" w14:textId="77777777" w:rsidR="00F65548" w:rsidRDefault="00F65548" w:rsidP="00F65548"/>
    <w:p w14:paraId="13936C60" w14:textId="77777777" w:rsidR="00F65548" w:rsidRDefault="00F65548" w:rsidP="00F65548">
      <w:pPr>
        <w:pStyle w:val="Heading3"/>
      </w:pPr>
      <w:bookmarkStart w:id="299" w:name="_Toc497994976"/>
      <w:r>
        <w:t>Enumerations</w:t>
      </w:r>
      <w:bookmarkEnd w:id="299"/>
    </w:p>
    <w:p w14:paraId="19B1647C" w14:textId="77777777" w:rsidR="00F65548" w:rsidRDefault="00F65548" w:rsidP="00F65548"/>
    <w:p w14:paraId="4568B912" w14:textId="77777777" w:rsidR="00F65548" w:rsidRPr="00E32B4E" w:rsidRDefault="00F65548" w:rsidP="00F65548">
      <w:pPr>
        <w:pStyle w:val="Heading3"/>
      </w:pPr>
      <w:bookmarkStart w:id="300" w:name="_Toc497994977"/>
      <w:r>
        <w:t>Complexity</w:t>
      </w:r>
      <w:bookmarkEnd w:id="300"/>
    </w:p>
    <w:tbl>
      <w:tblPr>
        <w:tblStyle w:val="TableGrid"/>
        <w:tblW w:w="0" w:type="auto"/>
        <w:tblInd w:w="360" w:type="dxa"/>
        <w:tblLook w:val="04A0" w:firstRow="1" w:lastRow="0" w:firstColumn="1" w:lastColumn="0" w:noHBand="0" w:noVBand="1"/>
      </w:tblPr>
      <w:tblGrid>
        <w:gridCol w:w="2155"/>
        <w:gridCol w:w="913"/>
      </w:tblGrid>
      <w:tr w:rsidR="00F65548" w:rsidRPr="007445B1" w14:paraId="1E86577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D90C114" w14:textId="77777777" w:rsidR="00F65548" w:rsidRPr="007445B1" w:rsidRDefault="00F65548" w:rsidP="00134C44">
            <w:pPr>
              <w:pStyle w:val="TableHeading"/>
            </w:pPr>
          </w:p>
        </w:tc>
        <w:tc>
          <w:tcPr>
            <w:tcW w:w="913" w:type="dxa"/>
            <w:shd w:val="clear" w:color="auto" w:fill="BFBFBF" w:themeFill="background1" w:themeFillShade="BF"/>
          </w:tcPr>
          <w:p w14:paraId="154BF86E" w14:textId="77777777" w:rsidR="00F65548" w:rsidRPr="007445B1" w:rsidRDefault="00F65548" w:rsidP="00134C44">
            <w:pPr>
              <w:pStyle w:val="TableHeading"/>
            </w:pPr>
            <w:r>
              <w:t>Count</w:t>
            </w:r>
          </w:p>
        </w:tc>
      </w:tr>
      <w:tr w:rsidR="00F65548" w:rsidRPr="007445B1" w14:paraId="39B72C2E" w14:textId="77777777" w:rsidTr="00134C44">
        <w:tc>
          <w:tcPr>
            <w:tcW w:w="2155" w:type="dxa"/>
          </w:tcPr>
          <w:p w14:paraId="22D689B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B6CD86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183A33E" w14:textId="77777777" w:rsidTr="00134C44">
        <w:tc>
          <w:tcPr>
            <w:tcW w:w="2155" w:type="dxa"/>
          </w:tcPr>
          <w:p w14:paraId="4326BA1A"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3FBE45AC"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5FA6AF9A" w14:textId="77777777" w:rsidTr="00134C44">
        <w:tc>
          <w:tcPr>
            <w:tcW w:w="2155" w:type="dxa"/>
          </w:tcPr>
          <w:p w14:paraId="321A2723"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305C4A99"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CE8335F" w14:textId="77777777" w:rsidTr="00134C44">
        <w:tc>
          <w:tcPr>
            <w:tcW w:w="2155" w:type="dxa"/>
          </w:tcPr>
          <w:p w14:paraId="18AB8B3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096EB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2F636BF6" w14:textId="77777777" w:rsidTr="00134C44">
        <w:tc>
          <w:tcPr>
            <w:tcW w:w="2155" w:type="dxa"/>
          </w:tcPr>
          <w:p w14:paraId="2307B0C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914D605"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5966EC9C" w14:textId="77777777" w:rsidTr="00134C44">
        <w:tc>
          <w:tcPr>
            <w:tcW w:w="2155" w:type="dxa"/>
          </w:tcPr>
          <w:p w14:paraId="143196CF"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733FE4"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5C901442" w14:textId="77777777" w:rsidR="004A08F3" w:rsidRDefault="004A08F3" w:rsidP="004A08F3"/>
    <w:p w14:paraId="7817FDC9" w14:textId="77777777" w:rsidR="00004843" w:rsidRDefault="00004843" w:rsidP="004A08F3"/>
    <w:p w14:paraId="4B700EAA" w14:textId="77777777" w:rsidR="00004843" w:rsidRDefault="00004843" w:rsidP="004A08F3"/>
    <w:p w14:paraId="24EF7955" w14:textId="77777777" w:rsidR="00004843" w:rsidRDefault="00004843" w:rsidP="004A08F3"/>
    <w:p w14:paraId="120E8919" w14:textId="77777777" w:rsidR="00004843" w:rsidRDefault="00004843" w:rsidP="004A08F3"/>
    <w:p w14:paraId="52AE480B" w14:textId="77777777" w:rsidR="00004843" w:rsidRDefault="00004843" w:rsidP="004A08F3"/>
    <w:p w14:paraId="030E9E2C" w14:textId="77777777" w:rsidR="00004843" w:rsidRDefault="00004843" w:rsidP="004A08F3"/>
    <w:p w14:paraId="62D6BF18" w14:textId="77777777" w:rsidR="00004843" w:rsidRDefault="00004843" w:rsidP="004A08F3"/>
    <w:p w14:paraId="636DF601" w14:textId="77777777" w:rsidR="00004843" w:rsidRDefault="00004843" w:rsidP="004A08F3"/>
    <w:p w14:paraId="0C835FA1" w14:textId="77777777" w:rsidR="00004843" w:rsidRDefault="00004843" w:rsidP="004A08F3"/>
    <w:p w14:paraId="26F8601B" w14:textId="77777777" w:rsidR="00004843" w:rsidRDefault="00004843" w:rsidP="004A08F3"/>
    <w:p w14:paraId="218BC3A0" w14:textId="77777777" w:rsidR="00004843" w:rsidRDefault="00004843" w:rsidP="004A08F3"/>
    <w:p w14:paraId="09DCA679" w14:textId="77777777" w:rsidR="00004843" w:rsidRDefault="00004843" w:rsidP="004A08F3"/>
    <w:p w14:paraId="70EB1F29" w14:textId="77777777" w:rsidR="00004843" w:rsidRDefault="00004843" w:rsidP="004A08F3"/>
    <w:p w14:paraId="0717525F" w14:textId="77777777" w:rsidR="00004843" w:rsidRDefault="00004843" w:rsidP="004A08F3"/>
    <w:p w14:paraId="24BFBE56" w14:textId="77777777" w:rsidR="00004843" w:rsidRDefault="00004843" w:rsidP="004A08F3"/>
    <w:p w14:paraId="6AF5A914" w14:textId="77777777" w:rsidR="00004843" w:rsidRDefault="00004843" w:rsidP="004A08F3"/>
    <w:p w14:paraId="6D645B2D" w14:textId="77777777" w:rsidR="00004843" w:rsidRDefault="00004843" w:rsidP="004A08F3"/>
    <w:p w14:paraId="3E0AB161" w14:textId="77777777" w:rsidR="00004843" w:rsidRDefault="00004843" w:rsidP="004A08F3"/>
    <w:p w14:paraId="2A10B3D9" w14:textId="77777777" w:rsidR="00004843" w:rsidRDefault="00004843" w:rsidP="004A08F3"/>
    <w:p w14:paraId="1154D15A" w14:textId="77777777" w:rsidR="00004843" w:rsidRDefault="00004843" w:rsidP="004A08F3"/>
    <w:p w14:paraId="7DF0233D" w14:textId="77777777" w:rsidR="00004843" w:rsidRDefault="00004843" w:rsidP="004A08F3"/>
    <w:p w14:paraId="0084C82F" w14:textId="77777777" w:rsidR="00004843" w:rsidRDefault="00004843" w:rsidP="004A08F3"/>
    <w:p w14:paraId="010071A5" w14:textId="77777777" w:rsidR="00004843" w:rsidRDefault="00004843" w:rsidP="004A08F3"/>
    <w:p w14:paraId="3B439C99" w14:textId="77777777" w:rsidR="00004843" w:rsidRDefault="00004843" w:rsidP="004A08F3"/>
    <w:p w14:paraId="2BDB6290" w14:textId="77777777" w:rsidR="00004843" w:rsidRDefault="00004843" w:rsidP="004A08F3"/>
    <w:p w14:paraId="1E65FDEC" w14:textId="44A66949" w:rsidR="004A08F3" w:rsidRDefault="004A08F3" w:rsidP="004A08F3">
      <w:pPr>
        <w:pStyle w:val="Heading2"/>
      </w:pPr>
      <w:bookmarkStart w:id="301" w:name="_Toc497994978"/>
      <w:r>
        <w:lastRenderedPageBreak/>
        <w:t>Attachments</w:t>
      </w:r>
      <w:bookmarkEnd w:id="301"/>
    </w:p>
    <w:p w14:paraId="49CB0753" w14:textId="61FED329" w:rsidR="00F65548" w:rsidRPr="00F65548" w:rsidRDefault="00525790" w:rsidP="00F65548">
      <w:r>
        <w:t xml:space="preserve">Provides the user with </w:t>
      </w:r>
      <w:r w:rsidR="00923503">
        <w:t xml:space="preserve">a </w:t>
      </w:r>
      <w:r>
        <w:t xml:space="preserve">method to add attachments to tasks and PCDs.  </w:t>
      </w:r>
    </w:p>
    <w:p w14:paraId="0CE4C4A9" w14:textId="77777777" w:rsidR="00F65548" w:rsidRDefault="00F65548" w:rsidP="00F65548">
      <w:pPr>
        <w:pStyle w:val="Heading3"/>
      </w:pPr>
      <w:bookmarkStart w:id="302" w:name="_Toc497994979"/>
      <w:r>
        <w:t>Human Machine Interfaces</w:t>
      </w:r>
      <w:bookmarkEnd w:id="302"/>
    </w:p>
    <w:p w14:paraId="00523AE8" w14:textId="15E0F614" w:rsidR="00525790" w:rsidRDefault="00525790" w:rsidP="00525790">
      <w:pPr>
        <w:pStyle w:val="Heading4"/>
      </w:pPr>
      <w:bookmarkStart w:id="303" w:name="_Toc497994980"/>
      <w:r>
        <w:t>Add Attachment</w:t>
      </w:r>
      <w:bookmarkEnd w:id="303"/>
    </w:p>
    <w:p w14:paraId="25A620C0" w14:textId="656A837A" w:rsidR="00525790" w:rsidRPr="00525790" w:rsidRDefault="00525790" w:rsidP="00525790">
      <w:r>
        <w:t xml:space="preserve">The function allows the user to add a file as an attachment.  </w:t>
      </w:r>
    </w:p>
    <w:p w14:paraId="3F594224" w14:textId="77777777" w:rsidR="00F65548" w:rsidRDefault="002E52C4" w:rsidP="00E878EE">
      <w:pPr>
        <w:pStyle w:val="Image"/>
      </w:pPr>
      <w:r w:rsidRPr="002E52C4">
        <w:drawing>
          <wp:inline distT="0" distB="0" distL="0" distR="0" wp14:anchorId="31CAFC17" wp14:editId="5335BEA5">
            <wp:extent cx="2575560" cy="1572578"/>
            <wp:effectExtent l="0" t="0" r="0" b="8890"/>
            <wp:docPr id="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8"/>
                    <a:stretch>
                      <a:fillRect/>
                    </a:stretch>
                  </pic:blipFill>
                  <pic:spPr>
                    <a:xfrm>
                      <a:off x="0" y="0"/>
                      <a:ext cx="2575560" cy="1572578"/>
                    </a:xfrm>
                    <a:prstGeom prst="rect">
                      <a:avLst/>
                    </a:prstGeom>
                  </pic:spPr>
                </pic:pic>
              </a:graphicData>
            </a:graphic>
          </wp:inline>
        </w:drawing>
      </w:r>
    </w:p>
    <w:p w14:paraId="5E4B2223" w14:textId="775A70E5" w:rsidR="002E52C4" w:rsidRDefault="007774B9" w:rsidP="007774B9">
      <w:pPr>
        <w:pStyle w:val="FigureCaption"/>
      </w:pPr>
      <w:bookmarkStart w:id="304" w:name="_Toc497994703"/>
      <w:r>
        <w:t xml:space="preserve">Figure </w:t>
      </w:r>
      <w:fldSimple w:instr=" STYLEREF 1 \s ">
        <w:r w:rsidR="00E7615C">
          <w:rPr>
            <w:noProof/>
          </w:rPr>
          <w:t>5</w:t>
        </w:r>
      </w:fldSimple>
      <w:r w:rsidR="00E7615C">
        <w:noBreakHyphen/>
      </w:r>
      <w:fldSimple w:instr=" SEQ Figure \* ARABIC \s 1 ">
        <w:r w:rsidR="00E7615C">
          <w:rPr>
            <w:noProof/>
          </w:rPr>
          <w:t>12</w:t>
        </w:r>
      </w:fldSimple>
      <w:r>
        <w:t>: Add Attachment</w:t>
      </w:r>
      <w:bookmarkEnd w:id="304"/>
    </w:p>
    <w:p w14:paraId="11C2753B" w14:textId="77777777" w:rsidR="00525790" w:rsidRDefault="00525790" w:rsidP="00525790">
      <w:pPr>
        <w:pStyle w:val="Heading5"/>
      </w:pPr>
      <w:r>
        <w:t>Requirements</w:t>
      </w:r>
    </w:p>
    <w:p w14:paraId="6C181533" w14:textId="6346CC00" w:rsidR="00525790" w:rsidRDefault="00525790" w:rsidP="00294F2D">
      <w:pPr>
        <w:pStyle w:val="ListParagraph"/>
        <w:numPr>
          <w:ilvl w:val="0"/>
          <w:numId w:val="75"/>
        </w:numPr>
      </w:pPr>
      <w:r>
        <w:t xml:space="preserve">The system will validate the selected file exists in the file system.  </w:t>
      </w:r>
    </w:p>
    <w:p w14:paraId="2E0D16CF" w14:textId="580C3631" w:rsidR="00525790" w:rsidRPr="00767D54" w:rsidRDefault="00525790" w:rsidP="008D2B25">
      <w:pPr>
        <w:pStyle w:val="ListParagraph"/>
      </w:pPr>
      <w:r>
        <w:t xml:space="preserve">The system will </w:t>
      </w:r>
      <w:r w:rsidR="00AB3841" w:rsidRPr="00AB3841">
        <w:rPr>
          <w:b/>
          <w:color w:val="FF0000"/>
        </w:rPr>
        <w:t>COPY</w:t>
      </w:r>
      <w:r w:rsidR="00AB3841">
        <w:t xml:space="preserve"> the file to a storage location under the PCD application control.  </w:t>
      </w:r>
    </w:p>
    <w:p w14:paraId="72F22B47" w14:textId="77777777" w:rsidR="00525790" w:rsidRDefault="00525790" w:rsidP="00525790">
      <w:pPr>
        <w:pStyle w:val="Heading5"/>
      </w:pPr>
      <w:r>
        <w:t>Business Rules</w:t>
      </w:r>
    </w:p>
    <w:p w14:paraId="4F733668" w14:textId="7C862F6B" w:rsidR="00525790" w:rsidRPr="00F65548" w:rsidRDefault="00525790" w:rsidP="00294F2D">
      <w:pPr>
        <w:pStyle w:val="ListParagraph"/>
        <w:numPr>
          <w:ilvl w:val="0"/>
          <w:numId w:val="76"/>
        </w:numPr>
      </w:pPr>
      <w:r>
        <w:t xml:space="preserve">What is supposed to happen if the user makes changes to a file that has already been attached?  </w:t>
      </w:r>
    </w:p>
    <w:p w14:paraId="0369885D" w14:textId="6081291D" w:rsidR="002E52C4" w:rsidRDefault="00525790" w:rsidP="00525790">
      <w:pPr>
        <w:pStyle w:val="Heading4"/>
      </w:pPr>
      <w:bookmarkStart w:id="305" w:name="_Toc497994981"/>
      <w:r>
        <w:t>File Browser</w:t>
      </w:r>
      <w:bookmarkEnd w:id="305"/>
    </w:p>
    <w:p w14:paraId="76D60805" w14:textId="22974DF7" w:rsidR="00AB3841" w:rsidRPr="00AB3841" w:rsidRDefault="00AB3841" w:rsidP="00AB3841">
      <w:r>
        <w:t xml:space="preserve">Provides the user with the ability to search for the file system for the file they wish to attachment.  </w:t>
      </w:r>
    </w:p>
    <w:p w14:paraId="02A0FDA1" w14:textId="77777777" w:rsidR="002E52C4" w:rsidRDefault="002E52C4" w:rsidP="00E878EE">
      <w:pPr>
        <w:pStyle w:val="Image"/>
      </w:pPr>
      <w:r w:rsidRPr="002E52C4">
        <w:lastRenderedPageBreak/>
        <w:drawing>
          <wp:inline distT="0" distB="0" distL="0" distR="0" wp14:anchorId="4FDF93EF" wp14:editId="4F3B296A">
            <wp:extent cx="4953000" cy="2971800"/>
            <wp:effectExtent l="0" t="0" r="0" b="0"/>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a:stretch>
                      <a:fillRect/>
                    </a:stretch>
                  </pic:blipFill>
                  <pic:spPr>
                    <a:xfrm>
                      <a:off x="0" y="0"/>
                      <a:ext cx="4953000" cy="2971800"/>
                    </a:xfrm>
                    <a:prstGeom prst="rect">
                      <a:avLst/>
                    </a:prstGeom>
                  </pic:spPr>
                </pic:pic>
              </a:graphicData>
            </a:graphic>
          </wp:inline>
        </w:drawing>
      </w:r>
    </w:p>
    <w:p w14:paraId="752EB28C" w14:textId="161382E8" w:rsidR="002E52C4" w:rsidRDefault="007774B9" w:rsidP="007774B9">
      <w:pPr>
        <w:pStyle w:val="FigureCaption"/>
      </w:pPr>
      <w:bookmarkStart w:id="306" w:name="_Toc497994704"/>
      <w:r>
        <w:t xml:space="preserve">Figure </w:t>
      </w:r>
      <w:fldSimple w:instr=" STYLEREF 1 \s ">
        <w:r w:rsidR="00E7615C">
          <w:rPr>
            <w:noProof/>
          </w:rPr>
          <w:t>5</w:t>
        </w:r>
      </w:fldSimple>
      <w:r w:rsidR="00E7615C">
        <w:noBreakHyphen/>
      </w:r>
      <w:fldSimple w:instr=" SEQ Figure \* ARABIC \s 1 ">
        <w:r w:rsidR="00E7615C">
          <w:rPr>
            <w:noProof/>
          </w:rPr>
          <w:t>13</w:t>
        </w:r>
      </w:fldSimple>
      <w:r>
        <w:t>: File Selection Browser</w:t>
      </w:r>
      <w:bookmarkEnd w:id="306"/>
    </w:p>
    <w:p w14:paraId="3D6890E0" w14:textId="77777777" w:rsidR="00F65548" w:rsidRDefault="00F65548" w:rsidP="00525790">
      <w:pPr>
        <w:pStyle w:val="Heading5"/>
      </w:pPr>
      <w:r>
        <w:t>Requirements</w:t>
      </w:r>
    </w:p>
    <w:p w14:paraId="6F8AC7A6" w14:textId="77777777" w:rsidR="00F65548" w:rsidRPr="00767D54" w:rsidRDefault="00F65548" w:rsidP="00F65548"/>
    <w:p w14:paraId="3A1A292F" w14:textId="77777777" w:rsidR="00F65548" w:rsidRDefault="00F65548" w:rsidP="00525790">
      <w:pPr>
        <w:pStyle w:val="Heading5"/>
      </w:pPr>
      <w:r>
        <w:t>Business Rules</w:t>
      </w:r>
    </w:p>
    <w:p w14:paraId="18AACFE9" w14:textId="77777777" w:rsidR="00F65548" w:rsidRPr="00F65548" w:rsidRDefault="00F65548" w:rsidP="00F65548"/>
    <w:p w14:paraId="6BF6DD55" w14:textId="77777777" w:rsidR="00F65548" w:rsidRDefault="00F65548" w:rsidP="00F65548">
      <w:pPr>
        <w:pStyle w:val="Heading3"/>
      </w:pPr>
      <w:bookmarkStart w:id="307" w:name="_Toc497994982"/>
      <w:r>
        <w:t>Views</w:t>
      </w:r>
      <w:bookmarkEnd w:id="307"/>
    </w:p>
    <w:p w14:paraId="7895EEDA" w14:textId="77777777" w:rsidR="00F65548" w:rsidRPr="00767D54" w:rsidRDefault="00F65548" w:rsidP="00F65548">
      <w:pPr>
        <w:rPr>
          <w:rFonts w:eastAsia="Times New Roman" w:cs="Times New Roman"/>
        </w:rPr>
      </w:pPr>
    </w:p>
    <w:p w14:paraId="2AF90D78" w14:textId="77777777" w:rsidR="00F65548" w:rsidRDefault="00F65548" w:rsidP="00F65548">
      <w:pPr>
        <w:pStyle w:val="Heading3"/>
      </w:pPr>
      <w:bookmarkStart w:id="308" w:name="_Toc497994983"/>
      <w:r>
        <w:t>Functions</w:t>
      </w:r>
      <w:bookmarkEnd w:id="308"/>
    </w:p>
    <w:p w14:paraId="2F867A34" w14:textId="77777777" w:rsidR="00F65548" w:rsidRDefault="00F65548" w:rsidP="00F65548"/>
    <w:p w14:paraId="550AECEA" w14:textId="77777777" w:rsidR="00F65548" w:rsidRDefault="00F65548" w:rsidP="00F65548">
      <w:pPr>
        <w:pStyle w:val="Heading3"/>
      </w:pPr>
      <w:bookmarkStart w:id="309" w:name="_Toc497994984"/>
      <w:r>
        <w:t>Data Objects</w:t>
      </w:r>
      <w:bookmarkEnd w:id="309"/>
    </w:p>
    <w:p w14:paraId="1F2FA68D" w14:textId="77777777" w:rsidR="00F65548" w:rsidRDefault="00F65548" w:rsidP="00F65548"/>
    <w:p w14:paraId="02152506" w14:textId="77777777" w:rsidR="00F65548" w:rsidRDefault="00F65548" w:rsidP="00F65548">
      <w:pPr>
        <w:pStyle w:val="Heading3"/>
      </w:pPr>
      <w:bookmarkStart w:id="310" w:name="_Toc497994985"/>
      <w:r>
        <w:t>Enumerations</w:t>
      </w:r>
      <w:bookmarkEnd w:id="310"/>
    </w:p>
    <w:p w14:paraId="003A1AB2" w14:textId="77777777" w:rsidR="00F65548" w:rsidRDefault="00F65548" w:rsidP="00F65548"/>
    <w:p w14:paraId="501EC507" w14:textId="77777777" w:rsidR="00F65548" w:rsidRPr="00E32B4E" w:rsidRDefault="00F65548" w:rsidP="00F65548">
      <w:pPr>
        <w:pStyle w:val="Heading3"/>
      </w:pPr>
      <w:bookmarkStart w:id="311" w:name="_Toc497994986"/>
      <w:r>
        <w:t>Complexity</w:t>
      </w:r>
      <w:bookmarkEnd w:id="311"/>
    </w:p>
    <w:tbl>
      <w:tblPr>
        <w:tblStyle w:val="TableGrid"/>
        <w:tblW w:w="0" w:type="auto"/>
        <w:tblInd w:w="360" w:type="dxa"/>
        <w:tblLook w:val="04A0" w:firstRow="1" w:lastRow="0" w:firstColumn="1" w:lastColumn="0" w:noHBand="0" w:noVBand="1"/>
      </w:tblPr>
      <w:tblGrid>
        <w:gridCol w:w="2155"/>
        <w:gridCol w:w="913"/>
      </w:tblGrid>
      <w:tr w:rsidR="00F65548" w:rsidRPr="007445B1" w14:paraId="53B61D88"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7798E61" w14:textId="77777777" w:rsidR="00F65548" w:rsidRPr="007445B1" w:rsidRDefault="00F65548" w:rsidP="00134C44">
            <w:pPr>
              <w:pStyle w:val="TableHeading"/>
            </w:pPr>
          </w:p>
        </w:tc>
        <w:tc>
          <w:tcPr>
            <w:tcW w:w="913" w:type="dxa"/>
            <w:shd w:val="clear" w:color="auto" w:fill="BFBFBF" w:themeFill="background1" w:themeFillShade="BF"/>
          </w:tcPr>
          <w:p w14:paraId="1D57FDF3" w14:textId="77777777" w:rsidR="00F65548" w:rsidRPr="007445B1" w:rsidRDefault="00F65548" w:rsidP="00134C44">
            <w:pPr>
              <w:pStyle w:val="TableHeading"/>
            </w:pPr>
            <w:r>
              <w:t>Count</w:t>
            </w:r>
          </w:p>
        </w:tc>
      </w:tr>
      <w:tr w:rsidR="00F65548" w:rsidRPr="007445B1" w14:paraId="35B46303" w14:textId="77777777" w:rsidTr="00134C44">
        <w:tc>
          <w:tcPr>
            <w:tcW w:w="2155" w:type="dxa"/>
          </w:tcPr>
          <w:p w14:paraId="0C97C479"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559162C"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4FFB00D" w14:textId="77777777" w:rsidTr="00134C44">
        <w:tc>
          <w:tcPr>
            <w:tcW w:w="2155" w:type="dxa"/>
          </w:tcPr>
          <w:p w14:paraId="64473970"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B73653E"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0B100971" w14:textId="77777777" w:rsidTr="00134C44">
        <w:tc>
          <w:tcPr>
            <w:tcW w:w="2155" w:type="dxa"/>
          </w:tcPr>
          <w:p w14:paraId="5011A2DC"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FA1BE58"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D1DA169" w14:textId="77777777" w:rsidTr="00134C44">
        <w:tc>
          <w:tcPr>
            <w:tcW w:w="2155" w:type="dxa"/>
          </w:tcPr>
          <w:p w14:paraId="0146F4D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A2CA0B3"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391B049D" w14:textId="77777777" w:rsidTr="00134C44">
        <w:tc>
          <w:tcPr>
            <w:tcW w:w="2155" w:type="dxa"/>
          </w:tcPr>
          <w:p w14:paraId="34C608D5"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2C4DA0B5"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C83C2CB" w14:textId="77777777" w:rsidTr="00134C44">
        <w:tc>
          <w:tcPr>
            <w:tcW w:w="2155" w:type="dxa"/>
          </w:tcPr>
          <w:p w14:paraId="5C8CD21A"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21650BD6"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5D4CC7A" w14:textId="77777777" w:rsidR="004A08F3" w:rsidRDefault="004A08F3" w:rsidP="004A08F3"/>
    <w:p w14:paraId="3D857988" w14:textId="77777777" w:rsidR="00D61049" w:rsidRDefault="00D61049" w:rsidP="00D61049">
      <w:pPr>
        <w:pStyle w:val="Heading2"/>
      </w:pPr>
      <w:bookmarkStart w:id="312" w:name="_Toc497994987"/>
      <w:r>
        <w:t>View Attachments</w:t>
      </w:r>
      <w:bookmarkEnd w:id="312"/>
    </w:p>
    <w:p w14:paraId="44941951" w14:textId="5EFBD57D" w:rsidR="00D61049" w:rsidRPr="00F65548" w:rsidRDefault="00923503" w:rsidP="00D61049">
      <w:r>
        <w:t>Provides the user with the ability to view attachments that have been added to their assigned tasks.</w:t>
      </w:r>
    </w:p>
    <w:p w14:paraId="009C1A23" w14:textId="77777777" w:rsidR="00D61049" w:rsidRDefault="00D61049" w:rsidP="00D61049">
      <w:pPr>
        <w:pStyle w:val="Heading3"/>
      </w:pPr>
      <w:bookmarkStart w:id="313" w:name="_Toc497994988"/>
      <w:r>
        <w:t>Human Machine Interfaces</w:t>
      </w:r>
      <w:bookmarkEnd w:id="313"/>
    </w:p>
    <w:p w14:paraId="7220721F" w14:textId="77777777" w:rsidR="00D61049" w:rsidRDefault="00D61049" w:rsidP="00E878EE">
      <w:pPr>
        <w:pStyle w:val="Image"/>
      </w:pPr>
      <w:r w:rsidRPr="002E52C4">
        <w:drawing>
          <wp:inline distT="0" distB="0" distL="0" distR="0" wp14:anchorId="0B901178" wp14:editId="30FACECF">
            <wp:extent cx="2773680" cy="2098834"/>
            <wp:effectExtent l="0" t="0" r="762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0"/>
                    <a:stretch>
                      <a:fillRect/>
                    </a:stretch>
                  </pic:blipFill>
                  <pic:spPr>
                    <a:xfrm>
                      <a:off x="0" y="0"/>
                      <a:ext cx="2773680" cy="2098834"/>
                    </a:xfrm>
                    <a:prstGeom prst="rect">
                      <a:avLst/>
                    </a:prstGeom>
                  </pic:spPr>
                </pic:pic>
              </a:graphicData>
            </a:graphic>
          </wp:inline>
        </w:drawing>
      </w:r>
    </w:p>
    <w:p w14:paraId="61C70413" w14:textId="64AA0639" w:rsidR="00D61049" w:rsidRDefault="00D61049" w:rsidP="00D61049">
      <w:pPr>
        <w:pStyle w:val="FigureCaption"/>
      </w:pPr>
      <w:bookmarkStart w:id="314" w:name="_Toc497994705"/>
      <w:r>
        <w:t xml:space="preserve">Figure </w:t>
      </w:r>
      <w:fldSimple w:instr=" STYLEREF 1 \s ">
        <w:r w:rsidR="00E7615C">
          <w:rPr>
            <w:noProof/>
          </w:rPr>
          <w:t>5</w:t>
        </w:r>
      </w:fldSimple>
      <w:r w:rsidR="00E7615C">
        <w:noBreakHyphen/>
      </w:r>
      <w:fldSimple w:instr=" SEQ Figure \* ARABIC \s 1 ">
        <w:r w:rsidR="00E7615C">
          <w:rPr>
            <w:noProof/>
          </w:rPr>
          <w:t>14</w:t>
        </w:r>
      </w:fldSimple>
      <w:r>
        <w:t>: View Attachment</w:t>
      </w:r>
      <w:bookmarkEnd w:id="314"/>
    </w:p>
    <w:p w14:paraId="2AF42DA3" w14:textId="77777777" w:rsidR="00D61049" w:rsidRDefault="00D61049" w:rsidP="00D61049"/>
    <w:p w14:paraId="74878CCB" w14:textId="77777777" w:rsidR="00D61049" w:rsidRDefault="00D61049" w:rsidP="00E878EE">
      <w:pPr>
        <w:pStyle w:val="Image"/>
      </w:pPr>
      <w:r w:rsidRPr="002E52C4">
        <w:drawing>
          <wp:inline distT="0" distB="0" distL="0" distR="0" wp14:anchorId="20DCA71B" wp14:editId="4C036A5C">
            <wp:extent cx="1610106" cy="10515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61" cstate="screen">
                      <a:extLst>
                        <a:ext uri="{28A0092B-C50C-407E-A947-70E740481C1C}">
                          <a14:useLocalDpi xmlns:a14="http://schemas.microsoft.com/office/drawing/2010/main"/>
                        </a:ext>
                      </a:extLst>
                    </a:blip>
                    <a:srcRect/>
                    <a:stretch/>
                  </pic:blipFill>
                  <pic:spPr>
                    <a:xfrm>
                      <a:off x="0" y="0"/>
                      <a:ext cx="1610106" cy="1051560"/>
                    </a:xfrm>
                    <a:prstGeom prst="rect">
                      <a:avLst/>
                    </a:prstGeom>
                  </pic:spPr>
                </pic:pic>
              </a:graphicData>
            </a:graphic>
          </wp:inline>
        </w:drawing>
      </w:r>
    </w:p>
    <w:p w14:paraId="0F314BFF" w14:textId="3621DA3B" w:rsidR="00D61049" w:rsidRDefault="00D61049" w:rsidP="00D61049">
      <w:pPr>
        <w:pStyle w:val="FigureCaption"/>
      </w:pPr>
      <w:bookmarkStart w:id="315" w:name="_Toc497994706"/>
      <w:r>
        <w:t xml:space="preserve">Figure </w:t>
      </w:r>
      <w:fldSimple w:instr=" STYLEREF 1 \s ">
        <w:r w:rsidR="00E7615C">
          <w:rPr>
            <w:noProof/>
          </w:rPr>
          <w:t>5</w:t>
        </w:r>
      </w:fldSimple>
      <w:r w:rsidR="00E7615C">
        <w:noBreakHyphen/>
      </w:r>
      <w:fldSimple w:instr=" SEQ Figure \* ARABIC \s 1 ">
        <w:r w:rsidR="00E7615C">
          <w:rPr>
            <w:noProof/>
          </w:rPr>
          <w:t>15</w:t>
        </w:r>
      </w:fldSimple>
      <w:r>
        <w:t>: No File Selected Warning for Viewing</w:t>
      </w:r>
      <w:bookmarkEnd w:id="315"/>
    </w:p>
    <w:p w14:paraId="713D400A" w14:textId="77777777" w:rsidR="00D61049" w:rsidRDefault="00D61049" w:rsidP="00D61049"/>
    <w:p w14:paraId="55CEA7A2" w14:textId="77777777" w:rsidR="00D61049" w:rsidRDefault="00D61049" w:rsidP="00E878EE">
      <w:pPr>
        <w:pStyle w:val="Image"/>
      </w:pPr>
      <w:r w:rsidRPr="002E52C4">
        <w:drawing>
          <wp:inline distT="0" distB="0" distL="0" distR="0" wp14:anchorId="3A142410" wp14:editId="31B84F15">
            <wp:extent cx="2286000" cy="10241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62"/>
                    <a:srcRect l="38430" t="34166" r="38493" b="46821"/>
                    <a:stretch/>
                  </pic:blipFill>
                  <pic:spPr>
                    <a:xfrm>
                      <a:off x="0" y="0"/>
                      <a:ext cx="2286000" cy="1024128"/>
                    </a:xfrm>
                    <a:prstGeom prst="rect">
                      <a:avLst/>
                    </a:prstGeom>
                  </pic:spPr>
                </pic:pic>
              </a:graphicData>
            </a:graphic>
          </wp:inline>
        </w:drawing>
      </w:r>
    </w:p>
    <w:p w14:paraId="7401D02F" w14:textId="37657798" w:rsidR="00D61049" w:rsidRDefault="00D61049" w:rsidP="00D61049">
      <w:pPr>
        <w:pStyle w:val="FigureCaption"/>
      </w:pPr>
      <w:bookmarkStart w:id="316" w:name="_Toc497994707"/>
      <w:r>
        <w:t xml:space="preserve">Figure </w:t>
      </w:r>
      <w:fldSimple w:instr=" STYLEREF 1 \s ">
        <w:r w:rsidR="00E7615C">
          <w:rPr>
            <w:noProof/>
          </w:rPr>
          <w:t>5</w:t>
        </w:r>
      </w:fldSimple>
      <w:r w:rsidR="00E7615C">
        <w:noBreakHyphen/>
      </w:r>
      <w:fldSimple w:instr=" SEQ Figure \* ARABIC \s 1 ">
        <w:r w:rsidR="00E7615C">
          <w:rPr>
            <w:noProof/>
          </w:rPr>
          <w:t>16</w:t>
        </w:r>
      </w:fldSimple>
      <w:r>
        <w:t>: No Files Selected for Deleting</w:t>
      </w:r>
      <w:bookmarkEnd w:id="316"/>
    </w:p>
    <w:p w14:paraId="049C8F38" w14:textId="77777777" w:rsidR="00D61049" w:rsidRPr="00C365E7" w:rsidRDefault="00D61049" w:rsidP="00D61049"/>
    <w:p w14:paraId="052EF971" w14:textId="77777777" w:rsidR="00D61049" w:rsidRDefault="00D61049" w:rsidP="00D61049">
      <w:pPr>
        <w:pStyle w:val="Heading3"/>
      </w:pPr>
      <w:bookmarkStart w:id="317" w:name="_Toc497994989"/>
      <w:r>
        <w:t>Requirements</w:t>
      </w:r>
      <w:bookmarkEnd w:id="317"/>
    </w:p>
    <w:p w14:paraId="762409F6" w14:textId="77777777" w:rsidR="00D61049" w:rsidRPr="00767D54" w:rsidRDefault="00D61049" w:rsidP="00D61049"/>
    <w:p w14:paraId="5F9F1F1F" w14:textId="77777777" w:rsidR="00D61049" w:rsidRDefault="00D61049" w:rsidP="00D61049">
      <w:pPr>
        <w:pStyle w:val="Heading3"/>
      </w:pPr>
      <w:bookmarkStart w:id="318" w:name="_Toc497994990"/>
      <w:r>
        <w:t>Business Rules</w:t>
      </w:r>
      <w:bookmarkEnd w:id="318"/>
    </w:p>
    <w:p w14:paraId="7679D2BB" w14:textId="77777777" w:rsidR="00D61049" w:rsidRPr="00F65548" w:rsidRDefault="00D61049" w:rsidP="00D61049"/>
    <w:p w14:paraId="3A965468" w14:textId="77777777" w:rsidR="00D61049" w:rsidRDefault="00D61049" w:rsidP="00D61049">
      <w:pPr>
        <w:pStyle w:val="Heading3"/>
      </w:pPr>
      <w:bookmarkStart w:id="319" w:name="_Toc497994991"/>
      <w:r>
        <w:lastRenderedPageBreak/>
        <w:t>Views</w:t>
      </w:r>
      <w:bookmarkEnd w:id="319"/>
    </w:p>
    <w:p w14:paraId="3430F904" w14:textId="77777777" w:rsidR="00D61049" w:rsidRPr="00767D54" w:rsidRDefault="00D61049" w:rsidP="00D61049">
      <w:pPr>
        <w:rPr>
          <w:rFonts w:eastAsia="Times New Roman" w:cs="Times New Roman"/>
        </w:rPr>
      </w:pPr>
    </w:p>
    <w:p w14:paraId="55CDE31F" w14:textId="77777777" w:rsidR="00D61049" w:rsidRDefault="00D61049" w:rsidP="00D61049">
      <w:pPr>
        <w:pStyle w:val="Heading3"/>
      </w:pPr>
      <w:bookmarkStart w:id="320" w:name="_Toc497994992"/>
      <w:r>
        <w:t>Functions</w:t>
      </w:r>
      <w:bookmarkEnd w:id="320"/>
    </w:p>
    <w:p w14:paraId="568EFFD7" w14:textId="77777777" w:rsidR="00D61049" w:rsidRDefault="00D61049" w:rsidP="00D61049"/>
    <w:p w14:paraId="46F9C44E" w14:textId="77777777" w:rsidR="00D61049" w:rsidRDefault="00D61049" w:rsidP="00D61049">
      <w:pPr>
        <w:pStyle w:val="Heading3"/>
      </w:pPr>
      <w:bookmarkStart w:id="321" w:name="_Toc497994993"/>
      <w:r>
        <w:t>Data Objects</w:t>
      </w:r>
      <w:bookmarkEnd w:id="321"/>
    </w:p>
    <w:p w14:paraId="76ECBF12" w14:textId="77777777" w:rsidR="00D61049" w:rsidRDefault="00D61049" w:rsidP="00D61049"/>
    <w:p w14:paraId="736B1477" w14:textId="77777777" w:rsidR="00D61049" w:rsidRDefault="00D61049" w:rsidP="00D61049">
      <w:pPr>
        <w:pStyle w:val="Heading3"/>
      </w:pPr>
      <w:bookmarkStart w:id="322" w:name="_Toc497994994"/>
      <w:r>
        <w:t>Enumerations</w:t>
      </w:r>
      <w:bookmarkEnd w:id="322"/>
    </w:p>
    <w:p w14:paraId="6DFD0E0B" w14:textId="77777777" w:rsidR="00D61049" w:rsidRDefault="00D61049" w:rsidP="00D61049"/>
    <w:p w14:paraId="20109CBB" w14:textId="77777777" w:rsidR="00D61049" w:rsidRPr="00E32B4E" w:rsidRDefault="00D61049" w:rsidP="00D61049">
      <w:pPr>
        <w:pStyle w:val="Heading3"/>
      </w:pPr>
      <w:bookmarkStart w:id="323" w:name="_Toc497994995"/>
      <w:r>
        <w:t>Complexity</w:t>
      </w:r>
      <w:bookmarkEnd w:id="323"/>
    </w:p>
    <w:tbl>
      <w:tblPr>
        <w:tblStyle w:val="TableGrid"/>
        <w:tblW w:w="0" w:type="auto"/>
        <w:tblInd w:w="360" w:type="dxa"/>
        <w:tblLook w:val="04A0" w:firstRow="1" w:lastRow="0" w:firstColumn="1" w:lastColumn="0" w:noHBand="0" w:noVBand="1"/>
      </w:tblPr>
      <w:tblGrid>
        <w:gridCol w:w="2155"/>
        <w:gridCol w:w="913"/>
      </w:tblGrid>
      <w:tr w:rsidR="00D61049" w:rsidRPr="007445B1" w14:paraId="10A49554" w14:textId="77777777" w:rsidTr="00D61049">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8597897" w14:textId="77777777" w:rsidR="00D61049" w:rsidRPr="007445B1" w:rsidRDefault="00D61049" w:rsidP="00D61049">
            <w:pPr>
              <w:pStyle w:val="TableHeading"/>
            </w:pPr>
          </w:p>
        </w:tc>
        <w:tc>
          <w:tcPr>
            <w:tcW w:w="913" w:type="dxa"/>
            <w:shd w:val="clear" w:color="auto" w:fill="BFBFBF" w:themeFill="background1" w:themeFillShade="BF"/>
          </w:tcPr>
          <w:p w14:paraId="5B741DB5" w14:textId="77777777" w:rsidR="00D61049" w:rsidRPr="007445B1" w:rsidRDefault="00D61049" w:rsidP="00D61049">
            <w:pPr>
              <w:pStyle w:val="TableHeading"/>
            </w:pPr>
            <w:r>
              <w:t>Count</w:t>
            </w:r>
          </w:p>
        </w:tc>
      </w:tr>
      <w:tr w:rsidR="00D61049" w:rsidRPr="007445B1" w14:paraId="2B38DB43" w14:textId="77777777" w:rsidTr="00D61049">
        <w:tc>
          <w:tcPr>
            <w:tcW w:w="2155" w:type="dxa"/>
          </w:tcPr>
          <w:p w14:paraId="15017290"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394B6E1"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D61049" w:rsidRPr="007445B1" w14:paraId="7DC7C37B" w14:textId="77777777" w:rsidTr="00D61049">
        <w:tc>
          <w:tcPr>
            <w:tcW w:w="2155" w:type="dxa"/>
          </w:tcPr>
          <w:p w14:paraId="3F406731" w14:textId="77777777" w:rsidR="00D61049" w:rsidRPr="007445B1" w:rsidRDefault="00D61049" w:rsidP="00D61049">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24C39214" w14:textId="77777777" w:rsidR="00D61049" w:rsidRPr="007445B1" w:rsidRDefault="00D61049" w:rsidP="00D61049">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D61049" w:rsidRPr="007445B1" w14:paraId="77F68DA2" w14:textId="77777777" w:rsidTr="00D61049">
        <w:tc>
          <w:tcPr>
            <w:tcW w:w="2155" w:type="dxa"/>
          </w:tcPr>
          <w:p w14:paraId="73A34B0E"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A833E36"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D61049" w:rsidRPr="007445B1" w14:paraId="7D0274A4" w14:textId="77777777" w:rsidTr="00D61049">
        <w:tc>
          <w:tcPr>
            <w:tcW w:w="2155" w:type="dxa"/>
          </w:tcPr>
          <w:p w14:paraId="48A46EE5"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673F2885"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D61049" w:rsidRPr="007445B1" w14:paraId="4CFF7F00" w14:textId="77777777" w:rsidTr="00D61049">
        <w:tc>
          <w:tcPr>
            <w:tcW w:w="2155" w:type="dxa"/>
          </w:tcPr>
          <w:p w14:paraId="6241C138" w14:textId="77777777" w:rsidR="00D61049" w:rsidRPr="007445B1" w:rsidRDefault="00D61049" w:rsidP="00D61049">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0F9E751C" w14:textId="77777777" w:rsidR="00D61049" w:rsidRPr="007445B1" w:rsidRDefault="00D61049" w:rsidP="00D61049">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D61049" w:rsidRPr="007445B1" w14:paraId="720FBEBD" w14:textId="77777777" w:rsidTr="00D61049">
        <w:tc>
          <w:tcPr>
            <w:tcW w:w="2155" w:type="dxa"/>
          </w:tcPr>
          <w:p w14:paraId="00B7F5F3" w14:textId="77777777" w:rsidR="00D61049" w:rsidRPr="007445B1" w:rsidRDefault="00D61049" w:rsidP="00D61049">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2C6321AD" w14:textId="77777777" w:rsidR="00D61049" w:rsidRPr="007445B1" w:rsidRDefault="00D61049" w:rsidP="00D61049">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61155CA5" w14:textId="77777777" w:rsidR="00D61049" w:rsidRDefault="00D61049" w:rsidP="00D61049"/>
    <w:p w14:paraId="6FB518EB" w14:textId="77777777" w:rsidR="004A08F3" w:rsidRDefault="004A08F3" w:rsidP="004A08F3">
      <w:pPr>
        <w:pStyle w:val="Heading2"/>
      </w:pPr>
      <w:bookmarkStart w:id="324" w:name="_Toc497994996"/>
      <w:r>
        <w:t>PCD Notification</w:t>
      </w:r>
      <w:bookmarkEnd w:id="324"/>
    </w:p>
    <w:p w14:paraId="1189DCD8" w14:textId="77777777" w:rsidR="00F65548" w:rsidRPr="00F65548" w:rsidRDefault="00F65548" w:rsidP="00F65548"/>
    <w:p w14:paraId="70EA0C7A" w14:textId="77777777" w:rsidR="00F65548" w:rsidRDefault="00F65548" w:rsidP="00F65548">
      <w:pPr>
        <w:pStyle w:val="Heading3"/>
      </w:pPr>
      <w:bookmarkStart w:id="325" w:name="_Toc497994997"/>
      <w:r>
        <w:t>Human Machine Interfaces</w:t>
      </w:r>
      <w:bookmarkEnd w:id="325"/>
    </w:p>
    <w:p w14:paraId="5DEDA57F" w14:textId="77777777" w:rsidR="00F65548" w:rsidRDefault="002E52C4" w:rsidP="00E878EE">
      <w:pPr>
        <w:pStyle w:val="Image"/>
      </w:pPr>
      <w:r w:rsidRPr="002E52C4">
        <w:drawing>
          <wp:inline distT="0" distB="0" distL="0" distR="0" wp14:anchorId="15A536FA" wp14:editId="7E3ADE52">
            <wp:extent cx="3864836" cy="2661905"/>
            <wp:effectExtent l="19050" t="19050" r="21590" b="24765"/>
            <wp:docPr id="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63"/>
                    <a:srcRect l="1836"/>
                    <a:stretch/>
                  </pic:blipFill>
                  <pic:spPr>
                    <a:xfrm>
                      <a:off x="0" y="0"/>
                      <a:ext cx="3864836" cy="2661905"/>
                    </a:xfrm>
                    <a:prstGeom prst="rect">
                      <a:avLst/>
                    </a:prstGeom>
                    <a:ln>
                      <a:solidFill>
                        <a:schemeClr val="tx1"/>
                      </a:solidFill>
                    </a:ln>
                  </pic:spPr>
                </pic:pic>
              </a:graphicData>
            </a:graphic>
          </wp:inline>
        </w:drawing>
      </w:r>
    </w:p>
    <w:p w14:paraId="00F2D8AD" w14:textId="77777777" w:rsidR="002E52C4" w:rsidRDefault="002E52C4" w:rsidP="00F65548"/>
    <w:p w14:paraId="7F6F08A9" w14:textId="77777777" w:rsidR="002E52C4" w:rsidRDefault="002E52C4" w:rsidP="00F65548"/>
    <w:p w14:paraId="61AC34DA" w14:textId="77777777" w:rsidR="002E52C4" w:rsidRDefault="002E52C4" w:rsidP="00E878EE">
      <w:pPr>
        <w:pStyle w:val="Image"/>
      </w:pPr>
      <w:r w:rsidRPr="002E52C4">
        <w:drawing>
          <wp:inline distT="0" distB="0" distL="0" distR="0" wp14:anchorId="336FF743" wp14:editId="696D8866">
            <wp:extent cx="4290536" cy="773906"/>
            <wp:effectExtent l="19050" t="19050" r="15240" b="26670"/>
            <wp:docPr id="4098" name="Picture 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0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536" cy="77390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a:graphicData>
            </a:graphic>
          </wp:inline>
        </w:drawing>
      </w:r>
    </w:p>
    <w:p w14:paraId="26748582" w14:textId="77777777" w:rsidR="002E52C4" w:rsidRDefault="002E52C4" w:rsidP="00F65548"/>
    <w:p w14:paraId="5F329ECC" w14:textId="77777777" w:rsidR="002E52C4" w:rsidRPr="00C365E7" w:rsidRDefault="002E52C4" w:rsidP="00F65548"/>
    <w:p w14:paraId="3402D865" w14:textId="77777777" w:rsidR="00F65548" w:rsidRDefault="00F65548" w:rsidP="00F65548">
      <w:pPr>
        <w:pStyle w:val="Heading3"/>
      </w:pPr>
      <w:bookmarkStart w:id="326" w:name="_Toc497994998"/>
      <w:r>
        <w:t>Requirements</w:t>
      </w:r>
      <w:bookmarkEnd w:id="326"/>
    </w:p>
    <w:p w14:paraId="6C345DD3" w14:textId="77777777" w:rsidR="00F65548" w:rsidRPr="00767D54" w:rsidRDefault="00F65548" w:rsidP="00F65548"/>
    <w:p w14:paraId="30005E44" w14:textId="77777777" w:rsidR="00F65548" w:rsidRDefault="00F65548" w:rsidP="00F65548">
      <w:pPr>
        <w:pStyle w:val="Heading3"/>
      </w:pPr>
      <w:bookmarkStart w:id="327" w:name="_Toc497994999"/>
      <w:r>
        <w:t>Business Rules</w:t>
      </w:r>
      <w:bookmarkEnd w:id="327"/>
    </w:p>
    <w:p w14:paraId="192D1EDD" w14:textId="77777777" w:rsidR="00F65548" w:rsidRPr="00F65548" w:rsidRDefault="00F65548" w:rsidP="00F65548"/>
    <w:p w14:paraId="7305B4B0" w14:textId="77777777" w:rsidR="00F65548" w:rsidRDefault="00F65548" w:rsidP="00F65548">
      <w:pPr>
        <w:pStyle w:val="Heading3"/>
      </w:pPr>
      <w:bookmarkStart w:id="328" w:name="_Toc497995000"/>
      <w:r>
        <w:t>Views</w:t>
      </w:r>
      <w:bookmarkEnd w:id="328"/>
    </w:p>
    <w:p w14:paraId="3CF1AAD1" w14:textId="77777777" w:rsidR="00F65548" w:rsidRPr="00767D54" w:rsidRDefault="00F65548" w:rsidP="00F65548">
      <w:pPr>
        <w:rPr>
          <w:rFonts w:eastAsia="Times New Roman" w:cs="Times New Roman"/>
        </w:rPr>
      </w:pPr>
    </w:p>
    <w:p w14:paraId="1E32D68A" w14:textId="77777777" w:rsidR="00F65548" w:rsidRDefault="00F65548" w:rsidP="00F65548">
      <w:pPr>
        <w:pStyle w:val="Heading3"/>
      </w:pPr>
      <w:bookmarkStart w:id="329" w:name="_Toc497995001"/>
      <w:r>
        <w:t>Functions</w:t>
      </w:r>
      <w:bookmarkEnd w:id="329"/>
    </w:p>
    <w:p w14:paraId="1F5D31F8" w14:textId="77777777" w:rsidR="00F65548" w:rsidRDefault="00F65548" w:rsidP="00F65548"/>
    <w:p w14:paraId="5552B5A8" w14:textId="77777777" w:rsidR="00F65548" w:rsidRDefault="00F65548" w:rsidP="00F65548">
      <w:pPr>
        <w:pStyle w:val="Heading3"/>
      </w:pPr>
      <w:bookmarkStart w:id="330" w:name="_Toc497995002"/>
      <w:r>
        <w:t>Data Objects</w:t>
      </w:r>
      <w:bookmarkEnd w:id="330"/>
    </w:p>
    <w:p w14:paraId="610FE192" w14:textId="77777777" w:rsidR="00F65548" w:rsidRDefault="00F65548" w:rsidP="00F65548"/>
    <w:p w14:paraId="394D7B53" w14:textId="77777777" w:rsidR="00F65548" w:rsidRDefault="00F65548" w:rsidP="00F65548">
      <w:pPr>
        <w:pStyle w:val="Heading3"/>
      </w:pPr>
      <w:bookmarkStart w:id="331" w:name="_Toc497995003"/>
      <w:r>
        <w:t>Enumerations</w:t>
      </w:r>
      <w:bookmarkEnd w:id="331"/>
    </w:p>
    <w:p w14:paraId="6C80FE75" w14:textId="77777777" w:rsidR="00F65548" w:rsidRDefault="00F65548" w:rsidP="00F65548"/>
    <w:p w14:paraId="2BAED082" w14:textId="77777777" w:rsidR="00F65548" w:rsidRPr="00E32B4E" w:rsidRDefault="00F65548" w:rsidP="00F65548">
      <w:pPr>
        <w:pStyle w:val="Heading3"/>
      </w:pPr>
      <w:bookmarkStart w:id="332" w:name="_Toc497995004"/>
      <w:r>
        <w:t>Complexity</w:t>
      </w:r>
      <w:bookmarkEnd w:id="332"/>
    </w:p>
    <w:tbl>
      <w:tblPr>
        <w:tblStyle w:val="TableGrid"/>
        <w:tblW w:w="0" w:type="auto"/>
        <w:tblInd w:w="360" w:type="dxa"/>
        <w:tblLook w:val="04A0" w:firstRow="1" w:lastRow="0" w:firstColumn="1" w:lastColumn="0" w:noHBand="0" w:noVBand="1"/>
      </w:tblPr>
      <w:tblGrid>
        <w:gridCol w:w="2155"/>
        <w:gridCol w:w="913"/>
      </w:tblGrid>
      <w:tr w:rsidR="00F65548" w:rsidRPr="007445B1" w14:paraId="5AB19C0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C81C465" w14:textId="77777777" w:rsidR="00F65548" w:rsidRPr="007445B1" w:rsidRDefault="00F65548" w:rsidP="00134C44">
            <w:pPr>
              <w:pStyle w:val="TableHeading"/>
            </w:pPr>
          </w:p>
        </w:tc>
        <w:tc>
          <w:tcPr>
            <w:tcW w:w="913" w:type="dxa"/>
            <w:shd w:val="clear" w:color="auto" w:fill="BFBFBF" w:themeFill="background1" w:themeFillShade="BF"/>
          </w:tcPr>
          <w:p w14:paraId="4958473C" w14:textId="77777777" w:rsidR="00F65548" w:rsidRPr="007445B1" w:rsidRDefault="00F65548" w:rsidP="00134C44">
            <w:pPr>
              <w:pStyle w:val="TableHeading"/>
            </w:pPr>
            <w:r>
              <w:t>Count</w:t>
            </w:r>
          </w:p>
        </w:tc>
      </w:tr>
      <w:tr w:rsidR="00F65548" w:rsidRPr="007445B1" w14:paraId="70D22EF0" w14:textId="77777777" w:rsidTr="00134C44">
        <w:tc>
          <w:tcPr>
            <w:tcW w:w="2155" w:type="dxa"/>
          </w:tcPr>
          <w:p w14:paraId="6ABC2444"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4EC82F7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EE02C70" w14:textId="77777777" w:rsidTr="00134C44">
        <w:tc>
          <w:tcPr>
            <w:tcW w:w="2155" w:type="dxa"/>
          </w:tcPr>
          <w:p w14:paraId="4A5FA24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51E23A37"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64C1F3AB" w14:textId="77777777" w:rsidTr="00134C44">
        <w:tc>
          <w:tcPr>
            <w:tcW w:w="2155" w:type="dxa"/>
          </w:tcPr>
          <w:p w14:paraId="2915CA70"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4403E70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E42DAAE" w14:textId="77777777" w:rsidTr="00134C44">
        <w:tc>
          <w:tcPr>
            <w:tcW w:w="2155" w:type="dxa"/>
          </w:tcPr>
          <w:p w14:paraId="7FADCCF2"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99C5A59"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EA2B230" w14:textId="77777777" w:rsidTr="00134C44">
        <w:tc>
          <w:tcPr>
            <w:tcW w:w="2155" w:type="dxa"/>
          </w:tcPr>
          <w:p w14:paraId="35CC1097"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0A5405A"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64DFCF18" w14:textId="77777777" w:rsidTr="00134C44">
        <w:tc>
          <w:tcPr>
            <w:tcW w:w="2155" w:type="dxa"/>
          </w:tcPr>
          <w:p w14:paraId="129A87B9"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558518"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7918C2B4" w14:textId="77777777" w:rsidR="004A08F3" w:rsidRDefault="004A08F3" w:rsidP="004A08F3"/>
    <w:p w14:paraId="45F25E50" w14:textId="77777777" w:rsidR="00566D1C" w:rsidRDefault="00566D1C" w:rsidP="004A08F3"/>
    <w:p w14:paraId="7E1904B1" w14:textId="77777777" w:rsidR="00566D1C" w:rsidRDefault="00566D1C" w:rsidP="004A08F3"/>
    <w:p w14:paraId="20D5EE24" w14:textId="77777777" w:rsidR="00566D1C" w:rsidRDefault="00566D1C" w:rsidP="004A08F3"/>
    <w:p w14:paraId="4A1DAE06" w14:textId="77777777" w:rsidR="00566D1C" w:rsidRDefault="00566D1C" w:rsidP="004A08F3"/>
    <w:p w14:paraId="6FA9F8F0" w14:textId="2F78F35F" w:rsidR="00566D1C" w:rsidRDefault="00566D1C" w:rsidP="004A08F3"/>
    <w:p w14:paraId="4E1D58EE" w14:textId="1DCF163D" w:rsidR="00E7615C" w:rsidRDefault="00E7615C" w:rsidP="004A08F3"/>
    <w:p w14:paraId="2C94DF87" w14:textId="3A9AB838" w:rsidR="00E7615C" w:rsidRDefault="00E7615C" w:rsidP="004A08F3"/>
    <w:p w14:paraId="5C9A1E6C" w14:textId="57326D3C" w:rsidR="00E7615C" w:rsidRDefault="00E7615C" w:rsidP="004A08F3"/>
    <w:p w14:paraId="44957CB3" w14:textId="745F991D" w:rsidR="00E7615C" w:rsidRDefault="00E7615C" w:rsidP="004A08F3"/>
    <w:p w14:paraId="1281F276" w14:textId="36115519" w:rsidR="00E7615C" w:rsidRDefault="00E7615C" w:rsidP="004A08F3"/>
    <w:p w14:paraId="51FA6970" w14:textId="61AC67D4" w:rsidR="00E7615C" w:rsidRDefault="00E7615C" w:rsidP="004A08F3"/>
    <w:p w14:paraId="2E182056" w14:textId="35DA5D00" w:rsidR="00E7615C" w:rsidRDefault="00E7615C" w:rsidP="004A08F3"/>
    <w:p w14:paraId="152E9009" w14:textId="60CC650A" w:rsidR="00E7615C" w:rsidRDefault="00E7615C" w:rsidP="004A08F3"/>
    <w:p w14:paraId="1C4D2AD8" w14:textId="62CD0966" w:rsidR="00E7615C" w:rsidRDefault="00E7615C" w:rsidP="004A08F3"/>
    <w:p w14:paraId="6EEE8616" w14:textId="28C3CC15" w:rsidR="00E7615C" w:rsidRDefault="00E7615C" w:rsidP="004A08F3"/>
    <w:p w14:paraId="7A791279" w14:textId="17C7D696" w:rsidR="00E7615C" w:rsidRDefault="00E7615C" w:rsidP="004A08F3"/>
    <w:p w14:paraId="687FFF69" w14:textId="1D167E77" w:rsidR="00E7615C" w:rsidRDefault="00E7615C" w:rsidP="004A08F3"/>
    <w:p w14:paraId="02FE6C62" w14:textId="79B84115" w:rsidR="00E7615C" w:rsidRDefault="00E7615C" w:rsidP="004A08F3"/>
    <w:p w14:paraId="2CA5B07A" w14:textId="3D9157BE" w:rsidR="00E7615C" w:rsidRDefault="00E7615C" w:rsidP="004A08F3"/>
    <w:p w14:paraId="0BDFF06A" w14:textId="77777777" w:rsidR="00E7615C" w:rsidRDefault="00E7615C" w:rsidP="004A08F3"/>
    <w:p w14:paraId="0C159B40" w14:textId="055C2B77" w:rsidR="00E7615C" w:rsidRDefault="00E7615C" w:rsidP="00E7615C">
      <w:pPr>
        <w:pStyle w:val="Heading2"/>
      </w:pPr>
      <w:bookmarkStart w:id="333" w:name="_Toc497995005"/>
      <w:r>
        <w:t>About</w:t>
      </w:r>
      <w:bookmarkEnd w:id="333"/>
    </w:p>
    <w:p w14:paraId="33F18D4A" w14:textId="77777777" w:rsidR="00E7615C" w:rsidRPr="00F65548" w:rsidRDefault="00E7615C" w:rsidP="00E7615C"/>
    <w:p w14:paraId="54C61BB6" w14:textId="77777777" w:rsidR="00E7615C" w:rsidRDefault="00E7615C" w:rsidP="00E7615C">
      <w:pPr>
        <w:pStyle w:val="Heading3"/>
      </w:pPr>
      <w:bookmarkStart w:id="334" w:name="_Toc497995006"/>
      <w:r>
        <w:t>Human Machine Interfaces</w:t>
      </w:r>
      <w:bookmarkEnd w:id="334"/>
    </w:p>
    <w:p w14:paraId="4F21E810" w14:textId="00FF1035" w:rsidR="00E7615C" w:rsidRDefault="00E7615C" w:rsidP="00E7615C">
      <w:pPr>
        <w:pStyle w:val="Image"/>
      </w:pPr>
      <w:r w:rsidRPr="00E7615C">
        <w:drawing>
          <wp:inline distT="0" distB="0" distL="0" distR="0" wp14:anchorId="541D7A20" wp14:editId="61AEA545">
            <wp:extent cx="5486400" cy="31363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136392"/>
                    </a:xfrm>
                    <a:prstGeom prst="rect">
                      <a:avLst/>
                    </a:prstGeom>
                  </pic:spPr>
                </pic:pic>
              </a:graphicData>
            </a:graphic>
          </wp:inline>
        </w:drawing>
      </w:r>
    </w:p>
    <w:p w14:paraId="62D08A92" w14:textId="0756A4E3" w:rsidR="00E7615C" w:rsidRDefault="00E7615C" w:rsidP="00E7615C">
      <w:pPr>
        <w:pStyle w:val="FigureCaption"/>
      </w:pPr>
      <w:bookmarkStart w:id="335" w:name="_Toc497994708"/>
      <w:r>
        <w:t xml:space="preserve">Figure </w:t>
      </w:r>
      <w:fldSimple w:instr=" STYLEREF 1 \s ">
        <w:r>
          <w:rPr>
            <w:noProof/>
          </w:rPr>
          <w:t>5</w:t>
        </w:r>
      </w:fldSimple>
      <w:r>
        <w:noBreakHyphen/>
      </w:r>
      <w:fldSimple w:instr=" SEQ Figure \* ARABIC \s 1 ">
        <w:r>
          <w:rPr>
            <w:noProof/>
          </w:rPr>
          <w:t>17</w:t>
        </w:r>
      </w:fldSimple>
      <w:r>
        <w:t>: About Page</w:t>
      </w:r>
      <w:bookmarkEnd w:id="335"/>
    </w:p>
    <w:p w14:paraId="7560FE4B" w14:textId="77777777" w:rsidR="00E7615C" w:rsidRPr="00C365E7" w:rsidRDefault="00E7615C" w:rsidP="00E7615C"/>
    <w:p w14:paraId="25087BBC" w14:textId="77777777" w:rsidR="00E7615C" w:rsidRDefault="00E7615C" w:rsidP="00E7615C">
      <w:pPr>
        <w:pStyle w:val="Heading3"/>
      </w:pPr>
      <w:bookmarkStart w:id="336" w:name="_Toc497995007"/>
      <w:r>
        <w:t>Requirements</w:t>
      </w:r>
      <w:bookmarkEnd w:id="336"/>
    </w:p>
    <w:p w14:paraId="517F91C5" w14:textId="77777777" w:rsidR="00E7615C" w:rsidRPr="00767D54" w:rsidRDefault="00E7615C" w:rsidP="00E7615C"/>
    <w:p w14:paraId="26080E6E" w14:textId="77777777" w:rsidR="00E7615C" w:rsidRDefault="00E7615C" w:rsidP="00E7615C">
      <w:pPr>
        <w:pStyle w:val="Heading3"/>
      </w:pPr>
      <w:bookmarkStart w:id="337" w:name="_Toc497995008"/>
      <w:r>
        <w:t>Business Rules</w:t>
      </w:r>
      <w:bookmarkEnd w:id="337"/>
    </w:p>
    <w:p w14:paraId="1E1E5FF7" w14:textId="77777777" w:rsidR="00E7615C" w:rsidRPr="00F65548" w:rsidRDefault="00E7615C" w:rsidP="00E7615C"/>
    <w:p w14:paraId="0E543D95" w14:textId="77777777" w:rsidR="00E7615C" w:rsidRDefault="00E7615C" w:rsidP="00E7615C">
      <w:pPr>
        <w:pStyle w:val="Heading3"/>
      </w:pPr>
      <w:bookmarkStart w:id="338" w:name="_Toc497995009"/>
      <w:r>
        <w:t>Views</w:t>
      </w:r>
      <w:bookmarkEnd w:id="338"/>
    </w:p>
    <w:p w14:paraId="50CB2F1B" w14:textId="77777777" w:rsidR="00E7615C" w:rsidRPr="00767D54" w:rsidRDefault="00E7615C" w:rsidP="00E7615C">
      <w:pPr>
        <w:rPr>
          <w:rFonts w:eastAsia="Times New Roman" w:cs="Times New Roman"/>
        </w:rPr>
      </w:pPr>
    </w:p>
    <w:p w14:paraId="1DDAFE92" w14:textId="77777777" w:rsidR="00E7615C" w:rsidRDefault="00E7615C" w:rsidP="00E7615C">
      <w:pPr>
        <w:pStyle w:val="Heading3"/>
      </w:pPr>
      <w:bookmarkStart w:id="339" w:name="_Toc497995010"/>
      <w:r>
        <w:t>Functions</w:t>
      </w:r>
      <w:bookmarkEnd w:id="339"/>
    </w:p>
    <w:p w14:paraId="7564DFC2" w14:textId="77777777" w:rsidR="00E7615C" w:rsidRDefault="00E7615C" w:rsidP="00E7615C"/>
    <w:p w14:paraId="39E90293" w14:textId="77777777" w:rsidR="00E7615C" w:rsidRDefault="00E7615C" w:rsidP="00E7615C">
      <w:pPr>
        <w:pStyle w:val="Heading3"/>
      </w:pPr>
      <w:bookmarkStart w:id="340" w:name="_Toc497995011"/>
      <w:r>
        <w:t>Data Objects</w:t>
      </w:r>
      <w:bookmarkEnd w:id="340"/>
    </w:p>
    <w:p w14:paraId="3B1486DD" w14:textId="77777777" w:rsidR="00E7615C" w:rsidRDefault="00E7615C" w:rsidP="00E7615C"/>
    <w:p w14:paraId="1D868E60" w14:textId="77777777" w:rsidR="00E7615C" w:rsidRDefault="00E7615C" w:rsidP="00E7615C">
      <w:pPr>
        <w:pStyle w:val="Heading3"/>
      </w:pPr>
      <w:bookmarkStart w:id="341" w:name="_Toc497995012"/>
      <w:r>
        <w:t>Enumerations</w:t>
      </w:r>
      <w:bookmarkEnd w:id="341"/>
    </w:p>
    <w:p w14:paraId="4E10B44B" w14:textId="77777777" w:rsidR="00E7615C" w:rsidRDefault="00E7615C" w:rsidP="00E7615C"/>
    <w:p w14:paraId="71E17CA8" w14:textId="77777777" w:rsidR="00E7615C" w:rsidRPr="00E32B4E" w:rsidRDefault="00E7615C" w:rsidP="00E7615C">
      <w:pPr>
        <w:pStyle w:val="Heading3"/>
      </w:pPr>
      <w:bookmarkStart w:id="342" w:name="_Toc497995013"/>
      <w:r>
        <w:t>Complexity</w:t>
      </w:r>
      <w:bookmarkEnd w:id="342"/>
    </w:p>
    <w:tbl>
      <w:tblPr>
        <w:tblStyle w:val="TableGrid"/>
        <w:tblW w:w="0" w:type="auto"/>
        <w:tblInd w:w="360" w:type="dxa"/>
        <w:tblLook w:val="04A0" w:firstRow="1" w:lastRow="0" w:firstColumn="1" w:lastColumn="0" w:noHBand="0" w:noVBand="1"/>
      </w:tblPr>
      <w:tblGrid>
        <w:gridCol w:w="2155"/>
        <w:gridCol w:w="913"/>
      </w:tblGrid>
      <w:tr w:rsidR="00E7615C" w:rsidRPr="007445B1" w14:paraId="7825473B" w14:textId="77777777" w:rsidTr="009C44AF">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727829F2" w14:textId="77777777" w:rsidR="00E7615C" w:rsidRPr="007445B1" w:rsidRDefault="00E7615C" w:rsidP="009C44AF">
            <w:pPr>
              <w:pStyle w:val="TableHeading"/>
            </w:pPr>
          </w:p>
        </w:tc>
        <w:tc>
          <w:tcPr>
            <w:tcW w:w="913" w:type="dxa"/>
            <w:shd w:val="clear" w:color="auto" w:fill="BFBFBF" w:themeFill="background1" w:themeFillShade="BF"/>
          </w:tcPr>
          <w:p w14:paraId="06EE1EEE" w14:textId="77777777" w:rsidR="00E7615C" w:rsidRPr="007445B1" w:rsidRDefault="00E7615C" w:rsidP="009C44AF">
            <w:pPr>
              <w:pStyle w:val="TableHeading"/>
            </w:pPr>
            <w:r>
              <w:t>Count</w:t>
            </w:r>
          </w:p>
        </w:tc>
      </w:tr>
      <w:tr w:rsidR="00E7615C" w:rsidRPr="007445B1" w14:paraId="1BEE97F4" w14:textId="77777777" w:rsidTr="009C44AF">
        <w:tc>
          <w:tcPr>
            <w:tcW w:w="2155" w:type="dxa"/>
          </w:tcPr>
          <w:p w14:paraId="492A9A2B" w14:textId="77777777" w:rsidR="00E7615C" w:rsidRPr="007445B1" w:rsidRDefault="00E7615C" w:rsidP="009C44AF">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026947A8" w14:textId="77777777" w:rsidR="00E7615C" w:rsidRPr="007445B1" w:rsidRDefault="00E7615C" w:rsidP="009C44AF">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E7615C" w:rsidRPr="007445B1" w14:paraId="729ED883" w14:textId="77777777" w:rsidTr="009C44AF">
        <w:tc>
          <w:tcPr>
            <w:tcW w:w="2155" w:type="dxa"/>
          </w:tcPr>
          <w:p w14:paraId="2B482DA8" w14:textId="77777777" w:rsidR="00E7615C" w:rsidRPr="007445B1" w:rsidRDefault="00E7615C" w:rsidP="009C44AF">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0B0C517D" w14:textId="77777777" w:rsidR="00E7615C" w:rsidRPr="007445B1" w:rsidRDefault="00E7615C" w:rsidP="009C44AF">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E7615C" w:rsidRPr="007445B1" w14:paraId="7AC2A5C7" w14:textId="77777777" w:rsidTr="009C44AF">
        <w:tc>
          <w:tcPr>
            <w:tcW w:w="2155" w:type="dxa"/>
          </w:tcPr>
          <w:p w14:paraId="52E50AF5" w14:textId="77777777" w:rsidR="00E7615C" w:rsidRPr="007445B1" w:rsidRDefault="00E7615C" w:rsidP="009C44AF">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37E22C1A" w14:textId="77777777" w:rsidR="00E7615C" w:rsidRPr="007445B1" w:rsidRDefault="00E7615C" w:rsidP="009C44AF">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E7615C" w:rsidRPr="007445B1" w14:paraId="74EBE1B3" w14:textId="77777777" w:rsidTr="009C44AF">
        <w:tc>
          <w:tcPr>
            <w:tcW w:w="2155" w:type="dxa"/>
          </w:tcPr>
          <w:p w14:paraId="185EB650" w14:textId="77777777" w:rsidR="00E7615C" w:rsidRPr="007445B1" w:rsidRDefault="00E7615C" w:rsidP="009C44AF">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484C7A6" w14:textId="77777777" w:rsidR="00E7615C" w:rsidRPr="007445B1" w:rsidRDefault="00E7615C" w:rsidP="009C44AF">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E7615C" w:rsidRPr="007445B1" w14:paraId="644FED48" w14:textId="77777777" w:rsidTr="009C44AF">
        <w:tc>
          <w:tcPr>
            <w:tcW w:w="2155" w:type="dxa"/>
          </w:tcPr>
          <w:p w14:paraId="183E8B4A" w14:textId="77777777" w:rsidR="00E7615C" w:rsidRPr="007445B1" w:rsidRDefault="00E7615C" w:rsidP="009C44AF">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27241B8" w14:textId="77777777" w:rsidR="00E7615C" w:rsidRPr="007445B1" w:rsidRDefault="00E7615C" w:rsidP="009C44AF">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E7615C" w:rsidRPr="007445B1" w14:paraId="2090672C" w14:textId="77777777" w:rsidTr="009C44AF">
        <w:tc>
          <w:tcPr>
            <w:tcW w:w="2155" w:type="dxa"/>
          </w:tcPr>
          <w:p w14:paraId="694EE142" w14:textId="77777777" w:rsidR="00E7615C" w:rsidRPr="007445B1" w:rsidRDefault="00E7615C" w:rsidP="009C44AF">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22495B8" w14:textId="77777777" w:rsidR="00E7615C" w:rsidRPr="007445B1" w:rsidRDefault="00E7615C" w:rsidP="009C44AF">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5ED2C6B8" w14:textId="77777777" w:rsidR="00E7615C" w:rsidRDefault="00E7615C" w:rsidP="00E7615C"/>
    <w:p w14:paraId="571E6279" w14:textId="77777777" w:rsidR="00E7615C" w:rsidRDefault="00E7615C" w:rsidP="00E7615C"/>
    <w:p w14:paraId="43B4AFCC" w14:textId="77777777" w:rsidR="00E7615C" w:rsidRDefault="00E7615C" w:rsidP="00E7615C"/>
    <w:p w14:paraId="05C8F7E9" w14:textId="77777777" w:rsidR="00E7615C" w:rsidRDefault="00E7615C" w:rsidP="00E7615C"/>
    <w:p w14:paraId="09DB4E1C" w14:textId="77777777" w:rsidR="00E7615C" w:rsidRDefault="00E7615C" w:rsidP="00E7615C"/>
    <w:p w14:paraId="3D503EF2" w14:textId="77777777" w:rsidR="00E7615C" w:rsidRDefault="00E7615C" w:rsidP="00E7615C"/>
    <w:p w14:paraId="4A8B9B49" w14:textId="77777777" w:rsidR="00E7615C" w:rsidRDefault="00E7615C" w:rsidP="00E7615C"/>
    <w:p w14:paraId="68D12366" w14:textId="77777777" w:rsidR="00E7615C" w:rsidRDefault="00E7615C" w:rsidP="00E7615C"/>
    <w:p w14:paraId="3A47DEC4" w14:textId="77777777" w:rsidR="00E7615C" w:rsidRDefault="00E7615C" w:rsidP="00E7615C"/>
    <w:p w14:paraId="7239CF74" w14:textId="77777777" w:rsidR="00E7615C" w:rsidRDefault="00E7615C" w:rsidP="00E7615C"/>
    <w:p w14:paraId="2ED89592" w14:textId="77777777" w:rsidR="00E7615C" w:rsidRDefault="00E7615C" w:rsidP="00E7615C"/>
    <w:p w14:paraId="45EEC267" w14:textId="77777777" w:rsidR="00E7615C" w:rsidRDefault="00E7615C" w:rsidP="00E7615C"/>
    <w:p w14:paraId="73A4C461" w14:textId="77777777" w:rsidR="00E7615C" w:rsidRDefault="00E7615C" w:rsidP="00E7615C"/>
    <w:p w14:paraId="130EAAB6" w14:textId="77777777" w:rsidR="00E7615C" w:rsidRDefault="00E7615C" w:rsidP="00E7615C"/>
    <w:p w14:paraId="34B7CA21" w14:textId="77777777" w:rsidR="00E7615C" w:rsidRDefault="00E7615C" w:rsidP="00E7615C"/>
    <w:p w14:paraId="09D22ECE" w14:textId="77777777" w:rsidR="00E7615C" w:rsidRDefault="00E7615C" w:rsidP="00E7615C"/>
    <w:p w14:paraId="5F5A4E01" w14:textId="77777777" w:rsidR="00E7615C" w:rsidRDefault="00E7615C" w:rsidP="00E7615C"/>
    <w:p w14:paraId="266F6CE8" w14:textId="77777777" w:rsidR="00E7615C" w:rsidRDefault="00E7615C" w:rsidP="00E7615C"/>
    <w:p w14:paraId="1BB1D361" w14:textId="2AD43D30" w:rsidR="00E7615C" w:rsidRDefault="00E7615C" w:rsidP="00E7615C"/>
    <w:p w14:paraId="2B3C1F00" w14:textId="40736170" w:rsidR="00E7615C" w:rsidRDefault="00E7615C" w:rsidP="00E7615C"/>
    <w:p w14:paraId="256DCA40" w14:textId="77777777" w:rsidR="00E7615C" w:rsidRDefault="00E7615C" w:rsidP="00E7615C"/>
    <w:p w14:paraId="1006F493" w14:textId="77777777" w:rsidR="00E7615C" w:rsidRPr="004A08F3" w:rsidRDefault="00E7615C" w:rsidP="00E7615C"/>
    <w:p w14:paraId="3D28EAE0" w14:textId="77777777" w:rsidR="00E7615C" w:rsidRDefault="00E7615C" w:rsidP="004A08F3"/>
    <w:p w14:paraId="66C00A71" w14:textId="77777777" w:rsidR="004A08F3" w:rsidRDefault="004A08F3" w:rsidP="004A08F3">
      <w:pPr>
        <w:pStyle w:val="Heading2"/>
      </w:pPr>
      <w:bookmarkStart w:id="343" w:name="_Toc497995014"/>
      <w:r>
        <w:t>PCD Users Guide</w:t>
      </w:r>
      <w:bookmarkEnd w:id="343"/>
    </w:p>
    <w:p w14:paraId="705D899C" w14:textId="77777777" w:rsidR="00F65548" w:rsidRPr="00F65548" w:rsidRDefault="00F65548" w:rsidP="00F65548"/>
    <w:p w14:paraId="4F75097A" w14:textId="77777777" w:rsidR="00F65548" w:rsidRDefault="00F65548" w:rsidP="00F65548">
      <w:pPr>
        <w:pStyle w:val="Heading3"/>
      </w:pPr>
      <w:bookmarkStart w:id="344" w:name="_Toc497995015"/>
      <w:r>
        <w:lastRenderedPageBreak/>
        <w:t>Human Machine Interfaces</w:t>
      </w:r>
      <w:bookmarkEnd w:id="344"/>
    </w:p>
    <w:p w14:paraId="57F9650F" w14:textId="77777777" w:rsidR="00F65548" w:rsidRDefault="002E52C4" w:rsidP="00E878EE">
      <w:pPr>
        <w:pStyle w:val="Image"/>
      </w:pPr>
      <w:r w:rsidRPr="002E52C4">
        <w:drawing>
          <wp:inline distT="0" distB="0" distL="0" distR="0" wp14:anchorId="2A16A0B3" wp14:editId="411FBF3B">
            <wp:extent cx="5486400" cy="4069080"/>
            <wp:effectExtent l="0" t="0" r="0" b="7620"/>
            <wp:docPr id="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6"/>
                    <a:stretch>
                      <a:fillRect/>
                    </a:stretch>
                  </pic:blipFill>
                  <pic:spPr>
                    <a:xfrm>
                      <a:off x="0" y="0"/>
                      <a:ext cx="5486400" cy="4069080"/>
                    </a:xfrm>
                    <a:prstGeom prst="rect">
                      <a:avLst/>
                    </a:prstGeom>
                  </pic:spPr>
                </pic:pic>
              </a:graphicData>
            </a:graphic>
          </wp:inline>
        </w:drawing>
      </w:r>
    </w:p>
    <w:p w14:paraId="15A6E531" w14:textId="77777777" w:rsidR="002E52C4" w:rsidRDefault="002E52C4" w:rsidP="00F65548"/>
    <w:p w14:paraId="3EB33C21" w14:textId="77777777" w:rsidR="002E52C4" w:rsidRPr="00C365E7" w:rsidRDefault="002E52C4" w:rsidP="00F65548"/>
    <w:p w14:paraId="7D1681B8" w14:textId="77777777" w:rsidR="00F65548" w:rsidRDefault="00F65548" w:rsidP="00F65548">
      <w:pPr>
        <w:pStyle w:val="Heading3"/>
      </w:pPr>
      <w:bookmarkStart w:id="345" w:name="_Toc497995016"/>
      <w:r>
        <w:t>Requirements</w:t>
      </w:r>
      <w:bookmarkEnd w:id="345"/>
    </w:p>
    <w:p w14:paraId="637B77D6" w14:textId="77777777" w:rsidR="00F65548" w:rsidRPr="00767D54" w:rsidRDefault="00F65548" w:rsidP="00F65548"/>
    <w:p w14:paraId="12B140A9" w14:textId="77777777" w:rsidR="00F65548" w:rsidRDefault="00F65548" w:rsidP="00F65548">
      <w:pPr>
        <w:pStyle w:val="Heading3"/>
      </w:pPr>
      <w:bookmarkStart w:id="346" w:name="_Toc497995017"/>
      <w:r>
        <w:t>Business Rules</w:t>
      </w:r>
      <w:bookmarkEnd w:id="346"/>
    </w:p>
    <w:p w14:paraId="350A46CC" w14:textId="77777777" w:rsidR="00F65548" w:rsidRPr="00F65548" w:rsidRDefault="00F65548" w:rsidP="00F65548"/>
    <w:p w14:paraId="664ACAD0" w14:textId="77777777" w:rsidR="00F65548" w:rsidRDefault="00F65548" w:rsidP="00F65548">
      <w:pPr>
        <w:pStyle w:val="Heading3"/>
      </w:pPr>
      <w:bookmarkStart w:id="347" w:name="_Toc497995018"/>
      <w:r>
        <w:t>Views</w:t>
      </w:r>
      <w:bookmarkEnd w:id="347"/>
    </w:p>
    <w:p w14:paraId="5E536B12" w14:textId="77777777" w:rsidR="00F65548" w:rsidRPr="00767D54" w:rsidRDefault="00F65548" w:rsidP="00F65548">
      <w:pPr>
        <w:rPr>
          <w:rFonts w:eastAsia="Times New Roman" w:cs="Times New Roman"/>
        </w:rPr>
      </w:pPr>
    </w:p>
    <w:p w14:paraId="413F85C1" w14:textId="77777777" w:rsidR="00F65548" w:rsidRDefault="00F65548" w:rsidP="00F65548">
      <w:pPr>
        <w:pStyle w:val="Heading3"/>
      </w:pPr>
      <w:bookmarkStart w:id="348" w:name="_Toc497995019"/>
      <w:r>
        <w:t>Functions</w:t>
      </w:r>
      <w:bookmarkEnd w:id="348"/>
    </w:p>
    <w:p w14:paraId="3CFB0C63" w14:textId="77777777" w:rsidR="00F65548" w:rsidRDefault="00F65548" w:rsidP="00F65548"/>
    <w:p w14:paraId="0617128D" w14:textId="77777777" w:rsidR="00F65548" w:rsidRDefault="00F65548" w:rsidP="00F65548">
      <w:pPr>
        <w:pStyle w:val="Heading3"/>
      </w:pPr>
      <w:bookmarkStart w:id="349" w:name="_Toc497995020"/>
      <w:r>
        <w:t>Data Objects</w:t>
      </w:r>
      <w:bookmarkEnd w:id="349"/>
    </w:p>
    <w:p w14:paraId="3E2F63DE" w14:textId="77777777" w:rsidR="00F65548" w:rsidRDefault="00F65548" w:rsidP="00F65548"/>
    <w:p w14:paraId="3B1721C7" w14:textId="77777777" w:rsidR="00F65548" w:rsidRDefault="00F65548" w:rsidP="00F65548">
      <w:pPr>
        <w:pStyle w:val="Heading3"/>
      </w:pPr>
      <w:bookmarkStart w:id="350" w:name="_Toc497995021"/>
      <w:r>
        <w:t>Enumerations</w:t>
      </w:r>
      <w:bookmarkEnd w:id="350"/>
    </w:p>
    <w:p w14:paraId="017798E0" w14:textId="77777777" w:rsidR="00F65548" w:rsidRDefault="00F65548" w:rsidP="00F65548"/>
    <w:p w14:paraId="64308B16" w14:textId="77777777" w:rsidR="00F65548" w:rsidRPr="00E32B4E" w:rsidRDefault="00F65548" w:rsidP="00F65548">
      <w:pPr>
        <w:pStyle w:val="Heading3"/>
      </w:pPr>
      <w:bookmarkStart w:id="351" w:name="_Toc497995022"/>
      <w:r>
        <w:lastRenderedPageBreak/>
        <w:t>Complexity</w:t>
      </w:r>
      <w:bookmarkEnd w:id="351"/>
    </w:p>
    <w:tbl>
      <w:tblPr>
        <w:tblStyle w:val="TableGrid"/>
        <w:tblW w:w="0" w:type="auto"/>
        <w:tblInd w:w="360" w:type="dxa"/>
        <w:tblLook w:val="04A0" w:firstRow="1" w:lastRow="0" w:firstColumn="1" w:lastColumn="0" w:noHBand="0" w:noVBand="1"/>
      </w:tblPr>
      <w:tblGrid>
        <w:gridCol w:w="2155"/>
        <w:gridCol w:w="913"/>
      </w:tblGrid>
      <w:tr w:rsidR="00F65548" w:rsidRPr="007445B1" w14:paraId="40B34E99"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554B04C" w14:textId="77777777" w:rsidR="00F65548" w:rsidRPr="007445B1" w:rsidRDefault="00F65548" w:rsidP="00134C44">
            <w:pPr>
              <w:pStyle w:val="TableHeading"/>
            </w:pPr>
          </w:p>
        </w:tc>
        <w:tc>
          <w:tcPr>
            <w:tcW w:w="913" w:type="dxa"/>
            <w:shd w:val="clear" w:color="auto" w:fill="BFBFBF" w:themeFill="background1" w:themeFillShade="BF"/>
          </w:tcPr>
          <w:p w14:paraId="0CFC28BB" w14:textId="77777777" w:rsidR="00F65548" w:rsidRPr="007445B1" w:rsidRDefault="00F65548" w:rsidP="00134C44">
            <w:pPr>
              <w:pStyle w:val="TableHeading"/>
            </w:pPr>
            <w:r>
              <w:t>Count</w:t>
            </w:r>
          </w:p>
        </w:tc>
      </w:tr>
      <w:tr w:rsidR="00F65548" w:rsidRPr="007445B1" w14:paraId="3EC9AE57" w14:textId="77777777" w:rsidTr="00134C44">
        <w:tc>
          <w:tcPr>
            <w:tcW w:w="2155" w:type="dxa"/>
          </w:tcPr>
          <w:p w14:paraId="39DB140E"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249D3A13"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684AD6AF" w14:textId="77777777" w:rsidTr="00134C44">
        <w:tc>
          <w:tcPr>
            <w:tcW w:w="2155" w:type="dxa"/>
          </w:tcPr>
          <w:p w14:paraId="5A32055D" w14:textId="77777777" w:rsidR="00F65548" w:rsidRPr="007445B1" w:rsidRDefault="00F65548"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C049EBF" w14:textId="77777777" w:rsidR="00F65548" w:rsidRPr="007445B1" w:rsidRDefault="00F65548"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F65548" w:rsidRPr="007445B1" w14:paraId="1ADB309F" w14:textId="77777777" w:rsidTr="00134C44">
        <w:tc>
          <w:tcPr>
            <w:tcW w:w="2155" w:type="dxa"/>
          </w:tcPr>
          <w:p w14:paraId="1A1AD47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12567BE1"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1266634E" w14:textId="77777777" w:rsidTr="00134C44">
        <w:tc>
          <w:tcPr>
            <w:tcW w:w="2155" w:type="dxa"/>
          </w:tcPr>
          <w:p w14:paraId="65E4FAFB"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C7D6A5E"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F65548" w:rsidRPr="007445B1" w14:paraId="0454B5E1" w14:textId="77777777" w:rsidTr="00134C44">
        <w:tc>
          <w:tcPr>
            <w:tcW w:w="2155" w:type="dxa"/>
          </w:tcPr>
          <w:p w14:paraId="7CFC61ED" w14:textId="77777777" w:rsidR="00F65548" w:rsidRPr="007445B1" w:rsidRDefault="00F65548"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7945C2F2" w14:textId="77777777" w:rsidR="00F65548" w:rsidRPr="007445B1" w:rsidRDefault="00F65548"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F65548" w:rsidRPr="007445B1" w14:paraId="3E9255C6" w14:textId="77777777" w:rsidTr="00134C44">
        <w:tc>
          <w:tcPr>
            <w:tcW w:w="2155" w:type="dxa"/>
          </w:tcPr>
          <w:p w14:paraId="40D224DF" w14:textId="77777777" w:rsidR="00F65548" w:rsidRPr="007445B1" w:rsidRDefault="00F65548"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58DD5853" w14:textId="77777777" w:rsidR="00F65548" w:rsidRPr="007445B1" w:rsidRDefault="00F65548"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EF15CCE" w14:textId="77777777" w:rsidR="004A08F3" w:rsidRDefault="004A08F3" w:rsidP="004A08F3"/>
    <w:p w14:paraId="5C821670" w14:textId="77777777" w:rsidR="00566D1C" w:rsidRDefault="00566D1C" w:rsidP="004A08F3"/>
    <w:p w14:paraId="05A3AB18" w14:textId="77777777" w:rsidR="00566D1C" w:rsidRDefault="00566D1C" w:rsidP="004A08F3"/>
    <w:p w14:paraId="72E77A7A" w14:textId="77777777" w:rsidR="00566D1C" w:rsidRDefault="00566D1C" w:rsidP="004A08F3"/>
    <w:p w14:paraId="35529474" w14:textId="77777777" w:rsidR="00566D1C" w:rsidRDefault="00566D1C" w:rsidP="004A08F3"/>
    <w:p w14:paraId="3C1602FA" w14:textId="77777777" w:rsidR="00566D1C" w:rsidRDefault="00566D1C" w:rsidP="004A08F3"/>
    <w:p w14:paraId="337D0CAF" w14:textId="77777777" w:rsidR="00566D1C" w:rsidRDefault="00566D1C" w:rsidP="004A08F3"/>
    <w:p w14:paraId="5F5C6393" w14:textId="77777777" w:rsidR="00566D1C" w:rsidRDefault="00566D1C" w:rsidP="004A08F3"/>
    <w:p w14:paraId="7664DB9C" w14:textId="77777777" w:rsidR="00566D1C" w:rsidRDefault="00566D1C" w:rsidP="004A08F3"/>
    <w:p w14:paraId="1649EE61" w14:textId="77777777" w:rsidR="00566D1C" w:rsidRDefault="00566D1C" w:rsidP="004A08F3"/>
    <w:p w14:paraId="2D4AB8B6" w14:textId="77777777" w:rsidR="00566D1C" w:rsidRDefault="00566D1C" w:rsidP="004A08F3"/>
    <w:p w14:paraId="269CDDCF" w14:textId="77777777" w:rsidR="00566D1C" w:rsidRDefault="00566D1C" w:rsidP="004A08F3"/>
    <w:p w14:paraId="6AF610CF" w14:textId="77777777" w:rsidR="00566D1C" w:rsidRDefault="00566D1C" w:rsidP="004A08F3"/>
    <w:p w14:paraId="7CEFC164" w14:textId="77777777" w:rsidR="00566D1C" w:rsidRDefault="00566D1C" w:rsidP="004A08F3"/>
    <w:p w14:paraId="14DB249F" w14:textId="77777777" w:rsidR="00566D1C" w:rsidRDefault="00566D1C" w:rsidP="004A08F3"/>
    <w:p w14:paraId="3618B504" w14:textId="77777777" w:rsidR="00566D1C" w:rsidRDefault="00566D1C" w:rsidP="004A08F3"/>
    <w:p w14:paraId="6CE51857" w14:textId="77777777" w:rsidR="00566D1C" w:rsidRDefault="00566D1C" w:rsidP="004A08F3"/>
    <w:p w14:paraId="2BE3C328" w14:textId="77777777" w:rsidR="00566D1C" w:rsidRDefault="00566D1C" w:rsidP="004A08F3"/>
    <w:p w14:paraId="5BC2B19E" w14:textId="77777777" w:rsidR="00566D1C" w:rsidRDefault="00566D1C" w:rsidP="004A08F3"/>
    <w:p w14:paraId="5724DD4D" w14:textId="77777777" w:rsidR="00566D1C" w:rsidRPr="004A08F3" w:rsidRDefault="00566D1C" w:rsidP="004A08F3"/>
    <w:p w14:paraId="3C4ACA2F" w14:textId="77777777" w:rsidR="00F915BE" w:rsidRDefault="00F915BE" w:rsidP="00F915BE">
      <w:pPr>
        <w:pStyle w:val="Heading1"/>
      </w:pPr>
      <w:bookmarkStart w:id="352" w:name="_Toc497995023"/>
      <w:r>
        <w:t>Application Functions</w:t>
      </w:r>
      <w:bookmarkEnd w:id="352"/>
    </w:p>
    <w:p w14:paraId="1C3B468B" w14:textId="77777777" w:rsidR="00F915BE" w:rsidRDefault="00F915BE" w:rsidP="00F915BE">
      <w:r>
        <w:t xml:space="preserve">The application is divided into the following functional parts:  Contracts/Programs, Search, and Administration.  Each piece is accessible from the home page.  The home page initially displays a list of the contracts with a hyperlink to show all PCD's for each contract. The Programs tab may be chosen to change the view to a list of all programs with hyperlinks to show all PCD's for </w:t>
      </w:r>
      <w:r>
        <w:lastRenderedPageBreak/>
        <w:t>any program.  Links are available for the Search and Administration options, although the Administration button is only available to users with Administration authority.</w:t>
      </w:r>
    </w:p>
    <w:p w14:paraId="290DF154" w14:textId="77777777" w:rsidR="00F915BE" w:rsidRPr="00355375" w:rsidRDefault="00F915BE" w:rsidP="00F915BE">
      <w:r>
        <w:t>In addition to the main functions of the application, options are available to display help and to get statistics regarding all PCD's or just the PCD's associated with a specified contract or program.</w:t>
      </w:r>
    </w:p>
    <w:p w14:paraId="16EFEB26" w14:textId="77777777" w:rsidR="00F915BE" w:rsidRDefault="00F915BE" w:rsidP="00F915BE">
      <w:pPr>
        <w:pStyle w:val="Heading2"/>
      </w:pPr>
      <w:bookmarkStart w:id="353" w:name="_Toc497995024"/>
      <w:r>
        <w:t>Contracts/Program</w:t>
      </w:r>
      <w:r w:rsidR="004A08F3">
        <w:t xml:space="preserve"> List</w:t>
      </w:r>
      <w:bookmarkEnd w:id="353"/>
    </w:p>
    <w:p w14:paraId="0D1CDD29" w14:textId="77777777" w:rsidR="00F915BE" w:rsidRDefault="00F915BE" w:rsidP="00F915BE">
      <w:r w:rsidRPr="00355375">
        <w:t>Allows users to work with PCD's associated with the selected contract or program.  This option is selected by clicking on the hyperlink for the desired contract or program on the home page.  A list of PCD's associated with that contract or program is displayed.  Initially only approved PCD's will be shown. PCD's of other states can be viewed by selecting the checkboxes for the desired states in the Show box at the top of the screen and clicking the Refresh List button. Selecting the hyperlink for any PCD allows the user to work with the individual PCD. PCD's that have an approved revision will appear with a gray background.</w:t>
      </w:r>
    </w:p>
    <w:p w14:paraId="275D24E5" w14:textId="77777777" w:rsidR="00373BD1" w:rsidRPr="00F65548" w:rsidRDefault="00373BD1" w:rsidP="00373BD1"/>
    <w:p w14:paraId="3B5D251B" w14:textId="77777777" w:rsidR="00373BD1" w:rsidRDefault="00373BD1" w:rsidP="00373BD1">
      <w:pPr>
        <w:pStyle w:val="Heading3"/>
      </w:pPr>
      <w:bookmarkStart w:id="354" w:name="_Toc497995025"/>
      <w:r>
        <w:t>Human Machine Interfaces</w:t>
      </w:r>
      <w:bookmarkEnd w:id="354"/>
    </w:p>
    <w:p w14:paraId="7F655452" w14:textId="77777777" w:rsidR="00373BD1" w:rsidRDefault="00373BD1" w:rsidP="00E878EE">
      <w:pPr>
        <w:pStyle w:val="Image"/>
      </w:pPr>
      <w:r>
        <w:drawing>
          <wp:inline distT="0" distB="0" distL="0" distR="0" wp14:anchorId="79F809DB" wp14:editId="3B9F0514">
            <wp:extent cx="5486400" cy="29809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6D60D3FC" w14:textId="77777777" w:rsidR="00373BD1" w:rsidRDefault="00373BD1" w:rsidP="00373BD1"/>
    <w:p w14:paraId="36B150AD" w14:textId="77777777" w:rsidR="00373BD1" w:rsidRPr="00C365E7" w:rsidRDefault="00373BD1" w:rsidP="00373BD1"/>
    <w:p w14:paraId="4B70C680" w14:textId="77777777" w:rsidR="00373BD1" w:rsidRDefault="00373BD1" w:rsidP="00373BD1">
      <w:pPr>
        <w:pStyle w:val="Heading3"/>
      </w:pPr>
      <w:bookmarkStart w:id="355" w:name="_Toc497995026"/>
      <w:r>
        <w:t>Requirements</w:t>
      </w:r>
      <w:bookmarkEnd w:id="355"/>
    </w:p>
    <w:p w14:paraId="407C0B8B" w14:textId="77777777" w:rsidR="00373BD1" w:rsidRPr="00767D54" w:rsidRDefault="00373BD1" w:rsidP="00373BD1"/>
    <w:p w14:paraId="71D3B4AD" w14:textId="77777777" w:rsidR="00373BD1" w:rsidRDefault="00373BD1" w:rsidP="00373BD1">
      <w:pPr>
        <w:pStyle w:val="Heading3"/>
      </w:pPr>
      <w:bookmarkStart w:id="356" w:name="_Toc497995027"/>
      <w:r>
        <w:t>Business Rules</w:t>
      </w:r>
      <w:bookmarkEnd w:id="356"/>
    </w:p>
    <w:p w14:paraId="61C7413D" w14:textId="77777777" w:rsidR="00373BD1" w:rsidRPr="00F65548" w:rsidRDefault="00373BD1" w:rsidP="00373BD1"/>
    <w:p w14:paraId="341EACAF" w14:textId="77777777" w:rsidR="00373BD1" w:rsidRDefault="00373BD1" w:rsidP="00373BD1">
      <w:pPr>
        <w:pStyle w:val="Heading3"/>
      </w:pPr>
      <w:bookmarkStart w:id="357" w:name="_Toc497995028"/>
      <w:r>
        <w:lastRenderedPageBreak/>
        <w:t>Views</w:t>
      </w:r>
      <w:bookmarkEnd w:id="357"/>
    </w:p>
    <w:p w14:paraId="17D38227" w14:textId="77777777" w:rsidR="00373BD1" w:rsidRPr="00767D54" w:rsidRDefault="00373BD1" w:rsidP="00373BD1">
      <w:pPr>
        <w:rPr>
          <w:rFonts w:eastAsia="Times New Roman" w:cs="Times New Roman"/>
        </w:rPr>
      </w:pPr>
    </w:p>
    <w:p w14:paraId="2834DE12" w14:textId="77777777" w:rsidR="00373BD1" w:rsidRDefault="00373BD1" w:rsidP="00373BD1">
      <w:pPr>
        <w:pStyle w:val="Heading3"/>
      </w:pPr>
      <w:bookmarkStart w:id="358" w:name="_Toc497995029"/>
      <w:r>
        <w:t>Functions</w:t>
      </w:r>
      <w:bookmarkEnd w:id="358"/>
    </w:p>
    <w:p w14:paraId="0F383275" w14:textId="77777777" w:rsidR="00373BD1" w:rsidRDefault="00373BD1" w:rsidP="00373BD1"/>
    <w:p w14:paraId="79F464C7" w14:textId="77777777" w:rsidR="00373BD1" w:rsidRDefault="00373BD1" w:rsidP="00373BD1">
      <w:pPr>
        <w:pStyle w:val="Heading3"/>
      </w:pPr>
      <w:bookmarkStart w:id="359" w:name="_Toc497995030"/>
      <w:r>
        <w:t>Data Objects</w:t>
      </w:r>
      <w:bookmarkEnd w:id="359"/>
    </w:p>
    <w:p w14:paraId="2FCB21ED" w14:textId="77777777" w:rsidR="00373BD1" w:rsidRDefault="00373BD1" w:rsidP="00373BD1"/>
    <w:p w14:paraId="1EE14FDA" w14:textId="77777777" w:rsidR="00373BD1" w:rsidRDefault="00373BD1" w:rsidP="00373BD1">
      <w:pPr>
        <w:pStyle w:val="Heading3"/>
      </w:pPr>
      <w:bookmarkStart w:id="360" w:name="_Toc497995031"/>
      <w:r>
        <w:t>Enumerations</w:t>
      </w:r>
      <w:bookmarkEnd w:id="360"/>
    </w:p>
    <w:p w14:paraId="44C10E00" w14:textId="77777777" w:rsidR="00373BD1" w:rsidRDefault="00373BD1" w:rsidP="00373BD1"/>
    <w:p w14:paraId="3D42EB7E" w14:textId="77777777" w:rsidR="00373BD1" w:rsidRPr="00E32B4E" w:rsidRDefault="00373BD1" w:rsidP="00373BD1">
      <w:pPr>
        <w:pStyle w:val="Heading3"/>
      </w:pPr>
      <w:bookmarkStart w:id="361" w:name="_Toc497995032"/>
      <w:r>
        <w:t>Complexity</w:t>
      </w:r>
      <w:bookmarkEnd w:id="361"/>
    </w:p>
    <w:tbl>
      <w:tblPr>
        <w:tblStyle w:val="TableGrid"/>
        <w:tblW w:w="0" w:type="auto"/>
        <w:tblInd w:w="360" w:type="dxa"/>
        <w:tblLook w:val="04A0" w:firstRow="1" w:lastRow="0" w:firstColumn="1" w:lastColumn="0" w:noHBand="0" w:noVBand="1"/>
      </w:tblPr>
      <w:tblGrid>
        <w:gridCol w:w="2155"/>
        <w:gridCol w:w="913"/>
      </w:tblGrid>
      <w:tr w:rsidR="00373BD1" w:rsidRPr="007445B1" w14:paraId="56C6B70A" w14:textId="77777777" w:rsidTr="00566D1C">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4B512447" w14:textId="77777777" w:rsidR="00373BD1" w:rsidRPr="007445B1" w:rsidRDefault="00373BD1" w:rsidP="00134C44">
            <w:pPr>
              <w:pStyle w:val="TableHeading"/>
            </w:pPr>
          </w:p>
        </w:tc>
        <w:tc>
          <w:tcPr>
            <w:tcW w:w="913" w:type="dxa"/>
            <w:shd w:val="clear" w:color="auto" w:fill="BFBFBF" w:themeFill="background1" w:themeFillShade="BF"/>
          </w:tcPr>
          <w:p w14:paraId="02E99A07" w14:textId="77777777" w:rsidR="00373BD1" w:rsidRPr="007445B1" w:rsidRDefault="00373BD1" w:rsidP="00134C44">
            <w:pPr>
              <w:pStyle w:val="TableHeading"/>
            </w:pPr>
            <w:r>
              <w:t>Count</w:t>
            </w:r>
          </w:p>
        </w:tc>
      </w:tr>
      <w:tr w:rsidR="00373BD1" w:rsidRPr="007445B1" w14:paraId="19AD1395" w14:textId="77777777" w:rsidTr="00134C44">
        <w:tc>
          <w:tcPr>
            <w:tcW w:w="2155" w:type="dxa"/>
          </w:tcPr>
          <w:p w14:paraId="2068D2D4"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06CD17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454DF26" w14:textId="77777777" w:rsidTr="00134C44">
        <w:tc>
          <w:tcPr>
            <w:tcW w:w="2155" w:type="dxa"/>
          </w:tcPr>
          <w:p w14:paraId="1FD50217"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9BDE05B"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44ECA22D" w14:textId="77777777" w:rsidTr="00134C44">
        <w:tc>
          <w:tcPr>
            <w:tcW w:w="2155" w:type="dxa"/>
          </w:tcPr>
          <w:p w14:paraId="1701715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D66342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383FF58" w14:textId="77777777" w:rsidTr="00134C44">
        <w:tc>
          <w:tcPr>
            <w:tcW w:w="2155" w:type="dxa"/>
          </w:tcPr>
          <w:p w14:paraId="45166D8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8753522"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2DAB73F" w14:textId="77777777" w:rsidTr="00134C44">
        <w:tc>
          <w:tcPr>
            <w:tcW w:w="2155" w:type="dxa"/>
          </w:tcPr>
          <w:p w14:paraId="49E789F7"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2A4AF02"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DB16D4B" w14:textId="77777777" w:rsidTr="00134C44">
        <w:tc>
          <w:tcPr>
            <w:tcW w:w="2155" w:type="dxa"/>
          </w:tcPr>
          <w:p w14:paraId="6BB4A55B"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0C387A1D"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ABAD061" w14:textId="77777777" w:rsidR="00373BD1" w:rsidRPr="00355375" w:rsidRDefault="00373BD1" w:rsidP="00F915BE"/>
    <w:p w14:paraId="7BD8F612" w14:textId="77777777" w:rsidR="00F915BE" w:rsidRDefault="00F915BE" w:rsidP="00F915BE">
      <w:pPr>
        <w:pStyle w:val="Heading2"/>
      </w:pPr>
      <w:bookmarkStart w:id="362" w:name="_Toc497995033"/>
      <w:r>
        <w:t>Administration</w:t>
      </w:r>
      <w:bookmarkEnd w:id="362"/>
    </w:p>
    <w:p w14:paraId="4D6512C4" w14:textId="77777777" w:rsidR="00F915BE" w:rsidRDefault="00F915BE" w:rsidP="00F915BE">
      <w:r w:rsidRPr="00355375">
        <w:t>The Administration option allows maintenance of the programs and contracts.  It also allows addition/removal of system administration authorization.  System administrators have access to the Administration option on the home page and are also allowe</w:t>
      </w:r>
      <w:r>
        <w:t>d to edit any PCD in any state.</w:t>
      </w:r>
    </w:p>
    <w:p w14:paraId="398DB75B" w14:textId="77777777" w:rsidR="00373BD1" w:rsidRPr="00F65548" w:rsidRDefault="00373BD1" w:rsidP="00373BD1"/>
    <w:p w14:paraId="0CBFE2D9" w14:textId="77777777" w:rsidR="00373BD1" w:rsidRDefault="00373BD1" w:rsidP="00373BD1">
      <w:pPr>
        <w:pStyle w:val="Heading3"/>
      </w:pPr>
      <w:bookmarkStart w:id="363" w:name="_Toc497995034"/>
      <w:r>
        <w:t>Human Machine Interfaces</w:t>
      </w:r>
      <w:bookmarkEnd w:id="363"/>
    </w:p>
    <w:p w14:paraId="386E4891" w14:textId="77777777" w:rsidR="00373BD1" w:rsidRDefault="00373BD1" w:rsidP="00E878EE">
      <w:pPr>
        <w:pStyle w:val="Image"/>
      </w:pPr>
    </w:p>
    <w:p w14:paraId="79E2C32E" w14:textId="77777777" w:rsidR="00373BD1" w:rsidRDefault="00373BD1" w:rsidP="00373BD1"/>
    <w:p w14:paraId="0B66BA1E" w14:textId="77777777" w:rsidR="00373BD1" w:rsidRPr="00C365E7" w:rsidRDefault="00373BD1" w:rsidP="00373BD1"/>
    <w:p w14:paraId="7EFED4DB" w14:textId="77777777" w:rsidR="00373BD1" w:rsidRDefault="00373BD1" w:rsidP="00373BD1">
      <w:pPr>
        <w:pStyle w:val="Heading3"/>
      </w:pPr>
      <w:bookmarkStart w:id="364" w:name="_Toc497995035"/>
      <w:r>
        <w:t>Requirements</w:t>
      </w:r>
      <w:bookmarkEnd w:id="364"/>
    </w:p>
    <w:p w14:paraId="1138CC19" w14:textId="77777777" w:rsidR="00373BD1" w:rsidRPr="00767D54" w:rsidRDefault="00373BD1" w:rsidP="00373BD1"/>
    <w:p w14:paraId="4AFA9C58" w14:textId="77777777" w:rsidR="00373BD1" w:rsidRDefault="00373BD1" w:rsidP="00373BD1">
      <w:pPr>
        <w:pStyle w:val="Heading3"/>
      </w:pPr>
      <w:bookmarkStart w:id="365" w:name="_Toc497995036"/>
      <w:r>
        <w:t>Business Rules</w:t>
      </w:r>
      <w:bookmarkEnd w:id="365"/>
    </w:p>
    <w:p w14:paraId="0B4CBDD4" w14:textId="77777777" w:rsidR="00373BD1" w:rsidRPr="00F65548" w:rsidRDefault="00373BD1" w:rsidP="00373BD1"/>
    <w:p w14:paraId="1A1B2A09" w14:textId="77777777" w:rsidR="00373BD1" w:rsidRDefault="00373BD1" w:rsidP="00373BD1">
      <w:pPr>
        <w:pStyle w:val="Heading3"/>
      </w:pPr>
      <w:bookmarkStart w:id="366" w:name="_Toc497995037"/>
      <w:r>
        <w:t>Views</w:t>
      </w:r>
      <w:bookmarkEnd w:id="366"/>
    </w:p>
    <w:p w14:paraId="1F2861B4" w14:textId="77777777" w:rsidR="00373BD1" w:rsidRPr="00767D54" w:rsidRDefault="00373BD1" w:rsidP="00373BD1">
      <w:pPr>
        <w:rPr>
          <w:rFonts w:eastAsia="Times New Roman" w:cs="Times New Roman"/>
        </w:rPr>
      </w:pPr>
    </w:p>
    <w:p w14:paraId="6B390656" w14:textId="77777777" w:rsidR="00373BD1" w:rsidRDefault="00373BD1" w:rsidP="00373BD1">
      <w:pPr>
        <w:pStyle w:val="Heading3"/>
      </w:pPr>
      <w:bookmarkStart w:id="367" w:name="_Toc497995038"/>
      <w:r>
        <w:lastRenderedPageBreak/>
        <w:t>Functions</w:t>
      </w:r>
      <w:bookmarkEnd w:id="367"/>
    </w:p>
    <w:p w14:paraId="05B50A2E" w14:textId="77777777" w:rsidR="00373BD1" w:rsidRDefault="00373BD1" w:rsidP="00373BD1"/>
    <w:p w14:paraId="0D5440C9" w14:textId="77777777" w:rsidR="00373BD1" w:rsidRDefault="00373BD1" w:rsidP="00373BD1">
      <w:pPr>
        <w:pStyle w:val="Heading3"/>
      </w:pPr>
      <w:bookmarkStart w:id="368" w:name="_Toc497995039"/>
      <w:r>
        <w:t>Data Objects</w:t>
      </w:r>
      <w:bookmarkEnd w:id="368"/>
    </w:p>
    <w:p w14:paraId="744609BA" w14:textId="77777777" w:rsidR="00373BD1" w:rsidRDefault="00373BD1" w:rsidP="00373BD1"/>
    <w:p w14:paraId="3DF012F1" w14:textId="77777777" w:rsidR="00373BD1" w:rsidRDefault="00373BD1" w:rsidP="00373BD1">
      <w:pPr>
        <w:pStyle w:val="Heading3"/>
      </w:pPr>
      <w:bookmarkStart w:id="369" w:name="_Toc497995040"/>
      <w:r>
        <w:t>Enumerations</w:t>
      </w:r>
      <w:bookmarkEnd w:id="369"/>
    </w:p>
    <w:p w14:paraId="3E137075" w14:textId="77777777" w:rsidR="00373BD1" w:rsidRDefault="00373BD1" w:rsidP="00373BD1"/>
    <w:p w14:paraId="0ACE083B" w14:textId="77777777" w:rsidR="00373BD1" w:rsidRPr="00E32B4E" w:rsidRDefault="00373BD1" w:rsidP="00373BD1">
      <w:pPr>
        <w:pStyle w:val="Heading3"/>
      </w:pPr>
      <w:bookmarkStart w:id="370" w:name="_Toc497995041"/>
      <w:r>
        <w:t>Complexity</w:t>
      </w:r>
      <w:bookmarkEnd w:id="370"/>
    </w:p>
    <w:tbl>
      <w:tblPr>
        <w:tblStyle w:val="TableGrid"/>
        <w:tblW w:w="0" w:type="auto"/>
        <w:tblInd w:w="360" w:type="dxa"/>
        <w:tblLook w:val="04A0" w:firstRow="1" w:lastRow="0" w:firstColumn="1" w:lastColumn="0" w:noHBand="0" w:noVBand="1"/>
      </w:tblPr>
      <w:tblGrid>
        <w:gridCol w:w="2155"/>
        <w:gridCol w:w="913"/>
      </w:tblGrid>
      <w:tr w:rsidR="00373BD1" w:rsidRPr="007445B1" w14:paraId="0BD20BF3" w14:textId="77777777" w:rsidTr="00DA3824">
        <w:trPr>
          <w:cnfStyle w:val="100000000000" w:firstRow="1" w:lastRow="0" w:firstColumn="0" w:lastColumn="0" w:oddVBand="0" w:evenVBand="0" w:oddHBand="0" w:evenHBand="0" w:firstRowFirstColumn="0" w:firstRowLastColumn="0" w:lastRowFirstColumn="0" w:lastRowLastColumn="0"/>
        </w:trPr>
        <w:tc>
          <w:tcPr>
            <w:tcW w:w="2155" w:type="dxa"/>
            <w:shd w:val="clear" w:color="auto" w:fill="BFBFBF" w:themeFill="background1" w:themeFillShade="BF"/>
          </w:tcPr>
          <w:p w14:paraId="1D1E7D1A" w14:textId="77777777" w:rsidR="00373BD1" w:rsidRPr="007445B1" w:rsidRDefault="00373BD1" w:rsidP="00134C44">
            <w:pPr>
              <w:pStyle w:val="TableHeading"/>
            </w:pPr>
          </w:p>
        </w:tc>
        <w:tc>
          <w:tcPr>
            <w:tcW w:w="913" w:type="dxa"/>
            <w:shd w:val="clear" w:color="auto" w:fill="BFBFBF" w:themeFill="background1" w:themeFillShade="BF"/>
          </w:tcPr>
          <w:p w14:paraId="35B214BB" w14:textId="77777777" w:rsidR="00373BD1" w:rsidRPr="007445B1" w:rsidRDefault="00373BD1" w:rsidP="00134C44">
            <w:pPr>
              <w:pStyle w:val="TableHeading"/>
            </w:pPr>
            <w:r>
              <w:t>Count</w:t>
            </w:r>
          </w:p>
        </w:tc>
      </w:tr>
      <w:tr w:rsidR="00373BD1" w:rsidRPr="007445B1" w14:paraId="68A0FDFC" w14:textId="77777777" w:rsidTr="00134C44">
        <w:tc>
          <w:tcPr>
            <w:tcW w:w="2155" w:type="dxa"/>
          </w:tcPr>
          <w:p w14:paraId="14211DB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57E481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A80B578" w14:textId="77777777" w:rsidTr="00134C44">
        <w:tc>
          <w:tcPr>
            <w:tcW w:w="2155" w:type="dxa"/>
          </w:tcPr>
          <w:p w14:paraId="033CA602"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48B95F10"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062599B" w14:textId="77777777" w:rsidTr="00134C44">
        <w:tc>
          <w:tcPr>
            <w:tcW w:w="2155" w:type="dxa"/>
          </w:tcPr>
          <w:p w14:paraId="06BE801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5545588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9AEDBA6" w14:textId="77777777" w:rsidTr="00134C44">
        <w:tc>
          <w:tcPr>
            <w:tcW w:w="2155" w:type="dxa"/>
          </w:tcPr>
          <w:p w14:paraId="3814875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699145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C48887B" w14:textId="77777777" w:rsidTr="00134C44">
        <w:tc>
          <w:tcPr>
            <w:tcW w:w="2155" w:type="dxa"/>
          </w:tcPr>
          <w:p w14:paraId="042D3B10"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563F7A6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E0CB5D8" w14:textId="77777777" w:rsidTr="00134C44">
        <w:tc>
          <w:tcPr>
            <w:tcW w:w="2155" w:type="dxa"/>
          </w:tcPr>
          <w:p w14:paraId="65A8AB33"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12BCBF89"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78A91FD1" w14:textId="77777777" w:rsidR="00373BD1" w:rsidRDefault="00373BD1" w:rsidP="00F915BE"/>
    <w:p w14:paraId="0B369AFA" w14:textId="77777777" w:rsidR="004A08F3" w:rsidRDefault="004A08F3" w:rsidP="00493175">
      <w:pPr>
        <w:pStyle w:val="Heading2"/>
      </w:pPr>
      <w:bookmarkStart w:id="371" w:name="_Toc497995042"/>
      <w:r>
        <w:t>PCD Summary</w:t>
      </w:r>
      <w:bookmarkEnd w:id="371"/>
    </w:p>
    <w:p w14:paraId="48E41AA6" w14:textId="77777777" w:rsidR="00373BD1" w:rsidRPr="00F65548" w:rsidRDefault="00373BD1" w:rsidP="00373BD1"/>
    <w:p w14:paraId="71DF2420" w14:textId="77777777" w:rsidR="00373BD1" w:rsidRDefault="00373BD1" w:rsidP="00373BD1">
      <w:pPr>
        <w:pStyle w:val="Heading3"/>
      </w:pPr>
      <w:bookmarkStart w:id="372" w:name="_Toc497995043"/>
      <w:r>
        <w:t>Human Machine Interfaces</w:t>
      </w:r>
      <w:bookmarkEnd w:id="372"/>
    </w:p>
    <w:p w14:paraId="1879C6F4" w14:textId="77777777" w:rsidR="00373BD1" w:rsidRDefault="00373BD1" w:rsidP="00E878EE">
      <w:pPr>
        <w:pStyle w:val="Image"/>
      </w:pPr>
      <w:r>
        <w:drawing>
          <wp:inline distT="0" distB="0" distL="0" distR="0" wp14:anchorId="5E92A71B" wp14:editId="3B21A4A7">
            <wp:extent cx="5486400" cy="298094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12D244B4" w14:textId="77777777" w:rsidR="00373BD1" w:rsidRDefault="00373BD1" w:rsidP="00373BD1"/>
    <w:p w14:paraId="27A25A80" w14:textId="77777777" w:rsidR="00373BD1" w:rsidRPr="00C365E7" w:rsidRDefault="00373BD1" w:rsidP="00373BD1"/>
    <w:p w14:paraId="1A76A151" w14:textId="77777777" w:rsidR="00373BD1" w:rsidRDefault="00373BD1" w:rsidP="00373BD1">
      <w:pPr>
        <w:pStyle w:val="Heading3"/>
      </w:pPr>
      <w:bookmarkStart w:id="373" w:name="_Toc497995044"/>
      <w:r>
        <w:lastRenderedPageBreak/>
        <w:t>Requirements</w:t>
      </w:r>
      <w:bookmarkEnd w:id="373"/>
    </w:p>
    <w:p w14:paraId="54175879" w14:textId="77777777" w:rsidR="00373BD1" w:rsidRPr="00767D54" w:rsidRDefault="00373BD1" w:rsidP="00373BD1"/>
    <w:p w14:paraId="1EA9EEB4" w14:textId="77777777" w:rsidR="00373BD1" w:rsidRDefault="00373BD1" w:rsidP="00373BD1">
      <w:pPr>
        <w:pStyle w:val="Heading3"/>
      </w:pPr>
      <w:bookmarkStart w:id="374" w:name="_Toc497995045"/>
      <w:r>
        <w:t>Business Rules</w:t>
      </w:r>
      <w:bookmarkEnd w:id="374"/>
    </w:p>
    <w:p w14:paraId="78373393" w14:textId="77777777" w:rsidR="00373BD1" w:rsidRPr="00F65548" w:rsidRDefault="00373BD1" w:rsidP="00373BD1"/>
    <w:p w14:paraId="78C2737A" w14:textId="77777777" w:rsidR="00373BD1" w:rsidRDefault="00373BD1" w:rsidP="00373BD1">
      <w:pPr>
        <w:pStyle w:val="Heading3"/>
      </w:pPr>
      <w:bookmarkStart w:id="375" w:name="_Toc497995046"/>
      <w:r>
        <w:t>Views</w:t>
      </w:r>
      <w:bookmarkEnd w:id="375"/>
    </w:p>
    <w:p w14:paraId="56D510DF" w14:textId="77777777" w:rsidR="00373BD1" w:rsidRPr="00767D54" w:rsidRDefault="00373BD1" w:rsidP="00373BD1">
      <w:pPr>
        <w:rPr>
          <w:rFonts w:eastAsia="Times New Roman" w:cs="Times New Roman"/>
        </w:rPr>
      </w:pPr>
    </w:p>
    <w:p w14:paraId="46F51719" w14:textId="77777777" w:rsidR="00373BD1" w:rsidRDefault="00373BD1" w:rsidP="00373BD1">
      <w:pPr>
        <w:pStyle w:val="Heading3"/>
      </w:pPr>
      <w:bookmarkStart w:id="376" w:name="_Toc497995047"/>
      <w:r>
        <w:t>Functions</w:t>
      </w:r>
      <w:bookmarkEnd w:id="376"/>
    </w:p>
    <w:p w14:paraId="4383FCFD" w14:textId="77777777" w:rsidR="00373BD1" w:rsidRDefault="00373BD1" w:rsidP="00373BD1"/>
    <w:p w14:paraId="398D46C2" w14:textId="77777777" w:rsidR="00373BD1" w:rsidRDefault="00373BD1" w:rsidP="00373BD1">
      <w:pPr>
        <w:pStyle w:val="Heading3"/>
      </w:pPr>
      <w:bookmarkStart w:id="377" w:name="_Toc497995048"/>
      <w:r>
        <w:t>Data Objects</w:t>
      </w:r>
      <w:bookmarkEnd w:id="377"/>
    </w:p>
    <w:p w14:paraId="7BE059F0" w14:textId="77777777" w:rsidR="00373BD1" w:rsidRDefault="00373BD1" w:rsidP="00373BD1"/>
    <w:p w14:paraId="68E747BE" w14:textId="77777777" w:rsidR="00373BD1" w:rsidRDefault="00373BD1" w:rsidP="00373BD1">
      <w:pPr>
        <w:pStyle w:val="Heading3"/>
      </w:pPr>
      <w:bookmarkStart w:id="378" w:name="_Toc497995049"/>
      <w:r>
        <w:t>Enumerations</w:t>
      </w:r>
      <w:bookmarkEnd w:id="378"/>
    </w:p>
    <w:p w14:paraId="0BB83219" w14:textId="77777777" w:rsidR="00373BD1" w:rsidRDefault="00373BD1" w:rsidP="00373BD1"/>
    <w:p w14:paraId="3466960A" w14:textId="77777777" w:rsidR="00373BD1" w:rsidRPr="00E32B4E" w:rsidRDefault="00373BD1" w:rsidP="00373BD1">
      <w:pPr>
        <w:pStyle w:val="Heading3"/>
      </w:pPr>
      <w:bookmarkStart w:id="379" w:name="_Toc497995050"/>
      <w:r>
        <w:t>Complexity</w:t>
      </w:r>
      <w:bookmarkEnd w:id="379"/>
    </w:p>
    <w:tbl>
      <w:tblPr>
        <w:tblStyle w:val="TableGrid"/>
        <w:tblW w:w="0" w:type="auto"/>
        <w:tblInd w:w="360" w:type="dxa"/>
        <w:tblLook w:val="04A0" w:firstRow="1" w:lastRow="0" w:firstColumn="1" w:lastColumn="0" w:noHBand="0" w:noVBand="1"/>
      </w:tblPr>
      <w:tblGrid>
        <w:gridCol w:w="2155"/>
        <w:gridCol w:w="913"/>
      </w:tblGrid>
      <w:tr w:rsidR="00373BD1" w:rsidRPr="007445B1" w14:paraId="256BC0C1"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E96D6DF" w14:textId="77777777" w:rsidR="00373BD1" w:rsidRPr="007445B1" w:rsidRDefault="00373BD1" w:rsidP="00134C44">
            <w:pPr>
              <w:pStyle w:val="TableHeading"/>
            </w:pPr>
          </w:p>
        </w:tc>
        <w:tc>
          <w:tcPr>
            <w:tcW w:w="913" w:type="dxa"/>
            <w:shd w:val="clear" w:color="auto" w:fill="BFBFBF" w:themeFill="background1" w:themeFillShade="BF"/>
          </w:tcPr>
          <w:p w14:paraId="5BBE0FAA" w14:textId="77777777" w:rsidR="00373BD1" w:rsidRPr="007445B1" w:rsidRDefault="00373BD1" w:rsidP="00134C44">
            <w:pPr>
              <w:pStyle w:val="TableHeading"/>
            </w:pPr>
            <w:r>
              <w:t>Count</w:t>
            </w:r>
          </w:p>
        </w:tc>
      </w:tr>
      <w:tr w:rsidR="00373BD1" w:rsidRPr="007445B1" w14:paraId="1F4A34C6" w14:textId="77777777" w:rsidTr="00134C44">
        <w:tc>
          <w:tcPr>
            <w:tcW w:w="2155" w:type="dxa"/>
          </w:tcPr>
          <w:p w14:paraId="31CE775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8C52C88"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DE03123" w14:textId="77777777" w:rsidTr="00134C44">
        <w:tc>
          <w:tcPr>
            <w:tcW w:w="2155" w:type="dxa"/>
          </w:tcPr>
          <w:p w14:paraId="7CD761D3"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DD0C9F2"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7F4D220F" w14:textId="77777777" w:rsidTr="00134C44">
        <w:tc>
          <w:tcPr>
            <w:tcW w:w="2155" w:type="dxa"/>
          </w:tcPr>
          <w:p w14:paraId="1CC9FF08"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C499E5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BD254E6" w14:textId="77777777" w:rsidTr="00134C44">
        <w:tc>
          <w:tcPr>
            <w:tcW w:w="2155" w:type="dxa"/>
          </w:tcPr>
          <w:p w14:paraId="4D209634"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762F335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023AA49" w14:textId="77777777" w:rsidTr="00134C44">
        <w:tc>
          <w:tcPr>
            <w:tcW w:w="2155" w:type="dxa"/>
          </w:tcPr>
          <w:p w14:paraId="1F0FB46D"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8898E44"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9DB0AC" w14:textId="77777777" w:rsidTr="00134C44">
        <w:tc>
          <w:tcPr>
            <w:tcW w:w="2155" w:type="dxa"/>
          </w:tcPr>
          <w:p w14:paraId="4348755B"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4DCAFECC"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5F8FAB25" w14:textId="77777777" w:rsidR="004A08F3" w:rsidRPr="004A08F3" w:rsidRDefault="004A08F3" w:rsidP="004A08F3"/>
    <w:p w14:paraId="25A5A39A" w14:textId="77777777" w:rsidR="004A08F3" w:rsidRDefault="004A08F3" w:rsidP="004A08F3">
      <w:pPr>
        <w:pStyle w:val="Heading2"/>
      </w:pPr>
      <w:bookmarkStart w:id="380" w:name="_Toc497995051"/>
      <w:r>
        <w:t>PCD Report</w:t>
      </w:r>
      <w:bookmarkEnd w:id="380"/>
    </w:p>
    <w:p w14:paraId="5E8219C5" w14:textId="77777777" w:rsidR="00373BD1" w:rsidRPr="00F65548" w:rsidRDefault="00373BD1" w:rsidP="00373BD1"/>
    <w:p w14:paraId="402377B4" w14:textId="77777777" w:rsidR="00373BD1" w:rsidRDefault="00373BD1" w:rsidP="00373BD1">
      <w:pPr>
        <w:pStyle w:val="Heading3"/>
      </w:pPr>
      <w:bookmarkStart w:id="381" w:name="_Toc497995052"/>
      <w:r>
        <w:lastRenderedPageBreak/>
        <w:t>Human Machine Interfaces</w:t>
      </w:r>
      <w:bookmarkEnd w:id="381"/>
    </w:p>
    <w:p w14:paraId="2BB405C4" w14:textId="77777777" w:rsidR="00373BD1" w:rsidRDefault="00373BD1" w:rsidP="00E878EE">
      <w:pPr>
        <w:pStyle w:val="Image"/>
      </w:pPr>
      <w:r>
        <w:drawing>
          <wp:inline distT="0" distB="0" distL="0" distR="0" wp14:anchorId="14B67F73" wp14:editId="38441E05">
            <wp:extent cx="5486400" cy="298094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980944"/>
                    </a:xfrm>
                    <a:prstGeom prst="rect">
                      <a:avLst/>
                    </a:prstGeom>
                    <a:noFill/>
                  </pic:spPr>
                </pic:pic>
              </a:graphicData>
            </a:graphic>
          </wp:inline>
        </w:drawing>
      </w:r>
    </w:p>
    <w:p w14:paraId="344DEDB8" w14:textId="77777777" w:rsidR="00373BD1" w:rsidRDefault="00373BD1" w:rsidP="00373BD1"/>
    <w:p w14:paraId="2CA58A8E" w14:textId="77777777" w:rsidR="00373BD1" w:rsidRPr="00C365E7" w:rsidRDefault="00373BD1" w:rsidP="00373BD1"/>
    <w:p w14:paraId="65C133D7" w14:textId="77777777" w:rsidR="00373BD1" w:rsidRDefault="00373BD1" w:rsidP="00373BD1">
      <w:pPr>
        <w:pStyle w:val="Heading3"/>
      </w:pPr>
      <w:bookmarkStart w:id="382" w:name="_Toc497995053"/>
      <w:r>
        <w:t>Requirements</w:t>
      </w:r>
      <w:bookmarkEnd w:id="382"/>
    </w:p>
    <w:p w14:paraId="3FEE992B" w14:textId="77777777" w:rsidR="00373BD1" w:rsidRPr="00767D54" w:rsidRDefault="00373BD1" w:rsidP="00373BD1"/>
    <w:p w14:paraId="3F76ED33" w14:textId="77777777" w:rsidR="00373BD1" w:rsidRDefault="00373BD1" w:rsidP="00373BD1">
      <w:pPr>
        <w:pStyle w:val="Heading3"/>
      </w:pPr>
      <w:bookmarkStart w:id="383" w:name="_Toc497995054"/>
      <w:r>
        <w:t>Business Rules</w:t>
      </w:r>
      <w:bookmarkEnd w:id="383"/>
    </w:p>
    <w:p w14:paraId="50768A8E" w14:textId="77777777" w:rsidR="00373BD1" w:rsidRPr="00F65548" w:rsidRDefault="00373BD1" w:rsidP="00373BD1"/>
    <w:p w14:paraId="6EAE38EF" w14:textId="77777777" w:rsidR="00373BD1" w:rsidRDefault="00373BD1" w:rsidP="00373BD1">
      <w:pPr>
        <w:pStyle w:val="Heading3"/>
      </w:pPr>
      <w:bookmarkStart w:id="384" w:name="_Toc497995055"/>
      <w:r>
        <w:t>Views</w:t>
      </w:r>
      <w:bookmarkEnd w:id="384"/>
    </w:p>
    <w:p w14:paraId="2CCB1060" w14:textId="77777777" w:rsidR="00373BD1" w:rsidRPr="00767D54" w:rsidRDefault="00373BD1" w:rsidP="00373BD1">
      <w:pPr>
        <w:rPr>
          <w:rFonts w:eastAsia="Times New Roman" w:cs="Times New Roman"/>
        </w:rPr>
      </w:pPr>
    </w:p>
    <w:p w14:paraId="05400DEB" w14:textId="77777777" w:rsidR="00373BD1" w:rsidRDefault="00373BD1" w:rsidP="00373BD1">
      <w:pPr>
        <w:pStyle w:val="Heading3"/>
      </w:pPr>
      <w:bookmarkStart w:id="385" w:name="_Toc497995056"/>
      <w:r>
        <w:t>Functions</w:t>
      </w:r>
      <w:bookmarkEnd w:id="385"/>
    </w:p>
    <w:p w14:paraId="05629816" w14:textId="77777777" w:rsidR="00373BD1" w:rsidRDefault="00373BD1" w:rsidP="00373BD1"/>
    <w:p w14:paraId="327141CF" w14:textId="77777777" w:rsidR="00373BD1" w:rsidRDefault="00373BD1" w:rsidP="00373BD1">
      <w:pPr>
        <w:pStyle w:val="Heading3"/>
      </w:pPr>
      <w:bookmarkStart w:id="386" w:name="_Toc497995057"/>
      <w:r>
        <w:t>Data Objects</w:t>
      </w:r>
      <w:bookmarkEnd w:id="386"/>
    </w:p>
    <w:p w14:paraId="3DF6766B" w14:textId="77777777" w:rsidR="00373BD1" w:rsidRDefault="00373BD1" w:rsidP="00373BD1"/>
    <w:p w14:paraId="3329C701" w14:textId="77777777" w:rsidR="00373BD1" w:rsidRDefault="00373BD1" w:rsidP="00373BD1">
      <w:pPr>
        <w:pStyle w:val="Heading3"/>
      </w:pPr>
      <w:bookmarkStart w:id="387" w:name="_Toc497995058"/>
      <w:r>
        <w:t>Enumerations</w:t>
      </w:r>
      <w:bookmarkEnd w:id="387"/>
    </w:p>
    <w:p w14:paraId="64C44CEC" w14:textId="77777777" w:rsidR="00373BD1" w:rsidRDefault="00373BD1" w:rsidP="00373BD1"/>
    <w:p w14:paraId="59C7F896" w14:textId="77777777" w:rsidR="00373BD1" w:rsidRPr="00E32B4E" w:rsidRDefault="00373BD1" w:rsidP="00373BD1">
      <w:pPr>
        <w:pStyle w:val="Heading3"/>
      </w:pPr>
      <w:bookmarkStart w:id="388" w:name="_Toc497995059"/>
      <w:r>
        <w:t>Complexity</w:t>
      </w:r>
      <w:bookmarkEnd w:id="388"/>
    </w:p>
    <w:tbl>
      <w:tblPr>
        <w:tblStyle w:val="TableGrid"/>
        <w:tblW w:w="0" w:type="auto"/>
        <w:tblInd w:w="360" w:type="dxa"/>
        <w:tblLook w:val="04A0" w:firstRow="1" w:lastRow="0" w:firstColumn="1" w:lastColumn="0" w:noHBand="0" w:noVBand="1"/>
      </w:tblPr>
      <w:tblGrid>
        <w:gridCol w:w="2155"/>
        <w:gridCol w:w="913"/>
      </w:tblGrid>
      <w:tr w:rsidR="00373BD1" w:rsidRPr="007445B1" w14:paraId="57CAF9A3"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6798802F" w14:textId="77777777" w:rsidR="00373BD1" w:rsidRPr="007445B1" w:rsidRDefault="00373BD1" w:rsidP="00134C44">
            <w:pPr>
              <w:pStyle w:val="TableHeading"/>
            </w:pPr>
          </w:p>
        </w:tc>
        <w:tc>
          <w:tcPr>
            <w:tcW w:w="913" w:type="dxa"/>
            <w:shd w:val="clear" w:color="auto" w:fill="BFBFBF" w:themeFill="background1" w:themeFillShade="BF"/>
          </w:tcPr>
          <w:p w14:paraId="607A8847" w14:textId="77777777" w:rsidR="00373BD1" w:rsidRPr="007445B1" w:rsidRDefault="00373BD1" w:rsidP="00134C44">
            <w:pPr>
              <w:pStyle w:val="TableHeading"/>
            </w:pPr>
            <w:r>
              <w:t>Count</w:t>
            </w:r>
          </w:p>
        </w:tc>
      </w:tr>
      <w:tr w:rsidR="00373BD1" w:rsidRPr="007445B1" w14:paraId="5DA7EDE7" w14:textId="77777777" w:rsidTr="00134C44">
        <w:tc>
          <w:tcPr>
            <w:tcW w:w="2155" w:type="dxa"/>
          </w:tcPr>
          <w:p w14:paraId="20D7C6FF"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10F9E3E1"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D057E4E" w14:textId="77777777" w:rsidTr="00134C44">
        <w:tc>
          <w:tcPr>
            <w:tcW w:w="2155" w:type="dxa"/>
          </w:tcPr>
          <w:p w14:paraId="0E5E957B"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5D994C00"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143CE7B7" w14:textId="77777777" w:rsidTr="00134C44">
        <w:tc>
          <w:tcPr>
            <w:tcW w:w="2155" w:type="dxa"/>
          </w:tcPr>
          <w:p w14:paraId="36CB5C2A"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Inquires</w:t>
            </w:r>
          </w:p>
        </w:tc>
        <w:tc>
          <w:tcPr>
            <w:tcW w:w="913" w:type="dxa"/>
          </w:tcPr>
          <w:p w14:paraId="329B8B54"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11F60BC6" w14:textId="77777777" w:rsidTr="00134C44">
        <w:tc>
          <w:tcPr>
            <w:tcW w:w="2155" w:type="dxa"/>
          </w:tcPr>
          <w:p w14:paraId="7F9214E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2239797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F8F1894" w14:textId="77777777" w:rsidTr="00134C44">
        <w:tc>
          <w:tcPr>
            <w:tcW w:w="2155" w:type="dxa"/>
          </w:tcPr>
          <w:p w14:paraId="272E653A"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9EE21AF"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AA63A4" w14:textId="77777777" w:rsidTr="00134C44">
        <w:tc>
          <w:tcPr>
            <w:tcW w:w="2155" w:type="dxa"/>
          </w:tcPr>
          <w:p w14:paraId="2FAED616"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157C842"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46BD7859" w14:textId="77777777" w:rsidR="004A08F3" w:rsidRDefault="004A08F3" w:rsidP="004A08F3"/>
    <w:p w14:paraId="6DBECC37" w14:textId="77777777" w:rsidR="004A08F3" w:rsidRDefault="004A08F3" w:rsidP="004A08F3">
      <w:pPr>
        <w:pStyle w:val="Heading2"/>
      </w:pPr>
      <w:bookmarkStart w:id="389" w:name="_Toc497995060"/>
      <w:r>
        <w:t xml:space="preserve">PCD </w:t>
      </w:r>
      <w:r w:rsidR="00DA3824">
        <w:t>Statistics</w:t>
      </w:r>
      <w:bookmarkEnd w:id="389"/>
    </w:p>
    <w:p w14:paraId="4BAD4AAC" w14:textId="77777777" w:rsidR="00373BD1" w:rsidRPr="00F65548" w:rsidRDefault="00373BD1" w:rsidP="00373BD1"/>
    <w:p w14:paraId="52168984" w14:textId="77777777" w:rsidR="00373BD1" w:rsidRDefault="00373BD1" w:rsidP="00373BD1">
      <w:pPr>
        <w:pStyle w:val="Heading3"/>
      </w:pPr>
      <w:bookmarkStart w:id="390" w:name="_Toc497995061"/>
      <w:r>
        <w:t>Human Machine Interfaces</w:t>
      </w:r>
      <w:bookmarkEnd w:id="390"/>
    </w:p>
    <w:p w14:paraId="45A66F69" w14:textId="77777777" w:rsidR="00373BD1" w:rsidRDefault="00373BD1" w:rsidP="00E878EE">
      <w:pPr>
        <w:pStyle w:val="Image"/>
      </w:pPr>
      <w:r w:rsidRPr="00373BD1">
        <w:drawing>
          <wp:inline distT="0" distB="0" distL="0" distR="0" wp14:anchorId="284064FC" wp14:editId="496ECFBE">
            <wp:extent cx="2646254" cy="2743200"/>
            <wp:effectExtent l="0" t="0" r="1905" b="0"/>
            <wp:docPr id="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0"/>
                    <a:stretch>
                      <a:fillRect/>
                    </a:stretch>
                  </pic:blipFill>
                  <pic:spPr>
                    <a:xfrm>
                      <a:off x="0" y="0"/>
                      <a:ext cx="2646254" cy="2743200"/>
                    </a:xfrm>
                    <a:prstGeom prst="rect">
                      <a:avLst/>
                    </a:prstGeom>
                  </pic:spPr>
                </pic:pic>
              </a:graphicData>
            </a:graphic>
          </wp:inline>
        </w:drawing>
      </w:r>
    </w:p>
    <w:p w14:paraId="1D0CDC8C" w14:textId="70479C83" w:rsidR="00373BD1" w:rsidRDefault="00DD56A4" w:rsidP="00DD56A4">
      <w:pPr>
        <w:pStyle w:val="FigureCaption"/>
      </w:pPr>
      <w:bookmarkStart w:id="391" w:name="_Toc497994709"/>
      <w:r>
        <w:t xml:space="preserve">Figure </w:t>
      </w:r>
      <w:fldSimple w:instr=" STYLEREF 1 \s ">
        <w:r w:rsidR="00E7615C">
          <w:rPr>
            <w:noProof/>
          </w:rPr>
          <w:t>6</w:t>
        </w:r>
      </w:fldSimple>
      <w:r w:rsidR="00E7615C">
        <w:noBreakHyphen/>
      </w:r>
      <w:fldSimple w:instr=" SEQ Figure \* ARABIC \s 1 ">
        <w:r w:rsidR="00E7615C">
          <w:rPr>
            <w:noProof/>
          </w:rPr>
          <w:t>1</w:t>
        </w:r>
      </w:fldSimple>
      <w:r>
        <w:t xml:space="preserve">: </w:t>
      </w:r>
      <w:r w:rsidRPr="006C3A68">
        <w:t>PCD Statistics (Totals)</w:t>
      </w:r>
      <w:bookmarkEnd w:id="391"/>
    </w:p>
    <w:p w14:paraId="1175B2B1" w14:textId="77777777" w:rsidR="00373BD1" w:rsidRPr="00C365E7" w:rsidRDefault="00373BD1" w:rsidP="00373BD1"/>
    <w:p w14:paraId="6B54DCE1" w14:textId="77777777" w:rsidR="00373BD1" w:rsidRDefault="00373BD1" w:rsidP="00E878EE">
      <w:pPr>
        <w:pStyle w:val="Image"/>
      </w:pPr>
      <w:r w:rsidRPr="00373BD1">
        <w:lastRenderedPageBreak/>
        <w:drawing>
          <wp:inline distT="0" distB="0" distL="0" distR="0" wp14:anchorId="3B248EB4" wp14:editId="048371B3">
            <wp:extent cx="2646254" cy="2743200"/>
            <wp:effectExtent l="0" t="0" r="1905" b="0"/>
            <wp:docPr id="4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71"/>
                    <a:stretch>
                      <a:fillRect/>
                    </a:stretch>
                  </pic:blipFill>
                  <pic:spPr>
                    <a:xfrm>
                      <a:off x="0" y="0"/>
                      <a:ext cx="2646254" cy="2743200"/>
                    </a:xfrm>
                    <a:prstGeom prst="rect">
                      <a:avLst/>
                    </a:prstGeom>
                  </pic:spPr>
                </pic:pic>
              </a:graphicData>
            </a:graphic>
          </wp:inline>
        </w:drawing>
      </w:r>
    </w:p>
    <w:p w14:paraId="31AAA6DD" w14:textId="13D08CC0" w:rsidR="00373BD1" w:rsidRDefault="00DD56A4" w:rsidP="00DD56A4">
      <w:pPr>
        <w:pStyle w:val="FigureCaption"/>
      </w:pPr>
      <w:bookmarkStart w:id="392" w:name="_Toc497994710"/>
      <w:r>
        <w:t xml:space="preserve">Figure </w:t>
      </w:r>
      <w:fldSimple w:instr=" STYLEREF 1 \s ">
        <w:r w:rsidR="00E7615C">
          <w:rPr>
            <w:noProof/>
          </w:rPr>
          <w:t>6</w:t>
        </w:r>
      </w:fldSimple>
      <w:r w:rsidR="00E7615C">
        <w:noBreakHyphen/>
      </w:r>
      <w:fldSimple w:instr=" SEQ Figure \* ARABIC \s 1 ">
        <w:r w:rsidR="00E7615C">
          <w:rPr>
            <w:noProof/>
          </w:rPr>
          <w:t>2</w:t>
        </w:r>
      </w:fldSimple>
      <w:r>
        <w:t xml:space="preserve">: </w:t>
      </w:r>
      <w:r w:rsidRPr="00857917">
        <w:t>PCD Statistics (</w:t>
      </w:r>
      <w:r>
        <w:t>Contract</w:t>
      </w:r>
      <w:r w:rsidRPr="00857917">
        <w:t>)</w:t>
      </w:r>
      <w:bookmarkEnd w:id="392"/>
    </w:p>
    <w:p w14:paraId="7AD04153" w14:textId="77777777" w:rsidR="00373BD1" w:rsidRPr="00C365E7" w:rsidRDefault="00373BD1" w:rsidP="00373BD1"/>
    <w:p w14:paraId="22671393" w14:textId="77777777" w:rsidR="00373BD1" w:rsidRDefault="00373BD1" w:rsidP="00E878EE">
      <w:pPr>
        <w:pStyle w:val="Image"/>
      </w:pPr>
      <w:r w:rsidRPr="00373BD1">
        <w:drawing>
          <wp:inline distT="0" distB="0" distL="0" distR="0" wp14:anchorId="41AD9F7E" wp14:editId="3CCC78D8">
            <wp:extent cx="2646254" cy="2743200"/>
            <wp:effectExtent l="0" t="0" r="1905" b="0"/>
            <wp:docPr id="4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2"/>
                    <a:stretch>
                      <a:fillRect/>
                    </a:stretch>
                  </pic:blipFill>
                  <pic:spPr>
                    <a:xfrm>
                      <a:off x="0" y="0"/>
                      <a:ext cx="2646254" cy="2743200"/>
                    </a:xfrm>
                    <a:prstGeom prst="rect">
                      <a:avLst/>
                    </a:prstGeom>
                  </pic:spPr>
                </pic:pic>
              </a:graphicData>
            </a:graphic>
          </wp:inline>
        </w:drawing>
      </w:r>
    </w:p>
    <w:p w14:paraId="6766C325" w14:textId="40AC2BF9" w:rsidR="00373BD1" w:rsidRDefault="00DD56A4" w:rsidP="00DD56A4">
      <w:pPr>
        <w:pStyle w:val="FigureCaption"/>
      </w:pPr>
      <w:bookmarkStart w:id="393" w:name="_Toc497994711"/>
      <w:r>
        <w:t xml:space="preserve">Figure </w:t>
      </w:r>
      <w:fldSimple w:instr=" STYLEREF 1 \s ">
        <w:r w:rsidR="00E7615C">
          <w:rPr>
            <w:noProof/>
          </w:rPr>
          <w:t>6</w:t>
        </w:r>
      </w:fldSimple>
      <w:r w:rsidR="00E7615C">
        <w:noBreakHyphen/>
      </w:r>
      <w:fldSimple w:instr=" SEQ Figure \* ARABIC \s 1 ">
        <w:r w:rsidR="00E7615C">
          <w:rPr>
            <w:noProof/>
          </w:rPr>
          <w:t>3</w:t>
        </w:r>
      </w:fldSimple>
      <w:r>
        <w:t xml:space="preserve">: </w:t>
      </w:r>
      <w:r w:rsidRPr="008C53A5">
        <w:t>PCD Statistics (</w:t>
      </w:r>
      <w:r>
        <w:t>Program</w:t>
      </w:r>
      <w:r w:rsidRPr="008C53A5">
        <w:t>)</w:t>
      </w:r>
      <w:bookmarkEnd w:id="393"/>
    </w:p>
    <w:p w14:paraId="6C594CFD" w14:textId="77777777" w:rsidR="00373BD1" w:rsidRPr="00C365E7" w:rsidRDefault="00373BD1" w:rsidP="00373BD1"/>
    <w:p w14:paraId="38EB6AFD" w14:textId="77777777" w:rsidR="00373BD1" w:rsidRDefault="00373BD1" w:rsidP="00373BD1">
      <w:pPr>
        <w:pStyle w:val="Heading3"/>
      </w:pPr>
      <w:bookmarkStart w:id="394" w:name="_Toc497995062"/>
      <w:r>
        <w:t>Requirements</w:t>
      </w:r>
      <w:bookmarkEnd w:id="394"/>
    </w:p>
    <w:p w14:paraId="3A744719" w14:textId="77777777" w:rsidR="00373BD1" w:rsidRPr="00767D54" w:rsidRDefault="00373BD1" w:rsidP="00373BD1"/>
    <w:p w14:paraId="19D86619" w14:textId="77777777" w:rsidR="00373BD1" w:rsidRDefault="00373BD1" w:rsidP="00373BD1">
      <w:pPr>
        <w:pStyle w:val="Heading3"/>
      </w:pPr>
      <w:bookmarkStart w:id="395" w:name="_Toc497995063"/>
      <w:r>
        <w:t>Business Rules</w:t>
      </w:r>
      <w:bookmarkEnd w:id="395"/>
    </w:p>
    <w:p w14:paraId="1DD182A8" w14:textId="77777777" w:rsidR="00373BD1" w:rsidRPr="00F65548" w:rsidRDefault="00373BD1" w:rsidP="00373BD1"/>
    <w:p w14:paraId="098E3C01" w14:textId="77777777" w:rsidR="00373BD1" w:rsidRDefault="00373BD1" w:rsidP="00373BD1">
      <w:pPr>
        <w:pStyle w:val="Heading3"/>
      </w:pPr>
      <w:bookmarkStart w:id="396" w:name="_Toc497995064"/>
      <w:r>
        <w:t>Views</w:t>
      </w:r>
      <w:bookmarkEnd w:id="396"/>
    </w:p>
    <w:p w14:paraId="30A0A517" w14:textId="77777777" w:rsidR="00373BD1" w:rsidRPr="00767D54" w:rsidRDefault="00373BD1" w:rsidP="00373BD1">
      <w:pPr>
        <w:rPr>
          <w:rFonts w:eastAsia="Times New Roman" w:cs="Times New Roman"/>
        </w:rPr>
      </w:pPr>
    </w:p>
    <w:p w14:paraId="1DEA3C13" w14:textId="77777777" w:rsidR="00373BD1" w:rsidRDefault="00373BD1" w:rsidP="00373BD1">
      <w:pPr>
        <w:pStyle w:val="Heading3"/>
      </w:pPr>
      <w:bookmarkStart w:id="397" w:name="_Toc497995065"/>
      <w:r>
        <w:lastRenderedPageBreak/>
        <w:t>Functions</w:t>
      </w:r>
      <w:bookmarkEnd w:id="397"/>
    </w:p>
    <w:p w14:paraId="3E0F5AC7" w14:textId="77777777" w:rsidR="00373BD1" w:rsidRDefault="00373BD1" w:rsidP="00373BD1"/>
    <w:p w14:paraId="6E1A4EC5" w14:textId="77777777" w:rsidR="00373BD1" w:rsidRDefault="00373BD1" w:rsidP="00373BD1">
      <w:pPr>
        <w:pStyle w:val="Heading3"/>
      </w:pPr>
      <w:bookmarkStart w:id="398" w:name="_Toc497995066"/>
      <w:r>
        <w:t>Data Objects</w:t>
      </w:r>
      <w:bookmarkEnd w:id="398"/>
    </w:p>
    <w:p w14:paraId="024CCA8A" w14:textId="77777777" w:rsidR="00373BD1" w:rsidRDefault="00373BD1" w:rsidP="00373BD1"/>
    <w:p w14:paraId="5702C40F" w14:textId="77777777" w:rsidR="00373BD1" w:rsidRDefault="00373BD1" w:rsidP="00373BD1">
      <w:pPr>
        <w:pStyle w:val="Heading3"/>
      </w:pPr>
      <w:bookmarkStart w:id="399" w:name="_Toc497995067"/>
      <w:r>
        <w:t>Enumerations</w:t>
      </w:r>
      <w:bookmarkEnd w:id="399"/>
    </w:p>
    <w:p w14:paraId="20284893" w14:textId="77777777" w:rsidR="00373BD1" w:rsidRDefault="00373BD1" w:rsidP="00373BD1"/>
    <w:p w14:paraId="4474E0B5" w14:textId="77777777" w:rsidR="00373BD1" w:rsidRPr="00E32B4E" w:rsidRDefault="00373BD1" w:rsidP="00373BD1">
      <w:pPr>
        <w:pStyle w:val="Heading3"/>
      </w:pPr>
      <w:bookmarkStart w:id="400" w:name="_Toc497995068"/>
      <w:r>
        <w:t>Complexity</w:t>
      </w:r>
      <w:bookmarkEnd w:id="400"/>
    </w:p>
    <w:tbl>
      <w:tblPr>
        <w:tblStyle w:val="TableGrid"/>
        <w:tblW w:w="0" w:type="auto"/>
        <w:tblInd w:w="360" w:type="dxa"/>
        <w:tblLook w:val="04A0" w:firstRow="1" w:lastRow="0" w:firstColumn="1" w:lastColumn="0" w:noHBand="0" w:noVBand="1"/>
      </w:tblPr>
      <w:tblGrid>
        <w:gridCol w:w="2155"/>
        <w:gridCol w:w="913"/>
      </w:tblGrid>
      <w:tr w:rsidR="00373BD1" w:rsidRPr="007445B1" w14:paraId="29835C1E"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2DD4729" w14:textId="77777777" w:rsidR="00373BD1" w:rsidRPr="007445B1" w:rsidRDefault="00373BD1" w:rsidP="00134C44">
            <w:pPr>
              <w:pStyle w:val="TableHeading"/>
            </w:pPr>
          </w:p>
        </w:tc>
        <w:tc>
          <w:tcPr>
            <w:tcW w:w="913" w:type="dxa"/>
            <w:shd w:val="clear" w:color="auto" w:fill="BFBFBF" w:themeFill="background1" w:themeFillShade="BF"/>
          </w:tcPr>
          <w:p w14:paraId="0DFFCDB5" w14:textId="77777777" w:rsidR="00373BD1" w:rsidRPr="007445B1" w:rsidRDefault="00373BD1" w:rsidP="00134C44">
            <w:pPr>
              <w:pStyle w:val="TableHeading"/>
            </w:pPr>
            <w:r>
              <w:t>Count</w:t>
            </w:r>
          </w:p>
        </w:tc>
      </w:tr>
      <w:tr w:rsidR="00373BD1" w:rsidRPr="007445B1" w14:paraId="0D1F3BBE" w14:textId="77777777" w:rsidTr="00134C44">
        <w:tc>
          <w:tcPr>
            <w:tcW w:w="2155" w:type="dxa"/>
          </w:tcPr>
          <w:p w14:paraId="2F71A9B1"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687A705"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36B8AC0" w14:textId="77777777" w:rsidTr="00134C44">
        <w:tc>
          <w:tcPr>
            <w:tcW w:w="2155" w:type="dxa"/>
          </w:tcPr>
          <w:p w14:paraId="0243A219"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77AE43CA"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EBFC6A6" w14:textId="77777777" w:rsidTr="00134C44">
        <w:tc>
          <w:tcPr>
            <w:tcW w:w="2155" w:type="dxa"/>
          </w:tcPr>
          <w:p w14:paraId="7FB6EDF1"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27D3430B"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1C7B1BA" w14:textId="77777777" w:rsidTr="00134C44">
        <w:tc>
          <w:tcPr>
            <w:tcW w:w="2155" w:type="dxa"/>
          </w:tcPr>
          <w:p w14:paraId="4E34BD5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5850E0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40A7085" w14:textId="77777777" w:rsidTr="00134C44">
        <w:tc>
          <w:tcPr>
            <w:tcW w:w="2155" w:type="dxa"/>
          </w:tcPr>
          <w:p w14:paraId="54F9E97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27F2DB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7FB61E52" w14:textId="77777777" w:rsidTr="00134C44">
        <w:tc>
          <w:tcPr>
            <w:tcW w:w="2155" w:type="dxa"/>
          </w:tcPr>
          <w:p w14:paraId="0F8B7563"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4230CFC"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8B63CE2" w14:textId="77777777" w:rsidR="004A08F3" w:rsidRPr="004A08F3" w:rsidRDefault="004A08F3" w:rsidP="004A08F3"/>
    <w:p w14:paraId="524A5EC6" w14:textId="77777777" w:rsidR="00493175" w:rsidRDefault="00493175" w:rsidP="00493175">
      <w:pPr>
        <w:pStyle w:val="Heading2"/>
      </w:pPr>
      <w:bookmarkStart w:id="401" w:name="_Toc497995069"/>
      <w:r>
        <w:t>Contract Entry</w:t>
      </w:r>
      <w:bookmarkEnd w:id="401"/>
    </w:p>
    <w:p w14:paraId="0A22C65F" w14:textId="77777777" w:rsidR="00373BD1" w:rsidRPr="00F65548" w:rsidRDefault="00373BD1" w:rsidP="00373BD1"/>
    <w:p w14:paraId="7320E853" w14:textId="77777777" w:rsidR="00373BD1" w:rsidRDefault="00373BD1" w:rsidP="00373BD1">
      <w:pPr>
        <w:pStyle w:val="Heading3"/>
      </w:pPr>
      <w:bookmarkStart w:id="402" w:name="_Toc497995070"/>
      <w:r>
        <w:t>Human Machine Interfaces</w:t>
      </w:r>
      <w:bookmarkEnd w:id="402"/>
    </w:p>
    <w:p w14:paraId="507DB2BC" w14:textId="77777777" w:rsidR="00373BD1" w:rsidRDefault="00373BD1" w:rsidP="00E878EE">
      <w:pPr>
        <w:pStyle w:val="Image"/>
      </w:pPr>
    </w:p>
    <w:p w14:paraId="013EB66F" w14:textId="77777777" w:rsidR="00373BD1" w:rsidRDefault="00373BD1" w:rsidP="00373BD1"/>
    <w:p w14:paraId="5DE97586" w14:textId="77777777" w:rsidR="00373BD1" w:rsidRPr="00C365E7" w:rsidRDefault="00373BD1" w:rsidP="00373BD1"/>
    <w:p w14:paraId="604E6E2B" w14:textId="77777777" w:rsidR="00373BD1" w:rsidRDefault="00373BD1" w:rsidP="00373BD1">
      <w:pPr>
        <w:pStyle w:val="Heading3"/>
      </w:pPr>
      <w:bookmarkStart w:id="403" w:name="_Toc497995071"/>
      <w:r>
        <w:t>Requirements</w:t>
      </w:r>
      <w:bookmarkEnd w:id="403"/>
    </w:p>
    <w:p w14:paraId="3BE560C8" w14:textId="77777777" w:rsidR="00373BD1" w:rsidRPr="00767D54" w:rsidRDefault="00373BD1" w:rsidP="00373BD1"/>
    <w:p w14:paraId="69BEA77B" w14:textId="77777777" w:rsidR="00373BD1" w:rsidRDefault="00373BD1" w:rsidP="00373BD1">
      <w:pPr>
        <w:pStyle w:val="Heading3"/>
      </w:pPr>
      <w:bookmarkStart w:id="404" w:name="_Toc497995072"/>
      <w:r>
        <w:t>Business Rules</w:t>
      </w:r>
      <w:bookmarkEnd w:id="404"/>
    </w:p>
    <w:p w14:paraId="522BF6D2" w14:textId="77777777" w:rsidR="00373BD1" w:rsidRPr="00F65548" w:rsidRDefault="00373BD1" w:rsidP="00373BD1"/>
    <w:p w14:paraId="7BA8A7A8" w14:textId="77777777" w:rsidR="00373BD1" w:rsidRDefault="00373BD1" w:rsidP="00373BD1">
      <w:pPr>
        <w:pStyle w:val="Heading3"/>
      </w:pPr>
      <w:bookmarkStart w:id="405" w:name="_Toc497995073"/>
      <w:r>
        <w:t>Views</w:t>
      </w:r>
      <w:bookmarkEnd w:id="405"/>
    </w:p>
    <w:p w14:paraId="1034E247" w14:textId="77777777" w:rsidR="00373BD1" w:rsidRPr="00767D54" w:rsidRDefault="00373BD1" w:rsidP="00373BD1">
      <w:pPr>
        <w:rPr>
          <w:rFonts w:eastAsia="Times New Roman" w:cs="Times New Roman"/>
        </w:rPr>
      </w:pPr>
    </w:p>
    <w:p w14:paraId="57D97636" w14:textId="77777777" w:rsidR="00373BD1" w:rsidRDefault="00373BD1" w:rsidP="00373BD1">
      <w:pPr>
        <w:pStyle w:val="Heading3"/>
      </w:pPr>
      <w:bookmarkStart w:id="406" w:name="_Toc497995074"/>
      <w:r>
        <w:t>Functions</w:t>
      </w:r>
      <w:bookmarkEnd w:id="406"/>
    </w:p>
    <w:p w14:paraId="4C98ED34" w14:textId="77777777" w:rsidR="00373BD1" w:rsidRDefault="00373BD1" w:rsidP="00373BD1"/>
    <w:p w14:paraId="21D0B9D6" w14:textId="77777777" w:rsidR="00373BD1" w:rsidRDefault="00373BD1" w:rsidP="00373BD1">
      <w:pPr>
        <w:pStyle w:val="Heading3"/>
      </w:pPr>
      <w:bookmarkStart w:id="407" w:name="_Toc497995075"/>
      <w:r>
        <w:t>Data Objects</w:t>
      </w:r>
      <w:bookmarkEnd w:id="407"/>
    </w:p>
    <w:p w14:paraId="5F760754" w14:textId="77777777" w:rsidR="00373BD1" w:rsidRDefault="00373BD1" w:rsidP="00373BD1"/>
    <w:p w14:paraId="4E041162" w14:textId="77777777" w:rsidR="00373BD1" w:rsidRDefault="00373BD1" w:rsidP="00373BD1">
      <w:pPr>
        <w:pStyle w:val="Heading3"/>
      </w:pPr>
      <w:bookmarkStart w:id="408" w:name="_Toc497995076"/>
      <w:r>
        <w:lastRenderedPageBreak/>
        <w:t>Enumerations</w:t>
      </w:r>
      <w:bookmarkEnd w:id="408"/>
    </w:p>
    <w:p w14:paraId="0D1BBDB6" w14:textId="77777777" w:rsidR="00373BD1" w:rsidRDefault="00373BD1" w:rsidP="00373BD1"/>
    <w:p w14:paraId="7C49B22D" w14:textId="77777777" w:rsidR="00373BD1" w:rsidRPr="00E32B4E" w:rsidRDefault="00373BD1" w:rsidP="00373BD1">
      <w:pPr>
        <w:pStyle w:val="Heading3"/>
      </w:pPr>
      <w:bookmarkStart w:id="409" w:name="_Toc497995077"/>
      <w:r>
        <w:t>Complexity</w:t>
      </w:r>
      <w:bookmarkEnd w:id="409"/>
    </w:p>
    <w:tbl>
      <w:tblPr>
        <w:tblStyle w:val="TableGrid"/>
        <w:tblW w:w="0" w:type="auto"/>
        <w:tblInd w:w="360" w:type="dxa"/>
        <w:tblLook w:val="04A0" w:firstRow="1" w:lastRow="0" w:firstColumn="1" w:lastColumn="0" w:noHBand="0" w:noVBand="1"/>
      </w:tblPr>
      <w:tblGrid>
        <w:gridCol w:w="2155"/>
        <w:gridCol w:w="913"/>
      </w:tblGrid>
      <w:tr w:rsidR="00373BD1" w:rsidRPr="007445B1" w14:paraId="1BF3127D"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324557FE" w14:textId="77777777" w:rsidR="00373BD1" w:rsidRPr="007445B1" w:rsidRDefault="00373BD1" w:rsidP="00134C44">
            <w:pPr>
              <w:pStyle w:val="TableHeading"/>
            </w:pPr>
          </w:p>
        </w:tc>
        <w:tc>
          <w:tcPr>
            <w:tcW w:w="913" w:type="dxa"/>
            <w:shd w:val="clear" w:color="auto" w:fill="BFBFBF" w:themeFill="background1" w:themeFillShade="BF"/>
          </w:tcPr>
          <w:p w14:paraId="294D77A1" w14:textId="77777777" w:rsidR="00373BD1" w:rsidRPr="007445B1" w:rsidRDefault="00373BD1" w:rsidP="00134C44">
            <w:pPr>
              <w:pStyle w:val="TableHeading"/>
            </w:pPr>
            <w:r>
              <w:t>Count</w:t>
            </w:r>
          </w:p>
        </w:tc>
      </w:tr>
      <w:tr w:rsidR="00373BD1" w:rsidRPr="007445B1" w14:paraId="4A3537F4" w14:textId="77777777" w:rsidTr="00134C44">
        <w:tc>
          <w:tcPr>
            <w:tcW w:w="2155" w:type="dxa"/>
          </w:tcPr>
          <w:p w14:paraId="5719055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75EE18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420DFAC" w14:textId="77777777" w:rsidTr="00134C44">
        <w:tc>
          <w:tcPr>
            <w:tcW w:w="2155" w:type="dxa"/>
          </w:tcPr>
          <w:p w14:paraId="76B071C4"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6A095C25"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65E5B903" w14:textId="77777777" w:rsidTr="00134C44">
        <w:tc>
          <w:tcPr>
            <w:tcW w:w="2155" w:type="dxa"/>
          </w:tcPr>
          <w:p w14:paraId="7C316FFF"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0FA2716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A566623" w14:textId="77777777" w:rsidTr="00134C44">
        <w:tc>
          <w:tcPr>
            <w:tcW w:w="2155" w:type="dxa"/>
          </w:tcPr>
          <w:p w14:paraId="38F7893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0B572C97"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0A6D6045" w14:textId="77777777" w:rsidTr="00134C44">
        <w:tc>
          <w:tcPr>
            <w:tcW w:w="2155" w:type="dxa"/>
          </w:tcPr>
          <w:p w14:paraId="4F9918E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3F5DBEC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50455D7E" w14:textId="77777777" w:rsidTr="00134C44">
        <w:tc>
          <w:tcPr>
            <w:tcW w:w="2155" w:type="dxa"/>
          </w:tcPr>
          <w:p w14:paraId="2112E779"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6D46CD78"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10209001" w14:textId="77777777" w:rsidR="00493175" w:rsidRDefault="00493175" w:rsidP="00493175"/>
    <w:p w14:paraId="4C41390D" w14:textId="77777777" w:rsidR="00493175" w:rsidRDefault="00493175" w:rsidP="00493175">
      <w:pPr>
        <w:pStyle w:val="Heading2"/>
      </w:pPr>
      <w:bookmarkStart w:id="410" w:name="_Toc497995078"/>
      <w:r>
        <w:t>Program Entry</w:t>
      </w:r>
      <w:bookmarkEnd w:id="410"/>
    </w:p>
    <w:p w14:paraId="7D367485" w14:textId="77777777" w:rsidR="00373BD1" w:rsidRPr="00F65548" w:rsidRDefault="00373BD1" w:rsidP="00373BD1"/>
    <w:p w14:paraId="2D21197D" w14:textId="77777777" w:rsidR="00373BD1" w:rsidRDefault="00373BD1" w:rsidP="00373BD1">
      <w:pPr>
        <w:pStyle w:val="Heading3"/>
      </w:pPr>
      <w:bookmarkStart w:id="411" w:name="_Toc497995079"/>
      <w:r>
        <w:t>Human Machine Interfaces</w:t>
      </w:r>
      <w:bookmarkEnd w:id="411"/>
    </w:p>
    <w:p w14:paraId="69DB9DF5" w14:textId="77777777" w:rsidR="00373BD1" w:rsidRDefault="00373BD1" w:rsidP="00E878EE">
      <w:pPr>
        <w:pStyle w:val="Image"/>
      </w:pPr>
    </w:p>
    <w:p w14:paraId="2947C022" w14:textId="77777777" w:rsidR="00373BD1" w:rsidRDefault="00373BD1" w:rsidP="00373BD1"/>
    <w:p w14:paraId="40A2A30E" w14:textId="77777777" w:rsidR="00373BD1" w:rsidRPr="00C365E7" w:rsidRDefault="00373BD1" w:rsidP="00373BD1"/>
    <w:p w14:paraId="3A562D99" w14:textId="77777777" w:rsidR="00373BD1" w:rsidRDefault="00373BD1" w:rsidP="00373BD1">
      <w:pPr>
        <w:pStyle w:val="Heading3"/>
      </w:pPr>
      <w:bookmarkStart w:id="412" w:name="_Toc497995080"/>
      <w:r>
        <w:t>Requirements</w:t>
      </w:r>
      <w:bookmarkEnd w:id="412"/>
    </w:p>
    <w:p w14:paraId="1720146F" w14:textId="77777777" w:rsidR="00373BD1" w:rsidRPr="00767D54" w:rsidRDefault="00373BD1" w:rsidP="00373BD1"/>
    <w:p w14:paraId="44BCB599" w14:textId="77777777" w:rsidR="00373BD1" w:rsidRDefault="00373BD1" w:rsidP="00373BD1">
      <w:pPr>
        <w:pStyle w:val="Heading3"/>
      </w:pPr>
      <w:bookmarkStart w:id="413" w:name="_Toc497995081"/>
      <w:r>
        <w:t>Business Rules</w:t>
      </w:r>
      <w:bookmarkEnd w:id="413"/>
    </w:p>
    <w:p w14:paraId="168F8F2B" w14:textId="77777777" w:rsidR="00373BD1" w:rsidRPr="00F65548" w:rsidRDefault="00373BD1" w:rsidP="00373BD1"/>
    <w:p w14:paraId="1C741D45" w14:textId="77777777" w:rsidR="00373BD1" w:rsidRDefault="00373BD1" w:rsidP="00373BD1">
      <w:pPr>
        <w:pStyle w:val="Heading3"/>
      </w:pPr>
      <w:bookmarkStart w:id="414" w:name="_Toc497995082"/>
      <w:r>
        <w:t>Views</w:t>
      </w:r>
      <w:bookmarkEnd w:id="414"/>
    </w:p>
    <w:p w14:paraId="2D939FD5" w14:textId="77777777" w:rsidR="00373BD1" w:rsidRPr="00767D54" w:rsidRDefault="00373BD1" w:rsidP="00373BD1">
      <w:pPr>
        <w:rPr>
          <w:rFonts w:eastAsia="Times New Roman" w:cs="Times New Roman"/>
        </w:rPr>
      </w:pPr>
    </w:p>
    <w:p w14:paraId="136777F6" w14:textId="77777777" w:rsidR="00373BD1" w:rsidRDefault="00373BD1" w:rsidP="00373BD1">
      <w:pPr>
        <w:pStyle w:val="Heading3"/>
      </w:pPr>
      <w:bookmarkStart w:id="415" w:name="_Toc497995083"/>
      <w:r>
        <w:t>Functions</w:t>
      </w:r>
      <w:bookmarkEnd w:id="415"/>
    </w:p>
    <w:p w14:paraId="0371DA15" w14:textId="77777777" w:rsidR="00373BD1" w:rsidRDefault="00373BD1" w:rsidP="00373BD1"/>
    <w:p w14:paraId="41C81692" w14:textId="77777777" w:rsidR="00373BD1" w:rsidRDefault="00373BD1" w:rsidP="00373BD1">
      <w:pPr>
        <w:pStyle w:val="Heading3"/>
      </w:pPr>
      <w:bookmarkStart w:id="416" w:name="_Toc497995084"/>
      <w:r>
        <w:t>Data Objects</w:t>
      </w:r>
      <w:bookmarkEnd w:id="416"/>
    </w:p>
    <w:p w14:paraId="3416A8B2" w14:textId="77777777" w:rsidR="00373BD1" w:rsidRDefault="00373BD1" w:rsidP="00373BD1"/>
    <w:p w14:paraId="64527D58" w14:textId="77777777" w:rsidR="00373BD1" w:rsidRDefault="00373BD1" w:rsidP="00373BD1">
      <w:pPr>
        <w:pStyle w:val="Heading3"/>
      </w:pPr>
      <w:bookmarkStart w:id="417" w:name="_Toc497995085"/>
      <w:r>
        <w:t>Enumerations</w:t>
      </w:r>
      <w:bookmarkEnd w:id="417"/>
    </w:p>
    <w:p w14:paraId="4B9F7A26" w14:textId="77777777" w:rsidR="00373BD1" w:rsidRDefault="00373BD1" w:rsidP="00373BD1"/>
    <w:p w14:paraId="401DF433" w14:textId="77777777" w:rsidR="00373BD1" w:rsidRPr="00E32B4E" w:rsidRDefault="00373BD1" w:rsidP="00373BD1">
      <w:pPr>
        <w:pStyle w:val="Heading3"/>
      </w:pPr>
      <w:bookmarkStart w:id="418" w:name="_Toc497995086"/>
      <w:r>
        <w:t>Complexity</w:t>
      </w:r>
      <w:bookmarkEnd w:id="418"/>
    </w:p>
    <w:tbl>
      <w:tblPr>
        <w:tblStyle w:val="TableGrid"/>
        <w:tblW w:w="0" w:type="auto"/>
        <w:tblInd w:w="360" w:type="dxa"/>
        <w:tblLook w:val="04A0" w:firstRow="1" w:lastRow="0" w:firstColumn="1" w:lastColumn="0" w:noHBand="0" w:noVBand="1"/>
      </w:tblPr>
      <w:tblGrid>
        <w:gridCol w:w="2155"/>
        <w:gridCol w:w="913"/>
      </w:tblGrid>
      <w:tr w:rsidR="00373BD1" w:rsidRPr="007445B1" w14:paraId="37A4C4DB"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82E0DAF" w14:textId="77777777" w:rsidR="00373BD1" w:rsidRPr="007445B1" w:rsidRDefault="00373BD1" w:rsidP="00134C44">
            <w:pPr>
              <w:pStyle w:val="TableHeading"/>
            </w:pPr>
          </w:p>
        </w:tc>
        <w:tc>
          <w:tcPr>
            <w:tcW w:w="913" w:type="dxa"/>
            <w:shd w:val="clear" w:color="auto" w:fill="BFBFBF" w:themeFill="background1" w:themeFillShade="BF"/>
          </w:tcPr>
          <w:p w14:paraId="79CFE583" w14:textId="77777777" w:rsidR="00373BD1" w:rsidRPr="007445B1" w:rsidRDefault="00373BD1" w:rsidP="00134C44">
            <w:pPr>
              <w:pStyle w:val="TableHeading"/>
            </w:pPr>
            <w:r>
              <w:t>Count</w:t>
            </w:r>
          </w:p>
        </w:tc>
      </w:tr>
      <w:tr w:rsidR="00373BD1" w:rsidRPr="007445B1" w14:paraId="7B3915BD" w14:textId="77777777" w:rsidTr="00134C44">
        <w:tc>
          <w:tcPr>
            <w:tcW w:w="2155" w:type="dxa"/>
          </w:tcPr>
          <w:p w14:paraId="4720DF8C"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532CDD78"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8FFF3FE" w14:textId="77777777" w:rsidTr="00134C44">
        <w:tc>
          <w:tcPr>
            <w:tcW w:w="2155" w:type="dxa"/>
          </w:tcPr>
          <w:p w14:paraId="5803E8FF"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lastRenderedPageBreak/>
              <w:t>Outputs</w:t>
            </w:r>
          </w:p>
        </w:tc>
        <w:tc>
          <w:tcPr>
            <w:tcW w:w="913" w:type="dxa"/>
          </w:tcPr>
          <w:p w14:paraId="290E69DC"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28A6CDE8" w14:textId="77777777" w:rsidTr="00134C44">
        <w:tc>
          <w:tcPr>
            <w:tcW w:w="2155" w:type="dxa"/>
          </w:tcPr>
          <w:p w14:paraId="7E400D4B"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7A4AF506"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60E63576" w14:textId="77777777" w:rsidTr="00134C44">
        <w:tc>
          <w:tcPr>
            <w:tcW w:w="2155" w:type="dxa"/>
          </w:tcPr>
          <w:p w14:paraId="22361852"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104FCFDE"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5EE04F48" w14:textId="77777777" w:rsidTr="00134C44">
        <w:tc>
          <w:tcPr>
            <w:tcW w:w="2155" w:type="dxa"/>
          </w:tcPr>
          <w:p w14:paraId="7A9DEA72"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7381DE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97323E3" w14:textId="77777777" w:rsidTr="00134C44">
        <w:tc>
          <w:tcPr>
            <w:tcW w:w="2155" w:type="dxa"/>
          </w:tcPr>
          <w:p w14:paraId="5E4E5C9D"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F43DC9B"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0134A5CB" w14:textId="77777777" w:rsidR="00493175" w:rsidRDefault="00493175" w:rsidP="00493175"/>
    <w:p w14:paraId="5BC9068E" w14:textId="77777777" w:rsidR="00493175" w:rsidRDefault="00493175" w:rsidP="00493175">
      <w:pPr>
        <w:pStyle w:val="Heading2"/>
      </w:pPr>
      <w:bookmarkStart w:id="419" w:name="_Toc497995087"/>
      <w:r>
        <w:t>User Entry</w:t>
      </w:r>
      <w:bookmarkEnd w:id="419"/>
    </w:p>
    <w:p w14:paraId="4A0D5D10" w14:textId="77777777" w:rsidR="00373BD1" w:rsidRPr="00F65548" w:rsidRDefault="00373BD1" w:rsidP="00373BD1"/>
    <w:p w14:paraId="7DB80E31" w14:textId="77777777" w:rsidR="00373BD1" w:rsidRDefault="00373BD1" w:rsidP="00373BD1">
      <w:pPr>
        <w:pStyle w:val="Heading3"/>
      </w:pPr>
      <w:bookmarkStart w:id="420" w:name="_Toc497995088"/>
      <w:r>
        <w:t>Human Machine Interfaces</w:t>
      </w:r>
      <w:bookmarkEnd w:id="420"/>
    </w:p>
    <w:p w14:paraId="190576C6" w14:textId="77777777" w:rsidR="00373BD1" w:rsidRDefault="00373BD1" w:rsidP="00E878EE">
      <w:pPr>
        <w:pStyle w:val="Image"/>
      </w:pPr>
    </w:p>
    <w:p w14:paraId="01AA3EE8" w14:textId="77777777" w:rsidR="00373BD1" w:rsidRDefault="00373BD1" w:rsidP="00373BD1"/>
    <w:p w14:paraId="7B3C0DDD" w14:textId="77777777" w:rsidR="00373BD1" w:rsidRPr="00C365E7" w:rsidRDefault="00373BD1" w:rsidP="00373BD1"/>
    <w:p w14:paraId="49ECD158" w14:textId="77777777" w:rsidR="00373BD1" w:rsidRDefault="00373BD1" w:rsidP="00373BD1">
      <w:pPr>
        <w:pStyle w:val="Heading3"/>
      </w:pPr>
      <w:bookmarkStart w:id="421" w:name="_Toc497995089"/>
      <w:r>
        <w:t>Requirements</w:t>
      </w:r>
      <w:bookmarkEnd w:id="421"/>
    </w:p>
    <w:p w14:paraId="1D27FE4E" w14:textId="77777777" w:rsidR="00373BD1" w:rsidRPr="00767D54" w:rsidRDefault="00373BD1" w:rsidP="00373BD1"/>
    <w:p w14:paraId="2253A7F1" w14:textId="77777777" w:rsidR="00373BD1" w:rsidRDefault="00373BD1" w:rsidP="00373BD1">
      <w:pPr>
        <w:pStyle w:val="Heading3"/>
      </w:pPr>
      <w:bookmarkStart w:id="422" w:name="_Toc497995090"/>
      <w:r>
        <w:t>Business Rules</w:t>
      </w:r>
      <w:bookmarkEnd w:id="422"/>
    </w:p>
    <w:p w14:paraId="7E5E8577" w14:textId="77777777" w:rsidR="00373BD1" w:rsidRPr="00F65548" w:rsidRDefault="00373BD1" w:rsidP="00373BD1"/>
    <w:p w14:paraId="0B3319EC" w14:textId="77777777" w:rsidR="00373BD1" w:rsidRDefault="00373BD1" w:rsidP="00373BD1">
      <w:pPr>
        <w:pStyle w:val="Heading3"/>
      </w:pPr>
      <w:bookmarkStart w:id="423" w:name="_Toc497995091"/>
      <w:r>
        <w:t>Views</w:t>
      </w:r>
      <w:bookmarkEnd w:id="423"/>
    </w:p>
    <w:p w14:paraId="42763798" w14:textId="77777777" w:rsidR="00373BD1" w:rsidRPr="00767D54" w:rsidRDefault="00373BD1" w:rsidP="00373BD1">
      <w:pPr>
        <w:rPr>
          <w:rFonts w:eastAsia="Times New Roman" w:cs="Times New Roman"/>
        </w:rPr>
      </w:pPr>
    </w:p>
    <w:p w14:paraId="4C3F9949" w14:textId="77777777" w:rsidR="00373BD1" w:rsidRDefault="00373BD1" w:rsidP="00373BD1">
      <w:pPr>
        <w:pStyle w:val="Heading3"/>
      </w:pPr>
      <w:bookmarkStart w:id="424" w:name="_Toc497995092"/>
      <w:r>
        <w:t>Functions</w:t>
      </w:r>
      <w:bookmarkEnd w:id="424"/>
    </w:p>
    <w:p w14:paraId="3EE861E8" w14:textId="77777777" w:rsidR="00373BD1" w:rsidRDefault="00373BD1" w:rsidP="00373BD1"/>
    <w:p w14:paraId="7400D9B2" w14:textId="77777777" w:rsidR="00373BD1" w:rsidRDefault="00373BD1" w:rsidP="00373BD1">
      <w:pPr>
        <w:pStyle w:val="Heading3"/>
      </w:pPr>
      <w:bookmarkStart w:id="425" w:name="_Toc497995093"/>
      <w:r>
        <w:t>Data Objects</w:t>
      </w:r>
      <w:bookmarkEnd w:id="425"/>
    </w:p>
    <w:p w14:paraId="5FAC6864" w14:textId="77777777" w:rsidR="00373BD1" w:rsidRDefault="00373BD1" w:rsidP="00373BD1"/>
    <w:p w14:paraId="742D9F5D" w14:textId="77777777" w:rsidR="00373BD1" w:rsidRDefault="00373BD1" w:rsidP="00373BD1">
      <w:pPr>
        <w:pStyle w:val="Heading3"/>
      </w:pPr>
      <w:bookmarkStart w:id="426" w:name="_Toc497995094"/>
      <w:r>
        <w:t>Enumerations</w:t>
      </w:r>
      <w:bookmarkEnd w:id="426"/>
    </w:p>
    <w:p w14:paraId="1547A73A" w14:textId="77777777" w:rsidR="00373BD1" w:rsidRDefault="00373BD1" w:rsidP="00373BD1"/>
    <w:p w14:paraId="78E71A08" w14:textId="77777777" w:rsidR="00373BD1" w:rsidRPr="00E32B4E" w:rsidRDefault="00373BD1" w:rsidP="00373BD1">
      <w:pPr>
        <w:pStyle w:val="Heading3"/>
      </w:pPr>
      <w:bookmarkStart w:id="427" w:name="_Toc497995095"/>
      <w:r>
        <w:t>Complexity</w:t>
      </w:r>
      <w:bookmarkEnd w:id="427"/>
    </w:p>
    <w:tbl>
      <w:tblPr>
        <w:tblStyle w:val="TableGrid"/>
        <w:tblW w:w="0" w:type="auto"/>
        <w:tblInd w:w="360" w:type="dxa"/>
        <w:tblLook w:val="04A0" w:firstRow="1" w:lastRow="0" w:firstColumn="1" w:lastColumn="0" w:noHBand="0" w:noVBand="1"/>
      </w:tblPr>
      <w:tblGrid>
        <w:gridCol w:w="2155"/>
        <w:gridCol w:w="913"/>
      </w:tblGrid>
      <w:tr w:rsidR="00373BD1" w:rsidRPr="007445B1" w14:paraId="64FB8576" w14:textId="77777777" w:rsidTr="00DA3824">
        <w:trPr>
          <w:cnfStyle w:val="100000000000" w:firstRow="1" w:lastRow="0" w:firstColumn="0" w:lastColumn="0" w:oddVBand="0" w:evenVBand="0" w:oddHBand="0" w:evenHBand="0" w:firstRowFirstColumn="0" w:firstRowLastColumn="0" w:lastRowFirstColumn="0" w:lastRowLastColumn="0"/>
          <w:cantSplit/>
          <w:tblHeader/>
        </w:trPr>
        <w:tc>
          <w:tcPr>
            <w:tcW w:w="2155" w:type="dxa"/>
            <w:shd w:val="clear" w:color="auto" w:fill="BFBFBF" w:themeFill="background1" w:themeFillShade="BF"/>
          </w:tcPr>
          <w:p w14:paraId="54DEAD6D" w14:textId="77777777" w:rsidR="00373BD1" w:rsidRPr="007445B1" w:rsidRDefault="00373BD1" w:rsidP="00134C44">
            <w:pPr>
              <w:pStyle w:val="TableHeading"/>
            </w:pPr>
          </w:p>
        </w:tc>
        <w:tc>
          <w:tcPr>
            <w:tcW w:w="913" w:type="dxa"/>
            <w:shd w:val="clear" w:color="auto" w:fill="BFBFBF" w:themeFill="background1" w:themeFillShade="BF"/>
          </w:tcPr>
          <w:p w14:paraId="7DB006A3" w14:textId="77777777" w:rsidR="00373BD1" w:rsidRPr="007445B1" w:rsidRDefault="00373BD1" w:rsidP="00134C44">
            <w:pPr>
              <w:pStyle w:val="TableHeading"/>
            </w:pPr>
            <w:r>
              <w:t>Count</w:t>
            </w:r>
          </w:p>
        </w:tc>
      </w:tr>
      <w:tr w:rsidR="00373BD1" w:rsidRPr="007445B1" w14:paraId="13E8E510" w14:textId="77777777" w:rsidTr="00134C44">
        <w:tc>
          <w:tcPr>
            <w:tcW w:w="2155" w:type="dxa"/>
          </w:tcPr>
          <w:p w14:paraId="203BEF96"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Inputs</w:t>
            </w:r>
          </w:p>
        </w:tc>
        <w:tc>
          <w:tcPr>
            <w:tcW w:w="913" w:type="dxa"/>
          </w:tcPr>
          <w:p w14:paraId="366320AA"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2B4FBE41" w14:textId="77777777" w:rsidTr="00134C44">
        <w:tc>
          <w:tcPr>
            <w:tcW w:w="2155" w:type="dxa"/>
          </w:tcPr>
          <w:p w14:paraId="68A85F57" w14:textId="77777777" w:rsidR="00373BD1" w:rsidRPr="007445B1" w:rsidRDefault="00373BD1" w:rsidP="00134C44">
            <w:pPr>
              <w:tabs>
                <w:tab w:val="clear" w:pos="1440"/>
                <w:tab w:val="clear" w:pos="9360"/>
              </w:tabs>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Outputs</w:t>
            </w:r>
          </w:p>
        </w:tc>
        <w:tc>
          <w:tcPr>
            <w:tcW w:w="913" w:type="dxa"/>
          </w:tcPr>
          <w:p w14:paraId="1E5E8637" w14:textId="77777777" w:rsidR="00373BD1" w:rsidRPr="007445B1" w:rsidRDefault="00373BD1" w:rsidP="00134C44">
            <w:pPr>
              <w:tabs>
                <w:tab w:val="clear" w:pos="1440"/>
                <w:tab w:val="clear" w:pos="9360"/>
                <w:tab w:val="decimal" w:pos="453"/>
              </w:tabs>
              <w:jc w:val="center"/>
              <w:rPr>
                <w:rFonts w:eastAsia="Times New Roman" w:cs="Times New Roman"/>
                <w:szCs w:val="24"/>
              </w:rPr>
            </w:pPr>
            <w:r>
              <w:rPr>
                <w:rFonts w:eastAsia="Times New Roman" w:cs="Times New Roman"/>
                <w:szCs w:val="24"/>
              </w:rPr>
              <w:t>0</w:t>
            </w:r>
          </w:p>
        </w:tc>
      </w:tr>
      <w:tr w:rsidR="00373BD1" w:rsidRPr="007445B1" w14:paraId="1842843A" w14:textId="77777777" w:rsidTr="00134C44">
        <w:tc>
          <w:tcPr>
            <w:tcW w:w="2155" w:type="dxa"/>
          </w:tcPr>
          <w:p w14:paraId="2D428806"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Inquires</w:t>
            </w:r>
          </w:p>
        </w:tc>
        <w:tc>
          <w:tcPr>
            <w:tcW w:w="913" w:type="dxa"/>
          </w:tcPr>
          <w:p w14:paraId="6C6921CC"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3488940B" w14:textId="77777777" w:rsidTr="00134C44">
        <w:tc>
          <w:tcPr>
            <w:tcW w:w="2155" w:type="dxa"/>
          </w:tcPr>
          <w:p w14:paraId="4AD754F3"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Files/Tables</w:t>
            </w:r>
          </w:p>
        </w:tc>
        <w:tc>
          <w:tcPr>
            <w:tcW w:w="913" w:type="dxa"/>
          </w:tcPr>
          <w:p w14:paraId="41E2CABD"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Pr>
                <w:rFonts w:asciiTheme="minorHAnsi" w:eastAsiaTheme="minorEastAsia" w:hAnsi="Calibri"/>
                <w:color w:val="000000" w:themeColor="text1"/>
                <w:kern w:val="24"/>
                <w:szCs w:val="24"/>
              </w:rPr>
              <w:t>0</w:t>
            </w:r>
          </w:p>
        </w:tc>
      </w:tr>
      <w:tr w:rsidR="00373BD1" w:rsidRPr="007445B1" w14:paraId="73BB332D" w14:textId="77777777" w:rsidTr="00134C44">
        <w:tc>
          <w:tcPr>
            <w:tcW w:w="2155" w:type="dxa"/>
          </w:tcPr>
          <w:p w14:paraId="76A44C99" w14:textId="77777777" w:rsidR="00373BD1" w:rsidRPr="007445B1" w:rsidRDefault="00373BD1" w:rsidP="00134C44">
            <w:pPr>
              <w:tabs>
                <w:tab w:val="clear" w:pos="1440"/>
                <w:tab w:val="clear" w:pos="9360"/>
              </w:tabs>
              <w:spacing w:before="0" w:after="0"/>
              <w:contextualSpacing/>
              <w:rPr>
                <w:rFonts w:asciiTheme="minorHAnsi" w:eastAsiaTheme="minorEastAsia" w:hAnsi="Calibri"/>
                <w:color w:val="000000" w:themeColor="text1"/>
                <w:kern w:val="24"/>
                <w:szCs w:val="24"/>
              </w:rPr>
            </w:pPr>
            <w:r w:rsidRPr="007445B1">
              <w:rPr>
                <w:rFonts w:asciiTheme="minorHAnsi" w:eastAsiaTheme="minorEastAsia" w:hAnsi="Calibri"/>
                <w:color w:val="000000" w:themeColor="text1"/>
                <w:kern w:val="24"/>
                <w:szCs w:val="24"/>
              </w:rPr>
              <w:t>Ext. Files</w:t>
            </w:r>
          </w:p>
        </w:tc>
        <w:tc>
          <w:tcPr>
            <w:tcW w:w="913" w:type="dxa"/>
          </w:tcPr>
          <w:p w14:paraId="181B8B49" w14:textId="77777777" w:rsidR="00373BD1" w:rsidRPr="007445B1" w:rsidRDefault="00373BD1" w:rsidP="00134C44">
            <w:pPr>
              <w:tabs>
                <w:tab w:val="clear" w:pos="1440"/>
                <w:tab w:val="clear" w:pos="9360"/>
                <w:tab w:val="decimal" w:pos="453"/>
              </w:tabs>
              <w:spacing w:before="0" w:after="0"/>
              <w:contextualSpacing/>
              <w:jc w:val="center"/>
              <w:rPr>
                <w:rFonts w:eastAsia="Times New Roman" w:cs="Times New Roman"/>
                <w:szCs w:val="24"/>
              </w:rPr>
            </w:pPr>
            <w:r w:rsidRPr="007445B1">
              <w:rPr>
                <w:rFonts w:asciiTheme="minorHAnsi" w:eastAsiaTheme="minorEastAsia" w:hAnsi="Calibri"/>
                <w:color w:val="000000" w:themeColor="text1"/>
                <w:kern w:val="24"/>
                <w:szCs w:val="24"/>
              </w:rPr>
              <w:t>0</w:t>
            </w:r>
          </w:p>
        </w:tc>
      </w:tr>
      <w:tr w:rsidR="00373BD1" w:rsidRPr="007445B1" w14:paraId="60C28E31" w14:textId="77777777" w:rsidTr="00134C44">
        <w:tc>
          <w:tcPr>
            <w:tcW w:w="2155" w:type="dxa"/>
          </w:tcPr>
          <w:p w14:paraId="6FA7465F" w14:textId="77777777" w:rsidR="00373BD1" w:rsidRPr="007445B1" w:rsidRDefault="00373BD1" w:rsidP="00134C44">
            <w:pPr>
              <w:tabs>
                <w:tab w:val="clear" w:pos="1440"/>
                <w:tab w:val="clear" w:pos="9360"/>
              </w:tabs>
              <w:spacing w:before="0" w:after="0"/>
              <w:contextualSpacing/>
              <w:jc w:val="right"/>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t>Total:</w:t>
            </w:r>
          </w:p>
        </w:tc>
        <w:tc>
          <w:tcPr>
            <w:tcW w:w="913" w:type="dxa"/>
          </w:tcPr>
          <w:p w14:paraId="7F43A29E" w14:textId="77777777" w:rsidR="00373BD1" w:rsidRPr="007445B1" w:rsidRDefault="00373BD1" w:rsidP="00134C44">
            <w:pPr>
              <w:tabs>
                <w:tab w:val="clear" w:pos="1440"/>
                <w:tab w:val="clear" w:pos="9360"/>
                <w:tab w:val="decimal" w:pos="453"/>
              </w:tabs>
              <w:spacing w:before="0" w:after="0"/>
              <w:contextualSpacing/>
              <w:jc w:val="center"/>
              <w:rPr>
                <w:rFonts w:asciiTheme="minorHAnsi" w:eastAsiaTheme="minorEastAsia" w:hAnsi="Calibri"/>
                <w:color w:val="000000" w:themeColor="text1"/>
                <w:kern w:val="24"/>
                <w:szCs w:val="24"/>
              </w:rPr>
            </w:pPr>
            <w:r>
              <w:rPr>
                <w:rFonts w:asciiTheme="minorHAnsi" w:eastAsiaTheme="minorEastAsia" w:hAnsi="Calibri"/>
                <w:color w:val="000000" w:themeColor="text1"/>
                <w:kern w:val="24"/>
                <w:szCs w:val="24"/>
              </w:rPr>
              <w:fldChar w:fldCharType="begin"/>
            </w:r>
            <w:r>
              <w:rPr>
                <w:rFonts w:asciiTheme="minorHAnsi" w:eastAsiaTheme="minorEastAsia" w:hAnsi="Calibri"/>
                <w:color w:val="000000" w:themeColor="text1"/>
                <w:kern w:val="24"/>
                <w:szCs w:val="24"/>
              </w:rPr>
              <w:instrText xml:space="preserve"> =SUM(ABOVE) </w:instrText>
            </w:r>
            <w:r>
              <w:rPr>
                <w:rFonts w:asciiTheme="minorHAnsi" w:eastAsiaTheme="minorEastAsia" w:hAnsi="Calibri"/>
                <w:color w:val="000000" w:themeColor="text1"/>
                <w:kern w:val="24"/>
                <w:szCs w:val="24"/>
              </w:rPr>
              <w:fldChar w:fldCharType="separate"/>
            </w:r>
            <w:r>
              <w:rPr>
                <w:rFonts w:asciiTheme="minorHAnsi" w:eastAsiaTheme="minorEastAsia" w:hAnsi="Calibri"/>
                <w:noProof/>
                <w:color w:val="000000" w:themeColor="text1"/>
                <w:kern w:val="24"/>
                <w:szCs w:val="24"/>
              </w:rPr>
              <w:t>0</w:t>
            </w:r>
            <w:r>
              <w:rPr>
                <w:rFonts w:asciiTheme="minorHAnsi" w:eastAsiaTheme="minorEastAsia" w:hAnsi="Calibri"/>
                <w:color w:val="000000" w:themeColor="text1"/>
                <w:kern w:val="24"/>
                <w:szCs w:val="24"/>
              </w:rPr>
              <w:fldChar w:fldCharType="end"/>
            </w:r>
          </w:p>
        </w:tc>
      </w:tr>
    </w:tbl>
    <w:p w14:paraId="22D5E550" w14:textId="72FDFB45" w:rsidR="00493175" w:rsidRDefault="00D26AA1" w:rsidP="00D26AA1">
      <w:pPr>
        <w:pStyle w:val="Heading3"/>
      </w:pPr>
      <w:bookmarkStart w:id="428" w:name="_Toc497995096"/>
      <w:r>
        <w:lastRenderedPageBreak/>
        <w:t>Implementation</w:t>
      </w:r>
      <w:bookmarkEnd w:id="428"/>
    </w:p>
    <w:p w14:paraId="1ECD8042" w14:textId="52407ABC" w:rsidR="00D26AA1" w:rsidRDefault="00D26AA1" w:rsidP="00493175"/>
    <w:p w14:paraId="0EB1670D" w14:textId="77777777" w:rsidR="00D26AA1" w:rsidRPr="00493175" w:rsidRDefault="00D26AA1" w:rsidP="00493175"/>
    <w:p w14:paraId="02CAFD0A" w14:textId="77777777" w:rsidR="00F915BE" w:rsidRDefault="00F915BE" w:rsidP="00493175">
      <w:pPr>
        <w:pStyle w:val="Heading1"/>
      </w:pPr>
      <w:bookmarkStart w:id="429" w:name="_Toc393722069"/>
      <w:bookmarkStart w:id="430" w:name="_Toc497995097"/>
      <w:r>
        <w:t>Use Cases</w:t>
      </w:r>
      <w:bookmarkEnd w:id="429"/>
      <w:bookmarkEnd w:id="430"/>
    </w:p>
    <w:p w14:paraId="405A2D58" w14:textId="77777777" w:rsidR="00F915BE" w:rsidRPr="00D05232" w:rsidRDefault="00F915BE" w:rsidP="00F915BE">
      <w:r>
        <w:t>This section introduces the relevant decomposed use cases with a use case diagram that depicts the use case names and relationships with stakeholders.  Stakeholders can be either users or other system elements.</w:t>
      </w:r>
    </w:p>
    <w:p w14:paraId="5E8A5219" w14:textId="77777777" w:rsidR="00F915BE" w:rsidRDefault="00F915BE" w:rsidP="00C365E7">
      <w:pPr>
        <w:pStyle w:val="Heading3"/>
      </w:pPr>
      <w:bookmarkStart w:id="431" w:name="_Toc393722070"/>
      <w:bookmarkStart w:id="432" w:name="_Toc497995098"/>
      <w:r>
        <w:t>[Use Case Name]</w:t>
      </w:r>
      <w:bookmarkEnd w:id="431"/>
      <w:bookmarkEnd w:id="432"/>
    </w:p>
    <w:p w14:paraId="7B7C84B6" w14:textId="77777777" w:rsidR="00F915BE" w:rsidRPr="00376879" w:rsidRDefault="00F915BE" w:rsidP="00F915BE">
      <w:r>
        <w:t>This section provides a brief description of the use case including any assumptions and pre/post conditions.</w:t>
      </w:r>
    </w:p>
    <w:p w14:paraId="72FC2F14" w14:textId="77777777" w:rsidR="00F915BE" w:rsidRDefault="00F915BE" w:rsidP="00F915BE">
      <w:pPr>
        <w:pStyle w:val="Heading4"/>
      </w:pPr>
      <w:bookmarkStart w:id="433" w:name="_Toc497995099"/>
      <w:r>
        <w:t>[Sequence | Activity] Diagram Name (optional)</w:t>
      </w:r>
      <w:bookmarkEnd w:id="433"/>
    </w:p>
    <w:p w14:paraId="4FA700EF" w14:textId="77777777" w:rsidR="00F915BE" w:rsidRDefault="00F915BE" w:rsidP="00F915BE">
      <w:r>
        <w:t>This section will contain the sequence or activity diagram depicting the use case flows.</w:t>
      </w:r>
    </w:p>
    <w:p w14:paraId="54DBB59A" w14:textId="77777777" w:rsidR="00F915BE" w:rsidRDefault="00F915BE" w:rsidP="00F915BE">
      <w:pPr>
        <w:pStyle w:val="Heading4"/>
      </w:pPr>
      <w:bookmarkStart w:id="434" w:name="_Toc497995100"/>
      <w:r>
        <w:t>Basic Flow</w:t>
      </w:r>
      <w:bookmarkEnd w:id="434"/>
    </w:p>
    <w:p w14:paraId="0BD2BA8D" w14:textId="77777777" w:rsidR="00F915BE" w:rsidRPr="00B80127" w:rsidRDefault="00F915BE" w:rsidP="00F915BE">
      <w:r>
        <w:t>This section will list the steps of the basic flow of events for the use case.</w:t>
      </w:r>
    </w:p>
    <w:p w14:paraId="2E4B7263" w14:textId="77777777" w:rsidR="00F915BE" w:rsidRDefault="00F915BE" w:rsidP="00F915BE">
      <w:pPr>
        <w:pStyle w:val="Heading4"/>
      </w:pPr>
      <w:bookmarkStart w:id="435" w:name="_Toc497995101"/>
      <w:r>
        <w:t>Alternate Flows</w:t>
      </w:r>
      <w:bookmarkEnd w:id="435"/>
    </w:p>
    <w:p w14:paraId="1F701E87" w14:textId="77777777" w:rsidR="00F915BE" w:rsidRPr="00B80127" w:rsidRDefault="00F915BE" w:rsidP="00F915BE">
      <w:r>
        <w:t>This section will list the steps for the alternate flow of events.</w:t>
      </w:r>
    </w:p>
    <w:p w14:paraId="2B4FDD5D" w14:textId="77777777" w:rsidR="00F915BE" w:rsidRDefault="00F915BE" w:rsidP="00F915BE">
      <w:pPr>
        <w:pStyle w:val="Heading4"/>
      </w:pPr>
      <w:bookmarkStart w:id="436" w:name="_Toc497995102"/>
      <w:r>
        <w:t>Exceptional Flows</w:t>
      </w:r>
      <w:bookmarkEnd w:id="436"/>
    </w:p>
    <w:p w14:paraId="31EBF4BB" w14:textId="77777777" w:rsidR="00F915BE" w:rsidRDefault="00F915BE" w:rsidP="00F915BE">
      <w:r>
        <w:t>This section will list the steps for the exceptional flow of events.</w:t>
      </w:r>
    </w:p>
    <w:p w14:paraId="44186966" w14:textId="77777777" w:rsidR="00C12F0F" w:rsidRDefault="00C12F0F" w:rsidP="00F915BE"/>
    <w:p w14:paraId="7790421F" w14:textId="77777777" w:rsidR="00C12F0F" w:rsidRDefault="00C12F0F" w:rsidP="00F915BE"/>
    <w:p w14:paraId="744597D2" w14:textId="77777777" w:rsidR="00C12F0F" w:rsidRDefault="00C12F0F" w:rsidP="00F915BE"/>
    <w:p w14:paraId="2CDE372C" w14:textId="77777777" w:rsidR="00C12F0F" w:rsidRDefault="00C12F0F" w:rsidP="00F915BE"/>
    <w:p w14:paraId="63F74B67" w14:textId="77777777" w:rsidR="00C12F0F" w:rsidRDefault="00C12F0F" w:rsidP="00F915BE"/>
    <w:p w14:paraId="2114A601" w14:textId="77777777" w:rsidR="00C12F0F" w:rsidRDefault="00C12F0F" w:rsidP="00F915BE"/>
    <w:p w14:paraId="30314A4F" w14:textId="77777777" w:rsidR="00C12F0F" w:rsidRDefault="00C12F0F" w:rsidP="00F915BE"/>
    <w:p w14:paraId="6DFC7949" w14:textId="77777777" w:rsidR="00C12F0F" w:rsidRDefault="00C12F0F" w:rsidP="00F915BE"/>
    <w:p w14:paraId="09C5D564" w14:textId="77777777" w:rsidR="00C12F0F" w:rsidRDefault="00C12F0F" w:rsidP="00F915BE"/>
    <w:p w14:paraId="05981827" w14:textId="77777777" w:rsidR="00C12F0F" w:rsidRDefault="00C12F0F" w:rsidP="00F915BE"/>
    <w:p w14:paraId="36E333D6" w14:textId="77777777" w:rsidR="00C12F0F" w:rsidRDefault="00C12F0F" w:rsidP="00F915BE"/>
    <w:p w14:paraId="45485DE7" w14:textId="77777777" w:rsidR="00C12F0F" w:rsidRDefault="00C12F0F" w:rsidP="00F915BE"/>
    <w:p w14:paraId="04473380" w14:textId="77777777" w:rsidR="00C12F0F" w:rsidRDefault="00C12F0F" w:rsidP="00F915BE"/>
    <w:p w14:paraId="3A8F5B0A" w14:textId="77777777" w:rsidR="00C12F0F" w:rsidRDefault="00C12F0F" w:rsidP="00F915BE"/>
    <w:p w14:paraId="28A4688C" w14:textId="77777777" w:rsidR="00C12F0F" w:rsidRDefault="00C12F0F" w:rsidP="00F915BE"/>
    <w:p w14:paraId="464B9B80" w14:textId="554E7B71" w:rsidR="008524C4" w:rsidRDefault="008524C4" w:rsidP="009C1F40">
      <w:pPr>
        <w:pStyle w:val="Heading1"/>
      </w:pPr>
      <w:bookmarkStart w:id="437" w:name="_Toc497995103"/>
      <w:r>
        <w:t>Data Model</w:t>
      </w:r>
      <w:bookmarkEnd w:id="138"/>
      <w:bookmarkEnd w:id="437"/>
    </w:p>
    <w:p w14:paraId="5D9952C4" w14:textId="77777777" w:rsidR="00456E49" w:rsidRDefault="008524C4" w:rsidP="008524C4">
      <w:r>
        <w:t>This section provides a data model for data structures used in the interfaces and data persisted in the data storage subsystem.</w:t>
      </w:r>
      <w:r w:rsidR="00456E49">
        <w:t xml:space="preserve">  </w:t>
      </w:r>
    </w:p>
    <w:p w14:paraId="5E091E2A" w14:textId="77777777" w:rsidR="00C03A9A" w:rsidRDefault="00C03A9A" w:rsidP="00E878EE">
      <w:pPr>
        <w:pStyle w:val="Image"/>
      </w:pPr>
      <w:r>
        <w:drawing>
          <wp:inline distT="0" distB="0" distL="0" distR="0" wp14:anchorId="0B44C8AB" wp14:editId="68D3058F">
            <wp:extent cx="54864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pic:spPr>
                </pic:pic>
              </a:graphicData>
            </a:graphic>
          </wp:inline>
        </w:drawing>
      </w:r>
    </w:p>
    <w:p w14:paraId="1ED71FDB" w14:textId="2B25E093" w:rsidR="00881923" w:rsidRDefault="00881923" w:rsidP="00881923">
      <w:pPr>
        <w:pStyle w:val="TableCaption"/>
      </w:pPr>
      <w:bookmarkStart w:id="438" w:name="_Toc497994712"/>
      <w:r>
        <w:t xml:space="preserve">Figure </w:t>
      </w:r>
      <w:fldSimple w:instr=" STYLEREF 1 \s ">
        <w:r w:rsidR="00E7615C">
          <w:rPr>
            <w:noProof/>
          </w:rPr>
          <w:t>8</w:t>
        </w:r>
      </w:fldSimple>
      <w:r w:rsidR="00E7615C">
        <w:noBreakHyphen/>
      </w:r>
      <w:fldSimple w:instr=" SEQ Figure \* ARABIC \s 1 ">
        <w:r w:rsidR="00E7615C">
          <w:rPr>
            <w:noProof/>
          </w:rPr>
          <w:t>1</w:t>
        </w:r>
      </w:fldSimple>
      <w:r>
        <w:t>: Data Model</w:t>
      </w:r>
      <w:bookmarkEnd w:id="438"/>
    </w:p>
    <w:p w14:paraId="3DEDCBEE" w14:textId="529E89D6" w:rsidR="00881923" w:rsidRDefault="00881923" w:rsidP="008524C4"/>
    <w:p w14:paraId="271AB993" w14:textId="1484F58A" w:rsidR="002C5994" w:rsidRDefault="002C5994" w:rsidP="008524C4"/>
    <w:p w14:paraId="4BCC6C33" w14:textId="679B3255" w:rsidR="002C5994" w:rsidRDefault="002C5994" w:rsidP="008524C4"/>
    <w:p w14:paraId="47E6C24B" w14:textId="550600FD" w:rsidR="002C5994" w:rsidRDefault="002C5994" w:rsidP="008524C4"/>
    <w:p w14:paraId="6260CA31" w14:textId="0BA167B8" w:rsidR="002C5994" w:rsidRDefault="002C5994" w:rsidP="008524C4"/>
    <w:p w14:paraId="4A14AF39" w14:textId="6A84E4DD" w:rsidR="002C5994" w:rsidRDefault="002C5994" w:rsidP="008524C4"/>
    <w:p w14:paraId="074CEA19" w14:textId="7BFCAC8B" w:rsidR="002C5994" w:rsidRDefault="002C5994" w:rsidP="008524C4"/>
    <w:p w14:paraId="27744E01" w14:textId="34F78AE2" w:rsidR="002C5994" w:rsidRDefault="002C5994" w:rsidP="008524C4"/>
    <w:p w14:paraId="1797BF92" w14:textId="6C27F949" w:rsidR="002C5994" w:rsidRDefault="002C5994" w:rsidP="008524C4"/>
    <w:p w14:paraId="54934F65" w14:textId="71904A4C" w:rsidR="009C44AF" w:rsidRDefault="009C44AF" w:rsidP="009C44AF">
      <w:pPr>
        <w:pStyle w:val="Heading2"/>
      </w:pPr>
      <w:bookmarkStart w:id="439" w:name="_Toc497995104"/>
      <w:r>
        <w:t>Tables</w:t>
      </w:r>
      <w:bookmarkEnd w:id="439"/>
    </w:p>
    <w:p w14:paraId="477F4B22" w14:textId="77777777" w:rsidR="009C44AF" w:rsidRPr="009C44AF" w:rsidRDefault="009C44AF" w:rsidP="009C44AF"/>
    <w:p w14:paraId="66B54C37" w14:textId="7997F916" w:rsidR="00597BE8" w:rsidRDefault="00597BE8" w:rsidP="009C44AF">
      <w:pPr>
        <w:pStyle w:val="Heading3"/>
      </w:pPr>
      <w:bookmarkStart w:id="440" w:name="_Toc435180857"/>
      <w:bookmarkStart w:id="441" w:name="_Toc435180858"/>
      <w:bookmarkStart w:id="442" w:name="_Toc435180859"/>
      <w:bookmarkStart w:id="443" w:name="_Toc435180860"/>
      <w:bookmarkStart w:id="444" w:name="_Toc497995105"/>
      <w:bookmarkStart w:id="445" w:name="_Toc434911827"/>
      <w:bookmarkStart w:id="446" w:name="_Toc435180861"/>
      <w:bookmarkStart w:id="447" w:name="_Toc437954820"/>
      <w:bookmarkStart w:id="448" w:name="_Toc437955783"/>
      <w:bookmarkEnd w:id="440"/>
      <w:bookmarkEnd w:id="441"/>
      <w:bookmarkEnd w:id="442"/>
      <w:bookmarkEnd w:id="443"/>
      <w:r>
        <w:lastRenderedPageBreak/>
        <w:t>Tracker</w:t>
      </w:r>
      <w:r w:rsidR="00134C44">
        <w:t>s</w:t>
      </w:r>
      <w:bookmarkEnd w:id="444"/>
    </w:p>
    <w:p w14:paraId="5439C341" w14:textId="3BD5F356" w:rsidR="00597BE8" w:rsidRDefault="00C3703F" w:rsidP="00597BE8">
      <w:r>
        <w:t xml:space="preserve">Contains all the data need to track the development of the PCD.  </w:t>
      </w:r>
      <w:r w:rsidR="001E5214">
        <w:t xml:space="preserve">As of 5/25 there were 180+ entries on the spreadsheet.  </w:t>
      </w:r>
    </w:p>
    <w:p w14:paraId="47047652" w14:textId="77777777" w:rsidR="00A405BA" w:rsidRDefault="00A405BA" w:rsidP="00A405BA">
      <w:pPr>
        <w:pStyle w:val="TableCaption"/>
      </w:pPr>
      <w:bookmarkStart w:id="449" w:name="_Ref483207328"/>
      <w:bookmarkStart w:id="450" w:name="_Ref483208503"/>
      <w:bookmarkStart w:id="451" w:name="_Toc497994714"/>
      <w:r>
        <w:t xml:space="preserve">Table </w:t>
      </w:r>
      <w:fldSimple w:instr=" STYLEREF 1 \s ">
        <w:r w:rsidR="00B76A4E">
          <w:rPr>
            <w:noProof/>
          </w:rPr>
          <w:t>7</w:t>
        </w:r>
      </w:fldSimple>
      <w:r w:rsidR="00F15B95">
        <w:noBreakHyphen/>
      </w:r>
      <w:fldSimple w:instr=" SEQ Table \* ARABIC \s 1 ">
        <w:r w:rsidR="00B76A4E">
          <w:rPr>
            <w:noProof/>
          </w:rPr>
          <w:t>1</w:t>
        </w:r>
      </w:fldSimple>
      <w:r>
        <w:t>: Tracker</w:t>
      </w:r>
      <w:bookmarkEnd w:id="449"/>
      <w:r w:rsidR="00B86013">
        <w:t>s</w:t>
      </w:r>
      <w:bookmarkEnd w:id="450"/>
      <w:bookmarkEnd w:id="451"/>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597BE8" w:rsidRPr="00C43C4E" w14:paraId="165CD793"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13BFC3D" w14:textId="77777777" w:rsidR="00597BE8" w:rsidRDefault="00597BE8" w:rsidP="00A12839">
            <w:pPr>
              <w:pStyle w:val="TableHeading"/>
            </w:pPr>
            <w:r w:rsidRPr="00AC2578">
              <w:t>Column Name</w:t>
            </w:r>
          </w:p>
        </w:tc>
        <w:tc>
          <w:tcPr>
            <w:tcW w:w="1620" w:type="dxa"/>
            <w:shd w:val="clear" w:color="auto" w:fill="DBE5F1" w:themeFill="accent1" w:themeFillTint="33"/>
          </w:tcPr>
          <w:p w14:paraId="45485879" w14:textId="77777777" w:rsidR="00597BE8" w:rsidRDefault="00597BE8" w:rsidP="00A12839">
            <w:pPr>
              <w:pStyle w:val="TableHeading"/>
            </w:pPr>
            <w:r w:rsidRPr="00AC2578">
              <w:t>Data Type</w:t>
            </w:r>
          </w:p>
        </w:tc>
        <w:tc>
          <w:tcPr>
            <w:tcW w:w="900" w:type="dxa"/>
            <w:shd w:val="clear" w:color="auto" w:fill="DBE5F1" w:themeFill="accent1" w:themeFillTint="33"/>
          </w:tcPr>
          <w:p w14:paraId="0376E929" w14:textId="77777777" w:rsidR="00597BE8" w:rsidRPr="00C43C4E" w:rsidRDefault="00597BE8" w:rsidP="00A12839">
            <w:pPr>
              <w:pStyle w:val="TableHeading"/>
            </w:pPr>
            <w:r w:rsidRPr="00AC2578">
              <w:t>Null</w:t>
            </w:r>
          </w:p>
        </w:tc>
        <w:tc>
          <w:tcPr>
            <w:tcW w:w="4680" w:type="dxa"/>
            <w:shd w:val="clear" w:color="auto" w:fill="DBE5F1" w:themeFill="accent1" w:themeFillTint="33"/>
          </w:tcPr>
          <w:p w14:paraId="03DB7D26" w14:textId="77777777" w:rsidR="00597BE8" w:rsidRPr="00A8667C" w:rsidRDefault="00597BE8" w:rsidP="00A12839">
            <w:pPr>
              <w:pStyle w:val="TableHeading"/>
            </w:pPr>
            <w:r w:rsidRPr="00AC2578">
              <w:t>Description</w:t>
            </w:r>
          </w:p>
        </w:tc>
      </w:tr>
      <w:tr w:rsidR="00597BE8" w:rsidRPr="00C43C4E" w14:paraId="4AAEAE5B" w14:textId="77777777" w:rsidTr="00597BE8">
        <w:trPr>
          <w:cantSplit/>
        </w:trPr>
        <w:tc>
          <w:tcPr>
            <w:tcW w:w="1777" w:type="dxa"/>
          </w:tcPr>
          <w:p w14:paraId="02C6E1CC" w14:textId="77777777" w:rsidR="00597BE8" w:rsidRPr="00AC1F30" w:rsidRDefault="00597BE8" w:rsidP="004074AA">
            <w:pPr>
              <w:pStyle w:val="TableRow"/>
              <w:rPr>
                <w:b/>
              </w:rPr>
            </w:pPr>
            <w:r w:rsidRPr="00AC1F30">
              <w:t>Rec Id</w:t>
            </w:r>
          </w:p>
        </w:tc>
        <w:tc>
          <w:tcPr>
            <w:tcW w:w="1620" w:type="dxa"/>
          </w:tcPr>
          <w:p w14:paraId="22D0F5D9" w14:textId="77777777" w:rsidR="00597BE8" w:rsidRPr="00AC1F30" w:rsidRDefault="00491C43" w:rsidP="004074AA">
            <w:pPr>
              <w:pStyle w:val="TableRow"/>
              <w:rPr>
                <w:rFonts w:eastAsia="Times New Roman"/>
                <w:b/>
                <w:szCs w:val="24"/>
              </w:rPr>
            </w:pPr>
            <w:r w:rsidRPr="00AC1F30">
              <w:t>Sequence</w:t>
            </w:r>
          </w:p>
        </w:tc>
        <w:tc>
          <w:tcPr>
            <w:tcW w:w="900" w:type="dxa"/>
          </w:tcPr>
          <w:p w14:paraId="45745C27" w14:textId="77777777" w:rsidR="00597BE8" w:rsidRPr="00AC1F30" w:rsidRDefault="00491C43" w:rsidP="004074AA">
            <w:pPr>
              <w:pStyle w:val="TableRow"/>
              <w:rPr>
                <w:b/>
              </w:rPr>
            </w:pPr>
            <w:r w:rsidRPr="00AC1F30">
              <w:t>N</w:t>
            </w:r>
            <w:r w:rsidR="00597BE8" w:rsidRPr="00AC1F30">
              <w:t>ot</w:t>
            </w:r>
          </w:p>
        </w:tc>
        <w:tc>
          <w:tcPr>
            <w:tcW w:w="4680" w:type="dxa"/>
          </w:tcPr>
          <w:p w14:paraId="1C00183D" w14:textId="77777777" w:rsidR="00597BE8" w:rsidRPr="00AC1F30" w:rsidRDefault="00597BE8" w:rsidP="004074AA">
            <w:pPr>
              <w:pStyle w:val="TableRow"/>
              <w:rPr>
                <w:b/>
              </w:rPr>
            </w:pPr>
            <w:r w:rsidRPr="00AC1F30">
              <w:t>The unique durable single field key assigned to the record.</w:t>
            </w:r>
          </w:p>
        </w:tc>
      </w:tr>
      <w:tr w:rsidR="00597BE8" w:rsidRPr="00C43C4E" w14:paraId="2A03CAA0" w14:textId="77777777" w:rsidTr="00597BE8">
        <w:trPr>
          <w:cantSplit/>
        </w:trPr>
        <w:tc>
          <w:tcPr>
            <w:tcW w:w="1777" w:type="dxa"/>
          </w:tcPr>
          <w:p w14:paraId="2A63BCDD" w14:textId="77777777" w:rsidR="00597BE8" w:rsidRPr="00AC1F30" w:rsidRDefault="00597BE8" w:rsidP="004074AA">
            <w:pPr>
              <w:pStyle w:val="TableRow"/>
              <w:rPr>
                <w:b/>
              </w:rPr>
            </w:pPr>
            <w:r w:rsidRPr="00AC1F30">
              <w:t>Rec UUID</w:t>
            </w:r>
          </w:p>
        </w:tc>
        <w:tc>
          <w:tcPr>
            <w:tcW w:w="1620" w:type="dxa"/>
          </w:tcPr>
          <w:p w14:paraId="4F514207" w14:textId="77777777" w:rsidR="00597BE8" w:rsidRPr="00AC1F30" w:rsidRDefault="00491C43" w:rsidP="004074AA">
            <w:pPr>
              <w:pStyle w:val="TableRow"/>
              <w:rPr>
                <w:b/>
              </w:rPr>
            </w:pPr>
            <w:r w:rsidRPr="00AC1F30">
              <w:t>UUID</w:t>
            </w:r>
          </w:p>
        </w:tc>
        <w:tc>
          <w:tcPr>
            <w:tcW w:w="900" w:type="dxa"/>
          </w:tcPr>
          <w:p w14:paraId="7B5ED4EA" w14:textId="77777777" w:rsidR="00597BE8" w:rsidRPr="00AC1F30" w:rsidRDefault="00491C43" w:rsidP="004074AA">
            <w:pPr>
              <w:pStyle w:val="TableRow"/>
              <w:rPr>
                <w:b/>
              </w:rPr>
            </w:pPr>
            <w:r w:rsidRPr="00AC1F30">
              <w:t>Not</w:t>
            </w:r>
          </w:p>
        </w:tc>
        <w:tc>
          <w:tcPr>
            <w:tcW w:w="4680" w:type="dxa"/>
          </w:tcPr>
          <w:p w14:paraId="001B1511" w14:textId="77777777" w:rsidR="00597BE8" w:rsidRPr="00AC1F30" w:rsidRDefault="00597BE8" w:rsidP="004074AA">
            <w:pPr>
              <w:pStyle w:val="TableRow"/>
              <w:rPr>
                <w:b/>
              </w:rPr>
            </w:pPr>
            <w:r w:rsidRPr="00AC1F30">
              <w:t>Stores the Universally Unique Identifier (UUID) as defined by RFC 4122, ISO/IEC 9834-8:2005.</w:t>
            </w:r>
            <w:r w:rsidR="00BD7D6B">
              <w:t xml:space="preserve">  </w:t>
            </w:r>
          </w:p>
        </w:tc>
      </w:tr>
      <w:tr w:rsidR="00597BE8" w:rsidRPr="00C43C4E" w14:paraId="76814DEF" w14:textId="77777777" w:rsidTr="00597BE8">
        <w:trPr>
          <w:cantSplit/>
        </w:trPr>
        <w:tc>
          <w:tcPr>
            <w:tcW w:w="1777" w:type="dxa"/>
          </w:tcPr>
          <w:p w14:paraId="6E811E5C" w14:textId="77777777" w:rsidR="00597BE8" w:rsidRPr="00AC1F30" w:rsidRDefault="006B1473" w:rsidP="004074AA">
            <w:pPr>
              <w:pStyle w:val="TableRow"/>
              <w:rPr>
                <w:b/>
              </w:rPr>
            </w:pPr>
            <w:r w:rsidRPr="00AC1F30">
              <w:t>Fiscal Year</w:t>
            </w:r>
          </w:p>
        </w:tc>
        <w:tc>
          <w:tcPr>
            <w:tcW w:w="1620" w:type="dxa"/>
          </w:tcPr>
          <w:p w14:paraId="6A76AD86" w14:textId="77777777" w:rsidR="00597BE8" w:rsidRPr="00AC1F30" w:rsidRDefault="00491C43" w:rsidP="004074AA">
            <w:pPr>
              <w:pStyle w:val="TableRow"/>
              <w:rPr>
                <w:b/>
              </w:rPr>
            </w:pPr>
            <w:r w:rsidRPr="00AC1F30">
              <w:t>String</w:t>
            </w:r>
          </w:p>
        </w:tc>
        <w:tc>
          <w:tcPr>
            <w:tcW w:w="900" w:type="dxa"/>
          </w:tcPr>
          <w:p w14:paraId="65EBE27E" w14:textId="77777777" w:rsidR="00597BE8" w:rsidRPr="00AC1F30" w:rsidRDefault="00491C43" w:rsidP="004074AA">
            <w:pPr>
              <w:pStyle w:val="TableRow"/>
              <w:rPr>
                <w:b/>
              </w:rPr>
            </w:pPr>
            <w:r w:rsidRPr="00AC1F30">
              <w:t>No</w:t>
            </w:r>
            <w:r w:rsidR="0050425B">
              <w:t>t</w:t>
            </w:r>
          </w:p>
        </w:tc>
        <w:tc>
          <w:tcPr>
            <w:tcW w:w="4680" w:type="dxa"/>
          </w:tcPr>
          <w:p w14:paraId="1D9FCBDB" w14:textId="77777777" w:rsidR="00597BE8" w:rsidRDefault="00AC1F30" w:rsidP="004074AA">
            <w:pPr>
              <w:pStyle w:val="TableRow"/>
            </w:pPr>
            <w:r>
              <w:t>The fiscal year the tracker is reporting on.</w:t>
            </w:r>
            <w:r w:rsidR="00BD7D6B">
              <w:t xml:space="preserve">  </w:t>
            </w:r>
          </w:p>
          <w:p w14:paraId="255CDC6F" w14:textId="740FC061" w:rsidR="001E5214" w:rsidRPr="00AC1F30" w:rsidRDefault="001E5214" w:rsidP="004074AA">
            <w:pPr>
              <w:pStyle w:val="TableRow"/>
              <w:rPr>
                <w:b/>
              </w:rPr>
            </w:pPr>
            <w:r>
              <w:t>FY</w:t>
            </w:r>
            <w:r w:rsidR="007079B9">
              <w:t>--</w:t>
            </w:r>
            <w:r>
              <w:t>, ‘blanks’</w:t>
            </w:r>
          </w:p>
        </w:tc>
      </w:tr>
      <w:tr w:rsidR="00597BE8" w:rsidRPr="00C43C4E" w14:paraId="1664C2A3" w14:textId="77777777" w:rsidTr="00597BE8">
        <w:trPr>
          <w:cantSplit/>
        </w:trPr>
        <w:tc>
          <w:tcPr>
            <w:tcW w:w="1777" w:type="dxa"/>
          </w:tcPr>
          <w:p w14:paraId="5997D231" w14:textId="77777777" w:rsidR="00597BE8" w:rsidRPr="00AC1F30" w:rsidRDefault="006B1473" w:rsidP="004074AA">
            <w:pPr>
              <w:pStyle w:val="TableRow"/>
              <w:rPr>
                <w:b/>
              </w:rPr>
            </w:pPr>
            <w:r w:rsidRPr="00AC1F30">
              <w:t>Hull</w:t>
            </w:r>
            <w:r w:rsidR="00FF1527" w:rsidRPr="00AC1F30">
              <w:t xml:space="preserve"> Number</w:t>
            </w:r>
          </w:p>
        </w:tc>
        <w:tc>
          <w:tcPr>
            <w:tcW w:w="1620" w:type="dxa"/>
          </w:tcPr>
          <w:p w14:paraId="3067921F" w14:textId="77777777" w:rsidR="00597BE8" w:rsidRPr="00AC1F30" w:rsidRDefault="00491C43" w:rsidP="004074AA">
            <w:pPr>
              <w:pStyle w:val="TableRow"/>
              <w:rPr>
                <w:b/>
              </w:rPr>
            </w:pPr>
            <w:r w:rsidRPr="00AC1F30">
              <w:t>String</w:t>
            </w:r>
          </w:p>
        </w:tc>
        <w:tc>
          <w:tcPr>
            <w:tcW w:w="900" w:type="dxa"/>
          </w:tcPr>
          <w:p w14:paraId="105D6D75" w14:textId="77777777" w:rsidR="00597BE8" w:rsidRPr="00AC1F30" w:rsidRDefault="00491C43" w:rsidP="004074AA">
            <w:pPr>
              <w:pStyle w:val="TableRow"/>
              <w:rPr>
                <w:b/>
              </w:rPr>
            </w:pPr>
            <w:r w:rsidRPr="00AC1F30">
              <w:t>No</w:t>
            </w:r>
            <w:r w:rsidR="0050425B">
              <w:t>t</w:t>
            </w:r>
          </w:p>
        </w:tc>
        <w:tc>
          <w:tcPr>
            <w:tcW w:w="4680" w:type="dxa"/>
          </w:tcPr>
          <w:p w14:paraId="151D4B7A" w14:textId="77777777" w:rsidR="00597BE8" w:rsidRDefault="00AC1F30" w:rsidP="004074AA">
            <w:pPr>
              <w:pStyle w:val="TableRow"/>
            </w:pPr>
            <w:r>
              <w:t>The hull number the tracker is reporting on.</w:t>
            </w:r>
            <w:r w:rsidR="00BD7D6B">
              <w:t xml:space="preserve">  </w:t>
            </w:r>
          </w:p>
          <w:p w14:paraId="3E9A91EA" w14:textId="77777777" w:rsidR="001E5214" w:rsidRDefault="001E5214" w:rsidP="004074AA">
            <w:pPr>
              <w:pStyle w:val="TableRow"/>
            </w:pPr>
            <w:r>
              <w:t>Both numbers and strings with the longest string 9 characters.</w:t>
            </w:r>
            <w:r w:rsidR="007079B9">
              <w:t xml:space="preserve">  </w:t>
            </w:r>
          </w:p>
          <w:p w14:paraId="6B3CCBD6" w14:textId="702A02CA" w:rsidR="007079B9" w:rsidRPr="00AC1F30" w:rsidRDefault="007079B9" w:rsidP="004074AA">
            <w:pPr>
              <w:pStyle w:val="TableRow"/>
              <w:rPr>
                <w:b/>
              </w:rPr>
            </w:pPr>
            <w:r>
              <w:t>HULL--</w:t>
            </w:r>
          </w:p>
        </w:tc>
      </w:tr>
      <w:tr w:rsidR="007079B9" w:rsidRPr="00C43C4E" w14:paraId="47E1CD0F" w14:textId="77777777" w:rsidTr="00597BE8">
        <w:trPr>
          <w:cantSplit/>
        </w:trPr>
        <w:tc>
          <w:tcPr>
            <w:tcW w:w="1777" w:type="dxa"/>
          </w:tcPr>
          <w:p w14:paraId="58882801" w14:textId="7D9F1C57" w:rsidR="007079B9" w:rsidRPr="00AC1F30" w:rsidRDefault="007079B9" w:rsidP="004074AA">
            <w:pPr>
              <w:pStyle w:val="TableRow"/>
            </w:pPr>
            <w:r>
              <w:t>Class</w:t>
            </w:r>
          </w:p>
        </w:tc>
        <w:tc>
          <w:tcPr>
            <w:tcW w:w="1620" w:type="dxa"/>
          </w:tcPr>
          <w:p w14:paraId="7A739D1B" w14:textId="78789F86" w:rsidR="007079B9" w:rsidRPr="00AC1F30" w:rsidRDefault="007079B9" w:rsidP="004074AA">
            <w:pPr>
              <w:pStyle w:val="TableRow"/>
            </w:pPr>
            <w:r>
              <w:t>String</w:t>
            </w:r>
          </w:p>
        </w:tc>
        <w:tc>
          <w:tcPr>
            <w:tcW w:w="900" w:type="dxa"/>
          </w:tcPr>
          <w:p w14:paraId="405F007B" w14:textId="76D40C0F" w:rsidR="007079B9" w:rsidRPr="00AC1F30" w:rsidRDefault="007079B9" w:rsidP="004074AA">
            <w:pPr>
              <w:pStyle w:val="TableRow"/>
            </w:pPr>
            <w:r>
              <w:t>Not</w:t>
            </w:r>
          </w:p>
        </w:tc>
        <w:tc>
          <w:tcPr>
            <w:tcW w:w="4680" w:type="dxa"/>
          </w:tcPr>
          <w:p w14:paraId="52A83579" w14:textId="06A75F77" w:rsidR="008D7939" w:rsidRDefault="00266C97" w:rsidP="004074AA">
            <w:pPr>
              <w:pStyle w:val="TableRow"/>
            </w:pPr>
            <w:r w:rsidRPr="00266C97">
              <w:t xml:space="preserve">The class of the </w:t>
            </w:r>
            <w:r w:rsidR="008D7939" w:rsidRPr="00266C97">
              <w:t>submarine</w:t>
            </w:r>
            <w:r w:rsidRPr="00266C97">
              <w:t xml:space="preserve"> being reported on</w:t>
            </w:r>
            <w:r w:rsidR="008D7939">
              <w:t xml:space="preserve">.  </w:t>
            </w:r>
          </w:p>
          <w:p w14:paraId="17A24946" w14:textId="542CB853" w:rsidR="007079B9" w:rsidRDefault="007079B9" w:rsidP="004074AA">
            <w:pPr>
              <w:pStyle w:val="TableRow"/>
            </w:pPr>
            <w:r>
              <w:t>CLASS--</w:t>
            </w:r>
          </w:p>
        </w:tc>
      </w:tr>
      <w:tr w:rsidR="00597BE8" w:rsidRPr="00C43C4E" w14:paraId="145331EB" w14:textId="77777777" w:rsidTr="00597BE8">
        <w:trPr>
          <w:cantSplit/>
        </w:trPr>
        <w:tc>
          <w:tcPr>
            <w:tcW w:w="1777" w:type="dxa"/>
          </w:tcPr>
          <w:p w14:paraId="328B9E4A" w14:textId="77777777" w:rsidR="00597BE8" w:rsidRPr="00AC1F30" w:rsidRDefault="006B1473" w:rsidP="004074AA">
            <w:pPr>
              <w:pStyle w:val="TableRow"/>
              <w:rPr>
                <w:b/>
              </w:rPr>
            </w:pPr>
            <w:r w:rsidRPr="00AC1F30">
              <w:t>Technical Insert</w:t>
            </w:r>
          </w:p>
        </w:tc>
        <w:tc>
          <w:tcPr>
            <w:tcW w:w="1620" w:type="dxa"/>
          </w:tcPr>
          <w:p w14:paraId="314443C4" w14:textId="77777777" w:rsidR="00597BE8" w:rsidRPr="00AC1F30" w:rsidRDefault="00491C43" w:rsidP="004074AA">
            <w:pPr>
              <w:pStyle w:val="TableRow"/>
              <w:rPr>
                <w:b/>
              </w:rPr>
            </w:pPr>
            <w:r w:rsidRPr="00AC1F30">
              <w:t>String</w:t>
            </w:r>
          </w:p>
        </w:tc>
        <w:tc>
          <w:tcPr>
            <w:tcW w:w="900" w:type="dxa"/>
          </w:tcPr>
          <w:p w14:paraId="22E8899A" w14:textId="121C0770" w:rsidR="00597BE8" w:rsidRPr="00AC1F30" w:rsidRDefault="00491C43" w:rsidP="004074AA">
            <w:pPr>
              <w:pStyle w:val="TableRow"/>
              <w:rPr>
                <w:b/>
              </w:rPr>
            </w:pPr>
            <w:r w:rsidRPr="00AC1F30">
              <w:t>No</w:t>
            </w:r>
            <w:r w:rsidR="00F50DE4">
              <w:t>t</w:t>
            </w:r>
          </w:p>
        </w:tc>
        <w:tc>
          <w:tcPr>
            <w:tcW w:w="4680" w:type="dxa"/>
          </w:tcPr>
          <w:p w14:paraId="16AF7D48" w14:textId="77777777" w:rsidR="00597BE8" w:rsidRDefault="00F52469" w:rsidP="004074AA">
            <w:pPr>
              <w:pStyle w:val="TableRow"/>
            </w:pPr>
            <w:r>
              <w:t>The technical insert the tracker is reporting on.</w:t>
            </w:r>
            <w:r w:rsidR="00BD7D6B">
              <w:t xml:space="preserve">  </w:t>
            </w:r>
          </w:p>
          <w:p w14:paraId="4DF392CA" w14:textId="639382DC" w:rsidR="00AE4A0C" w:rsidRPr="00AE4A0C" w:rsidRDefault="00AE4A0C" w:rsidP="004074AA">
            <w:pPr>
              <w:pStyle w:val="TableRow"/>
            </w:pPr>
            <w:r>
              <w:t>TI</w:t>
            </w:r>
            <w:r w:rsidR="007079B9">
              <w:t>--</w:t>
            </w:r>
          </w:p>
        </w:tc>
      </w:tr>
      <w:tr w:rsidR="006B1473" w:rsidRPr="00C43C4E" w14:paraId="0CB34BED" w14:textId="77777777" w:rsidTr="00597BE8">
        <w:trPr>
          <w:cantSplit/>
        </w:trPr>
        <w:tc>
          <w:tcPr>
            <w:tcW w:w="1777" w:type="dxa"/>
          </w:tcPr>
          <w:p w14:paraId="56AEB260" w14:textId="77777777" w:rsidR="006B1473" w:rsidRPr="00AC1F30" w:rsidRDefault="006B1473" w:rsidP="004074AA">
            <w:pPr>
              <w:pStyle w:val="TableRow"/>
              <w:rPr>
                <w:b/>
              </w:rPr>
            </w:pPr>
            <w:r w:rsidRPr="00AC1F30">
              <w:t>Funded</w:t>
            </w:r>
            <w:r w:rsidR="00F52469">
              <w:t xml:space="preserve"> Flag</w:t>
            </w:r>
          </w:p>
        </w:tc>
        <w:tc>
          <w:tcPr>
            <w:tcW w:w="1620" w:type="dxa"/>
          </w:tcPr>
          <w:p w14:paraId="06FDFAF3" w14:textId="77777777" w:rsidR="006B1473" w:rsidRPr="00AC1F30" w:rsidRDefault="00491C43" w:rsidP="004074AA">
            <w:pPr>
              <w:pStyle w:val="TableRow"/>
              <w:rPr>
                <w:b/>
              </w:rPr>
            </w:pPr>
            <w:r w:rsidRPr="00AC1F30">
              <w:t>B</w:t>
            </w:r>
            <w:r w:rsidR="006B1473" w:rsidRPr="00AC1F30">
              <w:t>oolean</w:t>
            </w:r>
          </w:p>
        </w:tc>
        <w:tc>
          <w:tcPr>
            <w:tcW w:w="900" w:type="dxa"/>
          </w:tcPr>
          <w:p w14:paraId="5890E93C" w14:textId="77777777" w:rsidR="006B1473" w:rsidRPr="00AC1F30" w:rsidRDefault="006B1473" w:rsidP="004074AA">
            <w:pPr>
              <w:pStyle w:val="TableRow"/>
            </w:pPr>
          </w:p>
        </w:tc>
        <w:tc>
          <w:tcPr>
            <w:tcW w:w="4680" w:type="dxa"/>
          </w:tcPr>
          <w:p w14:paraId="78D59F79" w14:textId="77777777" w:rsidR="006B1473" w:rsidRDefault="00F52469" w:rsidP="004074AA">
            <w:pPr>
              <w:pStyle w:val="TableRow"/>
            </w:pPr>
            <w:r>
              <w:t>Flag indicating whether the program is funded.</w:t>
            </w:r>
            <w:r w:rsidR="00BD7D6B">
              <w:t xml:space="preserve">  </w:t>
            </w:r>
          </w:p>
          <w:p w14:paraId="4A507C09" w14:textId="685875C1" w:rsidR="001E5214" w:rsidRPr="00AC1F30" w:rsidRDefault="001E5214" w:rsidP="004074AA">
            <w:pPr>
              <w:pStyle w:val="TableRow"/>
              <w:rPr>
                <w:b/>
              </w:rPr>
            </w:pPr>
            <w:r>
              <w:t>Yes No ‘blanks’</w:t>
            </w:r>
          </w:p>
        </w:tc>
      </w:tr>
      <w:tr w:rsidR="006B1473" w:rsidRPr="00C43C4E" w14:paraId="1EFF82CD" w14:textId="77777777" w:rsidTr="00597BE8">
        <w:trPr>
          <w:cantSplit/>
        </w:trPr>
        <w:tc>
          <w:tcPr>
            <w:tcW w:w="1777" w:type="dxa"/>
          </w:tcPr>
          <w:p w14:paraId="557470BA" w14:textId="77777777" w:rsidR="006B1473" w:rsidRPr="00AC1F30" w:rsidRDefault="006B1473" w:rsidP="004074AA">
            <w:pPr>
              <w:pStyle w:val="TableRow"/>
              <w:rPr>
                <w:b/>
              </w:rPr>
            </w:pPr>
            <w:r w:rsidRPr="00AC1F30">
              <w:t>FEA</w:t>
            </w:r>
            <w:r w:rsidR="00F52469">
              <w:t xml:space="preserve"> Flag</w:t>
            </w:r>
          </w:p>
        </w:tc>
        <w:tc>
          <w:tcPr>
            <w:tcW w:w="1620" w:type="dxa"/>
          </w:tcPr>
          <w:p w14:paraId="6F158129" w14:textId="77777777" w:rsidR="006B1473" w:rsidRPr="00AC1F30" w:rsidRDefault="00491C43" w:rsidP="004074AA">
            <w:pPr>
              <w:pStyle w:val="TableRow"/>
              <w:rPr>
                <w:b/>
              </w:rPr>
            </w:pPr>
            <w:r w:rsidRPr="00AC1F30">
              <w:t>String</w:t>
            </w:r>
          </w:p>
        </w:tc>
        <w:tc>
          <w:tcPr>
            <w:tcW w:w="900" w:type="dxa"/>
          </w:tcPr>
          <w:p w14:paraId="2708E9D2" w14:textId="77777777" w:rsidR="006B1473" w:rsidRPr="00AC1F30" w:rsidRDefault="006B1473" w:rsidP="004074AA">
            <w:pPr>
              <w:pStyle w:val="TableRow"/>
            </w:pPr>
          </w:p>
        </w:tc>
        <w:tc>
          <w:tcPr>
            <w:tcW w:w="4680" w:type="dxa"/>
          </w:tcPr>
          <w:p w14:paraId="1BFEF4BC" w14:textId="77777777" w:rsidR="006B1473" w:rsidRPr="00AC1F30" w:rsidRDefault="00F52469" w:rsidP="004074AA">
            <w:pPr>
              <w:pStyle w:val="TableRow"/>
              <w:rPr>
                <w:b/>
              </w:rPr>
            </w:pPr>
            <w:r>
              <w:t>Flag indicating whether the work is being done under a Financial Exposure Authorization (FEA).</w:t>
            </w:r>
            <w:r w:rsidR="00BD7D6B">
              <w:t xml:space="preserve">  </w:t>
            </w:r>
          </w:p>
        </w:tc>
      </w:tr>
      <w:tr w:rsidR="006B1473" w:rsidRPr="00C43C4E" w14:paraId="5E10F586" w14:textId="77777777" w:rsidTr="00597BE8">
        <w:trPr>
          <w:cantSplit/>
        </w:trPr>
        <w:tc>
          <w:tcPr>
            <w:tcW w:w="1777" w:type="dxa"/>
          </w:tcPr>
          <w:p w14:paraId="4B49B648" w14:textId="77777777" w:rsidR="006B1473" w:rsidRPr="00AC1F30" w:rsidRDefault="006B1473" w:rsidP="004074AA">
            <w:pPr>
              <w:pStyle w:val="TableRow"/>
              <w:rPr>
                <w:b/>
              </w:rPr>
            </w:pPr>
            <w:r w:rsidRPr="00AC1F30">
              <w:t>On Dock/Need Date</w:t>
            </w:r>
          </w:p>
        </w:tc>
        <w:tc>
          <w:tcPr>
            <w:tcW w:w="1620" w:type="dxa"/>
          </w:tcPr>
          <w:p w14:paraId="65E2D0C1" w14:textId="77777777" w:rsidR="006B1473" w:rsidRPr="00AC1F30" w:rsidRDefault="00491C43" w:rsidP="004074AA">
            <w:pPr>
              <w:pStyle w:val="TableRow"/>
              <w:rPr>
                <w:b/>
              </w:rPr>
            </w:pPr>
            <w:r w:rsidRPr="00AC1F30">
              <w:t>Date</w:t>
            </w:r>
          </w:p>
        </w:tc>
        <w:tc>
          <w:tcPr>
            <w:tcW w:w="900" w:type="dxa"/>
          </w:tcPr>
          <w:p w14:paraId="496F6BD5" w14:textId="77777777" w:rsidR="006B1473" w:rsidRPr="00AC1F30" w:rsidRDefault="006B1473" w:rsidP="004074AA">
            <w:pPr>
              <w:pStyle w:val="TableRow"/>
            </w:pPr>
          </w:p>
        </w:tc>
        <w:tc>
          <w:tcPr>
            <w:tcW w:w="4680" w:type="dxa"/>
          </w:tcPr>
          <w:p w14:paraId="39A5A36B" w14:textId="77777777" w:rsidR="006B1473" w:rsidRDefault="00F52469" w:rsidP="004074AA">
            <w:pPr>
              <w:pStyle w:val="TableRow"/>
            </w:pPr>
            <w:r>
              <w:t xml:space="preserve">The date the item(s) is to be </w:t>
            </w:r>
            <w:r w:rsidR="00531896">
              <w:t>delivered</w:t>
            </w:r>
            <w:r>
              <w:t xml:space="preserve"> to the customer.</w:t>
            </w:r>
            <w:r w:rsidR="00BD7D6B">
              <w:t xml:space="preserve">  </w:t>
            </w:r>
          </w:p>
          <w:p w14:paraId="52889D8C" w14:textId="186A20A6" w:rsidR="001E5214" w:rsidRPr="00AC1F30" w:rsidRDefault="001E5214" w:rsidP="004074AA">
            <w:pPr>
              <w:pStyle w:val="TableRow"/>
              <w:rPr>
                <w:b/>
              </w:rPr>
            </w:pPr>
            <w:r>
              <w:t>Both dates and strings (?, Delivered, TBD, ‘blanks’)</w:t>
            </w:r>
          </w:p>
        </w:tc>
      </w:tr>
      <w:tr w:rsidR="006B1473" w:rsidRPr="00C43C4E" w14:paraId="6779C3F7" w14:textId="77777777" w:rsidTr="00597BE8">
        <w:trPr>
          <w:cantSplit/>
        </w:trPr>
        <w:tc>
          <w:tcPr>
            <w:tcW w:w="1777" w:type="dxa"/>
          </w:tcPr>
          <w:p w14:paraId="4BA80493" w14:textId="77777777" w:rsidR="006B1473" w:rsidRPr="00AC1F30" w:rsidRDefault="00491C43" w:rsidP="004074AA">
            <w:pPr>
              <w:pStyle w:val="TableRow"/>
              <w:rPr>
                <w:b/>
              </w:rPr>
            </w:pPr>
            <w:r w:rsidRPr="00AC1F30">
              <w:t>PCD Lead Time</w:t>
            </w:r>
          </w:p>
        </w:tc>
        <w:tc>
          <w:tcPr>
            <w:tcW w:w="1620" w:type="dxa"/>
          </w:tcPr>
          <w:p w14:paraId="07C44EA7" w14:textId="77777777" w:rsidR="006B1473" w:rsidRPr="00AC1F30" w:rsidRDefault="00491C43" w:rsidP="004074AA">
            <w:pPr>
              <w:pStyle w:val="TableRow"/>
              <w:rPr>
                <w:b/>
              </w:rPr>
            </w:pPr>
            <w:r w:rsidRPr="00AC1F30">
              <w:t>Integer</w:t>
            </w:r>
          </w:p>
        </w:tc>
        <w:tc>
          <w:tcPr>
            <w:tcW w:w="900" w:type="dxa"/>
          </w:tcPr>
          <w:p w14:paraId="110A0894" w14:textId="77777777" w:rsidR="006B1473" w:rsidRPr="00AC1F30" w:rsidRDefault="006B1473" w:rsidP="004074AA">
            <w:pPr>
              <w:pStyle w:val="TableRow"/>
            </w:pPr>
          </w:p>
        </w:tc>
        <w:tc>
          <w:tcPr>
            <w:tcW w:w="4680" w:type="dxa"/>
          </w:tcPr>
          <w:p w14:paraId="48F7DA2D" w14:textId="77777777" w:rsidR="006B1473" w:rsidRPr="00BD7D6B" w:rsidRDefault="00BD7D6B" w:rsidP="004074AA">
            <w:pPr>
              <w:pStyle w:val="TableRow"/>
            </w:pPr>
            <w:r w:rsidRPr="00BD7D6B">
              <w:t>The n</w:t>
            </w:r>
            <w:r>
              <w:t>u</w:t>
            </w:r>
            <w:r w:rsidRPr="00BD7D6B">
              <w:t xml:space="preserve">mber of </w:t>
            </w:r>
            <w:r>
              <w:t>days before the ‘</w:t>
            </w:r>
            <w:r w:rsidRPr="00AC1F30">
              <w:t>On Dock/Need Date</w:t>
            </w:r>
            <w:r>
              <w:t xml:space="preserve">’ the PCD should be completed.  </w:t>
            </w:r>
          </w:p>
        </w:tc>
      </w:tr>
      <w:tr w:rsidR="009C542D" w:rsidRPr="00C43C4E" w14:paraId="3D0FB235" w14:textId="77777777" w:rsidTr="00597BE8">
        <w:trPr>
          <w:cantSplit/>
        </w:trPr>
        <w:tc>
          <w:tcPr>
            <w:tcW w:w="1777" w:type="dxa"/>
          </w:tcPr>
          <w:p w14:paraId="455FCFD8" w14:textId="77777777" w:rsidR="009C542D" w:rsidRPr="00AC1F30" w:rsidRDefault="009C542D" w:rsidP="004074AA">
            <w:pPr>
              <w:pStyle w:val="TableRow"/>
              <w:rPr>
                <w:b/>
              </w:rPr>
            </w:pPr>
            <w:r>
              <w:t>Internal RDD Lead Time</w:t>
            </w:r>
          </w:p>
        </w:tc>
        <w:tc>
          <w:tcPr>
            <w:tcW w:w="1620" w:type="dxa"/>
          </w:tcPr>
          <w:p w14:paraId="07B567A4" w14:textId="77777777" w:rsidR="009C542D" w:rsidRPr="00AC1F30" w:rsidRDefault="009C542D" w:rsidP="004074AA">
            <w:pPr>
              <w:pStyle w:val="TableRow"/>
              <w:rPr>
                <w:b/>
              </w:rPr>
            </w:pPr>
            <w:r>
              <w:t>Integer</w:t>
            </w:r>
          </w:p>
        </w:tc>
        <w:tc>
          <w:tcPr>
            <w:tcW w:w="900" w:type="dxa"/>
          </w:tcPr>
          <w:p w14:paraId="5555ADB5" w14:textId="77777777" w:rsidR="009C542D" w:rsidRPr="00AC1F30" w:rsidRDefault="009C542D" w:rsidP="004074AA">
            <w:pPr>
              <w:pStyle w:val="TableRow"/>
            </w:pPr>
          </w:p>
        </w:tc>
        <w:tc>
          <w:tcPr>
            <w:tcW w:w="4680" w:type="dxa"/>
          </w:tcPr>
          <w:p w14:paraId="52F5DC42" w14:textId="77777777" w:rsidR="009C542D" w:rsidRPr="00BD7D6B" w:rsidRDefault="00BD7D6B" w:rsidP="004074AA">
            <w:pPr>
              <w:pStyle w:val="TableRow"/>
            </w:pPr>
            <w:r w:rsidRPr="00BD7D6B">
              <w:t>The n</w:t>
            </w:r>
            <w:r>
              <w:t>u</w:t>
            </w:r>
            <w:r w:rsidRPr="00BD7D6B">
              <w:t xml:space="preserve">mber of </w:t>
            </w:r>
            <w:r>
              <w:t>days before the ‘</w:t>
            </w:r>
            <w:r w:rsidRPr="00AC1F30">
              <w:t>On Dock/Need Date</w:t>
            </w:r>
            <w:r>
              <w:t>’ the item should be completed</w:t>
            </w:r>
            <w:r w:rsidR="00531896">
              <w:t xml:space="preserve"> </w:t>
            </w:r>
            <w:r w:rsidR="0050425B">
              <w:t>by</w:t>
            </w:r>
            <w:r w:rsidR="00531896">
              <w:t xml:space="preserve"> the production organization</w:t>
            </w:r>
            <w:r>
              <w:t xml:space="preserve">.  </w:t>
            </w:r>
          </w:p>
        </w:tc>
      </w:tr>
      <w:tr w:rsidR="009C542D" w:rsidRPr="00C43C4E" w14:paraId="0F5CED18" w14:textId="77777777" w:rsidTr="00597BE8">
        <w:trPr>
          <w:cantSplit/>
        </w:trPr>
        <w:tc>
          <w:tcPr>
            <w:tcW w:w="1777" w:type="dxa"/>
          </w:tcPr>
          <w:p w14:paraId="1E347A1E" w14:textId="77777777" w:rsidR="009C542D" w:rsidRPr="00AC1F30" w:rsidRDefault="009C542D" w:rsidP="004074AA">
            <w:pPr>
              <w:pStyle w:val="TableRow"/>
              <w:rPr>
                <w:b/>
              </w:rPr>
            </w:pPr>
            <w:r>
              <w:t>Internal RDD</w:t>
            </w:r>
          </w:p>
        </w:tc>
        <w:tc>
          <w:tcPr>
            <w:tcW w:w="1620" w:type="dxa"/>
          </w:tcPr>
          <w:p w14:paraId="5E3D82B9" w14:textId="77777777" w:rsidR="009C542D" w:rsidRPr="00AC1F30" w:rsidRDefault="009C542D" w:rsidP="004074AA">
            <w:pPr>
              <w:pStyle w:val="TableRow"/>
              <w:rPr>
                <w:b/>
              </w:rPr>
            </w:pPr>
            <w:r>
              <w:t>Date</w:t>
            </w:r>
          </w:p>
        </w:tc>
        <w:tc>
          <w:tcPr>
            <w:tcW w:w="900" w:type="dxa"/>
          </w:tcPr>
          <w:p w14:paraId="78CCEB64" w14:textId="77777777" w:rsidR="009C542D" w:rsidRPr="00AC1F30" w:rsidRDefault="009C542D" w:rsidP="004074AA">
            <w:pPr>
              <w:pStyle w:val="TableRow"/>
            </w:pPr>
          </w:p>
        </w:tc>
        <w:tc>
          <w:tcPr>
            <w:tcW w:w="4680" w:type="dxa"/>
          </w:tcPr>
          <w:p w14:paraId="686F42A7" w14:textId="77777777" w:rsidR="009C542D" w:rsidRPr="00BD7D6B" w:rsidRDefault="0050425B" w:rsidP="004074AA">
            <w:pPr>
              <w:pStyle w:val="TableRow"/>
            </w:pPr>
            <w:r>
              <w:t>The date the item</w:t>
            </w:r>
            <w:r w:rsidR="00574E25">
              <w:t>(s)</w:t>
            </w:r>
            <w:r>
              <w:t xml:space="preserve"> should be complete by the production organization. </w:t>
            </w:r>
            <w:r w:rsidRPr="0050425B">
              <w:t xml:space="preserve"> </w:t>
            </w:r>
          </w:p>
        </w:tc>
      </w:tr>
      <w:tr w:rsidR="006B1473" w:rsidRPr="00C43C4E" w14:paraId="5E7CF20B" w14:textId="77777777" w:rsidTr="00597BE8">
        <w:trPr>
          <w:cantSplit/>
        </w:trPr>
        <w:tc>
          <w:tcPr>
            <w:tcW w:w="1777" w:type="dxa"/>
          </w:tcPr>
          <w:p w14:paraId="7B005ED3" w14:textId="77777777" w:rsidR="006B1473" w:rsidRPr="00AC1F30" w:rsidRDefault="00491C43" w:rsidP="004074AA">
            <w:pPr>
              <w:pStyle w:val="TableRow"/>
              <w:rPr>
                <w:b/>
              </w:rPr>
            </w:pPr>
            <w:r w:rsidRPr="00AC1F30">
              <w:t>Delivery Lead Time</w:t>
            </w:r>
          </w:p>
        </w:tc>
        <w:tc>
          <w:tcPr>
            <w:tcW w:w="1620" w:type="dxa"/>
          </w:tcPr>
          <w:p w14:paraId="5842ABD4" w14:textId="77777777" w:rsidR="006B1473" w:rsidRPr="00AC1F30" w:rsidRDefault="00491C43" w:rsidP="004074AA">
            <w:pPr>
              <w:pStyle w:val="TableRow"/>
              <w:rPr>
                <w:b/>
              </w:rPr>
            </w:pPr>
            <w:r w:rsidRPr="00AC1F30">
              <w:t>Integer</w:t>
            </w:r>
          </w:p>
        </w:tc>
        <w:tc>
          <w:tcPr>
            <w:tcW w:w="900" w:type="dxa"/>
          </w:tcPr>
          <w:p w14:paraId="10C6C281" w14:textId="77777777" w:rsidR="006B1473" w:rsidRPr="00AC1F30" w:rsidRDefault="006B1473" w:rsidP="004074AA">
            <w:pPr>
              <w:pStyle w:val="TableRow"/>
            </w:pPr>
          </w:p>
        </w:tc>
        <w:tc>
          <w:tcPr>
            <w:tcW w:w="4680" w:type="dxa"/>
          </w:tcPr>
          <w:p w14:paraId="34208437" w14:textId="77777777" w:rsidR="006B1473" w:rsidRPr="00BD7D6B" w:rsidRDefault="0050425B" w:rsidP="004074AA">
            <w:pPr>
              <w:pStyle w:val="TableRow"/>
            </w:pPr>
            <w:r w:rsidRPr="00BD7D6B">
              <w:t>The n</w:t>
            </w:r>
            <w:r>
              <w:t>u</w:t>
            </w:r>
            <w:r w:rsidRPr="00BD7D6B">
              <w:t xml:space="preserve">mber of </w:t>
            </w:r>
            <w:r>
              <w:t>days before the ‘</w:t>
            </w:r>
            <w:r w:rsidRPr="00AC1F30">
              <w:t>On Dock/Need Date</w:t>
            </w:r>
            <w:r>
              <w:t>’ the item</w:t>
            </w:r>
            <w:r w:rsidR="00574E25">
              <w:t>(s)</w:t>
            </w:r>
            <w:r>
              <w:t xml:space="preserve"> should be delivered to the customer.  </w:t>
            </w:r>
          </w:p>
        </w:tc>
      </w:tr>
      <w:tr w:rsidR="006B1473" w:rsidRPr="00C43C4E" w14:paraId="2B66A07F" w14:textId="77777777" w:rsidTr="00597BE8">
        <w:trPr>
          <w:cantSplit/>
        </w:trPr>
        <w:tc>
          <w:tcPr>
            <w:tcW w:w="1777" w:type="dxa"/>
          </w:tcPr>
          <w:p w14:paraId="7A5E7572" w14:textId="77777777" w:rsidR="006B1473" w:rsidRPr="00AC1F30" w:rsidRDefault="00491C43" w:rsidP="004074AA">
            <w:pPr>
              <w:pStyle w:val="TableRow"/>
              <w:rPr>
                <w:b/>
              </w:rPr>
            </w:pPr>
            <w:r w:rsidRPr="00AC1F30">
              <w:t>Delivery Required</w:t>
            </w:r>
          </w:p>
        </w:tc>
        <w:tc>
          <w:tcPr>
            <w:tcW w:w="1620" w:type="dxa"/>
          </w:tcPr>
          <w:p w14:paraId="14CC945F" w14:textId="77777777" w:rsidR="006B1473" w:rsidRPr="00AC1F30" w:rsidRDefault="00491C43" w:rsidP="004074AA">
            <w:pPr>
              <w:pStyle w:val="TableRow"/>
              <w:rPr>
                <w:b/>
              </w:rPr>
            </w:pPr>
            <w:r w:rsidRPr="00AC1F30">
              <w:t>Date</w:t>
            </w:r>
          </w:p>
        </w:tc>
        <w:tc>
          <w:tcPr>
            <w:tcW w:w="900" w:type="dxa"/>
          </w:tcPr>
          <w:p w14:paraId="0764C107" w14:textId="77777777" w:rsidR="006B1473" w:rsidRPr="00AC1F30" w:rsidRDefault="006B1473" w:rsidP="004074AA">
            <w:pPr>
              <w:pStyle w:val="TableRow"/>
            </w:pPr>
          </w:p>
        </w:tc>
        <w:tc>
          <w:tcPr>
            <w:tcW w:w="4680" w:type="dxa"/>
          </w:tcPr>
          <w:p w14:paraId="3F4DEC14" w14:textId="77777777" w:rsidR="006B1473" w:rsidRPr="00AC1F30" w:rsidRDefault="00F52469" w:rsidP="004074AA">
            <w:pPr>
              <w:pStyle w:val="TableRow"/>
              <w:rPr>
                <w:b/>
              </w:rPr>
            </w:pPr>
            <w:r>
              <w:t xml:space="preserve">The date the item(s) is to be </w:t>
            </w:r>
            <w:r w:rsidR="00531896">
              <w:t>delivered</w:t>
            </w:r>
            <w:r>
              <w:t xml:space="preserve"> to the customer.</w:t>
            </w:r>
            <w:r w:rsidR="00BD7D6B">
              <w:t xml:space="preserve">  </w:t>
            </w:r>
          </w:p>
        </w:tc>
      </w:tr>
      <w:tr w:rsidR="006B1473" w:rsidRPr="00C43C4E" w14:paraId="10E58CDC" w14:textId="77777777" w:rsidTr="00597BE8">
        <w:trPr>
          <w:cantSplit/>
        </w:trPr>
        <w:tc>
          <w:tcPr>
            <w:tcW w:w="1777" w:type="dxa"/>
          </w:tcPr>
          <w:p w14:paraId="1B27EAD3" w14:textId="77777777" w:rsidR="006B1473" w:rsidRPr="00AC1F30" w:rsidRDefault="00491C43" w:rsidP="004074AA">
            <w:pPr>
              <w:pStyle w:val="TableRow"/>
              <w:rPr>
                <w:b/>
              </w:rPr>
            </w:pPr>
            <w:r w:rsidRPr="00AC1F30">
              <w:t>Delivery Status</w:t>
            </w:r>
          </w:p>
        </w:tc>
        <w:tc>
          <w:tcPr>
            <w:tcW w:w="1620" w:type="dxa"/>
          </w:tcPr>
          <w:p w14:paraId="65686D74" w14:textId="77777777" w:rsidR="006B1473" w:rsidRPr="00AC1F30" w:rsidRDefault="00491C43" w:rsidP="004074AA">
            <w:pPr>
              <w:pStyle w:val="TableRow"/>
              <w:rPr>
                <w:b/>
              </w:rPr>
            </w:pPr>
            <w:r w:rsidRPr="00AC1F30">
              <w:t>String</w:t>
            </w:r>
          </w:p>
        </w:tc>
        <w:tc>
          <w:tcPr>
            <w:tcW w:w="900" w:type="dxa"/>
          </w:tcPr>
          <w:p w14:paraId="723BDBF2" w14:textId="77777777" w:rsidR="006B1473" w:rsidRPr="00AC1F30" w:rsidRDefault="006B1473" w:rsidP="004074AA">
            <w:pPr>
              <w:pStyle w:val="TableRow"/>
            </w:pPr>
          </w:p>
        </w:tc>
        <w:tc>
          <w:tcPr>
            <w:tcW w:w="4680" w:type="dxa"/>
          </w:tcPr>
          <w:p w14:paraId="7D71C6D3" w14:textId="77777777" w:rsidR="006B1473" w:rsidRPr="00AC1F30" w:rsidRDefault="00574E25" w:rsidP="004074AA">
            <w:pPr>
              <w:pStyle w:val="TableRow"/>
            </w:pPr>
            <w:r>
              <w:t xml:space="preserve">The delivery status of the items to the client.  (‘’, Delivered, Lost, Shipped)  </w:t>
            </w:r>
          </w:p>
        </w:tc>
      </w:tr>
      <w:tr w:rsidR="006B1473" w:rsidRPr="00C43C4E" w14:paraId="73CDE6FD" w14:textId="77777777" w:rsidTr="00597BE8">
        <w:trPr>
          <w:cantSplit/>
        </w:trPr>
        <w:tc>
          <w:tcPr>
            <w:tcW w:w="1777" w:type="dxa"/>
          </w:tcPr>
          <w:p w14:paraId="51597F4E" w14:textId="77777777" w:rsidR="006B1473" w:rsidRPr="00AC1F30" w:rsidRDefault="00491C43" w:rsidP="004074AA">
            <w:pPr>
              <w:pStyle w:val="TableRow"/>
              <w:rPr>
                <w:b/>
              </w:rPr>
            </w:pPr>
            <w:r w:rsidRPr="00AC1F30">
              <w:t>MAN PR</w:t>
            </w:r>
          </w:p>
        </w:tc>
        <w:tc>
          <w:tcPr>
            <w:tcW w:w="1620" w:type="dxa"/>
          </w:tcPr>
          <w:p w14:paraId="7175B3B1" w14:textId="77777777" w:rsidR="006B1473" w:rsidRPr="00AC1F30" w:rsidRDefault="00491C43" w:rsidP="004074AA">
            <w:pPr>
              <w:pStyle w:val="TableRow"/>
              <w:rPr>
                <w:b/>
              </w:rPr>
            </w:pPr>
            <w:r w:rsidRPr="00AC1F30">
              <w:t>Boolean</w:t>
            </w:r>
          </w:p>
        </w:tc>
        <w:tc>
          <w:tcPr>
            <w:tcW w:w="900" w:type="dxa"/>
          </w:tcPr>
          <w:p w14:paraId="4B7B7DC5" w14:textId="77777777" w:rsidR="006B1473" w:rsidRPr="00AC1F30" w:rsidRDefault="006B1473" w:rsidP="004074AA">
            <w:pPr>
              <w:pStyle w:val="TableRow"/>
            </w:pPr>
          </w:p>
        </w:tc>
        <w:tc>
          <w:tcPr>
            <w:tcW w:w="4680" w:type="dxa"/>
          </w:tcPr>
          <w:p w14:paraId="5B94BAC4" w14:textId="77777777" w:rsidR="006B1473" w:rsidRPr="00AC1F30" w:rsidRDefault="00574E25" w:rsidP="004074AA">
            <w:pPr>
              <w:pStyle w:val="TableRow"/>
            </w:pPr>
            <w:r>
              <w:t xml:space="preserve">Manassas purchase requisition </w:t>
            </w:r>
            <w:r w:rsidR="00351CCA">
              <w:t xml:space="preserve">flag </w:t>
            </w:r>
            <w:r>
              <w:t xml:space="preserve"> </w:t>
            </w:r>
          </w:p>
        </w:tc>
      </w:tr>
      <w:tr w:rsidR="006B1473" w:rsidRPr="00C43C4E" w14:paraId="00C2CE7F" w14:textId="77777777" w:rsidTr="00597BE8">
        <w:trPr>
          <w:cantSplit/>
        </w:trPr>
        <w:tc>
          <w:tcPr>
            <w:tcW w:w="1777" w:type="dxa"/>
          </w:tcPr>
          <w:p w14:paraId="3D23666E" w14:textId="77777777" w:rsidR="006B1473" w:rsidRPr="00AC1F30" w:rsidRDefault="00491C43" w:rsidP="004074AA">
            <w:pPr>
              <w:pStyle w:val="TableRow"/>
              <w:rPr>
                <w:b/>
              </w:rPr>
            </w:pPr>
            <w:r w:rsidRPr="00AC1F30">
              <w:t>MAN DEL O/L</w:t>
            </w:r>
          </w:p>
        </w:tc>
        <w:tc>
          <w:tcPr>
            <w:tcW w:w="1620" w:type="dxa"/>
          </w:tcPr>
          <w:p w14:paraId="121D60CE" w14:textId="77777777" w:rsidR="006B1473" w:rsidRPr="00AC1F30" w:rsidRDefault="00491C43" w:rsidP="004074AA">
            <w:pPr>
              <w:pStyle w:val="TableRow"/>
              <w:rPr>
                <w:b/>
              </w:rPr>
            </w:pPr>
            <w:r w:rsidRPr="00AC1F30">
              <w:t>Date</w:t>
            </w:r>
          </w:p>
        </w:tc>
        <w:tc>
          <w:tcPr>
            <w:tcW w:w="900" w:type="dxa"/>
          </w:tcPr>
          <w:p w14:paraId="0C178652" w14:textId="77777777" w:rsidR="006B1473" w:rsidRPr="00AC1F30" w:rsidRDefault="006B1473" w:rsidP="004074AA">
            <w:pPr>
              <w:pStyle w:val="TableRow"/>
            </w:pPr>
          </w:p>
        </w:tc>
        <w:tc>
          <w:tcPr>
            <w:tcW w:w="4680" w:type="dxa"/>
          </w:tcPr>
          <w:p w14:paraId="33A5C1A5" w14:textId="77777777" w:rsidR="006B1473" w:rsidRDefault="00574E25" w:rsidP="004074AA">
            <w:pPr>
              <w:pStyle w:val="TableRow"/>
            </w:pPr>
            <w:r>
              <w:t xml:space="preserve">Manassas delivery </w:t>
            </w:r>
            <w:r w:rsidR="00351CCA">
              <w:t>date outlook</w:t>
            </w:r>
            <w:r w:rsidR="003134BB">
              <w:t>.</w:t>
            </w:r>
            <w:r w:rsidR="00351CCA">
              <w:t xml:space="preserve">  </w:t>
            </w:r>
          </w:p>
          <w:p w14:paraId="7D88B633" w14:textId="202147ED" w:rsidR="00950787" w:rsidRPr="00AC1F30" w:rsidRDefault="00950787" w:rsidP="004074AA">
            <w:pPr>
              <w:pStyle w:val="TableRow"/>
            </w:pPr>
            <w:r>
              <w:t xml:space="preserve">Dates and strings (Delivered, Partial Delivered, ‘blanks’)  </w:t>
            </w:r>
          </w:p>
        </w:tc>
      </w:tr>
      <w:tr w:rsidR="00491C43" w:rsidRPr="00C43C4E" w14:paraId="3D91E1B5" w14:textId="77777777" w:rsidTr="00597BE8">
        <w:trPr>
          <w:cantSplit/>
        </w:trPr>
        <w:tc>
          <w:tcPr>
            <w:tcW w:w="1777" w:type="dxa"/>
          </w:tcPr>
          <w:p w14:paraId="4C789D4D" w14:textId="77777777" w:rsidR="00491C43" w:rsidRPr="00AC1F30" w:rsidRDefault="00491C43" w:rsidP="004074AA">
            <w:pPr>
              <w:pStyle w:val="TableRow"/>
              <w:rPr>
                <w:b/>
              </w:rPr>
            </w:pPr>
            <w:r w:rsidRPr="00AC1F30">
              <w:t>CLW PR</w:t>
            </w:r>
          </w:p>
        </w:tc>
        <w:tc>
          <w:tcPr>
            <w:tcW w:w="1620" w:type="dxa"/>
          </w:tcPr>
          <w:p w14:paraId="4A377188" w14:textId="77777777" w:rsidR="00491C43" w:rsidRPr="00AC1F30" w:rsidRDefault="00491C43" w:rsidP="004074AA">
            <w:pPr>
              <w:pStyle w:val="TableRow"/>
              <w:rPr>
                <w:b/>
              </w:rPr>
            </w:pPr>
            <w:r w:rsidRPr="00AC1F30">
              <w:t>Boolean</w:t>
            </w:r>
          </w:p>
        </w:tc>
        <w:tc>
          <w:tcPr>
            <w:tcW w:w="900" w:type="dxa"/>
          </w:tcPr>
          <w:p w14:paraId="4C0B5C8D" w14:textId="77777777" w:rsidR="00491C43" w:rsidRPr="00AC1F30" w:rsidRDefault="00491C43" w:rsidP="004074AA">
            <w:pPr>
              <w:pStyle w:val="TableRow"/>
            </w:pPr>
          </w:p>
        </w:tc>
        <w:tc>
          <w:tcPr>
            <w:tcW w:w="4680" w:type="dxa"/>
          </w:tcPr>
          <w:p w14:paraId="6AEA6782" w14:textId="77777777" w:rsidR="00491C43" w:rsidRPr="00AC1F30" w:rsidRDefault="00574E25" w:rsidP="004074AA">
            <w:pPr>
              <w:pStyle w:val="TableRow"/>
            </w:pPr>
            <w:r>
              <w:t xml:space="preserve">Clearwater purchase requisition </w:t>
            </w:r>
            <w:r w:rsidR="00351CCA">
              <w:t xml:space="preserve">flag </w:t>
            </w:r>
            <w:r>
              <w:t xml:space="preserve"> </w:t>
            </w:r>
          </w:p>
        </w:tc>
      </w:tr>
      <w:tr w:rsidR="00491C43" w:rsidRPr="00C43C4E" w14:paraId="3E4099BC" w14:textId="77777777" w:rsidTr="00597BE8">
        <w:trPr>
          <w:cantSplit/>
        </w:trPr>
        <w:tc>
          <w:tcPr>
            <w:tcW w:w="1777" w:type="dxa"/>
          </w:tcPr>
          <w:p w14:paraId="208CC3C8" w14:textId="77777777" w:rsidR="00491C43" w:rsidRPr="00AC1F30" w:rsidRDefault="00491C43" w:rsidP="004074AA">
            <w:pPr>
              <w:pStyle w:val="TableRow"/>
              <w:rPr>
                <w:b/>
              </w:rPr>
            </w:pPr>
            <w:r w:rsidRPr="00AC1F30">
              <w:t>CLW DEL O/L</w:t>
            </w:r>
          </w:p>
        </w:tc>
        <w:tc>
          <w:tcPr>
            <w:tcW w:w="1620" w:type="dxa"/>
          </w:tcPr>
          <w:p w14:paraId="533FA021" w14:textId="77777777" w:rsidR="00491C43" w:rsidRPr="00AC1F30" w:rsidRDefault="00491C43" w:rsidP="004074AA">
            <w:pPr>
              <w:pStyle w:val="TableRow"/>
              <w:rPr>
                <w:b/>
              </w:rPr>
            </w:pPr>
            <w:r w:rsidRPr="00AC1F30">
              <w:t>Date</w:t>
            </w:r>
          </w:p>
        </w:tc>
        <w:tc>
          <w:tcPr>
            <w:tcW w:w="900" w:type="dxa"/>
          </w:tcPr>
          <w:p w14:paraId="4AEEEEF9" w14:textId="77777777" w:rsidR="00491C43" w:rsidRPr="00AC1F30" w:rsidRDefault="00491C43" w:rsidP="004074AA">
            <w:pPr>
              <w:pStyle w:val="TableRow"/>
            </w:pPr>
          </w:p>
        </w:tc>
        <w:tc>
          <w:tcPr>
            <w:tcW w:w="4680" w:type="dxa"/>
          </w:tcPr>
          <w:p w14:paraId="48A13D5F" w14:textId="77777777" w:rsidR="009A0899" w:rsidRDefault="00351CCA" w:rsidP="004074AA">
            <w:pPr>
              <w:pStyle w:val="TableRow"/>
            </w:pPr>
            <w:r>
              <w:t>Clearwater delivery date outlook</w:t>
            </w:r>
            <w:r w:rsidR="009A0899">
              <w:t xml:space="preserve">.  </w:t>
            </w:r>
          </w:p>
          <w:p w14:paraId="4B52B041" w14:textId="6CBC481D" w:rsidR="00491C43" w:rsidRPr="00AC1F30" w:rsidRDefault="009A0899" w:rsidP="004074AA">
            <w:pPr>
              <w:pStyle w:val="TableRow"/>
            </w:pPr>
            <w:r>
              <w:t xml:space="preserve">Dates and strings (Delivered, Partial Delivered, ‘blanks’)  </w:t>
            </w:r>
          </w:p>
        </w:tc>
      </w:tr>
      <w:tr w:rsidR="00FF1527" w:rsidRPr="00C43C4E" w14:paraId="68E25091" w14:textId="77777777" w:rsidTr="00597BE8">
        <w:trPr>
          <w:cantSplit/>
        </w:trPr>
        <w:tc>
          <w:tcPr>
            <w:tcW w:w="1777" w:type="dxa"/>
          </w:tcPr>
          <w:p w14:paraId="4F569F42" w14:textId="77777777" w:rsidR="00FF1527" w:rsidRPr="00AC1F30" w:rsidRDefault="00FF1527" w:rsidP="004074AA">
            <w:pPr>
              <w:pStyle w:val="TableRow"/>
              <w:rPr>
                <w:b/>
              </w:rPr>
            </w:pPr>
            <w:r w:rsidRPr="00AC1F30">
              <w:t>Part Number</w:t>
            </w:r>
          </w:p>
        </w:tc>
        <w:tc>
          <w:tcPr>
            <w:tcW w:w="1620" w:type="dxa"/>
          </w:tcPr>
          <w:p w14:paraId="49287846" w14:textId="77777777" w:rsidR="00FF1527" w:rsidRPr="00AC1F30" w:rsidRDefault="00FF1527" w:rsidP="004074AA">
            <w:pPr>
              <w:pStyle w:val="TableRow"/>
              <w:rPr>
                <w:b/>
              </w:rPr>
            </w:pPr>
            <w:r w:rsidRPr="00AC1F30">
              <w:t>String</w:t>
            </w:r>
          </w:p>
        </w:tc>
        <w:tc>
          <w:tcPr>
            <w:tcW w:w="900" w:type="dxa"/>
          </w:tcPr>
          <w:p w14:paraId="309AF258" w14:textId="77777777" w:rsidR="00FF1527" w:rsidRPr="00AC1F30" w:rsidRDefault="00FF1527" w:rsidP="004074AA">
            <w:pPr>
              <w:pStyle w:val="TableRow"/>
            </w:pPr>
          </w:p>
        </w:tc>
        <w:tc>
          <w:tcPr>
            <w:tcW w:w="4680" w:type="dxa"/>
          </w:tcPr>
          <w:p w14:paraId="1D11B529" w14:textId="77777777" w:rsidR="00FF1527" w:rsidRDefault="00FF1527" w:rsidP="004074AA">
            <w:pPr>
              <w:pStyle w:val="TableRow"/>
            </w:pPr>
            <w:r w:rsidRPr="00AC1F30">
              <w:t>Part Number or BOM</w:t>
            </w:r>
            <w:r w:rsidR="00BD7D6B">
              <w:t xml:space="preserve">.  </w:t>
            </w:r>
          </w:p>
          <w:p w14:paraId="434FD670" w14:textId="2281591B" w:rsidR="00950787" w:rsidRPr="00AC1F30" w:rsidRDefault="00950787" w:rsidP="004074AA">
            <w:pPr>
              <w:pStyle w:val="TableRow"/>
              <w:rPr>
                <w:b/>
              </w:rPr>
            </w:pPr>
            <w:r>
              <w:t xml:space="preserve">Strings and ‘blanks’ with max length of 41.  </w:t>
            </w:r>
          </w:p>
        </w:tc>
      </w:tr>
      <w:tr w:rsidR="00491C43" w:rsidRPr="00C43C4E" w14:paraId="5B7ECAE9" w14:textId="77777777" w:rsidTr="00597BE8">
        <w:trPr>
          <w:cantSplit/>
        </w:trPr>
        <w:tc>
          <w:tcPr>
            <w:tcW w:w="1777" w:type="dxa"/>
          </w:tcPr>
          <w:p w14:paraId="4D39A843" w14:textId="77777777" w:rsidR="00491C43" w:rsidRPr="00AC1F30" w:rsidRDefault="00491C43" w:rsidP="004074AA">
            <w:pPr>
              <w:pStyle w:val="TableRow"/>
              <w:rPr>
                <w:b/>
              </w:rPr>
            </w:pPr>
            <w:r w:rsidRPr="00AC1F30">
              <w:t>Part</w:t>
            </w:r>
            <w:r w:rsidR="00C8473A">
              <w:t>s</w:t>
            </w:r>
            <w:r w:rsidRPr="00AC1F30">
              <w:t xml:space="preserve"> List Status</w:t>
            </w:r>
          </w:p>
        </w:tc>
        <w:tc>
          <w:tcPr>
            <w:tcW w:w="1620" w:type="dxa"/>
          </w:tcPr>
          <w:p w14:paraId="37F8E729" w14:textId="77777777" w:rsidR="00491C43" w:rsidRPr="00AC1F30" w:rsidRDefault="00491C43" w:rsidP="004074AA">
            <w:pPr>
              <w:pStyle w:val="TableRow"/>
              <w:rPr>
                <w:b/>
              </w:rPr>
            </w:pPr>
            <w:r w:rsidRPr="00AC1F30">
              <w:t>String</w:t>
            </w:r>
          </w:p>
        </w:tc>
        <w:tc>
          <w:tcPr>
            <w:tcW w:w="900" w:type="dxa"/>
          </w:tcPr>
          <w:p w14:paraId="62C8DB0C" w14:textId="77777777" w:rsidR="00491C43" w:rsidRPr="00AC1F30" w:rsidRDefault="00491C43" w:rsidP="004074AA">
            <w:pPr>
              <w:pStyle w:val="TableRow"/>
            </w:pPr>
          </w:p>
        </w:tc>
        <w:tc>
          <w:tcPr>
            <w:tcW w:w="4680" w:type="dxa"/>
          </w:tcPr>
          <w:p w14:paraId="57441CC0" w14:textId="77777777" w:rsidR="00491C43" w:rsidRDefault="00351CCA" w:rsidP="004074AA">
            <w:pPr>
              <w:pStyle w:val="TableRow"/>
            </w:pPr>
            <w:r>
              <w:t>The status of the par</w:t>
            </w:r>
            <w:r w:rsidR="00C8473A">
              <w:t xml:space="preserve">ts list preparation task.  </w:t>
            </w:r>
          </w:p>
          <w:p w14:paraId="4E883C51" w14:textId="219CDAC8" w:rsidR="00950787" w:rsidRPr="00AC1F30" w:rsidRDefault="00950787" w:rsidP="004074AA">
            <w:pPr>
              <w:pStyle w:val="TableRow"/>
            </w:pPr>
            <w:r>
              <w:t>(Released (with date sometimes), No, N/A, ‘blanks’)</w:t>
            </w:r>
          </w:p>
        </w:tc>
      </w:tr>
      <w:tr w:rsidR="00491C43" w:rsidRPr="00C43C4E" w14:paraId="768BF8E5" w14:textId="77777777" w:rsidTr="00597BE8">
        <w:trPr>
          <w:cantSplit/>
        </w:trPr>
        <w:tc>
          <w:tcPr>
            <w:tcW w:w="1777" w:type="dxa"/>
          </w:tcPr>
          <w:p w14:paraId="2A3B4488" w14:textId="77777777" w:rsidR="00491C43" w:rsidRPr="00AC1F30" w:rsidRDefault="00491C43" w:rsidP="004074AA">
            <w:pPr>
              <w:pStyle w:val="TableRow"/>
              <w:rPr>
                <w:b/>
              </w:rPr>
            </w:pPr>
            <w:r w:rsidRPr="00AC1F30">
              <w:lastRenderedPageBreak/>
              <w:t>Drawing Status</w:t>
            </w:r>
          </w:p>
        </w:tc>
        <w:tc>
          <w:tcPr>
            <w:tcW w:w="1620" w:type="dxa"/>
          </w:tcPr>
          <w:p w14:paraId="3EC0E0DC" w14:textId="77777777" w:rsidR="00491C43" w:rsidRPr="00AC1F30" w:rsidRDefault="00491C43" w:rsidP="004074AA">
            <w:pPr>
              <w:pStyle w:val="TableRow"/>
              <w:rPr>
                <w:b/>
              </w:rPr>
            </w:pPr>
            <w:r w:rsidRPr="00AC1F30">
              <w:t>String</w:t>
            </w:r>
          </w:p>
        </w:tc>
        <w:tc>
          <w:tcPr>
            <w:tcW w:w="900" w:type="dxa"/>
          </w:tcPr>
          <w:p w14:paraId="087F2E65" w14:textId="77777777" w:rsidR="00491C43" w:rsidRPr="00AC1F30" w:rsidRDefault="00491C43" w:rsidP="004074AA">
            <w:pPr>
              <w:pStyle w:val="TableRow"/>
            </w:pPr>
          </w:p>
        </w:tc>
        <w:tc>
          <w:tcPr>
            <w:tcW w:w="4680" w:type="dxa"/>
          </w:tcPr>
          <w:p w14:paraId="1981F18B" w14:textId="77777777" w:rsidR="00491C43" w:rsidRDefault="00C8473A" w:rsidP="004074AA">
            <w:pPr>
              <w:pStyle w:val="TableRow"/>
            </w:pPr>
            <w:r>
              <w:t xml:space="preserve">The status of the engineering drawings preparation task.  </w:t>
            </w:r>
          </w:p>
          <w:p w14:paraId="12237D56" w14:textId="36494340" w:rsidR="00950787" w:rsidRPr="00AC1F30" w:rsidRDefault="00950787" w:rsidP="004074AA">
            <w:pPr>
              <w:pStyle w:val="TableRow"/>
            </w:pPr>
            <w:r>
              <w:t>(Released (with date sometimes), WIP (with date sometimes), No, N/A, ‘blanks’)</w:t>
            </w:r>
          </w:p>
        </w:tc>
      </w:tr>
      <w:tr w:rsidR="00491C43" w:rsidRPr="00C43C4E" w14:paraId="290EA3D4" w14:textId="77777777" w:rsidTr="00597BE8">
        <w:trPr>
          <w:cantSplit/>
        </w:trPr>
        <w:tc>
          <w:tcPr>
            <w:tcW w:w="1777" w:type="dxa"/>
          </w:tcPr>
          <w:p w14:paraId="72D87348" w14:textId="77777777" w:rsidR="00491C43" w:rsidRPr="00AC1F30" w:rsidRDefault="00491C43" w:rsidP="004074AA">
            <w:pPr>
              <w:pStyle w:val="TableRow"/>
              <w:rPr>
                <w:b/>
              </w:rPr>
            </w:pPr>
            <w:r w:rsidRPr="00AC1F30">
              <w:t>M</w:t>
            </w:r>
            <w:r w:rsidR="00C8473A">
              <w:t>OD</w:t>
            </w:r>
          </w:p>
        </w:tc>
        <w:tc>
          <w:tcPr>
            <w:tcW w:w="1620" w:type="dxa"/>
          </w:tcPr>
          <w:p w14:paraId="74CB885D" w14:textId="77777777" w:rsidR="00491C43" w:rsidRPr="00AC1F30" w:rsidRDefault="00491C43" w:rsidP="004074AA">
            <w:pPr>
              <w:pStyle w:val="TableRow"/>
              <w:rPr>
                <w:b/>
              </w:rPr>
            </w:pPr>
            <w:r w:rsidRPr="00AC1F30">
              <w:t>String</w:t>
            </w:r>
          </w:p>
        </w:tc>
        <w:tc>
          <w:tcPr>
            <w:tcW w:w="900" w:type="dxa"/>
          </w:tcPr>
          <w:p w14:paraId="3F3B57B0" w14:textId="77777777" w:rsidR="00491C43" w:rsidRPr="00AC1F30" w:rsidRDefault="00491C43" w:rsidP="004074AA">
            <w:pPr>
              <w:pStyle w:val="TableRow"/>
            </w:pPr>
          </w:p>
        </w:tc>
        <w:tc>
          <w:tcPr>
            <w:tcW w:w="4680" w:type="dxa"/>
          </w:tcPr>
          <w:p w14:paraId="629FD72C" w14:textId="77777777" w:rsidR="00491C43" w:rsidRPr="00AC1F30" w:rsidRDefault="00491C43" w:rsidP="004074AA">
            <w:pPr>
              <w:pStyle w:val="TableRow"/>
            </w:pPr>
          </w:p>
        </w:tc>
      </w:tr>
      <w:tr w:rsidR="00491C43" w:rsidRPr="00C43C4E" w14:paraId="2C4B84C6" w14:textId="77777777" w:rsidTr="00597BE8">
        <w:trPr>
          <w:cantSplit/>
        </w:trPr>
        <w:tc>
          <w:tcPr>
            <w:tcW w:w="1777" w:type="dxa"/>
          </w:tcPr>
          <w:p w14:paraId="31AFC49F" w14:textId="77777777" w:rsidR="00491C43" w:rsidRPr="00AC1F30" w:rsidRDefault="00491C43" w:rsidP="004074AA">
            <w:pPr>
              <w:pStyle w:val="TableRow"/>
              <w:rPr>
                <w:b/>
              </w:rPr>
            </w:pPr>
            <w:r w:rsidRPr="00AC1F30">
              <w:t>SLIN</w:t>
            </w:r>
          </w:p>
        </w:tc>
        <w:tc>
          <w:tcPr>
            <w:tcW w:w="1620" w:type="dxa"/>
          </w:tcPr>
          <w:p w14:paraId="3F16E1FA" w14:textId="77777777" w:rsidR="00491C43" w:rsidRPr="00AC1F30" w:rsidRDefault="00491C43" w:rsidP="004074AA">
            <w:pPr>
              <w:pStyle w:val="TableRow"/>
              <w:rPr>
                <w:b/>
              </w:rPr>
            </w:pPr>
            <w:r w:rsidRPr="00AC1F30">
              <w:t>String</w:t>
            </w:r>
          </w:p>
        </w:tc>
        <w:tc>
          <w:tcPr>
            <w:tcW w:w="900" w:type="dxa"/>
          </w:tcPr>
          <w:p w14:paraId="6BE801F8" w14:textId="77777777" w:rsidR="00491C43" w:rsidRPr="00AC1F30" w:rsidRDefault="00491C43" w:rsidP="004074AA">
            <w:pPr>
              <w:pStyle w:val="TableRow"/>
            </w:pPr>
          </w:p>
        </w:tc>
        <w:tc>
          <w:tcPr>
            <w:tcW w:w="4680" w:type="dxa"/>
          </w:tcPr>
          <w:p w14:paraId="3EA0723E" w14:textId="219E25F3" w:rsidR="00491C43" w:rsidRPr="00AC1F30" w:rsidRDefault="00C8473A" w:rsidP="004074AA">
            <w:pPr>
              <w:pStyle w:val="TableRow"/>
            </w:pPr>
            <w:r>
              <w:t>Sub-line item number</w:t>
            </w:r>
            <w:r w:rsidR="003134BB">
              <w:t xml:space="preserve">  </w:t>
            </w:r>
          </w:p>
        </w:tc>
      </w:tr>
      <w:tr w:rsidR="00491C43" w:rsidRPr="00C43C4E" w14:paraId="08EF9915" w14:textId="77777777" w:rsidTr="00597BE8">
        <w:trPr>
          <w:cantSplit/>
        </w:trPr>
        <w:tc>
          <w:tcPr>
            <w:tcW w:w="1777" w:type="dxa"/>
          </w:tcPr>
          <w:p w14:paraId="68316802" w14:textId="77777777" w:rsidR="00491C43" w:rsidRPr="00AC1F30" w:rsidRDefault="00491C43" w:rsidP="004074AA">
            <w:pPr>
              <w:pStyle w:val="TableRow"/>
              <w:rPr>
                <w:b/>
              </w:rPr>
            </w:pPr>
            <w:r w:rsidRPr="00AC1F30">
              <w:t>Est Dollars</w:t>
            </w:r>
          </w:p>
        </w:tc>
        <w:tc>
          <w:tcPr>
            <w:tcW w:w="1620" w:type="dxa"/>
          </w:tcPr>
          <w:p w14:paraId="4A700AE3" w14:textId="2BCB0B8D" w:rsidR="00491C43" w:rsidRPr="00AC1F30" w:rsidRDefault="00320E08" w:rsidP="004074AA">
            <w:pPr>
              <w:pStyle w:val="TableRow"/>
              <w:rPr>
                <w:b/>
              </w:rPr>
            </w:pPr>
            <w:r>
              <w:t>Integer</w:t>
            </w:r>
          </w:p>
        </w:tc>
        <w:tc>
          <w:tcPr>
            <w:tcW w:w="900" w:type="dxa"/>
          </w:tcPr>
          <w:p w14:paraId="475E9176" w14:textId="77777777" w:rsidR="00491C43" w:rsidRPr="00AC1F30" w:rsidRDefault="00491C43" w:rsidP="004074AA">
            <w:pPr>
              <w:pStyle w:val="TableRow"/>
            </w:pPr>
          </w:p>
        </w:tc>
        <w:tc>
          <w:tcPr>
            <w:tcW w:w="4680" w:type="dxa"/>
          </w:tcPr>
          <w:p w14:paraId="11FF4465" w14:textId="77777777" w:rsidR="00491C43" w:rsidRPr="00AC1F30" w:rsidRDefault="00C8473A" w:rsidP="004074AA">
            <w:pPr>
              <w:pStyle w:val="TableRow"/>
            </w:pPr>
            <w:r>
              <w:t xml:space="preserve">The estimated budget dollars of the PCD.  </w:t>
            </w:r>
          </w:p>
        </w:tc>
      </w:tr>
      <w:tr w:rsidR="00491C43" w:rsidRPr="00C43C4E" w14:paraId="284E7532" w14:textId="77777777" w:rsidTr="00597BE8">
        <w:trPr>
          <w:cantSplit/>
        </w:trPr>
        <w:tc>
          <w:tcPr>
            <w:tcW w:w="1777" w:type="dxa"/>
          </w:tcPr>
          <w:p w14:paraId="6AD06B8E" w14:textId="77777777" w:rsidR="00491C43" w:rsidRPr="00AC1F30" w:rsidRDefault="00491C43" w:rsidP="004074AA">
            <w:pPr>
              <w:pStyle w:val="TableRow"/>
              <w:rPr>
                <w:b/>
              </w:rPr>
            </w:pPr>
            <w:r w:rsidRPr="00AC1F30">
              <w:t>BOM Status</w:t>
            </w:r>
          </w:p>
        </w:tc>
        <w:tc>
          <w:tcPr>
            <w:tcW w:w="1620" w:type="dxa"/>
          </w:tcPr>
          <w:p w14:paraId="58BB17E0" w14:textId="77777777" w:rsidR="00491C43" w:rsidRPr="00AC1F30" w:rsidRDefault="00491C43" w:rsidP="004074AA">
            <w:pPr>
              <w:pStyle w:val="TableRow"/>
              <w:rPr>
                <w:b/>
              </w:rPr>
            </w:pPr>
            <w:r w:rsidRPr="00AC1F30">
              <w:t>String</w:t>
            </w:r>
          </w:p>
        </w:tc>
        <w:tc>
          <w:tcPr>
            <w:tcW w:w="900" w:type="dxa"/>
          </w:tcPr>
          <w:p w14:paraId="1C8FDECB" w14:textId="77777777" w:rsidR="00491C43" w:rsidRPr="00AC1F30" w:rsidRDefault="00491C43" w:rsidP="004074AA">
            <w:pPr>
              <w:pStyle w:val="TableRow"/>
            </w:pPr>
          </w:p>
        </w:tc>
        <w:tc>
          <w:tcPr>
            <w:tcW w:w="4680" w:type="dxa"/>
          </w:tcPr>
          <w:p w14:paraId="5662D33B" w14:textId="77777777" w:rsidR="00491C43" w:rsidRPr="00AC1F30" w:rsidRDefault="00C8473A" w:rsidP="004074AA">
            <w:pPr>
              <w:pStyle w:val="TableRow"/>
            </w:pPr>
            <w:r>
              <w:t xml:space="preserve">The status of the bill of materials preparation task. </w:t>
            </w:r>
          </w:p>
        </w:tc>
      </w:tr>
      <w:tr w:rsidR="00491C43" w:rsidRPr="00C43C4E" w14:paraId="267BF7B3" w14:textId="77777777" w:rsidTr="00597BE8">
        <w:trPr>
          <w:cantSplit/>
        </w:trPr>
        <w:tc>
          <w:tcPr>
            <w:tcW w:w="1777" w:type="dxa"/>
          </w:tcPr>
          <w:p w14:paraId="64F2D52E" w14:textId="77777777" w:rsidR="00491C43" w:rsidRPr="00AC1F30" w:rsidRDefault="00491C43" w:rsidP="004074AA">
            <w:pPr>
              <w:pStyle w:val="TableRow"/>
              <w:rPr>
                <w:b/>
              </w:rPr>
            </w:pPr>
            <w:r w:rsidRPr="00AC1F30">
              <w:t>Date Next Review</w:t>
            </w:r>
          </w:p>
        </w:tc>
        <w:tc>
          <w:tcPr>
            <w:tcW w:w="1620" w:type="dxa"/>
          </w:tcPr>
          <w:p w14:paraId="52E933A1" w14:textId="7FEF0C96" w:rsidR="00491C43" w:rsidRPr="00AC1F30" w:rsidRDefault="00320E08" w:rsidP="004074AA">
            <w:pPr>
              <w:pStyle w:val="TableRow"/>
              <w:rPr>
                <w:b/>
              </w:rPr>
            </w:pPr>
            <w:r w:rsidRPr="00AC1F30">
              <w:t>D</w:t>
            </w:r>
            <w:r w:rsidR="00491C43" w:rsidRPr="00AC1F30">
              <w:t>ate</w:t>
            </w:r>
          </w:p>
        </w:tc>
        <w:tc>
          <w:tcPr>
            <w:tcW w:w="900" w:type="dxa"/>
          </w:tcPr>
          <w:p w14:paraId="576E933C" w14:textId="77777777" w:rsidR="00491C43" w:rsidRPr="00AC1F30" w:rsidRDefault="00491C43" w:rsidP="004074AA">
            <w:pPr>
              <w:pStyle w:val="TableRow"/>
            </w:pPr>
          </w:p>
        </w:tc>
        <w:tc>
          <w:tcPr>
            <w:tcW w:w="4680" w:type="dxa"/>
          </w:tcPr>
          <w:p w14:paraId="48134647" w14:textId="77777777" w:rsidR="00491C43" w:rsidRPr="00AC1F30" w:rsidRDefault="00C8473A" w:rsidP="004074AA">
            <w:pPr>
              <w:pStyle w:val="TableRow"/>
            </w:pPr>
            <w:r>
              <w:t xml:space="preserve">The date the task should next be reviewed.  </w:t>
            </w:r>
          </w:p>
        </w:tc>
      </w:tr>
      <w:tr w:rsidR="00491C43" w:rsidRPr="00A8667C" w14:paraId="2E18F9B3" w14:textId="77777777" w:rsidTr="00597BE8">
        <w:trPr>
          <w:cantSplit/>
        </w:trPr>
        <w:tc>
          <w:tcPr>
            <w:tcW w:w="1777" w:type="dxa"/>
          </w:tcPr>
          <w:p w14:paraId="7CDA42B3" w14:textId="77777777" w:rsidR="00491C43" w:rsidRPr="00FD7B11" w:rsidRDefault="00491C43" w:rsidP="004074AA">
            <w:pPr>
              <w:pStyle w:val="TableRow"/>
            </w:pPr>
            <w:r w:rsidRPr="00FD7B11">
              <w:t>BOILERPLATE</w:t>
            </w:r>
          </w:p>
        </w:tc>
        <w:tc>
          <w:tcPr>
            <w:tcW w:w="1620" w:type="dxa"/>
          </w:tcPr>
          <w:p w14:paraId="5C3DC177" w14:textId="77777777" w:rsidR="00491C43" w:rsidRDefault="00491C43" w:rsidP="004074AA">
            <w:pPr>
              <w:pStyle w:val="TableRow"/>
            </w:pPr>
          </w:p>
        </w:tc>
        <w:tc>
          <w:tcPr>
            <w:tcW w:w="900" w:type="dxa"/>
          </w:tcPr>
          <w:p w14:paraId="4833D68F" w14:textId="77777777" w:rsidR="00491C43" w:rsidRPr="00C43C4E" w:rsidRDefault="00491C43" w:rsidP="004074AA">
            <w:pPr>
              <w:pStyle w:val="TableRow"/>
            </w:pPr>
          </w:p>
        </w:tc>
        <w:tc>
          <w:tcPr>
            <w:tcW w:w="4680" w:type="dxa"/>
          </w:tcPr>
          <w:p w14:paraId="07BB0E1C" w14:textId="77777777" w:rsidR="00491C43" w:rsidRPr="00A8667C" w:rsidRDefault="00142114" w:rsidP="004074AA">
            <w:pPr>
              <w:pStyle w:val="TableRow"/>
            </w:pPr>
            <w:r>
              <w:t>See ‘Table Boilerplate Suffix’.</w:t>
            </w:r>
            <w:r w:rsidR="00BD7D6B">
              <w:t xml:space="preserve">  </w:t>
            </w:r>
          </w:p>
        </w:tc>
      </w:tr>
    </w:tbl>
    <w:p w14:paraId="0F302458" w14:textId="77777777" w:rsidR="001961F3" w:rsidRDefault="001961F3" w:rsidP="001961F3">
      <w:r>
        <w:t>Referenced by:</w:t>
      </w:r>
    </w:p>
    <w:p w14:paraId="44EEEF0D" w14:textId="74E7CF33" w:rsidR="006D0130" w:rsidRDefault="006D0130" w:rsidP="001961F3">
      <w:pPr>
        <w:ind w:left="1440"/>
      </w:pPr>
      <w:r>
        <w:fldChar w:fldCharType="begin"/>
      </w:r>
      <w:r>
        <w:instrText xml:space="preserve"> REF _Ref483215321 \r \h </w:instrText>
      </w:r>
      <w:r>
        <w:fldChar w:fldCharType="separate"/>
      </w:r>
      <w:r w:rsidR="00B76A4E">
        <w:t>2.1</w:t>
      </w:r>
      <w:r>
        <w:fldChar w:fldCharType="end"/>
      </w:r>
      <w:r>
        <w:t xml:space="preserve"> - </w:t>
      </w:r>
      <w:r>
        <w:fldChar w:fldCharType="begin"/>
      </w:r>
      <w:r>
        <w:instrText xml:space="preserve"> REF _Ref483215295 \h </w:instrText>
      </w:r>
      <w:r>
        <w:fldChar w:fldCharType="separate"/>
      </w:r>
      <w:r w:rsidR="002C5994">
        <w:t>Status Summary</w:t>
      </w:r>
      <w:r>
        <w:fldChar w:fldCharType="end"/>
      </w:r>
    </w:p>
    <w:p w14:paraId="1D55B093" w14:textId="77777777" w:rsidR="00D640A3" w:rsidRDefault="00D640A3" w:rsidP="001961F3">
      <w:pPr>
        <w:ind w:left="1440"/>
      </w:pPr>
      <w:r>
        <w:fldChar w:fldCharType="begin"/>
      </w:r>
      <w:r>
        <w:instrText xml:space="preserve"> REF _Ref483221488 \r \h </w:instrText>
      </w:r>
      <w:r>
        <w:fldChar w:fldCharType="separate"/>
      </w:r>
      <w:r w:rsidR="00B76A4E">
        <w:t>2.2</w:t>
      </w:r>
      <w:r>
        <w:fldChar w:fldCharType="end"/>
      </w:r>
      <w:r>
        <w:t xml:space="preserve"> - </w:t>
      </w:r>
      <w:r>
        <w:fldChar w:fldCharType="begin"/>
      </w:r>
      <w:r>
        <w:instrText xml:space="preserve"> REF _Ref483221488 \h </w:instrText>
      </w:r>
      <w:r>
        <w:fldChar w:fldCharType="separate"/>
      </w:r>
      <w:r w:rsidR="00B76A4E">
        <w:t>PCD Status Search / Report Parameters</w:t>
      </w:r>
      <w:r>
        <w:fldChar w:fldCharType="end"/>
      </w:r>
    </w:p>
    <w:p w14:paraId="7B63ABA0" w14:textId="77777777" w:rsidR="001961F3" w:rsidRDefault="001961F3" w:rsidP="001961F3">
      <w:pPr>
        <w:ind w:left="1440"/>
      </w:pPr>
      <w:r>
        <w:fldChar w:fldCharType="begin"/>
      </w:r>
      <w:r>
        <w:instrText xml:space="preserve"> REF _Ref483207997 \w \h </w:instrText>
      </w:r>
      <w:r>
        <w:fldChar w:fldCharType="separate"/>
      </w:r>
      <w:r w:rsidR="00B76A4E">
        <w:t>2.3</w:t>
      </w:r>
      <w:r>
        <w:fldChar w:fldCharType="end"/>
      </w:r>
      <w:r>
        <w:t xml:space="preserve"> - </w:t>
      </w:r>
      <w:r>
        <w:fldChar w:fldCharType="begin"/>
      </w:r>
      <w:r>
        <w:instrText xml:space="preserve"> REF _Ref483207903 \h </w:instrText>
      </w:r>
      <w:r>
        <w:fldChar w:fldCharType="separate"/>
      </w:r>
      <w:r w:rsidR="00B76A4E">
        <w:t>PCD Tracker Entry</w:t>
      </w:r>
      <w:r>
        <w:fldChar w:fldCharType="end"/>
      </w:r>
    </w:p>
    <w:p w14:paraId="39BC0A1E" w14:textId="77777777" w:rsidR="001961F3" w:rsidRDefault="001961F3" w:rsidP="001961F3"/>
    <w:p w14:paraId="6731D718" w14:textId="77777777" w:rsidR="00027550" w:rsidRDefault="00027550" w:rsidP="001961F3"/>
    <w:p w14:paraId="7E15A1B6" w14:textId="77777777" w:rsidR="00027550" w:rsidRDefault="00027550" w:rsidP="001961F3"/>
    <w:p w14:paraId="1EE9B5D6" w14:textId="77777777" w:rsidR="00027550" w:rsidRDefault="00027550" w:rsidP="001961F3"/>
    <w:p w14:paraId="06F189D1" w14:textId="77777777" w:rsidR="00027550" w:rsidRDefault="00027550" w:rsidP="001961F3"/>
    <w:p w14:paraId="7B40DDCE" w14:textId="2EC9E610" w:rsidR="00027550" w:rsidRDefault="00027550" w:rsidP="001961F3"/>
    <w:p w14:paraId="128BB84D" w14:textId="4F044132" w:rsidR="002C5994" w:rsidRDefault="002C5994" w:rsidP="001961F3"/>
    <w:p w14:paraId="7145FC1E" w14:textId="0232D3E6" w:rsidR="002C5994" w:rsidRDefault="002C5994" w:rsidP="001961F3"/>
    <w:p w14:paraId="72F7C5AA" w14:textId="50A7F8EB" w:rsidR="002C5994" w:rsidRDefault="002C5994" w:rsidP="001961F3"/>
    <w:p w14:paraId="5705259D" w14:textId="70516A5C" w:rsidR="002C5994" w:rsidRDefault="002C5994" w:rsidP="001961F3"/>
    <w:p w14:paraId="7E6A3212" w14:textId="181A8EC7" w:rsidR="002C5994" w:rsidRDefault="002C5994" w:rsidP="001961F3"/>
    <w:p w14:paraId="4DE429B4" w14:textId="1B1BE357" w:rsidR="002C5994" w:rsidRDefault="002C5994" w:rsidP="001961F3"/>
    <w:p w14:paraId="17ED49AA" w14:textId="5C9A77FB" w:rsidR="002C5994" w:rsidRDefault="002C5994" w:rsidP="001961F3"/>
    <w:p w14:paraId="2CF9C368" w14:textId="17905810" w:rsidR="002C5994" w:rsidRDefault="002C5994" w:rsidP="001961F3"/>
    <w:p w14:paraId="178F224D" w14:textId="6F858D7E" w:rsidR="002C5994" w:rsidRDefault="002C5994" w:rsidP="001961F3"/>
    <w:p w14:paraId="719217D3" w14:textId="7A5E3639" w:rsidR="002C5994" w:rsidRDefault="002C5994" w:rsidP="001961F3"/>
    <w:p w14:paraId="0B531CD9" w14:textId="30F3D1EA" w:rsidR="002C5994" w:rsidRDefault="002C5994" w:rsidP="001961F3"/>
    <w:p w14:paraId="14C8DBF9" w14:textId="0AA70603" w:rsidR="002C5994" w:rsidRDefault="002C5994" w:rsidP="001961F3"/>
    <w:p w14:paraId="5FA95DFD" w14:textId="77777777" w:rsidR="002C5994" w:rsidRDefault="002C5994" w:rsidP="001961F3"/>
    <w:p w14:paraId="7DDCF770" w14:textId="00FAD341" w:rsidR="00C91B80" w:rsidRDefault="009C44AF" w:rsidP="009C44AF">
      <w:pPr>
        <w:pStyle w:val="Heading3"/>
      </w:pPr>
      <w:bookmarkStart w:id="452" w:name="_Toc497995106"/>
      <w:r>
        <w:lastRenderedPageBreak/>
        <w:t>PCD (</w:t>
      </w:r>
      <w:r w:rsidR="00C91B80">
        <w:t>Program Control Directives)</w:t>
      </w:r>
      <w:bookmarkEnd w:id="452"/>
    </w:p>
    <w:p w14:paraId="210D7C06" w14:textId="77777777" w:rsidR="00C91B80" w:rsidRDefault="00C3703F" w:rsidP="00C91B80">
      <w:r>
        <w:t xml:space="preserve">Contains the high-level information regarding the PCD.  </w:t>
      </w:r>
    </w:p>
    <w:p w14:paraId="1D5BC13B" w14:textId="77777777" w:rsidR="00A405BA" w:rsidRDefault="00A405BA" w:rsidP="00A405BA">
      <w:pPr>
        <w:pStyle w:val="TableCaption"/>
      </w:pPr>
      <w:bookmarkStart w:id="453" w:name="_Ref483215020"/>
      <w:bookmarkStart w:id="454" w:name="_Ref483220933"/>
      <w:bookmarkStart w:id="455" w:name="_Ref483223463"/>
      <w:bookmarkStart w:id="456" w:name="_Ref483228083"/>
      <w:bookmarkStart w:id="457" w:name="_Toc497994715"/>
      <w:r>
        <w:t xml:space="preserve">Table </w:t>
      </w:r>
      <w:fldSimple w:instr=" STYLEREF 1 \s ">
        <w:r w:rsidR="00B76A4E">
          <w:rPr>
            <w:noProof/>
          </w:rPr>
          <w:t>7</w:t>
        </w:r>
      </w:fldSimple>
      <w:r w:rsidR="00F15B95">
        <w:noBreakHyphen/>
      </w:r>
      <w:fldSimple w:instr=" SEQ Table \* ARABIC \s 1 ">
        <w:r w:rsidR="00B76A4E">
          <w:rPr>
            <w:noProof/>
          </w:rPr>
          <w:t>2</w:t>
        </w:r>
      </w:fldSimple>
      <w:r>
        <w:t>: Program Control Directives (PCD)</w:t>
      </w:r>
      <w:bookmarkEnd w:id="453"/>
      <w:bookmarkEnd w:id="454"/>
      <w:bookmarkEnd w:id="455"/>
      <w:bookmarkEnd w:id="456"/>
      <w:bookmarkEnd w:id="457"/>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C91B80" w:rsidRPr="00C43C4E" w14:paraId="2C0BDF1C"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6410C01C" w14:textId="77777777" w:rsidR="00C91B80" w:rsidRDefault="00C91B80" w:rsidP="00A12839">
            <w:pPr>
              <w:pStyle w:val="TableHeading"/>
            </w:pPr>
            <w:r w:rsidRPr="00AC2578">
              <w:t>Column Name</w:t>
            </w:r>
          </w:p>
        </w:tc>
        <w:tc>
          <w:tcPr>
            <w:tcW w:w="1620" w:type="dxa"/>
            <w:shd w:val="clear" w:color="auto" w:fill="DBE5F1" w:themeFill="accent1" w:themeFillTint="33"/>
          </w:tcPr>
          <w:p w14:paraId="71A6DD8B" w14:textId="77777777" w:rsidR="00C91B80" w:rsidRDefault="00C91B80" w:rsidP="00A12839">
            <w:pPr>
              <w:pStyle w:val="TableHeading"/>
            </w:pPr>
            <w:r w:rsidRPr="00AC2578">
              <w:t>Data Type</w:t>
            </w:r>
          </w:p>
        </w:tc>
        <w:tc>
          <w:tcPr>
            <w:tcW w:w="900" w:type="dxa"/>
            <w:shd w:val="clear" w:color="auto" w:fill="DBE5F1" w:themeFill="accent1" w:themeFillTint="33"/>
          </w:tcPr>
          <w:p w14:paraId="298E0280" w14:textId="77777777" w:rsidR="00C91B80" w:rsidRPr="00C43C4E" w:rsidRDefault="00C91B80" w:rsidP="00A12839">
            <w:pPr>
              <w:pStyle w:val="TableHeading"/>
            </w:pPr>
            <w:r w:rsidRPr="00AC2578">
              <w:t>Null</w:t>
            </w:r>
          </w:p>
        </w:tc>
        <w:tc>
          <w:tcPr>
            <w:tcW w:w="4680" w:type="dxa"/>
            <w:shd w:val="clear" w:color="auto" w:fill="DBE5F1" w:themeFill="accent1" w:themeFillTint="33"/>
          </w:tcPr>
          <w:p w14:paraId="4802BCA5" w14:textId="77777777" w:rsidR="00C91B80" w:rsidRPr="00A8667C" w:rsidRDefault="00C91B80" w:rsidP="00A12839">
            <w:pPr>
              <w:pStyle w:val="TableHeading"/>
            </w:pPr>
            <w:r w:rsidRPr="00AC2578">
              <w:t>Description</w:t>
            </w:r>
          </w:p>
        </w:tc>
      </w:tr>
      <w:tr w:rsidR="00C91B80" w:rsidRPr="00C43C4E" w14:paraId="3308A701" w14:textId="77777777" w:rsidTr="00597BE8">
        <w:trPr>
          <w:cantSplit/>
        </w:trPr>
        <w:tc>
          <w:tcPr>
            <w:tcW w:w="1777" w:type="dxa"/>
          </w:tcPr>
          <w:p w14:paraId="5E7AEE7E" w14:textId="77777777" w:rsidR="00C91B80" w:rsidRPr="00AC1F30" w:rsidRDefault="00C91B80" w:rsidP="004074AA">
            <w:pPr>
              <w:pStyle w:val="TableRow"/>
              <w:rPr>
                <w:b/>
              </w:rPr>
            </w:pPr>
            <w:r w:rsidRPr="00AC1F30">
              <w:t>Rec Id</w:t>
            </w:r>
          </w:p>
        </w:tc>
        <w:tc>
          <w:tcPr>
            <w:tcW w:w="1620" w:type="dxa"/>
          </w:tcPr>
          <w:p w14:paraId="2D1C2FE4" w14:textId="77777777" w:rsidR="00C91B80" w:rsidRPr="00AC1F30" w:rsidRDefault="00C91B80" w:rsidP="004074AA">
            <w:pPr>
              <w:pStyle w:val="TableRow"/>
              <w:rPr>
                <w:b/>
              </w:rPr>
            </w:pPr>
            <w:r w:rsidRPr="00AC1F30">
              <w:t>Sequence</w:t>
            </w:r>
          </w:p>
        </w:tc>
        <w:tc>
          <w:tcPr>
            <w:tcW w:w="900" w:type="dxa"/>
          </w:tcPr>
          <w:p w14:paraId="2D6608AF" w14:textId="77777777" w:rsidR="00C91B80" w:rsidRPr="00AC1F30" w:rsidRDefault="00C91B80" w:rsidP="004074AA">
            <w:pPr>
              <w:pStyle w:val="TableRow"/>
              <w:rPr>
                <w:b/>
              </w:rPr>
            </w:pPr>
            <w:r w:rsidRPr="00AC1F30">
              <w:t>Not</w:t>
            </w:r>
          </w:p>
        </w:tc>
        <w:tc>
          <w:tcPr>
            <w:tcW w:w="4680" w:type="dxa"/>
          </w:tcPr>
          <w:p w14:paraId="3E67E6A9" w14:textId="77777777" w:rsidR="00C91B80" w:rsidRPr="00AC1F30" w:rsidRDefault="00C91B80" w:rsidP="004074AA">
            <w:pPr>
              <w:pStyle w:val="TableRow"/>
              <w:rPr>
                <w:b/>
              </w:rPr>
            </w:pPr>
            <w:r w:rsidRPr="00AC1F30">
              <w:t xml:space="preserve">The </w:t>
            </w:r>
            <w:r w:rsidR="00597BE8" w:rsidRPr="00AC1F30">
              <w:t>unique</w:t>
            </w:r>
            <w:r w:rsidRPr="00AC1F30">
              <w:t xml:space="preserve"> durable single field key assigned to the record.</w:t>
            </w:r>
          </w:p>
        </w:tc>
      </w:tr>
      <w:tr w:rsidR="00C91B80" w:rsidRPr="00C43C4E" w14:paraId="172534B5" w14:textId="77777777" w:rsidTr="00597BE8">
        <w:trPr>
          <w:cantSplit/>
        </w:trPr>
        <w:tc>
          <w:tcPr>
            <w:tcW w:w="1777" w:type="dxa"/>
          </w:tcPr>
          <w:p w14:paraId="6DFBA162" w14:textId="77777777" w:rsidR="00C91B80" w:rsidRPr="00AC1F30" w:rsidRDefault="00C91B80" w:rsidP="004074AA">
            <w:pPr>
              <w:pStyle w:val="TableRow"/>
              <w:rPr>
                <w:b/>
              </w:rPr>
            </w:pPr>
            <w:r w:rsidRPr="00AC1F30">
              <w:t>Rec UUID</w:t>
            </w:r>
          </w:p>
        </w:tc>
        <w:tc>
          <w:tcPr>
            <w:tcW w:w="1620" w:type="dxa"/>
          </w:tcPr>
          <w:p w14:paraId="696B2C81" w14:textId="77777777" w:rsidR="00C91B80" w:rsidRPr="00AC1F30" w:rsidRDefault="00C91B80" w:rsidP="004074AA">
            <w:pPr>
              <w:pStyle w:val="TableRow"/>
              <w:rPr>
                <w:b/>
              </w:rPr>
            </w:pPr>
            <w:r w:rsidRPr="00AC1F30">
              <w:t>UUID</w:t>
            </w:r>
          </w:p>
        </w:tc>
        <w:tc>
          <w:tcPr>
            <w:tcW w:w="900" w:type="dxa"/>
          </w:tcPr>
          <w:p w14:paraId="4F972D19" w14:textId="77777777" w:rsidR="00C91B80" w:rsidRPr="00AC1F30" w:rsidRDefault="00C91B80" w:rsidP="004074AA">
            <w:pPr>
              <w:pStyle w:val="TableRow"/>
              <w:rPr>
                <w:b/>
              </w:rPr>
            </w:pPr>
            <w:r w:rsidRPr="00AC1F30">
              <w:t>Not</w:t>
            </w:r>
          </w:p>
        </w:tc>
        <w:tc>
          <w:tcPr>
            <w:tcW w:w="4680" w:type="dxa"/>
          </w:tcPr>
          <w:p w14:paraId="75AA08EC" w14:textId="77777777" w:rsidR="00C91B80" w:rsidRPr="00AC1F30" w:rsidRDefault="00C91B80" w:rsidP="004074AA">
            <w:pPr>
              <w:pStyle w:val="TableRow"/>
              <w:rPr>
                <w:b/>
              </w:rPr>
            </w:pPr>
            <w:r w:rsidRPr="00AC1F30">
              <w:t xml:space="preserve">Stores the Universally Unique </w:t>
            </w:r>
            <w:r w:rsidR="00597BE8" w:rsidRPr="00AC1F30">
              <w:t>Identifier</w:t>
            </w:r>
            <w:r w:rsidRPr="00AC1F30">
              <w:t xml:space="preserve"> (UUID) as defined by RFC 4122, ISO/IEC 9834-8:2005.</w:t>
            </w:r>
          </w:p>
        </w:tc>
      </w:tr>
      <w:tr w:rsidR="00DB4324" w:rsidRPr="00C43C4E" w14:paraId="1E1AAF15" w14:textId="77777777" w:rsidTr="00597BE8">
        <w:trPr>
          <w:cantSplit/>
        </w:trPr>
        <w:tc>
          <w:tcPr>
            <w:tcW w:w="1777" w:type="dxa"/>
          </w:tcPr>
          <w:p w14:paraId="0963B7AF" w14:textId="77777777" w:rsidR="00DB4324" w:rsidRPr="00AC1F30" w:rsidRDefault="00DB4324" w:rsidP="004074AA">
            <w:pPr>
              <w:pStyle w:val="TableRow"/>
              <w:rPr>
                <w:b/>
              </w:rPr>
            </w:pPr>
            <w:r w:rsidRPr="00AC1F30">
              <w:t>Tracker ID</w:t>
            </w:r>
          </w:p>
        </w:tc>
        <w:tc>
          <w:tcPr>
            <w:tcW w:w="1620" w:type="dxa"/>
          </w:tcPr>
          <w:p w14:paraId="518A6354" w14:textId="4771953F" w:rsidR="00DB4324" w:rsidRPr="00AC1F30" w:rsidRDefault="00DB4324" w:rsidP="004074AA">
            <w:pPr>
              <w:pStyle w:val="TableRow"/>
              <w:rPr>
                <w:b/>
              </w:rPr>
            </w:pPr>
            <w:r>
              <w:t>Integer (</w:t>
            </w:r>
            <w:r w:rsidRPr="00AC1F30">
              <w:t>FK</w:t>
            </w:r>
            <w:r>
              <w:t>)</w:t>
            </w:r>
          </w:p>
        </w:tc>
        <w:tc>
          <w:tcPr>
            <w:tcW w:w="900" w:type="dxa"/>
          </w:tcPr>
          <w:p w14:paraId="4511748B" w14:textId="7074EA92" w:rsidR="00DB4324" w:rsidRPr="00AC1F30" w:rsidRDefault="00DB4324" w:rsidP="004074AA">
            <w:pPr>
              <w:pStyle w:val="TableRow"/>
            </w:pPr>
            <w:r>
              <w:t>Not</w:t>
            </w:r>
          </w:p>
        </w:tc>
        <w:tc>
          <w:tcPr>
            <w:tcW w:w="4680" w:type="dxa"/>
          </w:tcPr>
          <w:p w14:paraId="49B0C8F8" w14:textId="201DE230" w:rsidR="00DB4324" w:rsidRPr="00AC1F30" w:rsidRDefault="00DB4324" w:rsidP="004074AA">
            <w:pPr>
              <w:pStyle w:val="TableRow"/>
            </w:pPr>
            <w:r>
              <w:t xml:space="preserve">The integer identifier of the parent record.  </w:t>
            </w:r>
          </w:p>
        </w:tc>
      </w:tr>
      <w:tr w:rsidR="00DB4324" w:rsidRPr="00C43C4E" w14:paraId="4042DB86" w14:textId="77777777" w:rsidTr="00597BE8">
        <w:trPr>
          <w:cantSplit/>
        </w:trPr>
        <w:tc>
          <w:tcPr>
            <w:tcW w:w="1777" w:type="dxa"/>
          </w:tcPr>
          <w:p w14:paraId="00BB7C12" w14:textId="77777777" w:rsidR="00DB4324" w:rsidRPr="00AC1F30" w:rsidRDefault="00DB4324" w:rsidP="004074AA">
            <w:pPr>
              <w:pStyle w:val="TableRow"/>
              <w:rPr>
                <w:b/>
              </w:rPr>
            </w:pPr>
            <w:r w:rsidRPr="00AC1F30">
              <w:t>Tracker UUID</w:t>
            </w:r>
          </w:p>
        </w:tc>
        <w:tc>
          <w:tcPr>
            <w:tcW w:w="1620" w:type="dxa"/>
          </w:tcPr>
          <w:p w14:paraId="33935DEF" w14:textId="60CB4076" w:rsidR="00DB4324" w:rsidRPr="00AC1F30" w:rsidRDefault="00DB4324" w:rsidP="004074AA">
            <w:pPr>
              <w:pStyle w:val="TableRow"/>
              <w:rPr>
                <w:b/>
              </w:rPr>
            </w:pPr>
            <w:r>
              <w:t>UUID (</w:t>
            </w:r>
            <w:r w:rsidRPr="00AC1F30">
              <w:t>FK</w:t>
            </w:r>
            <w:r>
              <w:t>)</w:t>
            </w:r>
          </w:p>
        </w:tc>
        <w:tc>
          <w:tcPr>
            <w:tcW w:w="900" w:type="dxa"/>
          </w:tcPr>
          <w:p w14:paraId="378777C9" w14:textId="5057DEF8" w:rsidR="00DB4324" w:rsidRPr="00AC1F30" w:rsidRDefault="00DB4324" w:rsidP="004074AA">
            <w:pPr>
              <w:pStyle w:val="TableRow"/>
            </w:pPr>
            <w:r>
              <w:t>Not</w:t>
            </w:r>
          </w:p>
        </w:tc>
        <w:tc>
          <w:tcPr>
            <w:tcW w:w="4680" w:type="dxa"/>
          </w:tcPr>
          <w:p w14:paraId="630B36D1" w14:textId="357B0103" w:rsidR="00DB4324" w:rsidRPr="00AC1F30" w:rsidRDefault="00DB4324" w:rsidP="004074AA">
            <w:pPr>
              <w:pStyle w:val="TableRow"/>
            </w:pPr>
            <w:r>
              <w:t xml:space="preserve">The UUID identifier of the parent record.   </w:t>
            </w:r>
          </w:p>
        </w:tc>
      </w:tr>
      <w:tr w:rsidR="00DB4324" w:rsidRPr="00C43C4E" w14:paraId="5540A049" w14:textId="77777777" w:rsidTr="00597BE8">
        <w:trPr>
          <w:cantSplit/>
        </w:trPr>
        <w:tc>
          <w:tcPr>
            <w:tcW w:w="1777" w:type="dxa"/>
          </w:tcPr>
          <w:p w14:paraId="5FEC7739" w14:textId="37E0598E" w:rsidR="00DB4324" w:rsidRPr="00AC1F30" w:rsidRDefault="00DB4324" w:rsidP="004074AA">
            <w:pPr>
              <w:pStyle w:val="TableRow"/>
              <w:rPr>
                <w:b/>
              </w:rPr>
            </w:pPr>
            <w:r w:rsidRPr="00AC1F30">
              <w:t>PCD</w:t>
            </w:r>
            <w:r>
              <w:t xml:space="preserve"> Id</w:t>
            </w:r>
          </w:p>
        </w:tc>
        <w:tc>
          <w:tcPr>
            <w:tcW w:w="1620" w:type="dxa"/>
          </w:tcPr>
          <w:p w14:paraId="0DA6B3DB" w14:textId="77777777" w:rsidR="00DB4324" w:rsidRPr="00AC1F30" w:rsidRDefault="00DB4324" w:rsidP="004074AA">
            <w:pPr>
              <w:pStyle w:val="TableRow"/>
              <w:rPr>
                <w:b/>
              </w:rPr>
            </w:pPr>
            <w:r w:rsidRPr="00AC1F30">
              <w:t>String</w:t>
            </w:r>
          </w:p>
        </w:tc>
        <w:tc>
          <w:tcPr>
            <w:tcW w:w="900" w:type="dxa"/>
          </w:tcPr>
          <w:p w14:paraId="4F4E8C7C" w14:textId="77777777" w:rsidR="00DB4324" w:rsidRPr="00AC1F30" w:rsidRDefault="00DB4324" w:rsidP="004074AA">
            <w:pPr>
              <w:pStyle w:val="TableRow"/>
              <w:rPr>
                <w:b/>
              </w:rPr>
            </w:pPr>
            <w:r w:rsidRPr="00AC1F30">
              <w:t>Not</w:t>
            </w:r>
          </w:p>
        </w:tc>
        <w:tc>
          <w:tcPr>
            <w:tcW w:w="4680" w:type="dxa"/>
          </w:tcPr>
          <w:p w14:paraId="1E3D098E" w14:textId="3930533F" w:rsidR="00DB4324" w:rsidRDefault="00DB4324" w:rsidP="004074AA">
            <w:pPr>
              <w:pStyle w:val="TableRow"/>
            </w:pPr>
            <w:r w:rsidRPr="00AC1F30">
              <w:t xml:space="preserve">A unique identifier for each PCD. It is automatically generated. </w:t>
            </w:r>
            <w:r>
              <w:t xml:space="preserve"> (ex: </w:t>
            </w:r>
            <w:r w:rsidRPr="00AC1F30">
              <w:t>D</w:t>
            </w:r>
            <w:r>
              <w:t>RAFT</w:t>
            </w:r>
            <w:r w:rsidR="000C3436">
              <w:t>-</w:t>
            </w:r>
            <w:r w:rsidRPr="00AC1F30">
              <w:t>ARCI</w:t>
            </w:r>
            <w:r>
              <w:t>-FY01-TI16</w:t>
            </w:r>
            <w:r w:rsidRPr="00AC1F30">
              <w:t>-00</w:t>
            </w:r>
            <w:r>
              <w:t>0</w:t>
            </w:r>
            <w:r w:rsidRPr="00AC1F30">
              <w:t>010</w:t>
            </w:r>
            <w:r>
              <w:t>)</w:t>
            </w:r>
          </w:p>
          <w:p w14:paraId="526E4C75" w14:textId="00BEDA0A" w:rsidR="00DB4324" w:rsidRPr="00D824FF" w:rsidRDefault="00DB4324" w:rsidP="00294F2D">
            <w:pPr>
              <w:pStyle w:val="TableRow"/>
              <w:numPr>
                <w:ilvl w:val="0"/>
                <w:numId w:val="77"/>
              </w:numPr>
              <w:rPr>
                <w:b/>
              </w:rPr>
            </w:pPr>
            <w:r>
              <w:t>The first segment will be a string indicating if the PCD is a ‘DRAFT’ or an approved ‘PCD’.</w:t>
            </w:r>
          </w:p>
          <w:p w14:paraId="5160E083" w14:textId="512E855B" w:rsidR="00DB4324" w:rsidRPr="00D824FF" w:rsidRDefault="00DB4324" w:rsidP="00294F2D">
            <w:pPr>
              <w:pStyle w:val="TableRow"/>
              <w:numPr>
                <w:ilvl w:val="0"/>
                <w:numId w:val="77"/>
              </w:numPr>
            </w:pPr>
            <w:r w:rsidRPr="00D824FF">
              <w:t xml:space="preserve">The </w:t>
            </w:r>
            <w:r>
              <w:t xml:space="preserve">second segment will be the program code. ‘ARCI’  </w:t>
            </w:r>
          </w:p>
          <w:p w14:paraId="1BB994D0" w14:textId="7D9FBD70" w:rsidR="00DB4324" w:rsidRPr="00D824FF" w:rsidRDefault="00DB4324" w:rsidP="00294F2D">
            <w:pPr>
              <w:pStyle w:val="TableRow"/>
              <w:numPr>
                <w:ilvl w:val="0"/>
                <w:numId w:val="77"/>
              </w:numPr>
              <w:rPr>
                <w:b/>
              </w:rPr>
            </w:pPr>
            <w:r>
              <w:t xml:space="preserve">The third segment will be the fiscal year, “FY##’.  </w:t>
            </w:r>
          </w:p>
          <w:p w14:paraId="2DCF45FD" w14:textId="6CFE5C5C" w:rsidR="00DB4324" w:rsidRPr="00D824FF" w:rsidRDefault="00DB4324" w:rsidP="00294F2D">
            <w:pPr>
              <w:pStyle w:val="TableRow"/>
              <w:numPr>
                <w:ilvl w:val="0"/>
                <w:numId w:val="77"/>
              </w:numPr>
              <w:rPr>
                <w:b/>
              </w:rPr>
            </w:pPr>
            <w:r>
              <w:t>The fourth segment will be the technical insertion id, ‘TI16’.</w:t>
            </w:r>
          </w:p>
          <w:p w14:paraId="426DF5D8" w14:textId="77777777" w:rsidR="00DB4324" w:rsidRPr="00950787" w:rsidRDefault="00DB4324" w:rsidP="00294F2D">
            <w:pPr>
              <w:pStyle w:val="TableRow"/>
              <w:numPr>
                <w:ilvl w:val="0"/>
                <w:numId w:val="77"/>
              </w:numPr>
              <w:rPr>
                <w:b/>
              </w:rPr>
            </w:pPr>
            <w:r>
              <w:t xml:space="preserve">The fifth segment will be a 6-digit sequence number, ‘000010’.  </w:t>
            </w:r>
          </w:p>
          <w:p w14:paraId="1370462B" w14:textId="452AFBFB" w:rsidR="00950787" w:rsidRPr="00AC1F30" w:rsidRDefault="00950787" w:rsidP="004074AA">
            <w:pPr>
              <w:pStyle w:val="TableRow"/>
              <w:rPr>
                <w:b/>
              </w:rPr>
            </w:pPr>
            <w:r>
              <w:t>Strings and ‘blanks’</w:t>
            </w:r>
          </w:p>
        </w:tc>
      </w:tr>
      <w:tr w:rsidR="00DB4324" w:rsidRPr="00A8667C" w14:paraId="50767EAF" w14:textId="77777777" w:rsidTr="00597BE8">
        <w:trPr>
          <w:cantSplit/>
        </w:trPr>
        <w:tc>
          <w:tcPr>
            <w:tcW w:w="1777" w:type="dxa"/>
          </w:tcPr>
          <w:p w14:paraId="2B51E0FE" w14:textId="03BCBB94" w:rsidR="00DB4324" w:rsidRPr="00AC1F30" w:rsidRDefault="00DB4324" w:rsidP="004074AA">
            <w:pPr>
              <w:pStyle w:val="TableRow"/>
              <w:rPr>
                <w:b/>
              </w:rPr>
            </w:pPr>
            <w:r w:rsidRPr="00AC1F30">
              <w:t xml:space="preserve">Subject </w:t>
            </w:r>
          </w:p>
        </w:tc>
        <w:tc>
          <w:tcPr>
            <w:tcW w:w="1620" w:type="dxa"/>
          </w:tcPr>
          <w:p w14:paraId="7F314D42" w14:textId="77777777" w:rsidR="00DB4324" w:rsidRPr="00AC1F30" w:rsidRDefault="00DB4324" w:rsidP="004074AA">
            <w:pPr>
              <w:pStyle w:val="TableRow"/>
              <w:rPr>
                <w:b/>
              </w:rPr>
            </w:pPr>
            <w:r w:rsidRPr="00AC1F30">
              <w:t>String</w:t>
            </w:r>
          </w:p>
        </w:tc>
        <w:tc>
          <w:tcPr>
            <w:tcW w:w="900" w:type="dxa"/>
          </w:tcPr>
          <w:p w14:paraId="216DC6C7" w14:textId="77777777" w:rsidR="00DB4324" w:rsidRPr="00AC1F30" w:rsidRDefault="00DB4324" w:rsidP="004074AA">
            <w:pPr>
              <w:pStyle w:val="TableRow"/>
              <w:rPr>
                <w:b/>
              </w:rPr>
            </w:pPr>
            <w:r w:rsidRPr="00AC1F30">
              <w:t>Not</w:t>
            </w:r>
          </w:p>
        </w:tc>
        <w:tc>
          <w:tcPr>
            <w:tcW w:w="4680" w:type="dxa"/>
          </w:tcPr>
          <w:p w14:paraId="6C512D11" w14:textId="77777777" w:rsidR="00DB4324" w:rsidRDefault="00DB4324" w:rsidP="004074AA">
            <w:pPr>
              <w:pStyle w:val="TableRow"/>
            </w:pPr>
            <w:r w:rsidRPr="00AC1F30">
              <w:t xml:space="preserve">The subject of this PCD; </w:t>
            </w:r>
            <w:r>
              <w:t xml:space="preserve">entered </w:t>
            </w:r>
            <w:r w:rsidRPr="00AC1F30">
              <w:t xml:space="preserve">by the </w:t>
            </w:r>
            <w:r>
              <w:t xml:space="preserve">originator. </w:t>
            </w:r>
            <w:r w:rsidRPr="00AC1F30">
              <w:t xml:space="preserve"> </w:t>
            </w:r>
          </w:p>
          <w:p w14:paraId="0B6F860E" w14:textId="1742CD96" w:rsidR="001E5214" w:rsidRPr="00AC1F30" w:rsidRDefault="001E5214" w:rsidP="004074AA">
            <w:pPr>
              <w:pStyle w:val="TableRow"/>
              <w:rPr>
                <w:b/>
              </w:rPr>
            </w:pPr>
            <w:r>
              <w:t xml:space="preserve">Strings and ‘blanks’ with max length of 72 characters  </w:t>
            </w:r>
          </w:p>
        </w:tc>
      </w:tr>
      <w:tr w:rsidR="00DB4324" w:rsidRPr="00A8667C" w14:paraId="48E86C1E" w14:textId="77777777" w:rsidTr="00597BE8">
        <w:trPr>
          <w:cantSplit/>
        </w:trPr>
        <w:tc>
          <w:tcPr>
            <w:tcW w:w="1777" w:type="dxa"/>
          </w:tcPr>
          <w:p w14:paraId="6CE6D0DE" w14:textId="77777777" w:rsidR="00DB4324" w:rsidRPr="00AC1F30" w:rsidRDefault="00DB4324" w:rsidP="004074AA">
            <w:pPr>
              <w:pStyle w:val="TableRow"/>
              <w:rPr>
                <w:b/>
              </w:rPr>
            </w:pPr>
            <w:r w:rsidRPr="00AC1F30">
              <w:t>Classification Code</w:t>
            </w:r>
          </w:p>
        </w:tc>
        <w:tc>
          <w:tcPr>
            <w:tcW w:w="1620" w:type="dxa"/>
          </w:tcPr>
          <w:p w14:paraId="6DE7D7EC" w14:textId="77777777" w:rsidR="00DB4324" w:rsidRPr="00AC1F30" w:rsidRDefault="00DB4324" w:rsidP="004074AA">
            <w:pPr>
              <w:pStyle w:val="TableRow"/>
              <w:rPr>
                <w:b/>
              </w:rPr>
            </w:pPr>
            <w:r w:rsidRPr="00AC1F30">
              <w:t>String</w:t>
            </w:r>
          </w:p>
        </w:tc>
        <w:tc>
          <w:tcPr>
            <w:tcW w:w="900" w:type="dxa"/>
          </w:tcPr>
          <w:p w14:paraId="72535B90" w14:textId="77777777" w:rsidR="00DB4324" w:rsidRPr="00AC1F30" w:rsidRDefault="00DB4324" w:rsidP="004074AA">
            <w:pPr>
              <w:pStyle w:val="TableRow"/>
              <w:rPr>
                <w:b/>
              </w:rPr>
            </w:pPr>
            <w:r w:rsidRPr="00AC1F30">
              <w:t>Not</w:t>
            </w:r>
          </w:p>
        </w:tc>
        <w:tc>
          <w:tcPr>
            <w:tcW w:w="4680" w:type="dxa"/>
          </w:tcPr>
          <w:p w14:paraId="02EC93A2" w14:textId="77777777" w:rsidR="00DB4324" w:rsidRPr="00AC1F30" w:rsidRDefault="00DB4324" w:rsidP="004074AA">
            <w:pPr>
              <w:pStyle w:val="TableRow"/>
            </w:pPr>
          </w:p>
        </w:tc>
      </w:tr>
      <w:tr w:rsidR="00DB4324" w:rsidRPr="00C43C4E" w14:paraId="2D1C706B" w14:textId="77777777" w:rsidTr="00597BE8">
        <w:trPr>
          <w:cantSplit/>
        </w:trPr>
        <w:tc>
          <w:tcPr>
            <w:tcW w:w="1777" w:type="dxa"/>
          </w:tcPr>
          <w:p w14:paraId="17889292" w14:textId="77777777" w:rsidR="00DB4324" w:rsidRPr="00AC1F30" w:rsidRDefault="00DB4324" w:rsidP="004074AA">
            <w:pPr>
              <w:pStyle w:val="TableRow"/>
              <w:rPr>
                <w:b/>
              </w:rPr>
            </w:pPr>
            <w:r w:rsidRPr="00AC1F30">
              <w:t xml:space="preserve">Department </w:t>
            </w:r>
          </w:p>
        </w:tc>
        <w:tc>
          <w:tcPr>
            <w:tcW w:w="1620" w:type="dxa"/>
          </w:tcPr>
          <w:p w14:paraId="6D6BA315" w14:textId="77777777" w:rsidR="00DB4324" w:rsidRPr="00AC1F30" w:rsidRDefault="00DB4324" w:rsidP="004074AA">
            <w:pPr>
              <w:pStyle w:val="TableRow"/>
              <w:rPr>
                <w:b/>
              </w:rPr>
            </w:pPr>
            <w:r w:rsidRPr="00AC1F30">
              <w:t>String</w:t>
            </w:r>
          </w:p>
        </w:tc>
        <w:tc>
          <w:tcPr>
            <w:tcW w:w="900" w:type="dxa"/>
          </w:tcPr>
          <w:p w14:paraId="555C57BC" w14:textId="77777777" w:rsidR="00DB4324" w:rsidRPr="00AC1F30" w:rsidRDefault="00DB4324" w:rsidP="004074AA">
            <w:pPr>
              <w:pStyle w:val="TableRow"/>
              <w:rPr>
                <w:b/>
              </w:rPr>
            </w:pPr>
            <w:r w:rsidRPr="00AC1F30">
              <w:t>Not</w:t>
            </w:r>
          </w:p>
        </w:tc>
        <w:tc>
          <w:tcPr>
            <w:tcW w:w="4680" w:type="dxa"/>
          </w:tcPr>
          <w:p w14:paraId="529EB1EB" w14:textId="5A23B94A" w:rsidR="00DB4324" w:rsidRPr="00AC1F30" w:rsidRDefault="00DB4324" w:rsidP="004074AA">
            <w:pPr>
              <w:pStyle w:val="TableRow"/>
              <w:rPr>
                <w:b/>
              </w:rPr>
            </w:pPr>
            <w:r w:rsidRPr="00AC1F30">
              <w:t>Text box prefilled with department of the originator, but can be changed to any department</w:t>
            </w:r>
            <w:r>
              <w:t xml:space="preserve">. </w:t>
            </w:r>
            <w:r w:rsidRPr="00AC1F30">
              <w:t xml:space="preserve"> </w:t>
            </w:r>
          </w:p>
        </w:tc>
      </w:tr>
      <w:tr w:rsidR="00DB4324" w:rsidRPr="00C43C4E" w14:paraId="6D945742" w14:textId="77777777" w:rsidTr="00597BE8">
        <w:trPr>
          <w:cantSplit/>
        </w:trPr>
        <w:tc>
          <w:tcPr>
            <w:tcW w:w="1777" w:type="dxa"/>
          </w:tcPr>
          <w:p w14:paraId="37118FDD" w14:textId="77777777" w:rsidR="00DB4324" w:rsidRPr="00AC1F30" w:rsidRDefault="00DB4324" w:rsidP="004074AA">
            <w:pPr>
              <w:pStyle w:val="TableRow"/>
              <w:rPr>
                <w:b/>
              </w:rPr>
            </w:pPr>
            <w:r w:rsidRPr="00AC1F30">
              <w:t xml:space="preserve">Revision </w:t>
            </w:r>
          </w:p>
        </w:tc>
        <w:tc>
          <w:tcPr>
            <w:tcW w:w="1620" w:type="dxa"/>
          </w:tcPr>
          <w:p w14:paraId="37C8E6B4" w14:textId="77777777" w:rsidR="00DB4324" w:rsidRPr="00AC1F30" w:rsidRDefault="00DB4324" w:rsidP="004074AA">
            <w:pPr>
              <w:pStyle w:val="TableRow"/>
              <w:rPr>
                <w:b/>
              </w:rPr>
            </w:pPr>
            <w:r w:rsidRPr="00AC1F30">
              <w:t>String</w:t>
            </w:r>
          </w:p>
        </w:tc>
        <w:tc>
          <w:tcPr>
            <w:tcW w:w="900" w:type="dxa"/>
          </w:tcPr>
          <w:p w14:paraId="314763EE" w14:textId="77777777" w:rsidR="00DB4324" w:rsidRPr="00AC1F30" w:rsidRDefault="00DB4324" w:rsidP="004074AA">
            <w:pPr>
              <w:pStyle w:val="TableRow"/>
            </w:pPr>
          </w:p>
        </w:tc>
        <w:tc>
          <w:tcPr>
            <w:tcW w:w="4680" w:type="dxa"/>
          </w:tcPr>
          <w:p w14:paraId="1AD16174" w14:textId="77777777" w:rsidR="00DB4324" w:rsidRPr="00AC1F30" w:rsidRDefault="00DB4324" w:rsidP="004074AA">
            <w:pPr>
              <w:pStyle w:val="TableRow"/>
              <w:rPr>
                <w:b/>
              </w:rPr>
            </w:pPr>
            <w:r w:rsidRPr="00AC1F30">
              <w:t xml:space="preserve">This is an uneditable field that shows whether this PCD has had a revision approved. If so, it will show the number of that PCD. If not, it will simply say "Current". </w:t>
            </w:r>
          </w:p>
        </w:tc>
      </w:tr>
      <w:tr w:rsidR="00DB4324" w:rsidRPr="00C43C4E" w14:paraId="78C7175D" w14:textId="77777777" w:rsidTr="00597BE8">
        <w:trPr>
          <w:cantSplit/>
        </w:trPr>
        <w:tc>
          <w:tcPr>
            <w:tcW w:w="1777" w:type="dxa"/>
          </w:tcPr>
          <w:p w14:paraId="6EE4810D" w14:textId="77777777" w:rsidR="00DB4324" w:rsidRPr="00AC1F30" w:rsidRDefault="00DB4324" w:rsidP="004074AA">
            <w:pPr>
              <w:pStyle w:val="TableRow"/>
              <w:rPr>
                <w:b/>
              </w:rPr>
            </w:pPr>
            <w:r w:rsidRPr="00AC1F30">
              <w:t xml:space="preserve">Programs </w:t>
            </w:r>
          </w:p>
        </w:tc>
        <w:tc>
          <w:tcPr>
            <w:tcW w:w="1620" w:type="dxa"/>
          </w:tcPr>
          <w:p w14:paraId="4F37B626" w14:textId="689F61E8" w:rsidR="00DB4324" w:rsidRPr="00AC1F30" w:rsidRDefault="00DB4324" w:rsidP="004074AA">
            <w:pPr>
              <w:pStyle w:val="TableRow"/>
            </w:pPr>
            <w:r>
              <w:t>Table</w:t>
            </w:r>
          </w:p>
        </w:tc>
        <w:tc>
          <w:tcPr>
            <w:tcW w:w="900" w:type="dxa"/>
          </w:tcPr>
          <w:p w14:paraId="2753B556" w14:textId="77777777" w:rsidR="00DB4324" w:rsidRPr="00AC1F30" w:rsidRDefault="00DB4324" w:rsidP="004074AA">
            <w:pPr>
              <w:pStyle w:val="TableRow"/>
            </w:pPr>
          </w:p>
        </w:tc>
        <w:tc>
          <w:tcPr>
            <w:tcW w:w="4680" w:type="dxa"/>
          </w:tcPr>
          <w:p w14:paraId="51605C70" w14:textId="77777777" w:rsidR="00DB4324" w:rsidRPr="00AC1F30" w:rsidRDefault="00DB4324" w:rsidP="004074AA">
            <w:pPr>
              <w:pStyle w:val="TableRow"/>
              <w:rPr>
                <w:b/>
              </w:rPr>
            </w:pPr>
            <w:r w:rsidRPr="00AC1F30">
              <w:t xml:space="preserve">Author may select which program(s) this PCD applies to from a list of all programs that the chosen contract(s) apply to </w:t>
            </w:r>
          </w:p>
        </w:tc>
      </w:tr>
      <w:tr w:rsidR="00DB4324" w:rsidRPr="00C43C4E" w14:paraId="623A22AF" w14:textId="77777777" w:rsidTr="00597BE8">
        <w:trPr>
          <w:cantSplit/>
        </w:trPr>
        <w:tc>
          <w:tcPr>
            <w:tcW w:w="1777" w:type="dxa"/>
          </w:tcPr>
          <w:p w14:paraId="08D85375" w14:textId="77777777" w:rsidR="00DB4324" w:rsidRPr="00AC1F30" w:rsidRDefault="00DB4324" w:rsidP="004074AA">
            <w:pPr>
              <w:pStyle w:val="TableRow"/>
              <w:rPr>
                <w:b/>
              </w:rPr>
            </w:pPr>
            <w:r w:rsidRPr="00AC1F30">
              <w:t xml:space="preserve">Originator </w:t>
            </w:r>
          </w:p>
        </w:tc>
        <w:tc>
          <w:tcPr>
            <w:tcW w:w="1620" w:type="dxa"/>
          </w:tcPr>
          <w:p w14:paraId="6E066EF7" w14:textId="77777777" w:rsidR="00DB4324" w:rsidRPr="00AC1F30" w:rsidRDefault="00DB4324" w:rsidP="004074AA">
            <w:pPr>
              <w:pStyle w:val="TableRow"/>
              <w:rPr>
                <w:b/>
              </w:rPr>
            </w:pPr>
            <w:r w:rsidRPr="00AC1F30">
              <w:t>String</w:t>
            </w:r>
          </w:p>
        </w:tc>
        <w:tc>
          <w:tcPr>
            <w:tcW w:w="900" w:type="dxa"/>
          </w:tcPr>
          <w:p w14:paraId="07DBF42B" w14:textId="77777777" w:rsidR="00DB4324" w:rsidRPr="00AC1F30" w:rsidRDefault="00DB4324" w:rsidP="004074AA">
            <w:pPr>
              <w:pStyle w:val="TableRow"/>
            </w:pPr>
          </w:p>
        </w:tc>
        <w:tc>
          <w:tcPr>
            <w:tcW w:w="4680" w:type="dxa"/>
          </w:tcPr>
          <w:p w14:paraId="1C32C19B" w14:textId="15B10C0B" w:rsidR="00DB4324" w:rsidRPr="00AC1F30" w:rsidRDefault="00DB4324" w:rsidP="004074AA">
            <w:pPr>
              <w:pStyle w:val="TableRow"/>
              <w:rPr>
                <w:b/>
              </w:rPr>
            </w:pPr>
            <w:r w:rsidRPr="00AC1F30">
              <w:t>Uneditable field that shows the name of the PCD's originator</w:t>
            </w:r>
            <w:r>
              <w:t xml:space="preserve">. </w:t>
            </w:r>
            <w:r w:rsidRPr="00AC1F30">
              <w:t xml:space="preserve"> </w:t>
            </w:r>
          </w:p>
        </w:tc>
      </w:tr>
      <w:tr w:rsidR="00DB4324" w:rsidRPr="00C43C4E" w14:paraId="020EEC3F" w14:textId="77777777" w:rsidTr="00597BE8">
        <w:trPr>
          <w:cantSplit/>
        </w:trPr>
        <w:tc>
          <w:tcPr>
            <w:tcW w:w="1777" w:type="dxa"/>
          </w:tcPr>
          <w:p w14:paraId="6B51896F" w14:textId="77777777" w:rsidR="00DB4324" w:rsidRPr="00AC1F30" w:rsidRDefault="00DB4324" w:rsidP="004074AA">
            <w:pPr>
              <w:pStyle w:val="TableRow"/>
              <w:rPr>
                <w:b/>
              </w:rPr>
            </w:pPr>
            <w:r w:rsidRPr="00AC1F30">
              <w:t xml:space="preserve">Approver </w:t>
            </w:r>
          </w:p>
        </w:tc>
        <w:tc>
          <w:tcPr>
            <w:tcW w:w="1620" w:type="dxa"/>
          </w:tcPr>
          <w:p w14:paraId="32125CD0" w14:textId="457BFC3D" w:rsidR="00DB4324" w:rsidRPr="00AC1F30" w:rsidRDefault="00DB4324" w:rsidP="004074AA">
            <w:pPr>
              <w:pStyle w:val="TableRow"/>
            </w:pPr>
            <w:r>
              <w:t>Table</w:t>
            </w:r>
          </w:p>
        </w:tc>
        <w:tc>
          <w:tcPr>
            <w:tcW w:w="900" w:type="dxa"/>
          </w:tcPr>
          <w:p w14:paraId="057F6A36" w14:textId="77777777" w:rsidR="00DB4324" w:rsidRPr="00AC1F30" w:rsidRDefault="00DB4324" w:rsidP="004074AA">
            <w:pPr>
              <w:pStyle w:val="TableRow"/>
            </w:pPr>
          </w:p>
        </w:tc>
        <w:tc>
          <w:tcPr>
            <w:tcW w:w="4680" w:type="dxa"/>
          </w:tcPr>
          <w:p w14:paraId="041A5A82" w14:textId="77777777" w:rsidR="00DB4324" w:rsidRPr="00AC1F30" w:rsidRDefault="00DB4324" w:rsidP="004074AA">
            <w:pPr>
              <w:pStyle w:val="TableRow"/>
              <w:rPr>
                <w:b/>
              </w:rPr>
            </w:pPr>
            <w:r w:rsidRPr="00AC1F30">
              <w:t xml:space="preserve">Selected by author from a list of approvers for each contract that a PCD is associated with. One or more approvers must be selected from each Contract that the PCD pertains to. If the same person is an approver for multiple contracts, they may approve for both. </w:t>
            </w:r>
          </w:p>
        </w:tc>
      </w:tr>
      <w:tr w:rsidR="00DB4324" w:rsidRPr="00C43C4E" w14:paraId="6C76478A" w14:textId="77777777" w:rsidTr="00597BE8">
        <w:trPr>
          <w:cantSplit/>
        </w:trPr>
        <w:tc>
          <w:tcPr>
            <w:tcW w:w="1777" w:type="dxa"/>
          </w:tcPr>
          <w:p w14:paraId="1189D726" w14:textId="77777777" w:rsidR="00DB4324" w:rsidRPr="00AC1F30" w:rsidRDefault="00DB4324" w:rsidP="004074AA">
            <w:pPr>
              <w:pStyle w:val="TableRow"/>
              <w:rPr>
                <w:b/>
              </w:rPr>
            </w:pPr>
            <w:r w:rsidRPr="00AC1F30">
              <w:t xml:space="preserve">Current Status </w:t>
            </w:r>
          </w:p>
        </w:tc>
        <w:tc>
          <w:tcPr>
            <w:tcW w:w="1620" w:type="dxa"/>
          </w:tcPr>
          <w:p w14:paraId="700F915D" w14:textId="77777777" w:rsidR="00DB4324" w:rsidRPr="00AC1F30" w:rsidRDefault="00DB4324" w:rsidP="004074AA">
            <w:pPr>
              <w:pStyle w:val="TableRow"/>
              <w:rPr>
                <w:b/>
              </w:rPr>
            </w:pPr>
            <w:r w:rsidRPr="00AC1F30">
              <w:t>String</w:t>
            </w:r>
          </w:p>
        </w:tc>
        <w:tc>
          <w:tcPr>
            <w:tcW w:w="900" w:type="dxa"/>
          </w:tcPr>
          <w:p w14:paraId="20489559" w14:textId="77777777" w:rsidR="00DB4324" w:rsidRPr="00AC1F30" w:rsidRDefault="00DB4324" w:rsidP="004074AA">
            <w:pPr>
              <w:pStyle w:val="TableRow"/>
            </w:pPr>
          </w:p>
        </w:tc>
        <w:tc>
          <w:tcPr>
            <w:tcW w:w="4680" w:type="dxa"/>
          </w:tcPr>
          <w:p w14:paraId="1B9634DA" w14:textId="77777777" w:rsidR="00DB4324" w:rsidRPr="00AC1F30" w:rsidRDefault="00DB4324" w:rsidP="004074AA">
            <w:pPr>
              <w:pStyle w:val="TableRow"/>
              <w:rPr>
                <w:b/>
              </w:rPr>
            </w:pPr>
            <w:r w:rsidRPr="00AC1F30">
              <w:t xml:space="preserve">Uneditable field filled with the current state of the PCD. In the case of rework, approved, or closed the name of the approver(s) who put it in that state and the date they did it will also be displayed </w:t>
            </w:r>
          </w:p>
        </w:tc>
      </w:tr>
      <w:tr w:rsidR="00DB4324" w:rsidRPr="00C43C4E" w14:paraId="01F94B5D" w14:textId="77777777" w:rsidTr="00597BE8">
        <w:trPr>
          <w:cantSplit/>
        </w:trPr>
        <w:tc>
          <w:tcPr>
            <w:tcW w:w="1777" w:type="dxa"/>
          </w:tcPr>
          <w:p w14:paraId="10A369C1" w14:textId="77777777" w:rsidR="00DB4324" w:rsidRPr="00AC1F30" w:rsidRDefault="00DB4324" w:rsidP="004074AA">
            <w:pPr>
              <w:pStyle w:val="TableRow"/>
              <w:rPr>
                <w:b/>
              </w:rPr>
            </w:pPr>
            <w:r w:rsidRPr="00AC1F30">
              <w:t xml:space="preserve">Action Responsible Persons </w:t>
            </w:r>
          </w:p>
        </w:tc>
        <w:tc>
          <w:tcPr>
            <w:tcW w:w="1620" w:type="dxa"/>
          </w:tcPr>
          <w:p w14:paraId="681CC4E3" w14:textId="40888CC6" w:rsidR="00DB4324" w:rsidRPr="00AC1F30" w:rsidRDefault="00DB4324" w:rsidP="004074AA">
            <w:pPr>
              <w:pStyle w:val="TableRow"/>
            </w:pPr>
            <w:r>
              <w:t>Table</w:t>
            </w:r>
          </w:p>
        </w:tc>
        <w:tc>
          <w:tcPr>
            <w:tcW w:w="900" w:type="dxa"/>
          </w:tcPr>
          <w:p w14:paraId="32BA2603" w14:textId="77777777" w:rsidR="00DB4324" w:rsidRPr="00AC1F30" w:rsidRDefault="00DB4324" w:rsidP="004074AA">
            <w:pPr>
              <w:pStyle w:val="TableRow"/>
            </w:pPr>
          </w:p>
        </w:tc>
        <w:tc>
          <w:tcPr>
            <w:tcW w:w="4680" w:type="dxa"/>
          </w:tcPr>
          <w:p w14:paraId="2A5109FF" w14:textId="77777777" w:rsidR="00DB4324" w:rsidRPr="00AC1F30" w:rsidRDefault="00DB4324" w:rsidP="004074AA">
            <w:pPr>
              <w:pStyle w:val="TableRow"/>
              <w:rPr>
                <w:b/>
              </w:rPr>
            </w:pPr>
            <w:r w:rsidRPr="00AC1F30">
              <w:t xml:space="preserve">People that are responsible for the action of the PCD. Lookup select by author or a team name that the author enters </w:t>
            </w:r>
          </w:p>
        </w:tc>
      </w:tr>
      <w:tr w:rsidR="00DB4324" w:rsidRPr="00C43C4E" w14:paraId="6F656303" w14:textId="77777777" w:rsidTr="00597BE8">
        <w:trPr>
          <w:cantSplit/>
        </w:trPr>
        <w:tc>
          <w:tcPr>
            <w:tcW w:w="1777" w:type="dxa"/>
          </w:tcPr>
          <w:p w14:paraId="53CCEC73" w14:textId="77777777" w:rsidR="00DB4324" w:rsidRPr="00AC1F30" w:rsidRDefault="00DB4324" w:rsidP="004074AA">
            <w:pPr>
              <w:pStyle w:val="TableRow"/>
              <w:rPr>
                <w:b/>
              </w:rPr>
            </w:pPr>
            <w:r w:rsidRPr="00AC1F30">
              <w:lastRenderedPageBreak/>
              <w:t>PCD Required Date</w:t>
            </w:r>
          </w:p>
        </w:tc>
        <w:tc>
          <w:tcPr>
            <w:tcW w:w="1620" w:type="dxa"/>
          </w:tcPr>
          <w:p w14:paraId="7797E46C" w14:textId="77777777" w:rsidR="00DB4324" w:rsidRPr="00AC1F30" w:rsidRDefault="00DB4324" w:rsidP="004074AA">
            <w:pPr>
              <w:pStyle w:val="TableRow"/>
              <w:rPr>
                <w:b/>
              </w:rPr>
            </w:pPr>
            <w:r w:rsidRPr="00AC1F30">
              <w:t>Date</w:t>
            </w:r>
          </w:p>
        </w:tc>
        <w:tc>
          <w:tcPr>
            <w:tcW w:w="900" w:type="dxa"/>
          </w:tcPr>
          <w:p w14:paraId="1923029D" w14:textId="77777777" w:rsidR="00DB4324" w:rsidRPr="00AC1F30" w:rsidRDefault="00DB4324" w:rsidP="004074AA">
            <w:pPr>
              <w:pStyle w:val="TableRow"/>
            </w:pPr>
          </w:p>
        </w:tc>
        <w:tc>
          <w:tcPr>
            <w:tcW w:w="4680" w:type="dxa"/>
          </w:tcPr>
          <w:p w14:paraId="19E50608" w14:textId="77777777" w:rsidR="00DB4324" w:rsidRDefault="00DB4324" w:rsidP="004074AA">
            <w:pPr>
              <w:pStyle w:val="TableRow"/>
            </w:pPr>
            <w:r>
              <w:t xml:space="preserve">The date the PCD is to be ready by.  </w:t>
            </w:r>
          </w:p>
          <w:p w14:paraId="6F2812C8" w14:textId="20C979C5" w:rsidR="001E5214" w:rsidRPr="00AC1F30" w:rsidRDefault="001E5214" w:rsidP="004074AA">
            <w:pPr>
              <w:pStyle w:val="TableRow"/>
            </w:pPr>
            <w:r w:rsidRPr="000C3436">
              <w:t xml:space="preserve">Contains both dates and strings (‘blanks’)  </w:t>
            </w:r>
          </w:p>
        </w:tc>
      </w:tr>
      <w:tr w:rsidR="00DB4324" w:rsidRPr="00C43C4E" w14:paraId="36C09661" w14:textId="77777777" w:rsidTr="00597BE8">
        <w:trPr>
          <w:cantSplit/>
        </w:trPr>
        <w:tc>
          <w:tcPr>
            <w:tcW w:w="1777" w:type="dxa"/>
          </w:tcPr>
          <w:p w14:paraId="1F945AB6" w14:textId="77777777" w:rsidR="00DB4324" w:rsidRPr="00AC1F30" w:rsidRDefault="00DB4324" w:rsidP="004074AA">
            <w:pPr>
              <w:pStyle w:val="TableRow"/>
              <w:rPr>
                <w:b/>
              </w:rPr>
            </w:pPr>
            <w:r w:rsidRPr="00AC1F30">
              <w:t xml:space="preserve">Contracts </w:t>
            </w:r>
          </w:p>
        </w:tc>
        <w:tc>
          <w:tcPr>
            <w:tcW w:w="1620" w:type="dxa"/>
          </w:tcPr>
          <w:p w14:paraId="1968ABE5" w14:textId="193AF584" w:rsidR="00DB4324" w:rsidRPr="00AC1F30" w:rsidRDefault="00DB4324" w:rsidP="004074AA">
            <w:pPr>
              <w:pStyle w:val="TableRow"/>
            </w:pPr>
            <w:r>
              <w:t>Table</w:t>
            </w:r>
          </w:p>
        </w:tc>
        <w:tc>
          <w:tcPr>
            <w:tcW w:w="900" w:type="dxa"/>
          </w:tcPr>
          <w:p w14:paraId="5F97375F" w14:textId="77777777" w:rsidR="00DB4324" w:rsidRPr="00AC1F30" w:rsidRDefault="00DB4324" w:rsidP="004074AA">
            <w:pPr>
              <w:pStyle w:val="TableRow"/>
            </w:pPr>
          </w:p>
        </w:tc>
        <w:tc>
          <w:tcPr>
            <w:tcW w:w="4680" w:type="dxa"/>
          </w:tcPr>
          <w:p w14:paraId="473426C8" w14:textId="77777777" w:rsidR="00DB4324" w:rsidRPr="00AC1F30" w:rsidRDefault="00DB4324" w:rsidP="004074AA">
            <w:pPr>
              <w:pStyle w:val="TableRow"/>
              <w:rPr>
                <w:b/>
              </w:rPr>
            </w:pPr>
            <w:r w:rsidRPr="00AC1F30">
              <w:t xml:space="preserve">Shows all contracts or purchase orders that this PCD applies to. </w:t>
            </w:r>
          </w:p>
        </w:tc>
      </w:tr>
      <w:tr w:rsidR="00DB4324" w:rsidRPr="00C43C4E" w14:paraId="2AF28636" w14:textId="77777777" w:rsidTr="00597BE8">
        <w:trPr>
          <w:cantSplit/>
        </w:trPr>
        <w:tc>
          <w:tcPr>
            <w:tcW w:w="1777" w:type="dxa"/>
          </w:tcPr>
          <w:p w14:paraId="1555EB45" w14:textId="77777777" w:rsidR="00DB4324" w:rsidRPr="00AC1F30" w:rsidRDefault="00DB4324" w:rsidP="004074AA">
            <w:pPr>
              <w:pStyle w:val="TableRow"/>
              <w:rPr>
                <w:b/>
              </w:rPr>
            </w:pPr>
            <w:r w:rsidRPr="00AC1F30">
              <w:t xml:space="preserve">Reference </w:t>
            </w:r>
          </w:p>
        </w:tc>
        <w:tc>
          <w:tcPr>
            <w:tcW w:w="1620" w:type="dxa"/>
          </w:tcPr>
          <w:p w14:paraId="1C2F7C5A" w14:textId="05E977A3" w:rsidR="00DB4324" w:rsidRPr="00AC1F30" w:rsidRDefault="00DB4324" w:rsidP="004074AA">
            <w:pPr>
              <w:pStyle w:val="TableRow"/>
            </w:pPr>
            <w:r>
              <w:t>Table</w:t>
            </w:r>
          </w:p>
        </w:tc>
        <w:tc>
          <w:tcPr>
            <w:tcW w:w="900" w:type="dxa"/>
          </w:tcPr>
          <w:p w14:paraId="64C24AB5" w14:textId="77777777" w:rsidR="00DB4324" w:rsidRPr="00AC1F30" w:rsidRDefault="00DB4324" w:rsidP="004074AA">
            <w:pPr>
              <w:pStyle w:val="TableRow"/>
            </w:pPr>
          </w:p>
        </w:tc>
        <w:tc>
          <w:tcPr>
            <w:tcW w:w="4680" w:type="dxa"/>
          </w:tcPr>
          <w:p w14:paraId="0CB8DC92" w14:textId="77777777" w:rsidR="00DB4324" w:rsidRPr="00AC1F30" w:rsidRDefault="00DB4324" w:rsidP="004074AA">
            <w:pPr>
              <w:pStyle w:val="TableRow"/>
              <w:rPr>
                <w:b/>
              </w:rPr>
            </w:pPr>
            <w:r w:rsidRPr="00AC1F30">
              <w:t xml:space="preserve">Anything this PCD may be in reference to as entered by the author in a text area. </w:t>
            </w:r>
          </w:p>
        </w:tc>
      </w:tr>
      <w:tr w:rsidR="00DB4324" w:rsidRPr="00C43C4E" w14:paraId="1251BC1A" w14:textId="77777777" w:rsidTr="00597BE8">
        <w:trPr>
          <w:cantSplit/>
        </w:trPr>
        <w:tc>
          <w:tcPr>
            <w:tcW w:w="1777" w:type="dxa"/>
          </w:tcPr>
          <w:p w14:paraId="35138FCC" w14:textId="77777777" w:rsidR="00DB4324" w:rsidRPr="00B23070" w:rsidRDefault="00DB4324" w:rsidP="004074AA">
            <w:pPr>
              <w:pStyle w:val="TableRow"/>
              <w:rPr>
                <w:b/>
              </w:rPr>
            </w:pPr>
            <w:r w:rsidRPr="00B23070">
              <w:t xml:space="preserve">Action </w:t>
            </w:r>
          </w:p>
        </w:tc>
        <w:tc>
          <w:tcPr>
            <w:tcW w:w="1620" w:type="dxa"/>
          </w:tcPr>
          <w:p w14:paraId="4A805834" w14:textId="77777777" w:rsidR="00DB4324" w:rsidRPr="00B23070" w:rsidRDefault="00DB4324" w:rsidP="004074AA">
            <w:pPr>
              <w:pStyle w:val="TableRow"/>
            </w:pPr>
          </w:p>
        </w:tc>
        <w:tc>
          <w:tcPr>
            <w:tcW w:w="900" w:type="dxa"/>
          </w:tcPr>
          <w:p w14:paraId="38C4AD97" w14:textId="77777777" w:rsidR="00DB4324" w:rsidRPr="00B23070" w:rsidRDefault="00DB4324" w:rsidP="004074AA">
            <w:pPr>
              <w:pStyle w:val="TableRow"/>
            </w:pPr>
          </w:p>
        </w:tc>
        <w:tc>
          <w:tcPr>
            <w:tcW w:w="4680" w:type="dxa"/>
          </w:tcPr>
          <w:p w14:paraId="6C444681" w14:textId="77777777" w:rsidR="00DB4324" w:rsidRPr="00B23070" w:rsidRDefault="00DB4324" w:rsidP="004074AA">
            <w:pPr>
              <w:pStyle w:val="TableRow"/>
              <w:rPr>
                <w:b/>
              </w:rPr>
            </w:pPr>
            <w:r w:rsidRPr="00B23070">
              <w:t xml:space="preserve">The main content of the PCD </w:t>
            </w:r>
          </w:p>
        </w:tc>
      </w:tr>
      <w:tr w:rsidR="00DB4324" w:rsidRPr="00C43C4E" w14:paraId="04F76830" w14:textId="77777777" w:rsidTr="00597BE8">
        <w:trPr>
          <w:cantSplit/>
        </w:trPr>
        <w:tc>
          <w:tcPr>
            <w:tcW w:w="1777" w:type="dxa"/>
          </w:tcPr>
          <w:p w14:paraId="64A9E106" w14:textId="77777777" w:rsidR="00DB4324" w:rsidRPr="00AC1F30" w:rsidRDefault="00DB4324" w:rsidP="004074AA">
            <w:pPr>
              <w:pStyle w:val="TableRow"/>
              <w:rPr>
                <w:b/>
              </w:rPr>
            </w:pPr>
            <w:r w:rsidRPr="00AC1F30">
              <w:t xml:space="preserve">Program Recipients </w:t>
            </w:r>
          </w:p>
        </w:tc>
        <w:tc>
          <w:tcPr>
            <w:tcW w:w="1620" w:type="dxa"/>
          </w:tcPr>
          <w:p w14:paraId="642A8A21" w14:textId="44CF0212" w:rsidR="00DB4324" w:rsidRPr="00AC1F30" w:rsidRDefault="00DB4324" w:rsidP="004074AA">
            <w:pPr>
              <w:pStyle w:val="TableRow"/>
            </w:pPr>
            <w:r>
              <w:t>Table</w:t>
            </w:r>
          </w:p>
        </w:tc>
        <w:tc>
          <w:tcPr>
            <w:tcW w:w="900" w:type="dxa"/>
          </w:tcPr>
          <w:p w14:paraId="4F0203DB" w14:textId="77777777" w:rsidR="00DB4324" w:rsidRPr="00AC1F30" w:rsidRDefault="00DB4324" w:rsidP="004074AA">
            <w:pPr>
              <w:pStyle w:val="TableRow"/>
            </w:pPr>
          </w:p>
        </w:tc>
        <w:tc>
          <w:tcPr>
            <w:tcW w:w="4680" w:type="dxa"/>
          </w:tcPr>
          <w:p w14:paraId="1B5AC9AB" w14:textId="77777777" w:rsidR="00DB4324" w:rsidRPr="00AC1F30" w:rsidRDefault="00DB4324" w:rsidP="004074AA">
            <w:pPr>
              <w:pStyle w:val="TableRow"/>
              <w:rPr>
                <w:b/>
              </w:rPr>
            </w:pPr>
            <w:r w:rsidRPr="00AC1F30">
              <w:t xml:space="preserve">Uneditable list of all program recipients. These are the all people on the program recipient lists of all programs associated with this PCD. They will receive a notification e-mail when the PCD is approved. </w:t>
            </w:r>
          </w:p>
        </w:tc>
      </w:tr>
      <w:tr w:rsidR="00DB4324" w:rsidRPr="00C43C4E" w14:paraId="7F7DB32F" w14:textId="77777777" w:rsidTr="00597BE8">
        <w:trPr>
          <w:cantSplit/>
        </w:trPr>
        <w:tc>
          <w:tcPr>
            <w:tcW w:w="1777" w:type="dxa"/>
          </w:tcPr>
          <w:p w14:paraId="22649C5B" w14:textId="77777777" w:rsidR="00DB4324" w:rsidRPr="00AC1F30" w:rsidRDefault="00DB4324" w:rsidP="004074AA">
            <w:pPr>
              <w:pStyle w:val="TableRow"/>
              <w:rPr>
                <w:b/>
              </w:rPr>
            </w:pPr>
            <w:r w:rsidRPr="00AC1F30">
              <w:t xml:space="preserve">Additional Recipients </w:t>
            </w:r>
          </w:p>
        </w:tc>
        <w:tc>
          <w:tcPr>
            <w:tcW w:w="1620" w:type="dxa"/>
          </w:tcPr>
          <w:p w14:paraId="08CF1B44" w14:textId="548F519E" w:rsidR="00DB4324" w:rsidRPr="00AC1F30" w:rsidRDefault="00DB4324" w:rsidP="004074AA">
            <w:pPr>
              <w:pStyle w:val="TableRow"/>
            </w:pPr>
            <w:r>
              <w:t>Table</w:t>
            </w:r>
          </w:p>
        </w:tc>
        <w:tc>
          <w:tcPr>
            <w:tcW w:w="900" w:type="dxa"/>
          </w:tcPr>
          <w:p w14:paraId="0C55A8C4" w14:textId="77777777" w:rsidR="00DB4324" w:rsidRPr="00AC1F30" w:rsidRDefault="00DB4324" w:rsidP="004074AA">
            <w:pPr>
              <w:pStyle w:val="TableRow"/>
            </w:pPr>
          </w:p>
        </w:tc>
        <w:tc>
          <w:tcPr>
            <w:tcW w:w="4680" w:type="dxa"/>
          </w:tcPr>
          <w:p w14:paraId="4D382F5C" w14:textId="77777777" w:rsidR="00DB4324" w:rsidRPr="00AC1F30" w:rsidRDefault="00DB4324" w:rsidP="004074AA">
            <w:pPr>
              <w:pStyle w:val="TableRow"/>
              <w:rPr>
                <w:b/>
              </w:rPr>
            </w:pPr>
            <w:r w:rsidRPr="00AC1F30">
              <w:t xml:space="preserve">Any additional people that will get notified when the PCD is approved. The author chooses them through Lookup </w:t>
            </w:r>
          </w:p>
        </w:tc>
      </w:tr>
      <w:tr w:rsidR="00DB4324" w:rsidRPr="00C43C4E" w14:paraId="060C7E13" w14:textId="77777777" w:rsidTr="00597BE8">
        <w:trPr>
          <w:cantSplit/>
        </w:trPr>
        <w:tc>
          <w:tcPr>
            <w:tcW w:w="1777" w:type="dxa"/>
          </w:tcPr>
          <w:p w14:paraId="14501F51" w14:textId="77777777" w:rsidR="00DB4324" w:rsidRPr="00AC1F30" w:rsidRDefault="00DB4324" w:rsidP="004074AA">
            <w:pPr>
              <w:pStyle w:val="TableRow"/>
              <w:rPr>
                <w:b/>
              </w:rPr>
            </w:pPr>
            <w:r w:rsidRPr="00AC1F30">
              <w:t>Work Package</w:t>
            </w:r>
          </w:p>
        </w:tc>
        <w:tc>
          <w:tcPr>
            <w:tcW w:w="1620" w:type="dxa"/>
          </w:tcPr>
          <w:p w14:paraId="60CE2909" w14:textId="77777777" w:rsidR="00DB4324" w:rsidRPr="00AC1F30" w:rsidRDefault="00DB4324" w:rsidP="004074AA">
            <w:pPr>
              <w:pStyle w:val="TableRow"/>
            </w:pPr>
          </w:p>
        </w:tc>
        <w:tc>
          <w:tcPr>
            <w:tcW w:w="900" w:type="dxa"/>
          </w:tcPr>
          <w:p w14:paraId="60092A77" w14:textId="77777777" w:rsidR="00DB4324" w:rsidRPr="00AC1F30" w:rsidRDefault="00DB4324" w:rsidP="004074AA">
            <w:pPr>
              <w:pStyle w:val="TableRow"/>
            </w:pPr>
          </w:p>
        </w:tc>
        <w:tc>
          <w:tcPr>
            <w:tcW w:w="4680" w:type="dxa"/>
          </w:tcPr>
          <w:p w14:paraId="5AAEFC28" w14:textId="77777777" w:rsidR="00DB4324" w:rsidRPr="00AC1F30" w:rsidRDefault="00DB4324" w:rsidP="004074AA">
            <w:pPr>
              <w:pStyle w:val="TableRow"/>
            </w:pPr>
          </w:p>
        </w:tc>
      </w:tr>
      <w:tr w:rsidR="00DB4324" w:rsidRPr="00C43C4E" w14:paraId="692049DC" w14:textId="77777777" w:rsidTr="00597BE8">
        <w:trPr>
          <w:cantSplit/>
        </w:trPr>
        <w:tc>
          <w:tcPr>
            <w:tcW w:w="1777" w:type="dxa"/>
          </w:tcPr>
          <w:p w14:paraId="284D55D4" w14:textId="77777777" w:rsidR="00DB4324" w:rsidRPr="00AC1F30" w:rsidRDefault="00DB4324" w:rsidP="004074AA">
            <w:pPr>
              <w:pStyle w:val="TableRow"/>
              <w:rPr>
                <w:b/>
              </w:rPr>
            </w:pPr>
            <w:r w:rsidRPr="00AC1F30">
              <w:t xml:space="preserve">Attachments </w:t>
            </w:r>
          </w:p>
        </w:tc>
        <w:tc>
          <w:tcPr>
            <w:tcW w:w="1620" w:type="dxa"/>
          </w:tcPr>
          <w:p w14:paraId="39E25EF6" w14:textId="760B5724" w:rsidR="00DB4324" w:rsidRPr="00AC1F30" w:rsidRDefault="00DB4324" w:rsidP="004074AA">
            <w:pPr>
              <w:pStyle w:val="TableRow"/>
            </w:pPr>
            <w:r>
              <w:t>Table</w:t>
            </w:r>
          </w:p>
        </w:tc>
        <w:tc>
          <w:tcPr>
            <w:tcW w:w="900" w:type="dxa"/>
          </w:tcPr>
          <w:p w14:paraId="3C61DF01" w14:textId="77777777" w:rsidR="00DB4324" w:rsidRPr="00AC1F30" w:rsidRDefault="00DB4324" w:rsidP="004074AA">
            <w:pPr>
              <w:pStyle w:val="TableRow"/>
            </w:pPr>
          </w:p>
        </w:tc>
        <w:tc>
          <w:tcPr>
            <w:tcW w:w="4680" w:type="dxa"/>
          </w:tcPr>
          <w:p w14:paraId="11B508D3" w14:textId="77777777" w:rsidR="00DB4324" w:rsidRPr="00AC1F30" w:rsidRDefault="00DB4324" w:rsidP="004074AA">
            <w:pPr>
              <w:pStyle w:val="TableRow"/>
              <w:rPr>
                <w:b/>
              </w:rPr>
            </w:pPr>
            <w:r w:rsidRPr="00AC1F30">
              <w:t xml:space="preserve">Any files can be stored with the PCD by the author </w:t>
            </w:r>
          </w:p>
        </w:tc>
      </w:tr>
      <w:tr w:rsidR="00DB4324" w:rsidRPr="00C43C4E" w14:paraId="2232E3E9" w14:textId="77777777" w:rsidTr="00597BE8">
        <w:trPr>
          <w:cantSplit/>
        </w:trPr>
        <w:tc>
          <w:tcPr>
            <w:tcW w:w="1777" w:type="dxa"/>
          </w:tcPr>
          <w:p w14:paraId="16BE7A81" w14:textId="77777777" w:rsidR="00DB4324" w:rsidRPr="00AC1F30" w:rsidRDefault="00DB4324" w:rsidP="004074AA">
            <w:pPr>
              <w:pStyle w:val="TableRow"/>
              <w:rPr>
                <w:b/>
              </w:rPr>
            </w:pPr>
            <w:r w:rsidRPr="00AC1F30">
              <w:t xml:space="preserve">Rework </w:t>
            </w:r>
            <w:r>
              <w:t>Remarks</w:t>
            </w:r>
            <w:r w:rsidRPr="00AC1F30">
              <w:t xml:space="preserve"> </w:t>
            </w:r>
          </w:p>
        </w:tc>
        <w:tc>
          <w:tcPr>
            <w:tcW w:w="1620" w:type="dxa"/>
          </w:tcPr>
          <w:p w14:paraId="246E6AD3" w14:textId="23D5313F" w:rsidR="00DB4324" w:rsidRPr="00AC1F30" w:rsidRDefault="00DB4324" w:rsidP="004074AA">
            <w:pPr>
              <w:pStyle w:val="TableRow"/>
            </w:pPr>
            <w:r>
              <w:t>Table</w:t>
            </w:r>
          </w:p>
        </w:tc>
        <w:tc>
          <w:tcPr>
            <w:tcW w:w="900" w:type="dxa"/>
          </w:tcPr>
          <w:p w14:paraId="3B04F0D4" w14:textId="77777777" w:rsidR="00DB4324" w:rsidRPr="00AC1F30" w:rsidRDefault="00DB4324" w:rsidP="004074AA">
            <w:pPr>
              <w:pStyle w:val="TableRow"/>
            </w:pPr>
          </w:p>
        </w:tc>
        <w:tc>
          <w:tcPr>
            <w:tcW w:w="4680" w:type="dxa"/>
          </w:tcPr>
          <w:p w14:paraId="4797B621" w14:textId="77777777" w:rsidR="00DB4324" w:rsidRPr="00AC1F30" w:rsidRDefault="00DB4324" w:rsidP="004074AA">
            <w:pPr>
              <w:pStyle w:val="TableRow"/>
              <w:rPr>
                <w:b/>
              </w:rPr>
            </w:pPr>
            <w:r w:rsidRPr="00AC1F30">
              <w:t xml:space="preserve">An approver can fill this field out when designating a PCD for rework. It should contain information regarding what changes are necessary </w:t>
            </w:r>
          </w:p>
        </w:tc>
      </w:tr>
      <w:tr w:rsidR="00DB4324" w:rsidRPr="00C43C4E" w14:paraId="54BF78A9" w14:textId="77777777" w:rsidTr="00597BE8">
        <w:trPr>
          <w:cantSplit/>
        </w:trPr>
        <w:tc>
          <w:tcPr>
            <w:tcW w:w="1777" w:type="dxa"/>
          </w:tcPr>
          <w:p w14:paraId="155E25E8" w14:textId="77777777" w:rsidR="00DB4324" w:rsidRPr="00AC1F30" w:rsidRDefault="00DB4324" w:rsidP="004074AA">
            <w:pPr>
              <w:pStyle w:val="TableRow"/>
              <w:rPr>
                <w:b/>
              </w:rPr>
            </w:pPr>
            <w:r w:rsidRPr="00AC1F30">
              <w:t xml:space="preserve">Program to Use in PCD Number </w:t>
            </w:r>
          </w:p>
        </w:tc>
        <w:tc>
          <w:tcPr>
            <w:tcW w:w="1620" w:type="dxa"/>
          </w:tcPr>
          <w:p w14:paraId="57E0FAF7" w14:textId="77777777" w:rsidR="00DB4324" w:rsidRPr="00AC1F30" w:rsidRDefault="00DB4324" w:rsidP="004074AA">
            <w:pPr>
              <w:pStyle w:val="TableRow"/>
              <w:rPr>
                <w:b/>
              </w:rPr>
            </w:pPr>
            <w:r w:rsidRPr="00AC1F30">
              <w:t>String</w:t>
            </w:r>
          </w:p>
        </w:tc>
        <w:tc>
          <w:tcPr>
            <w:tcW w:w="900" w:type="dxa"/>
          </w:tcPr>
          <w:p w14:paraId="6D08ACB8" w14:textId="77777777" w:rsidR="00DB4324" w:rsidRPr="00AC1F30" w:rsidRDefault="00DB4324" w:rsidP="004074AA">
            <w:pPr>
              <w:pStyle w:val="TableRow"/>
            </w:pPr>
          </w:p>
        </w:tc>
        <w:tc>
          <w:tcPr>
            <w:tcW w:w="4680" w:type="dxa"/>
          </w:tcPr>
          <w:p w14:paraId="00D70AA1" w14:textId="77777777" w:rsidR="00DB4324" w:rsidRPr="00AC1F30" w:rsidRDefault="00DB4324" w:rsidP="004074AA">
            <w:pPr>
              <w:pStyle w:val="TableRow"/>
              <w:rPr>
                <w:b/>
              </w:rPr>
            </w:pPr>
            <w:r w:rsidRPr="00AC1F30">
              <w:t xml:space="preserve">The author must select the program to have the system use when it assigns a PCD number to the PCD. To set it the author must select a program from the programs box and click the set code button. </w:t>
            </w:r>
          </w:p>
        </w:tc>
      </w:tr>
      <w:tr w:rsidR="00DB4324" w:rsidRPr="00C43C4E" w14:paraId="791CE653" w14:textId="77777777" w:rsidTr="00597BE8">
        <w:trPr>
          <w:cantSplit/>
        </w:trPr>
        <w:tc>
          <w:tcPr>
            <w:tcW w:w="1777" w:type="dxa"/>
          </w:tcPr>
          <w:p w14:paraId="5084D1BF" w14:textId="77777777" w:rsidR="00DB4324" w:rsidRPr="00AC1F30" w:rsidRDefault="00DB4324" w:rsidP="004074AA">
            <w:pPr>
              <w:pStyle w:val="TableRow"/>
              <w:rPr>
                <w:b/>
              </w:rPr>
            </w:pPr>
            <w:r w:rsidRPr="00AC1F30">
              <w:t>BOILERPLATE</w:t>
            </w:r>
          </w:p>
        </w:tc>
        <w:tc>
          <w:tcPr>
            <w:tcW w:w="1620" w:type="dxa"/>
          </w:tcPr>
          <w:p w14:paraId="126F7657" w14:textId="77777777" w:rsidR="00DB4324" w:rsidRPr="00AC1F30" w:rsidRDefault="00DB4324" w:rsidP="004074AA">
            <w:pPr>
              <w:pStyle w:val="TableRow"/>
            </w:pPr>
          </w:p>
        </w:tc>
        <w:tc>
          <w:tcPr>
            <w:tcW w:w="900" w:type="dxa"/>
          </w:tcPr>
          <w:p w14:paraId="591B94F0" w14:textId="77777777" w:rsidR="00DB4324" w:rsidRPr="00AC1F30" w:rsidRDefault="00DB4324" w:rsidP="004074AA">
            <w:pPr>
              <w:pStyle w:val="TableRow"/>
            </w:pPr>
          </w:p>
        </w:tc>
        <w:tc>
          <w:tcPr>
            <w:tcW w:w="4680" w:type="dxa"/>
          </w:tcPr>
          <w:p w14:paraId="122D90E9" w14:textId="77777777" w:rsidR="00DB4324" w:rsidRPr="00AC1F30" w:rsidRDefault="00DB4324" w:rsidP="004074AA">
            <w:pPr>
              <w:pStyle w:val="TableRow"/>
              <w:rPr>
                <w:b/>
              </w:rPr>
            </w:pPr>
            <w:r w:rsidRPr="00AC1F30">
              <w:t>See ‘Table Boilerplate Suffix’.</w:t>
            </w:r>
          </w:p>
        </w:tc>
      </w:tr>
    </w:tbl>
    <w:p w14:paraId="64BCFA62" w14:textId="77777777" w:rsidR="00DE4E84" w:rsidRDefault="00DE4E84" w:rsidP="00DE4E84">
      <w:r>
        <w:t>Referenced by:</w:t>
      </w:r>
    </w:p>
    <w:p w14:paraId="40DE61BC" w14:textId="6102F09C" w:rsidR="00DE4E84" w:rsidRDefault="006D0130" w:rsidP="00DE4E84">
      <w:pPr>
        <w:ind w:left="1440"/>
      </w:pPr>
      <w:r>
        <w:fldChar w:fldCharType="begin"/>
      </w:r>
      <w:r>
        <w:instrText xml:space="preserve"> REF _Ref483215352 \r \h </w:instrText>
      </w:r>
      <w:r>
        <w:fldChar w:fldCharType="separate"/>
      </w:r>
      <w:r w:rsidR="00B76A4E">
        <w:t>2.1</w:t>
      </w:r>
      <w:r>
        <w:fldChar w:fldCharType="end"/>
      </w:r>
      <w:r>
        <w:t xml:space="preserve"> - </w:t>
      </w:r>
      <w:r>
        <w:fldChar w:fldCharType="begin"/>
      </w:r>
      <w:r>
        <w:instrText xml:space="preserve"> REF _Ref483215394 \h </w:instrText>
      </w:r>
      <w:r>
        <w:fldChar w:fldCharType="separate"/>
      </w:r>
      <w:r w:rsidR="002C5994">
        <w:t>Status Summary</w:t>
      </w:r>
      <w:r>
        <w:fldChar w:fldCharType="end"/>
      </w:r>
    </w:p>
    <w:p w14:paraId="2E5844DC" w14:textId="77777777" w:rsidR="00D640A3" w:rsidRDefault="00D640A3" w:rsidP="00DE4E84">
      <w:pPr>
        <w:ind w:left="1440"/>
      </w:pPr>
      <w:r>
        <w:fldChar w:fldCharType="begin"/>
      </w:r>
      <w:r>
        <w:instrText xml:space="preserve"> REF _Ref483221488 \r \h </w:instrText>
      </w:r>
      <w:r>
        <w:fldChar w:fldCharType="separate"/>
      </w:r>
      <w:r w:rsidR="00B76A4E">
        <w:t>2.2</w:t>
      </w:r>
      <w:r>
        <w:fldChar w:fldCharType="end"/>
      </w:r>
      <w:r>
        <w:t xml:space="preserve"> - </w:t>
      </w:r>
      <w:r>
        <w:fldChar w:fldCharType="begin"/>
      </w:r>
      <w:r>
        <w:instrText xml:space="preserve"> REF _Ref483221488 \h </w:instrText>
      </w:r>
      <w:r>
        <w:fldChar w:fldCharType="separate"/>
      </w:r>
      <w:r w:rsidR="00B76A4E">
        <w:t>PCD Status Search / Report Parameters</w:t>
      </w:r>
      <w:r>
        <w:fldChar w:fldCharType="end"/>
      </w:r>
    </w:p>
    <w:p w14:paraId="0B56846A" w14:textId="49CF7F7D" w:rsidR="00DE4E84" w:rsidRDefault="00DE4E84" w:rsidP="00DE4E84"/>
    <w:p w14:paraId="385ABB79" w14:textId="23ED2D17" w:rsidR="002C5994" w:rsidRDefault="002C5994" w:rsidP="00DE4E84"/>
    <w:p w14:paraId="5CE78FD7" w14:textId="40330887" w:rsidR="002C5994" w:rsidRDefault="002C5994" w:rsidP="00DE4E84"/>
    <w:p w14:paraId="00DAE954" w14:textId="1E527D66" w:rsidR="002C5994" w:rsidRDefault="002C5994" w:rsidP="00DE4E84"/>
    <w:p w14:paraId="5DA16CB9" w14:textId="4BB37874" w:rsidR="002C5994" w:rsidRDefault="002C5994" w:rsidP="00DE4E84"/>
    <w:p w14:paraId="3F20EA89" w14:textId="3DFA8056" w:rsidR="002C5994" w:rsidRDefault="002C5994" w:rsidP="00DE4E84"/>
    <w:p w14:paraId="4E1A3776" w14:textId="56B17AA2" w:rsidR="002C5994" w:rsidRDefault="002C5994" w:rsidP="00DE4E84"/>
    <w:p w14:paraId="71BA747C" w14:textId="797749CC" w:rsidR="002C5994" w:rsidRDefault="002C5994" w:rsidP="00DE4E84"/>
    <w:p w14:paraId="7056FD3C" w14:textId="0C59F09A" w:rsidR="002C5994" w:rsidRDefault="002C5994" w:rsidP="00DE4E84"/>
    <w:p w14:paraId="54B5FC84" w14:textId="4BAD229A" w:rsidR="002C5994" w:rsidRDefault="002C5994" w:rsidP="00DE4E84"/>
    <w:p w14:paraId="4C1539B3" w14:textId="2B92DBC5" w:rsidR="002C5994" w:rsidRDefault="002C5994" w:rsidP="00DE4E84"/>
    <w:p w14:paraId="3C05D7A1" w14:textId="2036791A" w:rsidR="0097191E" w:rsidRDefault="0097191E" w:rsidP="00DE4E84"/>
    <w:p w14:paraId="64D09AA8" w14:textId="29EF71F6" w:rsidR="0097191E" w:rsidRDefault="0097191E" w:rsidP="00DE4E84"/>
    <w:p w14:paraId="6EADE991" w14:textId="3920D729" w:rsidR="0097191E" w:rsidRDefault="0097191E" w:rsidP="0097191E">
      <w:pPr>
        <w:pStyle w:val="Heading3"/>
      </w:pPr>
      <w:bookmarkStart w:id="458" w:name="_Toc497995107"/>
      <w:r>
        <w:lastRenderedPageBreak/>
        <w:t>PCD Sequence</w:t>
      </w:r>
      <w:bookmarkEnd w:id="458"/>
      <w:r>
        <w:t xml:space="preserve"> </w:t>
      </w:r>
    </w:p>
    <w:p w14:paraId="20E6631A" w14:textId="40334D30" w:rsidR="0097191E" w:rsidRDefault="00D63FE0" w:rsidP="00D63FE0">
      <w:r>
        <w:t>A table to hold the integer value that is incremented each time a new PCD identifier is created.</w:t>
      </w:r>
      <w:r w:rsidR="0097191E">
        <w:t xml:space="preserve">  </w:t>
      </w:r>
    </w:p>
    <w:p w14:paraId="4174A700" w14:textId="77777777" w:rsidR="0097191E" w:rsidRDefault="0097191E" w:rsidP="0097191E">
      <w:pPr>
        <w:pStyle w:val="TableCaption"/>
      </w:pPr>
      <w:bookmarkStart w:id="459" w:name="_Toc497994716"/>
      <w:r>
        <w:t xml:space="preserve">Table </w:t>
      </w:r>
      <w:fldSimple w:instr=" STYLEREF 1 \s ">
        <w:r>
          <w:rPr>
            <w:noProof/>
          </w:rPr>
          <w:t>7</w:t>
        </w:r>
      </w:fldSimple>
      <w:r>
        <w:noBreakHyphen/>
      </w:r>
      <w:fldSimple w:instr=" SEQ Table \* ARABIC \s 1 ">
        <w:r>
          <w:rPr>
            <w:noProof/>
          </w:rPr>
          <w:t>3</w:t>
        </w:r>
      </w:fldSimple>
      <w:r>
        <w:t>: Hardware Lists</w:t>
      </w:r>
      <w:bookmarkEnd w:id="459"/>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97191E" w:rsidRPr="00C43C4E" w14:paraId="696701AC" w14:textId="77777777" w:rsidTr="0040093B">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33377A93" w14:textId="77777777" w:rsidR="0097191E" w:rsidRDefault="0097191E" w:rsidP="0040093B">
            <w:pPr>
              <w:pStyle w:val="TableHeading"/>
            </w:pPr>
            <w:r w:rsidRPr="00AC2578">
              <w:t>Column Name</w:t>
            </w:r>
          </w:p>
        </w:tc>
        <w:tc>
          <w:tcPr>
            <w:tcW w:w="1620" w:type="dxa"/>
            <w:shd w:val="clear" w:color="auto" w:fill="DBE5F1" w:themeFill="accent1" w:themeFillTint="33"/>
          </w:tcPr>
          <w:p w14:paraId="72662F7E" w14:textId="77777777" w:rsidR="0097191E" w:rsidRDefault="0097191E" w:rsidP="0040093B">
            <w:pPr>
              <w:pStyle w:val="TableHeading"/>
            </w:pPr>
            <w:r w:rsidRPr="00AC2578">
              <w:t>Data Type</w:t>
            </w:r>
          </w:p>
        </w:tc>
        <w:tc>
          <w:tcPr>
            <w:tcW w:w="900" w:type="dxa"/>
            <w:shd w:val="clear" w:color="auto" w:fill="DBE5F1" w:themeFill="accent1" w:themeFillTint="33"/>
          </w:tcPr>
          <w:p w14:paraId="5538E9A9" w14:textId="77777777" w:rsidR="0097191E" w:rsidRPr="00C43C4E" w:rsidRDefault="0097191E" w:rsidP="0040093B">
            <w:pPr>
              <w:pStyle w:val="TableHeading"/>
            </w:pPr>
            <w:r w:rsidRPr="00AC2578">
              <w:t>Null</w:t>
            </w:r>
          </w:p>
        </w:tc>
        <w:tc>
          <w:tcPr>
            <w:tcW w:w="4680" w:type="dxa"/>
            <w:shd w:val="clear" w:color="auto" w:fill="DBE5F1" w:themeFill="accent1" w:themeFillTint="33"/>
          </w:tcPr>
          <w:p w14:paraId="0368E006" w14:textId="77777777" w:rsidR="0097191E" w:rsidRPr="00A8667C" w:rsidRDefault="0097191E" w:rsidP="0040093B">
            <w:pPr>
              <w:pStyle w:val="TableHeading"/>
            </w:pPr>
            <w:r w:rsidRPr="00AC2578">
              <w:t>Description</w:t>
            </w:r>
          </w:p>
        </w:tc>
      </w:tr>
      <w:tr w:rsidR="0097191E" w:rsidRPr="00C43C4E" w14:paraId="2BF66C87" w14:textId="77777777" w:rsidTr="0040093B">
        <w:trPr>
          <w:cantSplit/>
        </w:trPr>
        <w:tc>
          <w:tcPr>
            <w:tcW w:w="1777" w:type="dxa"/>
          </w:tcPr>
          <w:p w14:paraId="2FB805DE" w14:textId="5F50964F" w:rsidR="0097191E" w:rsidRPr="00AC1F30" w:rsidRDefault="00D63FE0" w:rsidP="0040093B">
            <w:pPr>
              <w:pStyle w:val="TableRow"/>
              <w:rPr>
                <w:b/>
              </w:rPr>
            </w:pPr>
            <w:r w:rsidRPr="00D63FE0">
              <w:t>pcd_id_seq</w:t>
            </w:r>
          </w:p>
        </w:tc>
        <w:tc>
          <w:tcPr>
            <w:tcW w:w="1620" w:type="dxa"/>
          </w:tcPr>
          <w:p w14:paraId="41C5DC15" w14:textId="1126F3C5" w:rsidR="0097191E" w:rsidRPr="00AC1F30" w:rsidRDefault="00D63FE0" w:rsidP="0040093B">
            <w:pPr>
              <w:pStyle w:val="TableRow"/>
              <w:rPr>
                <w:rFonts w:eastAsia="Times New Roman"/>
                <w:b/>
                <w:szCs w:val="24"/>
              </w:rPr>
            </w:pPr>
            <w:r>
              <w:t>Integer</w:t>
            </w:r>
          </w:p>
        </w:tc>
        <w:tc>
          <w:tcPr>
            <w:tcW w:w="900" w:type="dxa"/>
          </w:tcPr>
          <w:p w14:paraId="5E98E193" w14:textId="77777777" w:rsidR="0097191E" w:rsidRPr="00AC1F30" w:rsidRDefault="0097191E" w:rsidP="0040093B">
            <w:pPr>
              <w:pStyle w:val="TableRow"/>
              <w:rPr>
                <w:b/>
              </w:rPr>
            </w:pPr>
            <w:r>
              <w:t>Not</w:t>
            </w:r>
          </w:p>
        </w:tc>
        <w:tc>
          <w:tcPr>
            <w:tcW w:w="4680" w:type="dxa"/>
          </w:tcPr>
          <w:p w14:paraId="2A12BD57" w14:textId="3CE3869D" w:rsidR="0097191E" w:rsidRPr="00AC1F30" w:rsidRDefault="00D63FE0" w:rsidP="0040093B">
            <w:pPr>
              <w:pStyle w:val="TableRow"/>
              <w:rPr>
                <w:b/>
              </w:rPr>
            </w:pPr>
            <w:r>
              <w:t>A</w:t>
            </w:r>
            <w:r w:rsidR="00253A05">
              <w:t>n</w:t>
            </w:r>
            <w:r>
              <w:t xml:space="preserve"> integer value that is incremented each time a new PCD identifier is created.  </w:t>
            </w:r>
          </w:p>
        </w:tc>
      </w:tr>
    </w:tbl>
    <w:p w14:paraId="07AAF9CA" w14:textId="77777777" w:rsidR="0097191E" w:rsidRDefault="0097191E" w:rsidP="0097191E">
      <w:r>
        <w:t>Referenced by:</w:t>
      </w:r>
    </w:p>
    <w:p w14:paraId="453D7640" w14:textId="53AA4383" w:rsidR="0097191E" w:rsidRDefault="00253A05" w:rsidP="0097191E">
      <w:pPr>
        <w:ind w:left="1440"/>
      </w:pPr>
      <w:r>
        <w:fldChar w:fldCharType="begin"/>
      </w:r>
      <w:r>
        <w:instrText xml:space="preserve"> REF _Ref497994418 \r \h </w:instrText>
      </w:r>
      <w:r>
        <w:fldChar w:fldCharType="separate"/>
      </w:r>
      <w:r>
        <w:t>8.4.1</w:t>
      </w:r>
      <w:r>
        <w:fldChar w:fldCharType="end"/>
      </w:r>
      <w:r>
        <w:t>: f_create_pcd_id</w:t>
      </w:r>
    </w:p>
    <w:p w14:paraId="45ECD02E" w14:textId="77777777" w:rsidR="00253A05" w:rsidRDefault="00253A05" w:rsidP="0097191E">
      <w:pPr>
        <w:ind w:left="1440"/>
      </w:pPr>
    </w:p>
    <w:p w14:paraId="61EE541C" w14:textId="77777777" w:rsidR="0097191E" w:rsidRDefault="0097191E" w:rsidP="0097191E"/>
    <w:p w14:paraId="61F3BC1D" w14:textId="53542CFC" w:rsidR="0097191E" w:rsidRDefault="0097191E" w:rsidP="00DE4E84"/>
    <w:p w14:paraId="5F4EA273" w14:textId="796323B2" w:rsidR="0097191E" w:rsidRDefault="0097191E" w:rsidP="00DE4E84"/>
    <w:p w14:paraId="6B5D4CDC" w14:textId="7E0D9FF2" w:rsidR="0097191E" w:rsidRDefault="0097191E" w:rsidP="00DE4E84"/>
    <w:p w14:paraId="6BBDF5CE" w14:textId="09F01F54" w:rsidR="0097191E" w:rsidRDefault="0097191E" w:rsidP="00DE4E84"/>
    <w:p w14:paraId="5BEE9887" w14:textId="5D35EF71" w:rsidR="0097191E" w:rsidRDefault="0097191E" w:rsidP="00DE4E84"/>
    <w:p w14:paraId="792FA22E" w14:textId="6A635F2F" w:rsidR="0097191E" w:rsidRDefault="0097191E" w:rsidP="00DE4E84"/>
    <w:p w14:paraId="01478E0E" w14:textId="3C50F632" w:rsidR="0097191E" w:rsidRDefault="0097191E" w:rsidP="00DE4E84"/>
    <w:p w14:paraId="0901B39C" w14:textId="5413EE25" w:rsidR="0097191E" w:rsidRDefault="0097191E" w:rsidP="00DE4E84"/>
    <w:p w14:paraId="1BA3EDB7" w14:textId="75045105" w:rsidR="0097191E" w:rsidRDefault="0097191E" w:rsidP="00DE4E84"/>
    <w:p w14:paraId="41A52FDE" w14:textId="0EDE779C" w:rsidR="0097191E" w:rsidRDefault="0097191E" w:rsidP="00DE4E84"/>
    <w:p w14:paraId="079F4BC8" w14:textId="6E5E6EA8" w:rsidR="0097191E" w:rsidRDefault="0097191E" w:rsidP="00DE4E84"/>
    <w:p w14:paraId="37C827BB" w14:textId="38FCABE1" w:rsidR="0097191E" w:rsidRDefault="0097191E" w:rsidP="00DE4E84"/>
    <w:p w14:paraId="505AA0EB" w14:textId="2FAD7C90" w:rsidR="0097191E" w:rsidRDefault="0097191E" w:rsidP="00DE4E84"/>
    <w:p w14:paraId="2D9075BB" w14:textId="181CE375" w:rsidR="0097191E" w:rsidRDefault="0097191E" w:rsidP="00DE4E84"/>
    <w:p w14:paraId="274EC2CB" w14:textId="1687DDA9" w:rsidR="0097191E" w:rsidRDefault="0097191E" w:rsidP="00DE4E84"/>
    <w:p w14:paraId="754F57A9" w14:textId="26E51D73" w:rsidR="0097191E" w:rsidRDefault="0097191E" w:rsidP="00DE4E84"/>
    <w:p w14:paraId="3EA7801F" w14:textId="77777777" w:rsidR="0097191E" w:rsidRDefault="0097191E" w:rsidP="00DE4E84"/>
    <w:p w14:paraId="41EF2B24" w14:textId="6FBD0BC5" w:rsidR="0097191E" w:rsidRDefault="0097191E" w:rsidP="00DE4E84"/>
    <w:p w14:paraId="42796586" w14:textId="31CB962A" w:rsidR="0097191E" w:rsidRDefault="0097191E" w:rsidP="00DE4E84"/>
    <w:p w14:paraId="6A4C9C6D" w14:textId="21C783A4" w:rsidR="0097191E" w:rsidRDefault="0097191E" w:rsidP="00DE4E84"/>
    <w:p w14:paraId="7E11E6F8" w14:textId="595BBC40" w:rsidR="0097191E" w:rsidRDefault="0097191E" w:rsidP="00DE4E84"/>
    <w:p w14:paraId="2F51CDB9" w14:textId="77777777" w:rsidR="0097191E" w:rsidRDefault="0097191E" w:rsidP="00DE4E84"/>
    <w:p w14:paraId="11229DD8" w14:textId="468473C0" w:rsidR="009C1F40" w:rsidRDefault="009C1F40" w:rsidP="009C44AF">
      <w:pPr>
        <w:pStyle w:val="Heading3"/>
      </w:pPr>
      <w:bookmarkStart w:id="460" w:name="_Toc497995108"/>
      <w:r>
        <w:lastRenderedPageBreak/>
        <w:t>Hardware</w:t>
      </w:r>
      <w:r w:rsidR="00456A9C">
        <w:t xml:space="preserve"> (Material)</w:t>
      </w:r>
      <w:r>
        <w:t xml:space="preserve"> Lists</w:t>
      </w:r>
      <w:bookmarkEnd w:id="460"/>
    </w:p>
    <w:p w14:paraId="780E17F2" w14:textId="3B2B1A0C" w:rsidR="009C1F40" w:rsidRDefault="00925EAA" w:rsidP="009C1F40">
      <w:r>
        <w:t>Is the parent record for the hardware</w:t>
      </w:r>
      <w:r w:rsidR="00316519">
        <w:t xml:space="preserve"> (material)</w:t>
      </w:r>
      <w:r>
        <w:t xml:space="preserve"> list </w:t>
      </w:r>
      <w:r w:rsidR="002C5994">
        <w:t>which</w:t>
      </w:r>
      <w:r>
        <w:t xml:space="preserve"> c</w:t>
      </w:r>
      <w:r w:rsidR="00C3703F">
        <w:t xml:space="preserve">ontains the high-level information </w:t>
      </w:r>
      <w:r w:rsidR="002C5994">
        <w:t>for</w:t>
      </w:r>
      <w:r>
        <w:t xml:space="preserve"> the </w:t>
      </w:r>
      <w:r w:rsidR="002C5994">
        <w:t>a given material</w:t>
      </w:r>
      <w:r>
        <w:t xml:space="preserve"> list</w:t>
      </w:r>
      <w:r w:rsidR="009C1F40" w:rsidRPr="00542D7B">
        <w:t>.</w:t>
      </w:r>
      <w:r w:rsidR="002C5994">
        <w:t xml:space="preserve">  </w:t>
      </w:r>
    </w:p>
    <w:p w14:paraId="4FB98CC2" w14:textId="77777777" w:rsidR="00A405BA" w:rsidRDefault="00A405BA" w:rsidP="00A405BA">
      <w:pPr>
        <w:pStyle w:val="TableCaption"/>
      </w:pPr>
      <w:bookmarkStart w:id="461" w:name="_Ref483224497"/>
      <w:bookmarkStart w:id="462" w:name="_Ref483228096"/>
      <w:bookmarkStart w:id="463" w:name="_Toc497994717"/>
      <w:r>
        <w:t xml:space="preserve">Table </w:t>
      </w:r>
      <w:fldSimple w:instr=" STYLEREF 1 \s ">
        <w:r w:rsidR="00B76A4E">
          <w:rPr>
            <w:noProof/>
          </w:rPr>
          <w:t>7</w:t>
        </w:r>
      </w:fldSimple>
      <w:r w:rsidR="00F15B95">
        <w:noBreakHyphen/>
      </w:r>
      <w:fldSimple w:instr=" SEQ Table \* ARABIC \s 1 ">
        <w:r w:rsidR="00B76A4E">
          <w:rPr>
            <w:noProof/>
          </w:rPr>
          <w:t>3</w:t>
        </w:r>
      </w:fldSimple>
      <w:r>
        <w:t>: Hardware Lists</w:t>
      </w:r>
      <w:bookmarkEnd w:id="461"/>
      <w:bookmarkEnd w:id="462"/>
      <w:bookmarkEnd w:id="463"/>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9C1F40" w:rsidRPr="00C43C4E" w14:paraId="04D5F271"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C59D368" w14:textId="77777777" w:rsidR="009C1F40" w:rsidRDefault="009C1F40" w:rsidP="00A12839">
            <w:pPr>
              <w:pStyle w:val="TableHeading"/>
            </w:pPr>
            <w:r w:rsidRPr="00AC2578">
              <w:t>Column Name</w:t>
            </w:r>
          </w:p>
        </w:tc>
        <w:tc>
          <w:tcPr>
            <w:tcW w:w="1620" w:type="dxa"/>
            <w:shd w:val="clear" w:color="auto" w:fill="DBE5F1" w:themeFill="accent1" w:themeFillTint="33"/>
          </w:tcPr>
          <w:p w14:paraId="3D1009F5" w14:textId="77777777" w:rsidR="009C1F40" w:rsidRDefault="009C1F40" w:rsidP="00A12839">
            <w:pPr>
              <w:pStyle w:val="TableHeading"/>
            </w:pPr>
            <w:r w:rsidRPr="00AC2578">
              <w:t>Data Type</w:t>
            </w:r>
          </w:p>
        </w:tc>
        <w:tc>
          <w:tcPr>
            <w:tcW w:w="900" w:type="dxa"/>
            <w:shd w:val="clear" w:color="auto" w:fill="DBE5F1" w:themeFill="accent1" w:themeFillTint="33"/>
          </w:tcPr>
          <w:p w14:paraId="2B5AD94B" w14:textId="77777777" w:rsidR="009C1F40" w:rsidRPr="00C43C4E" w:rsidRDefault="009C1F40" w:rsidP="00A12839">
            <w:pPr>
              <w:pStyle w:val="TableHeading"/>
            </w:pPr>
            <w:r w:rsidRPr="00AC2578">
              <w:t>Null</w:t>
            </w:r>
          </w:p>
        </w:tc>
        <w:tc>
          <w:tcPr>
            <w:tcW w:w="4680" w:type="dxa"/>
            <w:shd w:val="clear" w:color="auto" w:fill="DBE5F1" w:themeFill="accent1" w:themeFillTint="33"/>
          </w:tcPr>
          <w:p w14:paraId="574ECB31" w14:textId="77777777" w:rsidR="009C1F40" w:rsidRPr="00A8667C" w:rsidRDefault="009C1F40" w:rsidP="00A12839">
            <w:pPr>
              <w:pStyle w:val="TableHeading"/>
            </w:pPr>
            <w:r w:rsidRPr="00AC2578">
              <w:t>Description</w:t>
            </w:r>
          </w:p>
        </w:tc>
      </w:tr>
      <w:tr w:rsidR="009C1F40" w:rsidRPr="00C43C4E" w14:paraId="71327296" w14:textId="77777777" w:rsidTr="009C1F40">
        <w:trPr>
          <w:cantSplit/>
        </w:trPr>
        <w:tc>
          <w:tcPr>
            <w:tcW w:w="1777" w:type="dxa"/>
          </w:tcPr>
          <w:p w14:paraId="1EC29226" w14:textId="77777777" w:rsidR="009C1F40" w:rsidRPr="00AC1F30" w:rsidRDefault="00557252" w:rsidP="004074AA">
            <w:pPr>
              <w:pStyle w:val="TableRow"/>
              <w:rPr>
                <w:b/>
              </w:rPr>
            </w:pPr>
            <w:r w:rsidRPr="00AC1F30">
              <w:t>R</w:t>
            </w:r>
            <w:r w:rsidR="009C1F40" w:rsidRPr="00AC1F30">
              <w:t>ec</w:t>
            </w:r>
            <w:r>
              <w:t xml:space="preserve"> I</w:t>
            </w:r>
            <w:r w:rsidR="009C1F40" w:rsidRPr="00AC1F30">
              <w:t>d</w:t>
            </w:r>
          </w:p>
        </w:tc>
        <w:tc>
          <w:tcPr>
            <w:tcW w:w="1620" w:type="dxa"/>
          </w:tcPr>
          <w:p w14:paraId="296D7F04" w14:textId="77777777" w:rsidR="009C1F40" w:rsidRPr="00AC1F30" w:rsidRDefault="00557252" w:rsidP="004074AA">
            <w:pPr>
              <w:pStyle w:val="TableRow"/>
              <w:rPr>
                <w:rFonts w:eastAsia="Times New Roman"/>
                <w:b/>
                <w:szCs w:val="24"/>
              </w:rPr>
            </w:pPr>
            <w:r w:rsidRPr="00AC1F30">
              <w:t>S</w:t>
            </w:r>
            <w:r w:rsidR="009C1F40" w:rsidRPr="00AC1F30">
              <w:t>eq</w:t>
            </w:r>
            <w:r>
              <w:t>uence</w:t>
            </w:r>
          </w:p>
        </w:tc>
        <w:tc>
          <w:tcPr>
            <w:tcW w:w="900" w:type="dxa"/>
          </w:tcPr>
          <w:p w14:paraId="68AE93AB" w14:textId="77777777" w:rsidR="009C1F40" w:rsidRPr="00AC1F30" w:rsidRDefault="00557252" w:rsidP="004074AA">
            <w:pPr>
              <w:pStyle w:val="TableRow"/>
              <w:rPr>
                <w:b/>
              </w:rPr>
            </w:pPr>
            <w:r>
              <w:t>Not</w:t>
            </w:r>
          </w:p>
        </w:tc>
        <w:tc>
          <w:tcPr>
            <w:tcW w:w="4680" w:type="dxa"/>
          </w:tcPr>
          <w:p w14:paraId="0C63F173" w14:textId="2CF00B46" w:rsidR="009C1F40" w:rsidRPr="00AC1F30" w:rsidRDefault="00DB4324" w:rsidP="004074AA">
            <w:pPr>
              <w:pStyle w:val="TableRow"/>
              <w:rPr>
                <w:b/>
              </w:rPr>
            </w:pPr>
            <w:r>
              <w:t>Individual unique identification id for the record.</w:t>
            </w:r>
          </w:p>
        </w:tc>
      </w:tr>
      <w:tr w:rsidR="0055097E" w:rsidRPr="00C43C4E" w14:paraId="5E1886C3" w14:textId="77777777" w:rsidTr="009C1F40">
        <w:trPr>
          <w:cantSplit/>
        </w:trPr>
        <w:tc>
          <w:tcPr>
            <w:tcW w:w="1777" w:type="dxa"/>
          </w:tcPr>
          <w:p w14:paraId="51AFBB7A" w14:textId="2B59A041" w:rsidR="0055097E" w:rsidRPr="00AC1F30" w:rsidRDefault="0055097E" w:rsidP="004074AA">
            <w:pPr>
              <w:pStyle w:val="TableRow"/>
            </w:pPr>
            <w:r w:rsidRPr="00AC1F30">
              <w:t>Rec UUID</w:t>
            </w:r>
          </w:p>
        </w:tc>
        <w:tc>
          <w:tcPr>
            <w:tcW w:w="1620" w:type="dxa"/>
          </w:tcPr>
          <w:p w14:paraId="5DB8102F" w14:textId="2865B821" w:rsidR="0055097E" w:rsidRDefault="0055097E" w:rsidP="004074AA">
            <w:pPr>
              <w:pStyle w:val="TableRow"/>
            </w:pPr>
            <w:r w:rsidRPr="00AC1F30">
              <w:t>UUID</w:t>
            </w:r>
          </w:p>
        </w:tc>
        <w:tc>
          <w:tcPr>
            <w:tcW w:w="900" w:type="dxa"/>
          </w:tcPr>
          <w:p w14:paraId="7951C53F" w14:textId="61558DA6" w:rsidR="0055097E" w:rsidRPr="00AC1F30" w:rsidRDefault="0055097E" w:rsidP="004074AA">
            <w:pPr>
              <w:pStyle w:val="TableRow"/>
            </w:pPr>
            <w:r w:rsidRPr="00AC1F30">
              <w:t>Not</w:t>
            </w:r>
          </w:p>
        </w:tc>
        <w:tc>
          <w:tcPr>
            <w:tcW w:w="4680" w:type="dxa"/>
          </w:tcPr>
          <w:p w14:paraId="5108EA7C" w14:textId="2A27F3F8" w:rsidR="0055097E" w:rsidRPr="00AC1F30" w:rsidRDefault="0055097E" w:rsidP="004074AA">
            <w:pPr>
              <w:pStyle w:val="TableRow"/>
            </w:pPr>
            <w:r w:rsidRPr="00AC1F30">
              <w:t>Stores the Universally Unique Identifier (UUID) as defined by RFC 4122, ISO/IEC 9834-8:2005.</w:t>
            </w:r>
          </w:p>
        </w:tc>
      </w:tr>
      <w:tr w:rsidR="00DB4324" w:rsidRPr="00C43C4E" w14:paraId="28CE0B11" w14:textId="77777777" w:rsidTr="009C1F40">
        <w:trPr>
          <w:cantSplit/>
        </w:trPr>
        <w:tc>
          <w:tcPr>
            <w:tcW w:w="1777" w:type="dxa"/>
          </w:tcPr>
          <w:p w14:paraId="1D810546" w14:textId="0C6191BA" w:rsidR="00DB4324" w:rsidRPr="00AC1F30" w:rsidRDefault="00DB4324" w:rsidP="004074AA">
            <w:pPr>
              <w:pStyle w:val="TableRow"/>
            </w:pPr>
            <w:r w:rsidRPr="00AC1F30">
              <w:t>Tracker I</w:t>
            </w:r>
            <w:r>
              <w:t>d</w:t>
            </w:r>
          </w:p>
        </w:tc>
        <w:tc>
          <w:tcPr>
            <w:tcW w:w="1620" w:type="dxa"/>
          </w:tcPr>
          <w:p w14:paraId="79B3FE3B" w14:textId="4D519FAF" w:rsidR="00DB4324" w:rsidRDefault="00DB4324" w:rsidP="004074AA">
            <w:pPr>
              <w:pStyle w:val="TableRow"/>
            </w:pPr>
            <w:r>
              <w:t>Integer (</w:t>
            </w:r>
            <w:r w:rsidRPr="00AC1F30">
              <w:t>FK</w:t>
            </w:r>
            <w:r>
              <w:t>)</w:t>
            </w:r>
          </w:p>
        </w:tc>
        <w:tc>
          <w:tcPr>
            <w:tcW w:w="900" w:type="dxa"/>
          </w:tcPr>
          <w:p w14:paraId="092D194B" w14:textId="77777777" w:rsidR="00DB4324" w:rsidRDefault="00DB4324" w:rsidP="004074AA">
            <w:pPr>
              <w:pStyle w:val="TableRow"/>
            </w:pPr>
          </w:p>
        </w:tc>
        <w:tc>
          <w:tcPr>
            <w:tcW w:w="4680" w:type="dxa"/>
          </w:tcPr>
          <w:p w14:paraId="22300F77" w14:textId="4BA91D04" w:rsidR="00DB4324" w:rsidRPr="00AC1F30" w:rsidRDefault="00DB4324" w:rsidP="004074AA">
            <w:pPr>
              <w:pStyle w:val="TableRow"/>
            </w:pPr>
            <w:r>
              <w:t xml:space="preserve">The integer identifier of the parent record.  </w:t>
            </w:r>
          </w:p>
        </w:tc>
      </w:tr>
      <w:tr w:rsidR="00DB4324" w:rsidRPr="00C43C4E" w14:paraId="098CCBC4" w14:textId="77777777" w:rsidTr="009C1F40">
        <w:trPr>
          <w:cantSplit/>
        </w:trPr>
        <w:tc>
          <w:tcPr>
            <w:tcW w:w="1777" w:type="dxa"/>
          </w:tcPr>
          <w:p w14:paraId="1E117E68" w14:textId="51F18076" w:rsidR="00DB4324" w:rsidRPr="00AC1F30" w:rsidRDefault="00DB4324" w:rsidP="004074AA">
            <w:pPr>
              <w:pStyle w:val="TableRow"/>
            </w:pPr>
            <w:r w:rsidRPr="00AC1F30">
              <w:t>Tracker UUID</w:t>
            </w:r>
          </w:p>
        </w:tc>
        <w:tc>
          <w:tcPr>
            <w:tcW w:w="1620" w:type="dxa"/>
          </w:tcPr>
          <w:p w14:paraId="202B169A" w14:textId="5B82CA3C" w:rsidR="00DB4324" w:rsidRDefault="00DB4324" w:rsidP="004074AA">
            <w:pPr>
              <w:pStyle w:val="TableRow"/>
            </w:pPr>
            <w:r>
              <w:t>UUID (</w:t>
            </w:r>
            <w:r w:rsidRPr="00AC1F30">
              <w:t>FK</w:t>
            </w:r>
            <w:r>
              <w:t>)</w:t>
            </w:r>
          </w:p>
        </w:tc>
        <w:tc>
          <w:tcPr>
            <w:tcW w:w="900" w:type="dxa"/>
          </w:tcPr>
          <w:p w14:paraId="300EDBFA" w14:textId="77777777" w:rsidR="00DB4324" w:rsidRDefault="00DB4324" w:rsidP="004074AA">
            <w:pPr>
              <w:pStyle w:val="TableRow"/>
            </w:pPr>
          </w:p>
        </w:tc>
        <w:tc>
          <w:tcPr>
            <w:tcW w:w="4680" w:type="dxa"/>
          </w:tcPr>
          <w:p w14:paraId="4519CAFB" w14:textId="31CB116C" w:rsidR="00DB4324" w:rsidRPr="00AC1F30" w:rsidRDefault="00DB4324" w:rsidP="004074AA">
            <w:pPr>
              <w:pStyle w:val="TableRow"/>
            </w:pPr>
            <w:r>
              <w:t xml:space="preserve">The UUID identifier of the parent record.   </w:t>
            </w:r>
          </w:p>
        </w:tc>
      </w:tr>
      <w:tr w:rsidR="00DB4324" w:rsidRPr="00C43C4E" w14:paraId="4B5F00A7" w14:textId="77777777" w:rsidTr="009C1F40">
        <w:trPr>
          <w:cantSplit/>
        </w:trPr>
        <w:tc>
          <w:tcPr>
            <w:tcW w:w="1777" w:type="dxa"/>
          </w:tcPr>
          <w:p w14:paraId="19A6FE0A" w14:textId="075ED061" w:rsidR="00DB4324" w:rsidRPr="00AC1F30" w:rsidRDefault="00DB4324" w:rsidP="004074AA">
            <w:pPr>
              <w:pStyle w:val="TableRow"/>
              <w:rPr>
                <w:b/>
              </w:rPr>
            </w:pPr>
            <w:r>
              <w:t xml:space="preserve">Description </w:t>
            </w:r>
            <w:r w:rsidRPr="00AC1F30">
              <w:t>Hardware</w:t>
            </w:r>
            <w:r>
              <w:t xml:space="preserve"> </w:t>
            </w:r>
            <w:r w:rsidRPr="00AC1F30">
              <w:t>List</w:t>
            </w:r>
          </w:p>
        </w:tc>
        <w:tc>
          <w:tcPr>
            <w:tcW w:w="1620" w:type="dxa"/>
          </w:tcPr>
          <w:p w14:paraId="366C8D91" w14:textId="058CE955" w:rsidR="00DB4324" w:rsidRPr="00AC1F30" w:rsidRDefault="00DB4324" w:rsidP="004074AA">
            <w:pPr>
              <w:pStyle w:val="TableRow"/>
            </w:pPr>
            <w:r>
              <w:t>Text</w:t>
            </w:r>
          </w:p>
        </w:tc>
        <w:tc>
          <w:tcPr>
            <w:tcW w:w="900" w:type="dxa"/>
          </w:tcPr>
          <w:p w14:paraId="7D7FB589" w14:textId="59C742B0" w:rsidR="00DB4324" w:rsidRPr="00AC1F30" w:rsidRDefault="00DB4324" w:rsidP="004074AA">
            <w:pPr>
              <w:pStyle w:val="TableRow"/>
            </w:pPr>
            <w:r>
              <w:t>Not</w:t>
            </w:r>
          </w:p>
        </w:tc>
        <w:tc>
          <w:tcPr>
            <w:tcW w:w="4680" w:type="dxa"/>
          </w:tcPr>
          <w:p w14:paraId="27643C03" w14:textId="77777777" w:rsidR="00DB4324" w:rsidRPr="00AC1F30" w:rsidRDefault="00DB4324" w:rsidP="004074AA">
            <w:pPr>
              <w:pStyle w:val="TableRow"/>
            </w:pPr>
          </w:p>
        </w:tc>
      </w:tr>
      <w:tr w:rsidR="00DB4324" w:rsidRPr="00C43C4E" w14:paraId="390C23A8" w14:textId="77777777" w:rsidTr="009C1F40">
        <w:trPr>
          <w:cantSplit/>
        </w:trPr>
        <w:tc>
          <w:tcPr>
            <w:tcW w:w="1777" w:type="dxa"/>
          </w:tcPr>
          <w:p w14:paraId="16A8DE0A" w14:textId="748BF6A2" w:rsidR="00DB4324" w:rsidRPr="00AC1F30" w:rsidRDefault="00DB4324" w:rsidP="004074AA">
            <w:pPr>
              <w:pStyle w:val="TableRow"/>
            </w:pPr>
            <w:r>
              <w:t>Status Hardware List</w:t>
            </w:r>
          </w:p>
        </w:tc>
        <w:tc>
          <w:tcPr>
            <w:tcW w:w="1620" w:type="dxa"/>
          </w:tcPr>
          <w:p w14:paraId="675AD12A" w14:textId="09E014D5" w:rsidR="00DB4324" w:rsidRPr="00AC1F30" w:rsidRDefault="00DB4324" w:rsidP="004074AA">
            <w:pPr>
              <w:pStyle w:val="TableRow"/>
            </w:pPr>
            <w:r>
              <w:t>Enumeration</w:t>
            </w:r>
          </w:p>
        </w:tc>
        <w:tc>
          <w:tcPr>
            <w:tcW w:w="900" w:type="dxa"/>
          </w:tcPr>
          <w:p w14:paraId="2217268E" w14:textId="77777777" w:rsidR="00DB4324" w:rsidRPr="00AC1F30" w:rsidRDefault="00DB4324" w:rsidP="004074AA">
            <w:pPr>
              <w:pStyle w:val="TableRow"/>
            </w:pPr>
          </w:p>
        </w:tc>
        <w:tc>
          <w:tcPr>
            <w:tcW w:w="4680" w:type="dxa"/>
          </w:tcPr>
          <w:p w14:paraId="6D2ED772" w14:textId="25903721" w:rsidR="00DB4324" w:rsidRPr="00AC1F30" w:rsidRDefault="00DB4324" w:rsidP="004074AA">
            <w:pPr>
              <w:pStyle w:val="TableRow"/>
            </w:pPr>
            <w:r>
              <w:t>The development status of the hardware list</w:t>
            </w:r>
          </w:p>
        </w:tc>
      </w:tr>
      <w:tr w:rsidR="00DB4324" w:rsidRPr="00C43C4E" w14:paraId="6AE65712" w14:textId="77777777" w:rsidTr="009C1F40">
        <w:trPr>
          <w:cantSplit/>
        </w:trPr>
        <w:tc>
          <w:tcPr>
            <w:tcW w:w="1777" w:type="dxa"/>
          </w:tcPr>
          <w:p w14:paraId="21C0A598" w14:textId="2CB46B2F" w:rsidR="00DB4324" w:rsidRPr="00AC1F30" w:rsidRDefault="00DB4324" w:rsidP="004074AA">
            <w:pPr>
              <w:pStyle w:val="TableRow"/>
            </w:pPr>
            <w:r>
              <w:t>Department</w:t>
            </w:r>
          </w:p>
        </w:tc>
        <w:tc>
          <w:tcPr>
            <w:tcW w:w="1620" w:type="dxa"/>
          </w:tcPr>
          <w:p w14:paraId="769D8F95" w14:textId="2080BAD9" w:rsidR="00DB4324" w:rsidRPr="00AC1F30" w:rsidRDefault="00DB4324" w:rsidP="004074AA">
            <w:pPr>
              <w:pStyle w:val="TableRow"/>
            </w:pPr>
            <w:r>
              <w:t>Enumeration</w:t>
            </w:r>
          </w:p>
        </w:tc>
        <w:tc>
          <w:tcPr>
            <w:tcW w:w="900" w:type="dxa"/>
          </w:tcPr>
          <w:p w14:paraId="159A3F64" w14:textId="77777777" w:rsidR="00DB4324" w:rsidRPr="00AC1F30" w:rsidRDefault="00DB4324" w:rsidP="004074AA">
            <w:pPr>
              <w:pStyle w:val="TableRow"/>
            </w:pPr>
          </w:p>
        </w:tc>
        <w:tc>
          <w:tcPr>
            <w:tcW w:w="4680" w:type="dxa"/>
          </w:tcPr>
          <w:p w14:paraId="597EA755" w14:textId="77777777" w:rsidR="00DB4324" w:rsidRPr="00AC1F30" w:rsidRDefault="00DB4324" w:rsidP="004074AA">
            <w:pPr>
              <w:pStyle w:val="TableRow"/>
            </w:pPr>
          </w:p>
        </w:tc>
      </w:tr>
      <w:tr w:rsidR="00DB4324" w:rsidRPr="00C43C4E" w14:paraId="1286595E" w14:textId="77777777" w:rsidTr="009C1F40">
        <w:trPr>
          <w:cantSplit/>
        </w:trPr>
        <w:tc>
          <w:tcPr>
            <w:tcW w:w="1777" w:type="dxa"/>
          </w:tcPr>
          <w:p w14:paraId="1D8E6AB3" w14:textId="01621061" w:rsidR="00DB4324" w:rsidRDefault="00DB4324" w:rsidP="004074AA">
            <w:pPr>
              <w:pStyle w:val="TableRow"/>
            </w:pPr>
            <w:r>
              <w:t>Item Lines</w:t>
            </w:r>
          </w:p>
        </w:tc>
        <w:tc>
          <w:tcPr>
            <w:tcW w:w="1620" w:type="dxa"/>
          </w:tcPr>
          <w:p w14:paraId="7BA0129D" w14:textId="10AA2902" w:rsidR="00DB4324" w:rsidRPr="00AC1F30" w:rsidRDefault="00DB4324" w:rsidP="004074AA">
            <w:pPr>
              <w:pStyle w:val="TableRow"/>
            </w:pPr>
            <w:r>
              <w:t>Integer</w:t>
            </w:r>
          </w:p>
        </w:tc>
        <w:tc>
          <w:tcPr>
            <w:tcW w:w="900" w:type="dxa"/>
          </w:tcPr>
          <w:p w14:paraId="46F71D13" w14:textId="77777777" w:rsidR="00DB4324" w:rsidRPr="00AC1F30" w:rsidRDefault="00DB4324" w:rsidP="004074AA">
            <w:pPr>
              <w:pStyle w:val="TableRow"/>
            </w:pPr>
          </w:p>
        </w:tc>
        <w:tc>
          <w:tcPr>
            <w:tcW w:w="4680" w:type="dxa"/>
          </w:tcPr>
          <w:p w14:paraId="11234E7A" w14:textId="2A1AFF4E" w:rsidR="00DB4324" w:rsidRPr="00AC1F30" w:rsidRDefault="00DB4324" w:rsidP="004074AA">
            <w:pPr>
              <w:pStyle w:val="TableRow"/>
            </w:pPr>
            <w:r>
              <w:t>Number of line items on the hardware list</w:t>
            </w:r>
          </w:p>
        </w:tc>
      </w:tr>
      <w:tr w:rsidR="00DB4324" w:rsidRPr="00C43C4E" w14:paraId="430915E7" w14:textId="77777777" w:rsidTr="009C1F40">
        <w:trPr>
          <w:cantSplit/>
        </w:trPr>
        <w:tc>
          <w:tcPr>
            <w:tcW w:w="1777" w:type="dxa"/>
          </w:tcPr>
          <w:p w14:paraId="6A3BB1F0" w14:textId="6AF3D910" w:rsidR="00DB4324" w:rsidRDefault="00DB4324" w:rsidP="004074AA">
            <w:pPr>
              <w:pStyle w:val="TableRow"/>
            </w:pPr>
            <w:r>
              <w:t>Quantity Total</w:t>
            </w:r>
          </w:p>
        </w:tc>
        <w:tc>
          <w:tcPr>
            <w:tcW w:w="1620" w:type="dxa"/>
          </w:tcPr>
          <w:p w14:paraId="0F262287" w14:textId="27DB2284" w:rsidR="00DB4324" w:rsidRPr="00AC1F30" w:rsidRDefault="00DB4324" w:rsidP="004074AA">
            <w:pPr>
              <w:pStyle w:val="TableRow"/>
            </w:pPr>
            <w:r>
              <w:t>Integer</w:t>
            </w:r>
          </w:p>
        </w:tc>
        <w:tc>
          <w:tcPr>
            <w:tcW w:w="900" w:type="dxa"/>
          </w:tcPr>
          <w:p w14:paraId="45073C75" w14:textId="77777777" w:rsidR="00DB4324" w:rsidRPr="00AC1F30" w:rsidRDefault="00DB4324" w:rsidP="004074AA">
            <w:pPr>
              <w:pStyle w:val="TableRow"/>
            </w:pPr>
          </w:p>
        </w:tc>
        <w:tc>
          <w:tcPr>
            <w:tcW w:w="4680" w:type="dxa"/>
          </w:tcPr>
          <w:p w14:paraId="41A71CCF" w14:textId="0CD59AFE" w:rsidR="00DB4324" w:rsidRPr="00AC1F30" w:rsidRDefault="00DB4324" w:rsidP="004074AA">
            <w:pPr>
              <w:pStyle w:val="TableRow"/>
            </w:pPr>
            <w:r>
              <w:t>Total number of items being requested</w:t>
            </w:r>
          </w:p>
        </w:tc>
      </w:tr>
      <w:tr w:rsidR="00DB4324" w:rsidRPr="00C43C4E" w14:paraId="6CFEB8E2" w14:textId="77777777" w:rsidTr="009C1F40">
        <w:trPr>
          <w:cantSplit/>
        </w:trPr>
        <w:tc>
          <w:tcPr>
            <w:tcW w:w="1777" w:type="dxa"/>
          </w:tcPr>
          <w:p w14:paraId="21A73CA9" w14:textId="0C27C271" w:rsidR="00DB4324" w:rsidRPr="00AC1F30" w:rsidRDefault="00DB4324" w:rsidP="004074AA">
            <w:pPr>
              <w:pStyle w:val="TableRow"/>
            </w:pPr>
            <w:r>
              <w:t>Cost Total</w:t>
            </w:r>
          </w:p>
        </w:tc>
        <w:tc>
          <w:tcPr>
            <w:tcW w:w="1620" w:type="dxa"/>
          </w:tcPr>
          <w:p w14:paraId="27CEE142" w14:textId="1CC7E46B" w:rsidR="00DB4324" w:rsidRPr="00AC1F30" w:rsidRDefault="00DB4324" w:rsidP="004074AA">
            <w:pPr>
              <w:pStyle w:val="TableRow"/>
            </w:pPr>
            <w:r>
              <w:t>Integer</w:t>
            </w:r>
          </w:p>
        </w:tc>
        <w:tc>
          <w:tcPr>
            <w:tcW w:w="900" w:type="dxa"/>
          </w:tcPr>
          <w:p w14:paraId="46A46DDA" w14:textId="77777777" w:rsidR="00DB4324" w:rsidRPr="00AC1F30" w:rsidRDefault="00DB4324" w:rsidP="004074AA">
            <w:pPr>
              <w:pStyle w:val="TableRow"/>
            </w:pPr>
          </w:p>
        </w:tc>
        <w:tc>
          <w:tcPr>
            <w:tcW w:w="4680" w:type="dxa"/>
          </w:tcPr>
          <w:p w14:paraId="2D172BF9" w14:textId="63689A1F" w:rsidR="00DB4324" w:rsidRPr="00AC1F30" w:rsidRDefault="00DB4324" w:rsidP="004074AA">
            <w:pPr>
              <w:pStyle w:val="TableRow"/>
            </w:pPr>
            <w:r>
              <w:t>Total cost of items being requested</w:t>
            </w:r>
          </w:p>
        </w:tc>
      </w:tr>
      <w:tr w:rsidR="00DB4324" w:rsidRPr="00C43C4E" w14:paraId="15FBAC5B" w14:textId="77777777" w:rsidTr="009C1F40">
        <w:trPr>
          <w:cantSplit/>
        </w:trPr>
        <w:tc>
          <w:tcPr>
            <w:tcW w:w="1777" w:type="dxa"/>
          </w:tcPr>
          <w:p w14:paraId="0307B69C" w14:textId="77777777" w:rsidR="00DB4324" w:rsidRPr="00AC1F30" w:rsidRDefault="00DB4324" w:rsidP="004074AA">
            <w:pPr>
              <w:pStyle w:val="TableRow"/>
            </w:pPr>
          </w:p>
        </w:tc>
        <w:tc>
          <w:tcPr>
            <w:tcW w:w="1620" w:type="dxa"/>
          </w:tcPr>
          <w:p w14:paraId="59F51F90" w14:textId="77777777" w:rsidR="00DB4324" w:rsidRPr="00AC1F30" w:rsidRDefault="00DB4324" w:rsidP="004074AA">
            <w:pPr>
              <w:pStyle w:val="TableRow"/>
            </w:pPr>
          </w:p>
        </w:tc>
        <w:tc>
          <w:tcPr>
            <w:tcW w:w="900" w:type="dxa"/>
          </w:tcPr>
          <w:p w14:paraId="2BC8CD8E" w14:textId="77777777" w:rsidR="00DB4324" w:rsidRPr="00AC1F30" w:rsidRDefault="00DB4324" w:rsidP="004074AA">
            <w:pPr>
              <w:pStyle w:val="TableRow"/>
            </w:pPr>
          </w:p>
        </w:tc>
        <w:tc>
          <w:tcPr>
            <w:tcW w:w="4680" w:type="dxa"/>
          </w:tcPr>
          <w:p w14:paraId="51827CD4" w14:textId="77777777" w:rsidR="00DB4324" w:rsidRPr="00AC1F30" w:rsidRDefault="00DB4324" w:rsidP="004074AA">
            <w:pPr>
              <w:pStyle w:val="TableRow"/>
            </w:pPr>
          </w:p>
        </w:tc>
      </w:tr>
      <w:tr w:rsidR="00DB4324" w:rsidRPr="00C43C4E" w14:paraId="2C22C8B1" w14:textId="77777777" w:rsidTr="009C1F40">
        <w:trPr>
          <w:cantSplit/>
        </w:trPr>
        <w:tc>
          <w:tcPr>
            <w:tcW w:w="1777" w:type="dxa"/>
          </w:tcPr>
          <w:p w14:paraId="07CD5626" w14:textId="77777777" w:rsidR="00DB4324" w:rsidRPr="00AC1F30" w:rsidRDefault="00DB4324" w:rsidP="004074AA">
            <w:pPr>
              <w:pStyle w:val="TableRow"/>
              <w:rPr>
                <w:b/>
              </w:rPr>
            </w:pPr>
            <w:r w:rsidRPr="00AC1F30">
              <w:t>BOILERPLATE</w:t>
            </w:r>
          </w:p>
        </w:tc>
        <w:tc>
          <w:tcPr>
            <w:tcW w:w="1620" w:type="dxa"/>
          </w:tcPr>
          <w:p w14:paraId="6B6EB3D6" w14:textId="77777777" w:rsidR="00DB4324" w:rsidRPr="00AC1F30" w:rsidRDefault="00DB4324" w:rsidP="004074AA">
            <w:pPr>
              <w:pStyle w:val="TableRow"/>
            </w:pPr>
          </w:p>
        </w:tc>
        <w:tc>
          <w:tcPr>
            <w:tcW w:w="900" w:type="dxa"/>
          </w:tcPr>
          <w:p w14:paraId="10F61640" w14:textId="77777777" w:rsidR="00DB4324" w:rsidRPr="00AC1F30" w:rsidRDefault="00DB4324" w:rsidP="004074AA">
            <w:pPr>
              <w:pStyle w:val="TableRow"/>
            </w:pPr>
          </w:p>
        </w:tc>
        <w:tc>
          <w:tcPr>
            <w:tcW w:w="4680" w:type="dxa"/>
          </w:tcPr>
          <w:p w14:paraId="4BC05251" w14:textId="77777777" w:rsidR="00DB4324" w:rsidRPr="00AC1F30" w:rsidRDefault="00DB4324" w:rsidP="004074AA">
            <w:pPr>
              <w:pStyle w:val="TableRow"/>
              <w:rPr>
                <w:b/>
              </w:rPr>
            </w:pPr>
            <w:r w:rsidRPr="00AC1F30">
              <w:t>See ‘Table Boilerplate Suffix’.</w:t>
            </w:r>
          </w:p>
        </w:tc>
      </w:tr>
    </w:tbl>
    <w:p w14:paraId="4D79EAEB" w14:textId="77777777" w:rsidR="00DE4E84" w:rsidRDefault="00DE4E84" w:rsidP="00DE4E84">
      <w:r>
        <w:t>Referenced by:</w:t>
      </w:r>
    </w:p>
    <w:p w14:paraId="59361130" w14:textId="77777777" w:rsidR="00DE4E84" w:rsidRDefault="00DE4E84" w:rsidP="00DE4E84">
      <w:pPr>
        <w:ind w:left="1440"/>
      </w:pPr>
      <w:r>
        <w:t>Add reference here</w:t>
      </w:r>
    </w:p>
    <w:p w14:paraId="0A3E33C9" w14:textId="18103837" w:rsidR="00DE4E84" w:rsidRDefault="00DE4E84" w:rsidP="00DE4E84"/>
    <w:p w14:paraId="4149590B" w14:textId="25F5D0CF" w:rsidR="002C5994" w:rsidRDefault="002C5994" w:rsidP="00DE4E84"/>
    <w:p w14:paraId="62586260" w14:textId="4FB8A677" w:rsidR="002C5994" w:rsidRDefault="002C5994" w:rsidP="00DE4E84"/>
    <w:p w14:paraId="79D7090E" w14:textId="5557DD8E" w:rsidR="002C5994" w:rsidRDefault="002C5994" w:rsidP="00DE4E84"/>
    <w:p w14:paraId="26DB7A50" w14:textId="55EA44A0" w:rsidR="002C5994" w:rsidRDefault="002C5994" w:rsidP="00DE4E84"/>
    <w:p w14:paraId="17579D79" w14:textId="62DAC15D" w:rsidR="002C5994" w:rsidRDefault="002C5994" w:rsidP="00DE4E84"/>
    <w:p w14:paraId="7D38F3BC" w14:textId="7126C155" w:rsidR="002C5994" w:rsidRDefault="002C5994" w:rsidP="00DE4E84"/>
    <w:p w14:paraId="76D3D189" w14:textId="0702CB90" w:rsidR="002C5994" w:rsidRDefault="002C5994" w:rsidP="00DE4E84"/>
    <w:p w14:paraId="1147FB07" w14:textId="25E54836" w:rsidR="002C5994" w:rsidRDefault="002C5994" w:rsidP="00DE4E84"/>
    <w:p w14:paraId="680FF5CA" w14:textId="44B78CB7" w:rsidR="002C5994" w:rsidRDefault="002C5994" w:rsidP="00DE4E84"/>
    <w:p w14:paraId="509E137C" w14:textId="5C16DD88" w:rsidR="002C5994" w:rsidRDefault="002C5994" w:rsidP="00DE4E84"/>
    <w:p w14:paraId="743D9B78" w14:textId="130579AF" w:rsidR="002C5994" w:rsidRDefault="002C5994" w:rsidP="00DE4E84"/>
    <w:p w14:paraId="1D6A4FAA" w14:textId="40344059" w:rsidR="002C5994" w:rsidRDefault="002C5994" w:rsidP="00DE4E84"/>
    <w:p w14:paraId="2F9565D5" w14:textId="77777777" w:rsidR="002C5994" w:rsidRDefault="002C5994" w:rsidP="00DE4E84"/>
    <w:p w14:paraId="0F55553A" w14:textId="08ED0BDD" w:rsidR="00320B83" w:rsidRDefault="00320B83" w:rsidP="009C44AF">
      <w:pPr>
        <w:pStyle w:val="Heading3"/>
      </w:pPr>
      <w:bookmarkStart w:id="464" w:name="_Toc497995109"/>
      <w:r>
        <w:lastRenderedPageBreak/>
        <w:t>Hardware</w:t>
      </w:r>
      <w:r w:rsidR="002C5994">
        <w:t xml:space="preserve"> (Material)</w:t>
      </w:r>
      <w:r>
        <w:t xml:space="preserve"> List</w:t>
      </w:r>
      <w:r w:rsidR="009C1F40">
        <w:t xml:space="preserve"> Items</w:t>
      </w:r>
      <w:bookmarkEnd w:id="464"/>
    </w:p>
    <w:p w14:paraId="57B3562E" w14:textId="2B7ED346" w:rsidR="00320B83" w:rsidRDefault="00C3703F" w:rsidP="00320B83">
      <w:r>
        <w:t>Contains the line item information for the hardware</w:t>
      </w:r>
      <w:r w:rsidR="002C5994">
        <w:t xml:space="preserve"> (material)</w:t>
      </w:r>
      <w:r>
        <w:t xml:space="preserve"> list</w:t>
      </w:r>
      <w:r w:rsidR="002D308E">
        <w:t xml:space="preserve"> and</w:t>
      </w:r>
      <w:r w:rsidR="002C5994">
        <w:t xml:space="preserve"> is</w:t>
      </w:r>
      <w:r w:rsidR="002D308E">
        <w:t xml:space="preserve"> the child of the hardware list</w:t>
      </w:r>
      <w:r w:rsidR="002C5994">
        <w:t xml:space="preserve"> table</w:t>
      </w:r>
      <w:r w:rsidR="00320B83" w:rsidRPr="00542D7B">
        <w:t>.</w:t>
      </w:r>
      <w:r>
        <w:t xml:space="preserve">  </w:t>
      </w:r>
    </w:p>
    <w:p w14:paraId="15FE00D3" w14:textId="77777777" w:rsidR="00A405BA" w:rsidRDefault="00A405BA" w:rsidP="00A405BA">
      <w:pPr>
        <w:pStyle w:val="TableCaption"/>
      </w:pPr>
      <w:bookmarkStart w:id="465" w:name="_Ref483224512"/>
      <w:bookmarkStart w:id="466" w:name="_Ref483228111"/>
      <w:bookmarkStart w:id="467" w:name="_Toc497994718"/>
      <w:r>
        <w:t xml:space="preserve">Table </w:t>
      </w:r>
      <w:fldSimple w:instr=" STYLEREF 1 \s ">
        <w:r w:rsidR="00B76A4E">
          <w:rPr>
            <w:noProof/>
          </w:rPr>
          <w:t>7</w:t>
        </w:r>
      </w:fldSimple>
      <w:r w:rsidR="00F15B95">
        <w:noBreakHyphen/>
      </w:r>
      <w:fldSimple w:instr=" SEQ Table \* ARABIC \s 1 ">
        <w:r w:rsidR="00B76A4E">
          <w:rPr>
            <w:noProof/>
          </w:rPr>
          <w:t>4</w:t>
        </w:r>
      </w:fldSimple>
      <w:r>
        <w:t>: Hardware List Items</w:t>
      </w:r>
      <w:bookmarkEnd w:id="465"/>
      <w:bookmarkEnd w:id="466"/>
      <w:bookmarkEnd w:id="467"/>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320B83" w:rsidRPr="00C43C4E" w14:paraId="52913535"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4C725786" w14:textId="77777777" w:rsidR="00320B83" w:rsidRDefault="00320B83" w:rsidP="00A12839">
            <w:pPr>
              <w:pStyle w:val="TableHeading"/>
            </w:pPr>
            <w:r w:rsidRPr="00AC2578">
              <w:t>Column Name</w:t>
            </w:r>
          </w:p>
        </w:tc>
        <w:tc>
          <w:tcPr>
            <w:tcW w:w="1620" w:type="dxa"/>
            <w:shd w:val="clear" w:color="auto" w:fill="DBE5F1" w:themeFill="accent1" w:themeFillTint="33"/>
          </w:tcPr>
          <w:p w14:paraId="59948459" w14:textId="77777777" w:rsidR="00320B83" w:rsidRDefault="00320B83" w:rsidP="00A12839">
            <w:pPr>
              <w:pStyle w:val="TableHeading"/>
            </w:pPr>
            <w:r w:rsidRPr="00AC2578">
              <w:t>Data Type</w:t>
            </w:r>
          </w:p>
        </w:tc>
        <w:tc>
          <w:tcPr>
            <w:tcW w:w="900" w:type="dxa"/>
            <w:shd w:val="clear" w:color="auto" w:fill="DBE5F1" w:themeFill="accent1" w:themeFillTint="33"/>
          </w:tcPr>
          <w:p w14:paraId="31A62DEA" w14:textId="77777777" w:rsidR="00320B83" w:rsidRPr="00C43C4E" w:rsidRDefault="00320B83" w:rsidP="00A12839">
            <w:pPr>
              <w:pStyle w:val="TableHeading"/>
            </w:pPr>
            <w:r w:rsidRPr="00AC2578">
              <w:t>Null</w:t>
            </w:r>
          </w:p>
        </w:tc>
        <w:tc>
          <w:tcPr>
            <w:tcW w:w="4680" w:type="dxa"/>
            <w:shd w:val="clear" w:color="auto" w:fill="DBE5F1" w:themeFill="accent1" w:themeFillTint="33"/>
          </w:tcPr>
          <w:p w14:paraId="4F3C2CD8" w14:textId="77777777" w:rsidR="00320B83" w:rsidRPr="00A8667C" w:rsidRDefault="00320B83" w:rsidP="00A12839">
            <w:pPr>
              <w:pStyle w:val="TableHeading"/>
            </w:pPr>
            <w:r w:rsidRPr="00AC2578">
              <w:t>Description</w:t>
            </w:r>
          </w:p>
        </w:tc>
      </w:tr>
      <w:tr w:rsidR="00557252" w:rsidRPr="00C43C4E" w14:paraId="71B08904" w14:textId="77777777" w:rsidTr="009C1F40">
        <w:trPr>
          <w:cantSplit/>
        </w:trPr>
        <w:tc>
          <w:tcPr>
            <w:tcW w:w="1777" w:type="dxa"/>
          </w:tcPr>
          <w:p w14:paraId="27B30AD2" w14:textId="77777777" w:rsidR="00557252" w:rsidRPr="00AC1F30" w:rsidRDefault="00557252" w:rsidP="004074AA">
            <w:pPr>
              <w:pStyle w:val="TableRow"/>
              <w:rPr>
                <w:b/>
              </w:rPr>
            </w:pPr>
            <w:r w:rsidRPr="00AC1F30">
              <w:t>Rec</w:t>
            </w:r>
            <w:r>
              <w:t xml:space="preserve"> I</w:t>
            </w:r>
            <w:r w:rsidRPr="00AC1F30">
              <w:t>d</w:t>
            </w:r>
          </w:p>
        </w:tc>
        <w:tc>
          <w:tcPr>
            <w:tcW w:w="1620" w:type="dxa"/>
          </w:tcPr>
          <w:p w14:paraId="1AB2E897" w14:textId="77777777" w:rsidR="00557252" w:rsidRPr="00AC1F30" w:rsidRDefault="00557252" w:rsidP="004074AA">
            <w:pPr>
              <w:pStyle w:val="TableRow"/>
              <w:rPr>
                <w:rFonts w:eastAsia="Times New Roman"/>
                <w:b/>
                <w:szCs w:val="24"/>
              </w:rPr>
            </w:pPr>
            <w:r w:rsidRPr="00AC1F30">
              <w:t>Seq</w:t>
            </w:r>
            <w:r>
              <w:t>uence</w:t>
            </w:r>
          </w:p>
        </w:tc>
        <w:tc>
          <w:tcPr>
            <w:tcW w:w="900" w:type="dxa"/>
          </w:tcPr>
          <w:p w14:paraId="5C91BB93" w14:textId="77777777" w:rsidR="00557252" w:rsidRPr="00AC1F30" w:rsidRDefault="00557252" w:rsidP="004074AA">
            <w:pPr>
              <w:pStyle w:val="TableRow"/>
              <w:rPr>
                <w:b/>
              </w:rPr>
            </w:pPr>
            <w:r>
              <w:t>Not</w:t>
            </w:r>
          </w:p>
        </w:tc>
        <w:tc>
          <w:tcPr>
            <w:tcW w:w="4680" w:type="dxa"/>
          </w:tcPr>
          <w:p w14:paraId="5DD5E49F" w14:textId="1A002132" w:rsidR="00557252" w:rsidRPr="00AC1F30" w:rsidRDefault="00DB4324" w:rsidP="004074AA">
            <w:pPr>
              <w:pStyle w:val="TableRow"/>
              <w:rPr>
                <w:b/>
              </w:rPr>
            </w:pPr>
            <w:r>
              <w:t>Individual unique identification id for the record.</w:t>
            </w:r>
          </w:p>
        </w:tc>
      </w:tr>
      <w:tr w:rsidR="00557252" w:rsidRPr="00C43C4E" w14:paraId="70753883" w14:textId="77777777" w:rsidTr="009C1F40">
        <w:trPr>
          <w:cantSplit/>
        </w:trPr>
        <w:tc>
          <w:tcPr>
            <w:tcW w:w="1777" w:type="dxa"/>
          </w:tcPr>
          <w:p w14:paraId="1C8555D1" w14:textId="77777777" w:rsidR="00557252" w:rsidRPr="00AC1F30" w:rsidRDefault="00557252" w:rsidP="004074AA">
            <w:pPr>
              <w:pStyle w:val="TableRow"/>
              <w:rPr>
                <w:b/>
              </w:rPr>
            </w:pPr>
            <w:r w:rsidRPr="00AC1F30">
              <w:t>Rec UUID</w:t>
            </w:r>
          </w:p>
        </w:tc>
        <w:tc>
          <w:tcPr>
            <w:tcW w:w="1620" w:type="dxa"/>
          </w:tcPr>
          <w:p w14:paraId="4239F40A" w14:textId="77777777" w:rsidR="00557252" w:rsidRPr="00AC1F30" w:rsidRDefault="00557252" w:rsidP="004074AA">
            <w:pPr>
              <w:pStyle w:val="TableRow"/>
              <w:rPr>
                <w:b/>
              </w:rPr>
            </w:pPr>
            <w:r w:rsidRPr="00AC1F30">
              <w:t>UUID</w:t>
            </w:r>
          </w:p>
        </w:tc>
        <w:tc>
          <w:tcPr>
            <w:tcW w:w="900" w:type="dxa"/>
          </w:tcPr>
          <w:p w14:paraId="4453F78D" w14:textId="77777777" w:rsidR="00557252" w:rsidRPr="00AC1F30" w:rsidRDefault="00557252" w:rsidP="004074AA">
            <w:pPr>
              <w:pStyle w:val="TableRow"/>
              <w:rPr>
                <w:b/>
              </w:rPr>
            </w:pPr>
            <w:r w:rsidRPr="00AC1F30">
              <w:t>Not</w:t>
            </w:r>
          </w:p>
        </w:tc>
        <w:tc>
          <w:tcPr>
            <w:tcW w:w="4680" w:type="dxa"/>
          </w:tcPr>
          <w:p w14:paraId="644CC6D8" w14:textId="77777777" w:rsidR="00557252" w:rsidRPr="00AC1F30" w:rsidRDefault="00557252" w:rsidP="004074AA">
            <w:pPr>
              <w:pStyle w:val="TableRow"/>
              <w:rPr>
                <w:b/>
              </w:rPr>
            </w:pPr>
            <w:r w:rsidRPr="00AC1F30">
              <w:t>Stores the Universally Unique Identifier (UUID) as defined by RFC 4122, ISO/IEC 9834-8:2005.</w:t>
            </w:r>
          </w:p>
        </w:tc>
      </w:tr>
      <w:tr w:rsidR="00DB4324" w:rsidRPr="00C43C4E" w14:paraId="69D48308" w14:textId="77777777" w:rsidTr="009C1F40">
        <w:trPr>
          <w:cantSplit/>
        </w:trPr>
        <w:tc>
          <w:tcPr>
            <w:tcW w:w="1777" w:type="dxa"/>
          </w:tcPr>
          <w:p w14:paraId="4C5DF1C6" w14:textId="6CBC0FBF" w:rsidR="00DB4324" w:rsidRPr="00AC1F30" w:rsidRDefault="00DB4324" w:rsidP="004074AA">
            <w:pPr>
              <w:pStyle w:val="TableRow"/>
            </w:pPr>
            <w:r>
              <w:t>Hardware List</w:t>
            </w:r>
            <w:r w:rsidRPr="00AC1F30">
              <w:t xml:space="preserve"> I</w:t>
            </w:r>
            <w:r>
              <w:t>d</w:t>
            </w:r>
          </w:p>
        </w:tc>
        <w:tc>
          <w:tcPr>
            <w:tcW w:w="1620" w:type="dxa"/>
          </w:tcPr>
          <w:p w14:paraId="4B110787" w14:textId="014913FE" w:rsidR="00DB4324" w:rsidRPr="00AC1F30" w:rsidRDefault="00DB4324" w:rsidP="004074AA">
            <w:pPr>
              <w:pStyle w:val="TableRow"/>
            </w:pPr>
            <w:r>
              <w:t>Integer (</w:t>
            </w:r>
            <w:r w:rsidRPr="00AC1F30">
              <w:t>FK</w:t>
            </w:r>
            <w:r>
              <w:t>)</w:t>
            </w:r>
          </w:p>
        </w:tc>
        <w:tc>
          <w:tcPr>
            <w:tcW w:w="900" w:type="dxa"/>
          </w:tcPr>
          <w:p w14:paraId="675AB4A3" w14:textId="77777777" w:rsidR="00DB4324" w:rsidRPr="00AC1F30" w:rsidRDefault="00DB4324" w:rsidP="004074AA">
            <w:pPr>
              <w:pStyle w:val="TableRow"/>
            </w:pPr>
          </w:p>
        </w:tc>
        <w:tc>
          <w:tcPr>
            <w:tcW w:w="4680" w:type="dxa"/>
          </w:tcPr>
          <w:p w14:paraId="1DD0AEF4" w14:textId="06989B92" w:rsidR="00DB4324" w:rsidRPr="00AC1F30" w:rsidRDefault="00DB4324" w:rsidP="004074AA">
            <w:pPr>
              <w:pStyle w:val="TableRow"/>
            </w:pPr>
            <w:r>
              <w:t xml:space="preserve">The integer identifier of the parent record.  </w:t>
            </w:r>
          </w:p>
        </w:tc>
      </w:tr>
      <w:tr w:rsidR="00DB4324" w:rsidRPr="00C43C4E" w14:paraId="6F210BC4" w14:textId="77777777" w:rsidTr="009C1F40">
        <w:trPr>
          <w:cantSplit/>
        </w:trPr>
        <w:tc>
          <w:tcPr>
            <w:tcW w:w="1777" w:type="dxa"/>
          </w:tcPr>
          <w:p w14:paraId="0A3CEFB7" w14:textId="45DA2AF1" w:rsidR="00DB4324" w:rsidRPr="00AC1F30" w:rsidRDefault="00DB4324" w:rsidP="004074AA">
            <w:pPr>
              <w:pStyle w:val="TableRow"/>
            </w:pPr>
            <w:r>
              <w:t>Hardware List</w:t>
            </w:r>
            <w:r w:rsidRPr="00AC1F30">
              <w:t xml:space="preserve"> UUID</w:t>
            </w:r>
          </w:p>
        </w:tc>
        <w:tc>
          <w:tcPr>
            <w:tcW w:w="1620" w:type="dxa"/>
          </w:tcPr>
          <w:p w14:paraId="5EC50829" w14:textId="256C9686" w:rsidR="00DB4324" w:rsidRPr="00AC1F30" w:rsidRDefault="00DB4324" w:rsidP="004074AA">
            <w:pPr>
              <w:pStyle w:val="TableRow"/>
            </w:pPr>
            <w:r>
              <w:t>UUID (</w:t>
            </w:r>
            <w:r w:rsidRPr="00AC1F30">
              <w:t>FK</w:t>
            </w:r>
            <w:r>
              <w:t>)</w:t>
            </w:r>
          </w:p>
        </w:tc>
        <w:tc>
          <w:tcPr>
            <w:tcW w:w="900" w:type="dxa"/>
          </w:tcPr>
          <w:p w14:paraId="47D6EE14" w14:textId="77777777" w:rsidR="00DB4324" w:rsidRPr="00AC1F30" w:rsidRDefault="00DB4324" w:rsidP="004074AA">
            <w:pPr>
              <w:pStyle w:val="TableRow"/>
            </w:pPr>
          </w:p>
        </w:tc>
        <w:tc>
          <w:tcPr>
            <w:tcW w:w="4680" w:type="dxa"/>
          </w:tcPr>
          <w:p w14:paraId="1B783F4C" w14:textId="2794EC5C" w:rsidR="00DB4324" w:rsidRPr="00AC1F30" w:rsidRDefault="00DB4324" w:rsidP="004074AA">
            <w:pPr>
              <w:pStyle w:val="TableRow"/>
            </w:pPr>
            <w:r>
              <w:t xml:space="preserve">The UUID identifier of the parent record.   </w:t>
            </w:r>
          </w:p>
        </w:tc>
      </w:tr>
      <w:tr w:rsidR="007A5B69" w:rsidRPr="00C43C4E" w14:paraId="0AE65A36" w14:textId="77777777" w:rsidTr="009C1F40">
        <w:trPr>
          <w:cantSplit/>
        </w:trPr>
        <w:tc>
          <w:tcPr>
            <w:tcW w:w="1777" w:type="dxa"/>
          </w:tcPr>
          <w:p w14:paraId="6887AEDD" w14:textId="42E52B22" w:rsidR="007A5B69" w:rsidRPr="00AC1F30" w:rsidRDefault="007A5B69" w:rsidP="004074AA">
            <w:pPr>
              <w:pStyle w:val="TableRow"/>
            </w:pPr>
            <w:r>
              <w:t>Part</w:t>
            </w:r>
            <w:r w:rsidR="008F0D89">
              <w:t>s</w:t>
            </w:r>
            <w:r>
              <w:t xml:space="preserve"> Grouping</w:t>
            </w:r>
          </w:p>
        </w:tc>
        <w:tc>
          <w:tcPr>
            <w:tcW w:w="1620" w:type="dxa"/>
          </w:tcPr>
          <w:p w14:paraId="384C48B9" w14:textId="4128A1BC" w:rsidR="007A5B69" w:rsidRPr="00AC1F30" w:rsidRDefault="007A5B69" w:rsidP="004074AA">
            <w:pPr>
              <w:pStyle w:val="TableRow"/>
            </w:pPr>
            <w:r>
              <w:t>Enumeration</w:t>
            </w:r>
          </w:p>
        </w:tc>
        <w:tc>
          <w:tcPr>
            <w:tcW w:w="900" w:type="dxa"/>
          </w:tcPr>
          <w:p w14:paraId="618EC562" w14:textId="77777777" w:rsidR="007A5B69" w:rsidRPr="00AC1F30" w:rsidRDefault="007A5B69" w:rsidP="004074AA">
            <w:pPr>
              <w:pStyle w:val="TableRow"/>
            </w:pPr>
          </w:p>
        </w:tc>
        <w:tc>
          <w:tcPr>
            <w:tcW w:w="4680" w:type="dxa"/>
          </w:tcPr>
          <w:p w14:paraId="3D373B2F" w14:textId="6815C0BE" w:rsidR="007A5B69" w:rsidRDefault="008F0D89" w:rsidP="004074AA">
            <w:pPr>
              <w:pStyle w:val="TableRow"/>
            </w:pPr>
            <w:r>
              <w:t>The name of a logical collection of items that shared a common trait</w:t>
            </w:r>
          </w:p>
        </w:tc>
      </w:tr>
      <w:tr w:rsidR="007A5B69" w:rsidRPr="00C43C4E" w14:paraId="570242AF" w14:textId="77777777" w:rsidTr="009C1F40">
        <w:trPr>
          <w:cantSplit/>
        </w:trPr>
        <w:tc>
          <w:tcPr>
            <w:tcW w:w="1777" w:type="dxa"/>
          </w:tcPr>
          <w:p w14:paraId="5C05F6F2" w14:textId="62DF0324" w:rsidR="007A5B69" w:rsidRPr="00AC1F30" w:rsidRDefault="007A5B69" w:rsidP="004074AA">
            <w:pPr>
              <w:pStyle w:val="TableRow"/>
              <w:rPr>
                <w:b/>
              </w:rPr>
            </w:pPr>
            <w:r w:rsidRPr="00AC1F30">
              <w:t>Part</w:t>
            </w:r>
            <w:r>
              <w:t xml:space="preserve"> </w:t>
            </w:r>
            <w:r w:rsidRPr="00AC1F30">
              <w:t>Number</w:t>
            </w:r>
          </w:p>
        </w:tc>
        <w:tc>
          <w:tcPr>
            <w:tcW w:w="1620" w:type="dxa"/>
          </w:tcPr>
          <w:p w14:paraId="6BDF7768" w14:textId="77777777" w:rsidR="007A5B69" w:rsidRPr="00AC1F30" w:rsidRDefault="007A5B69" w:rsidP="004074AA">
            <w:pPr>
              <w:pStyle w:val="TableRow"/>
            </w:pPr>
          </w:p>
        </w:tc>
        <w:tc>
          <w:tcPr>
            <w:tcW w:w="900" w:type="dxa"/>
          </w:tcPr>
          <w:p w14:paraId="76F4B448" w14:textId="77777777" w:rsidR="007A5B69" w:rsidRPr="00AC1F30" w:rsidRDefault="007A5B69" w:rsidP="004074AA">
            <w:pPr>
              <w:pStyle w:val="TableRow"/>
            </w:pPr>
          </w:p>
        </w:tc>
        <w:tc>
          <w:tcPr>
            <w:tcW w:w="4680" w:type="dxa"/>
          </w:tcPr>
          <w:p w14:paraId="24B536C1" w14:textId="396F29C8" w:rsidR="007A5B69" w:rsidRPr="00AC1F30" w:rsidRDefault="007A5B69" w:rsidP="004074AA">
            <w:pPr>
              <w:pStyle w:val="TableRow"/>
            </w:pPr>
            <w:r>
              <w:t>Part number</w:t>
            </w:r>
            <w:r w:rsidR="008F0D89">
              <w:t xml:space="preserve"> for the item being requested</w:t>
            </w:r>
          </w:p>
        </w:tc>
      </w:tr>
      <w:tr w:rsidR="007A5B69" w:rsidRPr="00C43C4E" w14:paraId="01F1B60E" w14:textId="77777777" w:rsidTr="009C1F40">
        <w:trPr>
          <w:cantSplit/>
        </w:trPr>
        <w:tc>
          <w:tcPr>
            <w:tcW w:w="1777" w:type="dxa"/>
          </w:tcPr>
          <w:p w14:paraId="06AE744B" w14:textId="5B6CD34E" w:rsidR="007A5B69" w:rsidRDefault="007A5B69" w:rsidP="004074AA">
            <w:pPr>
              <w:pStyle w:val="TableRow"/>
            </w:pPr>
            <w:r>
              <w:t>Par</w:t>
            </w:r>
            <w:r w:rsidR="009B0FAE">
              <w:t>t</w:t>
            </w:r>
            <w:r>
              <w:t xml:space="preserve"> Number Manufacture</w:t>
            </w:r>
          </w:p>
        </w:tc>
        <w:tc>
          <w:tcPr>
            <w:tcW w:w="1620" w:type="dxa"/>
          </w:tcPr>
          <w:p w14:paraId="6DB01EAF" w14:textId="77777777" w:rsidR="007A5B69" w:rsidRPr="00AC1F30" w:rsidRDefault="007A5B69" w:rsidP="004074AA">
            <w:pPr>
              <w:pStyle w:val="TableRow"/>
            </w:pPr>
          </w:p>
        </w:tc>
        <w:tc>
          <w:tcPr>
            <w:tcW w:w="900" w:type="dxa"/>
          </w:tcPr>
          <w:p w14:paraId="18961DAE" w14:textId="77777777" w:rsidR="007A5B69" w:rsidRPr="00AC1F30" w:rsidRDefault="007A5B69" w:rsidP="004074AA">
            <w:pPr>
              <w:pStyle w:val="TableRow"/>
            </w:pPr>
          </w:p>
        </w:tc>
        <w:tc>
          <w:tcPr>
            <w:tcW w:w="4680" w:type="dxa"/>
          </w:tcPr>
          <w:p w14:paraId="51FD6AA9" w14:textId="415C377E" w:rsidR="007A5B69" w:rsidRDefault="008F0D89" w:rsidP="004074AA">
            <w:pPr>
              <w:pStyle w:val="TableRow"/>
            </w:pPr>
            <w:r>
              <w:t>Manufacture’s part number for the item being requested</w:t>
            </w:r>
          </w:p>
        </w:tc>
      </w:tr>
      <w:tr w:rsidR="007A5B69" w:rsidRPr="00C43C4E" w14:paraId="7E75A36F" w14:textId="77777777" w:rsidTr="009C1F40">
        <w:trPr>
          <w:cantSplit/>
        </w:trPr>
        <w:tc>
          <w:tcPr>
            <w:tcW w:w="1777" w:type="dxa"/>
          </w:tcPr>
          <w:p w14:paraId="0CC512BD" w14:textId="785E0478" w:rsidR="007A5B69" w:rsidRPr="00AC1F30" w:rsidRDefault="007A5B69" w:rsidP="004074AA">
            <w:pPr>
              <w:pStyle w:val="TableRow"/>
              <w:rPr>
                <w:b/>
              </w:rPr>
            </w:pPr>
            <w:r>
              <w:t>Nomenclature</w:t>
            </w:r>
          </w:p>
        </w:tc>
        <w:tc>
          <w:tcPr>
            <w:tcW w:w="1620" w:type="dxa"/>
          </w:tcPr>
          <w:p w14:paraId="7F6C83FE" w14:textId="77777777" w:rsidR="007A5B69" w:rsidRPr="00AC1F30" w:rsidRDefault="007A5B69" w:rsidP="004074AA">
            <w:pPr>
              <w:pStyle w:val="TableRow"/>
            </w:pPr>
          </w:p>
        </w:tc>
        <w:tc>
          <w:tcPr>
            <w:tcW w:w="900" w:type="dxa"/>
          </w:tcPr>
          <w:p w14:paraId="0110B557" w14:textId="77777777" w:rsidR="007A5B69" w:rsidRPr="00AC1F30" w:rsidRDefault="007A5B69" w:rsidP="004074AA">
            <w:pPr>
              <w:pStyle w:val="TableRow"/>
            </w:pPr>
          </w:p>
        </w:tc>
        <w:tc>
          <w:tcPr>
            <w:tcW w:w="4680" w:type="dxa"/>
          </w:tcPr>
          <w:p w14:paraId="79098D10" w14:textId="45C279AA" w:rsidR="007A5B69" w:rsidRPr="00AC1F30" w:rsidRDefault="008F0D89" w:rsidP="004074AA">
            <w:pPr>
              <w:pStyle w:val="TableRow"/>
            </w:pPr>
            <w:r>
              <w:t>Description of the item being requested</w:t>
            </w:r>
          </w:p>
        </w:tc>
      </w:tr>
      <w:tr w:rsidR="007A5B69" w:rsidRPr="00C43C4E" w14:paraId="1CD0DE84" w14:textId="77777777" w:rsidTr="009C1F40">
        <w:trPr>
          <w:cantSplit/>
        </w:trPr>
        <w:tc>
          <w:tcPr>
            <w:tcW w:w="1777" w:type="dxa"/>
          </w:tcPr>
          <w:p w14:paraId="020BD20A" w14:textId="005FA11B" w:rsidR="007A5B69" w:rsidRPr="00AC1F30" w:rsidRDefault="007A5B69" w:rsidP="004074AA">
            <w:pPr>
              <w:pStyle w:val="TableRow"/>
              <w:rPr>
                <w:b/>
              </w:rPr>
            </w:pPr>
            <w:r w:rsidRPr="00AC1F30">
              <w:t>Q</w:t>
            </w:r>
            <w:r>
              <w:t>uanti</w:t>
            </w:r>
            <w:r w:rsidRPr="00AC1F30">
              <w:t>ty</w:t>
            </w:r>
            <w:r>
              <w:t xml:space="preserve"> Needed</w:t>
            </w:r>
          </w:p>
        </w:tc>
        <w:tc>
          <w:tcPr>
            <w:tcW w:w="1620" w:type="dxa"/>
          </w:tcPr>
          <w:p w14:paraId="1A856EBA" w14:textId="77777777" w:rsidR="007A5B69" w:rsidRPr="00AC1F30" w:rsidRDefault="007A5B69" w:rsidP="004074AA">
            <w:pPr>
              <w:pStyle w:val="TableRow"/>
            </w:pPr>
          </w:p>
        </w:tc>
        <w:tc>
          <w:tcPr>
            <w:tcW w:w="900" w:type="dxa"/>
          </w:tcPr>
          <w:p w14:paraId="0BF585AE" w14:textId="77777777" w:rsidR="007A5B69" w:rsidRPr="00AC1F30" w:rsidRDefault="007A5B69" w:rsidP="004074AA">
            <w:pPr>
              <w:pStyle w:val="TableRow"/>
            </w:pPr>
          </w:p>
        </w:tc>
        <w:tc>
          <w:tcPr>
            <w:tcW w:w="4680" w:type="dxa"/>
          </w:tcPr>
          <w:p w14:paraId="65161FDA" w14:textId="78A2B4A5" w:rsidR="007A5B69" w:rsidRPr="00AC1F30" w:rsidRDefault="008F0D89" w:rsidP="004074AA">
            <w:pPr>
              <w:pStyle w:val="TableRow"/>
            </w:pPr>
            <w:r>
              <w:t>The quantity of the item being requested</w:t>
            </w:r>
          </w:p>
        </w:tc>
      </w:tr>
      <w:tr w:rsidR="007A5B69" w:rsidRPr="00C43C4E" w14:paraId="74802944" w14:textId="77777777" w:rsidTr="009C1F40">
        <w:trPr>
          <w:cantSplit/>
        </w:trPr>
        <w:tc>
          <w:tcPr>
            <w:tcW w:w="1777" w:type="dxa"/>
          </w:tcPr>
          <w:p w14:paraId="13F52C26" w14:textId="57845682" w:rsidR="007A5B69" w:rsidRPr="00AC1F30" w:rsidRDefault="007A5B69" w:rsidP="004074AA">
            <w:pPr>
              <w:pStyle w:val="TableRow"/>
              <w:rPr>
                <w:b/>
              </w:rPr>
            </w:pPr>
            <w:r w:rsidRPr="00AC1F30">
              <w:t>Cost</w:t>
            </w:r>
            <w:r>
              <w:t xml:space="preserve"> Unit</w:t>
            </w:r>
          </w:p>
        </w:tc>
        <w:tc>
          <w:tcPr>
            <w:tcW w:w="1620" w:type="dxa"/>
          </w:tcPr>
          <w:p w14:paraId="3FAB5824" w14:textId="77777777" w:rsidR="007A5B69" w:rsidRPr="00AC1F30" w:rsidRDefault="007A5B69" w:rsidP="004074AA">
            <w:pPr>
              <w:pStyle w:val="TableRow"/>
            </w:pPr>
          </w:p>
        </w:tc>
        <w:tc>
          <w:tcPr>
            <w:tcW w:w="900" w:type="dxa"/>
          </w:tcPr>
          <w:p w14:paraId="2B61289C" w14:textId="77777777" w:rsidR="007A5B69" w:rsidRPr="00AC1F30" w:rsidRDefault="007A5B69" w:rsidP="004074AA">
            <w:pPr>
              <w:pStyle w:val="TableRow"/>
            </w:pPr>
          </w:p>
        </w:tc>
        <w:tc>
          <w:tcPr>
            <w:tcW w:w="4680" w:type="dxa"/>
          </w:tcPr>
          <w:p w14:paraId="495F9FBE" w14:textId="5B9D6F8F" w:rsidR="007A5B69" w:rsidRPr="00AC1F30" w:rsidRDefault="00BF02BA" w:rsidP="004074AA">
            <w:pPr>
              <w:pStyle w:val="TableRow"/>
            </w:pPr>
            <w:r w:rsidRPr="00BF02BA">
              <w:t>The unit cost of 1 of the item</w:t>
            </w:r>
          </w:p>
        </w:tc>
      </w:tr>
      <w:tr w:rsidR="007A5B69" w:rsidRPr="00C43C4E" w14:paraId="723CE976" w14:textId="77777777" w:rsidTr="009C1F40">
        <w:trPr>
          <w:cantSplit/>
        </w:trPr>
        <w:tc>
          <w:tcPr>
            <w:tcW w:w="1777" w:type="dxa"/>
          </w:tcPr>
          <w:p w14:paraId="73BC0F75" w14:textId="721E5844" w:rsidR="007A5B69" w:rsidRPr="00AC1F30" w:rsidRDefault="007A5B69" w:rsidP="004074AA">
            <w:pPr>
              <w:pStyle w:val="TableRow"/>
              <w:rPr>
                <w:b/>
              </w:rPr>
            </w:pPr>
            <w:r>
              <w:t>Work Package</w:t>
            </w:r>
          </w:p>
        </w:tc>
        <w:tc>
          <w:tcPr>
            <w:tcW w:w="1620" w:type="dxa"/>
          </w:tcPr>
          <w:p w14:paraId="10AA0227" w14:textId="77777777" w:rsidR="007A5B69" w:rsidRPr="00AC1F30" w:rsidRDefault="007A5B69" w:rsidP="004074AA">
            <w:pPr>
              <w:pStyle w:val="TableRow"/>
            </w:pPr>
          </w:p>
        </w:tc>
        <w:tc>
          <w:tcPr>
            <w:tcW w:w="900" w:type="dxa"/>
          </w:tcPr>
          <w:p w14:paraId="65215560" w14:textId="77777777" w:rsidR="007A5B69" w:rsidRPr="00AC1F30" w:rsidRDefault="007A5B69" w:rsidP="004074AA">
            <w:pPr>
              <w:pStyle w:val="TableRow"/>
            </w:pPr>
          </w:p>
        </w:tc>
        <w:tc>
          <w:tcPr>
            <w:tcW w:w="4680" w:type="dxa"/>
          </w:tcPr>
          <w:p w14:paraId="4AD54174" w14:textId="335CAABF" w:rsidR="007A5B69" w:rsidRPr="00AC1F30" w:rsidRDefault="008F0D89" w:rsidP="004074AA">
            <w:pPr>
              <w:pStyle w:val="TableRow"/>
            </w:pPr>
            <w:r>
              <w:t>The work package for the item being requested</w:t>
            </w:r>
          </w:p>
        </w:tc>
      </w:tr>
      <w:tr w:rsidR="007A5B69" w:rsidRPr="00C43C4E" w14:paraId="431D6031" w14:textId="77777777" w:rsidTr="009C1F40">
        <w:trPr>
          <w:cantSplit/>
        </w:trPr>
        <w:tc>
          <w:tcPr>
            <w:tcW w:w="1777" w:type="dxa"/>
          </w:tcPr>
          <w:p w14:paraId="25D54A68" w14:textId="1D6A255A" w:rsidR="007A5B69" w:rsidRPr="00AC1F30" w:rsidRDefault="007A5B69" w:rsidP="004074AA">
            <w:pPr>
              <w:pStyle w:val="TableRow"/>
              <w:rPr>
                <w:b/>
              </w:rPr>
            </w:pPr>
            <w:r>
              <w:t>Date Required</w:t>
            </w:r>
          </w:p>
        </w:tc>
        <w:tc>
          <w:tcPr>
            <w:tcW w:w="1620" w:type="dxa"/>
          </w:tcPr>
          <w:p w14:paraId="0294390C" w14:textId="77777777" w:rsidR="007A5B69" w:rsidRPr="00AC1F30" w:rsidRDefault="007A5B69" w:rsidP="004074AA">
            <w:pPr>
              <w:pStyle w:val="TableRow"/>
            </w:pPr>
          </w:p>
        </w:tc>
        <w:tc>
          <w:tcPr>
            <w:tcW w:w="900" w:type="dxa"/>
          </w:tcPr>
          <w:p w14:paraId="0B5D3CDB" w14:textId="77777777" w:rsidR="007A5B69" w:rsidRPr="00AC1F30" w:rsidRDefault="007A5B69" w:rsidP="004074AA">
            <w:pPr>
              <w:pStyle w:val="TableRow"/>
            </w:pPr>
          </w:p>
        </w:tc>
        <w:tc>
          <w:tcPr>
            <w:tcW w:w="4680" w:type="dxa"/>
          </w:tcPr>
          <w:p w14:paraId="12F45995" w14:textId="050F2161" w:rsidR="007A5B69" w:rsidRPr="00AC1F30" w:rsidRDefault="008F0D89" w:rsidP="004074AA">
            <w:pPr>
              <w:pStyle w:val="TableRow"/>
            </w:pPr>
            <w:r>
              <w:t>The date the item is required by</w:t>
            </w:r>
          </w:p>
        </w:tc>
      </w:tr>
      <w:tr w:rsidR="007A5B69" w:rsidRPr="00C43C4E" w14:paraId="6782A77D" w14:textId="77777777" w:rsidTr="009C1F40">
        <w:trPr>
          <w:cantSplit/>
        </w:trPr>
        <w:tc>
          <w:tcPr>
            <w:tcW w:w="1777" w:type="dxa"/>
          </w:tcPr>
          <w:p w14:paraId="2D970785" w14:textId="77777777" w:rsidR="007A5B69" w:rsidRPr="00AC1F30" w:rsidRDefault="007A5B69" w:rsidP="004074AA">
            <w:pPr>
              <w:pStyle w:val="TableRow"/>
            </w:pPr>
          </w:p>
        </w:tc>
        <w:tc>
          <w:tcPr>
            <w:tcW w:w="1620" w:type="dxa"/>
          </w:tcPr>
          <w:p w14:paraId="160845E5" w14:textId="77777777" w:rsidR="007A5B69" w:rsidRPr="00AC1F30" w:rsidRDefault="007A5B69" w:rsidP="004074AA">
            <w:pPr>
              <w:pStyle w:val="TableRow"/>
            </w:pPr>
          </w:p>
        </w:tc>
        <w:tc>
          <w:tcPr>
            <w:tcW w:w="900" w:type="dxa"/>
          </w:tcPr>
          <w:p w14:paraId="566E2E18" w14:textId="77777777" w:rsidR="007A5B69" w:rsidRPr="00AC1F30" w:rsidRDefault="007A5B69" w:rsidP="004074AA">
            <w:pPr>
              <w:pStyle w:val="TableRow"/>
            </w:pPr>
          </w:p>
        </w:tc>
        <w:tc>
          <w:tcPr>
            <w:tcW w:w="4680" w:type="dxa"/>
          </w:tcPr>
          <w:p w14:paraId="5BEB28A2" w14:textId="77777777" w:rsidR="007A5B69" w:rsidRPr="00AC1F30" w:rsidRDefault="007A5B69" w:rsidP="004074AA">
            <w:pPr>
              <w:pStyle w:val="TableRow"/>
            </w:pPr>
          </w:p>
        </w:tc>
      </w:tr>
      <w:tr w:rsidR="007A5B69" w:rsidRPr="00C43C4E" w14:paraId="381DEE5E" w14:textId="77777777" w:rsidTr="009C1F40">
        <w:trPr>
          <w:cantSplit/>
        </w:trPr>
        <w:tc>
          <w:tcPr>
            <w:tcW w:w="1777" w:type="dxa"/>
          </w:tcPr>
          <w:p w14:paraId="1A60620B" w14:textId="77777777" w:rsidR="007A5B69" w:rsidRPr="00AC1F30" w:rsidRDefault="007A5B69" w:rsidP="004074AA">
            <w:pPr>
              <w:pStyle w:val="TableRow"/>
              <w:rPr>
                <w:b/>
              </w:rPr>
            </w:pPr>
            <w:r w:rsidRPr="00AC1F30">
              <w:t>BOILERPLATE</w:t>
            </w:r>
          </w:p>
        </w:tc>
        <w:tc>
          <w:tcPr>
            <w:tcW w:w="1620" w:type="dxa"/>
          </w:tcPr>
          <w:p w14:paraId="7E9E0E98" w14:textId="77777777" w:rsidR="007A5B69" w:rsidRPr="00AC1F30" w:rsidRDefault="007A5B69" w:rsidP="004074AA">
            <w:pPr>
              <w:pStyle w:val="TableRow"/>
            </w:pPr>
          </w:p>
        </w:tc>
        <w:tc>
          <w:tcPr>
            <w:tcW w:w="900" w:type="dxa"/>
          </w:tcPr>
          <w:p w14:paraId="10A2CBD1" w14:textId="77777777" w:rsidR="007A5B69" w:rsidRPr="00AC1F30" w:rsidRDefault="007A5B69" w:rsidP="004074AA">
            <w:pPr>
              <w:pStyle w:val="TableRow"/>
            </w:pPr>
          </w:p>
        </w:tc>
        <w:tc>
          <w:tcPr>
            <w:tcW w:w="4680" w:type="dxa"/>
          </w:tcPr>
          <w:p w14:paraId="5071C84C" w14:textId="77777777" w:rsidR="007A5B69" w:rsidRPr="00AC1F30" w:rsidRDefault="007A5B69" w:rsidP="004074AA">
            <w:pPr>
              <w:pStyle w:val="TableRow"/>
              <w:rPr>
                <w:b/>
              </w:rPr>
            </w:pPr>
            <w:r w:rsidRPr="00AC1F30">
              <w:t>See ‘Table Boilerplate Suffix’.</w:t>
            </w:r>
          </w:p>
        </w:tc>
      </w:tr>
    </w:tbl>
    <w:p w14:paraId="6F4E4F0F" w14:textId="77777777" w:rsidR="00DE4E84" w:rsidRDefault="00DE4E84" w:rsidP="00DE4E84">
      <w:r>
        <w:t>Referenced by:</w:t>
      </w:r>
    </w:p>
    <w:p w14:paraId="2A3BD428" w14:textId="77777777" w:rsidR="00DE4E84" w:rsidRDefault="00DE4E84" w:rsidP="00DE4E84">
      <w:pPr>
        <w:ind w:left="1440"/>
      </w:pPr>
      <w:r>
        <w:t>Add reference here</w:t>
      </w:r>
    </w:p>
    <w:p w14:paraId="5446D6F9" w14:textId="77777777" w:rsidR="00DE4E84" w:rsidRDefault="00DE4E84" w:rsidP="00DE4E84"/>
    <w:p w14:paraId="028A2199" w14:textId="77777777" w:rsidR="00027550" w:rsidRDefault="00027550" w:rsidP="00DE4E84"/>
    <w:p w14:paraId="1D09633F" w14:textId="77777777" w:rsidR="00027550" w:rsidRDefault="00027550" w:rsidP="00DE4E84"/>
    <w:p w14:paraId="0C31179F" w14:textId="77777777" w:rsidR="00027550" w:rsidRDefault="00027550" w:rsidP="00DE4E84"/>
    <w:p w14:paraId="5263D6EC" w14:textId="77777777" w:rsidR="00027550" w:rsidRDefault="00027550" w:rsidP="00DE4E84"/>
    <w:p w14:paraId="5B39035C" w14:textId="52EB9754" w:rsidR="00027550" w:rsidRDefault="00027550" w:rsidP="00DE4E84"/>
    <w:p w14:paraId="331942E4" w14:textId="47C8F01A" w:rsidR="002C5994" w:rsidRDefault="002C5994" w:rsidP="00DE4E84"/>
    <w:p w14:paraId="02B0004C" w14:textId="4B948D8A" w:rsidR="002C5994" w:rsidRDefault="002C5994" w:rsidP="00DE4E84"/>
    <w:p w14:paraId="1D06B7FC" w14:textId="31ACD58B" w:rsidR="002C5994" w:rsidRDefault="002C5994" w:rsidP="00DE4E84"/>
    <w:p w14:paraId="4E88F2A3" w14:textId="6FCE23C9" w:rsidR="002C5994" w:rsidRDefault="002C5994" w:rsidP="00DE4E84"/>
    <w:p w14:paraId="523FB7E0" w14:textId="77777777" w:rsidR="002C5994" w:rsidRDefault="002C5994" w:rsidP="00DE4E84"/>
    <w:p w14:paraId="3542C247" w14:textId="77777777" w:rsidR="00027550" w:rsidRDefault="00027550" w:rsidP="00DE4E84"/>
    <w:p w14:paraId="5D24002C" w14:textId="77777777" w:rsidR="00027550" w:rsidRDefault="00027550" w:rsidP="00DE4E84"/>
    <w:p w14:paraId="3CB2037F" w14:textId="2FA89BF2" w:rsidR="00320B83" w:rsidRDefault="00A405BA" w:rsidP="009C44AF">
      <w:pPr>
        <w:pStyle w:val="Heading3"/>
      </w:pPr>
      <w:bookmarkStart w:id="468" w:name="_Toc497995110"/>
      <w:r>
        <w:lastRenderedPageBreak/>
        <w:t>Remark</w:t>
      </w:r>
      <w:r w:rsidR="00320B83">
        <w:t>s</w:t>
      </w:r>
      <w:bookmarkEnd w:id="468"/>
    </w:p>
    <w:p w14:paraId="143CEE57" w14:textId="77777777" w:rsidR="00320B83" w:rsidRDefault="00925EAA" w:rsidP="00320B83">
      <w:r>
        <w:t xml:space="preserve">Contains </w:t>
      </w:r>
      <w:r w:rsidR="002D308E">
        <w:t>a</w:t>
      </w:r>
      <w:r>
        <w:t xml:space="preserve"> remark information</w:t>
      </w:r>
      <w:r w:rsidR="002D308E">
        <w:t xml:space="preserve"> about a given PCD, tasks, or item.  There can be multiple remarks linked to the parent record.</w:t>
      </w:r>
      <w:r w:rsidR="00557252">
        <w:t xml:space="preserve">  </w:t>
      </w:r>
    </w:p>
    <w:p w14:paraId="009032DC" w14:textId="77777777" w:rsidR="00A405BA" w:rsidRDefault="00A405BA" w:rsidP="00A405BA">
      <w:pPr>
        <w:pStyle w:val="TableCaption"/>
      </w:pPr>
      <w:bookmarkStart w:id="469" w:name="_Ref483208640"/>
      <w:bookmarkStart w:id="470" w:name="_Ref483208738"/>
      <w:bookmarkStart w:id="471" w:name="_Ref483223596"/>
      <w:bookmarkStart w:id="472" w:name="_Ref483224416"/>
      <w:bookmarkStart w:id="473" w:name="_Ref483224450"/>
      <w:bookmarkStart w:id="474" w:name="_Ref483228180"/>
      <w:bookmarkStart w:id="475" w:name="_Toc497994719"/>
      <w:r>
        <w:t xml:space="preserve">Table </w:t>
      </w:r>
      <w:fldSimple w:instr=" STYLEREF 1 \s ">
        <w:r w:rsidR="00B76A4E">
          <w:rPr>
            <w:noProof/>
          </w:rPr>
          <w:t>7</w:t>
        </w:r>
      </w:fldSimple>
      <w:r w:rsidR="00F15B95">
        <w:noBreakHyphen/>
      </w:r>
      <w:fldSimple w:instr=" SEQ Table \* ARABIC \s 1 ">
        <w:r w:rsidR="00B76A4E">
          <w:rPr>
            <w:noProof/>
          </w:rPr>
          <w:t>5</w:t>
        </w:r>
      </w:fldSimple>
      <w:r>
        <w:t>: Remarks</w:t>
      </w:r>
      <w:bookmarkEnd w:id="469"/>
      <w:bookmarkEnd w:id="470"/>
      <w:bookmarkEnd w:id="471"/>
      <w:bookmarkEnd w:id="472"/>
      <w:bookmarkEnd w:id="473"/>
      <w:bookmarkEnd w:id="474"/>
      <w:bookmarkEnd w:id="475"/>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320B83" w:rsidRPr="00C43C4E" w14:paraId="648CEBBD"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36FBDEB1" w14:textId="77777777" w:rsidR="00320B83" w:rsidRDefault="00320B83" w:rsidP="00A12839">
            <w:pPr>
              <w:pStyle w:val="TableHeading"/>
            </w:pPr>
            <w:r w:rsidRPr="00AC2578">
              <w:t>Column Name</w:t>
            </w:r>
          </w:p>
        </w:tc>
        <w:tc>
          <w:tcPr>
            <w:tcW w:w="1620" w:type="dxa"/>
            <w:shd w:val="clear" w:color="auto" w:fill="DBE5F1" w:themeFill="accent1" w:themeFillTint="33"/>
          </w:tcPr>
          <w:p w14:paraId="779AEBB0" w14:textId="77777777" w:rsidR="00320B83" w:rsidRDefault="00320B83" w:rsidP="00A12839">
            <w:pPr>
              <w:pStyle w:val="TableHeading"/>
            </w:pPr>
            <w:r w:rsidRPr="00AC2578">
              <w:t>Data Type</w:t>
            </w:r>
          </w:p>
        </w:tc>
        <w:tc>
          <w:tcPr>
            <w:tcW w:w="900" w:type="dxa"/>
            <w:shd w:val="clear" w:color="auto" w:fill="DBE5F1" w:themeFill="accent1" w:themeFillTint="33"/>
          </w:tcPr>
          <w:p w14:paraId="0D50BDDF" w14:textId="77777777" w:rsidR="00320B83" w:rsidRPr="00C43C4E" w:rsidRDefault="00320B83" w:rsidP="00A12839">
            <w:pPr>
              <w:pStyle w:val="TableHeading"/>
            </w:pPr>
            <w:r w:rsidRPr="00AC2578">
              <w:t>Null</w:t>
            </w:r>
          </w:p>
        </w:tc>
        <w:tc>
          <w:tcPr>
            <w:tcW w:w="4680" w:type="dxa"/>
            <w:shd w:val="clear" w:color="auto" w:fill="DBE5F1" w:themeFill="accent1" w:themeFillTint="33"/>
          </w:tcPr>
          <w:p w14:paraId="6D90BC19" w14:textId="77777777" w:rsidR="00320B83" w:rsidRPr="00A8667C" w:rsidRDefault="00320B83" w:rsidP="00A12839">
            <w:pPr>
              <w:pStyle w:val="TableHeading"/>
            </w:pPr>
            <w:r w:rsidRPr="00AC2578">
              <w:t>Description</w:t>
            </w:r>
          </w:p>
        </w:tc>
      </w:tr>
      <w:tr w:rsidR="00557252" w:rsidRPr="00C43C4E" w14:paraId="39ECAAB7" w14:textId="77777777" w:rsidTr="009C1F40">
        <w:trPr>
          <w:cantSplit/>
        </w:trPr>
        <w:tc>
          <w:tcPr>
            <w:tcW w:w="1777" w:type="dxa"/>
          </w:tcPr>
          <w:p w14:paraId="0D3C97CA" w14:textId="77777777" w:rsidR="00557252" w:rsidRPr="00AC1F30" w:rsidRDefault="00557252" w:rsidP="004074AA">
            <w:pPr>
              <w:pStyle w:val="TableRow"/>
              <w:rPr>
                <w:b/>
              </w:rPr>
            </w:pPr>
            <w:r w:rsidRPr="00AC1F30">
              <w:t>Rec</w:t>
            </w:r>
            <w:r>
              <w:t xml:space="preserve"> I</w:t>
            </w:r>
            <w:r w:rsidRPr="00AC1F30">
              <w:t>d</w:t>
            </w:r>
          </w:p>
        </w:tc>
        <w:tc>
          <w:tcPr>
            <w:tcW w:w="1620" w:type="dxa"/>
          </w:tcPr>
          <w:p w14:paraId="6897E9F6" w14:textId="77777777" w:rsidR="00557252" w:rsidRPr="00AC1F30" w:rsidRDefault="00557252" w:rsidP="004074AA">
            <w:pPr>
              <w:pStyle w:val="TableRow"/>
              <w:rPr>
                <w:rFonts w:eastAsia="Times New Roman"/>
                <w:b/>
                <w:szCs w:val="24"/>
              </w:rPr>
            </w:pPr>
            <w:r w:rsidRPr="00AC1F30">
              <w:t>Seq</w:t>
            </w:r>
            <w:r>
              <w:t>uence</w:t>
            </w:r>
          </w:p>
        </w:tc>
        <w:tc>
          <w:tcPr>
            <w:tcW w:w="900" w:type="dxa"/>
          </w:tcPr>
          <w:p w14:paraId="26F76A72" w14:textId="77777777" w:rsidR="00557252" w:rsidRPr="00AC1F30" w:rsidRDefault="00557252" w:rsidP="004074AA">
            <w:pPr>
              <w:pStyle w:val="TableRow"/>
              <w:rPr>
                <w:b/>
              </w:rPr>
            </w:pPr>
            <w:r w:rsidRPr="00AC1F30">
              <w:t>Not</w:t>
            </w:r>
          </w:p>
        </w:tc>
        <w:tc>
          <w:tcPr>
            <w:tcW w:w="4680" w:type="dxa"/>
          </w:tcPr>
          <w:p w14:paraId="7CBB565A" w14:textId="080F8134" w:rsidR="00557252" w:rsidRPr="00AC1F30" w:rsidRDefault="00DB4324" w:rsidP="004074AA">
            <w:pPr>
              <w:pStyle w:val="TableRow"/>
              <w:rPr>
                <w:b/>
              </w:rPr>
            </w:pPr>
            <w:r>
              <w:t xml:space="preserve">Individual unique identification id for the record.  </w:t>
            </w:r>
          </w:p>
        </w:tc>
      </w:tr>
      <w:tr w:rsidR="00557252" w:rsidRPr="00C43C4E" w14:paraId="35752762" w14:textId="77777777" w:rsidTr="009C1F40">
        <w:trPr>
          <w:cantSplit/>
        </w:trPr>
        <w:tc>
          <w:tcPr>
            <w:tcW w:w="1777" w:type="dxa"/>
          </w:tcPr>
          <w:p w14:paraId="475DF73C" w14:textId="77777777" w:rsidR="00557252" w:rsidRPr="00AC1F30" w:rsidRDefault="00557252" w:rsidP="004074AA">
            <w:pPr>
              <w:pStyle w:val="TableRow"/>
              <w:rPr>
                <w:b/>
              </w:rPr>
            </w:pPr>
            <w:r w:rsidRPr="00AC1F30">
              <w:t>Rec UUID</w:t>
            </w:r>
          </w:p>
        </w:tc>
        <w:tc>
          <w:tcPr>
            <w:tcW w:w="1620" w:type="dxa"/>
          </w:tcPr>
          <w:p w14:paraId="7AE2A0F2" w14:textId="77777777" w:rsidR="00557252" w:rsidRPr="00AC1F30" w:rsidRDefault="00557252" w:rsidP="004074AA">
            <w:pPr>
              <w:pStyle w:val="TableRow"/>
              <w:rPr>
                <w:b/>
              </w:rPr>
            </w:pPr>
            <w:r w:rsidRPr="00AC1F30">
              <w:t>UUID</w:t>
            </w:r>
          </w:p>
        </w:tc>
        <w:tc>
          <w:tcPr>
            <w:tcW w:w="900" w:type="dxa"/>
          </w:tcPr>
          <w:p w14:paraId="6345502F" w14:textId="77777777" w:rsidR="00557252" w:rsidRPr="00AC1F30" w:rsidRDefault="00557252" w:rsidP="004074AA">
            <w:pPr>
              <w:pStyle w:val="TableRow"/>
              <w:rPr>
                <w:b/>
              </w:rPr>
            </w:pPr>
            <w:r w:rsidRPr="00AC1F30">
              <w:t>Not</w:t>
            </w:r>
          </w:p>
        </w:tc>
        <w:tc>
          <w:tcPr>
            <w:tcW w:w="4680" w:type="dxa"/>
          </w:tcPr>
          <w:p w14:paraId="7522070B" w14:textId="0DDA3AD4" w:rsidR="00557252" w:rsidRPr="00AC1F30" w:rsidRDefault="00557252" w:rsidP="004074AA">
            <w:pPr>
              <w:pStyle w:val="TableRow"/>
              <w:rPr>
                <w:b/>
              </w:rPr>
            </w:pPr>
            <w:r w:rsidRPr="00AC1F30">
              <w:t>Stores the Universally Unique Identifier (UUID) as defined by RFC 4122, ISO/IEC 9834-8:2005.</w:t>
            </w:r>
            <w:r w:rsidR="00DB4324">
              <w:t xml:space="preserve">  </w:t>
            </w:r>
          </w:p>
        </w:tc>
      </w:tr>
      <w:tr w:rsidR="00925EAA" w:rsidRPr="00C43C4E" w14:paraId="4251B87A" w14:textId="77777777" w:rsidTr="009C1F40">
        <w:trPr>
          <w:cantSplit/>
        </w:trPr>
        <w:tc>
          <w:tcPr>
            <w:tcW w:w="1777" w:type="dxa"/>
          </w:tcPr>
          <w:p w14:paraId="6A74B423" w14:textId="77777777" w:rsidR="00925EAA" w:rsidRPr="00AC1F30" w:rsidRDefault="00925EAA" w:rsidP="004074AA">
            <w:pPr>
              <w:pStyle w:val="TableRow"/>
            </w:pPr>
            <w:r>
              <w:t>Parent Rec ID</w:t>
            </w:r>
          </w:p>
        </w:tc>
        <w:tc>
          <w:tcPr>
            <w:tcW w:w="1620" w:type="dxa"/>
          </w:tcPr>
          <w:p w14:paraId="1A2FA53E" w14:textId="104CC519" w:rsidR="00925EAA" w:rsidRPr="00AC1F30" w:rsidRDefault="00925EAA" w:rsidP="004074AA">
            <w:pPr>
              <w:pStyle w:val="TableRow"/>
            </w:pPr>
            <w:r>
              <w:t>Integer</w:t>
            </w:r>
            <w:r w:rsidR="009B0FAE">
              <w:t xml:space="preserve"> (FK)</w:t>
            </w:r>
          </w:p>
        </w:tc>
        <w:tc>
          <w:tcPr>
            <w:tcW w:w="900" w:type="dxa"/>
          </w:tcPr>
          <w:p w14:paraId="30E2FF09" w14:textId="77777777" w:rsidR="00925EAA" w:rsidRPr="00AC1F30" w:rsidRDefault="00925EAA" w:rsidP="004074AA">
            <w:pPr>
              <w:pStyle w:val="TableRow"/>
            </w:pPr>
            <w:r>
              <w:t>Not</w:t>
            </w:r>
          </w:p>
        </w:tc>
        <w:tc>
          <w:tcPr>
            <w:tcW w:w="4680" w:type="dxa"/>
          </w:tcPr>
          <w:p w14:paraId="0F5EC900" w14:textId="1ECCA5B7" w:rsidR="00925EAA" w:rsidRPr="00AC1F30" w:rsidRDefault="00DB4324" w:rsidP="004074AA">
            <w:pPr>
              <w:pStyle w:val="TableRow"/>
            </w:pPr>
            <w:r>
              <w:t xml:space="preserve">The integer identifier of the parent record.  </w:t>
            </w:r>
          </w:p>
        </w:tc>
      </w:tr>
      <w:tr w:rsidR="00557252" w:rsidRPr="00C43C4E" w14:paraId="236955F4" w14:textId="77777777" w:rsidTr="009C1F40">
        <w:trPr>
          <w:cantSplit/>
        </w:trPr>
        <w:tc>
          <w:tcPr>
            <w:tcW w:w="1777" w:type="dxa"/>
          </w:tcPr>
          <w:p w14:paraId="541EF1FE" w14:textId="77777777" w:rsidR="00557252" w:rsidRPr="00AC1F30" w:rsidRDefault="00925EAA" w:rsidP="004074AA">
            <w:pPr>
              <w:pStyle w:val="TableRow"/>
              <w:rPr>
                <w:b/>
              </w:rPr>
            </w:pPr>
            <w:r>
              <w:t>P</w:t>
            </w:r>
            <w:r w:rsidRPr="00AC1F30">
              <w:t>arent</w:t>
            </w:r>
            <w:r>
              <w:t xml:space="preserve"> Rec UUID</w:t>
            </w:r>
          </w:p>
        </w:tc>
        <w:tc>
          <w:tcPr>
            <w:tcW w:w="1620" w:type="dxa"/>
          </w:tcPr>
          <w:p w14:paraId="423676AA" w14:textId="26E693F2" w:rsidR="00557252" w:rsidRPr="00AC1F30" w:rsidRDefault="00557252" w:rsidP="004074AA">
            <w:pPr>
              <w:pStyle w:val="TableRow"/>
              <w:rPr>
                <w:b/>
              </w:rPr>
            </w:pPr>
            <w:r w:rsidRPr="00AC1F30">
              <w:t>UUID</w:t>
            </w:r>
          </w:p>
        </w:tc>
        <w:tc>
          <w:tcPr>
            <w:tcW w:w="900" w:type="dxa"/>
          </w:tcPr>
          <w:p w14:paraId="3E7325FC" w14:textId="52912FE0" w:rsidR="00557252" w:rsidRPr="00AC1F30" w:rsidRDefault="00557252" w:rsidP="004074AA">
            <w:pPr>
              <w:pStyle w:val="TableRow"/>
            </w:pPr>
          </w:p>
        </w:tc>
        <w:tc>
          <w:tcPr>
            <w:tcW w:w="4680" w:type="dxa"/>
          </w:tcPr>
          <w:p w14:paraId="6285004C" w14:textId="1FBEB663" w:rsidR="00557252" w:rsidRPr="00AC1F30" w:rsidRDefault="00DB4324" w:rsidP="004074AA">
            <w:pPr>
              <w:pStyle w:val="TableRow"/>
            </w:pPr>
            <w:r>
              <w:t xml:space="preserve">The UUID identifier of the parent record.  </w:t>
            </w:r>
          </w:p>
        </w:tc>
      </w:tr>
      <w:tr w:rsidR="00557252" w:rsidRPr="00C43C4E" w14:paraId="60B3C306" w14:textId="77777777" w:rsidTr="009C1F40">
        <w:trPr>
          <w:cantSplit/>
        </w:trPr>
        <w:tc>
          <w:tcPr>
            <w:tcW w:w="1777" w:type="dxa"/>
          </w:tcPr>
          <w:p w14:paraId="1B132C2A" w14:textId="77777777" w:rsidR="00557252" w:rsidRPr="00AC1F30" w:rsidRDefault="00925EAA" w:rsidP="004074AA">
            <w:pPr>
              <w:pStyle w:val="TableRow"/>
              <w:rPr>
                <w:b/>
              </w:rPr>
            </w:pPr>
            <w:r>
              <w:t xml:space="preserve">Remark </w:t>
            </w:r>
            <w:r w:rsidR="00557252" w:rsidRPr="00AC1F30">
              <w:t xml:space="preserve">Type </w:t>
            </w:r>
          </w:p>
        </w:tc>
        <w:tc>
          <w:tcPr>
            <w:tcW w:w="1620" w:type="dxa"/>
          </w:tcPr>
          <w:p w14:paraId="4991F56A" w14:textId="77777777" w:rsidR="00557252" w:rsidRPr="00AC1F30" w:rsidRDefault="00557252" w:rsidP="004074AA">
            <w:pPr>
              <w:pStyle w:val="TableRow"/>
              <w:rPr>
                <w:b/>
              </w:rPr>
            </w:pPr>
            <w:r w:rsidRPr="00AC1F30">
              <w:t>Enumeration</w:t>
            </w:r>
          </w:p>
        </w:tc>
        <w:tc>
          <w:tcPr>
            <w:tcW w:w="900" w:type="dxa"/>
          </w:tcPr>
          <w:p w14:paraId="7F80B926" w14:textId="26ADDD82" w:rsidR="00557252" w:rsidRPr="00AC1F30" w:rsidRDefault="00F93F8A" w:rsidP="004074AA">
            <w:pPr>
              <w:pStyle w:val="TableRow"/>
            </w:pPr>
            <w:r>
              <w:t>Not</w:t>
            </w:r>
          </w:p>
        </w:tc>
        <w:tc>
          <w:tcPr>
            <w:tcW w:w="4680" w:type="dxa"/>
          </w:tcPr>
          <w:p w14:paraId="084BD840" w14:textId="77BCD7E9" w:rsidR="00557252" w:rsidRPr="00AC1F30" w:rsidRDefault="003C3BB5" w:rsidP="004074AA">
            <w:pPr>
              <w:pStyle w:val="TableRow"/>
              <w:rPr>
                <w:b/>
              </w:rPr>
            </w:pPr>
            <w:r>
              <w:t xml:space="preserve"> (</w:t>
            </w:r>
            <w:r w:rsidR="00557252" w:rsidRPr="00AC1F30">
              <w:t>tracker, task, review</w:t>
            </w:r>
            <w:r w:rsidR="00BE0D16">
              <w:t>, rework</w:t>
            </w:r>
            <w:r>
              <w:t xml:space="preserve">)  </w:t>
            </w:r>
          </w:p>
        </w:tc>
      </w:tr>
      <w:tr w:rsidR="00F93F8A" w:rsidRPr="00C43C4E" w14:paraId="71B4DE45" w14:textId="77777777" w:rsidTr="009C1F40">
        <w:trPr>
          <w:cantSplit/>
        </w:trPr>
        <w:tc>
          <w:tcPr>
            <w:tcW w:w="1777" w:type="dxa"/>
          </w:tcPr>
          <w:p w14:paraId="6A69445F" w14:textId="42BFE704" w:rsidR="00F93F8A" w:rsidRDefault="00F93F8A" w:rsidP="004074AA">
            <w:pPr>
              <w:pStyle w:val="TableRow"/>
            </w:pPr>
            <w:r>
              <w:t>PCD Flag</w:t>
            </w:r>
          </w:p>
        </w:tc>
        <w:tc>
          <w:tcPr>
            <w:tcW w:w="1620" w:type="dxa"/>
          </w:tcPr>
          <w:p w14:paraId="6370F356" w14:textId="570E584C" w:rsidR="00F93F8A" w:rsidRPr="00AC1F30" w:rsidRDefault="00F93F8A" w:rsidP="004074AA">
            <w:pPr>
              <w:pStyle w:val="TableRow"/>
            </w:pPr>
            <w:r>
              <w:t>Boolean</w:t>
            </w:r>
          </w:p>
        </w:tc>
        <w:tc>
          <w:tcPr>
            <w:tcW w:w="900" w:type="dxa"/>
          </w:tcPr>
          <w:p w14:paraId="7F34099F" w14:textId="5C5E3F43" w:rsidR="00F93F8A" w:rsidRPr="00AC1F30" w:rsidRDefault="00F93F8A" w:rsidP="004074AA">
            <w:pPr>
              <w:pStyle w:val="TableRow"/>
            </w:pPr>
            <w:r>
              <w:t>Not</w:t>
            </w:r>
          </w:p>
        </w:tc>
        <w:tc>
          <w:tcPr>
            <w:tcW w:w="4680" w:type="dxa"/>
          </w:tcPr>
          <w:p w14:paraId="0A6221BC" w14:textId="04ED6C00" w:rsidR="00F93F8A" w:rsidRDefault="00F93F8A" w:rsidP="004074AA">
            <w:pPr>
              <w:pStyle w:val="TableRow"/>
            </w:pPr>
            <w:r>
              <w:t xml:space="preserve">Flag that indicates if the remark is to be included in the PCD.  </w:t>
            </w:r>
          </w:p>
        </w:tc>
      </w:tr>
      <w:tr w:rsidR="00557252" w:rsidRPr="00C43C4E" w14:paraId="0B1348B8" w14:textId="77777777" w:rsidTr="009C1F40">
        <w:trPr>
          <w:cantSplit/>
        </w:trPr>
        <w:tc>
          <w:tcPr>
            <w:tcW w:w="1777" w:type="dxa"/>
          </w:tcPr>
          <w:p w14:paraId="6B4DAAB9" w14:textId="77777777" w:rsidR="00557252" w:rsidRPr="00AC1F30" w:rsidRDefault="00925EAA" w:rsidP="004074AA">
            <w:pPr>
              <w:pStyle w:val="TableRow"/>
              <w:rPr>
                <w:b/>
              </w:rPr>
            </w:pPr>
            <w:r>
              <w:t>D</w:t>
            </w:r>
            <w:r w:rsidR="00557252" w:rsidRPr="00AC1F30">
              <w:t>ate</w:t>
            </w:r>
          </w:p>
        </w:tc>
        <w:tc>
          <w:tcPr>
            <w:tcW w:w="1620" w:type="dxa"/>
          </w:tcPr>
          <w:p w14:paraId="1D9B6A7A" w14:textId="77777777" w:rsidR="00557252" w:rsidRPr="00AC1F30" w:rsidRDefault="00557252" w:rsidP="004074AA">
            <w:pPr>
              <w:pStyle w:val="TableRow"/>
              <w:rPr>
                <w:b/>
              </w:rPr>
            </w:pPr>
            <w:r w:rsidRPr="00AC1F30">
              <w:t>date</w:t>
            </w:r>
          </w:p>
        </w:tc>
        <w:tc>
          <w:tcPr>
            <w:tcW w:w="900" w:type="dxa"/>
          </w:tcPr>
          <w:p w14:paraId="6E509A1E" w14:textId="77777777" w:rsidR="00557252" w:rsidRPr="00AC1F30" w:rsidRDefault="00557252" w:rsidP="004074AA">
            <w:pPr>
              <w:pStyle w:val="TableRow"/>
            </w:pPr>
          </w:p>
        </w:tc>
        <w:tc>
          <w:tcPr>
            <w:tcW w:w="4680" w:type="dxa"/>
          </w:tcPr>
          <w:p w14:paraId="25355BE6" w14:textId="1A5562E5" w:rsidR="00557252" w:rsidRPr="00AC1F30" w:rsidRDefault="003C3BB5" w:rsidP="004074AA">
            <w:pPr>
              <w:pStyle w:val="TableRow"/>
            </w:pPr>
            <w:r>
              <w:t xml:space="preserve">The date the remark was enter into the application.  </w:t>
            </w:r>
          </w:p>
        </w:tc>
      </w:tr>
      <w:tr w:rsidR="00557252" w:rsidRPr="00C43C4E" w14:paraId="12C831F8" w14:textId="77777777" w:rsidTr="009C1F40">
        <w:trPr>
          <w:cantSplit/>
        </w:trPr>
        <w:tc>
          <w:tcPr>
            <w:tcW w:w="1777" w:type="dxa"/>
          </w:tcPr>
          <w:p w14:paraId="7DD97D3A" w14:textId="77777777" w:rsidR="00557252" w:rsidRPr="00AC1F30" w:rsidRDefault="00925EAA" w:rsidP="004074AA">
            <w:pPr>
              <w:pStyle w:val="TableRow"/>
              <w:rPr>
                <w:b/>
              </w:rPr>
            </w:pPr>
            <w:r>
              <w:t>U</w:t>
            </w:r>
            <w:r w:rsidR="00557252" w:rsidRPr="00AC1F30">
              <w:t>ser</w:t>
            </w:r>
          </w:p>
        </w:tc>
        <w:tc>
          <w:tcPr>
            <w:tcW w:w="1620" w:type="dxa"/>
          </w:tcPr>
          <w:p w14:paraId="1BA617BA" w14:textId="77777777" w:rsidR="00557252" w:rsidRPr="00AC1F30" w:rsidRDefault="00557252" w:rsidP="004074AA">
            <w:pPr>
              <w:pStyle w:val="TableRow"/>
              <w:rPr>
                <w:b/>
              </w:rPr>
            </w:pPr>
            <w:r w:rsidRPr="00AC1F30">
              <w:t>text</w:t>
            </w:r>
          </w:p>
        </w:tc>
        <w:tc>
          <w:tcPr>
            <w:tcW w:w="900" w:type="dxa"/>
          </w:tcPr>
          <w:p w14:paraId="4DE90593" w14:textId="77777777" w:rsidR="00557252" w:rsidRPr="00AC1F30" w:rsidRDefault="00557252" w:rsidP="004074AA">
            <w:pPr>
              <w:pStyle w:val="TableRow"/>
            </w:pPr>
          </w:p>
        </w:tc>
        <w:tc>
          <w:tcPr>
            <w:tcW w:w="4680" w:type="dxa"/>
          </w:tcPr>
          <w:p w14:paraId="7F87AB6B" w14:textId="4F3F4C9A" w:rsidR="00557252" w:rsidRPr="00AC1F30" w:rsidRDefault="003C3BB5" w:rsidP="004074AA">
            <w:pPr>
              <w:pStyle w:val="TableRow"/>
            </w:pPr>
            <w:r>
              <w:t xml:space="preserve">The user id of the individual making the remark.  </w:t>
            </w:r>
          </w:p>
        </w:tc>
      </w:tr>
      <w:tr w:rsidR="00557252" w:rsidRPr="00C43C4E" w14:paraId="295F397C" w14:textId="77777777" w:rsidTr="009C1F40">
        <w:trPr>
          <w:cantSplit/>
        </w:trPr>
        <w:tc>
          <w:tcPr>
            <w:tcW w:w="1777" w:type="dxa"/>
          </w:tcPr>
          <w:p w14:paraId="2531A194" w14:textId="77777777" w:rsidR="00557252" w:rsidRPr="00AC1F30" w:rsidRDefault="00925EAA" w:rsidP="004074AA">
            <w:pPr>
              <w:pStyle w:val="TableRow"/>
              <w:rPr>
                <w:b/>
              </w:rPr>
            </w:pPr>
            <w:r>
              <w:t>Remark</w:t>
            </w:r>
          </w:p>
        </w:tc>
        <w:tc>
          <w:tcPr>
            <w:tcW w:w="1620" w:type="dxa"/>
          </w:tcPr>
          <w:p w14:paraId="7C10843A" w14:textId="77777777" w:rsidR="00557252" w:rsidRPr="00AC1F30" w:rsidRDefault="00557252" w:rsidP="004074AA">
            <w:pPr>
              <w:pStyle w:val="TableRow"/>
              <w:rPr>
                <w:b/>
              </w:rPr>
            </w:pPr>
            <w:r w:rsidRPr="00AC1F30">
              <w:t>text</w:t>
            </w:r>
          </w:p>
        </w:tc>
        <w:tc>
          <w:tcPr>
            <w:tcW w:w="900" w:type="dxa"/>
          </w:tcPr>
          <w:p w14:paraId="20ADA0A1" w14:textId="77777777" w:rsidR="00557252" w:rsidRPr="00AC1F30" w:rsidRDefault="00557252" w:rsidP="004074AA">
            <w:pPr>
              <w:pStyle w:val="TableRow"/>
            </w:pPr>
          </w:p>
        </w:tc>
        <w:tc>
          <w:tcPr>
            <w:tcW w:w="4680" w:type="dxa"/>
          </w:tcPr>
          <w:p w14:paraId="04BC3810" w14:textId="77777777" w:rsidR="00557252" w:rsidRDefault="00F93F8A" w:rsidP="004074AA">
            <w:pPr>
              <w:pStyle w:val="TableRow"/>
            </w:pPr>
            <w:r>
              <w:t>The t</w:t>
            </w:r>
            <w:r w:rsidR="003C3BB5">
              <w:t xml:space="preserve">ext field containing the </w:t>
            </w:r>
            <w:r w:rsidR="0070323C">
              <w:t xml:space="preserve">actual </w:t>
            </w:r>
            <w:r w:rsidR="003C3BB5">
              <w:t xml:space="preserve">remark.  </w:t>
            </w:r>
          </w:p>
          <w:p w14:paraId="3FF80832" w14:textId="6E07F5CF" w:rsidR="00950787" w:rsidRPr="00AC1F30" w:rsidRDefault="00950787" w:rsidP="004074AA">
            <w:pPr>
              <w:pStyle w:val="TableRow"/>
            </w:pPr>
            <w:r>
              <w:t>The max length on spreadsheet is 620 characters</w:t>
            </w:r>
          </w:p>
        </w:tc>
      </w:tr>
      <w:tr w:rsidR="00557252" w:rsidRPr="00C43C4E" w14:paraId="1EAEFEDF" w14:textId="77777777" w:rsidTr="009C1F40">
        <w:trPr>
          <w:cantSplit/>
        </w:trPr>
        <w:tc>
          <w:tcPr>
            <w:tcW w:w="1777" w:type="dxa"/>
          </w:tcPr>
          <w:p w14:paraId="40DF34CC" w14:textId="77777777" w:rsidR="00557252" w:rsidRPr="00AC1F30" w:rsidRDefault="00557252" w:rsidP="004074AA">
            <w:pPr>
              <w:pStyle w:val="TableRow"/>
            </w:pPr>
          </w:p>
        </w:tc>
        <w:tc>
          <w:tcPr>
            <w:tcW w:w="1620" w:type="dxa"/>
          </w:tcPr>
          <w:p w14:paraId="4DF94861" w14:textId="77777777" w:rsidR="00557252" w:rsidRPr="00AC1F30" w:rsidRDefault="00557252" w:rsidP="004074AA">
            <w:pPr>
              <w:pStyle w:val="TableRow"/>
            </w:pPr>
          </w:p>
        </w:tc>
        <w:tc>
          <w:tcPr>
            <w:tcW w:w="900" w:type="dxa"/>
          </w:tcPr>
          <w:p w14:paraId="6F5A9C02" w14:textId="77777777" w:rsidR="00557252" w:rsidRPr="00AC1F30" w:rsidRDefault="00557252" w:rsidP="004074AA">
            <w:pPr>
              <w:pStyle w:val="TableRow"/>
            </w:pPr>
          </w:p>
        </w:tc>
        <w:tc>
          <w:tcPr>
            <w:tcW w:w="4680" w:type="dxa"/>
          </w:tcPr>
          <w:p w14:paraId="021FF2B7" w14:textId="77777777" w:rsidR="00557252" w:rsidRPr="00AC1F30" w:rsidRDefault="00557252" w:rsidP="004074AA">
            <w:pPr>
              <w:pStyle w:val="TableRow"/>
            </w:pPr>
          </w:p>
        </w:tc>
      </w:tr>
      <w:tr w:rsidR="00557252" w:rsidRPr="00C43C4E" w14:paraId="63A39911" w14:textId="77777777" w:rsidTr="009C1F40">
        <w:trPr>
          <w:cantSplit/>
        </w:trPr>
        <w:tc>
          <w:tcPr>
            <w:tcW w:w="1777" w:type="dxa"/>
          </w:tcPr>
          <w:p w14:paraId="3A7460D2" w14:textId="77777777" w:rsidR="00557252" w:rsidRPr="00AC1F30" w:rsidRDefault="00557252" w:rsidP="004074AA">
            <w:pPr>
              <w:pStyle w:val="TableRow"/>
              <w:rPr>
                <w:b/>
              </w:rPr>
            </w:pPr>
            <w:r w:rsidRPr="00AC1F30">
              <w:t>BOILERPLATE</w:t>
            </w:r>
          </w:p>
        </w:tc>
        <w:tc>
          <w:tcPr>
            <w:tcW w:w="1620" w:type="dxa"/>
          </w:tcPr>
          <w:p w14:paraId="1DB31E6D" w14:textId="77777777" w:rsidR="00557252" w:rsidRPr="00AC1F30" w:rsidRDefault="00557252" w:rsidP="004074AA">
            <w:pPr>
              <w:pStyle w:val="TableRow"/>
            </w:pPr>
          </w:p>
        </w:tc>
        <w:tc>
          <w:tcPr>
            <w:tcW w:w="900" w:type="dxa"/>
          </w:tcPr>
          <w:p w14:paraId="7BA2EFAB" w14:textId="77777777" w:rsidR="00557252" w:rsidRPr="00AC1F30" w:rsidRDefault="00557252" w:rsidP="004074AA">
            <w:pPr>
              <w:pStyle w:val="TableRow"/>
            </w:pPr>
          </w:p>
        </w:tc>
        <w:tc>
          <w:tcPr>
            <w:tcW w:w="4680" w:type="dxa"/>
          </w:tcPr>
          <w:p w14:paraId="34D17C8A" w14:textId="77777777" w:rsidR="00557252" w:rsidRPr="00AC1F30" w:rsidRDefault="00557252" w:rsidP="004074AA">
            <w:pPr>
              <w:pStyle w:val="TableRow"/>
              <w:rPr>
                <w:b/>
              </w:rPr>
            </w:pPr>
            <w:r w:rsidRPr="00AC1F30">
              <w:t>See ‘Table Boilerplate Suffix’.</w:t>
            </w:r>
          </w:p>
        </w:tc>
      </w:tr>
    </w:tbl>
    <w:p w14:paraId="16340056" w14:textId="77777777" w:rsidR="00DE4E84" w:rsidRDefault="00DE4E84" w:rsidP="00DE4E84">
      <w:r>
        <w:t>Referenced by:</w:t>
      </w:r>
    </w:p>
    <w:p w14:paraId="63FDB0F1" w14:textId="77777777" w:rsidR="00DE4E84" w:rsidRDefault="00DE4E84" w:rsidP="00DE4E84">
      <w:pPr>
        <w:ind w:left="1440"/>
      </w:pPr>
      <w:r>
        <w:t>Add reference here</w:t>
      </w:r>
    </w:p>
    <w:p w14:paraId="1679F541" w14:textId="77777777" w:rsidR="00DE4E84" w:rsidRDefault="00DE4E84" w:rsidP="00DE4E84"/>
    <w:p w14:paraId="5FC28113" w14:textId="1DECC358" w:rsidR="00A65E0F" w:rsidRDefault="00A65E0F" w:rsidP="009C44AF">
      <w:pPr>
        <w:pStyle w:val="Heading3"/>
      </w:pPr>
      <w:bookmarkStart w:id="476" w:name="_Toc497995111"/>
      <w:r>
        <w:t>Tasks</w:t>
      </w:r>
      <w:bookmarkEnd w:id="476"/>
    </w:p>
    <w:p w14:paraId="43DE942A" w14:textId="77777777" w:rsidR="00A65E0F" w:rsidRDefault="00925EAA" w:rsidP="00A65E0F">
      <w:r>
        <w:t>Contains the task information for a specific tracker record</w:t>
      </w:r>
      <w:r w:rsidR="00A65E0F" w:rsidRPr="00542D7B">
        <w:t>.</w:t>
      </w:r>
      <w:r w:rsidR="002D308E">
        <w:t xml:space="preserve">  There can be multiple </w:t>
      </w:r>
      <w:r w:rsidR="002A625C">
        <w:t xml:space="preserve">task </w:t>
      </w:r>
      <w:r w:rsidR="002D308E">
        <w:t>records link</w:t>
      </w:r>
      <w:r w:rsidR="002A625C">
        <w:t>ed</w:t>
      </w:r>
      <w:r w:rsidR="002D308E">
        <w:t xml:space="preserve"> to the parent tracker record.</w:t>
      </w:r>
    </w:p>
    <w:p w14:paraId="4CE6D611" w14:textId="77777777" w:rsidR="00A405BA" w:rsidRDefault="00A405BA" w:rsidP="00A405BA">
      <w:pPr>
        <w:pStyle w:val="TableCaption"/>
      </w:pPr>
      <w:bookmarkStart w:id="477" w:name="_Ref483223496"/>
      <w:bookmarkStart w:id="478" w:name="_Ref483224363"/>
      <w:bookmarkStart w:id="479" w:name="_Toc497994720"/>
      <w:r>
        <w:t xml:space="preserve">Table </w:t>
      </w:r>
      <w:fldSimple w:instr=" STYLEREF 1 \s ">
        <w:r w:rsidR="00B76A4E">
          <w:rPr>
            <w:noProof/>
          </w:rPr>
          <w:t>7</w:t>
        </w:r>
      </w:fldSimple>
      <w:r w:rsidR="00F15B95">
        <w:noBreakHyphen/>
      </w:r>
      <w:fldSimple w:instr=" SEQ Table \* ARABIC \s 1 ">
        <w:r w:rsidR="00B76A4E">
          <w:rPr>
            <w:noProof/>
          </w:rPr>
          <w:t>6</w:t>
        </w:r>
      </w:fldSimple>
      <w:r>
        <w:t>: Tasks</w:t>
      </w:r>
      <w:bookmarkEnd w:id="477"/>
      <w:bookmarkEnd w:id="478"/>
      <w:bookmarkEnd w:id="479"/>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A65E0F" w:rsidRPr="00C43C4E" w14:paraId="14D7BAEB" w14:textId="77777777" w:rsidTr="00597BE8">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4EAF169A" w14:textId="77777777" w:rsidR="00A65E0F" w:rsidRDefault="00A65E0F" w:rsidP="00A12839">
            <w:pPr>
              <w:pStyle w:val="TableHeading"/>
            </w:pPr>
            <w:r w:rsidRPr="00AC2578">
              <w:t>Column Name</w:t>
            </w:r>
          </w:p>
        </w:tc>
        <w:tc>
          <w:tcPr>
            <w:tcW w:w="1620" w:type="dxa"/>
            <w:shd w:val="clear" w:color="auto" w:fill="DBE5F1" w:themeFill="accent1" w:themeFillTint="33"/>
          </w:tcPr>
          <w:p w14:paraId="2E02F647" w14:textId="77777777" w:rsidR="00A65E0F" w:rsidRDefault="00A65E0F" w:rsidP="00A12839">
            <w:pPr>
              <w:pStyle w:val="TableHeading"/>
            </w:pPr>
            <w:r w:rsidRPr="00AC2578">
              <w:t>Data Type</w:t>
            </w:r>
          </w:p>
        </w:tc>
        <w:tc>
          <w:tcPr>
            <w:tcW w:w="900" w:type="dxa"/>
            <w:shd w:val="clear" w:color="auto" w:fill="DBE5F1" w:themeFill="accent1" w:themeFillTint="33"/>
          </w:tcPr>
          <w:p w14:paraId="42AEBD96" w14:textId="77777777" w:rsidR="00A65E0F" w:rsidRPr="00C43C4E" w:rsidRDefault="00A65E0F" w:rsidP="00A12839">
            <w:pPr>
              <w:pStyle w:val="TableHeading"/>
            </w:pPr>
            <w:r w:rsidRPr="00AC2578">
              <w:t>Null</w:t>
            </w:r>
          </w:p>
        </w:tc>
        <w:tc>
          <w:tcPr>
            <w:tcW w:w="4680" w:type="dxa"/>
            <w:shd w:val="clear" w:color="auto" w:fill="DBE5F1" w:themeFill="accent1" w:themeFillTint="33"/>
          </w:tcPr>
          <w:p w14:paraId="44ABFB62" w14:textId="77777777" w:rsidR="00A65E0F" w:rsidRPr="00A8667C" w:rsidRDefault="00A65E0F" w:rsidP="00A12839">
            <w:pPr>
              <w:pStyle w:val="TableHeading"/>
            </w:pPr>
            <w:r w:rsidRPr="00AC2578">
              <w:t>Description</w:t>
            </w:r>
          </w:p>
        </w:tc>
      </w:tr>
      <w:tr w:rsidR="00557252" w:rsidRPr="00C43C4E" w14:paraId="77843166" w14:textId="77777777" w:rsidTr="00597BE8">
        <w:trPr>
          <w:cantSplit/>
        </w:trPr>
        <w:tc>
          <w:tcPr>
            <w:tcW w:w="1777" w:type="dxa"/>
          </w:tcPr>
          <w:p w14:paraId="332A7475" w14:textId="77777777" w:rsidR="00557252" w:rsidRPr="00AC1F30" w:rsidRDefault="00557252" w:rsidP="004074AA">
            <w:pPr>
              <w:pStyle w:val="TableRow"/>
              <w:rPr>
                <w:b/>
              </w:rPr>
            </w:pPr>
            <w:r w:rsidRPr="00AC1F30">
              <w:t>Rec</w:t>
            </w:r>
            <w:r>
              <w:t xml:space="preserve"> </w:t>
            </w:r>
            <w:r w:rsidRPr="00AC1F30">
              <w:t>Id</w:t>
            </w:r>
          </w:p>
        </w:tc>
        <w:tc>
          <w:tcPr>
            <w:tcW w:w="1620" w:type="dxa"/>
          </w:tcPr>
          <w:p w14:paraId="7EC270FC" w14:textId="77777777" w:rsidR="00557252" w:rsidRPr="00AC1F30" w:rsidRDefault="00557252" w:rsidP="004074AA">
            <w:pPr>
              <w:pStyle w:val="TableRow"/>
              <w:rPr>
                <w:rFonts w:eastAsia="Times New Roman"/>
                <w:b/>
                <w:szCs w:val="24"/>
              </w:rPr>
            </w:pPr>
            <w:r w:rsidRPr="00AC1F30">
              <w:t>Seq</w:t>
            </w:r>
            <w:r>
              <w:t>uence</w:t>
            </w:r>
          </w:p>
        </w:tc>
        <w:tc>
          <w:tcPr>
            <w:tcW w:w="900" w:type="dxa"/>
          </w:tcPr>
          <w:p w14:paraId="04757481" w14:textId="77777777" w:rsidR="00557252" w:rsidRPr="00AC1F30" w:rsidRDefault="00557252" w:rsidP="004074AA">
            <w:pPr>
              <w:pStyle w:val="TableRow"/>
              <w:rPr>
                <w:b/>
              </w:rPr>
            </w:pPr>
            <w:r w:rsidRPr="00AC1F30">
              <w:t>Not</w:t>
            </w:r>
          </w:p>
        </w:tc>
        <w:tc>
          <w:tcPr>
            <w:tcW w:w="4680" w:type="dxa"/>
          </w:tcPr>
          <w:p w14:paraId="29031D35" w14:textId="62AADEA3" w:rsidR="00557252" w:rsidRPr="00AC1F30" w:rsidRDefault="00DB4324" w:rsidP="004074AA">
            <w:pPr>
              <w:pStyle w:val="TableRow"/>
              <w:rPr>
                <w:b/>
              </w:rPr>
            </w:pPr>
            <w:r>
              <w:t>Individual unique identification id for the record.</w:t>
            </w:r>
          </w:p>
        </w:tc>
      </w:tr>
      <w:tr w:rsidR="00557252" w:rsidRPr="00C43C4E" w14:paraId="0348BDC0" w14:textId="77777777" w:rsidTr="00597BE8">
        <w:trPr>
          <w:cantSplit/>
        </w:trPr>
        <w:tc>
          <w:tcPr>
            <w:tcW w:w="1777" w:type="dxa"/>
          </w:tcPr>
          <w:p w14:paraId="25680A45" w14:textId="77777777" w:rsidR="00557252" w:rsidRPr="00AC1F30" w:rsidRDefault="00557252" w:rsidP="004074AA">
            <w:pPr>
              <w:pStyle w:val="TableRow"/>
              <w:rPr>
                <w:b/>
              </w:rPr>
            </w:pPr>
            <w:r w:rsidRPr="00AC1F30">
              <w:t>Rec UUID</w:t>
            </w:r>
          </w:p>
        </w:tc>
        <w:tc>
          <w:tcPr>
            <w:tcW w:w="1620" w:type="dxa"/>
          </w:tcPr>
          <w:p w14:paraId="235EC86B" w14:textId="77777777" w:rsidR="00557252" w:rsidRPr="00AC1F30" w:rsidRDefault="00557252" w:rsidP="004074AA">
            <w:pPr>
              <w:pStyle w:val="TableRow"/>
              <w:rPr>
                <w:b/>
              </w:rPr>
            </w:pPr>
            <w:r w:rsidRPr="00AC1F30">
              <w:t>UUID</w:t>
            </w:r>
          </w:p>
        </w:tc>
        <w:tc>
          <w:tcPr>
            <w:tcW w:w="900" w:type="dxa"/>
          </w:tcPr>
          <w:p w14:paraId="063B7210" w14:textId="77777777" w:rsidR="00557252" w:rsidRPr="00AC1F30" w:rsidRDefault="00557252" w:rsidP="004074AA">
            <w:pPr>
              <w:pStyle w:val="TableRow"/>
              <w:rPr>
                <w:b/>
              </w:rPr>
            </w:pPr>
            <w:r w:rsidRPr="00AC1F30">
              <w:t>Not</w:t>
            </w:r>
          </w:p>
        </w:tc>
        <w:tc>
          <w:tcPr>
            <w:tcW w:w="4680" w:type="dxa"/>
          </w:tcPr>
          <w:p w14:paraId="31938457" w14:textId="77777777" w:rsidR="00557252" w:rsidRPr="00AC1F30" w:rsidRDefault="00557252" w:rsidP="004074AA">
            <w:pPr>
              <w:pStyle w:val="TableRow"/>
              <w:rPr>
                <w:b/>
              </w:rPr>
            </w:pPr>
            <w:r w:rsidRPr="00AC1F30">
              <w:t>Stores the Universally Unique Identifier (UUID) as defined by RFC 4122, ISO/IEC 9834-8:2005.</w:t>
            </w:r>
          </w:p>
        </w:tc>
      </w:tr>
      <w:tr w:rsidR="00DB4324" w:rsidRPr="00C43C4E" w14:paraId="04EC7912" w14:textId="77777777" w:rsidTr="00597BE8">
        <w:trPr>
          <w:cantSplit/>
        </w:trPr>
        <w:tc>
          <w:tcPr>
            <w:tcW w:w="1777" w:type="dxa"/>
          </w:tcPr>
          <w:p w14:paraId="18A40E73" w14:textId="77777777" w:rsidR="00DB4324" w:rsidRPr="00AC1F30" w:rsidRDefault="00DB4324" w:rsidP="004074AA">
            <w:pPr>
              <w:pStyle w:val="TableRow"/>
            </w:pPr>
            <w:r>
              <w:t>Parent Rec ID</w:t>
            </w:r>
          </w:p>
        </w:tc>
        <w:tc>
          <w:tcPr>
            <w:tcW w:w="1620" w:type="dxa"/>
          </w:tcPr>
          <w:p w14:paraId="68CAFEE2" w14:textId="2921C9F0" w:rsidR="00DB4324" w:rsidRPr="00AC1F30" w:rsidRDefault="00DB4324" w:rsidP="004074AA">
            <w:pPr>
              <w:pStyle w:val="TableRow"/>
            </w:pPr>
            <w:r>
              <w:t>Integer (FK)</w:t>
            </w:r>
          </w:p>
        </w:tc>
        <w:tc>
          <w:tcPr>
            <w:tcW w:w="900" w:type="dxa"/>
          </w:tcPr>
          <w:p w14:paraId="4EA12248" w14:textId="77777777" w:rsidR="00DB4324" w:rsidRPr="00AC1F30" w:rsidRDefault="00DB4324" w:rsidP="004074AA">
            <w:pPr>
              <w:pStyle w:val="TableRow"/>
            </w:pPr>
            <w:r>
              <w:t>Not</w:t>
            </w:r>
          </w:p>
        </w:tc>
        <w:tc>
          <w:tcPr>
            <w:tcW w:w="4680" w:type="dxa"/>
          </w:tcPr>
          <w:p w14:paraId="16ACF981" w14:textId="60281CE8" w:rsidR="00DB4324" w:rsidRPr="00AC1F30" w:rsidRDefault="00DB4324" w:rsidP="004074AA">
            <w:pPr>
              <w:pStyle w:val="TableRow"/>
            </w:pPr>
            <w:r>
              <w:t xml:space="preserve">The integer identifier of the parent record.  </w:t>
            </w:r>
          </w:p>
        </w:tc>
      </w:tr>
      <w:tr w:rsidR="00DB4324" w:rsidRPr="00C43C4E" w14:paraId="41B7DCC0" w14:textId="77777777" w:rsidTr="00597BE8">
        <w:trPr>
          <w:cantSplit/>
        </w:trPr>
        <w:tc>
          <w:tcPr>
            <w:tcW w:w="1777" w:type="dxa"/>
          </w:tcPr>
          <w:p w14:paraId="7EED6BA5" w14:textId="77777777" w:rsidR="00DB4324" w:rsidRPr="00AC1F30" w:rsidRDefault="00DB4324" w:rsidP="004074AA">
            <w:pPr>
              <w:pStyle w:val="TableRow"/>
              <w:rPr>
                <w:b/>
              </w:rPr>
            </w:pPr>
            <w:r w:rsidRPr="00AC1F30">
              <w:t>Parent</w:t>
            </w:r>
            <w:r>
              <w:t xml:space="preserve"> Rec UUID</w:t>
            </w:r>
          </w:p>
        </w:tc>
        <w:tc>
          <w:tcPr>
            <w:tcW w:w="1620" w:type="dxa"/>
          </w:tcPr>
          <w:p w14:paraId="75479D69" w14:textId="78F34EC5" w:rsidR="00DB4324" w:rsidRPr="00AC1F30" w:rsidRDefault="00DB4324" w:rsidP="004074AA">
            <w:pPr>
              <w:pStyle w:val="TableRow"/>
              <w:rPr>
                <w:b/>
              </w:rPr>
            </w:pPr>
            <w:r w:rsidRPr="00AC1F30">
              <w:t>UUID</w:t>
            </w:r>
            <w:r>
              <w:t xml:space="preserve"> (FK)</w:t>
            </w:r>
          </w:p>
        </w:tc>
        <w:tc>
          <w:tcPr>
            <w:tcW w:w="900" w:type="dxa"/>
          </w:tcPr>
          <w:p w14:paraId="576ECABE" w14:textId="77777777" w:rsidR="00DB4324" w:rsidRPr="00AC1F30" w:rsidRDefault="00DB4324" w:rsidP="004074AA">
            <w:pPr>
              <w:pStyle w:val="TableRow"/>
            </w:pPr>
            <w:r>
              <w:t>Not</w:t>
            </w:r>
          </w:p>
        </w:tc>
        <w:tc>
          <w:tcPr>
            <w:tcW w:w="4680" w:type="dxa"/>
          </w:tcPr>
          <w:p w14:paraId="5064AFC4" w14:textId="7DE9E64A" w:rsidR="00DB4324" w:rsidRPr="00AC1F30" w:rsidRDefault="00DB4324" w:rsidP="004074AA">
            <w:pPr>
              <w:pStyle w:val="TableRow"/>
            </w:pPr>
            <w:r>
              <w:t xml:space="preserve">The UUID identifier of the parent record.   </w:t>
            </w:r>
          </w:p>
        </w:tc>
      </w:tr>
      <w:tr w:rsidR="00925EAA" w:rsidRPr="00C43C4E" w14:paraId="39EA3753" w14:textId="77777777" w:rsidTr="00597BE8">
        <w:trPr>
          <w:cantSplit/>
        </w:trPr>
        <w:tc>
          <w:tcPr>
            <w:tcW w:w="1777" w:type="dxa"/>
          </w:tcPr>
          <w:p w14:paraId="459C96D4" w14:textId="77777777" w:rsidR="00925EAA" w:rsidRPr="00AC1F30" w:rsidRDefault="00925EAA" w:rsidP="004074AA">
            <w:pPr>
              <w:pStyle w:val="TableRow"/>
              <w:rPr>
                <w:b/>
              </w:rPr>
            </w:pPr>
            <w:r>
              <w:t>T</w:t>
            </w:r>
            <w:r w:rsidRPr="00AC1F30">
              <w:t>ask</w:t>
            </w:r>
            <w:r>
              <w:t xml:space="preserve"> </w:t>
            </w:r>
            <w:r w:rsidRPr="00AC1F30">
              <w:t>Type</w:t>
            </w:r>
          </w:p>
        </w:tc>
        <w:tc>
          <w:tcPr>
            <w:tcW w:w="1620" w:type="dxa"/>
          </w:tcPr>
          <w:p w14:paraId="23531E21" w14:textId="77777777" w:rsidR="00925EAA" w:rsidRPr="00AC1F30" w:rsidRDefault="00925EAA" w:rsidP="004074AA">
            <w:pPr>
              <w:pStyle w:val="TableRow"/>
              <w:rPr>
                <w:b/>
              </w:rPr>
            </w:pPr>
            <w:r w:rsidRPr="00AC1F30">
              <w:t>Enumeration</w:t>
            </w:r>
          </w:p>
        </w:tc>
        <w:tc>
          <w:tcPr>
            <w:tcW w:w="900" w:type="dxa"/>
          </w:tcPr>
          <w:p w14:paraId="46B7AD08" w14:textId="77777777" w:rsidR="00925EAA" w:rsidRPr="00AC1F30" w:rsidRDefault="00925EAA" w:rsidP="004074AA">
            <w:pPr>
              <w:pStyle w:val="TableRow"/>
            </w:pPr>
          </w:p>
        </w:tc>
        <w:tc>
          <w:tcPr>
            <w:tcW w:w="4680" w:type="dxa"/>
          </w:tcPr>
          <w:p w14:paraId="0F75EBF8" w14:textId="51D5E175" w:rsidR="00925EAA" w:rsidRPr="00AC1F30" w:rsidRDefault="00C41BB1" w:rsidP="004074AA">
            <w:pPr>
              <w:pStyle w:val="TableRow"/>
            </w:pPr>
            <w:r>
              <w:t xml:space="preserve"> (BOM, DOA, DWG, HL, PCD)</w:t>
            </w:r>
          </w:p>
        </w:tc>
      </w:tr>
      <w:tr w:rsidR="00925EAA" w:rsidRPr="00C43C4E" w14:paraId="70F6F4B7" w14:textId="77777777" w:rsidTr="00597BE8">
        <w:trPr>
          <w:cantSplit/>
        </w:trPr>
        <w:tc>
          <w:tcPr>
            <w:tcW w:w="1777" w:type="dxa"/>
          </w:tcPr>
          <w:p w14:paraId="695947C3" w14:textId="69799102" w:rsidR="00925EAA" w:rsidRPr="00AC1F30" w:rsidRDefault="00925EAA" w:rsidP="004074AA">
            <w:pPr>
              <w:pStyle w:val="TableRow"/>
              <w:rPr>
                <w:b/>
              </w:rPr>
            </w:pPr>
            <w:r>
              <w:t>D</w:t>
            </w:r>
            <w:r w:rsidRPr="00AC1F30">
              <w:t>escription</w:t>
            </w:r>
            <w:r w:rsidR="00BE0D16">
              <w:t xml:space="preserve"> Task</w:t>
            </w:r>
          </w:p>
        </w:tc>
        <w:tc>
          <w:tcPr>
            <w:tcW w:w="1620" w:type="dxa"/>
          </w:tcPr>
          <w:p w14:paraId="2122F12A" w14:textId="77777777" w:rsidR="00925EAA" w:rsidRPr="00AC1F30" w:rsidRDefault="00925EAA" w:rsidP="004074AA">
            <w:pPr>
              <w:pStyle w:val="TableRow"/>
            </w:pPr>
          </w:p>
        </w:tc>
        <w:tc>
          <w:tcPr>
            <w:tcW w:w="900" w:type="dxa"/>
          </w:tcPr>
          <w:p w14:paraId="548A8C42" w14:textId="77777777" w:rsidR="00925EAA" w:rsidRPr="00AC1F30" w:rsidRDefault="00925EAA" w:rsidP="004074AA">
            <w:pPr>
              <w:pStyle w:val="TableRow"/>
            </w:pPr>
          </w:p>
        </w:tc>
        <w:tc>
          <w:tcPr>
            <w:tcW w:w="4680" w:type="dxa"/>
          </w:tcPr>
          <w:p w14:paraId="62339C10" w14:textId="781D813E" w:rsidR="00925EAA" w:rsidRPr="00AC1F30" w:rsidRDefault="00C41BB1" w:rsidP="004074AA">
            <w:pPr>
              <w:pStyle w:val="TableRow"/>
            </w:pPr>
            <w:r>
              <w:t xml:space="preserve">Title for work to be completed.  </w:t>
            </w:r>
          </w:p>
        </w:tc>
      </w:tr>
      <w:tr w:rsidR="004A5CA0" w:rsidRPr="00C43C4E" w14:paraId="5F7A9583" w14:textId="77777777" w:rsidTr="00597BE8">
        <w:trPr>
          <w:cantSplit/>
        </w:trPr>
        <w:tc>
          <w:tcPr>
            <w:tcW w:w="1777" w:type="dxa"/>
          </w:tcPr>
          <w:p w14:paraId="5DE35CF0" w14:textId="6FCDD4FE" w:rsidR="004A5CA0" w:rsidRDefault="004A5CA0" w:rsidP="004074AA">
            <w:pPr>
              <w:pStyle w:val="TableRow"/>
            </w:pPr>
            <w:r>
              <w:t xml:space="preserve">Task Responsible </w:t>
            </w:r>
            <w:r w:rsidR="00C41BB1">
              <w:t>Individual</w:t>
            </w:r>
          </w:p>
        </w:tc>
        <w:tc>
          <w:tcPr>
            <w:tcW w:w="1620" w:type="dxa"/>
          </w:tcPr>
          <w:p w14:paraId="76715AD8" w14:textId="77777777" w:rsidR="004A5CA0" w:rsidRPr="00AC1F30" w:rsidRDefault="004A5CA0" w:rsidP="004074AA">
            <w:pPr>
              <w:pStyle w:val="TableRow"/>
            </w:pPr>
          </w:p>
        </w:tc>
        <w:tc>
          <w:tcPr>
            <w:tcW w:w="900" w:type="dxa"/>
          </w:tcPr>
          <w:p w14:paraId="75B713BD" w14:textId="77777777" w:rsidR="004A5CA0" w:rsidRPr="00AC1F30" w:rsidRDefault="004A5CA0" w:rsidP="004074AA">
            <w:pPr>
              <w:pStyle w:val="TableRow"/>
            </w:pPr>
          </w:p>
        </w:tc>
        <w:tc>
          <w:tcPr>
            <w:tcW w:w="4680" w:type="dxa"/>
          </w:tcPr>
          <w:p w14:paraId="0B7D42DB" w14:textId="1A915C52" w:rsidR="004A5CA0" w:rsidRPr="00AC1F30" w:rsidRDefault="004A5CA0" w:rsidP="004074AA">
            <w:pPr>
              <w:pStyle w:val="TableRow"/>
            </w:pPr>
            <w:r>
              <w:t xml:space="preserve">The user of the id of the individual assigned to complete/manage the task.  </w:t>
            </w:r>
          </w:p>
        </w:tc>
      </w:tr>
      <w:tr w:rsidR="003C3BB5" w:rsidRPr="00C43C4E" w14:paraId="4E1E2A7E" w14:textId="77777777" w:rsidTr="00597BE8">
        <w:trPr>
          <w:cantSplit/>
        </w:trPr>
        <w:tc>
          <w:tcPr>
            <w:tcW w:w="1777" w:type="dxa"/>
          </w:tcPr>
          <w:p w14:paraId="78FA438A" w14:textId="765105C7" w:rsidR="003C3BB5" w:rsidRDefault="003C3BB5" w:rsidP="004074AA">
            <w:pPr>
              <w:pStyle w:val="TableRow"/>
            </w:pPr>
            <w:r>
              <w:t>Status Task</w:t>
            </w:r>
          </w:p>
        </w:tc>
        <w:tc>
          <w:tcPr>
            <w:tcW w:w="1620" w:type="dxa"/>
          </w:tcPr>
          <w:p w14:paraId="33FE033D" w14:textId="77777777" w:rsidR="003C3BB5" w:rsidRPr="00AC1F30" w:rsidRDefault="003C3BB5" w:rsidP="004074AA">
            <w:pPr>
              <w:pStyle w:val="TableRow"/>
            </w:pPr>
          </w:p>
        </w:tc>
        <w:tc>
          <w:tcPr>
            <w:tcW w:w="900" w:type="dxa"/>
          </w:tcPr>
          <w:p w14:paraId="32CF099C" w14:textId="77777777" w:rsidR="003C3BB5" w:rsidRPr="00AC1F30" w:rsidRDefault="003C3BB5" w:rsidP="004074AA">
            <w:pPr>
              <w:pStyle w:val="TableRow"/>
            </w:pPr>
          </w:p>
        </w:tc>
        <w:tc>
          <w:tcPr>
            <w:tcW w:w="4680" w:type="dxa"/>
          </w:tcPr>
          <w:p w14:paraId="4BB08654" w14:textId="02019EE2" w:rsidR="003C3BB5" w:rsidRPr="00AC1F30" w:rsidRDefault="00C41BB1" w:rsidP="004074AA">
            <w:pPr>
              <w:pStyle w:val="TableRow"/>
            </w:pPr>
            <w:r>
              <w:t xml:space="preserve">The overall status of the task.  </w:t>
            </w:r>
          </w:p>
        </w:tc>
      </w:tr>
      <w:tr w:rsidR="003C3BB5" w:rsidRPr="00C43C4E" w14:paraId="18AA88F9" w14:textId="77777777" w:rsidTr="00597BE8">
        <w:trPr>
          <w:cantSplit/>
        </w:trPr>
        <w:tc>
          <w:tcPr>
            <w:tcW w:w="1777" w:type="dxa"/>
          </w:tcPr>
          <w:p w14:paraId="7522D85B" w14:textId="4B8D7153" w:rsidR="003C3BB5" w:rsidRDefault="003C3BB5" w:rsidP="004074AA">
            <w:pPr>
              <w:pStyle w:val="TableRow"/>
            </w:pPr>
            <w:r>
              <w:t xml:space="preserve">Date </w:t>
            </w:r>
            <w:r w:rsidR="004A5CA0">
              <w:t>Required</w:t>
            </w:r>
          </w:p>
        </w:tc>
        <w:tc>
          <w:tcPr>
            <w:tcW w:w="1620" w:type="dxa"/>
          </w:tcPr>
          <w:p w14:paraId="54D304C8" w14:textId="77777777" w:rsidR="003C3BB5" w:rsidRPr="00AC1F30" w:rsidRDefault="003C3BB5" w:rsidP="004074AA">
            <w:pPr>
              <w:pStyle w:val="TableRow"/>
            </w:pPr>
          </w:p>
        </w:tc>
        <w:tc>
          <w:tcPr>
            <w:tcW w:w="900" w:type="dxa"/>
          </w:tcPr>
          <w:p w14:paraId="3E6B51E3" w14:textId="77777777" w:rsidR="003C3BB5" w:rsidRPr="00AC1F30" w:rsidRDefault="003C3BB5" w:rsidP="004074AA">
            <w:pPr>
              <w:pStyle w:val="TableRow"/>
            </w:pPr>
          </w:p>
        </w:tc>
        <w:tc>
          <w:tcPr>
            <w:tcW w:w="4680" w:type="dxa"/>
          </w:tcPr>
          <w:p w14:paraId="36313427" w14:textId="09511388" w:rsidR="003C3BB5" w:rsidRPr="00AC1F30" w:rsidRDefault="00C41BB1" w:rsidP="004074AA">
            <w:pPr>
              <w:pStyle w:val="TableRow"/>
            </w:pPr>
            <w:r>
              <w:t xml:space="preserve">The date the task needs to be completed by.  </w:t>
            </w:r>
          </w:p>
        </w:tc>
      </w:tr>
      <w:tr w:rsidR="00925EAA" w:rsidRPr="00C43C4E" w14:paraId="1526B27F" w14:textId="77777777" w:rsidTr="00597BE8">
        <w:trPr>
          <w:cantSplit/>
        </w:trPr>
        <w:tc>
          <w:tcPr>
            <w:tcW w:w="1777" w:type="dxa"/>
          </w:tcPr>
          <w:p w14:paraId="4D1707B1" w14:textId="77777777" w:rsidR="00925EAA" w:rsidRPr="00AC1F30" w:rsidRDefault="00925EAA" w:rsidP="004074AA">
            <w:pPr>
              <w:pStyle w:val="TableRow"/>
            </w:pPr>
          </w:p>
        </w:tc>
        <w:tc>
          <w:tcPr>
            <w:tcW w:w="1620" w:type="dxa"/>
          </w:tcPr>
          <w:p w14:paraId="078EEAD8" w14:textId="77777777" w:rsidR="00925EAA" w:rsidRPr="00AC1F30" w:rsidRDefault="00925EAA" w:rsidP="004074AA">
            <w:pPr>
              <w:pStyle w:val="TableRow"/>
            </w:pPr>
          </w:p>
        </w:tc>
        <w:tc>
          <w:tcPr>
            <w:tcW w:w="900" w:type="dxa"/>
          </w:tcPr>
          <w:p w14:paraId="10D41645" w14:textId="77777777" w:rsidR="00925EAA" w:rsidRPr="00AC1F30" w:rsidRDefault="00925EAA" w:rsidP="004074AA">
            <w:pPr>
              <w:pStyle w:val="TableRow"/>
            </w:pPr>
          </w:p>
        </w:tc>
        <w:tc>
          <w:tcPr>
            <w:tcW w:w="4680" w:type="dxa"/>
          </w:tcPr>
          <w:p w14:paraId="33671894" w14:textId="77777777" w:rsidR="00925EAA" w:rsidRPr="00AC1F30" w:rsidRDefault="00925EAA" w:rsidP="004074AA">
            <w:pPr>
              <w:pStyle w:val="TableRow"/>
            </w:pPr>
          </w:p>
        </w:tc>
      </w:tr>
      <w:tr w:rsidR="00925EAA" w:rsidRPr="00C43C4E" w14:paraId="7F636EDF" w14:textId="77777777" w:rsidTr="00597BE8">
        <w:trPr>
          <w:cantSplit/>
        </w:trPr>
        <w:tc>
          <w:tcPr>
            <w:tcW w:w="1777" w:type="dxa"/>
          </w:tcPr>
          <w:p w14:paraId="089A659E" w14:textId="77777777" w:rsidR="00925EAA" w:rsidRPr="00AC1F30" w:rsidRDefault="00925EAA" w:rsidP="004074AA">
            <w:pPr>
              <w:pStyle w:val="TableRow"/>
              <w:rPr>
                <w:b/>
              </w:rPr>
            </w:pPr>
            <w:r w:rsidRPr="00AC1F30">
              <w:t>BOILERPLATE</w:t>
            </w:r>
          </w:p>
        </w:tc>
        <w:tc>
          <w:tcPr>
            <w:tcW w:w="1620" w:type="dxa"/>
          </w:tcPr>
          <w:p w14:paraId="263909B5" w14:textId="77777777" w:rsidR="00925EAA" w:rsidRPr="00AC1F30" w:rsidRDefault="00925EAA" w:rsidP="004074AA">
            <w:pPr>
              <w:pStyle w:val="TableRow"/>
            </w:pPr>
          </w:p>
        </w:tc>
        <w:tc>
          <w:tcPr>
            <w:tcW w:w="900" w:type="dxa"/>
          </w:tcPr>
          <w:p w14:paraId="75363E24" w14:textId="77777777" w:rsidR="00925EAA" w:rsidRPr="00AC1F30" w:rsidRDefault="00925EAA" w:rsidP="004074AA">
            <w:pPr>
              <w:pStyle w:val="TableRow"/>
            </w:pPr>
          </w:p>
        </w:tc>
        <w:tc>
          <w:tcPr>
            <w:tcW w:w="4680" w:type="dxa"/>
          </w:tcPr>
          <w:p w14:paraId="3CFADFAB" w14:textId="77777777" w:rsidR="00925EAA" w:rsidRPr="00AC1F30" w:rsidRDefault="00925EAA" w:rsidP="004074AA">
            <w:pPr>
              <w:pStyle w:val="TableRow"/>
              <w:rPr>
                <w:b/>
              </w:rPr>
            </w:pPr>
            <w:r w:rsidRPr="00AC1F30">
              <w:t>See ‘Table Boilerplate Suffix’.</w:t>
            </w:r>
          </w:p>
        </w:tc>
      </w:tr>
    </w:tbl>
    <w:p w14:paraId="24A1535B" w14:textId="77777777" w:rsidR="00DE4E84" w:rsidRDefault="00DE4E84" w:rsidP="00DE4E84">
      <w:r>
        <w:t>Referenced by:</w:t>
      </w:r>
    </w:p>
    <w:p w14:paraId="5C0784BA" w14:textId="77777777" w:rsidR="00DE4E84" w:rsidRDefault="00DE4E84" w:rsidP="00DE4E84">
      <w:pPr>
        <w:ind w:left="1440"/>
      </w:pPr>
      <w:r>
        <w:t>Add reference here</w:t>
      </w:r>
    </w:p>
    <w:p w14:paraId="277BB607" w14:textId="77777777" w:rsidR="00DE4E84" w:rsidRDefault="00DE4E84" w:rsidP="00DE4E84"/>
    <w:p w14:paraId="5002F7F1" w14:textId="17578011" w:rsidR="00D37852" w:rsidRDefault="00D37852" w:rsidP="009C44AF">
      <w:pPr>
        <w:pStyle w:val="Heading3"/>
      </w:pPr>
      <w:bookmarkStart w:id="480" w:name="_Toc497995112"/>
      <w:r>
        <w:lastRenderedPageBreak/>
        <w:t>User Tasks</w:t>
      </w:r>
      <w:bookmarkEnd w:id="480"/>
    </w:p>
    <w:p w14:paraId="1CEECABE" w14:textId="6A372AFD" w:rsidR="00D37852" w:rsidRDefault="003C3BB5" w:rsidP="00D37852">
      <w:r>
        <w:rPr>
          <w:color w:val="000000" w:themeColor="text1"/>
        </w:rPr>
        <w:t>Contains the users associated with a given task.</w:t>
      </w:r>
      <w:r w:rsidR="002D308E">
        <w:t xml:space="preserve">  </w:t>
      </w:r>
    </w:p>
    <w:p w14:paraId="0FE4ADF9" w14:textId="77777777" w:rsidR="00D37852" w:rsidRDefault="00D37852" w:rsidP="00D37852">
      <w:pPr>
        <w:pStyle w:val="TableCaption"/>
      </w:pPr>
      <w:bookmarkStart w:id="481" w:name="_Toc497994721"/>
      <w:r>
        <w:t xml:space="preserve">Table </w:t>
      </w:r>
      <w:fldSimple w:instr=" STYLEREF 1 \s ">
        <w:r w:rsidR="00B76A4E">
          <w:rPr>
            <w:noProof/>
          </w:rPr>
          <w:t>7</w:t>
        </w:r>
      </w:fldSimple>
      <w:r>
        <w:noBreakHyphen/>
      </w:r>
      <w:fldSimple w:instr=" SEQ Table \* ARABIC \s 1 ">
        <w:r w:rsidR="00B76A4E">
          <w:rPr>
            <w:noProof/>
          </w:rPr>
          <w:t>7</w:t>
        </w:r>
      </w:fldSimple>
      <w:r>
        <w:t>: User Tasks</w:t>
      </w:r>
      <w:bookmarkEnd w:id="481"/>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37852" w:rsidRPr="00C43C4E" w14:paraId="0F5FA637" w14:textId="77777777" w:rsidTr="00EB147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52F2DFDB" w14:textId="77777777" w:rsidR="00D37852" w:rsidRDefault="00D37852" w:rsidP="00EB1472">
            <w:pPr>
              <w:pStyle w:val="TableHeading"/>
            </w:pPr>
            <w:r w:rsidRPr="00AC2578">
              <w:t>Column Name</w:t>
            </w:r>
          </w:p>
        </w:tc>
        <w:tc>
          <w:tcPr>
            <w:tcW w:w="1620" w:type="dxa"/>
            <w:shd w:val="clear" w:color="auto" w:fill="DBE5F1" w:themeFill="accent1" w:themeFillTint="33"/>
          </w:tcPr>
          <w:p w14:paraId="4A82A974" w14:textId="77777777" w:rsidR="00D37852" w:rsidRDefault="00D37852" w:rsidP="00EB1472">
            <w:pPr>
              <w:pStyle w:val="TableHeading"/>
            </w:pPr>
            <w:r w:rsidRPr="00AC2578">
              <w:t>Data Type</w:t>
            </w:r>
          </w:p>
        </w:tc>
        <w:tc>
          <w:tcPr>
            <w:tcW w:w="900" w:type="dxa"/>
            <w:shd w:val="clear" w:color="auto" w:fill="DBE5F1" w:themeFill="accent1" w:themeFillTint="33"/>
          </w:tcPr>
          <w:p w14:paraId="11AB9944" w14:textId="77777777" w:rsidR="00D37852" w:rsidRPr="00C43C4E" w:rsidRDefault="00D37852" w:rsidP="00EB1472">
            <w:pPr>
              <w:pStyle w:val="TableHeading"/>
            </w:pPr>
            <w:r w:rsidRPr="00AC2578">
              <w:t>Null</w:t>
            </w:r>
          </w:p>
        </w:tc>
        <w:tc>
          <w:tcPr>
            <w:tcW w:w="4680" w:type="dxa"/>
            <w:shd w:val="clear" w:color="auto" w:fill="DBE5F1" w:themeFill="accent1" w:themeFillTint="33"/>
          </w:tcPr>
          <w:p w14:paraId="7F237C2C" w14:textId="77777777" w:rsidR="00D37852" w:rsidRPr="00A8667C" w:rsidRDefault="00D37852" w:rsidP="00EB1472">
            <w:pPr>
              <w:pStyle w:val="TableHeading"/>
            </w:pPr>
            <w:r w:rsidRPr="00AC2578">
              <w:t>Description</w:t>
            </w:r>
          </w:p>
        </w:tc>
      </w:tr>
      <w:tr w:rsidR="00D37852" w:rsidRPr="00C43C4E" w14:paraId="4E24F2A7" w14:textId="77777777" w:rsidTr="00EB1472">
        <w:trPr>
          <w:cantSplit/>
        </w:trPr>
        <w:tc>
          <w:tcPr>
            <w:tcW w:w="1777" w:type="dxa"/>
          </w:tcPr>
          <w:p w14:paraId="637833C4" w14:textId="77777777" w:rsidR="00D37852" w:rsidRPr="00AC1F30" w:rsidRDefault="00D37852" w:rsidP="004074AA">
            <w:pPr>
              <w:pStyle w:val="TableRow"/>
              <w:rPr>
                <w:b/>
              </w:rPr>
            </w:pPr>
            <w:r w:rsidRPr="00AC1F30">
              <w:t>Rec</w:t>
            </w:r>
            <w:r>
              <w:t xml:space="preserve"> I</w:t>
            </w:r>
            <w:r w:rsidRPr="00AC1F30">
              <w:t>d</w:t>
            </w:r>
          </w:p>
        </w:tc>
        <w:tc>
          <w:tcPr>
            <w:tcW w:w="1620" w:type="dxa"/>
          </w:tcPr>
          <w:p w14:paraId="1566D15A" w14:textId="77777777" w:rsidR="00D37852" w:rsidRPr="00AC1F30" w:rsidRDefault="00D37852" w:rsidP="004074AA">
            <w:pPr>
              <w:pStyle w:val="TableRow"/>
              <w:rPr>
                <w:rFonts w:eastAsia="Times New Roman"/>
                <w:b/>
                <w:szCs w:val="24"/>
              </w:rPr>
            </w:pPr>
            <w:r w:rsidRPr="00AC1F30">
              <w:t>Seq</w:t>
            </w:r>
            <w:r>
              <w:t>uence</w:t>
            </w:r>
          </w:p>
        </w:tc>
        <w:tc>
          <w:tcPr>
            <w:tcW w:w="900" w:type="dxa"/>
          </w:tcPr>
          <w:p w14:paraId="247A39CC" w14:textId="77777777" w:rsidR="00D37852" w:rsidRPr="00AC1F30" w:rsidRDefault="00D37852" w:rsidP="004074AA">
            <w:pPr>
              <w:pStyle w:val="TableRow"/>
              <w:rPr>
                <w:b/>
              </w:rPr>
            </w:pPr>
            <w:r>
              <w:t>Not</w:t>
            </w:r>
          </w:p>
        </w:tc>
        <w:tc>
          <w:tcPr>
            <w:tcW w:w="4680" w:type="dxa"/>
          </w:tcPr>
          <w:p w14:paraId="00080142" w14:textId="40FE1A93" w:rsidR="00D37852" w:rsidRPr="00AC1F30" w:rsidRDefault="00DB4324" w:rsidP="004074AA">
            <w:pPr>
              <w:pStyle w:val="TableRow"/>
              <w:rPr>
                <w:b/>
              </w:rPr>
            </w:pPr>
            <w:r>
              <w:t>Individual unique identification id for the record.</w:t>
            </w:r>
          </w:p>
        </w:tc>
      </w:tr>
      <w:tr w:rsidR="00D37852" w:rsidRPr="00C43C4E" w14:paraId="70E09D6F" w14:textId="77777777" w:rsidTr="00EB1472">
        <w:trPr>
          <w:cantSplit/>
        </w:trPr>
        <w:tc>
          <w:tcPr>
            <w:tcW w:w="1777" w:type="dxa"/>
          </w:tcPr>
          <w:p w14:paraId="7A7DDAEA" w14:textId="77777777" w:rsidR="00D37852" w:rsidRPr="00AC1F30" w:rsidRDefault="00D37852" w:rsidP="004074AA">
            <w:pPr>
              <w:pStyle w:val="TableRow"/>
              <w:rPr>
                <w:b/>
              </w:rPr>
            </w:pPr>
            <w:r w:rsidRPr="00AC1F30">
              <w:t>Rec UUID</w:t>
            </w:r>
          </w:p>
        </w:tc>
        <w:tc>
          <w:tcPr>
            <w:tcW w:w="1620" w:type="dxa"/>
          </w:tcPr>
          <w:p w14:paraId="49444036" w14:textId="77777777" w:rsidR="00D37852" w:rsidRPr="00AC1F30" w:rsidRDefault="00D37852" w:rsidP="004074AA">
            <w:pPr>
              <w:pStyle w:val="TableRow"/>
              <w:rPr>
                <w:b/>
              </w:rPr>
            </w:pPr>
            <w:r w:rsidRPr="00AC1F30">
              <w:t>UUID</w:t>
            </w:r>
          </w:p>
        </w:tc>
        <w:tc>
          <w:tcPr>
            <w:tcW w:w="900" w:type="dxa"/>
          </w:tcPr>
          <w:p w14:paraId="5A604589" w14:textId="77777777" w:rsidR="00D37852" w:rsidRPr="00AC1F30" w:rsidRDefault="00D37852" w:rsidP="004074AA">
            <w:pPr>
              <w:pStyle w:val="TableRow"/>
              <w:rPr>
                <w:b/>
              </w:rPr>
            </w:pPr>
            <w:r w:rsidRPr="00AC1F30">
              <w:t>Not</w:t>
            </w:r>
          </w:p>
        </w:tc>
        <w:tc>
          <w:tcPr>
            <w:tcW w:w="4680" w:type="dxa"/>
          </w:tcPr>
          <w:p w14:paraId="3A588484" w14:textId="77777777" w:rsidR="00D37852" w:rsidRPr="00AC1F30" w:rsidRDefault="00D37852" w:rsidP="004074AA">
            <w:pPr>
              <w:pStyle w:val="TableRow"/>
              <w:rPr>
                <w:b/>
              </w:rPr>
            </w:pPr>
            <w:r w:rsidRPr="00AC1F30">
              <w:t>Stores the Universally Unique Identifier (UUID) as defined by RFC 4122, ISO/IEC 9834-8:2005.</w:t>
            </w:r>
          </w:p>
        </w:tc>
      </w:tr>
      <w:tr w:rsidR="00D37852" w:rsidRPr="00C43C4E" w14:paraId="28C27EA5" w14:textId="77777777" w:rsidTr="00EB1472">
        <w:trPr>
          <w:cantSplit/>
        </w:trPr>
        <w:tc>
          <w:tcPr>
            <w:tcW w:w="1777" w:type="dxa"/>
          </w:tcPr>
          <w:p w14:paraId="75FC90D3" w14:textId="77777777" w:rsidR="00D37852" w:rsidRPr="00AC1F30" w:rsidRDefault="002D308E" w:rsidP="004074AA">
            <w:pPr>
              <w:pStyle w:val="TableRow"/>
              <w:rPr>
                <w:b/>
              </w:rPr>
            </w:pPr>
            <w:r>
              <w:t>U</w:t>
            </w:r>
            <w:r w:rsidR="00D37852" w:rsidRPr="00AC1F30">
              <w:t>ser</w:t>
            </w:r>
          </w:p>
        </w:tc>
        <w:tc>
          <w:tcPr>
            <w:tcW w:w="1620" w:type="dxa"/>
          </w:tcPr>
          <w:p w14:paraId="754CD3E1" w14:textId="77777777" w:rsidR="00D37852" w:rsidRPr="00AC1F30" w:rsidRDefault="00D37852" w:rsidP="004074AA">
            <w:pPr>
              <w:pStyle w:val="TableRow"/>
            </w:pPr>
          </w:p>
        </w:tc>
        <w:tc>
          <w:tcPr>
            <w:tcW w:w="900" w:type="dxa"/>
          </w:tcPr>
          <w:p w14:paraId="1F6947DD" w14:textId="77777777" w:rsidR="00D37852" w:rsidRPr="00AC1F30" w:rsidRDefault="00D37852" w:rsidP="004074AA">
            <w:pPr>
              <w:pStyle w:val="TableRow"/>
            </w:pPr>
          </w:p>
        </w:tc>
        <w:tc>
          <w:tcPr>
            <w:tcW w:w="4680" w:type="dxa"/>
          </w:tcPr>
          <w:p w14:paraId="24F6BD22" w14:textId="5C5DECA8" w:rsidR="00D37852" w:rsidRPr="00AC1F30" w:rsidRDefault="004A5CA0" w:rsidP="004074AA">
            <w:pPr>
              <w:pStyle w:val="TableRow"/>
            </w:pPr>
            <w:r>
              <w:t xml:space="preserve">The user id of the individual assigned a role on the task.  </w:t>
            </w:r>
          </w:p>
        </w:tc>
      </w:tr>
      <w:tr w:rsidR="004A5CA0" w:rsidRPr="00AC1F30" w14:paraId="57B0E076" w14:textId="77777777" w:rsidTr="00E40AF6">
        <w:trPr>
          <w:cantSplit/>
        </w:trPr>
        <w:tc>
          <w:tcPr>
            <w:tcW w:w="1777" w:type="dxa"/>
          </w:tcPr>
          <w:p w14:paraId="047C3100" w14:textId="77777777" w:rsidR="004A5CA0" w:rsidRPr="00AC1F30" w:rsidRDefault="004A5CA0" w:rsidP="004074AA">
            <w:pPr>
              <w:pStyle w:val="TableRow"/>
              <w:rPr>
                <w:b/>
              </w:rPr>
            </w:pPr>
            <w:r w:rsidRPr="00AC1F30">
              <w:t>User</w:t>
            </w:r>
            <w:r>
              <w:t xml:space="preserve"> </w:t>
            </w:r>
            <w:r w:rsidRPr="00AC1F30">
              <w:t>Rol</w:t>
            </w:r>
            <w:r>
              <w:t>e Type</w:t>
            </w:r>
          </w:p>
        </w:tc>
        <w:tc>
          <w:tcPr>
            <w:tcW w:w="1620" w:type="dxa"/>
          </w:tcPr>
          <w:p w14:paraId="2B70832D" w14:textId="77777777" w:rsidR="004A5CA0" w:rsidRPr="00AC1F30" w:rsidRDefault="004A5CA0" w:rsidP="004074AA">
            <w:pPr>
              <w:pStyle w:val="TableRow"/>
              <w:rPr>
                <w:b/>
              </w:rPr>
            </w:pPr>
            <w:r w:rsidRPr="00AC1F30">
              <w:t>Enumeration</w:t>
            </w:r>
          </w:p>
        </w:tc>
        <w:tc>
          <w:tcPr>
            <w:tcW w:w="900" w:type="dxa"/>
          </w:tcPr>
          <w:p w14:paraId="16652C55" w14:textId="77777777" w:rsidR="004A5CA0" w:rsidRPr="00AC1F30" w:rsidRDefault="004A5CA0" w:rsidP="004074AA">
            <w:pPr>
              <w:pStyle w:val="TableRow"/>
            </w:pPr>
          </w:p>
        </w:tc>
        <w:tc>
          <w:tcPr>
            <w:tcW w:w="4680" w:type="dxa"/>
          </w:tcPr>
          <w:p w14:paraId="42627F0D" w14:textId="6029680F" w:rsidR="004A5CA0" w:rsidRPr="00AC1F30" w:rsidRDefault="004A5CA0" w:rsidP="004074AA">
            <w:pPr>
              <w:pStyle w:val="TableRow"/>
            </w:pPr>
            <w:r>
              <w:t xml:space="preserve">The role the user is responsible for on the task.  </w:t>
            </w:r>
          </w:p>
        </w:tc>
      </w:tr>
      <w:tr w:rsidR="00D37852" w:rsidRPr="00C43C4E" w14:paraId="2F9A0A2A" w14:textId="77777777" w:rsidTr="00EB1472">
        <w:trPr>
          <w:cantSplit/>
        </w:trPr>
        <w:tc>
          <w:tcPr>
            <w:tcW w:w="1777" w:type="dxa"/>
          </w:tcPr>
          <w:p w14:paraId="488149BF" w14:textId="3A4474B6" w:rsidR="00D37852" w:rsidRPr="00AC1F30" w:rsidRDefault="004A5CA0" w:rsidP="004074AA">
            <w:pPr>
              <w:pStyle w:val="TableRow"/>
              <w:rPr>
                <w:b/>
              </w:rPr>
            </w:pPr>
            <w:r>
              <w:t xml:space="preserve">Status </w:t>
            </w:r>
            <w:r w:rsidR="003C3BB5">
              <w:t>User Role</w:t>
            </w:r>
          </w:p>
        </w:tc>
        <w:tc>
          <w:tcPr>
            <w:tcW w:w="1620" w:type="dxa"/>
          </w:tcPr>
          <w:p w14:paraId="22F6FB02" w14:textId="77777777" w:rsidR="00D37852" w:rsidRPr="00AC1F30" w:rsidRDefault="002D308E" w:rsidP="004074AA">
            <w:pPr>
              <w:pStyle w:val="TableRow"/>
              <w:rPr>
                <w:b/>
              </w:rPr>
            </w:pPr>
            <w:r w:rsidRPr="00AC1F30">
              <w:t>Enumeration</w:t>
            </w:r>
          </w:p>
        </w:tc>
        <w:tc>
          <w:tcPr>
            <w:tcW w:w="900" w:type="dxa"/>
          </w:tcPr>
          <w:p w14:paraId="78082E4D" w14:textId="77777777" w:rsidR="00D37852" w:rsidRPr="00AC1F30" w:rsidRDefault="00D37852" w:rsidP="004074AA">
            <w:pPr>
              <w:pStyle w:val="TableRow"/>
            </w:pPr>
          </w:p>
        </w:tc>
        <w:tc>
          <w:tcPr>
            <w:tcW w:w="4680" w:type="dxa"/>
          </w:tcPr>
          <w:p w14:paraId="6CE5311D" w14:textId="10A90AD5" w:rsidR="00D37852" w:rsidRPr="00AC1F30" w:rsidRDefault="004A5CA0" w:rsidP="004074AA">
            <w:pPr>
              <w:pStyle w:val="TableRow"/>
            </w:pPr>
            <w:r>
              <w:t xml:space="preserve">The status of the user’s activity on the task.  </w:t>
            </w:r>
          </w:p>
        </w:tc>
      </w:tr>
      <w:tr w:rsidR="00D37852" w:rsidRPr="00C43C4E" w14:paraId="39DE5AC7" w14:textId="77777777" w:rsidTr="00EB1472">
        <w:trPr>
          <w:cantSplit/>
        </w:trPr>
        <w:tc>
          <w:tcPr>
            <w:tcW w:w="1777" w:type="dxa"/>
          </w:tcPr>
          <w:p w14:paraId="4384C500" w14:textId="77777777" w:rsidR="00D37852" w:rsidRPr="00AC1F30" w:rsidRDefault="00D37852" w:rsidP="004074AA">
            <w:pPr>
              <w:pStyle w:val="TableRow"/>
            </w:pPr>
          </w:p>
        </w:tc>
        <w:tc>
          <w:tcPr>
            <w:tcW w:w="1620" w:type="dxa"/>
          </w:tcPr>
          <w:p w14:paraId="57865F60" w14:textId="77777777" w:rsidR="00D37852" w:rsidRPr="00AC1F30" w:rsidRDefault="00D37852" w:rsidP="004074AA">
            <w:pPr>
              <w:pStyle w:val="TableRow"/>
            </w:pPr>
          </w:p>
        </w:tc>
        <w:tc>
          <w:tcPr>
            <w:tcW w:w="900" w:type="dxa"/>
          </w:tcPr>
          <w:p w14:paraId="5905BF90" w14:textId="77777777" w:rsidR="00D37852" w:rsidRPr="00AC1F30" w:rsidRDefault="00D37852" w:rsidP="004074AA">
            <w:pPr>
              <w:pStyle w:val="TableRow"/>
            </w:pPr>
          </w:p>
        </w:tc>
        <w:tc>
          <w:tcPr>
            <w:tcW w:w="4680" w:type="dxa"/>
          </w:tcPr>
          <w:p w14:paraId="4C92E169" w14:textId="77777777" w:rsidR="00D37852" w:rsidRPr="00AC1F30" w:rsidRDefault="00D37852" w:rsidP="004074AA">
            <w:pPr>
              <w:pStyle w:val="TableRow"/>
            </w:pPr>
          </w:p>
        </w:tc>
      </w:tr>
      <w:tr w:rsidR="00D37852" w:rsidRPr="00C43C4E" w14:paraId="1B8D39B4" w14:textId="77777777" w:rsidTr="00EB1472">
        <w:trPr>
          <w:cantSplit/>
        </w:trPr>
        <w:tc>
          <w:tcPr>
            <w:tcW w:w="1777" w:type="dxa"/>
          </w:tcPr>
          <w:p w14:paraId="17485CC7" w14:textId="77777777" w:rsidR="00D37852" w:rsidRPr="00AC1F30" w:rsidRDefault="00D37852" w:rsidP="004074AA">
            <w:pPr>
              <w:pStyle w:val="TableRow"/>
              <w:rPr>
                <w:b/>
              </w:rPr>
            </w:pPr>
            <w:r w:rsidRPr="00AC1F30">
              <w:t>BOILERPLATE</w:t>
            </w:r>
          </w:p>
        </w:tc>
        <w:tc>
          <w:tcPr>
            <w:tcW w:w="1620" w:type="dxa"/>
          </w:tcPr>
          <w:p w14:paraId="4E1C0E51" w14:textId="77777777" w:rsidR="00D37852" w:rsidRPr="00AC1F30" w:rsidRDefault="00D37852" w:rsidP="004074AA">
            <w:pPr>
              <w:pStyle w:val="TableRow"/>
            </w:pPr>
          </w:p>
        </w:tc>
        <w:tc>
          <w:tcPr>
            <w:tcW w:w="900" w:type="dxa"/>
          </w:tcPr>
          <w:p w14:paraId="255E12F8" w14:textId="77777777" w:rsidR="00D37852" w:rsidRPr="00AC1F30" w:rsidRDefault="00D37852" w:rsidP="004074AA">
            <w:pPr>
              <w:pStyle w:val="TableRow"/>
            </w:pPr>
          </w:p>
        </w:tc>
        <w:tc>
          <w:tcPr>
            <w:tcW w:w="4680" w:type="dxa"/>
          </w:tcPr>
          <w:p w14:paraId="250A69E5" w14:textId="77777777" w:rsidR="00D37852" w:rsidRPr="00AC1F30" w:rsidRDefault="00D37852" w:rsidP="004074AA">
            <w:pPr>
              <w:pStyle w:val="TableRow"/>
              <w:rPr>
                <w:b/>
              </w:rPr>
            </w:pPr>
            <w:r w:rsidRPr="00AC1F30">
              <w:t>See ‘Table Boilerplate Suffix’.</w:t>
            </w:r>
          </w:p>
        </w:tc>
      </w:tr>
    </w:tbl>
    <w:p w14:paraId="13EB7B1F" w14:textId="77777777" w:rsidR="00D37852" w:rsidRDefault="00D37852" w:rsidP="00D37852">
      <w:bookmarkStart w:id="482" w:name="_Table_Remarks"/>
      <w:bookmarkEnd w:id="482"/>
      <w:r>
        <w:t>Referenced by:</w:t>
      </w:r>
    </w:p>
    <w:p w14:paraId="4BDF07BD" w14:textId="77777777" w:rsidR="00D37852" w:rsidRDefault="00D37852" w:rsidP="00D37852">
      <w:pPr>
        <w:ind w:left="1440"/>
      </w:pPr>
      <w:r>
        <w:t>Add reference here</w:t>
      </w:r>
    </w:p>
    <w:p w14:paraId="4638AF55" w14:textId="77777777" w:rsidR="00D37852" w:rsidRDefault="00D37852" w:rsidP="00D37852"/>
    <w:p w14:paraId="07AB2946" w14:textId="747F6F18" w:rsidR="00DE4E84" w:rsidRDefault="00DE4E84" w:rsidP="009C44AF">
      <w:pPr>
        <w:pStyle w:val="Heading3"/>
      </w:pPr>
      <w:bookmarkStart w:id="483" w:name="_Toc497995113"/>
      <w:r>
        <w:t>Contracts</w:t>
      </w:r>
      <w:bookmarkEnd w:id="483"/>
    </w:p>
    <w:p w14:paraId="4C5B0A4B" w14:textId="77777777" w:rsidR="00DE4E84" w:rsidRDefault="00D640A3" w:rsidP="00DE4E84">
      <w:r>
        <w:t>Contains the contracts available for use in the PCD.</w:t>
      </w:r>
      <w:r w:rsidR="002A625C">
        <w:t xml:space="preserve">  </w:t>
      </w:r>
      <w:r w:rsidR="002A625C" w:rsidRPr="002A625C">
        <w:rPr>
          <w:color w:val="FF0000"/>
        </w:rPr>
        <w:t>Enumeration?</w:t>
      </w:r>
      <w:r>
        <w:t xml:space="preserve"> </w:t>
      </w:r>
      <w:r w:rsidR="002D308E">
        <w:t xml:space="preserve"> </w:t>
      </w:r>
    </w:p>
    <w:p w14:paraId="5BA6AAFF" w14:textId="77777777" w:rsidR="00DE4E84" w:rsidRDefault="00DE4E84" w:rsidP="00DE4E84">
      <w:pPr>
        <w:pStyle w:val="TableCaption"/>
      </w:pPr>
      <w:bookmarkStart w:id="484" w:name="_Ref483209355"/>
      <w:bookmarkStart w:id="485" w:name="_Toc497994722"/>
      <w:r>
        <w:t xml:space="preserve">Table </w:t>
      </w:r>
      <w:fldSimple w:instr=" STYLEREF 1 \s ">
        <w:r w:rsidR="00B76A4E">
          <w:rPr>
            <w:noProof/>
          </w:rPr>
          <w:t>7</w:t>
        </w:r>
      </w:fldSimple>
      <w:r>
        <w:noBreakHyphen/>
      </w:r>
      <w:fldSimple w:instr=" SEQ Table \* ARABIC \s 1 ">
        <w:r w:rsidR="00B76A4E">
          <w:rPr>
            <w:noProof/>
          </w:rPr>
          <w:t>8</w:t>
        </w:r>
      </w:fldSimple>
      <w:r>
        <w:t>: Contracts</w:t>
      </w:r>
      <w:bookmarkEnd w:id="484"/>
      <w:bookmarkEnd w:id="485"/>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E4E84" w:rsidRPr="00C43C4E" w14:paraId="5E7C53F6" w14:textId="77777777" w:rsidTr="000648A5">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23FAEAFB" w14:textId="77777777" w:rsidR="00DE4E84" w:rsidRDefault="00DE4E84" w:rsidP="000648A5">
            <w:pPr>
              <w:pStyle w:val="TableHeading"/>
            </w:pPr>
            <w:r w:rsidRPr="00AC2578">
              <w:t>Column Name</w:t>
            </w:r>
          </w:p>
        </w:tc>
        <w:tc>
          <w:tcPr>
            <w:tcW w:w="1620" w:type="dxa"/>
            <w:shd w:val="clear" w:color="auto" w:fill="DBE5F1" w:themeFill="accent1" w:themeFillTint="33"/>
          </w:tcPr>
          <w:p w14:paraId="6C1559B3" w14:textId="77777777" w:rsidR="00DE4E84" w:rsidRDefault="00DE4E84" w:rsidP="000648A5">
            <w:pPr>
              <w:pStyle w:val="TableHeading"/>
            </w:pPr>
            <w:r w:rsidRPr="00AC2578">
              <w:t>Data Type</w:t>
            </w:r>
          </w:p>
        </w:tc>
        <w:tc>
          <w:tcPr>
            <w:tcW w:w="900" w:type="dxa"/>
            <w:shd w:val="clear" w:color="auto" w:fill="DBE5F1" w:themeFill="accent1" w:themeFillTint="33"/>
          </w:tcPr>
          <w:p w14:paraId="0A1F22EA" w14:textId="77777777" w:rsidR="00DE4E84" w:rsidRPr="00C43C4E" w:rsidRDefault="00DE4E84" w:rsidP="000648A5">
            <w:pPr>
              <w:pStyle w:val="TableHeading"/>
            </w:pPr>
            <w:r w:rsidRPr="00AC2578">
              <w:t>Null</w:t>
            </w:r>
          </w:p>
        </w:tc>
        <w:tc>
          <w:tcPr>
            <w:tcW w:w="4680" w:type="dxa"/>
            <w:shd w:val="clear" w:color="auto" w:fill="DBE5F1" w:themeFill="accent1" w:themeFillTint="33"/>
          </w:tcPr>
          <w:p w14:paraId="678B1A49" w14:textId="77777777" w:rsidR="00DE4E84" w:rsidRPr="00A8667C" w:rsidRDefault="00DE4E84" w:rsidP="000648A5">
            <w:pPr>
              <w:pStyle w:val="TableHeading"/>
            </w:pPr>
            <w:r w:rsidRPr="00AC2578">
              <w:t>Description</w:t>
            </w:r>
          </w:p>
        </w:tc>
      </w:tr>
      <w:tr w:rsidR="00DE4E84" w:rsidRPr="00C43C4E" w14:paraId="0B0FB9B5" w14:textId="77777777" w:rsidTr="000648A5">
        <w:trPr>
          <w:cantSplit/>
        </w:trPr>
        <w:tc>
          <w:tcPr>
            <w:tcW w:w="1777" w:type="dxa"/>
          </w:tcPr>
          <w:p w14:paraId="62ADDE5B" w14:textId="77777777" w:rsidR="00DE4E84" w:rsidRPr="00AC1F30" w:rsidRDefault="00DE4E84" w:rsidP="004074AA">
            <w:pPr>
              <w:pStyle w:val="TableRow"/>
              <w:rPr>
                <w:b/>
              </w:rPr>
            </w:pPr>
            <w:r w:rsidRPr="00AC1F30">
              <w:t>Rec</w:t>
            </w:r>
            <w:r>
              <w:t xml:space="preserve"> </w:t>
            </w:r>
            <w:r w:rsidRPr="00AC1F30">
              <w:t>Id</w:t>
            </w:r>
          </w:p>
        </w:tc>
        <w:tc>
          <w:tcPr>
            <w:tcW w:w="1620" w:type="dxa"/>
          </w:tcPr>
          <w:p w14:paraId="433828AB" w14:textId="77777777" w:rsidR="00DE4E84" w:rsidRPr="00AC1F30" w:rsidRDefault="00DE4E84" w:rsidP="004074AA">
            <w:pPr>
              <w:pStyle w:val="TableRow"/>
              <w:rPr>
                <w:rFonts w:eastAsia="Times New Roman"/>
                <w:b/>
                <w:szCs w:val="24"/>
              </w:rPr>
            </w:pPr>
            <w:r w:rsidRPr="00AC1F30">
              <w:t>Seq</w:t>
            </w:r>
            <w:r>
              <w:t>uence</w:t>
            </w:r>
          </w:p>
        </w:tc>
        <w:tc>
          <w:tcPr>
            <w:tcW w:w="900" w:type="dxa"/>
          </w:tcPr>
          <w:p w14:paraId="5C7CF944" w14:textId="77777777" w:rsidR="00DE4E84" w:rsidRPr="00AC1F30" w:rsidRDefault="00DE4E84" w:rsidP="004074AA">
            <w:pPr>
              <w:pStyle w:val="TableRow"/>
              <w:rPr>
                <w:b/>
              </w:rPr>
            </w:pPr>
            <w:r w:rsidRPr="00AC1F30">
              <w:t>Not</w:t>
            </w:r>
          </w:p>
        </w:tc>
        <w:tc>
          <w:tcPr>
            <w:tcW w:w="4680" w:type="dxa"/>
          </w:tcPr>
          <w:p w14:paraId="41739B0B" w14:textId="77777777" w:rsidR="00DE4E84" w:rsidRPr="00AC1F30" w:rsidRDefault="00DE4E84" w:rsidP="004074AA">
            <w:pPr>
              <w:pStyle w:val="TableRow"/>
              <w:rPr>
                <w:b/>
              </w:rPr>
            </w:pPr>
            <w:r w:rsidRPr="00AC1F30">
              <w:t>Unique integer for the enumeration type to set it apart from the other enumeration types.</w:t>
            </w:r>
          </w:p>
        </w:tc>
      </w:tr>
      <w:tr w:rsidR="00DE4E84" w:rsidRPr="00C43C4E" w14:paraId="4FF84F65" w14:textId="77777777" w:rsidTr="000648A5">
        <w:trPr>
          <w:cantSplit/>
        </w:trPr>
        <w:tc>
          <w:tcPr>
            <w:tcW w:w="1777" w:type="dxa"/>
          </w:tcPr>
          <w:p w14:paraId="75541DE2" w14:textId="77777777" w:rsidR="00DE4E84" w:rsidRPr="00AC1F30" w:rsidRDefault="00DE4E84" w:rsidP="004074AA">
            <w:pPr>
              <w:pStyle w:val="TableRow"/>
              <w:rPr>
                <w:b/>
              </w:rPr>
            </w:pPr>
            <w:r w:rsidRPr="00AC1F30">
              <w:t>Rec UUID</w:t>
            </w:r>
          </w:p>
        </w:tc>
        <w:tc>
          <w:tcPr>
            <w:tcW w:w="1620" w:type="dxa"/>
          </w:tcPr>
          <w:p w14:paraId="370B4BBB" w14:textId="77777777" w:rsidR="00DE4E84" w:rsidRPr="00AC1F30" w:rsidRDefault="00DE4E84" w:rsidP="004074AA">
            <w:pPr>
              <w:pStyle w:val="TableRow"/>
              <w:rPr>
                <w:b/>
              </w:rPr>
            </w:pPr>
            <w:r w:rsidRPr="00AC1F30">
              <w:t>UUID</w:t>
            </w:r>
          </w:p>
        </w:tc>
        <w:tc>
          <w:tcPr>
            <w:tcW w:w="900" w:type="dxa"/>
          </w:tcPr>
          <w:p w14:paraId="47651CAD" w14:textId="77777777" w:rsidR="00DE4E84" w:rsidRPr="00AC1F30" w:rsidRDefault="00DE4E84" w:rsidP="004074AA">
            <w:pPr>
              <w:pStyle w:val="TableRow"/>
              <w:rPr>
                <w:b/>
              </w:rPr>
            </w:pPr>
            <w:r w:rsidRPr="00AC1F30">
              <w:t>Not</w:t>
            </w:r>
          </w:p>
        </w:tc>
        <w:tc>
          <w:tcPr>
            <w:tcW w:w="4680" w:type="dxa"/>
          </w:tcPr>
          <w:p w14:paraId="0D09E73A" w14:textId="77777777" w:rsidR="00DE4E84" w:rsidRPr="00AC1F30" w:rsidRDefault="00DE4E84" w:rsidP="004074AA">
            <w:pPr>
              <w:pStyle w:val="TableRow"/>
              <w:rPr>
                <w:b/>
              </w:rPr>
            </w:pPr>
            <w:r w:rsidRPr="00AC1F30">
              <w:t>Unique identifier for the enumeration type to set it apart from the other enumeration types.</w:t>
            </w:r>
          </w:p>
        </w:tc>
      </w:tr>
      <w:tr w:rsidR="00D640A3" w:rsidRPr="00C43C4E" w14:paraId="4D03E3E0" w14:textId="77777777" w:rsidTr="000648A5">
        <w:trPr>
          <w:cantSplit/>
        </w:trPr>
        <w:tc>
          <w:tcPr>
            <w:tcW w:w="1777" w:type="dxa"/>
          </w:tcPr>
          <w:p w14:paraId="040ABFCB" w14:textId="77777777" w:rsidR="00D640A3" w:rsidRDefault="00D640A3" w:rsidP="004074AA">
            <w:pPr>
              <w:pStyle w:val="TableRow"/>
            </w:pPr>
            <w:r>
              <w:t>Contract ID</w:t>
            </w:r>
          </w:p>
        </w:tc>
        <w:tc>
          <w:tcPr>
            <w:tcW w:w="1620" w:type="dxa"/>
          </w:tcPr>
          <w:p w14:paraId="2B6C8A04" w14:textId="77777777" w:rsidR="00D640A3" w:rsidRDefault="00D640A3" w:rsidP="004074AA">
            <w:pPr>
              <w:pStyle w:val="TableRow"/>
            </w:pPr>
            <w:r>
              <w:t>Text</w:t>
            </w:r>
          </w:p>
        </w:tc>
        <w:tc>
          <w:tcPr>
            <w:tcW w:w="900" w:type="dxa"/>
          </w:tcPr>
          <w:p w14:paraId="7DF788ED" w14:textId="77777777" w:rsidR="00D640A3" w:rsidRPr="00AC1F30" w:rsidRDefault="00D640A3" w:rsidP="004074AA">
            <w:pPr>
              <w:pStyle w:val="TableRow"/>
              <w:rPr>
                <w:b/>
              </w:rPr>
            </w:pPr>
            <w:r w:rsidRPr="00AC1F30">
              <w:t>Not</w:t>
            </w:r>
          </w:p>
        </w:tc>
        <w:tc>
          <w:tcPr>
            <w:tcW w:w="4680" w:type="dxa"/>
          </w:tcPr>
          <w:p w14:paraId="1C4CE542" w14:textId="77777777" w:rsidR="00D640A3" w:rsidRPr="00A8667C" w:rsidRDefault="00D640A3" w:rsidP="004074AA">
            <w:pPr>
              <w:pStyle w:val="TableRow"/>
            </w:pPr>
          </w:p>
        </w:tc>
      </w:tr>
      <w:tr w:rsidR="00D640A3" w:rsidRPr="00C43C4E" w14:paraId="261D6028" w14:textId="77777777" w:rsidTr="000648A5">
        <w:trPr>
          <w:cantSplit/>
        </w:trPr>
        <w:tc>
          <w:tcPr>
            <w:tcW w:w="1777" w:type="dxa"/>
          </w:tcPr>
          <w:p w14:paraId="2949EC7B" w14:textId="77777777" w:rsidR="00D640A3" w:rsidRDefault="00D640A3" w:rsidP="004074AA">
            <w:pPr>
              <w:pStyle w:val="TableRow"/>
            </w:pPr>
            <w:r>
              <w:t>Contract Description</w:t>
            </w:r>
          </w:p>
        </w:tc>
        <w:tc>
          <w:tcPr>
            <w:tcW w:w="1620" w:type="dxa"/>
          </w:tcPr>
          <w:p w14:paraId="1401F7F0" w14:textId="77777777" w:rsidR="00D640A3" w:rsidRDefault="00D640A3" w:rsidP="004074AA">
            <w:pPr>
              <w:pStyle w:val="TableRow"/>
            </w:pPr>
            <w:r>
              <w:t>Text</w:t>
            </w:r>
          </w:p>
        </w:tc>
        <w:tc>
          <w:tcPr>
            <w:tcW w:w="900" w:type="dxa"/>
          </w:tcPr>
          <w:p w14:paraId="2A917014" w14:textId="77777777" w:rsidR="00D640A3" w:rsidRPr="00C43C4E" w:rsidRDefault="00D640A3" w:rsidP="004074AA">
            <w:pPr>
              <w:pStyle w:val="TableRow"/>
            </w:pPr>
          </w:p>
        </w:tc>
        <w:tc>
          <w:tcPr>
            <w:tcW w:w="4680" w:type="dxa"/>
          </w:tcPr>
          <w:p w14:paraId="28858A75" w14:textId="77777777" w:rsidR="00D640A3" w:rsidRPr="00A8667C" w:rsidRDefault="00D640A3" w:rsidP="004074AA">
            <w:pPr>
              <w:pStyle w:val="TableRow"/>
            </w:pPr>
          </w:p>
        </w:tc>
      </w:tr>
      <w:tr w:rsidR="00D640A3" w:rsidRPr="00C43C4E" w14:paraId="06C2BE89" w14:textId="77777777" w:rsidTr="000648A5">
        <w:trPr>
          <w:cantSplit/>
        </w:trPr>
        <w:tc>
          <w:tcPr>
            <w:tcW w:w="1777" w:type="dxa"/>
          </w:tcPr>
          <w:p w14:paraId="4FFE941B" w14:textId="77777777" w:rsidR="00D640A3" w:rsidRDefault="00D640A3" w:rsidP="004074AA">
            <w:pPr>
              <w:pStyle w:val="TableRow"/>
            </w:pPr>
          </w:p>
        </w:tc>
        <w:tc>
          <w:tcPr>
            <w:tcW w:w="1620" w:type="dxa"/>
          </w:tcPr>
          <w:p w14:paraId="7484A4C6" w14:textId="77777777" w:rsidR="00D640A3" w:rsidRDefault="00D640A3" w:rsidP="004074AA">
            <w:pPr>
              <w:pStyle w:val="TableRow"/>
            </w:pPr>
          </w:p>
        </w:tc>
        <w:tc>
          <w:tcPr>
            <w:tcW w:w="900" w:type="dxa"/>
          </w:tcPr>
          <w:p w14:paraId="1FB23F63" w14:textId="77777777" w:rsidR="00D640A3" w:rsidRPr="00C43C4E" w:rsidRDefault="00D640A3" w:rsidP="004074AA">
            <w:pPr>
              <w:pStyle w:val="TableRow"/>
            </w:pPr>
          </w:p>
        </w:tc>
        <w:tc>
          <w:tcPr>
            <w:tcW w:w="4680" w:type="dxa"/>
          </w:tcPr>
          <w:p w14:paraId="14366B65" w14:textId="77777777" w:rsidR="00D640A3" w:rsidRPr="00A8667C" w:rsidRDefault="00D640A3" w:rsidP="004074AA">
            <w:pPr>
              <w:pStyle w:val="TableRow"/>
            </w:pPr>
          </w:p>
        </w:tc>
      </w:tr>
      <w:tr w:rsidR="00D640A3" w:rsidRPr="00C43C4E" w14:paraId="615EC0E6" w14:textId="77777777" w:rsidTr="000648A5">
        <w:trPr>
          <w:cantSplit/>
        </w:trPr>
        <w:tc>
          <w:tcPr>
            <w:tcW w:w="1777" w:type="dxa"/>
          </w:tcPr>
          <w:p w14:paraId="78145420" w14:textId="77777777" w:rsidR="00D640A3" w:rsidRDefault="00D640A3" w:rsidP="004074AA">
            <w:pPr>
              <w:pStyle w:val="TableRow"/>
            </w:pPr>
          </w:p>
        </w:tc>
        <w:tc>
          <w:tcPr>
            <w:tcW w:w="1620" w:type="dxa"/>
          </w:tcPr>
          <w:p w14:paraId="3EEC3EF8" w14:textId="77777777" w:rsidR="00D640A3" w:rsidRDefault="00D640A3" w:rsidP="004074AA">
            <w:pPr>
              <w:pStyle w:val="TableRow"/>
            </w:pPr>
          </w:p>
        </w:tc>
        <w:tc>
          <w:tcPr>
            <w:tcW w:w="900" w:type="dxa"/>
          </w:tcPr>
          <w:p w14:paraId="083886F0" w14:textId="77777777" w:rsidR="00D640A3" w:rsidRPr="00C43C4E" w:rsidRDefault="00D640A3" w:rsidP="004074AA">
            <w:pPr>
              <w:pStyle w:val="TableRow"/>
            </w:pPr>
          </w:p>
        </w:tc>
        <w:tc>
          <w:tcPr>
            <w:tcW w:w="4680" w:type="dxa"/>
          </w:tcPr>
          <w:p w14:paraId="7B9D6CAA" w14:textId="77777777" w:rsidR="00D640A3" w:rsidRPr="00A8667C" w:rsidRDefault="00D640A3" w:rsidP="004074AA">
            <w:pPr>
              <w:pStyle w:val="TableRow"/>
            </w:pPr>
          </w:p>
        </w:tc>
      </w:tr>
      <w:tr w:rsidR="00D640A3" w:rsidRPr="00C43C4E" w14:paraId="03D21176" w14:textId="77777777" w:rsidTr="000648A5">
        <w:trPr>
          <w:cantSplit/>
        </w:trPr>
        <w:tc>
          <w:tcPr>
            <w:tcW w:w="1777" w:type="dxa"/>
          </w:tcPr>
          <w:p w14:paraId="0B1B1D3C" w14:textId="77777777" w:rsidR="00D640A3" w:rsidRDefault="00D640A3" w:rsidP="004074AA">
            <w:pPr>
              <w:pStyle w:val="TableRow"/>
            </w:pPr>
          </w:p>
        </w:tc>
        <w:tc>
          <w:tcPr>
            <w:tcW w:w="1620" w:type="dxa"/>
          </w:tcPr>
          <w:p w14:paraId="2A3D4CEE" w14:textId="77777777" w:rsidR="00D640A3" w:rsidRDefault="00D640A3" w:rsidP="004074AA">
            <w:pPr>
              <w:pStyle w:val="TableRow"/>
            </w:pPr>
          </w:p>
        </w:tc>
        <w:tc>
          <w:tcPr>
            <w:tcW w:w="900" w:type="dxa"/>
          </w:tcPr>
          <w:p w14:paraId="0CBD20E7" w14:textId="77777777" w:rsidR="00D640A3" w:rsidRPr="00C43C4E" w:rsidRDefault="00D640A3" w:rsidP="004074AA">
            <w:pPr>
              <w:pStyle w:val="TableRow"/>
            </w:pPr>
          </w:p>
        </w:tc>
        <w:tc>
          <w:tcPr>
            <w:tcW w:w="4680" w:type="dxa"/>
          </w:tcPr>
          <w:p w14:paraId="4EA3FA9C" w14:textId="77777777" w:rsidR="00D640A3" w:rsidRPr="00A8667C" w:rsidRDefault="00D640A3" w:rsidP="004074AA">
            <w:pPr>
              <w:pStyle w:val="TableRow"/>
            </w:pPr>
          </w:p>
        </w:tc>
      </w:tr>
      <w:tr w:rsidR="00D640A3" w:rsidRPr="00C43C4E" w14:paraId="1668FE1C" w14:textId="77777777" w:rsidTr="000648A5">
        <w:trPr>
          <w:cantSplit/>
        </w:trPr>
        <w:tc>
          <w:tcPr>
            <w:tcW w:w="1777" w:type="dxa"/>
          </w:tcPr>
          <w:p w14:paraId="2CF486BA" w14:textId="77777777" w:rsidR="00D640A3" w:rsidRDefault="00D640A3" w:rsidP="004074AA">
            <w:pPr>
              <w:pStyle w:val="TableRow"/>
            </w:pPr>
          </w:p>
        </w:tc>
        <w:tc>
          <w:tcPr>
            <w:tcW w:w="1620" w:type="dxa"/>
          </w:tcPr>
          <w:p w14:paraId="3BE16383" w14:textId="77777777" w:rsidR="00D640A3" w:rsidRDefault="00D640A3" w:rsidP="004074AA">
            <w:pPr>
              <w:pStyle w:val="TableRow"/>
            </w:pPr>
          </w:p>
        </w:tc>
        <w:tc>
          <w:tcPr>
            <w:tcW w:w="900" w:type="dxa"/>
          </w:tcPr>
          <w:p w14:paraId="50B37F8A" w14:textId="77777777" w:rsidR="00D640A3" w:rsidRPr="00C43C4E" w:rsidRDefault="00D640A3" w:rsidP="004074AA">
            <w:pPr>
              <w:pStyle w:val="TableRow"/>
            </w:pPr>
          </w:p>
        </w:tc>
        <w:tc>
          <w:tcPr>
            <w:tcW w:w="4680" w:type="dxa"/>
          </w:tcPr>
          <w:p w14:paraId="1130C101" w14:textId="77777777" w:rsidR="00D640A3" w:rsidRPr="00A8667C" w:rsidRDefault="00D640A3" w:rsidP="004074AA">
            <w:pPr>
              <w:pStyle w:val="TableRow"/>
            </w:pPr>
          </w:p>
        </w:tc>
      </w:tr>
      <w:tr w:rsidR="00D640A3" w:rsidRPr="00C43C4E" w14:paraId="7DAFB7F8" w14:textId="77777777" w:rsidTr="000648A5">
        <w:trPr>
          <w:cantSplit/>
        </w:trPr>
        <w:tc>
          <w:tcPr>
            <w:tcW w:w="1777" w:type="dxa"/>
          </w:tcPr>
          <w:p w14:paraId="54E93B3B" w14:textId="77777777" w:rsidR="00D640A3" w:rsidRPr="00AC1F30" w:rsidRDefault="00D640A3" w:rsidP="004074AA">
            <w:pPr>
              <w:pStyle w:val="TableRow"/>
              <w:rPr>
                <w:b/>
              </w:rPr>
            </w:pPr>
            <w:r w:rsidRPr="00AC1F30">
              <w:t>BOILERPLATE</w:t>
            </w:r>
          </w:p>
        </w:tc>
        <w:tc>
          <w:tcPr>
            <w:tcW w:w="1620" w:type="dxa"/>
          </w:tcPr>
          <w:p w14:paraId="12923614" w14:textId="77777777" w:rsidR="00D640A3" w:rsidRPr="00AC1F30" w:rsidRDefault="00D640A3" w:rsidP="004074AA">
            <w:pPr>
              <w:pStyle w:val="TableRow"/>
            </w:pPr>
          </w:p>
        </w:tc>
        <w:tc>
          <w:tcPr>
            <w:tcW w:w="900" w:type="dxa"/>
          </w:tcPr>
          <w:p w14:paraId="0E316979" w14:textId="77777777" w:rsidR="00D640A3" w:rsidRPr="00AC1F30" w:rsidRDefault="00D640A3" w:rsidP="004074AA">
            <w:pPr>
              <w:pStyle w:val="TableRow"/>
            </w:pPr>
          </w:p>
        </w:tc>
        <w:tc>
          <w:tcPr>
            <w:tcW w:w="4680" w:type="dxa"/>
          </w:tcPr>
          <w:p w14:paraId="18A7F005" w14:textId="77777777" w:rsidR="00D640A3" w:rsidRPr="00AC1F30" w:rsidRDefault="00D640A3" w:rsidP="004074AA">
            <w:pPr>
              <w:pStyle w:val="TableRow"/>
              <w:rPr>
                <w:b/>
              </w:rPr>
            </w:pPr>
            <w:r w:rsidRPr="00AC1F30">
              <w:t>See ‘Table Boilerplate Suffix’.</w:t>
            </w:r>
          </w:p>
        </w:tc>
      </w:tr>
    </w:tbl>
    <w:p w14:paraId="5931A239" w14:textId="77777777" w:rsidR="00DE4E84" w:rsidRDefault="00DE4E84" w:rsidP="00DE4E84">
      <w:r>
        <w:t>Referenced by:</w:t>
      </w:r>
    </w:p>
    <w:p w14:paraId="60294BBB" w14:textId="77777777" w:rsidR="00DE4E84" w:rsidRDefault="00D640A3" w:rsidP="00DE4E84">
      <w:pPr>
        <w:ind w:left="1440"/>
      </w:pPr>
      <w:r>
        <w:fldChar w:fldCharType="begin"/>
      </w:r>
      <w:r>
        <w:instrText xml:space="preserve"> REF _Ref483221488 \r \h </w:instrText>
      </w:r>
      <w:r>
        <w:fldChar w:fldCharType="separate"/>
      </w:r>
      <w:r w:rsidR="00B76A4E">
        <w:t>2.2</w:t>
      </w:r>
      <w:r>
        <w:fldChar w:fldCharType="end"/>
      </w:r>
      <w:r>
        <w:t xml:space="preserve"> - </w:t>
      </w:r>
      <w:r>
        <w:fldChar w:fldCharType="begin"/>
      </w:r>
      <w:r>
        <w:instrText xml:space="preserve"> REF _Ref483221488 \h </w:instrText>
      </w:r>
      <w:r>
        <w:fldChar w:fldCharType="separate"/>
      </w:r>
      <w:r w:rsidR="00B76A4E">
        <w:t>PCD Status Search / Report Parameters</w:t>
      </w:r>
      <w:r>
        <w:fldChar w:fldCharType="end"/>
      </w:r>
    </w:p>
    <w:p w14:paraId="2B4B3BC5" w14:textId="681E3FC4" w:rsidR="00DE4E84" w:rsidRDefault="00DE4E84" w:rsidP="00DE4E84"/>
    <w:p w14:paraId="6B81434D" w14:textId="061A5D8A" w:rsidR="009C44AF" w:rsidRDefault="009C44AF" w:rsidP="00DE4E84"/>
    <w:p w14:paraId="3C832224" w14:textId="23A6817E" w:rsidR="009C44AF" w:rsidRDefault="009C44AF" w:rsidP="00DE4E84"/>
    <w:p w14:paraId="45C28428" w14:textId="0A50BD21" w:rsidR="009C44AF" w:rsidRDefault="009C44AF" w:rsidP="00DE4E84"/>
    <w:p w14:paraId="5674622B" w14:textId="77777777" w:rsidR="009C44AF" w:rsidRDefault="009C44AF" w:rsidP="00DE4E84"/>
    <w:p w14:paraId="0040D18E" w14:textId="17774A58" w:rsidR="00D640A3" w:rsidRDefault="00D640A3" w:rsidP="009C44AF">
      <w:pPr>
        <w:pStyle w:val="Heading3"/>
      </w:pPr>
      <w:bookmarkStart w:id="486" w:name="_Toc497995114"/>
      <w:r>
        <w:lastRenderedPageBreak/>
        <w:t>Search Parameters</w:t>
      </w:r>
      <w:bookmarkEnd w:id="486"/>
    </w:p>
    <w:p w14:paraId="51B3F805" w14:textId="77777777" w:rsidR="00D640A3" w:rsidRDefault="00D640A3" w:rsidP="00D640A3">
      <w:r>
        <w:t>Contains the ‘where’ clause from the users last successful search and/or report</w:t>
      </w:r>
      <w:r w:rsidRPr="00542D7B">
        <w:t>.</w:t>
      </w:r>
    </w:p>
    <w:p w14:paraId="003EC3F2" w14:textId="77777777" w:rsidR="00D640A3" w:rsidRDefault="00D640A3" w:rsidP="00D640A3">
      <w:pPr>
        <w:pStyle w:val="TableCaption"/>
      </w:pPr>
      <w:bookmarkStart w:id="487" w:name="_Ref483221363"/>
      <w:bookmarkStart w:id="488" w:name="_Toc497994723"/>
      <w:r>
        <w:t xml:space="preserve">Table </w:t>
      </w:r>
      <w:fldSimple w:instr=" STYLEREF 1 \s ">
        <w:r w:rsidR="00B76A4E">
          <w:rPr>
            <w:noProof/>
          </w:rPr>
          <w:t>7</w:t>
        </w:r>
      </w:fldSimple>
      <w:r>
        <w:noBreakHyphen/>
      </w:r>
      <w:fldSimple w:instr=" SEQ Table \* ARABIC \s 1 ">
        <w:r w:rsidR="00B76A4E">
          <w:rPr>
            <w:noProof/>
          </w:rPr>
          <w:t>9</w:t>
        </w:r>
      </w:fldSimple>
      <w:r>
        <w:t xml:space="preserve">: Search </w:t>
      </w:r>
      <w:bookmarkEnd w:id="487"/>
      <w:r>
        <w:t>Parameters</w:t>
      </w:r>
      <w:bookmarkEnd w:id="488"/>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640A3" w:rsidRPr="00C43C4E" w14:paraId="27BA2B14" w14:textId="77777777" w:rsidTr="0017456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02EFBA8A" w14:textId="77777777" w:rsidR="00D640A3" w:rsidRDefault="00D640A3" w:rsidP="00174560">
            <w:pPr>
              <w:pStyle w:val="TableHeading"/>
            </w:pPr>
            <w:r w:rsidRPr="00AC2578">
              <w:t>Column Name</w:t>
            </w:r>
          </w:p>
        </w:tc>
        <w:tc>
          <w:tcPr>
            <w:tcW w:w="1620" w:type="dxa"/>
            <w:shd w:val="clear" w:color="auto" w:fill="DBE5F1" w:themeFill="accent1" w:themeFillTint="33"/>
          </w:tcPr>
          <w:p w14:paraId="41D3E646" w14:textId="77777777" w:rsidR="00D640A3" w:rsidRDefault="00D640A3" w:rsidP="00174560">
            <w:pPr>
              <w:pStyle w:val="TableHeading"/>
            </w:pPr>
            <w:r w:rsidRPr="00AC2578">
              <w:t>Data Type</w:t>
            </w:r>
          </w:p>
        </w:tc>
        <w:tc>
          <w:tcPr>
            <w:tcW w:w="900" w:type="dxa"/>
            <w:shd w:val="clear" w:color="auto" w:fill="DBE5F1" w:themeFill="accent1" w:themeFillTint="33"/>
          </w:tcPr>
          <w:p w14:paraId="7935DEBC" w14:textId="77777777" w:rsidR="00D640A3" w:rsidRPr="00C43C4E" w:rsidRDefault="00D640A3" w:rsidP="00174560">
            <w:pPr>
              <w:pStyle w:val="TableHeading"/>
            </w:pPr>
            <w:r w:rsidRPr="00AC2578">
              <w:t>Null</w:t>
            </w:r>
          </w:p>
        </w:tc>
        <w:tc>
          <w:tcPr>
            <w:tcW w:w="4680" w:type="dxa"/>
            <w:shd w:val="clear" w:color="auto" w:fill="DBE5F1" w:themeFill="accent1" w:themeFillTint="33"/>
          </w:tcPr>
          <w:p w14:paraId="22AED1FA" w14:textId="77777777" w:rsidR="00D640A3" w:rsidRPr="00A8667C" w:rsidRDefault="00D640A3" w:rsidP="00174560">
            <w:pPr>
              <w:pStyle w:val="TableHeading"/>
            </w:pPr>
            <w:r w:rsidRPr="00AC2578">
              <w:t>Description</w:t>
            </w:r>
          </w:p>
        </w:tc>
      </w:tr>
      <w:tr w:rsidR="00D640A3" w:rsidRPr="00C43C4E" w14:paraId="18DC612B" w14:textId="77777777" w:rsidTr="00174560">
        <w:trPr>
          <w:cantSplit/>
        </w:trPr>
        <w:tc>
          <w:tcPr>
            <w:tcW w:w="1777" w:type="dxa"/>
          </w:tcPr>
          <w:p w14:paraId="2C136E24" w14:textId="77777777" w:rsidR="00D640A3" w:rsidRPr="00AC1F30" w:rsidRDefault="00D640A3" w:rsidP="004074AA">
            <w:pPr>
              <w:pStyle w:val="TableRow"/>
              <w:rPr>
                <w:b/>
              </w:rPr>
            </w:pPr>
            <w:r w:rsidRPr="00AC1F30">
              <w:t>Rec</w:t>
            </w:r>
            <w:r>
              <w:t xml:space="preserve"> </w:t>
            </w:r>
            <w:r w:rsidRPr="00AC1F30">
              <w:t>Id</w:t>
            </w:r>
          </w:p>
        </w:tc>
        <w:tc>
          <w:tcPr>
            <w:tcW w:w="1620" w:type="dxa"/>
          </w:tcPr>
          <w:p w14:paraId="007526AF" w14:textId="77777777" w:rsidR="00D640A3" w:rsidRPr="00AC1F30" w:rsidRDefault="00D640A3" w:rsidP="004074AA">
            <w:pPr>
              <w:pStyle w:val="TableRow"/>
              <w:rPr>
                <w:rFonts w:eastAsia="Times New Roman"/>
                <w:b/>
                <w:szCs w:val="24"/>
              </w:rPr>
            </w:pPr>
            <w:r w:rsidRPr="00AC1F30">
              <w:t>Seq</w:t>
            </w:r>
            <w:r>
              <w:t>uence</w:t>
            </w:r>
          </w:p>
        </w:tc>
        <w:tc>
          <w:tcPr>
            <w:tcW w:w="900" w:type="dxa"/>
          </w:tcPr>
          <w:p w14:paraId="2959C59E" w14:textId="77777777" w:rsidR="00D640A3" w:rsidRPr="00AC1F30" w:rsidRDefault="00D640A3" w:rsidP="004074AA">
            <w:pPr>
              <w:pStyle w:val="TableRow"/>
              <w:rPr>
                <w:b/>
              </w:rPr>
            </w:pPr>
            <w:r w:rsidRPr="00AC1F30">
              <w:t>Not</w:t>
            </w:r>
          </w:p>
        </w:tc>
        <w:tc>
          <w:tcPr>
            <w:tcW w:w="4680" w:type="dxa"/>
          </w:tcPr>
          <w:p w14:paraId="73FF0128" w14:textId="77777777" w:rsidR="00D640A3" w:rsidRPr="00AC1F30" w:rsidRDefault="00D640A3" w:rsidP="004074AA">
            <w:pPr>
              <w:pStyle w:val="TableRow"/>
              <w:rPr>
                <w:b/>
              </w:rPr>
            </w:pPr>
            <w:r w:rsidRPr="00AC1F30">
              <w:t>Unique integer for the enumeration type to set it apart from the other enumeration types.</w:t>
            </w:r>
          </w:p>
        </w:tc>
      </w:tr>
      <w:tr w:rsidR="00D640A3" w:rsidRPr="00C43C4E" w14:paraId="4EC95074" w14:textId="77777777" w:rsidTr="00174560">
        <w:trPr>
          <w:cantSplit/>
        </w:trPr>
        <w:tc>
          <w:tcPr>
            <w:tcW w:w="1777" w:type="dxa"/>
          </w:tcPr>
          <w:p w14:paraId="598873A1" w14:textId="77777777" w:rsidR="00D640A3" w:rsidRPr="00AC1F30" w:rsidRDefault="00D640A3" w:rsidP="004074AA">
            <w:pPr>
              <w:pStyle w:val="TableRow"/>
              <w:rPr>
                <w:b/>
              </w:rPr>
            </w:pPr>
            <w:r w:rsidRPr="00AC1F30">
              <w:t>Rec UUID</w:t>
            </w:r>
          </w:p>
        </w:tc>
        <w:tc>
          <w:tcPr>
            <w:tcW w:w="1620" w:type="dxa"/>
          </w:tcPr>
          <w:p w14:paraId="62C8CC7D" w14:textId="77777777" w:rsidR="00D640A3" w:rsidRPr="00AC1F30" w:rsidRDefault="00D640A3" w:rsidP="004074AA">
            <w:pPr>
              <w:pStyle w:val="TableRow"/>
              <w:rPr>
                <w:b/>
              </w:rPr>
            </w:pPr>
            <w:r w:rsidRPr="00AC1F30">
              <w:t>UUID</w:t>
            </w:r>
          </w:p>
        </w:tc>
        <w:tc>
          <w:tcPr>
            <w:tcW w:w="900" w:type="dxa"/>
          </w:tcPr>
          <w:p w14:paraId="4C59D1EB" w14:textId="77777777" w:rsidR="00D640A3" w:rsidRPr="00AC1F30" w:rsidRDefault="00D640A3" w:rsidP="004074AA">
            <w:pPr>
              <w:pStyle w:val="TableRow"/>
              <w:rPr>
                <w:b/>
              </w:rPr>
            </w:pPr>
            <w:r w:rsidRPr="00AC1F30">
              <w:t>Not</w:t>
            </w:r>
          </w:p>
        </w:tc>
        <w:tc>
          <w:tcPr>
            <w:tcW w:w="4680" w:type="dxa"/>
          </w:tcPr>
          <w:p w14:paraId="2CD6FD8A" w14:textId="77777777" w:rsidR="00D640A3" w:rsidRPr="00AC1F30" w:rsidRDefault="00D640A3" w:rsidP="004074AA">
            <w:pPr>
              <w:pStyle w:val="TableRow"/>
              <w:rPr>
                <w:b/>
              </w:rPr>
            </w:pPr>
            <w:r w:rsidRPr="00AC1F30">
              <w:t>Unique identifier for the enumeration type to set it apart from the other enumeration types.</w:t>
            </w:r>
          </w:p>
        </w:tc>
      </w:tr>
      <w:tr w:rsidR="00D640A3" w:rsidRPr="00C43C4E" w14:paraId="01B0FA35" w14:textId="77777777" w:rsidTr="00174560">
        <w:trPr>
          <w:cantSplit/>
        </w:trPr>
        <w:tc>
          <w:tcPr>
            <w:tcW w:w="1777" w:type="dxa"/>
          </w:tcPr>
          <w:p w14:paraId="1C204A42" w14:textId="77777777" w:rsidR="00D640A3" w:rsidRDefault="00D640A3" w:rsidP="004074AA">
            <w:pPr>
              <w:pStyle w:val="TableRow"/>
            </w:pPr>
            <w:r>
              <w:t>User ID</w:t>
            </w:r>
          </w:p>
        </w:tc>
        <w:tc>
          <w:tcPr>
            <w:tcW w:w="1620" w:type="dxa"/>
          </w:tcPr>
          <w:p w14:paraId="1DCD90D5" w14:textId="77777777" w:rsidR="00D640A3" w:rsidRDefault="00D640A3" w:rsidP="004074AA">
            <w:pPr>
              <w:pStyle w:val="TableRow"/>
            </w:pPr>
            <w:r>
              <w:t>Text</w:t>
            </w:r>
          </w:p>
        </w:tc>
        <w:tc>
          <w:tcPr>
            <w:tcW w:w="900" w:type="dxa"/>
          </w:tcPr>
          <w:p w14:paraId="723A0076" w14:textId="77777777" w:rsidR="00D640A3" w:rsidRPr="00AC1F30" w:rsidRDefault="00D640A3" w:rsidP="004074AA">
            <w:pPr>
              <w:pStyle w:val="TableRow"/>
              <w:rPr>
                <w:b/>
              </w:rPr>
            </w:pPr>
            <w:r w:rsidRPr="00AC1F30">
              <w:t>Not</w:t>
            </w:r>
          </w:p>
        </w:tc>
        <w:tc>
          <w:tcPr>
            <w:tcW w:w="4680" w:type="dxa"/>
          </w:tcPr>
          <w:p w14:paraId="36309AD7" w14:textId="6CB5A2B9" w:rsidR="00D640A3" w:rsidRPr="00A8667C" w:rsidRDefault="00DA3E5F" w:rsidP="004074AA">
            <w:pPr>
              <w:pStyle w:val="TableRow"/>
            </w:pPr>
            <w:r>
              <w:t xml:space="preserve">The user id of the individual the search parameters are for.  </w:t>
            </w:r>
          </w:p>
        </w:tc>
      </w:tr>
      <w:tr w:rsidR="00D640A3" w:rsidRPr="00C43C4E" w14:paraId="082156A5" w14:textId="77777777" w:rsidTr="00174560">
        <w:trPr>
          <w:cantSplit/>
        </w:trPr>
        <w:tc>
          <w:tcPr>
            <w:tcW w:w="1777" w:type="dxa"/>
          </w:tcPr>
          <w:p w14:paraId="7D7B7D65" w14:textId="77777777" w:rsidR="00D640A3" w:rsidRDefault="00D640A3" w:rsidP="004074AA">
            <w:pPr>
              <w:pStyle w:val="TableRow"/>
            </w:pPr>
            <w:r>
              <w:t>Where Clause</w:t>
            </w:r>
          </w:p>
        </w:tc>
        <w:tc>
          <w:tcPr>
            <w:tcW w:w="1620" w:type="dxa"/>
          </w:tcPr>
          <w:p w14:paraId="05868A1A" w14:textId="77777777" w:rsidR="00D640A3" w:rsidRDefault="00D640A3" w:rsidP="004074AA">
            <w:pPr>
              <w:pStyle w:val="TableRow"/>
            </w:pPr>
            <w:r>
              <w:t>Text</w:t>
            </w:r>
          </w:p>
        </w:tc>
        <w:tc>
          <w:tcPr>
            <w:tcW w:w="900" w:type="dxa"/>
          </w:tcPr>
          <w:p w14:paraId="156CBBF9" w14:textId="77777777" w:rsidR="00D640A3" w:rsidRPr="00AC1F30" w:rsidRDefault="00D640A3" w:rsidP="004074AA">
            <w:pPr>
              <w:pStyle w:val="TableRow"/>
              <w:rPr>
                <w:b/>
              </w:rPr>
            </w:pPr>
            <w:r w:rsidRPr="00AC1F30">
              <w:t>Not</w:t>
            </w:r>
          </w:p>
        </w:tc>
        <w:tc>
          <w:tcPr>
            <w:tcW w:w="4680" w:type="dxa"/>
          </w:tcPr>
          <w:p w14:paraId="0773FF99" w14:textId="544683E4" w:rsidR="00D640A3" w:rsidRPr="00A8667C" w:rsidRDefault="00DA3E5F" w:rsidP="004074AA">
            <w:pPr>
              <w:pStyle w:val="TableRow"/>
            </w:pPr>
            <w:r>
              <w:t xml:space="preserve">A string that contains the actual search parameters.  </w:t>
            </w:r>
          </w:p>
        </w:tc>
      </w:tr>
      <w:tr w:rsidR="00D640A3" w:rsidRPr="00C43C4E" w14:paraId="5C241208" w14:textId="77777777" w:rsidTr="00174560">
        <w:trPr>
          <w:cantSplit/>
        </w:trPr>
        <w:tc>
          <w:tcPr>
            <w:tcW w:w="1777" w:type="dxa"/>
          </w:tcPr>
          <w:p w14:paraId="7E0B70B6" w14:textId="77777777" w:rsidR="00D640A3" w:rsidRDefault="00D640A3" w:rsidP="004074AA">
            <w:pPr>
              <w:pStyle w:val="TableRow"/>
            </w:pPr>
          </w:p>
        </w:tc>
        <w:tc>
          <w:tcPr>
            <w:tcW w:w="1620" w:type="dxa"/>
          </w:tcPr>
          <w:p w14:paraId="17EFEF47" w14:textId="77777777" w:rsidR="00D640A3" w:rsidRDefault="00D640A3" w:rsidP="004074AA">
            <w:pPr>
              <w:pStyle w:val="TableRow"/>
            </w:pPr>
          </w:p>
        </w:tc>
        <w:tc>
          <w:tcPr>
            <w:tcW w:w="900" w:type="dxa"/>
          </w:tcPr>
          <w:p w14:paraId="6ABB45B1" w14:textId="77777777" w:rsidR="00D640A3" w:rsidRPr="00C43C4E" w:rsidRDefault="00D640A3" w:rsidP="004074AA">
            <w:pPr>
              <w:pStyle w:val="TableRow"/>
            </w:pPr>
          </w:p>
        </w:tc>
        <w:tc>
          <w:tcPr>
            <w:tcW w:w="4680" w:type="dxa"/>
          </w:tcPr>
          <w:p w14:paraId="2D6D7B68" w14:textId="77777777" w:rsidR="00D640A3" w:rsidRPr="00A8667C" w:rsidRDefault="00D640A3" w:rsidP="004074AA">
            <w:pPr>
              <w:pStyle w:val="TableRow"/>
            </w:pPr>
          </w:p>
        </w:tc>
      </w:tr>
      <w:tr w:rsidR="00D640A3" w:rsidRPr="00C43C4E" w14:paraId="4B8873AF" w14:textId="77777777" w:rsidTr="00174560">
        <w:trPr>
          <w:cantSplit/>
        </w:trPr>
        <w:tc>
          <w:tcPr>
            <w:tcW w:w="1777" w:type="dxa"/>
          </w:tcPr>
          <w:p w14:paraId="6ED4A128" w14:textId="77777777" w:rsidR="00D640A3" w:rsidRPr="00AC1F30" w:rsidRDefault="00D640A3" w:rsidP="004074AA">
            <w:pPr>
              <w:pStyle w:val="TableRow"/>
              <w:rPr>
                <w:b/>
              </w:rPr>
            </w:pPr>
            <w:r w:rsidRPr="00AC1F30">
              <w:t>BOILERPLATE</w:t>
            </w:r>
          </w:p>
        </w:tc>
        <w:tc>
          <w:tcPr>
            <w:tcW w:w="1620" w:type="dxa"/>
          </w:tcPr>
          <w:p w14:paraId="6E377D14" w14:textId="77777777" w:rsidR="00D640A3" w:rsidRPr="00AC1F30" w:rsidRDefault="00D640A3" w:rsidP="004074AA">
            <w:pPr>
              <w:pStyle w:val="TableRow"/>
            </w:pPr>
          </w:p>
        </w:tc>
        <w:tc>
          <w:tcPr>
            <w:tcW w:w="900" w:type="dxa"/>
          </w:tcPr>
          <w:p w14:paraId="61C66AB7" w14:textId="77777777" w:rsidR="00D640A3" w:rsidRPr="00AC1F30" w:rsidRDefault="00D640A3" w:rsidP="004074AA">
            <w:pPr>
              <w:pStyle w:val="TableRow"/>
            </w:pPr>
          </w:p>
        </w:tc>
        <w:tc>
          <w:tcPr>
            <w:tcW w:w="4680" w:type="dxa"/>
          </w:tcPr>
          <w:p w14:paraId="13F8D177" w14:textId="77777777" w:rsidR="00D640A3" w:rsidRPr="00AC1F30" w:rsidRDefault="00D640A3" w:rsidP="004074AA">
            <w:pPr>
              <w:pStyle w:val="TableRow"/>
              <w:rPr>
                <w:b/>
              </w:rPr>
            </w:pPr>
            <w:r w:rsidRPr="00AC1F30">
              <w:t>See ‘Table Boilerplate Suffix’.</w:t>
            </w:r>
          </w:p>
        </w:tc>
      </w:tr>
    </w:tbl>
    <w:p w14:paraId="4CCAD5EB" w14:textId="77777777" w:rsidR="00D640A3" w:rsidRDefault="00D640A3" w:rsidP="00D640A3">
      <w:r>
        <w:t>Referenced by:</w:t>
      </w:r>
    </w:p>
    <w:p w14:paraId="1C7D6DF1" w14:textId="77777777" w:rsidR="00D640A3" w:rsidRDefault="00D640A3" w:rsidP="00D640A3">
      <w:pPr>
        <w:ind w:left="1440"/>
      </w:pPr>
      <w:r>
        <w:t>Add reference here</w:t>
      </w:r>
    </w:p>
    <w:p w14:paraId="12EF7AAA" w14:textId="77777777" w:rsidR="00D640A3" w:rsidRDefault="00D640A3" w:rsidP="00D640A3"/>
    <w:p w14:paraId="08418382" w14:textId="202ED88E" w:rsidR="00D37852" w:rsidRDefault="00D37852" w:rsidP="009C44AF">
      <w:pPr>
        <w:pStyle w:val="Heading3"/>
      </w:pPr>
      <w:bookmarkStart w:id="489" w:name="_Toc497995115"/>
      <w:r>
        <w:t>Attachments</w:t>
      </w:r>
      <w:bookmarkEnd w:id="489"/>
    </w:p>
    <w:p w14:paraId="545ECB19" w14:textId="77777777" w:rsidR="00D37852" w:rsidRDefault="002A625C" w:rsidP="00D37852">
      <w:r>
        <w:t>The record containing the attachment information</w:t>
      </w:r>
      <w:r w:rsidR="00D37852" w:rsidRPr="00542D7B">
        <w:t>.</w:t>
      </w:r>
      <w:r>
        <w:t xml:space="preserve">  There can be multiple attachment records linked to the parent record.</w:t>
      </w:r>
    </w:p>
    <w:p w14:paraId="53A252C0" w14:textId="77777777" w:rsidR="00D37852" w:rsidRDefault="00D37852" w:rsidP="00D37852">
      <w:pPr>
        <w:pStyle w:val="TableCaption"/>
      </w:pPr>
      <w:bookmarkStart w:id="490" w:name="_Ref483223858"/>
      <w:bookmarkStart w:id="491" w:name="_Toc497994724"/>
      <w:r>
        <w:t xml:space="preserve">Table </w:t>
      </w:r>
      <w:fldSimple w:instr=" STYLEREF 1 \s ">
        <w:r w:rsidR="00B76A4E">
          <w:rPr>
            <w:noProof/>
          </w:rPr>
          <w:t>7</w:t>
        </w:r>
      </w:fldSimple>
      <w:r>
        <w:noBreakHyphen/>
      </w:r>
      <w:fldSimple w:instr=" SEQ Table \* ARABIC \s 1 ">
        <w:r w:rsidR="00B76A4E">
          <w:rPr>
            <w:noProof/>
          </w:rPr>
          <w:t>10</w:t>
        </w:r>
      </w:fldSimple>
      <w:r>
        <w:t>: Attachments</w:t>
      </w:r>
      <w:bookmarkEnd w:id="490"/>
      <w:bookmarkEnd w:id="491"/>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D37852" w:rsidRPr="00C43C4E" w14:paraId="2E10A219" w14:textId="77777777" w:rsidTr="00EB147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54D7355" w14:textId="77777777" w:rsidR="00D37852" w:rsidRDefault="00D37852" w:rsidP="00EB1472">
            <w:pPr>
              <w:pStyle w:val="TableHeading"/>
            </w:pPr>
            <w:r w:rsidRPr="00AC2578">
              <w:t>Column Name</w:t>
            </w:r>
          </w:p>
        </w:tc>
        <w:tc>
          <w:tcPr>
            <w:tcW w:w="1620" w:type="dxa"/>
            <w:shd w:val="clear" w:color="auto" w:fill="DBE5F1" w:themeFill="accent1" w:themeFillTint="33"/>
          </w:tcPr>
          <w:p w14:paraId="574E46B7" w14:textId="77777777" w:rsidR="00D37852" w:rsidRDefault="00D37852" w:rsidP="00EB1472">
            <w:pPr>
              <w:pStyle w:val="TableHeading"/>
            </w:pPr>
            <w:r w:rsidRPr="00AC2578">
              <w:t>Data Type</w:t>
            </w:r>
          </w:p>
        </w:tc>
        <w:tc>
          <w:tcPr>
            <w:tcW w:w="900" w:type="dxa"/>
            <w:shd w:val="clear" w:color="auto" w:fill="DBE5F1" w:themeFill="accent1" w:themeFillTint="33"/>
          </w:tcPr>
          <w:p w14:paraId="70FBB537" w14:textId="77777777" w:rsidR="00D37852" w:rsidRPr="00C43C4E" w:rsidRDefault="00D37852" w:rsidP="00EB1472">
            <w:pPr>
              <w:pStyle w:val="TableHeading"/>
            </w:pPr>
            <w:r w:rsidRPr="00AC2578">
              <w:t>Null</w:t>
            </w:r>
          </w:p>
        </w:tc>
        <w:tc>
          <w:tcPr>
            <w:tcW w:w="4680" w:type="dxa"/>
            <w:shd w:val="clear" w:color="auto" w:fill="DBE5F1" w:themeFill="accent1" w:themeFillTint="33"/>
          </w:tcPr>
          <w:p w14:paraId="0363FDEA" w14:textId="77777777" w:rsidR="00D37852" w:rsidRPr="00A8667C" w:rsidRDefault="00D37852" w:rsidP="00EB1472">
            <w:pPr>
              <w:pStyle w:val="TableHeading"/>
            </w:pPr>
            <w:r w:rsidRPr="00AC2578">
              <w:t>Description</w:t>
            </w:r>
          </w:p>
        </w:tc>
      </w:tr>
      <w:tr w:rsidR="00D37852" w:rsidRPr="00C43C4E" w14:paraId="2BC3E706" w14:textId="77777777" w:rsidTr="00EB1472">
        <w:trPr>
          <w:cantSplit/>
        </w:trPr>
        <w:tc>
          <w:tcPr>
            <w:tcW w:w="1777" w:type="dxa"/>
          </w:tcPr>
          <w:p w14:paraId="4F275360" w14:textId="77777777" w:rsidR="00D37852" w:rsidRPr="00AC1F30" w:rsidRDefault="00D37852" w:rsidP="004074AA">
            <w:pPr>
              <w:pStyle w:val="TableRow"/>
              <w:rPr>
                <w:b/>
              </w:rPr>
            </w:pPr>
            <w:r w:rsidRPr="00AC1F30">
              <w:t>Rec</w:t>
            </w:r>
            <w:r>
              <w:t xml:space="preserve"> </w:t>
            </w:r>
            <w:r w:rsidRPr="00AC1F30">
              <w:t>Id</w:t>
            </w:r>
          </w:p>
        </w:tc>
        <w:tc>
          <w:tcPr>
            <w:tcW w:w="1620" w:type="dxa"/>
          </w:tcPr>
          <w:p w14:paraId="32B66FDB" w14:textId="77777777" w:rsidR="00D37852" w:rsidRPr="00AC1F30" w:rsidRDefault="00D37852" w:rsidP="004074AA">
            <w:pPr>
              <w:pStyle w:val="TableRow"/>
              <w:rPr>
                <w:rFonts w:eastAsia="Times New Roman"/>
                <w:b/>
                <w:szCs w:val="24"/>
              </w:rPr>
            </w:pPr>
            <w:r w:rsidRPr="00AC1F30">
              <w:t>Seq</w:t>
            </w:r>
            <w:r>
              <w:t>uence</w:t>
            </w:r>
          </w:p>
        </w:tc>
        <w:tc>
          <w:tcPr>
            <w:tcW w:w="900" w:type="dxa"/>
          </w:tcPr>
          <w:p w14:paraId="1BEDE034" w14:textId="77777777" w:rsidR="00D37852" w:rsidRPr="00AC1F30" w:rsidRDefault="00D37852" w:rsidP="004074AA">
            <w:pPr>
              <w:pStyle w:val="TableRow"/>
              <w:rPr>
                <w:b/>
              </w:rPr>
            </w:pPr>
            <w:r w:rsidRPr="00AC1F30">
              <w:t>Not</w:t>
            </w:r>
          </w:p>
        </w:tc>
        <w:tc>
          <w:tcPr>
            <w:tcW w:w="4680" w:type="dxa"/>
          </w:tcPr>
          <w:p w14:paraId="0FBEF4D9" w14:textId="66556728" w:rsidR="00D37852" w:rsidRPr="00AC1F30" w:rsidRDefault="00D37852" w:rsidP="004074AA">
            <w:pPr>
              <w:pStyle w:val="TableRow"/>
              <w:rPr>
                <w:b/>
              </w:rPr>
            </w:pPr>
            <w:r w:rsidRPr="00AC1F30">
              <w:t>Unique integer for the enumeration type to set it apart from the other enumeration types.</w:t>
            </w:r>
            <w:r w:rsidR="00C41BB1">
              <w:t xml:space="preserve">  </w:t>
            </w:r>
          </w:p>
        </w:tc>
      </w:tr>
      <w:tr w:rsidR="00D37852" w:rsidRPr="00C43C4E" w14:paraId="754A4DC2" w14:textId="77777777" w:rsidTr="00EB1472">
        <w:trPr>
          <w:cantSplit/>
        </w:trPr>
        <w:tc>
          <w:tcPr>
            <w:tcW w:w="1777" w:type="dxa"/>
          </w:tcPr>
          <w:p w14:paraId="1582A1E1" w14:textId="77777777" w:rsidR="00D37852" w:rsidRPr="00AC1F30" w:rsidRDefault="00D37852" w:rsidP="004074AA">
            <w:pPr>
              <w:pStyle w:val="TableRow"/>
              <w:rPr>
                <w:b/>
              </w:rPr>
            </w:pPr>
            <w:r w:rsidRPr="00AC1F30">
              <w:t>Rec UUID</w:t>
            </w:r>
          </w:p>
        </w:tc>
        <w:tc>
          <w:tcPr>
            <w:tcW w:w="1620" w:type="dxa"/>
          </w:tcPr>
          <w:p w14:paraId="4F890044" w14:textId="77777777" w:rsidR="00D37852" w:rsidRPr="00AC1F30" w:rsidRDefault="00D37852" w:rsidP="004074AA">
            <w:pPr>
              <w:pStyle w:val="TableRow"/>
              <w:rPr>
                <w:b/>
              </w:rPr>
            </w:pPr>
            <w:r w:rsidRPr="00AC1F30">
              <w:t>UUID</w:t>
            </w:r>
          </w:p>
        </w:tc>
        <w:tc>
          <w:tcPr>
            <w:tcW w:w="900" w:type="dxa"/>
          </w:tcPr>
          <w:p w14:paraId="55DC0E23" w14:textId="77777777" w:rsidR="00D37852" w:rsidRPr="00AC1F30" w:rsidRDefault="00D37852" w:rsidP="004074AA">
            <w:pPr>
              <w:pStyle w:val="TableRow"/>
              <w:rPr>
                <w:b/>
              </w:rPr>
            </w:pPr>
            <w:r w:rsidRPr="00AC1F30">
              <w:t>Not</w:t>
            </w:r>
          </w:p>
        </w:tc>
        <w:tc>
          <w:tcPr>
            <w:tcW w:w="4680" w:type="dxa"/>
          </w:tcPr>
          <w:p w14:paraId="761741F5" w14:textId="6060381C" w:rsidR="00D37852" w:rsidRPr="00AC1F30" w:rsidRDefault="00D37852" w:rsidP="004074AA">
            <w:pPr>
              <w:pStyle w:val="TableRow"/>
              <w:rPr>
                <w:b/>
              </w:rPr>
            </w:pPr>
            <w:r w:rsidRPr="00AC1F30">
              <w:t>Unique identifier for the enumeration type to set it apart from the other enumeration types.</w:t>
            </w:r>
            <w:r w:rsidR="00C41BB1">
              <w:t xml:space="preserve">  </w:t>
            </w:r>
          </w:p>
        </w:tc>
      </w:tr>
      <w:tr w:rsidR="002D308E" w:rsidRPr="00C43C4E" w14:paraId="719B83B0" w14:textId="77777777" w:rsidTr="00EB1472">
        <w:trPr>
          <w:cantSplit/>
        </w:trPr>
        <w:tc>
          <w:tcPr>
            <w:tcW w:w="1777" w:type="dxa"/>
          </w:tcPr>
          <w:p w14:paraId="3E961220" w14:textId="77777777" w:rsidR="002D308E" w:rsidRDefault="002D308E" w:rsidP="004074AA">
            <w:pPr>
              <w:pStyle w:val="TableRow"/>
            </w:pPr>
            <w:r>
              <w:t>File Type</w:t>
            </w:r>
          </w:p>
        </w:tc>
        <w:tc>
          <w:tcPr>
            <w:tcW w:w="1620" w:type="dxa"/>
          </w:tcPr>
          <w:p w14:paraId="1E4218D7" w14:textId="77777777" w:rsidR="002D308E" w:rsidRDefault="002D308E" w:rsidP="004074AA">
            <w:pPr>
              <w:pStyle w:val="TableRow"/>
            </w:pPr>
            <w:r w:rsidRPr="00AC1F30">
              <w:t>Enumeration</w:t>
            </w:r>
          </w:p>
        </w:tc>
        <w:tc>
          <w:tcPr>
            <w:tcW w:w="900" w:type="dxa"/>
          </w:tcPr>
          <w:p w14:paraId="68BFA0F5" w14:textId="77777777" w:rsidR="002D308E" w:rsidRPr="00C43C4E" w:rsidRDefault="002D308E" w:rsidP="004074AA">
            <w:pPr>
              <w:pStyle w:val="TableRow"/>
            </w:pPr>
            <w:r w:rsidRPr="00AC1F30">
              <w:t>No</w:t>
            </w:r>
            <w:r>
              <w:t>t</w:t>
            </w:r>
          </w:p>
        </w:tc>
        <w:tc>
          <w:tcPr>
            <w:tcW w:w="4680" w:type="dxa"/>
          </w:tcPr>
          <w:p w14:paraId="1A8EC154" w14:textId="488CE5FF" w:rsidR="002D308E" w:rsidRPr="00A8667C" w:rsidRDefault="00DA3E5F" w:rsidP="004074AA">
            <w:pPr>
              <w:pStyle w:val="TableRow"/>
            </w:pPr>
            <w:r>
              <w:t xml:space="preserve">The identifying name given </w:t>
            </w:r>
            <w:r w:rsidR="00C41BB1">
              <w:t>for the</w:t>
            </w:r>
            <w:r>
              <w:t xml:space="preserve"> specific kind of type the attachment is. </w:t>
            </w:r>
            <w:r w:rsidR="00C41BB1">
              <w:t xml:space="preserve"> </w:t>
            </w:r>
          </w:p>
        </w:tc>
      </w:tr>
      <w:tr w:rsidR="00D37852" w:rsidRPr="00C43C4E" w14:paraId="6B11A969" w14:textId="77777777" w:rsidTr="00EB1472">
        <w:trPr>
          <w:cantSplit/>
        </w:trPr>
        <w:tc>
          <w:tcPr>
            <w:tcW w:w="1777" w:type="dxa"/>
          </w:tcPr>
          <w:p w14:paraId="7617DE69" w14:textId="77777777" w:rsidR="00D37852" w:rsidRDefault="002D308E" w:rsidP="004074AA">
            <w:pPr>
              <w:pStyle w:val="TableRow"/>
            </w:pPr>
            <w:r>
              <w:t>Filename</w:t>
            </w:r>
          </w:p>
        </w:tc>
        <w:tc>
          <w:tcPr>
            <w:tcW w:w="1620" w:type="dxa"/>
          </w:tcPr>
          <w:p w14:paraId="0CBC5C82" w14:textId="77777777" w:rsidR="00D37852" w:rsidRDefault="00D37852" w:rsidP="004074AA">
            <w:pPr>
              <w:pStyle w:val="TableRow"/>
            </w:pPr>
          </w:p>
        </w:tc>
        <w:tc>
          <w:tcPr>
            <w:tcW w:w="900" w:type="dxa"/>
          </w:tcPr>
          <w:p w14:paraId="31358C2B" w14:textId="77777777" w:rsidR="00D37852" w:rsidRPr="00C43C4E" w:rsidRDefault="002D308E" w:rsidP="004074AA">
            <w:pPr>
              <w:pStyle w:val="TableRow"/>
            </w:pPr>
            <w:r>
              <w:t>Not</w:t>
            </w:r>
          </w:p>
        </w:tc>
        <w:tc>
          <w:tcPr>
            <w:tcW w:w="4680" w:type="dxa"/>
          </w:tcPr>
          <w:p w14:paraId="6E4F1626" w14:textId="00A46166" w:rsidR="00D37852" w:rsidRPr="00A8667C" w:rsidRDefault="00DA3E5F" w:rsidP="004074AA">
            <w:pPr>
              <w:pStyle w:val="TableRow"/>
            </w:pPr>
            <w:r>
              <w:t xml:space="preserve">The identifying name given to the attachment.  </w:t>
            </w:r>
          </w:p>
        </w:tc>
      </w:tr>
      <w:tr w:rsidR="002D308E" w:rsidRPr="00A8667C" w14:paraId="441F86A9" w14:textId="77777777" w:rsidTr="00846E03">
        <w:trPr>
          <w:cantSplit/>
        </w:trPr>
        <w:tc>
          <w:tcPr>
            <w:tcW w:w="1777" w:type="dxa"/>
          </w:tcPr>
          <w:p w14:paraId="1F9D19DB" w14:textId="77777777" w:rsidR="002D308E" w:rsidRDefault="002D308E" w:rsidP="004074AA">
            <w:pPr>
              <w:pStyle w:val="TableRow"/>
            </w:pPr>
            <w:r>
              <w:t>File Extension</w:t>
            </w:r>
          </w:p>
        </w:tc>
        <w:tc>
          <w:tcPr>
            <w:tcW w:w="1620" w:type="dxa"/>
          </w:tcPr>
          <w:p w14:paraId="68F5B202" w14:textId="77777777" w:rsidR="002D308E" w:rsidRDefault="002D308E" w:rsidP="004074AA">
            <w:pPr>
              <w:pStyle w:val="TableRow"/>
            </w:pPr>
            <w:r w:rsidRPr="00AC1F30">
              <w:t>Enumeration</w:t>
            </w:r>
          </w:p>
        </w:tc>
        <w:tc>
          <w:tcPr>
            <w:tcW w:w="900" w:type="dxa"/>
          </w:tcPr>
          <w:p w14:paraId="34BAF38F" w14:textId="77777777" w:rsidR="002D308E" w:rsidRDefault="002D308E" w:rsidP="004074AA">
            <w:pPr>
              <w:pStyle w:val="TableRow"/>
            </w:pPr>
            <w:r>
              <w:t>Not</w:t>
            </w:r>
          </w:p>
        </w:tc>
        <w:tc>
          <w:tcPr>
            <w:tcW w:w="4680" w:type="dxa"/>
          </w:tcPr>
          <w:p w14:paraId="031E7FF5" w14:textId="678E5F97" w:rsidR="002D308E" w:rsidRPr="00A8667C" w:rsidRDefault="00DA3E5F" w:rsidP="004074AA">
            <w:pPr>
              <w:pStyle w:val="TableRow"/>
            </w:pPr>
            <w:r>
              <w:t>The</w:t>
            </w:r>
            <w:r w:rsidRPr="00DA3E5F">
              <w:t xml:space="preserve"> group of letters occurring after a period in a file name, indicating the format of the </w:t>
            </w:r>
            <w:r w:rsidR="00C41BB1">
              <w:t>attachment</w:t>
            </w:r>
            <w:r>
              <w:t xml:space="preserve">.  </w:t>
            </w:r>
          </w:p>
        </w:tc>
      </w:tr>
      <w:tr w:rsidR="00D37852" w:rsidRPr="00C43C4E" w14:paraId="373CA9A4" w14:textId="77777777" w:rsidTr="00EB1472">
        <w:trPr>
          <w:cantSplit/>
        </w:trPr>
        <w:tc>
          <w:tcPr>
            <w:tcW w:w="1777" w:type="dxa"/>
          </w:tcPr>
          <w:p w14:paraId="087DE521" w14:textId="77777777" w:rsidR="00D37852" w:rsidRDefault="002D308E" w:rsidP="004074AA">
            <w:pPr>
              <w:pStyle w:val="TableRow"/>
            </w:pPr>
            <w:r>
              <w:t>Directory Path</w:t>
            </w:r>
          </w:p>
        </w:tc>
        <w:tc>
          <w:tcPr>
            <w:tcW w:w="1620" w:type="dxa"/>
          </w:tcPr>
          <w:p w14:paraId="60CBE466" w14:textId="3C951ADD" w:rsidR="00D37852" w:rsidRDefault="00B73AD2" w:rsidP="004074AA">
            <w:pPr>
              <w:pStyle w:val="TableRow"/>
            </w:pPr>
            <w:r>
              <w:t>Text</w:t>
            </w:r>
          </w:p>
        </w:tc>
        <w:tc>
          <w:tcPr>
            <w:tcW w:w="900" w:type="dxa"/>
          </w:tcPr>
          <w:p w14:paraId="09060CDA" w14:textId="2DFF776B" w:rsidR="00D37852" w:rsidRPr="00C43C4E" w:rsidRDefault="00B73AD2" w:rsidP="004074AA">
            <w:pPr>
              <w:pStyle w:val="TableRow"/>
            </w:pPr>
            <w:r>
              <w:t>Not</w:t>
            </w:r>
          </w:p>
        </w:tc>
        <w:tc>
          <w:tcPr>
            <w:tcW w:w="4680" w:type="dxa"/>
          </w:tcPr>
          <w:p w14:paraId="4827BAF8" w14:textId="32E1F7D0" w:rsidR="00D37852" w:rsidRPr="00A8667C" w:rsidRDefault="00B73AD2" w:rsidP="004074AA">
            <w:pPr>
              <w:pStyle w:val="TableRow"/>
            </w:pPr>
            <w:r>
              <w:t>The unique location within the file system</w:t>
            </w:r>
            <w:r w:rsidR="00C41BB1">
              <w:t xml:space="preserve"> where the attached is located</w:t>
            </w:r>
            <w:r>
              <w:t xml:space="preserve">.  </w:t>
            </w:r>
          </w:p>
        </w:tc>
      </w:tr>
      <w:tr w:rsidR="00D37852" w:rsidRPr="00C43C4E" w14:paraId="770F03CF" w14:textId="77777777" w:rsidTr="00EB1472">
        <w:trPr>
          <w:cantSplit/>
        </w:trPr>
        <w:tc>
          <w:tcPr>
            <w:tcW w:w="1777" w:type="dxa"/>
          </w:tcPr>
          <w:p w14:paraId="2D44C17C" w14:textId="77777777" w:rsidR="00D37852" w:rsidRDefault="00D37852" w:rsidP="004074AA">
            <w:pPr>
              <w:pStyle w:val="TableRow"/>
            </w:pPr>
          </w:p>
        </w:tc>
        <w:tc>
          <w:tcPr>
            <w:tcW w:w="1620" w:type="dxa"/>
          </w:tcPr>
          <w:p w14:paraId="41BF81C5" w14:textId="77777777" w:rsidR="00D37852" w:rsidRDefault="00D37852" w:rsidP="004074AA">
            <w:pPr>
              <w:pStyle w:val="TableRow"/>
            </w:pPr>
          </w:p>
        </w:tc>
        <w:tc>
          <w:tcPr>
            <w:tcW w:w="900" w:type="dxa"/>
          </w:tcPr>
          <w:p w14:paraId="6AE24698" w14:textId="77777777" w:rsidR="00D37852" w:rsidRPr="00C43C4E" w:rsidRDefault="00D37852" w:rsidP="004074AA">
            <w:pPr>
              <w:pStyle w:val="TableRow"/>
            </w:pPr>
          </w:p>
        </w:tc>
        <w:tc>
          <w:tcPr>
            <w:tcW w:w="4680" w:type="dxa"/>
          </w:tcPr>
          <w:p w14:paraId="05BB21DE" w14:textId="77777777" w:rsidR="00D37852" w:rsidRPr="00A8667C" w:rsidRDefault="00D37852" w:rsidP="004074AA">
            <w:pPr>
              <w:pStyle w:val="TableRow"/>
            </w:pPr>
          </w:p>
        </w:tc>
      </w:tr>
      <w:tr w:rsidR="00D37852" w:rsidRPr="00C43C4E" w14:paraId="5D689617" w14:textId="77777777" w:rsidTr="00EB1472">
        <w:trPr>
          <w:cantSplit/>
        </w:trPr>
        <w:tc>
          <w:tcPr>
            <w:tcW w:w="1777" w:type="dxa"/>
          </w:tcPr>
          <w:p w14:paraId="3091565B" w14:textId="77777777" w:rsidR="00D37852" w:rsidRPr="00AC1F30" w:rsidRDefault="00D37852" w:rsidP="004074AA">
            <w:pPr>
              <w:pStyle w:val="TableRow"/>
              <w:rPr>
                <w:b/>
              </w:rPr>
            </w:pPr>
            <w:r w:rsidRPr="00AC1F30">
              <w:t>BOILERPLATE</w:t>
            </w:r>
          </w:p>
        </w:tc>
        <w:tc>
          <w:tcPr>
            <w:tcW w:w="1620" w:type="dxa"/>
          </w:tcPr>
          <w:p w14:paraId="52AAAAA3" w14:textId="77777777" w:rsidR="00D37852" w:rsidRPr="00AC1F30" w:rsidRDefault="00D37852" w:rsidP="004074AA">
            <w:pPr>
              <w:pStyle w:val="TableRow"/>
            </w:pPr>
          </w:p>
        </w:tc>
        <w:tc>
          <w:tcPr>
            <w:tcW w:w="900" w:type="dxa"/>
          </w:tcPr>
          <w:p w14:paraId="7861174A" w14:textId="77777777" w:rsidR="00D37852" w:rsidRPr="00AC1F30" w:rsidRDefault="00D37852" w:rsidP="004074AA">
            <w:pPr>
              <w:pStyle w:val="TableRow"/>
            </w:pPr>
          </w:p>
        </w:tc>
        <w:tc>
          <w:tcPr>
            <w:tcW w:w="4680" w:type="dxa"/>
          </w:tcPr>
          <w:p w14:paraId="3FC75730" w14:textId="77777777" w:rsidR="00D37852" w:rsidRPr="00AC1F30" w:rsidRDefault="00D37852" w:rsidP="004074AA">
            <w:pPr>
              <w:pStyle w:val="TableRow"/>
              <w:rPr>
                <w:b/>
              </w:rPr>
            </w:pPr>
            <w:r w:rsidRPr="00AC1F30">
              <w:t>See ‘Table Boilerplate Suffix’.</w:t>
            </w:r>
          </w:p>
        </w:tc>
      </w:tr>
    </w:tbl>
    <w:p w14:paraId="1052DF67" w14:textId="77777777" w:rsidR="00D37852" w:rsidRDefault="00D37852" w:rsidP="00D37852">
      <w:r>
        <w:t>Referenced by:</w:t>
      </w:r>
    </w:p>
    <w:p w14:paraId="56512D3C" w14:textId="77777777" w:rsidR="00D37852" w:rsidRDefault="00D37852" w:rsidP="00D37852">
      <w:pPr>
        <w:ind w:left="1440"/>
      </w:pPr>
      <w:r>
        <w:t>Add reference here</w:t>
      </w:r>
    </w:p>
    <w:p w14:paraId="03414731" w14:textId="77777777" w:rsidR="00D37852" w:rsidRDefault="00D37852" w:rsidP="00D37852"/>
    <w:p w14:paraId="1918E664" w14:textId="77777777" w:rsidR="0011692A" w:rsidRDefault="0011692A" w:rsidP="00D37852"/>
    <w:p w14:paraId="6B4B36E8" w14:textId="77777777" w:rsidR="0011692A" w:rsidRDefault="0011692A" w:rsidP="00D37852"/>
    <w:p w14:paraId="176E58A9" w14:textId="77777777" w:rsidR="0011692A" w:rsidRDefault="0011692A" w:rsidP="00D37852"/>
    <w:p w14:paraId="470891A0" w14:textId="77777777" w:rsidR="0011692A" w:rsidRDefault="0011692A" w:rsidP="00D37852"/>
    <w:p w14:paraId="7A54E7F5" w14:textId="2EE7345D" w:rsidR="008A0A3F" w:rsidRDefault="008A0A3F" w:rsidP="009C44AF">
      <w:pPr>
        <w:pStyle w:val="Heading3"/>
      </w:pPr>
      <w:bookmarkStart w:id="492" w:name="_Toc497995116"/>
      <w:r>
        <w:lastRenderedPageBreak/>
        <w:t>Enumeration Types</w:t>
      </w:r>
      <w:bookmarkEnd w:id="492"/>
    </w:p>
    <w:p w14:paraId="265394F3" w14:textId="77777777" w:rsidR="008A0A3F" w:rsidRDefault="008A0A3F" w:rsidP="008A0A3F">
      <w:r w:rsidRPr="00542D7B">
        <w:t>The overarching data object that represents whole enumerations in the database by their names.</w:t>
      </w:r>
    </w:p>
    <w:p w14:paraId="6F85EAE4" w14:textId="77777777" w:rsidR="00A405BA" w:rsidRDefault="00A405BA" w:rsidP="00A405BA">
      <w:pPr>
        <w:pStyle w:val="TableCaption"/>
      </w:pPr>
      <w:bookmarkStart w:id="493" w:name="_Toc497994725"/>
      <w:r>
        <w:t xml:space="preserve">Table </w:t>
      </w:r>
      <w:fldSimple w:instr=" STYLEREF 1 \s ">
        <w:r w:rsidR="00B76A4E">
          <w:rPr>
            <w:noProof/>
          </w:rPr>
          <w:t>7</w:t>
        </w:r>
      </w:fldSimple>
      <w:r w:rsidR="00F15B95">
        <w:noBreakHyphen/>
      </w:r>
      <w:fldSimple w:instr=" SEQ Table \* ARABIC \s 1 ">
        <w:r w:rsidR="00B76A4E">
          <w:rPr>
            <w:noProof/>
          </w:rPr>
          <w:t>11</w:t>
        </w:r>
      </w:fldSimple>
      <w:r>
        <w:t>: Enumeration Types</w:t>
      </w:r>
      <w:bookmarkEnd w:id="493"/>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8A0A3F" w:rsidRPr="00C43C4E" w14:paraId="4F4ADD07" w14:textId="77777777" w:rsidTr="009C1F40">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7F912B01" w14:textId="77777777" w:rsidR="008A0A3F" w:rsidRDefault="008A0A3F" w:rsidP="00A12839">
            <w:pPr>
              <w:pStyle w:val="TableHeading"/>
            </w:pPr>
            <w:r w:rsidRPr="00AC2578">
              <w:t>Column Name</w:t>
            </w:r>
          </w:p>
        </w:tc>
        <w:tc>
          <w:tcPr>
            <w:tcW w:w="1620" w:type="dxa"/>
            <w:shd w:val="clear" w:color="auto" w:fill="DBE5F1" w:themeFill="accent1" w:themeFillTint="33"/>
          </w:tcPr>
          <w:p w14:paraId="7F2BC111" w14:textId="77777777" w:rsidR="008A0A3F" w:rsidRDefault="008A0A3F" w:rsidP="00A12839">
            <w:pPr>
              <w:pStyle w:val="TableHeading"/>
            </w:pPr>
            <w:r w:rsidRPr="00AC2578">
              <w:t>Data Type</w:t>
            </w:r>
          </w:p>
        </w:tc>
        <w:tc>
          <w:tcPr>
            <w:tcW w:w="900" w:type="dxa"/>
            <w:shd w:val="clear" w:color="auto" w:fill="DBE5F1" w:themeFill="accent1" w:themeFillTint="33"/>
          </w:tcPr>
          <w:p w14:paraId="4C9AA52F" w14:textId="77777777" w:rsidR="008A0A3F" w:rsidRPr="00C43C4E" w:rsidRDefault="008A0A3F" w:rsidP="00A12839">
            <w:pPr>
              <w:pStyle w:val="TableHeading"/>
            </w:pPr>
            <w:r w:rsidRPr="00AC2578">
              <w:t>Null</w:t>
            </w:r>
          </w:p>
        </w:tc>
        <w:tc>
          <w:tcPr>
            <w:tcW w:w="4680" w:type="dxa"/>
            <w:shd w:val="clear" w:color="auto" w:fill="DBE5F1" w:themeFill="accent1" w:themeFillTint="33"/>
          </w:tcPr>
          <w:p w14:paraId="63BFC73A" w14:textId="77777777" w:rsidR="008A0A3F" w:rsidRPr="00A8667C" w:rsidRDefault="008A0A3F" w:rsidP="00A12839">
            <w:pPr>
              <w:pStyle w:val="TableHeading"/>
            </w:pPr>
            <w:r w:rsidRPr="00AC2578">
              <w:t>Description</w:t>
            </w:r>
          </w:p>
        </w:tc>
      </w:tr>
      <w:tr w:rsidR="00F52469" w:rsidRPr="00C43C4E" w14:paraId="260BEDD3" w14:textId="77777777" w:rsidTr="009C1F40">
        <w:trPr>
          <w:cantSplit/>
        </w:trPr>
        <w:tc>
          <w:tcPr>
            <w:tcW w:w="1777" w:type="dxa"/>
          </w:tcPr>
          <w:p w14:paraId="060E3109" w14:textId="77777777" w:rsidR="00F52469" w:rsidRPr="00AC1F30" w:rsidRDefault="00F52469" w:rsidP="004074AA">
            <w:pPr>
              <w:pStyle w:val="TableRow"/>
              <w:rPr>
                <w:b/>
              </w:rPr>
            </w:pPr>
            <w:r w:rsidRPr="00AC1F30">
              <w:t>Rec</w:t>
            </w:r>
            <w:r>
              <w:t xml:space="preserve"> </w:t>
            </w:r>
            <w:r w:rsidRPr="00AC1F30">
              <w:t>Id</w:t>
            </w:r>
          </w:p>
        </w:tc>
        <w:tc>
          <w:tcPr>
            <w:tcW w:w="1620" w:type="dxa"/>
          </w:tcPr>
          <w:p w14:paraId="697BD16D" w14:textId="77777777" w:rsidR="00F52469" w:rsidRPr="00AC1F30" w:rsidRDefault="00F52469" w:rsidP="004074AA">
            <w:pPr>
              <w:pStyle w:val="TableRow"/>
              <w:rPr>
                <w:rFonts w:eastAsia="Times New Roman"/>
                <w:b/>
                <w:szCs w:val="24"/>
              </w:rPr>
            </w:pPr>
            <w:r w:rsidRPr="00AC1F30">
              <w:t>Seq</w:t>
            </w:r>
            <w:r>
              <w:t>uence</w:t>
            </w:r>
          </w:p>
        </w:tc>
        <w:tc>
          <w:tcPr>
            <w:tcW w:w="900" w:type="dxa"/>
          </w:tcPr>
          <w:p w14:paraId="4E1E346A" w14:textId="77777777" w:rsidR="00F52469" w:rsidRPr="00AC1F30" w:rsidRDefault="00F52469" w:rsidP="004074AA">
            <w:pPr>
              <w:pStyle w:val="TableRow"/>
              <w:rPr>
                <w:b/>
              </w:rPr>
            </w:pPr>
            <w:r w:rsidRPr="00AC1F30">
              <w:t>Not</w:t>
            </w:r>
          </w:p>
        </w:tc>
        <w:tc>
          <w:tcPr>
            <w:tcW w:w="4680" w:type="dxa"/>
          </w:tcPr>
          <w:p w14:paraId="77CD9CF9" w14:textId="77777777" w:rsidR="00F52469" w:rsidRPr="00AC1F30" w:rsidRDefault="00F52469" w:rsidP="004074AA">
            <w:pPr>
              <w:pStyle w:val="TableRow"/>
              <w:rPr>
                <w:b/>
              </w:rPr>
            </w:pPr>
            <w:r w:rsidRPr="00AC1F30">
              <w:t>Unique integer for the enumeration type to set it apart from the other enumeration types.</w:t>
            </w:r>
          </w:p>
        </w:tc>
      </w:tr>
      <w:tr w:rsidR="00F52469" w:rsidRPr="00C43C4E" w14:paraId="0F681182" w14:textId="77777777" w:rsidTr="009C1F40">
        <w:trPr>
          <w:cantSplit/>
        </w:trPr>
        <w:tc>
          <w:tcPr>
            <w:tcW w:w="1777" w:type="dxa"/>
          </w:tcPr>
          <w:p w14:paraId="32AF8AC0" w14:textId="77777777" w:rsidR="00F52469" w:rsidRPr="00AC1F30" w:rsidRDefault="00F52469" w:rsidP="004074AA">
            <w:pPr>
              <w:pStyle w:val="TableRow"/>
              <w:rPr>
                <w:b/>
              </w:rPr>
            </w:pPr>
            <w:r w:rsidRPr="00AC1F30">
              <w:t>Rec UUID</w:t>
            </w:r>
          </w:p>
        </w:tc>
        <w:tc>
          <w:tcPr>
            <w:tcW w:w="1620" w:type="dxa"/>
          </w:tcPr>
          <w:p w14:paraId="136AAC16" w14:textId="77777777" w:rsidR="00F52469" w:rsidRPr="00AC1F30" w:rsidRDefault="00F52469" w:rsidP="004074AA">
            <w:pPr>
              <w:pStyle w:val="TableRow"/>
              <w:rPr>
                <w:b/>
              </w:rPr>
            </w:pPr>
            <w:r w:rsidRPr="00AC1F30">
              <w:t>UUID</w:t>
            </w:r>
          </w:p>
        </w:tc>
        <w:tc>
          <w:tcPr>
            <w:tcW w:w="900" w:type="dxa"/>
          </w:tcPr>
          <w:p w14:paraId="7E5894A4" w14:textId="77777777" w:rsidR="00F52469" w:rsidRPr="00AC1F30" w:rsidRDefault="00F52469" w:rsidP="004074AA">
            <w:pPr>
              <w:pStyle w:val="TableRow"/>
              <w:rPr>
                <w:b/>
              </w:rPr>
            </w:pPr>
            <w:r w:rsidRPr="00AC1F30">
              <w:t>Not</w:t>
            </w:r>
          </w:p>
        </w:tc>
        <w:tc>
          <w:tcPr>
            <w:tcW w:w="4680" w:type="dxa"/>
          </w:tcPr>
          <w:p w14:paraId="274B50D0" w14:textId="77777777" w:rsidR="00F52469" w:rsidRPr="00AC1F30" w:rsidRDefault="00F52469" w:rsidP="004074AA">
            <w:pPr>
              <w:pStyle w:val="TableRow"/>
              <w:rPr>
                <w:b/>
              </w:rPr>
            </w:pPr>
            <w:r w:rsidRPr="00AC1F30">
              <w:t>Unique identifier for the enumeration type to set it apart from the other enumeration types.</w:t>
            </w:r>
          </w:p>
        </w:tc>
      </w:tr>
      <w:tr w:rsidR="008A0A3F" w:rsidRPr="00C43C4E" w14:paraId="0EABD23B" w14:textId="77777777" w:rsidTr="009C1F40">
        <w:trPr>
          <w:cantSplit/>
        </w:trPr>
        <w:tc>
          <w:tcPr>
            <w:tcW w:w="1777" w:type="dxa"/>
          </w:tcPr>
          <w:p w14:paraId="267468D1" w14:textId="77777777" w:rsidR="008A0A3F" w:rsidRPr="00AC1F30" w:rsidRDefault="002D308E" w:rsidP="004074AA">
            <w:pPr>
              <w:pStyle w:val="TableRow"/>
              <w:rPr>
                <w:b/>
              </w:rPr>
            </w:pPr>
            <w:r w:rsidRPr="00AC1F30">
              <w:t>Enumeration</w:t>
            </w:r>
            <w:r>
              <w:t xml:space="preserve"> T</w:t>
            </w:r>
            <w:r w:rsidR="008A0A3F" w:rsidRPr="00AC1F30">
              <w:t>ype</w:t>
            </w:r>
          </w:p>
        </w:tc>
        <w:tc>
          <w:tcPr>
            <w:tcW w:w="1620" w:type="dxa"/>
          </w:tcPr>
          <w:p w14:paraId="5AE5E36E" w14:textId="77777777" w:rsidR="008A0A3F" w:rsidRPr="00AC1F30" w:rsidRDefault="008A0A3F" w:rsidP="004074AA">
            <w:pPr>
              <w:pStyle w:val="TableRow"/>
              <w:rPr>
                <w:b/>
              </w:rPr>
            </w:pPr>
            <w:r w:rsidRPr="00AC1F30">
              <w:t>text</w:t>
            </w:r>
          </w:p>
        </w:tc>
        <w:tc>
          <w:tcPr>
            <w:tcW w:w="900" w:type="dxa"/>
          </w:tcPr>
          <w:p w14:paraId="4052D411" w14:textId="77777777" w:rsidR="008A0A3F" w:rsidRPr="00AC1F30" w:rsidRDefault="008A0A3F" w:rsidP="004074AA">
            <w:pPr>
              <w:pStyle w:val="TableRow"/>
            </w:pPr>
          </w:p>
        </w:tc>
        <w:tc>
          <w:tcPr>
            <w:tcW w:w="4680" w:type="dxa"/>
          </w:tcPr>
          <w:p w14:paraId="449E799A" w14:textId="77777777" w:rsidR="008A0A3F" w:rsidRPr="00AC1F30" w:rsidRDefault="008A0A3F" w:rsidP="004074AA">
            <w:pPr>
              <w:pStyle w:val="TableRow"/>
              <w:rPr>
                <w:b/>
              </w:rPr>
            </w:pPr>
            <w:r w:rsidRPr="00AC1F30">
              <w:t>Identifying name of the enumeration in the database.</w:t>
            </w:r>
          </w:p>
        </w:tc>
      </w:tr>
      <w:tr w:rsidR="008A0A3F" w:rsidRPr="00C43C4E" w14:paraId="5A5EC2C3" w14:textId="77777777" w:rsidTr="009C1F40">
        <w:trPr>
          <w:cantSplit/>
        </w:trPr>
        <w:tc>
          <w:tcPr>
            <w:tcW w:w="1777" w:type="dxa"/>
          </w:tcPr>
          <w:p w14:paraId="70ACC745" w14:textId="77777777" w:rsidR="008A0A3F" w:rsidRPr="00AC1F30" w:rsidRDefault="002D308E" w:rsidP="004074AA">
            <w:pPr>
              <w:pStyle w:val="TableRow"/>
              <w:rPr>
                <w:b/>
              </w:rPr>
            </w:pPr>
            <w:r>
              <w:t>D</w:t>
            </w:r>
            <w:r w:rsidR="008A0A3F" w:rsidRPr="00AC1F30">
              <w:t>escription</w:t>
            </w:r>
          </w:p>
        </w:tc>
        <w:tc>
          <w:tcPr>
            <w:tcW w:w="1620" w:type="dxa"/>
          </w:tcPr>
          <w:p w14:paraId="2F6597DB" w14:textId="77777777" w:rsidR="008A0A3F" w:rsidRPr="00AC1F30" w:rsidRDefault="008A0A3F" w:rsidP="004074AA">
            <w:pPr>
              <w:pStyle w:val="TableRow"/>
              <w:rPr>
                <w:b/>
              </w:rPr>
            </w:pPr>
            <w:r w:rsidRPr="00AC1F30">
              <w:t>text</w:t>
            </w:r>
          </w:p>
        </w:tc>
        <w:tc>
          <w:tcPr>
            <w:tcW w:w="900" w:type="dxa"/>
          </w:tcPr>
          <w:p w14:paraId="677F74B6" w14:textId="77777777" w:rsidR="008A0A3F" w:rsidRPr="00AC1F30" w:rsidRDefault="008A0A3F" w:rsidP="004074AA">
            <w:pPr>
              <w:pStyle w:val="TableRow"/>
            </w:pPr>
          </w:p>
        </w:tc>
        <w:tc>
          <w:tcPr>
            <w:tcW w:w="4680" w:type="dxa"/>
          </w:tcPr>
          <w:p w14:paraId="1FAD6740" w14:textId="77777777" w:rsidR="008A0A3F" w:rsidRPr="00AC1F30" w:rsidRDefault="008A0A3F" w:rsidP="004074AA">
            <w:pPr>
              <w:pStyle w:val="TableRow"/>
              <w:rPr>
                <w:b/>
              </w:rPr>
            </w:pPr>
            <w:r w:rsidRPr="00AC1F30">
              <w:t>Brief description of the enumeration.</w:t>
            </w:r>
          </w:p>
        </w:tc>
      </w:tr>
      <w:tr w:rsidR="008A0A3F" w:rsidRPr="00C43C4E" w14:paraId="0A942B18" w14:textId="77777777" w:rsidTr="009C1F40">
        <w:trPr>
          <w:cantSplit/>
        </w:trPr>
        <w:tc>
          <w:tcPr>
            <w:tcW w:w="1777" w:type="dxa"/>
          </w:tcPr>
          <w:p w14:paraId="00629BBE" w14:textId="77777777" w:rsidR="008A0A3F" w:rsidRPr="00AC1F30" w:rsidRDefault="002D308E" w:rsidP="004074AA">
            <w:pPr>
              <w:pStyle w:val="TableRow"/>
              <w:rPr>
                <w:b/>
              </w:rPr>
            </w:pPr>
            <w:r>
              <w:t>D</w:t>
            </w:r>
            <w:r w:rsidR="008A0A3F" w:rsidRPr="00AC1F30">
              <w:t>ate</w:t>
            </w:r>
            <w:r w:rsidR="002A625C">
              <w:t xml:space="preserve"> C</w:t>
            </w:r>
            <w:r w:rsidR="008A0A3F" w:rsidRPr="00AC1F30">
              <w:t>reated</w:t>
            </w:r>
          </w:p>
        </w:tc>
        <w:tc>
          <w:tcPr>
            <w:tcW w:w="1620" w:type="dxa"/>
          </w:tcPr>
          <w:p w14:paraId="61FD86E3" w14:textId="77777777" w:rsidR="008A0A3F" w:rsidRPr="00AC1F30" w:rsidRDefault="008A0A3F" w:rsidP="004074AA">
            <w:pPr>
              <w:pStyle w:val="TableRow"/>
              <w:rPr>
                <w:b/>
              </w:rPr>
            </w:pPr>
            <w:r w:rsidRPr="00AC1F30">
              <w:t>timestamp with timezone</w:t>
            </w:r>
          </w:p>
        </w:tc>
        <w:tc>
          <w:tcPr>
            <w:tcW w:w="900" w:type="dxa"/>
          </w:tcPr>
          <w:p w14:paraId="562C9B84" w14:textId="77777777" w:rsidR="008A0A3F" w:rsidRPr="00AC1F30" w:rsidRDefault="008A0A3F" w:rsidP="004074AA">
            <w:pPr>
              <w:pStyle w:val="TableRow"/>
            </w:pPr>
          </w:p>
        </w:tc>
        <w:tc>
          <w:tcPr>
            <w:tcW w:w="4680" w:type="dxa"/>
          </w:tcPr>
          <w:p w14:paraId="0856F225" w14:textId="3FC23DF4" w:rsidR="008A0A3F" w:rsidRPr="00AC1F30" w:rsidRDefault="0034529D" w:rsidP="004074AA">
            <w:pPr>
              <w:pStyle w:val="TableRow"/>
              <w:rPr>
                <w:b/>
              </w:rPr>
            </w:pPr>
            <w:r>
              <w:t>See BOILERPLATE</w:t>
            </w:r>
            <w:r w:rsidR="008A0A3F" w:rsidRPr="00AC1F30">
              <w:t>.</w:t>
            </w:r>
            <w:r>
              <w:t xml:space="preserve">  </w:t>
            </w:r>
          </w:p>
        </w:tc>
      </w:tr>
      <w:tr w:rsidR="008A0A3F" w:rsidRPr="00C43C4E" w14:paraId="016ED2A3" w14:textId="77777777" w:rsidTr="009C1F40">
        <w:trPr>
          <w:cantSplit/>
        </w:trPr>
        <w:tc>
          <w:tcPr>
            <w:tcW w:w="1777" w:type="dxa"/>
          </w:tcPr>
          <w:p w14:paraId="7145ED4A" w14:textId="77777777" w:rsidR="008A0A3F" w:rsidRPr="00AC1F30" w:rsidRDefault="002D308E" w:rsidP="004074AA">
            <w:pPr>
              <w:pStyle w:val="TableRow"/>
              <w:rPr>
                <w:b/>
              </w:rPr>
            </w:pPr>
            <w:r>
              <w:t>D</w:t>
            </w:r>
            <w:r w:rsidR="008A0A3F" w:rsidRPr="00AC1F30">
              <w:t>ate</w:t>
            </w:r>
            <w:r w:rsidR="002A625C">
              <w:t xml:space="preserve"> M</w:t>
            </w:r>
            <w:r w:rsidR="008A0A3F" w:rsidRPr="00AC1F30">
              <w:t>odified</w:t>
            </w:r>
          </w:p>
        </w:tc>
        <w:tc>
          <w:tcPr>
            <w:tcW w:w="1620" w:type="dxa"/>
          </w:tcPr>
          <w:p w14:paraId="22AD2B38" w14:textId="77777777" w:rsidR="008A0A3F" w:rsidRPr="00AC1F30" w:rsidRDefault="008A0A3F" w:rsidP="004074AA">
            <w:pPr>
              <w:pStyle w:val="TableRow"/>
              <w:rPr>
                <w:b/>
              </w:rPr>
            </w:pPr>
            <w:r w:rsidRPr="00AC1F30">
              <w:t>timestamp with timezone</w:t>
            </w:r>
          </w:p>
        </w:tc>
        <w:tc>
          <w:tcPr>
            <w:tcW w:w="900" w:type="dxa"/>
          </w:tcPr>
          <w:p w14:paraId="685FB638" w14:textId="77777777" w:rsidR="008A0A3F" w:rsidRPr="00AC1F30" w:rsidRDefault="008A0A3F" w:rsidP="004074AA">
            <w:pPr>
              <w:pStyle w:val="TableRow"/>
            </w:pPr>
          </w:p>
        </w:tc>
        <w:tc>
          <w:tcPr>
            <w:tcW w:w="4680" w:type="dxa"/>
          </w:tcPr>
          <w:p w14:paraId="3ADE68FF" w14:textId="21EA84E0" w:rsidR="008A0A3F" w:rsidRPr="00AC1F30" w:rsidRDefault="0034529D" w:rsidP="004074AA">
            <w:pPr>
              <w:pStyle w:val="TableRow"/>
              <w:rPr>
                <w:b/>
              </w:rPr>
            </w:pPr>
            <w:r>
              <w:t>See BOILERPLATE</w:t>
            </w:r>
            <w:r w:rsidRPr="00AC1F30">
              <w:t>.</w:t>
            </w:r>
            <w:r>
              <w:t xml:space="preserve">  </w:t>
            </w:r>
          </w:p>
        </w:tc>
      </w:tr>
      <w:tr w:rsidR="008A0A3F" w:rsidRPr="00C43C4E" w14:paraId="44F01177" w14:textId="77777777" w:rsidTr="009C1F40">
        <w:trPr>
          <w:cantSplit/>
        </w:trPr>
        <w:tc>
          <w:tcPr>
            <w:tcW w:w="1777" w:type="dxa"/>
          </w:tcPr>
          <w:p w14:paraId="13935C15" w14:textId="77777777" w:rsidR="008A0A3F" w:rsidRPr="00AC1F30" w:rsidRDefault="002D308E" w:rsidP="004074AA">
            <w:pPr>
              <w:pStyle w:val="TableRow"/>
              <w:rPr>
                <w:b/>
              </w:rPr>
            </w:pPr>
            <w:r>
              <w:t>L</w:t>
            </w:r>
            <w:r w:rsidR="008A0A3F" w:rsidRPr="00AC1F30">
              <w:t>ast</w:t>
            </w:r>
            <w:r w:rsidR="002A625C">
              <w:t xml:space="preserve"> M</w:t>
            </w:r>
            <w:r w:rsidR="008A0A3F" w:rsidRPr="00AC1F30">
              <w:t>odified</w:t>
            </w:r>
            <w:r w:rsidR="002A625C">
              <w:t xml:space="preserve"> B</w:t>
            </w:r>
            <w:r w:rsidR="008A0A3F" w:rsidRPr="00AC1F30">
              <w:t>y</w:t>
            </w:r>
          </w:p>
        </w:tc>
        <w:tc>
          <w:tcPr>
            <w:tcW w:w="1620" w:type="dxa"/>
          </w:tcPr>
          <w:p w14:paraId="17405332" w14:textId="77777777" w:rsidR="008A0A3F" w:rsidRPr="00AC1F30" w:rsidRDefault="008A0A3F" w:rsidP="004074AA">
            <w:pPr>
              <w:pStyle w:val="TableRow"/>
              <w:rPr>
                <w:b/>
              </w:rPr>
            </w:pPr>
            <w:r w:rsidRPr="00AC1F30">
              <w:t>text</w:t>
            </w:r>
          </w:p>
        </w:tc>
        <w:tc>
          <w:tcPr>
            <w:tcW w:w="900" w:type="dxa"/>
          </w:tcPr>
          <w:p w14:paraId="19C461AC" w14:textId="77777777" w:rsidR="008A0A3F" w:rsidRPr="00AC1F30" w:rsidRDefault="008A0A3F" w:rsidP="004074AA">
            <w:pPr>
              <w:pStyle w:val="TableRow"/>
            </w:pPr>
          </w:p>
        </w:tc>
        <w:tc>
          <w:tcPr>
            <w:tcW w:w="4680" w:type="dxa"/>
          </w:tcPr>
          <w:p w14:paraId="1DE3BDAB" w14:textId="19E35249" w:rsidR="008A0A3F" w:rsidRPr="00AC1F30" w:rsidRDefault="0034529D" w:rsidP="004074AA">
            <w:pPr>
              <w:pStyle w:val="TableRow"/>
              <w:rPr>
                <w:b/>
              </w:rPr>
            </w:pPr>
            <w:r>
              <w:t>See BOILERPLATE</w:t>
            </w:r>
            <w:r w:rsidRPr="00AC1F30">
              <w:t>.</w:t>
            </w:r>
            <w:r>
              <w:t xml:space="preserve">  </w:t>
            </w:r>
          </w:p>
        </w:tc>
      </w:tr>
      <w:tr w:rsidR="008A0A3F" w:rsidRPr="00C43C4E" w14:paraId="7AED1C31" w14:textId="77777777" w:rsidTr="009C1F40">
        <w:trPr>
          <w:cantSplit/>
        </w:trPr>
        <w:tc>
          <w:tcPr>
            <w:tcW w:w="1777" w:type="dxa"/>
          </w:tcPr>
          <w:p w14:paraId="48DAD73D" w14:textId="77777777" w:rsidR="008A0A3F" w:rsidRPr="00AC1F30" w:rsidRDefault="002A625C" w:rsidP="004074AA">
            <w:pPr>
              <w:pStyle w:val="TableRow"/>
              <w:rPr>
                <w:b/>
              </w:rPr>
            </w:pPr>
            <w:r>
              <w:t>C</w:t>
            </w:r>
            <w:r w:rsidR="008A0A3F" w:rsidRPr="00AC1F30">
              <w:t>lassification</w:t>
            </w:r>
          </w:p>
        </w:tc>
        <w:tc>
          <w:tcPr>
            <w:tcW w:w="1620" w:type="dxa"/>
          </w:tcPr>
          <w:p w14:paraId="0E800898" w14:textId="77777777" w:rsidR="008A0A3F" w:rsidRPr="00AC1F30" w:rsidRDefault="008A0A3F" w:rsidP="004074AA">
            <w:pPr>
              <w:pStyle w:val="TableRow"/>
              <w:rPr>
                <w:b/>
              </w:rPr>
            </w:pPr>
            <w:r w:rsidRPr="00AC1F30">
              <w:t>text</w:t>
            </w:r>
          </w:p>
        </w:tc>
        <w:tc>
          <w:tcPr>
            <w:tcW w:w="900" w:type="dxa"/>
          </w:tcPr>
          <w:p w14:paraId="60D662FE" w14:textId="77777777" w:rsidR="008A0A3F" w:rsidRPr="00AC1F30" w:rsidRDefault="008A0A3F" w:rsidP="004074AA">
            <w:pPr>
              <w:pStyle w:val="TableRow"/>
            </w:pPr>
          </w:p>
        </w:tc>
        <w:tc>
          <w:tcPr>
            <w:tcW w:w="4680" w:type="dxa"/>
          </w:tcPr>
          <w:p w14:paraId="1BA097D2" w14:textId="77777777" w:rsidR="008A0A3F" w:rsidRPr="00AC1F30" w:rsidRDefault="008A0A3F" w:rsidP="004074AA">
            <w:pPr>
              <w:pStyle w:val="TableRow"/>
              <w:rPr>
                <w:b/>
              </w:rPr>
            </w:pPr>
            <w:r w:rsidRPr="00AC1F30">
              <w:t>Overall classification of the enumeration and all of its values.</w:t>
            </w:r>
          </w:p>
        </w:tc>
      </w:tr>
      <w:tr w:rsidR="008A0A3F" w:rsidRPr="00C43C4E" w14:paraId="69833175" w14:textId="77777777" w:rsidTr="009C1F40">
        <w:trPr>
          <w:cantSplit/>
        </w:trPr>
        <w:tc>
          <w:tcPr>
            <w:tcW w:w="1777" w:type="dxa"/>
          </w:tcPr>
          <w:p w14:paraId="755F79E3" w14:textId="77777777" w:rsidR="008A0A3F" w:rsidRPr="00AC1F30" w:rsidRDefault="002A625C" w:rsidP="004074AA">
            <w:pPr>
              <w:pStyle w:val="TableRow"/>
              <w:rPr>
                <w:b/>
              </w:rPr>
            </w:pPr>
            <w:r>
              <w:t>C</w:t>
            </w:r>
            <w:r w:rsidR="008A0A3F" w:rsidRPr="00AC1F30">
              <w:t>onstant</w:t>
            </w:r>
          </w:p>
        </w:tc>
        <w:tc>
          <w:tcPr>
            <w:tcW w:w="1620" w:type="dxa"/>
          </w:tcPr>
          <w:p w14:paraId="6AD3DD7E" w14:textId="77777777" w:rsidR="008A0A3F" w:rsidRPr="00AC1F30" w:rsidRDefault="008A0A3F" w:rsidP="004074AA">
            <w:pPr>
              <w:pStyle w:val="TableRow"/>
              <w:rPr>
                <w:b/>
              </w:rPr>
            </w:pPr>
            <w:r w:rsidRPr="00AC1F30">
              <w:t>bool</w:t>
            </w:r>
          </w:p>
        </w:tc>
        <w:tc>
          <w:tcPr>
            <w:tcW w:w="900" w:type="dxa"/>
          </w:tcPr>
          <w:p w14:paraId="5CE5177E" w14:textId="77777777" w:rsidR="008A0A3F" w:rsidRPr="00AC1F30" w:rsidRDefault="008A0A3F" w:rsidP="004074AA">
            <w:pPr>
              <w:pStyle w:val="TableRow"/>
            </w:pPr>
          </w:p>
        </w:tc>
        <w:tc>
          <w:tcPr>
            <w:tcW w:w="4680" w:type="dxa"/>
          </w:tcPr>
          <w:p w14:paraId="5BC32C31" w14:textId="77777777" w:rsidR="008A0A3F" w:rsidRPr="00AC1F30" w:rsidRDefault="008A0A3F" w:rsidP="004074AA">
            <w:pPr>
              <w:pStyle w:val="TableRow"/>
              <w:rPr>
                <w:b/>
              </w:rPr>
            </w:pPr>
            <w:r w:rsidRPr="00AC1F30">
              <w:t>Whether or not the enumeration is constant (unchangeable, probably used in the system), or dynamic (changeable, probably just used for visualization purposes).</w:t>
            </w:r>
          </w:p>
        </w:tc>
      </w:tr>
      <w:tr w:rsidR="002A625C" w:rsidRPr="00C43C4E" w14:paraId="7728FA0F" w14:textId="77777777" w:rsidTr="009C1F40">
        <w:trPr>
          <w:cantSplit/>
        </w:trPr>
        <w:tc>
          <w:tcPr>
            <w:tcW w:w="1777" w:type="dxa"/>
          </w:tcPr>
          <w:p w14:paraId="690D57A7" w14:textId="77777777" w:rsidR="002A625C" w:rsidRDefault="002A625C" w:rsidP="004074AA">
            <w:pPr>
              <w:pStyle w:val="TableRow"/>
            </w:pPr>
          </w:p>
        </w:tc>
        <w:tc>
          <w:tcPr>
            <w:tcW w:w="1620" w:type="dxa"/>
          </w:tcPr>
          <w:p w14:paraId="3FE88F10" w14:textId="77777777" w:rsidR="002A625C" w:rsidRPr="00AC1F30" w:rsidRDefault="002A625C" w:rsidP="004074AA">
            <w:pPr>
              <w:pStyle w:val="TableRow"/>
            </w:pPr>
          </w:p>
        </w:tc>
        <w:tc>
          <w:tcPr>
            <w:tcW w:w="900" w:type="dxa"/>
          </w:tcPr>
          <w:p w14:paraId="57C53A25" w14:textId="77777777" w:rsidR="002A625C" w:rsidRPr="00AC1F30" w:rsidRDefault="002A625C" w:rsidP="004074AA">
            <w:pPr>
              <w:pStyle w:val="TableRow"/>
            </w:pPr>
          </w:p>
        </w:tc>
        <w:tc>
          <w:tcPr>
            <w:tcW w:w="4680" w:type="dxa"/>
          </w:tcPr>
          <w:p w14:paraId="44547568" w14:textId="77777777" w:rsidR="002A625C" w:rsidRPr="00AC1F30" w:rsidRDefault="002A625C" w:rsidP="004074AA">
            <w:pPr>
              <w:pStyle w:val="TableRow"/>
            </w:pPr>
          </w:p>
        </w:tc>
      </w:tr>
      <w:tr w:rsidR="002A625C" w:rsidRPr="00C43C4E" w14:paraId="3AA4D44F" w14:textId="77777777" w:rsidTr="009C1F40">
        <w:trPr>
          <w:cantSplit/>
        </w:trPr>
        <w:tc>
          <w:tcPr>
            <w:tcW w:w="1777" w:type="dxa"/>
          </w:tcPr>
          <w:p w14:paraId="7A0E0523" w14:textId="77777777" w:rsidR="002A625C" w:rsidRPr="00AC1F30" w:rsidRDefault="002A625C" w:rsidP="004074AA">
            <w:pPr>
              <w:pStyle w:val="TableRow"/>
              <w:rPr>
                <w:b/>
              </w:rPr>
            </w:pPr>
            <w:r w:rsidRPr="00AC1F30">
              <w:t>BOILERPLATE</w:t>
            </w:r>
          </w:p>
        </w:tc>
        <w:tc>
          <w:tcPr>
            <w:tcW w:w="1620" w:type="dxa"/>
          </w:tcPr>
          <w:p w14:paraId="06E7FAF1" w14:textId="77777777" w:rsidR="002A625C" w:rsidRPr="00AC1F30" w:rsidRDefault="002A625C" w:rsidP="004074AA">
            <w:pPr>
              <w:pStyle w:val="TableRow"/>
            </w:pPr>
          </w:p>
        </w:tc>
        <w:tc>
          <w:tcPr>
            <w:tcW w:w="900" w:type="dxa"/>
          </w:tcPr>
          <w:p w14:paraId="0C92A055" w14:textId="77777777" w:rsidR="002A625C" w:rsidRPr="00AC1F30" w:rsidRDefault="002A625C" w:rsidP="004074AA">
            <w:pPr>
              <w:pStyle w:val="TableRow"/>
            </w:pPr>
          </w:p>
        </w:tc>
        <w:tc>
          <w:tcPr>
            <w:tcW w:w="4680" w:type="dxa"/>
          </w:tcPr>
          <w:p w14:paraId="701D99DE" w14:textId="77777777" w:rsidR="002A625C" w:rsidRPr="00AC1F30" w:rsidRDefault="002A625C" w:rsidP="004074AA">
            <w:pPr>
              <w:pStyle w:val="TableRow"/>
              <w:rPr>
                <w:b/>
              </w:rPr>
            </w:pPr>
            <w:r w:rsidRPr="00AC1F30">
              <w:t>See ‘Table Boilerplate Suffix’.</w:t>
            </w:r>
          </w:p>
        </w:tc>
      </w:tr>
    </w:tbl>
    <w:p w14:paraId="60719B83" w14:textId="77777777" w:rsidR="00DE4E84" w:rsidRDefault="00DE4E84" w:rsidP="00DE4E84">
      <w:r>
        <w:t>Referenced by:</w:t>
      </w:r>
    </w:p>
    <w:p w14:paraId="0167CF01" w14:textId="77777777" w:rsidR="00DE4E84" w:rsidRDefault="00DE4E84" w:rsidP="00DE4E84">
      <w:pPr>
        <w:ind w:left="1440"/>
      </w:pPr>
      <w:r>
        <w:t>Add reference here</w:t>
      </w:r>
    </w:p>
    <w:p w14:paraId="067D07BF" w14:textId="20198E9A" w:rsidR="00DE4E84" w:rsidRDefault="00DE4E84" w:rsidP="00DE4E84"/>
    <w:p w14:paraId="0F8071A8" w14:textId="767B75AE" w:rsidR="009C44AF" w:rsidRDefault="009C44AF" w:rsidP="00DE4E84"/>
    <w:p w14:paraId="795E9D54" w14:textId="474F2ACD" w:rsidR="009C44AF" w:rsidRDefault="009C44AF" w:rsidP="00DE4E84"/>
    <w:p w14:paraId="4329CDA5" w14:textId="2897EE1E" w:rsidR="009C44AF" w:rsidRDefault="009C44AF" w:rsidP="00DE4E84"/>
    <w:p w14:paraId="6796C478" w14:textId="6AC2293A" w:rsidR="009C44AF" w:rsidRDefault="009C44AF" w:rsidP="00DE4E84"/>
    <w:p w14:paraId="35B4963A" w14:textId="5D9DCAF1" w:rsidR="009C44AF" w:rsidRDefault="009C44AF" w:rsidP="00DE4E84"/>
    <w:p w14:paraId="097F5DE4" w14:textId="72A91CFF" w:rsidR="009C44AF" w:rsidRDefault="009C44AF" w:rsidP="00DE4E84"/>
    <w:p w14:paraId="5CCA4C95" w14:textId="7725A60F" w:rsidR="009C44AF" w:rsidRDefault="009C44AF" w:rsidP="00DE4E84"/>
    <w:p w14:paraId="7A607872" w14:textId="1C89575A" w:rsidR="009C44AF" w:rsidRDefault="009C44AF" w:rsidP="00DE4E84"/>
    <w:p w14:paraId="5BE8D7E8" w14:textId="5CEFE678" w:rsidR="009C44AF" w:rsidRDefault="009C44AF" w:rsidP="00DE4E84"/>
    <w:p w14:paraId="7A698466" w14:textId="41C72F18" w:rsidR="009C44AF" w:rsidRDefault="009C44AF" w:rsidP="00DE4E84"/>
    <w:p w14:paraId="11668E1A" w14:textId="1F955F8C" w:rsidR="009C44AF" w:rsidRDefault="009C44AF" w:rsidP="00DE4E84"/>
    <w:p w14:paraId="407F37EE" w14:textId="77777777" w:rsidR="009C44AF" w:rsidRDefault="009C44AF" w:rsidP="00DE4E84"/>
    <w:p w14:paraId="059EEE94" w14:textId="5BD10F8F" w:rsidR="00CC239D" w:rsidRDefault="00CC239D" w:rsidP="009C44AF">
      <w:pPr>
        <w:pStyle w:val="Heading3"/>
      </w:pPr>
      <w:bookmarkStart w:id="494" w:name="_a01aae5f8db21e296ed1e59e3d572ea4"/>
      <w:bookmarkStart w:id="495" w:name="_Toc497995117"/>
      <w:r>
        <w:lastRenderedPageBreak/>
        <w:t>Enumeration Value</w:t>
      </w:r>
      <w:bookmarkEnd w:id="445"/>
      <w:bookmarkEnd w:id="446"/>
      <w:bookmarkEnd w:id="447"/>
      <w:bookmarkEnd w:id="448"/>
      <w:bookmarkEnd w:id="494"/>
      <w:r>
        <w:t>s</w:t>
      </w:r>
      <w:bookmarkEnd w:id="495"/>
    </w:p>
    <w:p w14:paraId="3D33479D" w14:textId="77777777" w:rsidR="00CC239D" w:rsidRDefault="00CC239D" w:rsidP="00CC239D">
      <w:r w:rsidRPr="005E6690">
        <w:t xml:space="preserve">Individual </w:t>
      </w:r>
      <w:r w:rsidR="00EE4370" w:rsidRPr="005E6690">
        <w:t>enumerati</w:t>
      </w:r>
      <w:r w:rsidR="00EE4370">
        <w:t>o</w:t>
      </w:r>
      <w:r w:rsidR="00EE4370" w:rsidRPr="005E6690">
        <w:t>n</w:t>
      </w:r>
      <w:r w:rsidRPr="005E6690">
        <w:t xml:space="preserve"> values that belong under a particular enumeration type.</w:t>
      </w:r>
    </w:p>
    <w:p w14:paraId="734F342A" w14:textId="77777777" w:rsidR="00A405BA" w:rsidRPr="005E6690" w:rsidRDefault="00A405BA" w:rsidP="00A405BA">
      <w:pPr>
        <w:pStyle w:val="TableCaption"/>
      </w:pPr>
      <w:bookmarkStart w:id="496" w:name="_Ref483223580"/>
      <w:bookmarkStart w:id="497" w:name="_Toc497994726"/>
      <w:r>
        <w:t xml:space="preserve">Table </w:t>
      </w:r>
      <w:fldSimple w:instr=" STYLEREF 1 \s ">
        <w:r w:rsidR="00B76A4E">
          <w:rPr>
            <w:noProof/>
          </w:rPr>
          <w:t>7</w:t>
        </w:r>
      </w:fldSimple>
      <w:r w:rsidR="00F15B95">
        <w:noBreakHyphen/>
      </w:r>
      <w:fldSimple w:instr=" SEQ Table \* ARABIC \s 1 ">
        <w:r w:rsidR="00B76A4E">
          <w:rPr>
            <w:noProof/>
          </w:rPr>
          <w:t>12</w:t>
        </w:r>
      </w:fldSimple>
      <w:r>
        <w:t>: Enumeration Values</w:t>
      </w:r>
      <w:bookmarkEnd w:id="496"/>
      <w:bookmarkEnd w:id="497"/>
    </w:p>
    <w:tbl>
      <w:tblPr>
        <w:tblStyle w:val="TableGrid"/>
        <w:tblW w:w="8977" w:type="dxa"/>
        <w:tblInd w:w="108" w:type="dxa"/>
        <w:tblLayout w:type="fixed"/>
        <w:tblLook w:val="04A0" w:firstRow="1" w:lastRow="0" w:firstColumn="1" w:lastColumn="0" w:noHBand="0" w:noVBand="1"/>
      </w:tblPr>
      <w:tblGrid>
        <w:gridCol w:w="1867"/>
        <w:gridCol w:w="1170"/>
        <w:gridCol w:w="900"/>
        <w:gridCol w:w="5040"/>
      </w:tblGrid>
      <w:tr w:rsidR="00CC239D" w:rsidRPr="00C43C4E" w14:paraId="62412E8C" w14:textId="77777777" w:rsidTr="009C1F40">
        <w:trPr>
          <w:cnfStyle w:val="100000000000" w:firstRow="1" w:lastRow="0" w:firstColumn="0" w:lastColumn="0" w:oddVBand="0" w:evenVBand="0" w:oddHBand="0" w:evenHBand="0" w:firstRowFirstColumn="0" w:firstRowLastColumn="0" w:lastRowFirstColumn="0" w:lastRowLastColumn="0"/>
          <w:tblHeader/>
        </w:trPr>
        <w:tc>
          <w:tcPr>
            <w:tcW w:w="1867" w:type="dxa"/>
            <w:shd w:val="clear" w:color="auto" w:fill="DBE5F1" w:themeFill="accent1" w:themeFillTint="33"/>
          </w:tcPr>
          <w:p w14:paraId="40912DBD" w14:textId="77777777" w:rsidR="00CC239D" w:rsidRDefault="00CC239D" w:rsidP="00A12839">
            <w:pPr>
              <w:pStyle w:val="TableHeading"/>
            </w:pPr>
            <w:r w:rsidRPr="00AC2578">
              <w:t>Column Name</w:t>
            </w:r>
          </w:p>
        </w:tc>
        <w:tc>
          <w:tcPr>
            <w:tcW w:w="1170" w:type="dxa"/>
            <w:shd w:val="clear" w:color="auto" w:fill="DBE5F1" w:themeFill="accent1" w:themeFillTint="33"/>
          </w:tcPr>
          <w:p w14:paraId="1C947684" w14:textId="77777777" w:rsidR="00CC239D" w:rsidRDefault="00CC239D" w:rsidP="00A12839">
            <w:pPr>
              <w:pStyle w:val="TableHeading"/>
            </w:pPr>
            <w:r w:rsidRPr="00AC2578">
              <w:t>Data Type</w:t>
            </w:r>
          </w:p>
        </w:tc>
        <w:tc>
          <w:tcPr>
            <w:tcW w:w="900" w:type="dxa"/>
            <w:shd w:val="clear" w:color="auto" w:fill="DBE5F1" w:themeFill="accent1" w:themeFillTint="33"/>
          </w:tcPr>
          <w:p w14:paraId="06936B0A" w14:textId="77777777" w:rsidR="00CC239D" w:rsidRPr="00C43C4E" w:rsidRDefault="00CC239D" w:rsidP="00A12839">
            <w:pPr>
              <w:pStyle w:val="TableHeading"/>
            </w:pPr>
            <w:r w:rsidRPr="00AC2578">
              <w:t>Null</w:t>
            </w:r>
          </w:p>
        </w:tc>
        <w:tc>
          <w:tcPr>
            <w:tcW w:w="5040" w:type="dxa"/>
            <w:shd w:val="clear" w:color="auto" w:fill="DBE5F1" w:themeFill="accent1" w:themeFillTint="33"/>
          </w:tcPr>
          <w:p w14:paraId="607E243D" w14:textId="77777777" w:rsidR="00CC239D" w:rsidRPr="00A8667C" w:rsidRDefault="00CC239D" w:rsidP="00A12839">
            <w:pPr>
              <w:pStyle w:val="TableHeading"/>
            </w:pPr>
            <w:r w:rsidRPr="00AC2578">
              <w:t>Description</w:t>
            </w:r>
          </w:p>
        </w:tc>
      </w:tr>
      <w:tr w:rsidR="00F52469" w:rsidRPr="00C43C4E" w14:paraId="75900623" w14:textId="77777777" w:rsidTr="009C1F40">
        <w:trPr>
          <w:cantSplit/>
        </w:trPr>
        <w:tc>
          <w:tcPr>
            <w:tcW w:w="1867" w:type="dxa"/>
          </w:tcPr>
          <w:p w14:paraId="79A38A65" w14:textId="77777777" w:rsidR="00F52469" w:rsidRPr="00AC1F30" w:rsidRDefault="00F52469" w:rsidP="004074AA">
            <w:pPr>
              <w:pStyle w:val="TableRow"/>
              <w:rPr>
                <w:b/>
              </w:rPr>
            </w:pPr>
            <w:r w:rsidRPr="00AC1F30">
              <w:t>Rec</w:t>
            </w:r>
            <w:r>
              <w:t xml:space="preserve"> </w:t>
            </w:r>
            <w:r w:rsidRPr="00AC1F30">
              <w:t>Id</w:t>
            </w:r>
          </w:p>
        </w:tc>
        <w:tc>
          <w:tcPr>
            <w:tcW w:w="1170" w:type="dxa"/>
          </w:tcPr>
          <w:p w14:paraId="12014738" w14:textId="77777777" w:rsidR="00F52469" w:rsidRPr="00AC1F30" w:rsidRDefault="00F52469" w:rsidP="004074AA">
            <w:pPr>
              <w:pStyle w:val="TableRow"/>
              <w:rPr>
                <w:rFonts w:eastAsia="Times New Roman"/>
                <w:b/>
                <w:szCs w:val="24"/>
              </w:rPr>
            </w:pPr>
            <w:r w:rsidRPr="00AC1F30">
              <w:t>Seq</w:t>
            </w:r>
            <w:r>
              <w:t>uence</w:t>
            </w:r>
          </w:p>
        </w:tc>
        <w:tc>
          <w:tcPr>
            <w:tcW w:w="900" w:type="dxa"/>
          </w:tcPr>
          <w:p w14:paraId="5615F301" w14:textId="77777777" w:rsidR="00F52469" w:rsidRPr="00AC1F30" w:rsidRDefault="00F52469" w:rsidP="004074AA">
            <w:pPr>
              <w:pStyle w:val="TableRow"/>
              <w:rPr>
                <w:b/>
              </w:rPr>
            </w:pPr>
            <w:r w:rsidRPr="00AC1F30">
              <w:t>Not</w:t>
            </w:r>
          </w:p>
        </w:tc>
        <w:tc>
          <w:tcPr>
            <w:tcW w:w="5040" w:type="dxa"/>
          </w:tcPr>
          <w:p w14:paraId="23184807" w14:textId="77777777" w:rsidR="00F52469" w:rsidRPr="00AC1F30" w:rsidRDefault="00F52469" w:rsidP="004074AA">
            <w:pPr>
              <w:pStyle w:val="TableRow"/>
              <w:rPr>
                <w:b/>
              </w:rPr>
            </w:pPr>
            <w:r w:rsidRPr="00AC1F30">
              <w:t>Unique integer for the enumeration value to set it apart from the other enumeration values.</w:t>
            </w:r>
          </w:p>
        </w:tc>
      </w:tr>
      <w:tr w:rsidR="00F52469" w:rsidRPr="00C43C4E" w14:paraId="0AF47E07" w14:textId="77777777" w:rsidTr="009C1F40">
        <w:trPr>
          <w:cantSplit/>
        </w:trPr>
        <w:tc>
          <w:tcPr>
            <w:tcW w:w="1867" w:type="dxa"/>
          </w:tcPr>
          <w:p w14:paraId="31486580" w14:textId="77777777" w:rsidR="00F52469" w:rsidRPr="00AC1F30" w:rsidRDefault="00F52469" w:rsidP="004074AA">
            <w:pPr>
              <w:pStyle w:val="TableRow"/>
              <w:rPr>
                <w:b/>
              </w:rPr>
            </w:pPr>
            <w:r w:rsidRPr="00AC1F30">
              <w:t>Rec UUID</w:t>
            </w:r>
          </w:p>
        </w:tc>
        <w:tc>
          <w:tcPr>
            <w:tcW w:w="1170" w:type="dxa"/>
          </w:tcPr>
          <w:p w14:paraId="416AB1D9" w14:textId="77777777" w:rsidR="00F52469" w:rsidRPr="00AC1F30" w:rsidRDefault="00F52469" w:rsidP="004074AA">
            <w:pPr>
              <w:pStyle w:val="TableRow"/>
              <w:rPr>
                <w:b/>
              </w:rPr>
            </w:pPr>
            <w:r w:rsidRPr="00AC1F30">
              <w:t>UUID</w:t>
            </w:r>
          </w:p>
        </w:tc>
        <w:tc>
          <w:tcPr>
            <w:tcW w:w="900" w:type="dxa"/>
          </w:tcPr>
          <w:p w14:paraId="35359D36" w14:textId="77777777" w:rsidR="00F52469" w:rsidRPr="00AC1F30" w:rsidRDefault="00F52469" w:rsidP="004074AA">
            <w:pPr>
              <w:pStyle w:val="TableRow"/>
              <w:rPr>
                <w:b/>
              </w:rPr>
            </w:pPr>
            <w:r w:rsidRPr="00AC1F30">
              <w:t>Not</w:t>
            </w:r>
          </w:p>
        </w:tc>
        <w:tc>
          <w:tcPr>
            <w:tcW w:w="5040" w:type="dxa"/>
          </w:tcPr>
          <w:p w14:paraId="64DCF01D" w14:textId="77777777" w:rsidR="00F52469" w:rsidRPr="00AC1F30" w:rsidRDefault="00F52469" w:rsidP="004074AA">
            <w:pPr>
              <w:pStyle w:val="TableRow"/>
              <w:rPr>
                <w:b/>
              </w:rPr>
            </w:pPr>
            <w:r w:rsidRPr="00AC1F30">
              <w:t>Unique identifier for the enumeration value to set it apart from the other enumeration values.</w:t>
            </w:r>
          </w:p>
        </w:tc>
      </w:tr>
      <w:tr w:rsidR="00BA30B1" w:rsidRPr="00C43C4E" w14:paraId="471B91E4" w14:textId="77777777" w:rsidTr="009C1F40">
        <w:trPr>
          <w:cantSplit/>
        </w:trPr>
        <w:tc>
          <w:tcPr>
            <w:tcW w:w="1867" w:type="dxa"/>
          </w:tcPr>
          <w:p w14:paraId="74FD01B7" w14:textId="2408AAD6" w:rsidR="00BA30B1" w:rsidRPr="00AC1F30" w:rsidRDefault="00BA30B1" w:rsidP="004074AA">
            <w:pPr>
              <w:pStyle w:val="TableRow"/>
            </w:pPr>
            <w:r>
              <w:t>Parent Rec ID</w:t>
            </w:r>
          </w:p>
        </w:tc>
        <w:tc>
          <w:tcPr>
            <w:tcW w:w="1170" w:type="dxa"/>
          </w:tcPr>
          <w:p w14:paraId="2937B381" w14:textId="7B8EA0C4" w:rsidR="00BA30B1" w:rsidRPr="00AC1F30" w:rsidRDefault="00BA30B1" w:rsidP="004074AA">
            <w:pPr>
              <w:pStyle w:val="TableRow"/>
            </w:pPr>
            <w:r>
              <w:t>Integer (FK)</w:t>
            </w:r>
          </w:p>
        </w:tc>
        <w:tc>
          <w:tcPr>
            <w:tcW w:w="900" w:type="dxa"/>
          </w:tcPr>
          <w:p w14:paraId="58EE369A" w14:textId="29BA74EB" w:rsidR="00BA30B1" w:rsidRPr="00AC1F30" w:rsidRDefault="00BA30B1" w:rsidP="004074AA">
            <w:pPr>
              <w:pStyle w:val="TableRow"/>
            </w:pPr>
            <w:r>
              <w:t>Not</w:t>
            </w:r>
          </w:p>
        </w:tc>
        <w:tc>
          <w:tcPr>
            <w:tcW w:w="5040" w:type="dxa"/>
          </w:tcPr>
          <w:p w14:paraId="45B18A83" w14:textId="71241CA2" w:rsidR="00BA30B1" w:rsidRPr="00AC1F30" w:rsidRDefault="00BA30B1" w:rsidP="004074AA">
            <w:pPr>
              <w:pStyle w:val="TableRow"/>
            </w:pPr>
            <w:r>
              <w:t xml:space="preserve">The integer identifier of the parent record.  </w:t>
            </w:r>
          </w:p>
        </w:tc>
      </w:tr>
      <w:tr w:rsidR="00BA30B1" w:rsidRPr="00C43C4E" w14:paraId="14424B04" w14:textId="77777777" w:rsidTr="009C1F40">
        <w:trPr>
          <w:cantSplit/>
        </w:trPr>
        <w:tc>
          <w:tcPr>
            <w:tcW w:w="1867" w:type="dxa"/>
          </w:tcPr>
          <w:p w14:paraId="452753EA" w14:textId="116B54B6" w:rsidR="00BA30B1" w:rsidRPr="00AC1F30" w:rsidRDefault="00BA30B1" w:rsidP="004074AA">
            <w:pPr>
              <w:pStyle w:val="TableRow"/>
            </w:pPr>
            <w:r>
              <w:t>P</w:t>
            </w:r>
            <w:r w:rsidRPr="00AC1F30">
              <w:t>arent</w:t>
            </w:r>
            <w:r>
              <w:t xml:space="preserve"> Rec UUID</w:t>
            </w:r>
          </w:p>
        </w:tc>
        <w:tc>
          <w:tcPr>
            <w:tcW w:w="1170" w:type="dxa"/>
          </w:tcPr>
          <w:p w14:paraId="10CB112D" w14:textId="5D9D8648" w:rsidR="00BA30B1" w:rsidRPr="00AC1F30" w:rsidRDefault="00BA30B1" w:rsidP="004074AA">
            <w:pPr>
              <w:pStyle w:val="TableRow"/>
            </w:pPr>
            <w:r w:rsidRPr="00AC1F30">
              <w:t>UUID</w:t>
            </w:r>
          </w:p>
        </w:tc>
        <w:tc>
          <w:tcPr>
            <w:tcW w:w="900" w:type="dxa"/>
          </w:tcPr>
          <w:p w14:paraId="595EA4AB" w14:textId="77777777" w:rsidR="00BA30B1" w:rsidRPr="00AC1F30" w:rsidRDefault="00BA30B1" w:rsidP="004074AA">
            <w:pPr>
              <w:pStyle w:val="TableRow"/>
            </w:pPr>
          </w:p>
        </w:tc>
        <w:tc>
          <w:tcPr>
            <w:tcW w:w="5040" w:type="dxa"/>
          </w:tcPr>
          <w:p w14:paraId="1EE00C3D" w14:textId="7F3572E3" w:rsidR="00BA30B1" w:rsidRPr="00AC1F30" w:rsidRDefault="00BA30B1" w:rsidP="004074AA">
            <w:pPr>
              <w:pStyle w:val="TableRow"/>
            </w:pPr>
            <w:r>
              <w:t xml:space="preserve">The UUID identifier of the parent record.  </w:t>
            </w:r>
          </w:p>
        </w:tc>
      </w:tr>
      <w:tr w:rsidR="00BA30B1" w:rsidRPr="00C43C4E" w14:paraId="127FF85C" w14:textId="77777777" w:rsidTr="009C1F40">
        <w:trPr>
          <w:cantSplit/>
        </w:trPr>
        <w:tc>
          <w:tcPr>
            <w:tcW w:w="1867" w:type="dxa"/>
          </w:tcPr>
          <w:p w14:paraId="60937ED3" w14:textId="77777777" w:rsidR="00BA30B1" w:rsidRPr="00AC1F30" w:rsidRDefault="00BA30B1" w:rsidP="004074AA">
            <w:pPr>
              <w:pStyle w:val="TableRow"/>
              <w:rPr>
                <w:b/>
              </w:rPr>
            </w:pPr>
            <w:r w:rsidRPr="00AC1F30">
              <w:t>Enumeration</w:t>
            </w:r>
            <w:r>
              <w:t xml:space="preserve"> T</w:t>
            </w:r>
            <w:r w:rsidRPr="00AC1F30">
              <w:t>ype</w:t>
            </w:r>
          </w:p>
        </w:tc>
        <w:tc>
          <w:tcPr>
            <w:tcW w:w="1170" w:type="dxa"/>
          </w:tcPr>
          <w:p w14:paraId="15754BE8" w14:textId="77777777" w:rsidR="00BA30B1" w:rsidRPr="00AC1F30" w:rsidRDefault="00BA30B1" w:rsidP="004074AA">
            <w:pPr>
              <w:pStyle w:val="TableRow"/>
              <w:rPr>
                <w:b/>
              </w:rPr>
            </w:pPr>
            <w:r w:rsidRPr="00AC1F30">
              <w:t>uuid</w:t>
            </w:r>
          </w:p>
        </w:tc>
        <w:tc>
          <w:tcPr>
            <w:tcW w:w="900" w:type="dxa"/>
          </w:tcPr>
          <w:p w14:paraId="4FEDC24C" w14:textId="77777777" w:rsidR="00BA30B1" w:rsidRPr="00AC1F30" w:rsidRDefault="00BA30B1" w:rsidP="004074AA">
            <w:pPr>
              <w:pStyle w:val="TableRow"/>
              <w:rPr>
                <w:b/>
              </w:rPr>
            </w:pPr>
            <w:r w:rsidRPr="00AC1F30">
              <w:t>not</w:t>
            </w:r>
          </w:p>
        </w:tc>
        <w:tc>
          <w:tcPr>
            <w:tcW w:w="5040" w:type="dxa"/>
          </w:tcPr>
          <w:p w14:paraId="6F43AE3B" w14:textId="77777777" w:rsidR="00BA30B1" w:rsidRPr="00AC1F30" w:rsidRDefault="00BA30B1" w:rsidP="004074AA">
            <w:pPr>
              <w:pStyle w:val="TableRow"/>
              <w:rPr>
                <w:b/>
              </w:rPr>
            </w:pPr>
            <w:r w:rsidRPr="00AC1F30">
              <w:t>Name/identifier of the overarching enumeration type that this value belongs to.</w:t>
            </w:r>
          </w:p>
        </w:tc>
      </w:tr>
      <w:tr w:rsidR="00BA30B1" w:rsidRPr="00C43C4E" w14:paraId="64E7C6B7" w14:textId="77777777" w:rsidTr="009C1F40">
        <w:trPr>
          <w:cantSplit/>
        </w:trPr>
        <w:tc>
          <w:tcPr>
            <w:tcW w:w="1867" w:type="dxa"/>
          </w:tcPr>
          <w:p w14:paraId="52679CB0" w14:textId="77777777" w:rsidR="00BA30B1" w:rsidRPr="00AC1F30" w:rsidRDefault="00BA30B1" w:rsidP="004074AA">
            <w:pPr>
              <w:pStyle w:val="TableRow"/>
              <w:rPr>
                <w:b/>
              </w:rPr>
            </w:pPr>
            <w:r w:rsidRPr="00AC1F30">
              <w:t>Enumeration</w:t>
            </w:r>
            <w:r>
              <w:t xml:space="preserve"> V</w:t>
            </w:r>
            <w:r w:rsidRPr="00AC1F30">
              <w:t>alue</w:t>
            </w:r>
          </w:p>
        </w:tc>
        <w:tc>
          <w:tcPr>
            <w:tcW w:w="1170" w:type="dxa"/>
          </w:tcPr>
          <w:p w14:paraId="6BF2FFC6" w14:textId="77777777" w:rsidR="00BA30B1" w:rsidRPr="00AC1F30" w:rsidRDefault="00BA30B1" w:rsidP="004074AA">
            <w:pPr>
              <w:pStyle w:val="TableRow"/>
              <w:rPr>
                <w:b/>
              </w:rPr>
            </w:pPr>
            <w:r w:rsidRPr="00AC1F30">
              <w:t>text</w:t>
            </w:r>
          </w:p>
        </w:tc>
        <w:tc>
          <w:tcPr>
            <w:tcW w:w="900" w:type="dxa"/>
          </w:tcPr>
          <w:p w14:paraId="644B4816" w14:textId="77777777" w:rsidR="00BA30B1" w:rsidRPr="00AC1F30" w:rsidRDefault="00BA30B1" w:rsidP="004074AA">
            <w:pPr>
              <w:pStyle w:val="TableRow"/>
              <w:rPr>
                <w:b/>
              </w:rPr>
            </w:pPr>
            <w:r w:rsidRPr="00AC1F30">
              <w:t>not</w:t>
            </w:r>
          </w:p>
        </w:tc>
        <w:tc>
          <w:tcPr>
            <w:tcW w:w="5040" w:type="dxa"/>
          </w:tcPr>
          <w:p w14:paraId="37196941" w14:textId="77777777" w:rsidR="00BA30B1" w:rsidRPr="00AC1F30" w:rsidRDefault="00BA30B1" w:rsidP="004074AA">
            <w:pPr>
              <w:pStyle w:val="TableRow"/>
              <w:rPr>
                <w:b/>
              </w:rPr>
            </w:pPr>
            <w:r w:rsidRPr="00AC1F30">
              <w:t>The actual specific enumeration value.</w:t>
            </w:r>
          </w:p>
        </w:tc>
      </w:tr>
      <w:tr w:rsidR="00BA30B1" w:rsidRPr="00C43C4E" w14:paraId="3FDC6A94" w14:textId="77777777" w:rsidTr="009C1F40">
        <w:trPr>
          <w:cantSplit/>
        </w:trPr>
        <w:tc>
          <w:tcPr>
            <w:tcW w:w="1867" w:type="dxa"/>
          </w:tcPr>
          <w:p w14:paraId="2ABF4E19" w14:textId="6EEB2E35" w:rsidR="00BA30B1" w:rsidRPr="00AC1F30" w:rsidRDefault="00BA30B1" w:rsidP="004074AA">
            <w:pPr>
              <w:pStyle w:val="TableRow"/>
              <w:rPr>
                <w:b/>
              </w:rPr>
            </w:pPr>
            <w:r>
              <w:t>Order By</w:t>
            </w:r>
          </w:p>
        </w:tc>
        <w:tc>
          <w:tcPr>
            <w:tcW w:w="1170" w:type="dxa"/>
          </w:tcPr>
          <w:p w14:paraId="0823D2FA" w14:textId="77777777" w:rsidR="00BA30B1" w:rsidRPr="00AC1F30" w:rsidRDefault="00BA30B1" w:rsidP="004074AA">
            <w:pPr>
              <w:pStyle w:val="TableRow"/>
              <w:rPr>
                <w:b/>
              </w:rPr>
            </w:pPr>
            <w:r w:rsidRPr="00AC1F30">
              <w:t>int</w:t>
            </w:r>
          </w:p>
        </w:tc>
        <w:tc>
          <w:tcPr>
            <w:tcW w:w="900" w:type="dxa"/>
          </w:tcPr>
          <w:p w14:paraId="616175A5" w14:textId="77777777" w:rsidR="00BA30B1" w:rsidRPr="00AC1F30" w:rsidRDefault="00BA30B1" w:rsidP="004074AA">
            <w:pPr>
              <w:pStyle w:val="TableRow"/>
            </w:pPr>
          </w:p>
        </w:tc>
        <w:tc>
          <w:tcPr>
            <w:tcW w:w="5040" w:type="dxa"/>
          </w:tcPr>
          <w:p w14:paraId="72EB16F3" w14:textId="77777777" w:rsidR="00BA30B1" w:rsidRPr="00AC1F30" w:rsidRDefault="00BA30B1" w:rsidP="004074AA">
            <w:pPr>
              <w:pStyle w:val="TableRow"/>
              <w:rPr>
                <w:b/>
              </w:rPr>
            </w:pPr>
            <w:r w:rsidRPr="00AC1F30">
              <w:t>Integer value used to create a custom sort order not possible programmatically.</w:t>
            </w:r>
          </w:p>
        </w:tc>
      </w:tr>
      <w:tr w:rsidR="00BA30B1" w:rsidRPr="00C43C4E" w14:paraId="098D2BA1" w14:textId="77777777" w:rsidTr="009C1F40">
        <w:trPr>
          <w:cantSplit/>
        </w:trPr>
        <w:tc>
          <w:tcPr>
            <w:tcW w:w="1867" w:type="dxa"/>
          </w:tcPr>
          <w:p w14:paraId="05F184D0" w14:textId="77777777" w:rsidR="00BA30B1" w:rsidRPr="00AC1F30" w:rsidRDefault="00BA30B1" w:rsidP="004074AA">
            <w:pPr>
              <w:pStyle w:val="TableRow"/>
              <w:rPr>
                <w:b/>
              </w:rPr>
            </w:pPr>
            <w:r w:rsidRPr="00AC1F30">
              <w:t xml:space="preserve">Enumeration </w:t>
            </w:r>
            <w:r>
              <w:t>D</w:t>
            </w:r>
            <w:r w:rsidRPr="00AC1F30">
              <w:t>isplay</w:t>
            </w:r>
            <w:r>
              <w:t xml:space="preserve"> N</w:t>
            </w:r>
            <w:r w:rsidRPr="00AC1F30">
              <w:t>ame</w:t>
            </w:r>
          </w:p>
        </w:tc>
        <w:tc>
          <w:tcPr>
            <w:tcW w:w="1170" w:type="dxa"/>
          </w:tcPr>
          <w:p w14:paraId="1D80D942" w14:textId="77777777" w:rsidR="00BA30B1" w:rsidRPr="00AC1F30" w:rsidRDefault="00BA30B1" w:rsidP="004074AA">
            <w:pPr>
              <w:pStyle w:val="TableRow"/>
              <w:rPr>
                <w:b/>
              </w:rPr>
            </w:pPr>
            <w:r w:rsidRPr="00AC1F30">
              <w:t>text</w:t>
            </w:r>
          </w:p>
        </w:tc>
        <w:tc>
          <w:tcPr>
            <w:tcW w:w="900" w:type="dxa"/>
          </w:tcPr>
          <w:p w14:paraId="731B8D91" w14:textId="77777777" w:rsidR="00BA30B1" w:rsidRPr="00AC1F30" w:rsidRDefault="00BA30B1" w:rsidP="004074AA">
            <w:pPr>
              <w:pStyle w:val="TableRow"/>
            </w:pPr>
          </w:p>
        </w:tc>
        <w:tc>
          <w:tcPr>
            <w:tcW w:w="5040" w:type="dxa"/>
          </w:tcPr>
          <w:p w14:paraId="0312F6A8" w14:textId="77777777" w:rsidR="00BA30B1" w:rsidRPr="00AC1F30" w:rsidRDefault="00BA30B1" w:rsidP="004074AA">
            <w:pPr>
              <w:pStyle w:val="TableRow"/>
            </w:pPr>
          </w:p>
        </w:tc>
      </w:tr>
      <w:tr w:rsidR="00BA30B1" w:rsidRPr="00C43C4E" w14:paraId="4CD36F24" w14:textId="77777777" w:rsidTr="009C1F40">
        <w:trPr>
          <w:cantSplit/>
        </w:trPr>
        <w:tc>
          <w:tcPr>
            <w:tcW w:w="1867" w:type="dxa"/>
          </w:tcPr>
          <w:p w14:paraId="07CF737F" w14:textId="77777777" w:rsidR="00BA30B1" w:rsidRPr="00AC1F30" w:rsidRDefault="00BA30B1" w:rsidP="004074AA">
            <w:pPr>
              <w:pStyle w:val="TableRow"/>
              <w:rPr>
                <w:b/>
              </w:rPr>
            </w:pPr>
            <w:r>
              <w:t>D</w:t>
            </w:r>
            <w:r w:rsidRPr="00AC1F30">
              <w:t>escription</w:t>
            </w:r>
            <w:r w:rsidRPr="00AC1F30">
              <w:tab/>
            </w:r>
          </w:p>
        </w:tc>
        <w:tc>
          <w:tcPr>
            <w:tcW w:w="1170" w:type="dxa"/>
          </w:tcPr>
          <w:p w14:paraId="3C8E757E" w14:textId="77777777" w:rsidR="00BA30B1" w:rsidRPr="00AC1F30" w:rsidRDefault="00BA30B1" w:rsidP="004074AA">
            <w:pPr>
              <w:pStyle w:val="TableRow"/>
              <w:rPr>
                <w:b/>
              </w:rPr>
            </w:pPr>
            <w:r w:rsidRPr="00AC1F30">
              <w:t>text</w:t>
            </w:r>
          </w:p>
        </w:tc>
        <w:tc>
          <w:tcPr>
            <w:tcW w:w="900" w:type="dxa"/>
          </w:tcPr>
          <w:p w14:paraId="403E2D5B" w14:textId="77777777" w:rsidR="00BA30B1" w:rsidRPr="00AC1F30" w:rsidRDefault="00BA30B1" w:rsidP="004074AA">
            <w:pPr>
              <w:pStyle w:val="TableRow"/>
            </w:pPr>
          </w:p>
        </w:tc>
        <w:tc>
          <w:tcPr>
            <w:tcW w:w="5040" w:type="dxa"/>
          </w:tcPr>
          <w:p w14:paraId="2C5ED30D" w14:textId="77777777" w:rsidR="00BA30B1" w:rsidRPr="00AC1F30" w:rsidRDefault="00BA30B1" w:rsidP="004074AA">
            <w:pPr>
              <w:pStyle w:val="TableRow"/>
              <w:rPr>
                <w:b/>
              </w:rPr>
            </w:pPr>
            <w:r w:rsidRPr="00AC1F30">
              <w:t>Brief description of the enumeration value.</w:t>
            </w:r>
          </w:p>
        </w:tc>
      </w:tr>
      <w:tr w:rsidR="00BA30B1" w:rsidRPr="00C43C4E" w14:paraId="324A45D7" w14:textId="77777777" w:rsidTr="009C1F40">
        <w:trPr>
          <w:cantSplit/>
        </w:trPr>
        <w:tc>
          <w:tcPr>
            <w:tcW w:w="1867" w:type="dxa"/>
          </w:tcPr>
          <w:p w14:paraId="665B949D" w14:textId="77777777" w:rsidR="00BA30B1" w:rsidRPr="00AC1F30" w:rsidRDefault="00BA30B1" w:rsidP="004074AA">
            <w:pPr>
              <w:pStyle w:val="TableRow"/>
              <w:rPr>
                <w:b/>
              </w:rPr>
            </w:pPr>
            <w:r>
              <w:t>C</w:t>
            </w:r>
            <w:r w:rsidRPr="00AC1F30">
              <w:t>onstant</w:t>
            </w:r>
          </w:p>
        </w:tc>
        <w:tc>
          <w:tcPr>
            <w:tcW w:w="1170" w:type="dxa"/>
          </w:tcPr>
          <w:p w14:paraId="62613163" w14:textId="77777777" w:rsidR="00BA30B1" w:rsidRPr="00AC1F30" w:rsidRDefault="00BA30B1" w:rsidP="004074AA">
            <w:pPr>
              <w:pStyle w:val="TableRow"/>
              <w:rPr>
                <w:b/>
              </w:rPr>
            </w:pPr>
            <w:r w:rsidRPr="00AC1F30">
              <w:t>bool</w:t>
            </w:r>
          </w:p>
        </w:tc>
        <w:tc>
          <w:tcPr>
            <w:tcW w:w="900" w:type="dxa"/>
          </w:tcPr>
          <w:p w14:paraId="45B08173" w14:textId="77777777" w:rsidR="00BA30B1" w:rsidRPr="00AC1F30" w:rsidRDefault="00BA30B1" w:rsidP="004074AA">
            <w:pPr>
              <w:pStyle w:val="TableRow"/>
            </w:pPr>
          </w:p>
        </w:tc>
        <w:tc>
          <w:tcPr>
            <w:tcW w:w="5040" w:type="dxa"/>
          </w:tcPr>
          <w:p w14:paraId="1F62F47E" w14:textId="77777777" w:rsidR="00BA30B1" w:rsidRPr="00AC1F30" w:rsidRDefault="00BA30B1" w:rsidP="004074AA">
            <w:pPr>
              <w:pStyle w:val="TableRow"/>
              <w:rPr>
                <w:b/>
              </w:rPr>
            </w:pPr>
            <w:r w:rsidRPr="00AC1F30">
              <w:t>Whether or not enumeration value is unchangeable or dynamic.</w:t>
            </w:r>
          </w:p>
        </w:tc>
      </w:tr>
      <w:tr w:rsidR="00BA30B1" w:rsidRPr="00C43C4E" w14:paraId="1AB9DD8A" w14:textId="77777777" w:rsidTr="009C1F40">
        <w:trPr>
          <w:cantSplit/>
        </w:trPr>
        <w:tc>
          <w:tcPr>
            <w:tcW w:w="1867" w:type="dxa"/>
          </w:tcPr>
          <w:p w14:paraId="66660831" w14:textId="77777777" w:rsidR="00BA30B1" w:rsidRPr="00AC1F30" w:rsidRDefault="00BA30B1" w:rsidP="004074AA">
            <w:pPr>
              <w:pStyle w:val="TableRow"/>
            </w:pPr>
          </w:p>
        </w:tc>
        <w:tc>
          <w:tcPr>
            <w:tcW w:w="1170" w:type="dxa"/>
          </w:tcPr>
          <w:p w14:paraId="73553DC1" w14:textId="77777777" w:rsidR="00BA30B1" w:rsidRPr="00AC1F30" w:rsidRDefault="00BA30B1" w:rsidP="004074AA">
            <w:pPr>
              <w:pStyle w:val="TableRow"/>
            </w:pPr>
          </w:p>
        </w:tc>
        <w:tc>
          <w:tcPr>
            <w:tcW w:w="900" w:type="dxa"/>
          </w:tcPr>
          <w:p w14:paraId="282EFBEB" w14:textId="77777777" w:rsidR="00BA30B1" w:rsidRPr="00AC1F30" w:rsidRDefault="00BA30B1" w:rsidP="004074AA">
            <w:pPr>
              <w:pStyle w:val="TableRow"/>
            </w:pPr>
          </w:p>
        </w:tc>
        <w:tc>
          <w:tcPr>
            <w:tcW w:w="5040" w:type="dxa"/>
          </w:tcPr>
          <w:p w14:paraId="2D8321F1" w14:textId="77777777" w:rsidR="00BA30B1" w:rsidRPr="00AC1F30" w:rsidRDefault="00BA30B1" w:rsidP="004074AA">
            <w:pPr>
              <w:pStyle w:val="TableRow"/>
            </w:pPr>
          </w:p>
        </w:tc>
      </w:tr>
      <w:tr w:rsidR="00BA30B1" w:rsidRPr="00C43C4E" w14:paraId="691EEF1E" w14:textId="77777777" w:rsidTr="009C1F40">
        <w:trPr>
          <w:cantSplit/>
        </w:trPr>
        <w:tc>
          <w:tcPr>
            <w:tcW w:w="1867" w:type="dxa"/>
          </w:tcPr>
          <w:p w14:paraId="6774B971" w14:textId="77777777" w:rsidR="00BA30B1" w:rsidRPr="00AC1F30" w:rsidRDefault="00BA30B1" w:rsidP="004074AA">
            <w:pPr>
              <w:pStyle w:val="TableRow"/>
              <w:rPr>
                <w:b/>
              </w:rPr>
            </w:pPr>
            <w:r w:rsidRPr="00AC1F30">
              <w:t>BOILERPLATE</w:t>
            </w:r>
          </w:p>
        </w:tc>
        <w:tc>
          <w:tcPr>
            <w:tcW w:w="1170" w:type="dxa"/>
          </w:tcPr>
          <w:p w14:paraId="03FB1ABE" w14:textId="77777777" w:rsidR="00BA30B1" w:rsidRPr="00AC1F30" w:rsidRDefault="00BA30B1" w:rsidP="004074AA">
            <w:pPr>
              <w:pStyle w:val="TableRow"/>
            </w:pPr>
          </w:p>
        </w:tc>
        <w:tc>
          <w:tcPr>
            <w:tcW w:w="900" w:type="dxa"/>
          </w:tcPr>
          <w:p w14:paraId="533D93B5" w14:textId="77777777" w:rsidR="00BA30B1" w:rsidRPr="00AC1F30" w:rsidRDefault="00BA30B1" w:rsidP="004074AA">
            <w:pPr>
              <w:pStyle w:val="TableRow"/>
            </w:pPr>
          </w:p>
        </w:tc>
        <w:tc>
          <w:tcPr>
            <w:tcW w:w="5040" w:type="dxa"/>
          </w:tcPr>
          <w:p w14:paraId="7C5878CB" w14:textId="77777777" w:rsidR="00BA30B1" w:rsidRPr="00AC1F30" w:rsidRDefault="00BA30B1" w:rsidP="004074AA">
            <w:pPr>
              <w:pStyle w:val="TableRow"/>
              <w:rPr>
                <w:b/>
              </w:rPr>
            </w:pPr>
            <w:r w:rsidRPr="00AC1F30">
              <w:t>See ‘Table Boilerplate Suffix’.</w:t>
            </w:r>
          </w:p>
        </w:tc>
      </w:tr>
    </w:tbl>
    <w:p w14:paraId="62C836FA" w14:textId="77777777" w:rsidR="00DE4E84" w:rsidRDefault="00DE4E84" w:rsidP="00DE4E84">
      <w:bookmarkStart w:id="498" w:name="_2105a9c7a64c5588b4cae4ea08d15580"/>
      <w:bookmarkStart w:id="499" w:name="_Toc437954818"/>
      <w:bookmarkStart w:id="500" w:name="_Toc437955781"/>
      <w:r>
        <w:t>Referenced by:</w:t>
      </w:r>
    </w:p>
    <w:p w14:paraId="35F1EFEF" w14:textId="77777777" w:rsidR="00DE4E84" w:rsidRDefault="00DE4E84" w:rsidP="00DE4E84">
      <w:pPr>
        <w:ind w:left="1440"/>
      </w:pPr>
      <w:r>
        <w:t>Add reference here</w:t>
      </w:r>
    </w:p>
    <w:p w14:paraId="1D8E78DF" w14:textId="4B64650D" w:rsidR="00DE4E84" w:rsidRDefault="00DE4E84" w:rsidP="00DE4E84"/>
    <w:p w14:paraId="65858DF8" w14:textId="678F81D8" w:rsidR="009C44AF" w:rsidRDefault="009C44AF" w:rsidP="00DE4E84"/>
    <w:p w14:paraId="07752CD7" w14:textId="38E97408" w:rsidR="009C44AF" w:rsidRDefault="009C44AF" w:rsidP="00DE4E84"/>
    <w:p w14:paraId="6F151F36" w14:textId="79C47D72" w:rsidR="009C44AF" w:rsidRDefault="009C44AF" w:rsidP="00DE4E84"/>
    <w:p w14:paraId="020D860A" w14:textId="019D65E4" w:rsidR="009C44AF" w:rsidRDefault="009C44AF" w:rsidP="00DE4E84"/>
    <w:p w14:paraId="0E5A8591" w14:textId="52CD7C9E" w:rsidR="009C44AF" w:rsidRDefault="009C44AF" w:rsidP="00DE4E84"/>
    <w:p w14:paraId="3032A7FE" w14:textId="782DDD8C" w:rsidR="009C44AF" w:rsidRDefault="009C44AF" w:rsidP="00DE4E84"/>
    <w:p w14:paraId="12992AAA" w14:textId="68CC643D" w:rsidR="009C44AF" w:rsidRDefault="009C44AF" w:rsidP="00DE4E84"/>
    <w:p w14:paraId="042E5932" w14:textId="54E78190" w:rsidR="009C44AF" w:rsidRDefault="009C44AF" w:rsidP="00DE4E84"/>
    <w:p w14:paraId="50625710" w14:textId="159DBF93" w:rsidR="009C44AF" w:rsidRDefault="009C44AF" w:rsidP="00DE4E84"/>
    <w:p w14:paraId="51223E57" w14:textId="16662693" w:rsidR="009C44AF" w:rsidRDefault="009C44AF" w:rsidP="00DE4E84"/>
    <w:p w14:paraId="7DBFBCB4" w14:textId="26A70199" w:rsidR="00CC239D" w:rsidRDefault="00CC239D" w:rsidP="009C44AF">
      <w:pPr>
        <w:pStyle w:val="Heading3"/>
      </w:pPr>
      <w:bookmarkStart w:id="501" w:name="_Toc497995118"/>
      <w:r>
        <w:lastRenderedPageBreak/>
        <w:t xml:space="preserve">Enumeration </w:t>
      </w:r>
      <w:r w:rsidR="00A405BA">
        <w:t xml:space="preserve">Value </w:t>
      </w:r>
      <w:r>
        <w:t>Associat</w:t>
      </w:r>
      <w:r w:rsidR="00A405BA">
        <w:t>ions</w:t>
      </w:r>
      <w:bookmarkEnd w:id="498"/>
      <w:bookmarkEnd w:id="499"/>
      <w:bookmarkEnd w:id="500"/>
      <w:bookmarkEnd w:id="501"/>
    </w:p>
    <w:p w14:paraId="3FB74059" w14:textId="77777777" w:rsidR="00CC239D" w:rsidRDefault="00CC239D" w:rsidP="00CC239D">
      <w:r w:rsidRPr="00542D7B">
        <w:t xml:space="preserve">Values that are in some way associated with a particular enumeration value. </w:t>
      </w:r>
      <w:r>
        <w:t xml:space="preserve"> </w:t>
      </w:r>
      <w:r w:rsidRPr="00542D7B">
        <w:t>For example, an associated value would be a displayable name for a particular enumeration value to use whenever it is rendered in a selectable drop-down list in a GUI.</w:t>
      </w:r>
    </w:p>
    <w:p w14:paraId="742C7304" w14:textId="77777777" w:rsidR="00A405BA" w:rsidRDefault="00A405BA" w:rsidP="00A405BA">
      <w:pPr>
        <w:pStyle w:val="TableCaption"/>
      </w:pPr>
      <w:bookmarkStart w:id="502" w:name="_Toc497994727"/>
      <w:r>
        <w:t xml:space="preserve">Table </w:t>
      </w:r>
      <w:fldSimple w:instr=" STYLEREF 1 \s ">
        <w:r w:rsidR="00B76A4E">
          <w:rPr>
            <w:noProof/>
          </w:rPr>
          <w:t>7</w:t>
        </w:r>
      </w:fldSimple>
      <w:r w:rsidR="00F15B95">
        <w:noBreakHyphen/>
      </w:r>
      <w:fldSimple w:instr=" SEQ Table \* ARABIC \s 1 ">
        <w:r w:rsidR="00B76A4E">
          <w:rPr>
            <w:noProof/>
          </w:rPr>
          <w:t>13</w:t>
        </w:r>
      </w:fldSimple>
      <w:r>
        <w:t>: Enumeration Value Associations</w:t>
      </w:r>
      <w:bookmarkEnd w:id="502"/>
    </w:p>
    <w:tbl>
      <w:tblPr>
        <w:tblStyle w:val="TableGrid"/>
        <w:tblW w:w="8977" w:type="dxa"/>
        <w:tblInd w:w="108" w:type="dxa"/>
        <w:tblLayout w:type="fixed"/>
        <w:tblLook w:val="04A0" w:firstRow="1" w:lastRow="0" w:firstColumn="1" w:lastColumn="0" w:noHBand="0" w:noVBand="1"/>
      </w:tblPr>
      <w:tblGrid>
        <w:gridCol w:w="2047"/>
        <w:gridCol w:w="1260"/>
        <w:gridCol w:w="990"/>
        <w:gridCol w:w="4680"/>
      </w:tblGrid>
      <w:tr w:rsidR="00CC239D" w:rsidRPr="00542D7B" w14:paraId="35F60C2F" w14:textId="77777777" w:rsidTr="009C1F40">
        <w:trPr>
          <w:cnfStyle w:val="100000000000" w:firstRow="1" w:lastRow="0" w:firstColumn="0" w:lastColumn="0" w:oddVBand="0" w:evenVBand="0" w:oddHBand="0" w:evenHBand="0" w:firstRowFirstColumn="0" w:firstRowLastColumn="0" w:lastRowFirstColumn="0" w:lastRowLastColumn="0"/>
          <w:cantSplit/>
        </w:trPr>
        <w:tc>
          <w:tcPr>
            <w:tcW w:w="2047" w:type="dxa"/>
            <w:shd w:val="clear" w:color="auto" w:fill="DBE5F1" w:themeFill="accent1" w:themeFillTint="33"/>
          </w:tcPr>
          <w:p w14:paraId="684554BD" w14:textId="77777777" w:rsidR="00CC239D" w:rsidRPr="00AC2578" w:rsidRDefault="00CC239D" w:rsidP="00A12839">
            <w:pPr>
              <w:pStyle w:val="TableHeading"/>
            </w:pPr>
            <w:r w:rsidRPr="00AC2578">
              <w:t>Column Name</w:t>
            </w:r>
          </w:p>
        </w:tc>
        <w:tc>
          <w:tcPr>
            <w:tcW w:w="1260" w:type="dxa"/>
            <w:shd w:val="clear" w:color="auto" w:fill="DBE5F1" w:themeFill="accent1" w:themeFillTint="33"/>
          </w:tcPr>
          <w:p w14:paraId="46D0D344" w14:textId="77777777" w:rsidR="00CC239D" w:rsidRPr="00AC2578" w:rsidRDefault="00CC239D" w:rsidP="00A12839">
            <w:pPr>
              <w:pStyle w:val="TableHeading"/>
            </w:pPr>
            <w:r w:rsidRPr="00AC2578">
              <w:t>Data Type</w:t>
            </w:r>
          </w:p>
        </w:tc>
        <w:tc>
          <w:tcPr>
            <w:tcW w:w="990" w:type="dxa"/>
            <w:shd w:val="clear" w:color="auto" w:fill="DBE5F1" w:themeFill="accent1" w:themeFillTint="33"/>
          </w:tcPr>
          <w:p w14:paraId="5445B42A" w14:textId="77777777" w:rsidR="00CC239D" w:rsidRPr="00AC2578" w:rsidRDefault="00CC239D" w:rsidP="00A12839">
            <w:pPr>
              <w:pStyle w:val="TableHeading"/>
            </w:pPr>
            <w:r w:rsidRPr="00AC2578">
              <w:t>Null</w:t>
            </w:r>
          </w:p>
        </w:tc>
        <w:tc>
          <w:tcPr>
            <w:tcW w:w="4680" w:type="dxa"/>
            <w:shd w:val="clear" w:color="auto" w:fill="DBE5F1" w:themeFill="accent1" w:themeFillTint="33"/>
          </w:tcPr>
          <w:p w14:paraId="111D8EA5" w14:textId="77777777" w:rsidR="00CC239D" w:rsidRPr="00AC2578" w:rsidRDefault="00CC239D" w:rsidP="00A12839">
            <w:pPr>
              <w:pStyle w:val="TableHeading"/>
            </w:pPr>
            <w:r w:rsidRPr="00AC2578">
              <w:t>Description</w:t>
            </w:r>
          </w:p>
        </w:tc>
      </w:tr>
      <w:tr w:rsidR="00F52469" w:rsidRPr="00AC1F30" w14:paraId="1116471F" w14:textId="77777777" w:rsidTr="009C1F40">
        <w:trPr>
          <w:cantSplit/>
        </w:trPr>
        <w:tc>
          <w:tcPr>
            <w:tcW w:w="2047" w:type="dxa"/>
          </w:tcPr>
          <w:p w14:paraId="3B3E426A" w14:textId="77777777" w:rsidR="00F52469" w:rsidRPr="00AC1F30" w:rsidRDefault="00F52469" w:rsidP="004074AA">
            <w:pPr>
              <w:pStyle w:val="TableRow"/>
              <w:rPr>
                <w:b/>
              </w:rPr>
            </w:pPr>
            <w:r w:rsidRPr="00AC1F30">
              <w:t>Rec</w:t>
            </w:r>
            <w:r>
              <w:t xml:space="preserve"> </w:t>
            </w:r>
            <w:r w:rsidRPr="00AC1F30">
              <w:t>Id</w:t>
            </w:r>
          </w:p>
        </w:tc>
        <w:tc>
          <w:tcPr>
            <w:tcW w:w="1260" w:type="dxa"/>
          </w:tcPr>
          <w:p w14:paraId="5E86A017" w14:textId="77777777" w:rsidR="00F52469" w:rsidRPr="00AC1F30" w:rsidRDefault="00F52469" w:rsidP="004074AA">
            <w:pPr>
              <w:pStyle w:val="TableRow"/>
              <w:rPr>
                <w:rFonts w:eastAsia="Times New Roman"/>
                <w:b/>
                <w:szCs w:val="24"/>
              </w:rPr>
            </w:pPr>
            <w:r w:rsidRPr="00AC1F30">
              <w:t>Seq</w:t>
            </w:r>
            <w:r>
              <w:t>uence</w:t>
            </w:r>
          </w:p>
        </w:tc>
        <w:tc>
          <w:tcPr>
            <w:tcW w:w="990" w:type="dxa"/>
          </w:tcPr>
          <w:p w14:paraId="6DB88C69" w14:textId="77777777" w:rsidR="00F52469" w:rsidRPr="00AC1F30" w:rsidRDefault="00F52469" w:rsidP="004074AA">
            <w:pPr>
              <w:pStyle w:val="TableRow"/>
              <w:rPr>
                <w:b/>
              </w:rPr>
            </w:pPr>
            <w:r w:rsidRPr="00AC1F30">
              <w:t>Not</w:t>
            </w:r>
          </w:p>
        </w:tc>
        <w:tc>
          <w:tcPr>
            <w:tcW w:w="4680" w:type="dxa"/>
          </w:tcPr>
          <w:p w14:paraId="5BEF9439" w14:textId="77777777" w:rsidR="00F52469" w:rsidRPr="00AC1F30" w:rsidRDefault="00F52469" w:rsidP="004074AA">
            <w:pPr>
              <w:pStyle w:val="TableRow"/>
              <w:rPr>
                <w:b/>
              </w:rPr>
            </w:pPr>
            <w:r w:rsidRPr="00AC1F30">
              <w:t>Unique integer for the enumeration value to set it apart from the other enumeration values.</w:t>
            </w:r>
          </w:p>
        </w:tc>
      </w:tr>
      <w:tr w:rsidR="00F52469" w:rsidRPr="00AC1F30" w14:paraId="72C8F070" w14:textId="77777777" w:rsidTr="009C1F40">
        <w:trPr>
          <w:cantSplit/>
        </w:trPr>
        <w:tc>
          <w:tcPr>
            <w:tcW w:w="2047" w:type="dxa"/>
          </w:tcPr>
          <w:p w14:paraId="1EB31FC5" w14:textId="77777777" w:rsidR="00F52469" w:rsidRPr="00AC1F30" w:rsidRDefault="00F52469" w:rsidP="004074AA">
            <w:pPr>
              <w:pStyle w:val="TableRow"/>
              <w:rPr>
                <w:b/>
              </w:rPr>
            </w:pPr>
            <w:r w:rsidRPr="00AC1F30">
              <w:t>Rec UUID</w:t>
            </w:r>
          </w:p>
        </w:tc>
        <w:tc>
          <w:tcPr>
            <w:tcW w:w="1260" w:type="dxa"/>
          </w:tcPr>
          <w:p w14:paraId="58D6822F" w14:textId="77777777" w:rsidR="00F52469" w:rsidRPr="00AC1F30" w:rsidRDefault="00F52469" w:rsidP="004074AA">
            <w:pPr>
              <w:pStyle w:val="TableRow"/>
              <w:rPr>
                <w:b/>
              </w:rPr>
            </w:pPr>
            <w:r w:rsidRPr="00AC1F30">
              <w:t>UUID</w:t>
            </w:r>
          </w:p>
        </w:tc>
        <w:tc>
          <w:tcPr>
            <w:tcW w:w="990" w:type="dxa"/>
          </w:tcPr>
          <w:p w14:paraId="384D3910" w14:textId="77777777" w:rsidR="00F52469" w:rsidRPr="00AC1F30" w:rsidRDefault="00F52469" w:rsidP="004074AA">
            <w:pPr>
              <w:pStyle w:val="TableRow"/>
              <w:rPr>
                <w:b/>
              </w:rPr>
            </w:pPr>
            <w:r w:rsidRPr="00AC1F30">
              <w:t>Not</w:t>
            </w:r>
          </w:p>
        </w:tc>
        <w:tc>
          <w:tcPr>
            <w:tcW w:w="4680" w:type="dxa"/>
          </w:tcPr>
          <w:p w14:paraId="0592FB8C" w14:textId="77777777" w:rsidR="00F52469" w:rsidRPr="00AC1F30" w:rsidRDefault="00F52469" w:rsidP="004074AA">
            <w:pPr>
              <w:pStyle w:val="TableRow"/>
              <w:rPr>
                <w:b/>
              </w:rPr>
            </w:pPr>
            <w:r w:rsidRPr="00AC1F30">
              <w:t>Unique identifier for the enumeration value to set it apart from the other enumeration values.</w:t>
            </w:r>
          </w:p>
        </w:tc>
      </w:tr>
      <w:tr w:rsidR="00CC239D" w:rsidRPr="00AC1F30" w14:paraId="0B78FAF8" w14:textId="77777777" w:rsidTr="009C1F40">
        <w:trPr>
          <w:cantSplit/>
        </w:trPr>
        <w:tc>
          <w:tcPr>
            <w:tcW w:w="2047" w:type="dxa"/>
          </w:tcPr>
          <w:p w14:paraId="21BCFCF0" w14:textId="77777777" w:rsidR="00CC239D" w:rsidRPr="00AC1F30" w:rsidRDefault="002A625C" w:rsidP="004074AA">
            <w:pPr>
              <w:pStyle w:val="TableRow"/>
              <w:rPr>
                <w:b/>
              </w:rPr>
            </w:pPr>
            <w:r w:rsidRPr="00AC1F30">
              <w:t>Enumeration</w:t>
            </w:r>
            <w:r>
              <w:t xml:space="preserve"> </w:t>
            </w:r>
            <w:r w:rsidR="00CC239D" w:rsidRPr="00AC1F30">
              <w:t>Value</w:t>
            </w:r>
            <w:r>
              <w:t xml:space="preserve"> </w:t>
            </w:r>
            <w:r w:rsidR="00CC239D" w:rsidRPr="00AC1F30">
              <w:t>U</w:t>
            </w:r>
            <w:r>
              <w:t>UID</w:t>
            </w:r>
          </w:p>
        </w:tc>
        <w:tc>
          <w:tcPr>
            <w:tcW w:w="1260" w:type="dxa"/>
          </w:tcPr>
          <w:p w14:paraId="6A404D97" w14:textId="77777777" w:rsidR="00CC239D" w:rsidRPr="00AC1F30" w:rsidRDefault="00CC239D" w:rsidP="004074AA">
            <w:pPr>
              <w:pStyle w:val="TableRow"/>
              <w:rPr>
                <w:b/>
              </w:rPr>
            </w:pPr>
            <w:r w:rsidRPr="00AC1F30">
              <w:t>uuid</w:t>
            </w:r>
          </w:p>
        </w:tc>
        <w:tc>
          <w:tcPr>
            <w:tcW w:w="990" w:type="dxa"/>
          </w:tcPr>
          <w:p w14:paraId="3FED81DB" w14:textId="77777777" w:rsidR="00CC239D" w:rsidRPr="00AC1F30" w:rsidRDefault="00CC239D" w:rsidP="004074AA">
            <w:pPr>
              <w:pStyle w:val="TableRow"/>
            </w:pPr>
          </w:p>
        </w:tc>
        <w:tc>
          <w:tcPr>
            <w:tcW w:w="4680" w:type="dxa"/>
          </w:tcPr>
          <w:p w14:paraId="159B8CE5" w14:textId="77777777" w:rsidR="00CC239D" w:rsidRPr="00AC1F30" w:rsidRDefault="00CC239D" w:rsidP="004074AA">
            <w:pPr>
              <w:pStyle w:val="TableRow"/>
              <w:rPr>
                <w:b/>
              </w:rPr>
            </w:pPr>
            <w:r w:rsidRPr="00AC1F30">
              <w:t>UUID for enumeration value this associated value is connected to.</w:t>
            </w:r>
          </w:p>
        </w:tc>
      </w:tr>
      <w:tr w:rsidR="00CC239D" w:rsidRPr="00AC1F30" w14:paraId="24B1437A" w14:textId="77777777" w:rsidTr="009C1F40">
        <w:trPr>
          <w:cantSplit/>
        </w:trPr>
        <w:tc>
          <w:tcPr>
            <w:tcW w:w="2047" w:type="dxa"/>
          </w:tcPr>
          <w:p w14:paraId="3B40C466" w14:textId="77777777" w:rsidR="00CC239D" w:rsidRPr="00AC1F30" w:rsidRDefault="002A625C" w:rsidP="004074AA">
            <w:pPr>
              <w:pStyle w:val="TableRow"/>
              <w:rPr>
                <w:b/>
              </w:rPr>
            </w:pPr>
            <w:r w:rsidRPr="00AC1F30">
              <w:t>A</w:t>
            </w:r>
            <w:r w:rsidR="00CC239D" w:rsidRPr="00AC1F30">
              <w:t>ssociated</w:t>
            </w:r>
            <w:r>
              <w:t xml:space="preserve"> </w:t>
            </w:r>
            <w:r w:rsidRPr="00AC1F30">
              <w:t xml:space="preserve">Enumeration </w:t>
            </w:r>
            <w:r w:rsidR="00CC239D" w:rsidRPr="00AC1F30">
              <w:t>Value</w:t>
            </w:r>
          </w:p>
        </w:tc>
        <w:tc>
          <w:tcPr>
            <w:tcW w:w="1260" w:type="dxa"/>
          </w:tcPr>
          <w:p w14:paraId="3EBB61C2" w14:textId="77777777" w:rsidR="00CC239D" w:rsidRPr="00AC1F30" w:rsidRDefault="00CC239D" w:rsidP="004074AA">
            <w:pPr>
              <w:pStyle w:val="TableRow"/>
              <w:rPr>
                <w:b/>
              </w:rPr>
            </w:pPr>
            <w:r w:rsidRPr="00AC1F30">
              <w:t>text</w:t>
            </w:r>
          </w:p>
        </w:tc>
        <w:tc>
          <w:tcPr>
            <w:tcW w:w="990" w:type="dxa"/>
          </w:tcPr>
          <w:p w14:paraId="35A22E1D" w14:textId="77777777" w:rsidR="00CC239D" w:rsidRPr="00AC1F30" w:rsidRDefault="00CC239D" w:rsidP="004074AA">
            <w:pPr>
              <w:pStyle w:val="TableRow"/>
            </w:pPr>
          </w:p>
        </w:tc>
        <w:tc>
          <w:tcPr>
            <w:tcW w:w="4680" w:type="dxa"/>
          </w:tcPr>
          <w:p w14:paraId="29CFD1D3" w14:textId="77777777" w:rsidR="00CC239D" w:rsidRPr="00AC1F30" w:rsidRDefault="00CC239D" w:rsidP="004074AA">
            <w:pPr>
              <w:pStyle w:val="TableRow"/>
              <w:rPr>
                <w:b/>
              </w:rPr>
            </w:pPr>
            <w:r w:rsidRPr="00AC1F30">
              <w:t>Actual associated enumeration value for particular enumeration value.</w:t>
            </w:r>
          </w:p>
        </w:tc>
      </w:tr>
      <w:tr w:rsidR="00CC239D" w:rsidRPr="00AC1F30" w14:paraId="3068CB21" w14:textId="77777777" w:rsidTr="009C1F40">
        <w:trPr>
          <w:cantSplit/>
        </w:trPr>
        <w:tc>
          <w:tcPr>
            <w:tcW w:w="2047" w:type="dxa"/>
          </w:tcPr>
          <w:p w14:paraId="3F765F29" w14:textId="77777777" w:rsidR="00CC239D" w:rsidRPr="00AC1F30" w:rsidRDefault="002A625C" w:rsidP="004074AA">
            <w:pPr>
              <w:pStyle w:val="TableRow"/>
              <w:rPr>
                <w:b/>
              </w:rPr>
            </w:pPr>
            <w:r w:rsidRPr="00AC1F30">
              <w:t>D</w:t>
            </w:r>
            <w:r w:rsidR="00CC239D" w:rsidRPr="00AC1F30">
              <w:t>ata</w:t>
            </w:r>
            <w:r>
              <w:t xml:space="preserve"> </w:t>
            </w:r>
            <w:r w:rsidR="00CC239D" w:rsidRPr="00AC1F30">
              <w:t>Type</w:t>
            </w:r>
          </w:p>
        </w:tc>
        <w:tc>
          <w:tcPr>
            <w:tcW w:w="1260" w:type="dxa"/>
          </w:tcPr>
          <w:p w14:paraId="3B2D7871" w14:textId="77777777" w:rsidR="00CC239D" w:rsidRPr="00AC1F30" w:rsidRDefault="00CC239D" w:rsidP="004074AA">
            <w:pPr>
              <w:pStyle w:val="TableRow"/>
              <w:rPr>
                <w:b/>
              </w:rPr>
            </w:pPr>
            <w:r w:rsidRPr="00AC1F30">
              <w:t>text</w:t>
            </w:r>
          </w:p>
        </w:tc>
        <w:tc>
          <w:tcPr>
            <w:tcW w:w="990" w:type="dxa"/>
          </w:tcPr>
          <w:p w14:paraId="5A726B01" w14:textId="77777777" w:rsidR="00CC239D" w:rsidRPr="00AC1F30" w:rsidRDefault="00CC239D" w:rsidP="004074AA">
            <w:pPr>
              <w:pStyle w:val="TableRow"/>
            </w:pPr>
          </w:p>
        </w:tc>
        <w:tc>
          <w:tcPr>
            <w:tcW w:w="4680" w:type="dxa"/>
          </w:tcPr>
          <w:p w14:paraId="727FEB0A" w14:textId="77777777" w:rsidR="00CC239D" w:rsidRPr="00AC1F30" w:rsidRDefault="00CC239D" w:rsidP="004074AA">
            <w:pPr>
              <w:pStyle w:val="TableRow"/>
              <w:rPr>
                <w:b/>
              </w:rPr>
            </w:pPr>
            <w:r w:rsidRPr="00AC1F30">
              <w:t xml:space="preserve">Datatype that associated value should be rendered as. </w:t>
            </w:r>
          </w:p>
        </w:tc>
      </w:tr>
      <w:tr w:rsidR="00CC239D" w:rsidRPr="00AC1F30" w14:paraId="1C7CACBB" w14:textId="77777777" w:rsidTr="009C1F40">
        <w:trPr>
          <w:cantSplit/>
        </w:trPr>
        <w:tc>
          <w:tcPr>
            <w:tcW w:w="2047" w:type="dxa"/>
          </w:tcPr>
          <w:p w14:paraId="3F458B6D" w14:textId="77777777" w:rsidR="00CC239D" w:rsidRPr="00AC1F30" w:rsidRDefault="002A625C" w:rsidP="004074AA">
            <w:pPr>
              <w:pStyle w:val="TableRow"/>
              <w:rPr>
                <w:b/>
              </w:rPr>
            </w:pPr>
            <w:r w:rsidRPr="00AC1F30">
              <w:t>V</w:t>
            </w:r>
            <w:r w:rsidR="00CC239D" w:rsidRPr="00AC1F30">
              <w:t>alue</w:t>
            </w:r>
            <w:r>
              <w:t xml:space="preserve"> </w:t>
            </w:r>
            <w:r w:rsidR="00CC239D" w:rsidRPr="00AC1F30">
              <w:t>Descriptor</w:t>
            </w:r>
          </w:p>
        </w:tc>
        <w:tc>
          <w:tcPr>
            <w:tcW w:w="1260" w:type="dxa"/>
          </w:tcPr>
          <w:p w14:paraId="6A02B7A7" w14:textId="77777777" w:rsidR="00CC239D" w:rsidRPr="00AC1F30" w:rsidRDefault="00CC239D" w:rsidP="004074AA">
            <w:pPr>
              <w:pStyle w:val="TableRow"/>
              <w:rPr>
                <w:b/>
              </w:rPr>
            </w:pPr>
            <w:r w:rsidRPr="00AC1F30">
              <w:t>text</w:t>
            </w:r>
          </w:p>
        </w:tc>
        <w:tc>
          <w:tcPr>
            <w:tcW w:w="990" w:type="dxa"/>
          </w:tcPr>
          <w:p w14:paraId="054C6075" w14:textId="77777777" w:rsidR="00CC239D" w:rsidRPr="00AC1F30" w:rsidRDefault="00CC239D" w:rsidP="004074AA">
            <w:pPr>
              <w:pStyle w:val="TableRow"/>
            </w:pPr>
          </w:p>
        </w:tc>
        <w:tc>
          <w:tcPr>
            <w:tcW w:w="4680" w:type="dxa"/>
          </w:tcPr>
          <w:p w14:paraId="5E1D135D" w14:textId="77777777" w:rsidR="00CC239D" w:rsidRPr="00AC1F30" w:rsidRDefault="00CC239D" w:rsidP="004074AA">
            <w:pPr>
              <w:pStyle w:val="TableRow"/>
              <w:rPr>
                <w:b/>
              </w:rPr>
            </w:pPr>
            <w:r w:rsidRPr="00AC1F30">
              <w:t>Unique descriptor of associated value used to identify particular associated value.</w:t>
            </w:r>
          </w:p>
        </w:tc>
      </w:tr>
      <w:tr w:rsidR="00CC239D" w:rsidRPr="00AC1F30" w14:paraId="34C1CBE3" w14:textId="77777777" w:rsidTr="009C1F40">
        <w:trPr>
          <w:cantSplit/>
        </w:trPr>
        <w:tc>
          <w:tcPr>
            <w:tcW w:w="2047" w:type="dxa"/>
          </w:tcPr>
          <w:p w14:paraId="75FB4285" w14:textId="77777777" w:rsidR="00CC239D" w:rsidRPr="00AC1F30" w:rsidRDefault="002A625C" w:rsidP="004074AA">
            <w:pPr>
              <w:pStyle w:val="TableRow"/>
              <w:rPr>
                <w:b/>
              </w:rPr>
            </w:pPr>
            <w:r>
              <w:t>C</w:t>
            </w:r>
            <w:r w:rsidR="00CC239D" w:rsidRPr="00AC1F30">
              <w:t>onstant</w:t>
            </w:r>
          </w:p>
        </w:tc>
        <w:tc>
          <w:tcPr>
            <w:tcW w:w="1260" w:type="dxa"/>
          </w:tcPr>
          <w:p w14:paraId="4333D82F" w14:textId="77777777" w:rsidR="00CC239D" w:rsidRPr="00AC1F30" w:rsidRDefault="00CC239D" w:rsidP="004074AA">
            <w:pPr>
              <w:pStyle w:val="TableRow"/>
              <w:rPr>
                <w:b/>
              </w:rPr>
            </w:pPr>
            <w:r w:rsidRPr="00AC1F30">
              <w:t>bool</w:t>
            </w:r>
          </w:p>
        </w:tc>
        <w:tc>
          <w:tcPr>
            <w:tcW w:w="990" w:type="dxa"/>
          </w:tcPr>
          <w:p w14:paraId="36F96442" w14:textId="77777777" w:rsidR="00CC239D" w:rsidRPr="00AC1F30" w:rsidRDefault="00CC239D" w:rsidP="004074AA">
            <w:pPr>
              <w:pStyle w:val="TableRow"/>
            </w:pPr>
          </w:p>
        </w:tc>
        <w:tc>
          <w:tcPr>
            <w:tcW w:w="4680" w:type="dxa"/>
          </w:tcPr>
          <w:p w14:paraId="18880202" w14:textId="77777777" w:rsidR="00CC239D" w:rsidRPr="00AC1F30" w:rsidRDefault="00CC239D" w:rsidP="004074AA">
            <w:pPr>
              <w:pStyle w:val="TableRow"/>
              <w:rPr>
                <w:b/>
              </w:rPr>
            </w:pPr>
            <w:r w:rsidRPr="00AC1F30">
              <w:t>Whether or not associated value is associated with an enumeration value that is dynamic or not.</w:t>
            </w:r>
          </w:p>
        </w:tc>
      </w:tr>
      <w:tr w:rsidR="00142114" w:rsidRPr="00AC1F30" w14:paraId="7B113510" w14:textId="77777777" w:rsidTr="009C1F40">
        <w:trPr>
          <w:cantSplit/>
        </w:trPr>
        <w:tc>
          <w:tcPr>
            <w:tcW w:w="2047" w:type="dxa"/>
          </w:tcPr>
          <w:p w14:paraId="09B7900C" w14:textId="77777777" w:rsidR="00142114" w:rsidRPr="00AC1F30" w:rsidRDefault="00142114" w:rsidP="004074AA">
            <w:pPr>
              <w:pStyle w:val="TableRow"/>
            </w:pPr>
          </w:p>
        </w:tc>
        <w:tc>
          <w:tcPr>
            <w:tcW w:w="1260" w:type="dxa"/>
          </w:tcPr>
          <w:p w14:paraId="621DC1E6" w14:textId="77777777" w:rsidR="00142114" w:rsidRPr="00AC1F30" w:rsidRDefault="00142114" w:rsidP="004074AA">
            <w:pPr>
              <w:pStyle w:val="TableRow"/>
            </w:pPr>
          </w:p>
        </w:tc>
        <w:tc>
          <w:tcPr>
            <w:tcW w:w="990" w:type="dxa"/>
          </w:tcPr>
          <w:p w14:paraId="2AA46E78" w14:textId="77777777" w:rsidR="00142114" w:rsidRPr="00AC1F30" w:rsidRDefault="00142114" w:rsidP="004074AA">
            <w:pPr>
              <w:pStyle w:val="TableRow"/>
            </w:pPr>
          </w:p>
        </w:tc>
        <w:tc>
          <w:tcPr>
            <w:tcW w:w="4680" w:type="dxa"/>
          </w:tcPr>
          <w:p w14:paraId="012ECA3D" w14:textId="77777777" w:rsidR="00142114" w:rsidRPr="00AC1F30" w:rsidRDefault="00142114" w:rsidP="004074AA">
            <w:pPr>
              <w:pStyle w:val="TableRow"/>
            </w:pPr>
          </w:p>
        </w:tc>
      </w:tr>
      <w:tr w:rsidR="00142114" w:rsidRPr="00AC1F30" w14:paraId="4142A30B" w14:textId="77777777" w:rsidTr="009C1F40">
        <w:trPr>
          <w:cantSplit/>
        </w:trPr>
        <w:tc>
          <w:tcPr>
            <w:tcW w:w="2047" w:type="dxa"/>
          </w:tcPr>
          <w:p w14:paraId="5E2D9BC6" w14:textId="77777777" w:rsidR="00142114" w:rsidRPr="00AC1F30" w:rsidRDefault="00142114" w:rsidP="004074AA">
            <w:pPr>
              <w:pStyle w:val="TableRow"/>
              <w:rPr>
                <w:b/>
              </w:rPr>
            </w:pPr>
            <w:r w:rsidRPr="00AC1F30">
              <w:t>BOILERPLATE</w:t>
            </w:r>
          </w:p>
        </w:tc>
        <w:tc>
          <w:tcPr>
            <w:tcW w:w="1260" w:type="dxa"/>
          </w:tcPr>
          <w:p w14:paraId="16BDF524" w14:textId="77777777" w:rsidR="00142114" w:rsidRPr="00AC1F30" w:rsidRDefault="00142114" w:rsidP="004074AA">
            <w:pPr>
              <w:pStyle w:val="TableRow"/>
            </w:pPr>
          </w:p>
        </w:tc>
        <w:tc>
          <w:tcPr>
            <w:tcW w:w="990" w:type="dxa"/>
          </w:tcPr>
          <w:p w14:paraId="1072235F" w14:textId="77777777" w:rsidR="00142114" w:rsidRPr="00AC1F30" w:rsidRDefault="00142114" w:rsidP="004074AA">
            <w:pPr>
              <w:pStyle w:val="TableRow"/>
            </w:pPr>
          </w:p>
        </w:tc>
        <w:tc>
          <w:tcPr>
            <w:tcW w:w="4680" w:type="dxa"/>
          </w:tcPr>
          <w:p w14:paraId="05C3BD52" w14:textId="77777777" w:rsidR="00142114" w:rsidRPr="00AC1F30" w:rsidRDefault="00142114" w:rsidP="004074AA">
            <w:pPr>
              <w:pStyle w:val="TableRow"/>
              <w:rPr>
                <w:b/>
              </w:rPr>
            </w:pPr>
            <w:r w:rsidRPr="00AC1F30">
              <w:t>See ‘Table Boilerplate Suffix’.</w:t>
            </w:r>
          </w:p>
        </w:tc>
      </w:tr>
    </w:tbl>
    <w:p w14:paraId="3475B5F0" w14:textId="77777777" w:rsidR="00DE4E84" w:rsidRDefault="00DE4E84" w:rsidP="00DE4E84">
      <w:r>
        <w:t>Referenced by:</w:t>
      </w:r>
    </w:p>
    <w:p w14:paraId="22D182F8" w14:textId="77777777" w:rsidR="00DE4E84" w:rsidRDefault="00DE4E84" w:rsidP="00DE4E84">
      <w:pPr>
        <w:ind w:left="1440"/>
      </w:pPr>
      <w:r>
        <w:t>Add reference here</w:t>
      </w:r>
    </w:p>
    <w:p w14:paraId="5A9A2235" w14:textId="536B4C36" w:rsidR="00DE4E84" w:rsidRDefault="00DE4E84" w:rsidP="00DE4E84"/>
    <w:p w14:paraId="56579ACB" w14:textId="24F65FA5" w:rsidR="009C44AF" w:rsidRDefault="009C44AF" w:rsidP="00DE4E84"/>
    <w:p w14:paraId="1AC010CA" w14:textId="7CDD9367" w:rsidR="009C44AF" w:rsidRDefault="009C44AF" w:rsidP="00DE4E84"/>
    <w:p w14:paraId="5B6CD1D3" w14:textId="7582F60F" w:rsidR="009C44AF" w:rsidRDefault="009C44AF" w:rsidP="00DE4E84"/>
    <w:p w14:paraId="3C268D2B" w14:textId="4172D152" w:rsidR="009C44AF" w:rsidRDefault="009C44AF" w:rsidP="00DE4E84"/>
    <w:p w14:paraId="6CD51C2A" w14:textId="6E5F0590" w:rsidR="009C44AF" w:rsidRDefault="009C44AF" w:rsidP="00DE4E84"/>
    <w:p w14:paraId="4E6567B0" w14:textId="1E3583D4" w:rsidR="009C44AF" w:rsidRDefault="009C44AF" w:rsidP="00DE4E84"/>
    <w:p w14:paraId="060F0D19" w14:textId="0A79A41E" w:rsidR="009C44AF" w:rsidRDefault="009C44AF" w:rsidP="00DE4E84"/>
    <w:p w14:paraId="7799BB5B" w14:textId="367F6181" w:rsidR="009C44AF" w:rsidRDefault="009C44AF" w:rsidP="00DE4E84"/>
    <w:p w14:paraId="4FCC5500" w14:textId="2C47446A" w:rsidR="009C44AF" w:rsidRDefault="009C44AF" w:rsidP="00DE4E84"/>
    <w:p w14:paraId="45185CB7" w14:textId="28C83752" w:rsidR="009C44AF" w:rsidRDefault="009C44AF" w:rsidP="00DE4E84"/>
    <w:p w14:paraId="23FEFA97" w14:textId="314D3FC1" w:rsidR="009C44AF" w:rsidRDefault="009C44AF" w:rsidP="00DE4E84"/>
    <w:p w14:paraId="7B938A99" w14:textId="77777777" w:rsidR="009C44AF" w:rsidRDefault="009C44AF" w:rsidP="00DE4E84"/>
    <w:p w14:paraId="661F3B58" w14:textId="0B7234A0" w:rsidR="00142114" w:rsidRDefault="00142114" w:rsidP="009C44AF">
      <w:pPr>
        <w:pStyle w:val="Heading3"/>
      </w:pPr>
      <w:bookmarkStart w:id="503" w:name="_Toc497995119"/>
      <w:r>
        <w:lastRenderedPageBreak/>
        <w:t>Boilerplate Suffix</w:t>
      </w:r>
      <w:bookmarkEnd w:id="503"/>
    </w:p>
    <w:p w14:paraId="573494FB" w14:textId="77777777" w:rsidR="00142114" w:rsidRDefault="00142114" w:rsidP="00142114">
      <w:r>
        <w:t>This a set of fields that would part of every table.  Because the filed definitions don’t change between tables they are defined once here and referred to as “</w:t>
      </w:r>
      <w:r w:rsidRPr="00142114">
        <w:rPr>
          <w:b/>
        </w:rPr>
        <w:t>BOILERPLATE</w:t>
      </w:r>
      <w:r>
        <w:t xml:space="preserve">” at the end each table.  </w:t>
      </w:r>
    </w:p>
    <w:p w14:paraId="17443E3F" w14:textId="77777777" w:rsidR="00142114" w:rsidRDefault="00142114" w:rsidP="00142114">
      <w:pPr>
        <w:pStyle w:val="TableCaption"/>
      </w:pPr>
      <w:bookmarkStart w:id="504" w:name="_Toc497994728"/>
      <w:r>
        <w:t xml:space="preserve">Table </w:t>
      </w:r>
      <w:fldSimple w:instr=" STYLEREF 1 \s ">
        <w:r w:rsidR="00B76A4E">
          <w:rPr>
            <w:noProof/>
          </w:rPr>
          <w:t>7</w:t>
        </w:r>
      </w:fldSimple>
      <w:r>
        <w:noBreakHyphen/>
      </w:r>
      <w:fldSimple w:instr=" SEQ Table \* ARABIC \s 1 ">
        <w:r w:rsidR="00B76A4E">
          <w:rPr>
            <w:noProof/>
          </w:rPr>
          <w:t>14</w:t>
        </w:r>
      </w:fldSimple>
      <w:r>
        <w:t xml:space="preserve">: </w:t>
      </w:r>
      <w:r w:rsidR="00AC1F30">
        <w:t>Boilerplate</w:t>
      </w:r>
      <w:bookmarkEnd w:id="504"/>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142114" w:rsidRPr="00C43C4E" w14:paraId="50203E89" w14:textId="77777777" w:rsidTr="00557252">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3014C14B" w14:textId="77777777" w:rsidR="00142114" w:rsidRDefault="00142114" w:rsidP="00557252">
            <w:pPr>
              <w:pStyle w:val="TableHeading"/>
            </w:pPr>
            <w:r w:rsidRPr="00AC2578">
              <w:t>Column Name</w:t>
            </w:r>
          </w:p>
        </w:tc>
        <w:tc>
          <w:tcPr>
            <w:tcW w:w="1620" w:type="dxa"/>
            <w:shd w:val="clear" w:color="auto" w:fill="DBE5F1" w:themeFill="accent1" w:themeFillTint="33"/>
          </w:tcPr>
          <w:p w14:paraId="27481BE3" w14:textId="77777777" w:rsidR="00142114" w:rsidRDefault="00142114" w:rsidP="00557252">
            <w:pPr>
              <w:pStyle w:val="TableHeading"/>
            </w:pPr>
            <w:r w:rsidRPr="00AC2578">
              <w:t>Data Type</w:t>
            </w:r>
          </w:p>
        </w:tc>
        <w:tc>
          <w:tcPr>
            <w:tcW w:w="900" w:type="dxa"/>
            <w:shd w:val="clear" w:color="auto" w:fill="DBE5F1" w:themeFill="accent1" w:themeFillTint="33"/>
          </w:tcPr>
          <w:p w14:paraId="14628B70" w14:textId="77777777" w:rsidR="00142114" w:rsidRPr="00C43C4E" w:rsidRDefault="00142114" w:rsidP="00557252">
            <w:pPr>
              <w:pStyle w:val="TableHeading"/>
            </w:pPr>
            <w:r w:rsidRPr="00AC2578">
              <w:t>Null</w:t>
            </w:r>
          </w:p>
        </w:tc>
        <w:tc>
          <w:tcPr>
            <w:tcW w:w="4680" w:type="dxa"/>
            <w:shd w:val="clear" w:color="auto" w:fill="DBE5F1" w:themeFill="accent1" w:themeFillTint="33"/>
          </w:tcPr>
          <w:p w14:paraId="238C1577" w14:textId="77777777" w:rsidR="00142114" w:rsidRPr="00A8667C" w:rsidRDefault="00142114" w:rsidP="00557252">
            <w:pPr>
              <w:pStyle w:val="TableHeading"/>
            </w:pPr>
            <w:r w:rsidRPr="00AC2578">
              <w:t>Description</w:t>
            </w:r>
          </w:p>
        </w:tc>
      </w:tr>
      <w:tr w:rsidR="00142114" w:rsidRPr="00C43C4E" w14:paraId="167DFDD6" w14:textId="77777777" w:rsidTr="00557252">
        <w:trPr>
          <w:cantSplit/>
        </w:trPr>
        <w:tc>
          <w:tcPr>
            <w:tcW w:w="1777" w:type="dxa"/>
          </w:tcPr>
          <w:p w14:paraId="000BF27A" w14:textId="77777777" w:rsidR="00142114" w:rsidRPr="00AC1F30" w:rsidRDefault="00142114" w:rsidP="004074AA">
            <w:pPr>
              <w:pStyle w:val="TableRow"/>
              <w:rPr>
                <w:b/>
              </w:rPr>
            </w:pPr>
            <w:r w:rsidRPr="00AC1F30">
              <w:t>status</w:t>
            </w:r>
          </w:p>
        </w:tc>
        <w:tc>
          <w:tcPr>
            <w:tcW w:w="1620" w:type="dxa"/>
          </w:tcPr>
          <w:p w14:paraId="6561EA97" w14:textId="77777777" w:rsidR="00142114" w:rsidRPr="00AC1F30" w:rsidRDefault="00142114" w:rsidP="004074AA">
            <w:pPr>
              <w:pStyle w:val="TableRow"/>
              <w:rPr>
                <w:b/>
              </w:rPr>
            </w:pPr>
            <w:r w:rsidRPr="00AC1F30">
              <w:t>Char(1)</w:t>
            </w:r>
          </w:p>
        </w:tc>
        <w:tc>
          <w:tcPr>
            <w:tcW w:w="900" w:type="dxa"/>
          </w:tcPr>
          <w:p w14:paraId="78718C81" w14:textId="77777777" w:rsidR="00142114" w:rsidRPr="00AC1F30" w:rsidRDefault="00142114" w:rsidP="004074AA">
            <w:pPr>
              <w:pStyle w:val="TableRow"/>
              <w:rPr>
                <w:b/>
              </w:rPr>
            </w:pPr>
            <w:r w:rsidRPr="00AC1F30">
              <w:t>Not</w:t>
            </w:r>
          </w:p>
        </w:tc>
        <w:tc>
          <w:tcPr>
            <w:tcW w:w="4680" w:type="dxa"/>
          </w:tcPr>
          <w:p w14:paraId="37281CB0" w14:textId="77777777" w:rsidR="00142114" w:rsidRPr="00AC1F30" w:rsidRDefault="00142114" w:rsidP="004074AA">
            <w:pPr>
              <w:pStyle w:val="TableRow"/>
              <w:rPr>
                <w:b/>
              </w:rPr>
            </w:pPr>
            <w:r w:rsidRPr="00AC1F30">
              <w:t>A 1 character code for the status of the record, (Current, Error, Historical, New, Processing, Waiting).</w:t>
            </w:r>
          </w:p>
          <w:p w14:paraId="18E14E1A" w14:textId="77777777" w:rsidR="00142114" w:rsidRPr="00AC1F30" w:rsidRDefault="00142114" w:rsidP="004074AA">
            <w:pPr>
              <w:pStyle w:val="TableRow"/>
              <w:rPr>
                <w:b/>
              </w:rPr>
            </w:pPr>
            <w:r w:rsidRPr="00AC1F30">
              <w:t>DEFAULT 'C'</w:t>
            </w:r>
          </w:p>
        </w:tc>
      </w:tr>
      <w:tr w:rsidR="00142114" w:rsidRPr="00C43C4E" w14:paraId="0DFC7C08" w14:textId="77777777" w:rsidTr="00557252">
        <w:trPr>
          <w:cantSplit/>
        </w:trPr>
        <w:tc>
          <w:tcPr>
            <w:tcW w:w="1777" w:type="dxa"/>
          </w:tcPr>
          <w:p w14:paraId="7A7FABAB" w14:textId="77777777" w:rsidR="00142114" w:rsidRPr="00AC1F30" w:rsidRDefault="00142114" w:rsidP="004074AA">
            <w:pPr>
              <w:pStyle w:val="TableRow"/>
              <w:rPr>
                <w:b/>
              </w:rPr>
            </w:pPr>
            <w:r w:rsidRPr="00AC1F30">
              <w:t>status_by</w:t>
            </w:r>
          </w:p>
        </w:tc>
        <w:tc>
          <w:tcPr>
            <w:tcW w:w="1620" w:type="dxa"/>
          </w:tcPr>
          <w:p w14:paraId="0EE9B06A" w14:textId="77777777" w:rsidR="00142114" w:rsidRPr="00AC1F30" w:rsidRDefault="00142114" w:rsidP="004074AA">
            <w:pPr>
              <w:pStyle w:val="TableRow"/>
              <w:rPr>
                <w:b/>
              </w:rPr>
            </w:pPr>
            <w:r w:rsidRPr="00AC1F30">
              <w:t>Varchar(50)</w:t>
            </w:r>
          </w:p>
        </w:tc>
        <w:tc>
          <w:tcPr>
            <w:tcW w:w="900" w:type="dxa"/>
          </w:tcPr>
          <w:p w14:paraId="36219E90" w14:textId="77777777" w:rsidR="00142114" w:rsidRPr="00AC1F30" w:rsidRDefault="00142114" w:rsidP="004074AA">
            <w:pPr>
              <w:pStyle w:val="TableRow"/>
              <w:rPr>
                <w:b/>
              </w:rPr>
            </w:pPr>
            <w:r w:rsidRPr="00AC1F30">
              <w:t>Not</w:t>
            </w:r>
          </w:p>
        </w:tc>
        <w:tc>
          <w:tcPr>
            <w:tcW w:w="4680" w:type="dxa"/>
          </w:tcPr>
          <w:p w14:paraId="42CCBBCD" w14:textId="77777777" w:rsidR="00142114" w:rsidRPr="00AC1F30" w:rsidRDefault="00142114" w:rsidP="004074AA">
            <w:pPr>
              <w:pStyle w:val="TableRow"/>
              <w:rPr>
                <w:b/>
              </w:rPr>
            </w:pPr>
            <w:r w:rsidRPr="00AC1F30">
              <w:t>The user who last changed the status of the record.</w:t>
            </w:r>
          </w:p>
          <w:p w14:paraId="434D77DF" w14:textId="77777777" w:rsidR="00142114" w:rsidRPr="00AC1F30" w:rsidRDefault="00142114" w:rsidP="004074AA">
            <w:pPr>
              <w:pStyle w:val="TableRow"/>
              <w:rPr>
                <w:b/>
              </w:rPr>
            </w:pPr>
            <w:r w:rsidRPr="00AC1F30">
              <w:t>DEFAULT USER</w:t>
            </w:r>
          </w:p>
        </w:tc>
      </w:tr>
      <w:tr w:rsidR="00142114" w:rsidRPr="00C43C4E" w14:paraId="507C5CA8" w14:textId="77777777" w:rsidTr="00557252">
        <w:trPr>
          <w:cantSplit/>
        </w:trPr>
        <w:tc>
          <w:tcPr>
            <w:tcW w:w="1777" w:type="dxa"/>
          </w:tcPr>
          <w:p w14:paraId="2A2F0677" w14:textId="77777777" w:rsidR="00142114" w:rsidRPr="00AC1F30" w:rsidRDefault="00142114" w:rsidP="004074AA">
            <w:pPr>
              <w:pStyle w:val="TableRow"/>
              <w:rPr>
                <w:b/>
              </w:rPr>
            </w:pPr>
            <w:r w:rsidRPr="00AC1F30">
              <w:t>status_date</w:t>
            </w:r>
          </w:p>
        </w:tc>
        <w:tc>
          <w:tcPr>
            <w:tcW w:w="1620" w:type="dxa"/>
          </w:tcPr>
          <w:p w14:paraId="6917C89D" w14:textId="77777777" w:rsidR="00142114" w:rsidRPr="00AC1F30" w:rsidRDefault="00142114" w:rsidP="004074AA">
            <w:pPr>
              <w:pStyle w:val="TableRow"/>
              <w:rPr>
                <w:b/>
              </w:rPr>
            </w:pPr>
            <w:r w:rsidRPr="00AC1F30">
              <w:t>Timestamp</w:t>
            </w:r>
          </w:p>
        </w:tc>
        <w:tc>
          <w:tcPr>
            <w:tcW w:w="900" w:type="dxa"/>
          </w:tcPr>
          <w:p w14:paraId="50781084" w14:textId="77777777" w:rsidR="00142114" w:rsidRPr="00AC1F30" w:rsidRDefault="00142114" w:rsidP="004074AA">
            <w:pPr>
              <w:pStyle w:val="TableRow"/>
              <w:rPr>
                <w:b/>
              </w:rPr>
            </w:pPr>
            <w:r w:rsidRPr="00AC1F30">
              <w:t>Not</w:t>
            </w:r>
          </w:p>
        </w:tc>
        <w:tc>
          <w:tcPr>
            <w:tcW w:w="4680" w:type="dxa"/>
          </w:tcPr>
          <w:p w14:paraId="291E7DDB" w14:textId="77777777" w:rsidR="00142114" w:rsidRPr="00AC1F30" w:rsidRDefault="00142114" w:rsidP="004074AA">
            <w:pPr>
              <w:pStyle w:val="TableRow"/>
              <w:rPr>
                <w:b/>
              </w:rPr>
            </w:pPr>
            <w:r w:rsidRPr="00AC1F30">
              <w:t>The date when the record status was last changed.</w:t>
            </w:r>
          </w:p>
          <w:p w14:paraId="11CF159A" w14:textId="77777777" w:rsidR="00142114" w:rsidRPr="00AC1F30" w:rsidRDefault="00142114" w:rsidP="004074AA">
            <w:pPr>
              <w:pStyle w:val="TableRow"/>
              <w:rPr>
                <w:b/>
              </w:rPr>
            </w:pPr>
            <w:r w:rsidRPr="00AC1F30">
              <w:t>DEFAULT CLOCK_TIMESTAMP()</w:t>
            </w:r>
          </w:p>
        </w:tc>
      </w:tr>
      <w:tr w:rsidR="00142114" w:rsidRPr="00C43C4E" w14:paraId="7133228A" w14:textId="77777777" w:rsidTr="00557252">
        <w:trPr>
          <w:cantSplit/>
        </w:trPr>
        <w:tc>
          <w:tcPr>
            <w:tcW w:w="1777" w:type="dxa"/>
          </w:tcPr>
          <w:p w14:paraId="4DFB7D36" w14:textId="77777777" w:rsidR="00142114" w:rsidRPr="00AC1F30" w:rsidRDefault="00142114" w:rsidP="004074AA">
            <w:pPr>
              <w:pStyle w:val="TableRow"/>
              <w:rPr>
                <w:b/>
              </w:rPr>
            </w:pPr>
            <w:r w:rsidRPr="00AC1F30">
              <w:t>insert_date</w:t>
            </w:r>
          </w:p>
        </w:tc>
        <w:tc>
          <w:tcPr>
            <w:tcW w:w="1620" w:type="dxa"/>
          </w:tcPr>
          <w:p w14:paraId="43FF54D6" w14:textId="77777777" w:rsidR="00142114" w:rsidRPr="00AC1F30" w:rsidRDefault="00142114" w:rsidP="004074AA">
            <w:pPr>
              <w:pStyle w:val="TableRow"/>
              <w:rPr>
                <w:b/>
              </w:rPr>
            </w:pPr>
            <w:r w:rsidRPr="00AC1F30">
              <w:t>Timestamp</w:t>
            </w:r>
          </w:p>
        </w:tc>
        <w:tc>
          <w:tcPr>
            <w:tcW w:w="900" w:type="dxa"/>
          </w:tcPr>
          <w:p w14:paraId="356675E0" w14:textId="77777777" w:rsidR="00142114" w:rsidRPr="00AC1F30" w:rsidRDefault="00142114" w:rsidP="004074AA">
            <w:pPr>
              <w:pStyle w:val="TableRow"/>
            </w:pPr>
          </w:p>
        </w:tc>
        <w:tc>
          <w:tcPr>
            <w:tcW w:w="4680" w:type="dxa"/>
          </w:tcPr>
          <w:p w14:paraId="36C4EDF0" w14:textId="77777777" w:rsidR="00142114" w:rsidRPr="00AC1F30" w:rsidRDefault="00142114" w:rsidP="004074AA">
            <w:pPr>
              <w:pStyle w:val="TableRow"/>
              <w:rPr>
                <w:b/>
              </w:rPr>
            </w:pPr>
            <w:r w:rsidRPr="00AC1F30">
              <w:t xml:space="preserve">The date the record was created. </w:t>
            </w:r>
          </w:p>
          <w:p w14:paraId="3BE8E8AE" w14:textId="77777777" w:rsidR="00142114" w:rsidRPr="00AC1F30" w:rsidRDefault="00142114" w:rsidP="004074AA">
            <w:pPr>
              <w:pStyle w:val="TableRow"/>
              <w:rPr>
                <w:b/>
              </w:rPr>
            </w:pPr>
            <w:r w:rsidRPr="00AC1F30">
              <w:t>DEFAULT CLOCK_TIMESTAMP()</w:t>
            </w:r>
          </w:p>
        </w:tc>
      </w:tr>
      <w:tr w:rsidR="00142114" w:rsidRPr="00C43C4E" w14:paraId="62D70B83" w14:textId="77777777" w:rsidTr="00557252">
        <w:trPr>
          <w:cantSplit/>
        </w:trPr>
        <w:tc>
          <w:tcPr>
            <w:tcW w:w="1777" w:type="dxa"/>
          </w:tcPr>
          <w:p w14:paraId="51C10556" w14:textId="77777777" w:rsidR="00142114" w:rsidRPr="00AC1F30" w:rsidRDefault="00142114" w:rsidP="004074AA">
            <w:pPr>
              <w:pStyle w:val="TableRow"/>
              <w:rPr>
                <w:b/>
              </w:rPr>
            </w:pPr>
            <w:r w:rsidRPr="00AC1F30">
              <w:t>insert_by</w:t>
            </w:r>
          </w:p>
        </w:tc>
        <w:tc>
          <w:tcPr>
            <w:tcW w:w="1620" w:type="dxa"/>
          </w:tcPr>
          <w:p w14:paraId="74F6A229" w14:textId="77777777" w:rsidR="00142114" w:rsidRPr="00AC1F30" w:rsidRDefault="00142114" w:rsidP="004074AA">
            <w:pPr>
              <w:pStyle w:val="TableRow"/>
              <w:rPr>
                <w:b/>
              </w:rPr>
            </w:pPr>
            <w:r w:rsidRPr="00AC1F30">
              <w:t>Varchar(50)</w:t>
            </w:r>
          </w:p>
        </w:tc>
        <w:tc>
          <w:tcPr>
            <w:tcW w:w="900" w:type="dxa"/>
          </w:tcPr>
          <w:p w14:paraId="34B7EAA4" w14:textId="77777777" w:rsidR="00142114" w:rsidRPr="00AC1F30" w:rsidRDefault="00142114" w:rsidP="004074AA">
            <w:pPr>
              <w:pStyle w:val="TableRow"/>
            </w:pPr>
          </w:p>
        </w:tc>
        <w:tc>
          <w:tcPr>
            <w:tcW w:w="4680" w:type="dxa"/>
          </w:tcPr>
          <w:p w14:paraId="0EB17737" w14:textId="77777777" w:rsidR="00142114" w:rsidRPr="00AC1F30" w:rsidRDefault="00142114" w:rsidP="004074AA">
            <w:pPr>
              <w:pStyle w:val="TableRow"/>
              <w:rPr>
                <w:b/>
              </w:rPr>
            </w:pPr>
            <w:r w:rsidRPr="00AC1F30">
              <w:t xml:space="preserve">The user/function that created the record. </w:t>
            </w:r>
          </w:p>
          <w:p w14:paraId="49372018" w14:textId="77777777" w:rsidR="00142114" w:rsidRPr="00AC1F30" w:rsidRDefault="00142114" w:rsidP="004074AA">
            <w:pPr>
              <w:pStyle w:val="TableRow"/>
              <w:rPr>
                <w:b/>
              </w:rPr>
            </w:pPr>
            <w:r w:rsidRPr="00AC1F30">
              <w:t>DEFAULT USER</w:t>
            </w:r>
          </w:p>
        </w:tc>
      </w:tr>
      <w:tr w:rsidR="00142114" w:rsidRPr="00C43C4E" w14:paraId="15050014" w14:textId="77777777" w:rsidTr="00557252">
        <w:trPr>
          <w:cantSplit/>
        </w:trPr>
        <w:tc>
          <w:tcPr>
            <w:tcW w:w="1777" w:type="dxa"/>
          </w:tcPr>
          <w:p w14:paraId="6EE195C6" w14:textId="77777777" w:rsidR="00142114" w:rsidRPr="00AC1F30" w:rsidRDefault="00142114" w:rsidP="004074AA">
            <w:pPr>
              <w:pStyle w:val="TableRow"/>
              <w:rPr>
                <w:b/>
              </w:rPr>
            </w:pPr>
            <w:r w:rsidRPr="00AC1F30">
              <w:t>update_date</w:t>
            </w:r>
          </w:p>
        </w:tc>
        <w:tc>
          <w:tcPr>
            <w:tcW w:w="1620" w:type="dxa"/>
          </w:tcPr>
          <w:p w14:paraId="5F3BD06D" w14:textId="77777777" w:rsidR="00142114" w:rsidRPr="00AC1F30" w:rsidRDefault="00142114" w:rsidP="004074AA">
            <w:pPr>
              <w:pStyle w:val="TableRow"/>
              <w:rPr>
                <w:b/>
              </w:rPr>
            </w:pPr>
            <w:r w:rsidRPr="00AC1F30">
              <w:t>Timestamp</w:t>
            </w:r>
          </w:p>
        </w:tc>
        <w:tc>
          <w:tcPr>
            <w:tcW w:w="900" w:type="dxa"/>
          </w:tcPr>
          <w:p w14:paraId="14B7DD69" w14:textId="77777777" w:rsidR="00142114" w:rsidRPr="00AC1F30" w:rsidRDefault="00142114" w:rsidP="004074AA">
            <w:pPr>
              <w:pStyle w:val="TableRow"/>
            </w:pPr>
          </w:p>
        </w:tc>
        <w:tc>
          <w:tcPr>
            <w:tcW w:w="4680" w:type="dxa"/>
          </w:tcPr>
          <w:p w14:paraId="6CB5C9A0" w14:textId="77777777" w:rsidR="00142114" w:rsidRPr="00AC1F30" w:rsidRDefault="00142114" w:rsidP="004074AA">
            <w:pPr>
              <w:pStyle w:val="TableRow"/>
              <w:rPr>
                <w:b/>
              </w:rPr>
            </w:pPr>
            <w:r w:rsidRPr="00AC1F30">
              <w:t>The date the record was last modified.</w:t>
            </w:r>
          </w:p>
        </w:tc>
      </w:tr>
      <w:tr w:rsidR="00142114" w:rsidRPr="00C43C4E" w14:paraId="38385A13" w14:textId="77777777" w:rsidTr="00557252">
        <w:trPr>
          <w:cantSplit/>
        </w:trPr>
        <w:tc>
          <w:tcPr>
            <w:tcW w:w="1777" w:type="dxa"/>
          </w:tcPr>
          <w:p w14:paraId="7BE0C9F7" w14:textId="77777777" w:rsidR="00142114" w:rsidRPr="00AC1F30" w:rsidRDefault="00142114" w:rsidP="004074AA">
            <w:pPr>
              <w:pStyle w:val="TableRow"/>
              <w:rPr>
                <w:b/>
              </w:rPr>
            </w:pPr>
            <w:r w:rsidRPr="00AC1F30">
              <w:t>update_by</w:t>
            </w:r>
          </w:p>
        </w:tc>
        <w:tc>
          <w:tcPr>
            <w:tcW w:w="1620" w:type="dxa"/>
          </w:tcPr>
          <w:p w14:paraId="79B10C9A" w14:textId="77777777" w:rsidR="00142114" w:rsidRPr="00AC1F30" w:rsidRDefault="00142114" w:rsidP="004074AA">
            <w:pPr>
              <w:pStyle w:val="TableRow"/>
              <w:rPr>
                <w:b/>
              </w:rPr>
            </w:pPr>
            <w:r w:rsidRPr="00AC1F30">
              <w:t>Varchar(50)</w:t>
            </w:r>
          </w:p>
        </w:tc>
        <w:tc>
          <w:tcPr>
            <w:tcW w:w="900" w:type="dxa"/>
          </w:tcPr>
          <w:p w14:paraId="183D6429" w14:textId="77777777" w:rsidR="00142114" w:rsidRPr="00AC1F30" w:rsidRDefault="00142114" w:rsidP="004074AA">
            <w:pPr>
              <w:pStyle w:val="TableRow"/>
            </w:pPr>
          </w:p>
        </w:tc>
        <w:tc>
          <w:tcPr>
            <w:tcW w:w="4680" w:type="dxa"/>
          </w:tcPr>
          <w:p w14:paraId="0638483F" w14:textId="77777777" w:rsidR="00142114" w:rsidRPr="00AC1F30" w:rsidRDefault="00142114" w:rsidP="004074AA">
            <w:pPr>
              <w:pStyle w:val="TableRow"/>
              <w:rPr>
                <w:b/>
              </w:rPr>
            </w:pPr>
            <w:r w:rsidRPr="00AC1F30">
              <w:t>The user/function that last updated the record.</w:t>
            </w:r>
          </w:p>
        </w:tc>
      </w:tr>
      <w:tr w:rsidR="00142114" w:rsidRPr="00C43C4E" w14:paraId="2B846998" w14:textId="77777777" w:rsidTr="00557252">
        <w:trPr>
          <w:cantSplit/>
        </w:trPr>
        <w:tc>
          <w:tcPr>
            <w:tcW w:w="1777" w:type="dxa"/>
          </w:tcPr>
          <w:p w14:paraId="64E465CA" w14:textId="77777777" w:rsidR="00142114" w:rsidRPr="00AC1F30" w:rsidRDefault="00142114" w:rsidP="004074AA">
            <w:pPr>
              <w:pStyle w:val="TableRow"/>
              <w:rPr>
                <w:b/>
              </w:rPr>
            </w:pPr>
            <w:r w:rsidRPr="00AC1F30">
              <w:t>delete_flag</w:t>
            </w:r>
          </w:p>
        </w:tc>
        <w:tc>
          <w:tcPr>
            <w:tcW w:w="1620" w:type="dxa"/>
          </w:tcPr>
          <w:p w14:paraId="2921DCE3" w14:textId="77777777" w:rsidR="00142114" w:rsidRPr="00AC1F30" w:rsidRDefault="00142114" w:rsidP="004074AA">
            <w:pPr>
              <w:pStyle w:val="TableRow"/>
              <w:rPr>
                <w:b/>
              </w:rPr>
            </w:pPr>
            <w:r w:rsidRPr="00AC1F30">
              <w:t>Boolean</w:t>
            </w:r>
          </w:p>
        </w:tc>
        <w:tc>
          <w:tcPr>
            <w:tcW w:w="900" w:type="dxa"/>
          </w:tcPr>
          <w:p w14:paraId="1323B687" w14:textId="77777777" w:rsidR="00142114" w:rsidRPr="00AC1F30" w:rsidRDefault="00142114" w:rsidP="004074AA">
            <w:pPr>
              <w:pStyle w:val="TableRow"/>
            </w:pPr>
          </w:p>
        </w:tc>
        <w:tc>
          <w:tcPr>
            <w:tcW w:w="4680" w:type="dxa"/>
          </w:tcPr>
          <w:p w14:paraId="5C1E0626" w14:textId="77777777" w:rsidR="00142114" w:rsidRPr="00AC1F30" w:rsidRDefault="00142114" w:rsidP="004074AA">
            <w:pPr>
              <w:pStyle w:val="TableRow"/>
              <w:rPr>
                <w:b/>
              </w:rPr>
            </w:pPr>
            <w:r w:rsidRPr="00AC1F30">
              <w:t>A logical flag used to ignore the record as if it was deleted.</w:t>
            </w:r>
          </w:p>
          <w:p w14:paraId="06DEC6FC" w14:textId="77777777" w:rsidR="00142114" w:rsidRPr="00AC1F30" w:rsidRDefault="00142114" w:rsidP="004074AA">
            <w:pPr>
              <w:pStyle w:val="TableRow"/>
              <w:rPr>
                <w:b/>
              </w:rPr>
            </w:pPr>
            <w:r w:rsidRPr="00AC1F30">
              <w:t>DEFAULT 'FALSE</w:t>
            </w:r>
          </w:p>
        </w:tc>
      </w:tr>
      <w:tr w:rsidR="00142114" w:rsidRPr="00C43C4E" w14:paraId="518FD4DA" w14:textId="77777777" w:rsidTr="00557252">
        <w:trPr>
          <w:cantSplit/>
        </w:trPr>
        <w:tc>
          <w:tcPr>
            <w:tcW w:w="1777" w:type="dxa"/>
          </w:tcPr>
          <w:p w14:paraId="11D3C0F7" w14:textId="77777777" w:rsidR="00142114" w:rsidRPr="00AC1F30" w:rsidRDefault="00142114" w:rsidP="004074AA">
            <w:pPr>
              <w:pStyle w:val="TableRow"/>
              <w:rPr>
                <w:b/>
              </w:rPr>
            </w:pPr>
            <w:r w:rsidRPr="00AC1F30">
              <w:t>delete_date</w:t>
            </w:r>
          </w:p>
        </w:tc>
        <w:tc>
          <w:tcPr>
            <w:tcW w:w="1620" w:type="dxa"/>
          </w:tcPr>
          <w:p w14:paraId="039E87EB" w14:textId="77777777" w:rsidR="00142114" w:rsidRPr="00AC1F30" w:rsidRDefault="00142114" w:rsidP="004074AA">
            <w:pPr>
              <w:pStyle w:val="TableRow"/>
              <w:rPr>
                <w:b/>
              </w:rPr>
            </w:pPr>
            <w:r w:rsidRPr="00AC1F30">
              <w:t>Timestamp</w:t>
            </w:r>
          </w:p>
        </w:tc>
        <w:tc>
          <w:tcPr>
            <w:tcW w:w="900" w:type="dxa"/>
          </w:tcPr>
          <w:p w14:paraId="73D10115" w14:textId="77777777" w:rsidR="00142114" w:rsidRPr="00AC1F30" w:rsidRDefault="00142114" w:rsidP="004074AA">
            <w:pPr>
              <w:pStyle w:val="TableRow"/>
            </w:pPr>
          </w:p>
        </w:tc>
        <w:tc>
          <w:tcPr>
            <w:tcW w:w="4680" w:type="dxa"/>
          </w:tcPr>
          <w:p w14:paraId="3423841B" w14:textId="77777777" w:rsidR="00142114" w:rsidRPr="00AC1F30" w:rsidRDefault="00142114" w:rsidP="004074AA">
            <w:pPr>
              <w:pStyle w:val="TableRow"/>
              <w:rPr>
                <w:b/>
              </w:rPr>
            </w:pPr>
            <w:r w:rsidRPr="00AC1F30">
              <w:t>The date the logical delete flag was set.</w:t>
            </w:r>
          </w:p>
        </w:tc>
      </w:tr>
      <w:tr w:rsidR="00142114" w:rsidRPr="00C43C4E" w14:paraId="7EA1A1AB" w14:textId="77777777" w:rsidTr="00557252">
        <w:trPr>
          <w:cantSplit/>
        </w:trPr>
        <w:tc>
          <w:tcPr>
            <w:tcW w:w="1777" w:type="dxa"/>
          </w:tcPr>
          <w:p w14:paraId="15E58F42" w14:textId="77777777" w:rsidR="00142114" w:rsidRPr="00AC1F30" w:rsidRDefault="00142114" w:rsidP="004074AA">
            <w:pPr>
              <w:pStyle w:val="TableRow"/>
              <w:rPr>
                <w:b/>
              </w:rPr>
            </w:pPr>
            <w:r w:rsidRPr="00AC1F30">
              <w:t>delete_by</w:t>
            </w:r>
          </w:p>
        </w:tc>
        <w:tc>
          <w:tcPr>
            <w:tcW w:w="1620" w:type="dxa"/>
          </w:tcPr>
          <w:p w14:paraId="22B58536" w14:textId="77777777" w:rsidR="00142114" w:rsidRPr="00AC1F30" w:rsidRDefault="00142114" w:rsidP="004074AA">
            <w:pPr>
              <w:pStyle w:val="TableRow"/>
              <w:rPr>
                <w:b/>
              </w:rPr>
            </w:pPr>
            <w:r w:rsidRPr="00AC1F30">
              <w:t>Varchar(50)</w:t>
            </w:r>
          </w:p>
        </w:tc>
        <w:tc>
          <w:tcPr>
            <w:tcW w:w="900" w:type="dxa"/>
          </w:tcPr>
          <w:p w14:paraId="28C41EDE" w14:textId="77777777" w:rsidR="00142114" w:rsidRPr="00AC1F30" w:rsidRDefault="00142114" w:rsidP="004074AA">
            <w:pPr>
              <w:pStyle w:val="TableRow"/>
            </w:pPr>
          </w:p>
        </w:tc>
        <w:tc>
          <w:tcPr>
            <w:tcW w:w="4680" w:type="dxa"/>
          </w:tcPr>
          <w:p w14:paraId="06E0F19C" w14:textId="77777777" w:rsidR="00142114" w:rsidRPr="00AC1F30" w:rsidRDefault="00142114" w:rsidP="004074AA">
            <w:pPr>
              <w:pStyle w:val="TableRow"/>
              <w:rPr>
                <w:b/>
              </w:rPr>
            </w:pPr>
            <w:r w:rsidRPr="00AC1F30">
              <w:t>The user/function that set the logical delete flag.</w:t>
            </w:r>
          </w:p>
        </w:tc>
      </w:tr>
      <w:tr w:rsidR="00142114" w:rsidRPr="00C43C4E" w14:paraId="417ABD8F" w14:textId="77777777" w:rsidTr="00557252">
        <w:trPr>
          <w:cantSplit/>
        </w:trPr>
        <w:tc>
          <w:tcPr>
            <w:tcW w:w="1777" w:type="dxa"/>
          </w:tcPr>
          <w:p w14:paraId="19C41F93" w14:textId="77777777" w:rsidR="00142114" w:rsidRPr="00AC1F30" w:rsidRDefault="00142114" w:rsidP="004074AA">
            <w:pPr>
              <w:pStyle w:val="TableRow"/>
              <w:rPr>
                <w:b/>
              </w:rPr>
            </w:pPr>
            <w:r w:rsidRPr="00AC1F30">
              <w:t>hidden_flag</w:t>
            </w:r>
          </w:p>
        </w:tc>
        <w:tc>
          <w:tcPr>
            <w:tcW w:w="1620" w:type="dxa"/>
          </w:tcPr>
          <w:p w14:paraId="13FC0706" w14:textId="77777777" w:rsidR="00142114" w:rsidRPr="00AC1F30" w:rsidRDefault="00142114" w:rsidP="004074AA">
            <w:pPr>
              <w:pStyle w:val="TableRow"/>
              <w:rPr>
                <w:b/>
              </w:rPr>
            </w:pPr>
            <w:r w:rsidRPr="00AC1F30">
              <w:t>Boolean</w:t>
            </w:r>
          </w:p>
        </w:tc>
        <w:tc>
          <w:tcPr>
            <w:tcW w:w="900" w:type="dxa"/>
          </w:tcPr>
          <w:p w14:paraId="46A622A2" w14:textId="77777777" w:rsidR="00142114" w:rsidRPr="00AC1F30" w:rsidRDefault="00142114" w:rsidP="004074AA">
            <w:pPr>
              <w:pStyle w:val="TableRow"/>
            </w:pPr>
          </w:p>
        </w:tc>
        <w:tc>
          <w:tcPr>
            <w:tcW w:w="4680" w:type="dxa"/>
          </w:tcPr>
          <w:p w14:paraId="6E8B7631" w14:textId="77777777" w:rsidR="00142114" w:rsidRPr="00AC1F30" w:rsidRDefault="00142114" w:rsidP="004074AA">
            <w:pPr>
              <w:pStyle w:val="TableRow"/>
              <w:rPr>
                <w:b/>
              </w:rPr>
            </w:pPr>
            <w:r w:rsidRPr="00AC1F30">
              <w:t>A flag used to hide/exclude the record from pick lists.</w:t>
            </w:r>
          </w:p>
          <w:p w14:paraId="774231BB" w14:textId="77777777" w:rsidR="00142114" w:rsidRPr="00AC1F30" w:rsidRDefault="00142114" w:rsidP="004074AA">
            <w:pPr>
              <w:pStyle w:val="TableRow"/>
              <w:rPr>
                <w:b/>
              </w:rPr>
            </w:pPr>
            <w:r w:rsidRPr="00AC1F30">
              <w:t>DEFAULT 'FALSE</w:t>
            </w:r>
          </w:p>
        </w:tc>
      </w:tr>
      <w:tr w:rsidR="00142114" w:rsidRPr="00C43C4E" w14:paraId="277EB2B9" w14:textId="77777777" w:rsidTr="00557252">
        <w:trPr>
          <w:cantSplit/>
        </w:trPr>
        <w:tc>
          <w:tcPr>
            <w:tcW w:w="1777" w:type="dxa"/>
          </w:tcPr>
          <w:p w14:paraId="1CC6DCB6" w14:textId="77777777" w:rsidR="00142114" w:rsidRPr="00AC1F30" w:rsidRDefault="00142114" w:rsidP="004074AA">
            <w:pPr>
              <w:pStyle w:val="TableRow"/>
              <w:rPr>
                <w:b/>
              </w:rPr>
            </w:pPr>
            <w:r w:rsidRPr="00AC1F30">
              <w:t>hidden_date</w:t>
            </w:r>
          </w:p>
        </w:tc>
        <w:tc>
          <w:tcPr>
            <w:tcW w:w="1620" w:type="dxa"/>
          </w:tcPr>
          <w:p w14:paraId="140DE9B8" w14:textId="77777777" w:rsidR="00142114" w:rsidRPr="00AC1F30" w:rsidRDefault="00142114" w:rsidP="004074AA">
            <w:pPr>
              <w:pStyle w:val="TableRow"/>
              <w:rPr>
                <w:b/>
              </w:rPr>
            </w:pPr>
            <w:r w:rsidRPr="00AC1F30">
              <w:t>Timestamp</w:t>
            </w:r>
          </w:p>
        </w:tc>
        <w:tc>
          <w:tcPr>
            <w:tcW w:w="900" w:type="dxa"/>
          </w:tcPr>
          <w:p w14:paraId="74CBE2C6" w14:textId="77777777" w:rsidR="00142114" w:rsidRPr="00AC1F30" w:rsidRDefault="00142114" w:rsidP="004074AA">
            <w:pPr>
              <w:pStyle w:val="TableRow"/>
            </w:pPr>
          </w:p>
        </w:tc>
        <w:tc>
          <w:tcPr>
            <w:tcW w:w="4680" w:type="dxa"/>
          </w:tcPr>
          <w:p w14:paraId="4CC7C934" w14:textId="77777777" w:rsidR="00142114" w:rsidRPr="00AC1F30" w:rsidRDefault="00142114" w:rsidP="004074AA">
            <w:pPr>
              <w:pStyle w:val="TableRow"/>
              <w:rPr>
                <w:b/>
              </w:rPr>
            </w:pPr>
            <w:r w:rsidRPr="00AC1F30">
              <w:t>The date the hidden flag was set.</w:t>
            </w:r>
          </w:p>
        </w:tc>
      </w:tr>
      <w:tr w:rsidR="00142114" w:rsidRPr="00C43C4E" w14:paraId="3A4DC7E6" w14:textId="77777777" w:rsidTr="00557252">
        <w:trPr>
          <w:cantSplit/>
        </w:trPr>
        <w:tc>
          <w:tcPr>
            <w:tcW w:w="1777" w:type="dxa"/>
          </w:tcPr>
          <w:p w14:paraId="429B2D16" w14:textId="77777777" w:rsidR="00142114" w:rsidRPr="00AC1F30" w:rsidRDefault="00142114" w:rsidP="004074AA">
            <w:pPr>
              <w:pStyle w:val="TableRow"/>
              <w:rPr>
                <w:b/>
              </w:rPr>
            </w:pPr>
            <w:r w:rsidRPr="00AC1F30">
              <w:t>hidden_by</w:t>
            </w:r>
          </w:p>
        </w:tc>
        <w:tc>
          <w:tcPr>
            <w:tcW w:w="1620" w:type="dxa"/>
          </w:tcPr>
          <w:p w14:paraId="561D8294" w14:textId="77777777" w:rsidR="00142114" w:rsidRPr="00AC1F30" w:rsidRDefault="00142114" w:rsidP="004074AA">
            <w:pPr>
              <w:pStyle w:val="TableRow"/>
              <w:rPr>
                <w:b/>
              </w:rPr>
            </w:pPr>
            <w:r w:rsidRPr="00AC1F30">
              <w:t>String</w:t>
            </w:r>
          </w:p>
        </w:tc>
        <w:tc>
          <w:tcPr>
            <w:tcW w:w="900" w:type="dxa"/>
          </w:tcPr>
          <w:p w14:paraId="45273C96" w14:textId="77777777" w:rsidR="00142114" w:rsidRPr="00AC1F30" w:rsidRDefault="00142114" w:rsidP="004074AA">
            <w:pPr>
              <w:pStyle w:val="TableRow"/>
            </w:pPr>
          </w:p>
        </w:tc>
        <w:tc>
          <w:tcPr>
            <w:tcW w:w="4680" w:type="dxa"/>
          </w:tcPr>
          <w:p w14:paraId="0D4C11A6" w14:textId="77777777" w:rsidR="00142114" w:rsidRPr="00AC1F30" w:rsidRDefault="00142114" w:rsidP="004074AA">
            <w:pPr>
              <w:pStyle w:val="TableRow"/>
              <w:rPr>
                <w:b/>
              </w:rPr>
            </w:pPr>
            <w:r w:rsidRPr="00AC1F30">
              <w:t>The user/function that set the hidden flag.</w:t>
            </w:r>
          </w:p>
        </w:tc>
      </w:tr>
      <w:tr w:rsidR="00142114" w:rsidRPr="00C43C4E" w14:paraId="1ECD2246" w14:textId="77777777" w:rsidTr="00557252">
        <w:trPr>
          <w:cantSplit/>
        </w:trPr>
        <w:tc>
          <w:tcPr>
            <w:tcW w:w="1777" w:type="dxa"/>
          </w:tcPr>
          <w:p w14:paraId="54FA9E0B" w14:textId="77777777" w:rsidR="00142114" w:rsidRPr="00AC1F30" w:rsidRDefault="00142114" w:rsidP="004074AA">
            <w:pPr>
              <w:pStyle w:val="TableRow"/>
            </w:pPr>
          </w:p>
        </w:tc>
        <w:tc>
          <w:tcPr>
            <w:tcW w:w="1620" w:type="dxa"/>
          </w:tcPr>
          <w:p w14:paraId="2D8DDD85" w14:textId="77777777" w:rsidR="00142114" w:rsidRPr="00AC1F30" w:rsidRDefault="00142114" w:rsidP="004074AA">
            <w:pPr>
              <w:pStyle w:val="TableRow"/>
            </w:pPr>
          </w:p>
        </w:tc>
        <w:tc>
          <w:tcPr>
            <w:tcW w:w="900" w:type="dxa"/>
          </w:tcPr>
          <w:p w14:paraId="367802C5" w14:textId="77777777" w:rsidR="00142114" w:rsidRPr="00AC1F30" w:rsidRDefault="00142114" w:rsidP="004074AA">
            <w:pPr>
              <w:pStyle w:val="TableRow"/>
            </w:pPr>
          </w:p>
        </w:tc>
        <w:tc>
          <w:tcPr>
            <w:tcW w:w="4680" w:type="dxa"/>
          </w:tcPr>
          <w:p w14:paraId="350F1609" w14:textId="77777777" w:rsidR="00142114" w:rsidRPr="00AC1F30" w:rsidRDefault="00142114" w:rsidP="004074AA">
            <w:pPr>
              <w:pStyle w:val="TableRow"/>
            </w:pPr>
          </w:p>
        </w:tc>
      </w:tr>
    </w:tbl>
    <w:p w14:paraId="3EA8AA73" w14:textId="77777777" w:rsidR="00DE4E84" w:rsidRDefault="00DE4E84" w:rsidP="00DE4E84">
      <w:r>
        <w:t>Referenced by:</w:t>
      </w:r>
    </w:p>
    <w:p w14:paraId="679FE181" w14:textId="77777777" w:rsidR="00DE4E84" w:rsidRDefault="00DE4E84" w:rsidP="00DE4E84">
      <w:pPr>
        <w:ind w:left="1440"/>
      </w:pPr>
      <w:r>
        <w:t>Add reference here</w:t>
      </w:r>
    </w:p>
    <w:p w14:paraId="7B9B08FF" w14:textId="51BE70E1" w:rsidR="00DE4E84" w:rsidRDefault="00DE4E84" w:rsidP="00DE4E84"/>
    <w:p w14:paraId="11FD37B1" w14:textId="7FE6F0F2" w:rsidR="00A41D46" w:rsidRDefault="00A41D46" w:rsidP="00DE4E84"/>
    <w:p w14:paraId="59B6826D" w14:textId="7710C40E" w:rsidR="00A41D46" w:rsidRDefault="00A41D46" w:rsidP="00DE4E84"/>
    <w:p w14:paraId="593E3E4D" w14:textId="6A5A7CBA" w:rsidR="00A41D46" w:rsidRDefault="00A41D46" w:rsidP="00DE4E84"/>
    <w:p w14:paraId="2C6FCB41" w14:textId="7C123348" w:rsidR="00A41D46" w:rsidRDefault="00A41D46" w:rsidP="00DE4E84"/>
    <w:p w14:paraId="614652EE" w14:textId="5FD374AE" w:rsidR="00A41D46" w:rsidRDefault="00A41D46" w:rsidP="00DE4E84"/>
    <w:p w14:paraId="4E302787" w14:textId="305BEBB9" w:rsidR="00A41D46" w:rsidRDefault="00A41D46" w:rsidP="00DE4E84"/>
    <w:p w14:paraId="516ED75F" w14:textId="6838516B" w:rsidR="00A41D46" w:rsidRDefault="00A41D46" w:rsidP="00DE4E84"/>
    <w:p w14:paraId="53985DCC" w14:textId="5E19DE85" w:rsidR="00A41D46" w:rsidRDefault="00A41D46" w:rsidP="00DE4E84"/>
    <w:p w14:paraId="217A817D" w14:textId="77777777" w:rsidR="00A41D46" w:rsidRDefault="00A41D46" w:rsidP="00DE4E84"/>
    <w:p w14:paraId="05B51780" w14:textId="3A5F620F" w:rsidR="00C3703F" w:rsidRDefault="00A41D46" w:rsidP="00A41D46">
      <w:pPr>
        <w:pStyle w:val="Heading3"/>
      </w:pPr>
      <w:bookmarkStart w:id="505" w:name="_Toc497995120"/>
      <w:bookmarkStart w:id="506" w:name="_Toc367972689"/>
      <w:bookmarkStart w:id="507" w:name="_Toc398275632"/>
      <w:r>
        <w:lastRenderedPageBreak/>
        <w:t>B</w:t>
      </w:r>
      <w:r w:rsidR="00C3703F">
        <w:t>lank</w:t>
      </w:r>
      <w:r>
        <w:t xml:space="preserve"> Table</w:t>
      </w:r>
      <w:bookmarkEnd w:id="505"/>
    </w:p>
    <w:p w14:paraId="0F533C88" w14:textId="77777777" w:rsidR="00C3703F" w:rsidRDefault="00C3703F" w:rsidP="00C3703F">
      <w:r w:rsidRPr="00542D7B">
        <w:t>The overarching data object that represents whole enumerations in the database by their names.</w:t>
      </w:r>
    </w:p>
    <w:p w14:paraId="0745D546" w14:textId="77777777" w:rsidR="00C3703F" w:rsidRDefault="00C3703F" w:rsidP="00C3703F">
      <w:pPr>
        <w:pStyle w:val="TableCaption"/>
      </w:pPr>
      <w:bookmarkStart w:id="508" w:name="_Toc497994729"/>
      <w:r>
        <w:t xml:space="preserve">Table </w:t>
      </w:r>
      <w:fldSimple w:instr=" STYLEREF 1 \s ">
        <w:r w:rsidR="00B76A4E">
          <w:rPr>
            <w:noProof/>
          </w:rPr>
          <w:t>7</w:t>
        </w:r>
      </w:fldSimple>
      <w:r>
        <w:noBreakHyphen/>
      </w:r>
      <w:fldSimple w:instr=" SEQ Table \* ARABIC \s 1 ">
        <w:r w:rsidR="00B76A4E">
          <w:rPr>
            <w:noProof/>
          </w:rPr>
          <w:t>15</w:t>
        </w:r>
      </w:fldSimple>
      <w:r>
        <w:t>: Blank</w:t>
      </w:r>
      <w:bookmarkEnd w:id="508"/>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C3703F" w:rsidRPr="00C43C4E" w14:paraId="4FE49BBB" w14:textId="77777777" w:rsidTr="00846E03">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1D1383D2" w14:textId="77777777" w:rsidR="00C3703F" w:rsidRDefault="00C3703F" w:rsidP="00846E03">
            <w:pPr>
              <w:pStyle w:val="TableHeading"/>
            </w:pPr>
            <w:r w:rsidRPr="00AC2578">
              <w:t>Column Name</w:t>
            </w:r>
          </w:p>
        </w:tc>
        <w:tc>
          <w:tcPr>
            <w:tcW w:w="1620" w:type="dxa"/>
            <w:shd w:val="clear" w:color="auto" w:fill="DBE5F1" w:themeFill="accent1" w:themeFillTint="33"/>
          </w:tcPr>
          <w:p w14:paraId="10B4DB45" w14:textId="77777777" w:rsidR="00C3703F" w:rsidRDefault="00C3703F" w:rsidP="00846E03">
            <w:pPr>
              <w:pStyle w:val="TableHeading"/>
            </w:pPr>
            <w:r w:rsidRPr="00AC2578">
              <w:t>Data Type</w:t>
            </w:r>
          </w:p>
        </w:tc>
        <w:tc>
          <w:tcPr>
            <w:tcW w:w="900" w:type="dxa"/>
            <w:shd w:val="clear" w:color="auto" w:fill="DBE5F1" w:themeFill="accent1" w:themeFillTint="33"/>
          </w:tcPr>
          <w:p w14:paraId="054CA097" w14:textId="77777777" w:rsidR="00C3703F" w:rsidRPr="00C43C4E" w:rsidRDefault="00C3703F" w:rsidP="00846E03">
            <w:pPr>
              <w:pStyle w:val="TableHeading"/>
            </w:pPr>
            <w:r w:rsidRPr="00AC2578">
              <w:t>Null</w:t>
            </w:r>
          </w:p>
        </w:tc>
        <w:tc>
          <w:tcPr>
            <w:tcW w:w="4680" w:type="dxa"/>
            <w:shd w:val="clear" w:color="auto" w:fill="DBE5F1" w:themeFill="accent1" w:themeFillTint="33"/>
          </w:tcPr>
          <w:p w14:paraId="67B96F02" w14:textId="77777777" w:rsidR="00C3703F" w:rsidRPr="00A8667C" w:rsidRDefault="00C3703F" w:rsidP="00846E03">
            <w:pPr>
              <w:pStyle w:val="TableHeading"/>
            </w:pPr>
            <w:r w:rsidRPr="00AC2578">
              <w:t>Description</w:t>
            </w:r>
          </w:p>
        </w:tc>
      </w:tr>
      <w:tr w:rsidR="00C3703F" w:rsidRPr="00C43C4E" w14:paraId="04DC2995" w14:textId="77777777" w:rsidTr="00846E03">
        <w:trPr>
          <w:cantSplit/>
        </w:trPr>
        <w:tc>
          <w:tcPr>
            <w:tcW w:w="1777" w:type="dxa"/>
          </w:tcPr>
          <w:p w14:paraId="10374661" w14:textId="77777777" w:rsidR="00C3703F" w:rsidRPr="00AC1F30" w:rsidRDefault="00C3703F" w:rsidP="004074AA">
            <w:pPr>
              <w:pStyle w:val="TableRow"/>
              <w:rPr>
                <w:b/>
              </w:rPr>
            </w:pPr>
            <w:r w:rsidRPr="00AC1F30">
              <w:t>Rec</w:t>
            </w:r>
            <w:r>
              <w:t xml:space="preserve"> </w:t>
            </w:r>
            <w:r w:rsidRPr="00AC1F30">
              <w:t>Id</w:t>
            </w:r>
          </w:p>
        </w:tc>
        <w:tc>
          <w:tcPr>
            <w:tcW w:w="1620" w:type="dxa"/>
          </w:tcPr>
          <w:p w14:paraId="3393AADD" w14:textId="77777777" w:rsidR="00C3703F" w:rsidRPr="00AC1F30" w:rsidRDefault="00C3703F" w:rsidP="004074AA">
            <w:pPr>
              <w:pStyle w:val="TableRow"/>
              <w:rPr>
                <w:rFonts w:eastAsia="Times New Roman"/>
                <w:b/>
                <w:szCs w:val="24"/>
              </w:rPr>
            </w:pPr>
            <w:r w:rsidRPr="00AC1F30">
              <w:t>Seq</w:t>
            </w:r>
            <w:r>
              <w:t>uence</w:t>
            </w:r>
          </w:p>
        </w:tc>
        <w:tc>
          <w:tcPr>
            <w:tcW w:w="900" w:type="dxa"/>
          </w:tcPr>
          <w:p w14:paraId="430EBFE5" w14:textId="77777777" w:rsidR="00C3703F" w:rsidRPr="00AC1F30" w:rsidRDefault="00C3703F" w:rsidP="004074AA">
            <w:pPr>
              <w:pStyle w:val="TableRow"/>
              <w:rPr>
                <w:b/>
              </w:rPr>
            </w:pPr>
            <w:r w:rsidRPr="00AC1F30">
              <w:t>Not</w:t>
            </w:r>
          </w:p>
        </w:tc>
        <w:tc>
          <w:tcPr>
            <w:tcW w:w="4680" w:type="dxa"/>
          </w:tcPr>
          <w:p w14:paraId="27E48557" w14:textId="77777777" w:rsidR="00C3703F" w:rsidRPr="00AC1F30" w:rsidRDefault="00C3703F" w:rsidP="004074AA">
            <w:pPr>
              <w:pStyle w:val="TableRow"/>
              <w:rPr>
                <w:b/>
              </w:rPr>
            </w:pPr>
            <w:r w:rsidRPr="00AC1F30">
              <w:t>Unique integer for the enumeration type to set it apart from the other enumeration types.</w:t>
            </w:r>
          </w:p>
        </w:tc>
      </w:tr>
      <w:tr w:rsidR="00C3703F" w:rsidRPr="00C43C4E" w14:paraId="294C551D" w14:textId="77777777" w:rsidTr="00846E03">
        <w:trPr>
          <w:cantSplit/>
        </w:trPr>
        <w:tc>
          <w:tcPr>
            <w:tcW w:w="1777" w:type="dxa"/>
          </w:tcPr>
          <w:p w14:paraId="0D33FDD7" w14:textId="77777777" w:rsidR="00C3703F" w:rsidRPr="00AC1F30" w:rsidRDefault="00C3703F" w:rsidP="004074AA">
            <w:pPr>
              <w:pStyle w:val="TableRow"/>
              <w:rPr>
                <w:b/>
              </w:rPr>
            </w:pPr>
            <w:r w:rsidRPr="00AC1F30">
              <w:t>Rec UUID</w:t>
            </w:r>
          </w:p>
        </w:tc>
        <w:tc>
          <w:tcPr>
            <w:tcW w:w="1620" w:type="dxa"/>
          </w:tcPr>
          <w:p w14:paraId="1E9DEA3D" w14:textId="77777777" w:rsidR="00C3703F" w:rsidRPr="00AC1F30" w:rsidRDefault="00C3703F" w:rsidP="004074AA">
            <w:pPr>
              <w:pStyle w:val="TableRow"/>
              <w:rPr>
                <w:b/>
              </w:rPr>
            </w:pPr>
            <w:r w:rsidRPr="00AC1F30">
              <w:t>UUID</w:t>
            </w:r>
          </w:p>
        </w:tc>
        <w:tc>
          <w:tcPr>
            <w:tcW w:w="900" w:type="dxa"/>
          </w:tcPr>
          <w:p w14:paraId="2B2FE46D" w14:textId="77777777" w:rsidR="00C3703F" w:rsidRPr="00AC1F30" w:rsidRDefault="00C3703F" w:rsidP="004074AA">
            <w:pPr>
              <w:pStyle w:val="TableRow"/>
              <w:rPr>
                <w:b/>
              </w:rPr>
            </w:pPr>
            <w:r w:rsidRPr="00AC1F30">
              <w:t>Not</w:t>
            </w:r>
          </w:p>
        </w:tc>
        <w:tc>
          <w:tcPr>
            <w:tcW w:w="4680" w:type="dxa"/>
          </w:tcPr>
          <w:p w14:paraId="675B0143" w14:textId="77777777" w:rsidR="00C3703F" w:rsidRPr="00AC1F30" w:rsidRDefault="00C3703F" w:rsidP="004074AA">
            <w:pPr>
              <w:pStyle w:val="TableRow"/>
              <w:rPr>
                <w:b/>
              </w:rPr>
            </w:pPr>
            <w:r w:rsidRPr="00AC1F30">
              <w:t>Unique identifier for the enumeration type to set it apart from the other enumeration types.</w:t>
            </w:r>
          </w:p>
        </w:tc>
      </w:tr>
      <w:tr w:rsidR="00DB4324" w:rsidRPr="00C43C4E" w14:paraId="3C9E0398" w14:textId="77777777" w:rsidTr="00846E03">
        <w:trPr>
          <w:cantSplit/>
        </w:trPr>
        <w:tc>
          <w:tcPr>
            <w:tcW w:w="1777" w:type="dxa"/>
          </w:tcPr>
          <w:p w14:paraId="7069F0FB" w14:textId="1C31BAED" w:rsidR="00DB4324" w:rsidRDefault="00DB4324" w:rsidP="004074AA">
            <w:pPr>
              <w:pStyle w:val="TableRow"/>
            </w:pPr>
            <w:r>
              <w:t>Parent Rec Id</w:t>
            </w:r>
          </w:p>
        </w:tc>
        <w:tc>
          <w:tcPr>
            <w:tcW w:w="1620" w:type="dxa"/>
          </w:tcPr>
          <w:p w14:paraId="2B4EB6E9" w14:textId="7AB61398" w:rsidR="00DB4324" w:rsidRDefault="00DB4324" w:rsidP="004074AA">
            <w:pPr>
              <w:pStyle w:val="TableRow"/>
            </w:pPr>
            <w:r>
              <w:t>Integer</w:t>
            </w:r>
          </w:p>
        </w:tc>
        <w:tc>
          <w:tcPr>
            <w:tcW w:w="900" w:type="dxa"/>
          </w:tcPr>
          <w:p w14:paraId="05CBC783" w14:textId="34FEE0E2" w:rsidR="00DB4324" w:rsidRPr="00C43C4E" w:rsidRDefault="00DB4324" w:rsidP="004074AA">
            <w:pPr>
              <w:pStyle w:val="TableRow"/>
            </w:pPr>
            <w:r>
              <w:t>Not</w:t>
            </w:r>
          </w:p>
        </w:tc>
        <w:tc>
          <w:tcPr>
            <w:tcW w:w="4680" w:type="dxa"/>
          </w:tcPr>
          <w:p w14:paraId="75B1AF46" w14:textId="3C17BCEF" w:rsidR="00DB4324" w:rsidRPr="00A8667C" w:rsidRDefault="00DB4324" w:rsidP="004074AA">
            <w:pPr>
              <w:pStyle w:val="TableRow"/>
            </w:pPr>
            <w:r>
              <w:t xml:space="preserve">The integer identifier of the parent record.  </w:t>
            </w:r>
          </w:p>
        </w:tc>
      </w:tr>
      <w:tr w:rsidR="00DB4324" w:rsidRPr="00C43C4E" w14:paraId="5123B0A1" w14:textId="77777777" w:rsidTr="00846E03">
        <w:trPr>
          <w:cantSplit/>
        </w:trPr>
        <w:tc>
          <w:tcPr>
            <w:tcW w:w="1777" w:type="dxa"/>
          </w:tcPr>
          <w:p w14:paraId="14FCBF1B" w14:textId="387BF83D" w:rsidR="00DB4324" w:rsidRDefault="00DB4324" w:rsidP="004074AA">
            <w:pPr>
              <w:pStyle w:val="TableRow"/>
            </w:pPr>
            <w:r>
              <w:t>Parent Rec UUID</w:t>
            </w:r>
          </w:p>
        </w:tc>
        <w:tc>
          <w:tcPr>
            <w:tcW w:w="1620" w:type="dxa"/>
          </w:tcPr>
          <w:p w14:paraId="3F3C1CF7" w14:textId="361A9625" w:rsidR="00DB4324" w:rsidRDefault="00DB4324" w:rsidP="004074AA">
            <w:pPr>
              <w:pStyle w:val="TableRow"/>
            </w:pPr>
            <w:r>
              <w:t>UUID</w:t>
            </w:r>
          </w:p>
        </w:tc>
        <w:tc>
          <w:tcPr>
            <w:tcW w:w="900" w:type="dxa"/>
          </w:tcPr>
          <w:p w14:paraId="00300561" w14:textId="310616F8" w:rsidR="00DB4324" w:rsidRPr="00C43C4E" w:rsidRDefault="00DB4324" w:rsidP="004074AA">
            <w:pPr>
              <w:pStyle w:val="TableRow"/>
            </w:pPr>
            <w:r>
              <w:t>Not</w:t>
            </w:r>
          </w:p>
        </w:tc>
        <w:tc>
          <w:tcPr>
            <w:tcW w:w="4680" w:type="dxa"/>
          </w:tcPr>
          <w:p w14:paraId="4D4AFEF4" w14:textId="75B7DE15" w:rsidR="00DB4324" w:rsidRPr="00A8667C" w:rsidRDefault="00DB4324" w:rsidP="004074AA">
            <w:pPr>
              <w:pStyle w:val="TableRow"/>
            </w:pPr>
            <w:r>
              <w:t xml:space="preserve">The UUID identifier of the parent record.   </w:t>
            </w:r>
          </w:p>
        </w:tc>
      </w:tr>
      <w:tr w:rsidR="00DB4324" w:rsidRPr="00C43C4E" w14:paraId="6908B789" w14:textId="77777777" w:rsidTr="00846E03">
        <w:trPr>
          <w:cantSplit/>
        </w:trPr>
        <w:tc>
          <w:tcPr>
            <w:tcW w:w="1777" w:type="dxa"/>
          </w:tcPr>
          <w:p w14:paraId="613BFE7B" w14:textId="77777777" w:rsidR="00DB4324" w:rsidRDefault="00DB4324" w:rsidP="004074AA">
            <w:pPr>
              <w:pStyle w:val="TableRow"/>
            </w:pPr>
          </w:p>
        </w:tc>
        <w:tc>
          <w:tcPr>
            <w:tcW w:w="1620" w:type="dxa"/>
          </w:tcPr>
          <w:p w14:paraId="559EA766" w14:textId="77777777" w:rsidR="00DB4324" w:rsidRDefault="00DB4324" w:rsidP="004074AA">
            <w:pPr>
              <w:pStyle w:val="TableRow"/>
            </w:pPr>
          </w:p>
        </w:tc>
        <w:tc>
          <w:tcPr>
            <w:tcW w:w="900" w:type="dxa"/>
          </w:tcPr>
          <w:p w14:paraId="4288D16A" w14:textId="77777777" w:rsidR="00DB4324" w:rsidRPr="00C43C4E" w:rsidRDefault="00DB4324" w:rsidP="004074AA">
            <w:pPr>
              <w:pStyle w:val="TableRow"/>
            </w:pPr>
          </w:p>
        </w:tc>
        <w:tc>
          <w:tcPr>
            <w:tcW w:w="4680" w:type="dxa"/>
          </w:tcPr>
          <w:p w14:paraId="15D6B5CA" w14:textId="77777777" w:rsidR="00DB4324" w:rsidRPr="00A8667C" w:rsidRDefault="00DB4324" w:rsidP="004074AA">
            <w:pPr>
              <w:pStyle w:val="TableRow"/>
            </w:pPr>
          </w:p>
        </w:tc>
      </w:tr>
      <w:tr w:rsidR="00DB4324" w:rsidRPr="00C43C4E" w14:paraId="6E137B93" w14:textId="77777777" w:rsidTr="00846E03">
        <w:trPr>
          <w:cantSplit/>
        </w:trPr>
        <w:tc>
          <w:tcPr>
            <w:tcW w:w="1777" w:type="dxa"/>
          </w:tcPr>
          <w:p w14:paraId="0E75E29B" w14:textId="77777777" w:rsidR="00DB4324" w:rsidRDefault="00DB4324" w:rsidP="004074AA">
            <w:pPr>
              <w:pStyle w:val="TableRow"/>
            </w:pPr>
          </w:p>
        </w:tc>
        <w:tc>
          <w:tcPr>
            <w:tcW w:w="1620" w:type="dxa"/>
          </w:tcPr>
          <w:p w14:paraId="5B8313FF" w14:textId="77777777" w:rsidR="00DB4324" w:rsidRDefault="00DB4324" w:rsidP="004074AA">
            <w:pPr>
              <w:pStyle w:val="TableRow"/>
            </w:pPr>
          </w:p>
        </w:tc>
        <w:tc>
          <w:tcPr>
            <w:tcW w:w="900" w:type="dxa"/>
          </w:tcPr>
          <w:p w14:paraId="4EA3069C" w14:textId="77777777" w:rsidR="00DB4324" w:rsidRPr="00C43C4E" w:rsidRDefault="00DB4324" w:rsidP="004074AA">
            <w:pPr>
              <w:pStyle w:val="TableRow"/>
            </w:pPr>
          </w:p>
        </w:tc>
        <w:tc>
          <w:tcPr>
            <w:tcW w:w="4680" w:type="dxa"/>
          </w:tcPr>
          <w:p w14:paraId="5F417ADE" w14:textId="77777777" w:rsidR="00DB4324" w:rsidRPr="00A8667C" w:rsidRDefault="00DB4324" w:rsidP="004074AA">
            <w:pPr>
              <w:pStyle w:val="TableRow"/>
            </w:pPr>
          </w:p>
        </w:tc>
      </w:tr>
      <w:tr w:rsidR="00DB4324" w:rsidRPr="00C43C4E" w14:paraId="0DEA9D2E" w14:textId="77777777" w:rsidTr="00846E03">
        <w:trPr>
          <w:cantSplit/>
        </w:trPr>
        <w:tc>
          <w:tcPr>
            <w:tcW w:w="1777" w:type="dxa"/>
          </w:tcPr>
          <w:p w14:paraId="7C78A9F0" w14:textId="77777777" w:rsidR="00DB4324" w:rsidRDefault="00DB4324" w:rsidP="004074AA">
            <w:pPr>
              <w:pStyle w:val="TableRow"/>
            </w:pPr>
          </w:p>
        </w:tc>
        <w:tc>
          <w:tcPr>
            <w:tcW w:w="1620" w:type="dxa"/>
          </w:tcPr>
          <w:p w14:paraId="3C1C5FFD" w14:textId="77777777" w:rsidR="00DB4324" w:rsidRDefault="00DB4324" w:rsidP="004074AA">
            <w:pPr>
              <w:pStyle w:val="TableRow"/>
            </w:pPr>
          </w:p>
        </w:tc>
        <w:tc>
          <w:tcPr>
            <w:tcW w:w="900" w:type="dxa"/>
          </w:tcPr>
          <w:p w14:paraId="279B33DE" w14:textId="77777777" w:rsidR="00DB4324" w:rsidRPr="00C43C4E" w:rsidRDefault="00DB4324" w:rsidP="004074AA">
            <w:pPr>
              <w:pStyle w:val="TableRow"/>
            </w:pPr>
          </w:p>
        </w:tc>
        <w:tc>
          <w:tcPr>
            <w:tcW w:w="4680" w:type="dxa"/>
          </w:tcPr>
          <w:p w14:paraId="0821A604" w14:textId="77777777" w:rsidR="00DB4324" w:rsidRPr="00A8667C" w:rsidRDefault="00DB4324" w:rsidP="004074AA">
            <w:pPr>
              <w:pStyle w:val="TableRow"/>
            </w:pPr>
          </w:p>
        </w:tc>
      </w:tr>
      <w:tr w:rsidR="00DB4324" w:rsidRPr="00C43C4E" w14:paraId="2F5A6C6D" w14:textId="77777777" w:rsidTr="00846E03">
        <w:trPr>
          <w:cantSplit/>
        </w:trPr>
        <w:tc>
          <w:tcPr>
            <w:tcW w:w="1777" w:type="dxa"/>
          </w:tcPr>
          <w:p w14:paraId="7C9CAA40" w14:textId="77777777" w:rsidR="00DB4324" w:rsidRDefault="00DB4324" w:rsidP="004074AA">
            <w:pPr>
              <w:pStyle w:val="TableRow"/>
            </w:pPr>
          </w:p>
        </w:tc>
        <w:tc>
          <w:tcPr>
            <w:tcW w:w="1620" w:type="dxa"/>
          </w:tcPr>
          <w:p w14:paraId="213C5077" w14:textId="77777777" w:rsidR="00DB4324" w:rsidRDefault="00DB4324" w:rsidP="004074AA">
            <w:pPr>
              <w:pStyle w:val="TableRow"/>
            </w:pPr>
          </w:p>
        </w:tc>
        <w:tc>
          <w:tcPr>
            <w:tcW w:w="900" w:type="dxa"/>
          </w:tcPr>
          <w:p w14:paraId="21E79869" w14:textId="77777777" w:rsidR="00DB4324" w:rsidRPr="00C43C4E" w:rsidRDefault="00DB4324" w:rsidP="004074AA">
            <w:pPr>
              <w:pStyle w:val="TableRow"/>
            </w:pPr>
          </w:p>
        </w:tc>
        <w:tc>
          <w:tcPr>
            <w:tcW w:w="4680" w:type="dxa"/>
          </w:tcPr>
          <w:p w14:paraId="4CCEA9F1" w14:textId="77777777" w:rsidR="00DB4324" w:rsidRPr="00A8667C" w:rsidRDefault="00DB4324" w:rsidP="004074AA">
            <w:pPr>
              <w:pStyle w:val="TableRow"/>
            </w:pPr>
          </w:p>
        </w:tc>
      </w:tr>
      <w:tr w:rsidR="00DB4324" w:rsidRPr="00C43C4E" w14:paraId="4550DBA3" w14:textId="77777777" w:rsidTr="00846E03">
        <w:trPr>
          <w:cantSplit/>
        </w:trPr>
        <w:tc>
          <w:tcPr>
            <w:tcW w:w="1777" w:type="dxa"/>
          </w:tcPr>
          <w:p w14:paraId="3AFE5E53" w14:textId="77777777" w:rsidR="00DB4324" w:rsidRPr="00AC1F30" w:rsidRDefault="00DB4324" w:rsidP="004074AA">
            <w:pPr>
              <w:pStyle w:val="TableRow"/>
              <w:rPr>
                <w:b/>
              </w:rPr>
            </w:pPr>
            <w:r w:rsidRPr="00AC1F30">
              <w:t>BOILERPLATE</w:t>
            </w:r>
          </w:p>
        </w:tc>
        <w:tc>
          <w:tcPr>
            <w:tcW w:w="1620" w:type="dxa"/>
          </w:tcPr>
          <w:p w14:paraId="4B756FFE" w14:textId="77777777" w:rsidR="00DB4324" w:rsidRPr="00AC1F30" w:rsidRDefault="00DB4324" w:rsidP="004074AA">
            <w:pPr>
              <w:pStyle w:val="TableRow"/>
            </w:pPr>
          </w:p>
        </w:tc>
        <w:tc>
          <w:tcPr>
            <w:tcW w:w="900" w:type="dxa"/>
          </w:tcPr>
          <w:p w14:paraId="735634F1" w14:textId="77777777" w:rsidR="00DB4324" w:rsidRPr="00AC1F30" w:rsidRDefault="00DB4324" w:rsidP="004074AA">
            <w:pPr>
              <w:pStyle w:val="TableRow"/>
            </w:pPr>
          </w:p>
        </w:tc>
        <w:tc>
          <w:tcPr>
            <w:tcW w:w="4680" w:type="dxa"/>
          </w:tcPr>
          <w:p w14:paraId="4D3A014E" w14:textId="77777777" w:rsidR="00DB4324" w:rsidRPr="00AC1F30" w:rsidRDefault="00DB4324" w:rsidP="004074AA">
            <w:pPr>
              <w:pStyle w:val="TableRow"/>
              <w:rPr>
                <w:b/>
              </w:rPr>
            </w:pPr>
            <w:r w:rsidRPr="00AC1F30">
              <w:t>See ‘Table Boilerplate Suffix’.</w:t>
            </w:r>
          </w:p>
        </w:tc>
      </w:tr>
    </w:tbl>
    <w:p w14:paraId="4A06CEEF" w14:textId="77777777" w:rsidR="00C3703F" w:rsidRDefault="00C3703F" w:rsidP="00C3703F">
      <w:bookmarkStart w:id="509" w:name="_Table_Trackers"/>
      <w:bookmarkEnd w:id="506"/>
      <w:bookmarkEnd w:id="507"/>
      <w:bookmarkEnd w:id="509"/>
      <w:r>
        <w:t>Referenced by:</w:t>
      </w:r>
    </w:p>
    <w:p w14:paraId="023D950C" w14:textId="77777777" w:rsidR="00C3703F" w:rsidRDefault="00C3703F" w:rsidP="00C3703F">
      <w:pPr>
        <w:ind w:left="1440"/>
      </w:pPr>
      <w:r>
        <w:t>Add reference here</w:t>
      </w:r>
    </w:p>
    <w:p w14:paraId="0F8BA842" w14:textId="1ABB5714" w:rsidR="00C3703F" w:rsidRDefault="00C3703F" w:rsidP="00C3703F"/>
    <w:p w14:paraId="20086293" w14:textId="59D8D81F" w:rsidR="00A41D46" w:rsidRDefault="00A41D46" w:rsidP="00C3703F"/>
    <w:p w14:paraId="6EE812AC" w14:textId="18FC7E93" w:rsidR="00A41D46" w:rsidRDefault="00A41D46" w:rsidP="00C3703F"/>
    <w:p w14:paraId="2990805B" w14:textId="3CE4CC4C" w:rsidR="00A41D46" w:rsidRDefault="00A41D46" w:rsidP="00C3703F"/>
    <w:p w14:paraId="307E42F9" w14:textId="7AB6DE06" w:rsidR="00A41D46" w:rsidRDefault="00A41D46" w:rsidP="00C3703F"/>
    <w:p w14:paraId="547086B0" w14:textId="114BF39B" w:rsidR="00A41D46" w:rsidRDefault="00A41D46" w:rsidP="00C3703F"/>
    <w:p w14:paraId="29CD2EB8" w14:textId="6940D186" w:rsidR="00A41D46" w:rsidRDefault="00A41D46" w:rsidP="00C3703F"/>
    <w:p w14:paraId="76B2F178" w14:textId="229EFD22" w:rsidR="00A41D46" w:rsidRDefault="00A41D46" w:rsidP="00C3703F"/>
    <w:p w14:paraId="4861D44C" w14:textId="26EC8E31" w:rsidR="00A41D46" w:rsidRDefault="00A41D46" w:rsidP="00C3703F"/>
    <w:p w14:paraId="5C17C098" w14:textId="51F34DAC" w:rsidR="00A41D46" w:rsidRDefault="00A41D46" w:rsidP="00C3703F"/>
    <w:p w14:paraId="7DF7A41C" w14:textId="67FE92E5" w:rsidR="00A41D46" w:rsidRDefault="00A41D46" w:rsidP="00C3703F"/>
    <w:p w14:paraId="2C564345" w14:textId="2EB5B78A" w:rsidR="00A41D46" w:rsidRDefault="00A41D46" w:rsidP="00C3703F"/>
    <w:p w14:paraId="0C4EF9AF" w14:textId="39FE1435" w:rsidR="00A41D46" w:rsidRDefault="00A41D46" w:rsidP="00C3703F"/>
    <w:p w14:paraId="635A08CC" w14:textId="0341F548" w:rsidR="00A41D46" w:rsidRDefault="00A41D46" w:rsidP="00C3703F"/>
    <w:p w14:paraId="146B70C6" w14:textId="1FF32604" w:rsidR="00A41D46" w:rsidRDefault="00A41D46" w:rsidP="00C3703F"/>
    <w:p w14:paraId="4E061CBA" w14:textId="57CD32A8" w:rsidR="00A41D46" w:rsidRDefault="00A41D46" w:rsidP="00C3703F"/>
    <w:p w14:paraId="761D39C9" w14:textId="2A42C01E" w:rsidR="00A41D46" w:rsidRDefault="00A41D46" w:rsidP="00C3703F"/>
    <w:p w14:paraId="5DD0FB97" w14:textId="7F9FD9FD" w:rsidR="00A41D46" w:rsidRDefault="00A41D46" w:rsidP="00C3703F"/>
    <w:p w14:paraId="327ABA18" w14:textId="31699B9F" w:rsidR="00A41D46" w:rsidRDefault="00A41D46" w:rsidP="00C3703F"/>
    <w:p w14:paraId="3B83E12D" w14:textId="42B71C1E" w:rsidR="00A41D46" w:rsidRDefault="00A41D46" w:rsidP="00A41D46">
      <w:pPr>
        <w:pStyle w:val="Heading2"/>
      </w:pPr>
      <w:bookmarkStart w:id="510" w:name="_Toc497995121"/>
      <w:r>
        <w:lastRenderedPageBreak/>
        <w:t>Views</w:t>
      </w:r>
      <w:bookmarkEnd w:id="510"/>
    </w:p>
    <w:p w14:paraId="012107D7" w14:textId="16AA7B55" w:rsidR="00A41D46" w:rsidRDefault="00335D75" w:rsidP="00C3703F">
      <w:r>
        <w:t>A</w:t>
      </w:r>
      <w:r w:rsidR="00824089" w:rsidRPr="00824089">
        <w:t xml:space="preserve"> view is the result set of a stored query on the data, which the database users can query just as they would in a persistent </w:t>
      </w:r>
      <w:r>
        <w:t xml:space="preserve">table.  </w:t>
      </w:r>
      <w:r w:rsidR="00824089" w:rsidRPr="00824089">
        <w:t>This pre-established query command is kept in the database dictionary.</w:t>
      </w:r>
      <w:r>
        <w:t xml:space="preserve"> </w:t>
      </w:r>
      <w:r w:rsidR="00824089" w:rsidRPr="00824089">
        <w:t xml:space="preserve"> Unlike ordinary base tables in a relational database, a view does not form part of the physical schema: as a result set, it is a virtual table computed or collated dynamically from data in the database when access to that view is requested. </w:t>
      </w:r>
      <w:r>
        <w:t xml:space="preserve"> </w:t>
      </w:r>
      <w:r w:rsidR="00824089" w:rsidRPr="00824089">
        <w:t>Changes applied to the data in a relevant underlying table are reflected in the data shown in subsequent invocations of the view.</w:t>
      </w:r>
    </w:p>
    <w:p w14:paraId="555E4410" w14:textId="10B9F226" w:rsidR="00A41D46" w:rsidRDefault="00A41D46" w:rsidP="00A41D46">
      <w:pPr>
        <w:pStyle w:val="Heading3"/>
      </w:pPr>
      <w:bookmarkStart w:id="511" w:name="_Toc497995122"/>
      <w:r>
        <w:t>vw_end_of_life</w:t>
      </w:r>
      <w:bookmarkEnd w:id="511"/>
    </w:p>
    <w:p w14:paraId="488B66F5" w14:textId="572ABDC9" w:rsidR="00A41D46" w:rsidRDefault="00A41D46" w:rsidP="00A41D46"/>
    <w:p w14:paraId="1DBFB93D" w14:textId="243FEE0C" w:rsidR="00A41D46" w:rsidRDefault="00A41D46" w:rsidP="00824089">
      <w:pPr>
        <w:pStyle w:val="Heading3"/>
      </w:pPr>
      <w:bookmarkStart w:id="512" w:name="_Toc497995123"/>
      <w:r>
        <w:t>vw_hw_list_all</w:t>
      </w:r>
      <w:bookmarkEnd w:id="512"/>
    </w:p>
    <w:p w14:paraId="0A022021" w14:textId="72F1FE12" w:rsidR="00A41D46" w:rsidRDefault="00A41D46" w:rsidP="00A41D46"/>
    <w:p w14:paraId="48ACE902" w14:textId="16CFB435" w:rsidR="00A41D46" w:rsidRDefault="00A41D46" w:rsidP="00824089">
      <w:pPr>
        <w:pStyle w:val="Heading3"/>
      </w:pPr>
      <w:bookmarkStart w:id="513" w:name="_Toc497995124"/>
      <w:r>
        <w:t>vw_hw_list_items_all</w:t>
      </w:r>
      <w:bookmarkEnd w:id="513"/>
    </w:p>
    <w:p w14:paraId="4A7BC0F3" w14:textId="72D9C98E" w:rsidR="00A41D46" w:rsidRDefault="00A41D46" w:rsidP="00A41D46"/>
    <w:p w14:paraId="2816417A" w14:textId="29548DA6" w:rsidR="00A41D46" w:rsidRDefault="00A41D46" w:rsidP="00824089">
      <w:pPr>
        <w:pStyle w:val="Heading3"/>
      </w:pPr>
      <w:bookmarkStart w:id="514" w:name="_Toc497995125"/>
      <w:r>
        <w:t>vw_pcd_delivery_wakeup</w:t>
      </w:r>
      <w:bookmarkEnd w:id="514"/>
    </w:p>
    <w:p w14:paraId="18850F48" w14:textId="5AAFC216" w:rsidR="00A41D46" w:rsidRDefault="00A41D46" w:rsidP="00A41D46"/>
    <w:p w14:paraId="23B5B81C" w14:textId="678ECE4D" w:rsidR="00A41D46" w:rsidRDefault="00824089" w:rsidP="00824089">
      <w:pPr>
        <w:pStyle w:val="Heading3"/>
      </w:pPr>
      <w:bookmarkStart w:id="515" w:name="_Toc497995126"/>
      <w:r>
        <w:t>vw_pcd_funded_no_pcd</w:t>
      </w:r>
      <w:bookmarkEnd w:id="515"/>
    </w:p>
    <w:p w14:paraId="2D0CC7F0" w14:textId="0D864DA5" w:rsidR="00A41D46" w:rsidRDefault="00A41D46" w:rsidP="00A41D46"/>
    <w:p w14:paraId="745D7E3E" w14:textId="5DBA788C" w:rsidR="00A41D46" w:rsidRDefault="00824089" w:rsidP="00824089">
      <w:pPr>
        <w:pStyle w:val="Heading3"/>
      </w:pPr>
      <w:bookmarkStart w:id="516" w:name="_Toc497995127"/>
      <w:r>
        <w:t>vw_pcd_fy_not_funded</w:t>
      </w:r>
      <w:bookmarkEnd w:id="516"/>
    </w:p>
    <w:p w14:paraId="59DCE84F" w14:textId="73790281" w:rsidR="00824089" w:rsidRDefault="00824089" w:rsidP="00A41D46"/>
    <w:p w14:paraId="0461F48C" w14:textId="67EC1E67" w:rsidR="00824089" w:rsidRDefault="00824089" w:rsidP="00824089">
      <w:pPr>
        <w:pStyle w:val="Heading3"/>
      </w:pPr>
      <w:bookmarkStart w:id="517" w:name="_Toc497995128"/>
      <w:r>
        <w:t>vw_pcd_wakeup</w:t>
      </w:r>
      <w:bookmarkEnd w:id="517"/>
    </w:p>
    <w:p w14:paraId="4F50558D" w14:textId="502365F3" w:rsidR="00824089" w:rsidRDefault="00824089" w:rsidP="00A41D46"/>
    <w:p w14:paraId="790AED19" w14:textId="7CED3418" w:rsidR="00824089" w:rsidRDefault="00824089" w:rsidP="00824089">
      <w:pPr>
        <w:pStyle w:val="Heading3"/>
      </w:pPr>
      <w:bookmarkStart w:id="518" w:name="_Toc497995129"/>
      <w:r>
        <w:t>vw_remarks</w:t>
      </w:r>
      <w:bookmarkEnd w:id="518"/>
    </w:p>
    <w:p w14:paraId="43F55027" w14:textId="2BF225CD" w:rsidR="00824089" w:rsidRDefault="00824089" w:rsidP="00A41D46"/>
    <w:p w14:paraId="03A0F873" w14:textId="2761BD8E" w:rsidR="00824089" w:rsidRDefault="00824089" w:rsidP="00824089">
      <w:pPr>
        <w:pStyle w:val="Heading3"/>
      </w:pPr>
      <w:bookmarkStart w:id="519" w:name="_Toc497995130"/>
      <w:r>
        <w:t>vw_task_all</w:t>
      </w:r>
      <w:bookmarkEnd w:id="519"/>
    </w:p>
    <w:p w14:paraId="231B1115" w14:textId="5C916DA1" w:rsidR="00824089" w:rsidRDefault="00824089" w:rsidP="00A41D46"/>
    <w:p w14:paraId="5227A875" w14:textId="28D5B652" w:rsidR="00824089" w:rsidRDefault="00824089" w:rsidP="00824089">
      <w:pPr>
        <w:pStyle w:val="Heading3"/>
      </w:pPr>
      <w:bookmarkStart w:id="520" w:name="_Toc497995131"/>
      <w:r>
        <w:t>vw_tracker_active</w:t>
      </w:r>
      <w:bookmarkEnd w:id="520"/>
    </w:p>
    <w:p w14:paraId="1682539A" w14:textId="00348242" w:rsidR="00824089" w:rsidRDefault="00824089" w:rsidP="00A41D46"/>
    <w:p w14:paraId="7975D6FE" w14:textId="2D9027F2" w:rsidR="00824089" w:rsidRDefault="00824089" w:rsidP="00824089">
      <w:pPr>
        <w:pStyle w:val="Heading3"/>
      </w:pPr>
      <w:bookmarkStart w:id="521" w:name="_Toc497995132"/>
      <w:r>
        <w:t>vw_tracker_all</w:t>
      </w:r>
      <w:bookmarkEnd w:id="521"/>
    </w:p>
    <w:p w14:paraId="3AF8BE8B" w14:textId="2CFA9AAD" w:rsidR="00A41D46" w:rsidRDefault="00A41D46" w:rsidP="00A41D46"/>
    <w:p w14:paraId="250CAC2D" w14:textId="009522D9" w:rsidR="00824089" w:rsidRDefault="00824089" w:rsidP="00824089">
      <w:pPr>
        <w:pStyle w:val="Heading3"/>
      </w:pPr>
      <w:bookmarkStart w:id="522" w:name="_Toc497995133"/>
      <w:r>
        <w:t>vw_tracker_pcd</w:t>
      </w:r>
      <w:bookmarkEnd w:id="522"/>
    </w:p>
    <w:p w14:paraId="74669BBF" w14:textId="7DC657A2" w:rsidR="00824089" w:rsidRDefault="00824089" w:rsidP="00A41D46"/>
    <w:p w14:paraId="3D1CDADC" w14:textId="1B570313" w:rsidR="00824089" w:rsidRDefault="00824089" w:rsidP="00824089">
      <w:pPr>
        <w:pStyle w:val="Heading3"/>
      </w:pPr>
      <w:bookmarkStart w:id="523" w:name="_Toc497995134"/>
      <w:r>
        <w:t>vw_user_feedback_all</w:t>
      </w:r>
      <w:bookmarkEnd w:id="523"/>
    </w:p>
    <w:p w14:paraId="78EF8DD9" w14:textId="77777777" w:rsidR="00824089" w:rsidRDefault="00824089" w:rsidP="00A41D46"/>
    <w:p w14:paraId="3AA43883" w14:textId="77777777" w:rsidR="00A41D46" w:rsidRPr="00A41D46" w:rsidRDefault="00A41D46" w:rsidP="00A41D46"/>
    <w:p w14:paraId="12262720" w14:textId="002ADCB4" w:rsidR="00A41D46" w:rsidRDefault="00A41D46" w:rsidP="00A41D46">
      <w:pPr>
        <w:pStyle w:val="Heading3"/>
      </w:pPr>
      <w:bookmarkStart w:id="524" w:name="_Toc497995135"/>
      <w:r>
        <w:t>Blank View</w:t>
      </w:r>
      <w:bookmarkEnd w:id="524"/>
    </w:p>
    <w:p w14:paraId="5CB7B7BC" w14:textId="77777777" w:rsidR="00A41D46" w:rsidRDefault="00A41D46" w:rsidP="00A41D46">
      <w:r w:rsidRPr="00542D7B">
        <w:t>The overarching data object that represents whole enumerations in the database by their names.</w:t>
      </w:r>
    </w:p>
    <w:p w14:paraId="0F10A195" w14:textId="77777777" w:rsidR="00A41D46" w:rsidRDefault="00A41D46" w:rsidP="00A41D46">
      <w:pPr>
        <w:pStyle w:val="TableCaption"/>
      </w:pPr>
      <w:bookmarkStart w:id="525" w:name="_Toc497994730"/>
      <w:r>
        <w:t xml:space="preserve">Table </w:t>
      </w:r>
      <w:fldSimple w:instr=" STYLEREF 1 \s ">
        <w:r>
          <w:rPr>
            <w:noProof/>
          </w:rPr>
          <w:t>7</w:t>
        </w:r>
      </w:fldSimple>
      <w:r>
        <w:noBreakHyphen/>
      </w:r>
      <w:fldSimple w:instr=" SEQ Table \* ARABIC \s 1 ">
        <w:r>
          <w:rPr>
            <w:noProof/>
          </w:rPr>
          <w:t>15</w:t>
        </w:r>
      </w:fldSimple>
      <w:r>
        <w:t>: Blank</w:t>
      </w:r>
      <w:bookmarkEnd w:id="525"/>
    </w:p>
    <w:tbl>
      <w:tblPr>
        <w:tblStyle w:val="TableGrid"/>
        <w:tblW w:w="8977" w:type="dxa"/>
        <w:tblInd w:w="108" w:type="dxa"/>
        <w:tblLayout w:type="fixed"/>
        <w:tblLook w:val="04A0" w:firstRow="1" w:lastRow="0" w:firstColumn="1" w:lastColumn="0" w:noHBand="0" w:noVBand="1"/>
      </w:tblPr>
      <w:tblGrid>
        <w:gridCol w:w="1777"/>
        <w:gridCol w:w="1620"/>
        <w:gridCol w:w="900"/>
        <w:gridCol w:w="4680"/>
      </w:tblGrid>
      <w:tr w:rsidR="00A41D46" w:rsidRPr="00C43C4E" w14:paraId="0C3A60E6" w14:textId="77777777" w:rsidTr="0040093B">
        <w:trPr>
          <w:cnfStyle w:val="100000000000" w:firstRow="1" w:lastRow="0" w:firstColumn="0" w:lastColumn="0" w:oddVBand="0" w:evenVBand="0" w:oddHBand="0" w:evenHBand="0" w:firstRowFirstColumn="0" w:firstRowLastColumn="0" w:lastRowFirstColumn="0" w:lastRowLastColumn="0"/>
          <w:cantSplit/>
          <w:tblHeader/>
        </w:trPr>
        <w:tc>
          <w:tcPr>
            <w:tcW w:w="1777" w:type="dxa"/>
            <w:shd w:val="clear" w:color="auto" w:fill="DBE5F1" w:themeFill="accent1" w:themeFillTint="33"/>
          </w:tcPr>
          <w:p w14:paraId="0C139564" w14:textId="77777777" w:rsidR="00A41D46" w:rsidRDefault="00A41D46" w:rsidP="0040093B">
            <w:pPr>
              <w:pStyle w:val="TableHeading"/>
            </w:pPr>
            <w:r w:rsidRPr="00AC2578">
              <w:t>Column Name</w:t>
            </w:r>
          </w:p>
        </w:tc>
        <w:tc>
          <w:tcPr>
            <w:tcW w:w="1620" w:type="dxa"/>
            <w:shd w:val="clear" w:color="auto" w:fill="DBE5F1" w:themeFill="accent1" w:themeFillTint="33"/>
          </w:tcPr>
          <w:p w14:paraId="6656E302" w14:textId="77777777" w:rsidR="00A41D46" w:rsidRDefault="00A41D46" w:rsidP="0040093B">
            <w:pPr>
              <w:pStyle w:val="TableHeading"/>
            </w:pPr>
            <w:r w:rsidRPr="00AC2578">
              <w:t>Data Type</w:t>
            </w:r>
          </w:p>
        </w:tc>
        <w:tc>
          <w:tcPr>
            <w:tcW w:w="900" w:type="dxa"/>
            <w:shd w:val="clear" w:color="auto" w:fill="DBE5F1" w:themeFill="accent1" w:themeFillTint="33"/>
          </w:tcPr>
          <w:p w14:paraId="2E4FC115" w14:textId="77777777" w:rsidR="00A41D46" w:rsidRPr="00C43C4E" w:rsidRDefault="00A41D46" w:rsidP="0040093B">
            <w:pPr>
              <w:pStyle w:val="TableHeading"/>
            </w:pPr>
            <w:r w:rsidRPr="00AC2578">
              <w:t>Null</w:t>
            </w:r>
          </w:p>
        </w:tc>
        <w:tc>
          <w:tcPr>
            <w:tcW w:w="4680" w:type="dxa"/>
            <w:shd w:val="clear" w:color="auto" w:fill="DBE5F1" w:themeFill="accent1" w:themeFillTint="33"/>
          </w:tcPr>
          <w:p w14:paraId="44AF180C" w14:textId="77777777" w:rsidR="00A41D46" w:rsidRPr="00A8667C" w:rsidRDefault="00A41D46" w:rsidP="0040093B">
            <w:pPr>
              <w:pStyle w:val="TableHeading"/>
            </w:pPr>
            <w:r w:rsidRPr="00AC2578">
              <w:t>Description</w:t>
            </w:r>
          </w:p>
        </w:tc>
      </w:tr>
      <w:tr w:rsidR="00A41D46" w:rsidRPr="00C43C4E" w14:paraId="349E06DA" w14:textId="77777777" w:rsidTr="0040093B">
        <w:trPr>
          <w:cantSplit/>
        </w:trPr>
        <w:tc>
          <w:tcPr>
            <w:tcW w:w="1777" w:type="dxa"/>
          </w:tcPr>
          <w:p w14:paraId="36A4178B" w14:textId="77777777" w:rsidR="00A41D46" w:rsidRPr="00AC1F30" w:rsidRDefault="00A41D46" w:rsidP="0040093B">
            <w:pPr>
              <w:pStyle w:val="TableRow"/>
              <w:rPr>
                <w:b/>
              </w:rPr>
            </w:pPr>
            <w:r w:rsidRPr="00AC1F30">
              <w:t>Rec</w:t>
            </w:r>
            <w:r>
              <w:t xml:space="preserve"> </w:t>
            </w:r>
            <w:r w:rsidRPr="00AC1F30">
              <w:t>Id</w:t>
            </w:r>
          </w:p>
        </w:tc>
        <w:tc>
          <w:tcPr>
            <w:tcW w:w="1620" w:type="dxa"/>
          </w:tcPr>
          <w:p w14:paraId="50280DFB" w14:textId="77777777" w:rsidR="00A41D46" w:rsidRPr="00AC1F30" w:rsidRDefault="00A41D46" w:rsidP="0040093B">
            <w:pPr>
              <w:pStyle w:val="TableRow"/>
              <w:rPr>
                <w:rFonts w:eastAsia="Times New Roman"/>
                <w:b/>
                <w:szCs w:val="24"/>
              </w:rPr>
            </w:pPr>
            <w:r w:rsidRPr="00AC1F30">
              <w:t>Seq</w:t>
            </w:r>
            <w:r>
              <w:t>uence</w:t>
            </w:r>
          </w:p>
        </w:tc>
        <w:tc>
          <w:tcPr>
            <w:tcW w:w="900" w:type="dxa"/>
          </w:tcPr>
          <w:p w14:paraId="2BAD31E6" w14:textId="77777777" w:rsidR="00A41D46" w:rsidRPr="00AC1F30" w:rsidRDefault="00A41D46" w:rsidP="0040093B">
            <w:pPr>
              <w:pStyle w:val="TableRow"/>
              <w:rPr>
                <w:b/>
              </w:rPr>
            </w:pPr>
            <w:r w:rsidRPr="00AC1F30">
              <w:t>Not</w:t>
            </w:r>
          </w:p>
        </w:tc>
        <w:tc>
          <w:tcPr>
            <w:tcW w:w="4680" w:type="dxa"/>
          </w:tcPr>
          <w:p w14:paraId="2E60049F" w14:textId="77777777" w:rsidR="00A41D46" w:rsidRPr="00AC1F30" w:rsidRDefault="00A41D46" w:rsidP="0040093B">
            <w:pPr>
              <w:pStyle w:val="TableRow"/>
              <w:rPr>
                <w:b/>
              </w:rPr>
            </w:pPr>
            <w:r w:rsidRPr="00AC1F30">
              <w:t>Unique integer for the enumeration type to set it apart from the other enumeration types.</w:t>
            </w:r>
          </w:p>
        </w:tc>
      </w:tr>
      <w:tr w:rsidR="00A41D46" w:rsidRPr="00C43C4E" w14:paraId="2E7EDAFA" w14:textId="77777777" w:rsidTr="0040093B">
        <w:trPr>
          <w:cantSplit/>
        </w:trPr>
        <w:tc>
          <w:tcPr>
            <w:tcW w:w="1777" w:type="dxa"/>
          </w:tcPr>
          <w:p w14:paraId="2D79B0CA" w14:textId="77777777" w:rsidR="00A41D46" w:rsidRPr="00AC1F30" w:rsidRDefault="00A41D46" w:rsidP="0040093B">
            <w:pPr>
              <w:pStyle w:val="TableRow"/>
              <w:rPr>
                <w:b/>
              </w:rPr>
            </w:pPr>
            <w:r w:rsidRPr="00AC1F30">
              <w:t>Rec UUID</w:t>
            </w:r>
          </w:p>
        </w:tc>
        <w:tc>
          <w:tcPr>
            <w:tcW w:w="1620" w:type="dxa"/>
          </w:tcPr>
          <w:p w14:paraId="307FF5D3" w14:textId="77777777" w:rsidR="00A41D46" w:rsidRPr="00AC1F30" w:rsidRDefault="00A41D46" w:rsidP="0040093B">
            <w:pPr>
              <w:pStyle w:val="TableRow"/>
              <w:rPr>
                <w:b/>
              </w:rPr>
            </w:pPr>
            <w:r w:rsidRPr="00AC1F30">
              <w:t>UUID</w:t>
            </w:r>
          </w:p>
        </w:tc>
        <w:tc>
          <w:tcPr>
            <w:tcW w:w="900" w:type="dxa"/>
          </w:tcPr>
          <w:p w14:paraId="38065B39" w14:textId="77777777" w:rsidR="00A41D46" w:rsidRPr="00AC1F30" w:rsidRDefault="00A41D46" w:rsidP="0040093B">
            <w:pPr>
              <w:pStyle w:val="TableRow"/>
              <w:rPr>
                <w:b/>
              </w:rPr>
            </w:pPr>
            <w:r w:rsidRPr="00AC1F30">
              <w:t>Not</w:t>
            </w:r>
          </w:p>
        </w:tc>
        <w:tc>
          <w:tcPr>
            <w:tcW w:w="4680" w:type="dxa"/>
          </w:tcPr>
          <w:p w14:paraId="66E65CB1" w14:textId="77777777" w:rsidR="00A41D46" w:rsidRPr="00AC1F30" w:rsidRDefault="00A41D46" w:rsidP="0040093B">
            <w:pPr>
              <w:pStyle w:val="TableRow"/>
              <w:rPr>
                <w:b/>
              </w:rPr>
            </w:pPr>
            <w:r w:rsidRPr="00AC1F30">
              <w:t>Unique identifier for the enumeration type to set it apart from the other enumeration types.</w:t>
            </w:r>
          </w:p>
        </w:tc>
      </w:tr>
      <w:tr w:rsidR="00A41D46" w:rsidRPr="00C43C4E" w14:paraId="6A3921CE" w14:textId="77777777" w:rsidTr="0040093B">
        <w:trPr>
          <w:cantSplit/>
        </w:trPr>
        <w:tc>
          <w:tcPr>
            <w:tcW w:w="1777" w:type="dxa"/>
          </w:tcPr>
          <w:p w14:paraId="53A37924" w14:textId="77777777" w:rsidR="00A41D46" w:rsidRDefault="00A41D46" w:rsidP="0040093B">
            <w:pPr>
              <w:pStyle w:val="TableRow"/>
            </w:pPr>
            <w:r>
              <w:t>Parent Rec Id</w:t>
            </w:r>
          </w:p>
        </w:tc>
        <w:tc>
          <w:tcPr>
            <w:tcW w:w="1620" w:type="dxa"/>
          </w:tcPr>
          <w:p w14:paraId="416B4F7E" w14:textId="77777777" w:rsidR="00A41D46" w:rsidRDefault="00A41D46" w:rsidP="0040093B">
            <w:pPr>
              <w:pStyle w:val="TableRow"/>
            </w:pPr>
            <w:r>
              <w:t>Integer</w:t>
            </w:r>
          </w:p>
        </w:tc>
        <w:tc>
          <w:tcPr>
            <w:tcW w:w="900" w:type="dxa"/>
          </w:tcPr>
          <w:p w14:paraId="4CD56073" w14:textId="77777777" w:rsidR="00A41D46" w:rsidRPr="00C43C4E" w:rsidRDefault="00A41D46" w:rsidP="0040093B">
            <w:pPr>
              <w:pStyle w:val="TableRow"/>
            </w:pPr>
            <w:r>
              <w:t>Not</w:t>
            </w:r>
          </w:p>
        </w:tc>
        <w:tc>
          <w:tcPr>
            <w:tcW w:w="4680" w:type="dxa"/>
          </w:tcPr>
          <w:p w14:paraId="30E20727" w14:textId="77777777" w:rsidR="00A41D46" w:rsidRPr="00A8667C" w:rsidRDefault="00A41D46" w:rsidP="0040093B">
            <w:pPr>
              <w:pStyle w:val="TableRow"/>
            </w:pPr>
            <w:r>
              <w:t xml:space="preserve">The integer identifier of the parent record.  </w:t>
            </w:r>
          </w:p>
        </w:tc>
      </w:tr>
      <w:tr w:rsidR="00A41D46" w:rsidRPr="00C43C4E" w14:paraId="0D8208D2" w14:textId="77777777" w:rsidTr="0040093B">
        <w:trPr>
          <w:cantSplit/>
        </w:trPr>
        <w:tc>
          <w:tcPr>
            <w:tcW w:w="1777" w:type="dxa"/>
          </w:tcPr>
          <w:p w14:paraId="2CD2D658" w14:textId="77777777" w:rsidR="00A41D46" w:rsidRDefault="00A41D46" w:rsidP="0040093B">
            <w:pPr>
              <w:pStyle w:val="TableRow"/>
            </w:pPr>
            <w:r>
              <w:t>Parent Rec UUID</w:t>
            </w:r>
          </w:p>
        </w:tc>
        <w:tc>
          <w:tcPr>
            <w:tcW w:w="1620" w:type="dxa"/>
          </w:tcPr>
          <w:p w14:paraId="2F75C722" w14:textId="77777777" w:rsidR="00A41D46" w:rsidRDefault="00A41D46" w:rsidP="0040093B">
            <w:pPr>
              <w:pStyle w:val="TableRow"/>
            </w:pPr>
            <w:r>
              <w:t>UUID</w:t>
            </w:r>
          </w:p>
        </w:tc>
        <w:tc>
          <w:tcPr>
            <w:tcW w:w="900" w:type="dxa"/>
          </w:tcPr>
          <w:p w14:paraId="54654309" w14:textId="77777777" w:rsidR="00A41D46" w:rsidRPr="00C43C4E" w:rsidRDefault="00A41D46" w:rsidP="0040093B">
            <w:pPr>
              <w:pStyle w:val="TableRow"/>
            </w:pPr>
            <w:r>
              <w:t>Not</w:t>
            </w:r>
          </w:p>
        </w:tc>
        <w:tc>
          <w:tcPr>
            <w:tcW w:w="4680" w:type="dxa"/>
          </w:tcPr>
          <w:p w14:paraId="4BC98863" w14:textId="77777777" w:rsidR="00A41D46" w:rsidRPr="00A8667C" w:rsidRDefault="00A41D46" w:rsidP="0040093B">
            <w:pPr>
              <w:pStyle w:val="TableRow"/>
            </w:pPr>
            <w:r>
              <w:t xml:space="preserve">The UUID identifier of the parent record.   </w:t>
            </w:r>
          </w:p>
        </w:tc>
      </w:tr>
      <w:tr w:rsidR="00A41D46" w:rsidRPr="00C43C4E" w14:paraId="54670180" w14:textId="77777777" w:rsidTr="0040093B">
        <w:trPr>
          <w:cantSplit/>
        </w:trPr>
        <w:tc>
          <w:tcPr>
            <w:tcW w:w="1777" w:type="dxa"/>
          </w:tcPr>
          <w:p w14:paraId="5099255F" w14:textId="77777777" w:rsidR="00A41D46" w:rsidRDefault="00A41D46" w:rsidP="0040093B">
            <w:pPr>
              <w:pStyle w:val="TableRow"/>
            </w:pPr>
          </w:p>
        </w:tc>
        <w:tc>
          <w:tcPr>
            <w:tcW w:w="1620" w:type="dxa"/>
          </w:tcPr>
          <w:p w14:paraId="1E3B997C" w14:textId="77777777" w:rsidR="00A41D46" w:rsidRDefault="00A41D46" w:rsidP="0040093B">
            <w:pPr>
              <w:pStyle w:val="TableRow"/>
            </w:pPr>
          </w:p>
        </w:tc>
        <w:tc>
          <w:tcPr>
            <w:tcW w:w="900" w:type="dxa"/>
          </w:tcPr>
          <w:p w14:paraId="6F7BFA11" w14:textId="77777777" w:rsidR="00A41D46" w:rsidRPr="00C43C4E" w:rsidRDefault="00A41D46" w:rsidP="0040093B">
            <w:pPr>
              <w:pStyle w:val="TableRow"/>
            </w:pPr>
          </w:p>
        </w:tc>
        <w:tc>
          <w:tcPr>
            <w:tcW w:w="4680" w:type="dxa"/>
          </w:tcPr>
          <w:p w14:paraId="02355E15" w14:textId="77777777" w:rsidR="00A41D46" w:rsidRPr="00A8667C" w:rsidRDefault="00A41D46" w:rsidP="0040093B">
            <w:pPr>
              <w:pStyle w:val="TableRow"/>
            </w:pPr>
          </w:p>
        </w:tc>
      </w:tr>
      <w:tr w:rsidR="00A41D46" w:rsidRPr="00C43C4E" w14:paraId="64B48041" w14:textId="77777777" w:rsidTr="0040093B">
        <w:trPr>
          <w:cantSplit/>
        </w:trPr>
        <w:tc>
          <w:tcPr>
            <w:tcW w:w="1777" w:type="dxa"/>
          </w:tcPr>
          <w:p w14:paraId="0EB17C59" w14:textId="77777777" w:rsidR="00A41D46" w:rsidRDefault="00A41D46" w:rsidP="0040093B">
            <w:pPr>
              <w:pStyle w:val="TableRow"/>
            </w:pPr>
          </w:p>
        </w:tc>
        <w:tc>
          <w:tcPr>
            <w:tcW w:w="1620" w:type="dxa"/>
          </w:tcPr>
          <w:p w14:paraId="49FC1B94" w14:textId="77777777" w:rsidR="00A41D46" w:rsidRDefault="00A41D46" w:rsidP="0040093B">
            <w:pPr>
              <w:pStyle w:val="TableRow"/>
            </w:pPr>
          </w:p>
        </w:tc>
        <w:tc>
          <w:tcPr>
            <w:tcW w:w="900" w:type="dxa"/>
          </w:tcPr>
          <w:p w14:paraId="67BACDE9" w14:textId="77777777" w:rsidR="00A41D46" w:rsidRPr="00C43C4E" w:rsidRDefault="00A41D46" w:rsidP="0040093B">
            <w:pPr>
              <w:pStyle w:val="TableRow"/>
            </w:pPr>
          </w:p>
        </w:tc>
        <w:tc>
          <w:tcPr>
            <w:tcW w:w="4680" w:type="dxa"/>
          </w:tcPr>
          <w:p w14:paraId="047A58FC" w14:textId="77777777" w:rsidR="00A41D46" w:rsidRPr="00A8667C" w:rsidRDefault="00A41D46" w:rsidP="0040093B">
            <w:pPr>
              <w:pStyle w:val="TableRow"/>
            </w:pPr>
          </w:p>
        </w:tc>
      </w:tr>
      <w:tr w:rsidR="00A41D46" w:rsidRPr="00C43C4E" w14:paraId="1029ABEF" w14:textId="77777777" w:rsidTr="0040093B">
        <w:trPr>
          <w:cantSplit/>
        </w:trPr>
        <w:tc>
          <w:tcPr>
            <w:tcW w:w="1777" w:type="dxa"/>
          </w:tcPr>
          <w:p w14:paraId="7BA92D1A" w14:textId="77777777" w:rsidR="00A41D46" w:rsidRDefault="00A41D46" w:rsidP="0040093B">
            <w:pPr>
              <w:pStyle w:val="TableRow"/>
            </w:pPr>
          </w:p>
        </w:tc>
        <w:tc>
          <w:tcPr>
            <w:tcW w:w="1620" w:type="dxa"/>
          </w:tcPr>
          <w:p w14:paraId="24344970" w14:textId="77777777" w:rsidR="00A41D46" w:rsidRDefault="00A41D46" w:rsidP="0040093B">
            <w:pPr>
              <w:pStyle w:val="TableRow"/>
            </w:pPr>
          </w:p>
        </w:tc>
        <w:tc>
          <w:tcPr>
            <w:tcW w:w="900" w:type="dxa"/>
          </w:tcPr>
          <w:p w14:paraId="04F2256F" w14:textId="77777777" w:rsidR="00A41D46" w:rsidRPr="00C43C4E" w:rsidRDefault="00A41D46" w:rsidP="0040093B">
            <w:pPr>
              <w:pStyle w:val="TableRow"/>
            </w:pPr>
          </w:p>
        </w:tc>
        <w:tc>
          <w:tcPr>
            <w:tcW w:w="4680" w:type="dxa"/>
          </w:tcPr>
          <w:p w14:paraId="5892BB56" w14:textId="77777777" w:rsidR="00A41D46" w:rsidRPr="00A8667C" w:rsidRDefault="00A41D46" w:rsidP="0040093B">
            <w:pPr>
              <w:pStyle w:val="TableRow"/>
            </w:pPr>
          </w:p>
        </w:tc>
      </w:tr>
      <w:tr w:rsidR="00A41D46" w:rsidRPr="00C43C4E" w14:paraId="28C92AA3" w14:textId="77777777" w:rsidTr="0040093B">
        <w:trPr>
          <w:cantSplit/>
        </w:trPr>
        <w:tc>
          <w:tcPr>
            <w:tcW w:w="1777" w:type="dxa"/>
          </w:tcPr>
          <w:p w14:paraId="29B5B390" w14:textId="77777777" w:rsidR="00A41D46" w:rsidRDefault="00A41D46" w:rsidP="0040093B">
            <w:pPr>
              <w:pStyle w:val="TableRow"/>
            </w:pPr>
          </w:p>
        </w:tc>
        <w:tc>
          <w:tcPr>
            <w:tcW w:w="1620" w:type="dxa"/>
          </w:tcPr>
          <w:p w14:paraId="3AB65695" w14:textId="77777777" w:rsidR="00A41D46" w:rsidRDefault="00A41D46" w:rsidP="0040093B">
            <w:pPr>
              <w:pStyle w:val="TableRow"/>
            </w:pPr>
          </w:p>
        </w:tc>
        <w:tc>
          <w:tcPr>
            <w:tcW w:w="900" w:type="dxa"/>
          </w:tcPr>
          <w:p w14:paraId="00245F9C" w14:textId="77777777" w:rsidR="00A41D46" w:rsidRPr="00C43C4E" w:rsidRDefault="00A41D46" w:rsidP="0040093B">
            <w:pPr>
              <w:pStyle w:val="TableRow"/>
            </w:pPr>
          </w:p>
        </w:tc>
        <w:tc>
          <w:tcPr>
            <w:tcW w:w="4680" w:type="dxa"/>
          </w:tcPr>
          <w:p w14:paraId="0E74901C" w14:textId="77777777" w:rsidR="00A41D46" w:rsidRPr="00A8667C" w:rsidRDefault="00A41D46" w:rsidP="0040093B">
            <w:pPr>
              <w:pStyle w:val="TableRow"/>
            </w:pPr>
          </w:p>
        </w:tc>
      </w:tr>
      <w:tr w:rsidR="00A41D46" w:rsidRPr="00C43C4E" w14:paraId="44F0817E" w14:textId="77777777" w:rsidTr="0040093B">
        <w:trPr>
          <w:cantSplit/>
        </w:trPr>
        <w:tc>
          <w:tcPr>
            <w:tcW w:w="1777" w:type="dxa"/>
          </w:tcPr>
          <w:p w14:paraId="4875745B" w14:textId="77777777" w:rsidR="00A41D46" w:rsidRPr="00AC1F30" w:rsidRDefault="00A41D46" w:rsidP="0040093B">
            <w:pPr>
              <w:pStyle w:val="TableRow"/>
              <w:rPr>
                <w:b/>
              </w:rPr>
            </w:pPr>
            <w:r w:rsidRPr="00AC1F30">
              <w:t>BOILERPLATE</w:t>
            </w:r>
          </w:p>
        </w:tc>
        <w:tc>
          <w:tcPr>
            <w:tcW w:w="1620" w:type="dxa"/>
          </w:tcPr>
          <w:p w14:paraId="5CFD9B80" w14:textId="77777777" w:rsidR="00A41D46" w:rsidRPr="00AC1F30" w:rsidRDefault="00A41D46" w:rsidP="0040093B">
            <w:pPr>
              <w:pStyle w:val="TableRow"/>
            </w:pPr>
          </w:p>
        </w:tc>
        <w:tc>
          <w:tcPr>
            <w:tcW w:w="900" w:type="dxa"/>
          </w:tcPr>
          <w:p w14:paraId="0843728B" w14:textId="77777777" w:rsidR="00A41D46" w:rsidRPr="00AC1F30" w:rsidRDefault="00A41D46" w:rsidP="0040093B">
            <w:pPr>
              <w:pStyle w:val="TableRow"/>
            </w:pPr>
          </w:p>
        </w:tc>
        <w:tc>
          <w:tcPr>
            <w:tcW w:w="4680" w:type="dxa"/>
          </w:tcPr>
          <w:p w14:paraId="1E8DE756" w14:textId="77777777" w:rsidR="00A41D46" w:rsidRPr="00AC1F30" w:rsidRDefault="00A41D46" w:rsidP="0040093B">
            <w:pPr>
              <w:pStyle w:val="TableRow"/>
              <w:rPr>
                <w:b/>
              </w:rPr>
            </w:pPr>
            <w:r w:rsidRPr="00AC1F30">
              <w:t>See ‘Table Boilerplate Suffix’.</w:t>
            </w:r>
          </w:p>
        </w:tc>
      </w:tr>
    </w:tbl>
    <w:p w14:paraId="59A4A1E7" w14:textId="77777777" w:rsidR="00A41D46" w:rsidRDefault="00A41D46" w:rsidP="00A41D46">
      <w:r>
        <w:t>Referenced by:</w:t>
      </w:r>
    </w:p>
    <w:p w14:paraId="1BE400AC" w14:textId="77777777" w:rsidR="00A41D46" w:rsidRDefault="00A41D46" w:rsidP="00A41D46">
      <w:pPr>
        <w:ind w:left="1440"/>
      </w:pPr>
      <w:r>
        <w:t>Add reference here</w:t>
      </w:r>
    </w:p>
    <w:p w14:paraId="48C32E98" w14:textId="77777777" w:rsidR="00335D75" w:rsidRDefault="00335D75" w:rsidP="00335D75"/>
    <w:p w14:paraId="02DF5424" w14:textId="7FE212FE" w:rsidR="00335D75" w:rsidRDefault="00335D75" w:rsidP="00335D75">
      <w:pPr>
        <w:pStyle w:val="Heading2"/>
      </w:pPr>
      <w:bookmarkStart w:id="526" w:name="_Toc497995136"/>
      <w:r>
        <w:t>Triggers</w:t>
      </w:r>
      <w:bookmarkEnd w:id="526"/>
    </w:p>
    <w:p w14:paraId="1B8797F7" w14:textId="53D4B2B2" w:rsidR="00335D75" w:rsidRDefault="00335D75" w:rsidP="00335D75">
      <w:r w:rsidRPr="00335D75">
        <w:t>A database trigger is procedural code that is automatically executed in response to certain events on a particular table or view in a database.</w:t>
      </w:r>
      <w:r>
        <w:t xml:space="preserve"> </w:t>
      </w:r>
      <w:r w:rsidRPr="00335D75">
        <w:t xml:space="preserve"> The trigger is mostly used for maintaining the integrity of the information on the database.</w:t>
      </w:r>
      <w:r>
        <w:t xml:space="preserve"> </w:t>
      </w:r>
      <w:r w:rsidRPr="00335D75">
        <w:t xml:space="preserve"> For example, when a record </w:t>
      </w:r>
      <w:r w:rsidR="0097191E">
        <w:t>is added/updated/deleted in a</w:t>
      </w:r>
      <w:r w:rsidRPr="00335D75">
        <w:t xml:space="preserve"> table, </w:t>
      </w:r>
      <w:r w:rsidR="0097191E">
        <w:t>audit</w:t>
      </w:r>
      <w:r w:rsidRPr="00335D75">
        <w:t xml:space="preserve"> records should also be created in the </w:t>
      </w:r>
      <w:r w:rsidR="0097191E">
        <w:t xml:space="preserve">audit </w:t>
      </w:r>
      <w:r w:rsidRPr="00335D75">
        <w:t>tables to log historical data</w:t>
      </w:r>
      <w:r w:rsidR="0097191E">
        <w:t xml:space="preserve"> changes to the record.  </w:t>
      </w:r>
    </w:p>
    <w:p w14:paraId="5F12C676" w14:textId="55994770" w:rsidR="00335D75" w:rsidRDefault="00335D75" w:rsidP="00335D75">
      <w:pPr>
        <w:pStyle w:val="Heading3"/>
      </w:pPr>
      <w:bookmarkStart w:id="527" w:name="_Toc497995137"/>
      <w:r w:rsidRPr="00335D75">
        <w:t>enum_types_insert_before</w:t>
      </w:r>
      <w:bookmarkEnd w:id="527"/>
    </w:p>
    <w:p w14:paraId="32F81BFC" w14:textId="77777777" w:rsidR="00335D75" w:rsidRDefault="00335D75" w:rsidP="00335D75"/>
    <w:p w14:paraId="58F1FE06" w14:textId="632E6B5E" w:rsidR="00335D75" w:rsidRDefault="00335D75" w:rsidP="00335D75">
      <w:pPr>
        <w:pStyle w:val="Heading3"/>
      </w:pPr>
      <w:bookmarkStart w:id="528" w:name="_Toc497995138"/>
      <w:r w:rsidRPr="00335D75">
        <w:t>enum_</w:t>
      </w:r>
      <w:r>
        <w:t>value</w:t>
      </w:r>
      <w:r w:rsidRPr="00335D75">
        <w:t>s_insert_before</w:t>
      </w:r>
      <w:bookmarkEnd w:id="528"/>
    </w:p>
    <w:p w14:paraId="56AB178D" w14:textId="77777777" w:rsidR="00335D75" w:rsidRDefault="00335D75" w:rsidP="00335D75"/>
    <w:p w14:paraId="4940FB7C" w14:textId="4739A06E" w:rsidR="00335D75" w:rsidRDefault="00335D75" w:rsidP="00335D75">
      <w:pPr>
        <w:pStyle w:val="Heading3"/>
      </w:pPr>
      <w:bookmarkStart w:id="529" w:name="_Toc497995139"/>
      <w:r>
        <w:t>pcd</w:t>
      </w:r>
      <w:r w:rsidRPr="00335D75">
        <w:t>_insert_before</w:t>
      </w:r>
      <w:bookmarkEnd w:id="529"/>
    </w:p>
    <w:p w14:paraId="5CFCAFCB" w14:textId="77777777" w:rsidR="00335D75" w:rsidRDefault="00335D75" w:rsidP="00335D75"/>
    <w:p w14:paraId="2429349E" w14:textId="0766E53E" w:rsidR="00335D75" w:rsidRDefault="00335D75" w:rsidP="00335D75">
      <w:pPr>
        <w:pStyle w:val="Heading3"/>
      </w:pPr>
      <w:bookmarkStart w:id="530" w:name="_Toc497995140"/>
      <w:r>
        <w:t>remarks</w:t>
      </w:r>
      <w:r w:rsidRPr="00335D75">
        <w:t>_insert_before</w:t>
      </w:r>
      <w:bookmarkEnd w:id="530"/>
    </w:p>
    <w:p w14:paraId="5BD45EA6" w14:textId="77777777" w:rsidR="00335D75" w:rsidRDefault="00335D75" w:rsidP="00335D75"/>
    <w:p w14:paraId="14FAF9A8" w14:textId="4AD06A4E" w:rsidR="00335D75" w:rsidRDefault="00335D75" w:rsidP="00335D75">
      <w:pPr>
        <w:pStyle w:val="Heading3"/>
      </w:pPr>
      <w:bookmarkStart w:id="531" w:name="_Toc497995141"/>
      <w:r>
        <w:t>trackers</w:t>
      </w:r>
      <w:r w:rsidRPr="00335D75">
        <w:t>_insert_before</w:t>
      </w:r>
      <w:bookmarkEnd w:id="531"/>
    </w:p>
    <w:p w14:paraId="7B484C71" w14:textId="77777777" w:rsidR="00335D75" w:rsidRDefault="00335D75" w:rsidP="00335D75"/>
    <w:p w14:paraId="351AC3EB" w14:textId="77777777" w:rsidR="00335D75" w:rsidRDefault="00335D75" w:rsidP="00335D75">
      <w:pPr>
        <w:pStyle w:val="Heading3"/>
      </w:pPr>
      <w:bookmarkStart w:id="532" w:name="_Toc497995142"/>
      <w:bookmarkEnd w:id="532"/>
    </w:p>
    <w:p w14:paraId="5EDAD973" w14:textId="77777777" w:rsidR="00335D75" w:rsidRDefault="00335D75" w:rsidP="00335D75"/>
    <w:p w14:paraId="3BDD8E4F" w14:textId="77777777" w:rsidR="00335D75" w:rsidRDefault="00335D75" w:rsidP="00335D75">
      <w:pPr>
        <w:pStyle w:val="Heading2"/>
      </w:pPr>
      <w:bookmarkStart w:id="533" w:name="_Toc497995143"/>
      <w:r>
        <w:lastRenderedPageBreak/>
        <w:t>Functions</w:t>
      </w:r>
      <w:bookmarkEnd w:id="533"/>
    </w:p>
    <w:p w14:paraId="114F73A7" w14:textId="1D206BDD" w:rsidR="00A41D46" w:rsidRDefault="00335D75" w:rsidP="00A41D46">
      <w:r w:rsidRPr="00335D75">
        <w:t>A user-defined function is a SQL routine that accepts parameters, performs an action, such as a complex calculation, and returns the result of that action as a value. The return value can either be a scalar (single) value or a table.</w:t>
      </w:r>
      <w:r>
        <w:t xml:space="preserve">  </w:t>
      </w:r>
    </w:p>
    <w:p w14:paraId="22A5DED2" w14:textId="64EF9276" w:rsidR="00335D75" w:rsidRDefault="00335D75" w:rsidP="00335D75">
      <w:pPr>
        <w:pStyle w:val="Heading3"/>
      </w:pPr>
      <w:bookmarkStart w:id="534" w:name="_Ref497994418"/>
      <w:bookmarkStart w:id="535" w:name="_Toc497995144"/>
      <w:r>
        <w:t>f_create_pcd_id</w:t>
      </w:r>
      <w:bookmarkEnd w:id="534"/>
      <w:bookmarkEnd w:id="535"/>
    </w:p>
    <w:p w14:paraId="5061DB0E" w14:textId="17872537" w:rsidR="00335D75" w:rsidRDefault="0097191E" w:rsidP="0097191E">
      <w:r>
        <w:t xml:space="preserve">Generates a unique PCD identifier conforming to the following pattern: </w:t>
      </w:r>
      <w:r>
        <w:br/>
        <w:t xml:space="preserve">&lt;ARCI&gt;-&lt;FY##&gt;-&lt;TI##&gt;-SEQ#-&lt;Draft&gt; </w:t>
      </w:r>
    </w:p>
    <w:p w14:paraId="0E42CAB9" w14:textId="48154CF9" w:rsidR="00335D75" w:rsidRDefault="00335D75" w:rsidP="00335D75">
      <w:pPr>
        <w:pStyle w:val="Heading3"/>
      </w:pPr>
      <w:bookmarkStart w:id="536" w:name="_Toc497995145"/>
      <w:r>
        <w:t>f_remarks_string</w:t>
      </w:r>
      <w:bookmarkEnd w:id="536"/>
    </w:p>
    <w:p w14:paraId="3367D1E8" w14:textId="77777777" w:rsidR="00335D75" w:rsidRDefault="00335D75" w:rsidP="00335D75"/>
    <w:p w14:paraId="22382196" w14:textId="7913BA0F" w:rsidR="00335D75" w:rsidRDefault="00335D75" w:rsidP="00335D75">
      <w:pPr>
        <w:pStyle w:val="Heading3"/>
      </w:pPr>
      <w:bookmarkStart w:id="537" w:name="_Toc497995146"/>
      <w:r>
        <w:t>uuid_v4</w:t>
      </w:r>
      <w:bookmarkEnd w:id="537"/>
    </w:p>
    <w:p w14:paraId="5E6D34EF" w14:textId="77777777" w:rsidR="00335D75" w:rsidRDefault="00335D75" w:rsidP="00335D75"/>
    <w:p w14:paraId="4F321E56" w14:textId="77777777" w:rsidR="00335D75" w:rsidRDefault="00335D75" w:rsidP="00335D75">
      <w:pPr>
        <w:pStyle w:val="Heading3"/>
      </w:pPr>
      <w:bookmarkStart w:id="538" w:name="_Toc497995147"/>
      <w:bookmarkEnd w:id="538"/>
    </w:p>
    <w:p w14:paraId="50C2A69A" w14:textId="77777777" w:rsidR="00335D75" w:rsidRDefault="00335D75" w:rsidP="00335D75"/>
    <w:p w14:paraId="06C51DA8" w14:textId="43A0EE24" w:rsidR="00A41D46" w:rsidRDefault="00A41D46" w:rsidP="00A41D46">
      <w:pPr>
        <w:pStyle w:val="Heading2"/>
      </w:pPr>
      <w:bookmarkStart w:id="539" w:name="_Toc497995148"/>
      <w:r>
        <w:t>Procedures</w:t>
      </w:r>
      <w:bookmarkEnd w:id="539"/>
    </w:p>
    <w:p w14:paraId="7F95E4E5" w14:textId="77777777" w:rsidR="00A41D46" w:rsidRDefault="00A41D46" w:rsidP="00A41D46"/>
    <w:p w14:paraId="347B2099" w14:textId="77777777" w:rsidR="00A41D46" w:rsidRDefault="00A41D46" w:rsidP="00A41D46">
      <w:pPr>
        <w:pStyle w:val="Heading3"/>
      </w:pPr>
      <w:bookmarkStart w:id="540" w:name="_Toc497995149"/>
      <w:bookmarkEnd w:id="540"/>
    </w:p>
    <w:p w14:paraId="0FDCB3F2" w14:textId="7B8E2D93" w:rsidR="00A41D46" w:rsidRDefault="00A41D46" w:rsidP="00A41D46"/>
    <w:p w14:paraId="18774F60" w14:textId="4C4F0909" w:rsidR="00A41D46" w:rsidRPr="00A41D46" w:rsidRDefault="00253A05" w:rsidP="00A41D46">
      <w:pPr>
        <w:pStyle w:val="Heading2"/>
      </w:pPr>
      <w:bookmarkStart w:id="541" w:name="_Toc497995150"/>
      <w:r>
        <w:t xml:space="preserve">Schema </w:t>
      </w:r>
      <w:r w:rsidR="00A41D46">
        <w:t>Post Deployment Scripts</w:t>
      </w:r>
      <w:bookmarkEnd w:id="541"/>
    </w:p>
    <w:p w14:paraId="16ADE41C" w14:textId="77777777" w:rsidR="00A41D46" w:rsidRDefault="00A41D46" w:rsidP="00C3703F"/>
    <w:p w14:paraId="7B572538" w14:textId="2A5AD95F" w:rsidR="00A41D46" w:rsidRDefault="00A41D46" w:rsidP="00A41D46">
      <w:pPr>
        <w:pStyle w:val="Heading3"/>
      </w:pPr>
      <w:bookmarkStart w:id="542" w:name="_Toc497995151"/>
      <w:bookmarkEnd w:id="542"/>
    </w:p>
    <w:p w14:paraId="7A51D4F2" w14:textId="62D44309" w:rsidR="00A41D46" w:rsidRDefault="00A41D46" w:rsidP="00A41D46"/>
    <w:p w14:paraId="041C8A30" w14:textId="77777777" w:rsidR="00A41D46" w:rsidRPr="00A41D46" w:rsidRDefault="00A41D46" w:rsidP="00A41D46"/>
    <w:p w14:paraId="7BC2969C" w14:textId="77777777" w:rsidR="008524C4" w:rsidRDefault="00C3703F" w:rsidP="00C3703F">
      <w:pPr>
        <w:pStyle w:val="Heading1"/>
        <w:keepLines w:val="0"/>
        <w:tabs>
          <w:tab w:val="num" w:pos="432"/>
        </w:tabs>
        <w:spacing w:before="240" w:after="60"/>
      </w:pPr>
      <w:r>
        <w:t xml:space="preserve"> </w:t>
      </w:r>
      <w:bookmarkStart w:id="543" w:name="_Toc497995152"/>
      <w:r w:rsidR="008524C4">
        <w:t>[CSCI Name] CSCI</w:t>
      </w:r>
      <w:bookmarkEnd w:id="543"/>
    </w:p>
    <w:p w14:paraId="7318DD13" w14:textId="77777777" w:rsidR="008524C4" w:rsidRDefault="008524C4" w:rsidP="008524C4">
      <w:r>
        <w:t xml:space="preserve">This begins the definition of “WILLS” for the function. This section should include a CSCI block diagram which includes the CSCs that are to be described below.   Requirements may be written in this paragraph if they apply to all CSCs. </w:t>
      </w:r>
    </w:p>
    <w:p w14:paraId="1BE60C3A" w14:textId="77777777" w:rsidR="008524C4" w:rsidRDefault="008524C4" w:rsidP="008524C4">
      <w:pPr>
        <w:pStyle w:val="Heading2"/>
        <w:tabs>
          <w:tab w:val="num" w:pos="576"/>
        </w:tabs>
        <w:spacing w:before="240" w:after="60"/>
      </w:pPr>
      <w:bookmarkStart w:id="544" w:name="_Toc497995153"/>
      <w:r>
        <w:t>[CSC Name] CSC</w:t>
      </w:r>
      <w:bookmarkEnd w:id="544"/>
    </w:p>
    <w:p w14:paraId="636FDD51" w14:textId="77777777" w:rsidR="008524C4" w:rsidRDefault="008524C4" w:rsidP="008524C4">
      <w:r>
        <w:t>This section should start with a brief description of the CSC.</w:t>
      </w:r>
    </w:p>
    <w:p w14:paraId="558A5ADE" w14:textId="77777777" w:rsidR="008524C4" w:rsidRDefault="008524C4" w:rsidP="00C365E7">
      <w:pPr>
        <w:pStyle w:val="Heading3"/>
      </w:pPr>
      <w:bookmarkStart w:id="545" w:name="_Toc497995154"/>
      <w:r>
        <w:t>[Function Name]</w:t>
      </w:r>
      <w:bookmarkEnd w:id="545"/>
    </w:p>
    <w:p w14:paraId="37CCECD0" w14:textId="77777777" w:rsidR="008524C4" w:rsidRDefault="008524C4" w:rsidP="008524C4">
      <w:r>
        <w:t>This section describes a function of the CSC.  Each function allocated to the CSC should reside under its own heading, so there may be multiple sections.  Test methods can be embedded within the descriptions.  If so, place a note in section 2.4 that states the embedded approach.</w:t>
      </w:r>
    </w:p>
    <w:p w14:paraId="4BA5AC32" w14:textId="77777777" w:rsidR="008524C4" w:rsidRDefault="008524C4" w:rsidP="008524C4">
      <w:pPr>
        <w:pStyle w:val="Heading4"/>
      </w:pPr>
      <w:bookmarkStart w:id="546" w:name="_Toc497995155"/>
      <w:r>
        <w:lastRenderedPageBreak/>
        <w:t>Test Method</w:t>
      </w:r>
      <w:bookmarkEnd w:id="546"/>
    </w:p>
    <w:p w14:paraId="2DCBE2B1" w14:textId="77777777" w:rsidR="008524C4" w:rsidRPr="00C76DAD" w:rsidRDefault="008524C4" w:rsidP="008524C4">
      <w:r>
        <w:t>This section provides CQT level test description for the function described above.</w:t>
      </w:r>
    </w:p>
    <w:p w14:paraId="01C462B1" w14:textId="77777777" w:rsidR="008524C4" w:rsidRDefault="008524C4" w:rsidP="008524C4">
      <w:pPr>
        <w:pStyle w:val="Heading4"/>
      </w:pPr>
      <w:bookmarkStart w:id="547" w:name="_Toc497995156"/>
      <w:r>
        <w:t>Algorithms (if applicable)</w:t>
      </w:r>
      <w:bookmarkEnd w:id="547"/>
    </w:p>
    <w:p w14:paraId="660AD13A" w14:textId="77777777" w:rsidR="008524C4" w:rsidRPr="00DE793C" w:rsidRDefault="008524C4" w:rsidP="008524C4">
      <w:r>
        <w:t>This section should describe any algorithms needed for the SW team to implement.</w:t>
      </w:r>
    </w:p>
    <w:p w14:paraId="48098F5D" w14:textId="77777777" w:rsidR="008524C4" w:rsidRDefault="008524C4" w:rsidP="008524C4">
      <w:pPr>
        <w:pStyle w:val="Heading4"/>
      </w:pPr>
      <w:bookmarkStart w:id="548" w:name="_Toc497995157"/>
      <w:r>
        <w:t>SW Reuse (if applicable)</w:t>
      </w:r>
      <w:bookmarkEnd w:id="548"/>
    </w:p>
    <w:p w14:paraId="31CDC5D7" w14:textId="77777777" w:rsidR="008524C4" w:rsidRPr="00DE793C" w:rsidRDefault="008524C4" w:rsidP="008524C4">
      <w:r>
        <w:t xml:space="preserve">This section examines the proposed software reuse that was identified during the replan estimation process. (see Alan’s ppt at: </w:t>
      </w:r>
      <w:hyperlink r:id="rId74" w:history="1">
        <w:r>
          <w:rPr>
            <w:rStyle w:val="Hyperlink"/>
            <w:rFonts w:ascii="Calibri" w:eastAsia="Times New Roman" w:hAnsi="Calibri" w:cs="Calibri"/>
            <w:sz w:val="21"/>
            <w:szCs w:val="21"/>
          </w:rPr>
          <w:t>https://www.silcweb.com/silc/?u=bpw</w:t>
        </w:r>
      </w:hyperlink>
      <w:r>
        <w:rPr>
          <w:rFonts w:ascii="Calibri" w:eastAsia="Times New Roman" w:hAnsi="Calibri" w:cs="Calibri"/>
          <w:color w:val="000000"/>
          <w:sz w:val="21"/>
          <w:szCs w:val="21"/>
        </w:rPr>
        <w:t>).</w:t>
      </w:r>
    </w:p>
    <w:p w14:paraId="3E2BA7E4" w14:textId="77777777" w:rsidR="008524C4" w:rsidRDefault="008524C4" w:rsidP="008524C4">
      <w:pPr>
        <w:pStyle w:val="Heading4"/>
      </w:pPr>
      <w:bookmarkStart w:id="549" w:name="_Toc497995158"/>
      <w:r>
        <w:t>Requirements Traceability</w:t>
      </w:r>
      <w:bookmarkEnd w:id="549"/>
    </w:p>
    <w:p w14:paraId="2BD4A70D" w14:textId="77777777" w:rsidR="008524C4" w:rsidRPr="007222C5" w:rsidRDefault="008524C4" w:rsidP="008524C4">
      <w:r>
        <w:t>This section provides a traceability matrix for the SSS and PBS requirements related to the CSC specification.</w:t>
      </w:r>
    </w:p>
    <w:p w14:paraId="181973AB" w14:textId="77777777" w:rsidR="008524C4" w:rsidRDefault="008524C4" w:rsidP="008524C4">
      <w:pPr>
        <w:pStyle w:val="Heading2"/>
      </w:pPr>
      <w:bookmarkStart w:id="550" w:name="_Toc497995159"/>
      <w:r>
        <w:t>Data Model</w:t>
      </w:r>
      <w:bookmarkEnd w:id="550"/>
    </w:p>
    <w:p w14:paraId="237727B6" w14:textId="77777777" w:rsidR="008524C4" w:rsidRPr="00376879" w:rsidRDefault="008524C4" w:rsidP="008524C4">
      <w:r>
        <w:t>This section provides a data model for data structures used in the interfaces and data persisted in the data storage subsystem.</w:t>
      </w:r>
    </w:p>
    <w:p w14:paraId="2D3B3AA0" w14:textId="77777777" w:rsidR="008524C4" w:rsidRDefault="008524C4" w:rsidP="008524C4">
      <w:pPr>
        <w:pStyle w:val="Heading2"/>
      </w:pPr>
      <w:bookmarkStart w:id="551" w:name="_Toc497995160"/>
      <w:r>
        <w:t>Interfaces</w:t>
      </w:r>
      <w:bookmarkEnd w:id="551"/>
    </w:p>
    <w:p w14:paraId="5444C6DE" w14:textId="77777777" w:rsidR="008524C4" w:rsidRPr="00376879" w:rsidRDefault="008524C4" w:rsidP="008524C4">
      <w:r>
        <w:t>This section provides interface definitions for GUIs or public interfaces that cross subsystem boundaries.</w:t>
      </w:r>
    </w:p>
    <w:p w14:paraId="6D8E1C12" w14:textId="77777777" w:rsidR="008524C4" w:rsidRDefault="008524C4" w:rsidP="00C365E7">
      <w:pPr>
        <w:pStyle w:val="Heading3"/>
      </w:pPr>
      <w:bookmarkStart w:id="552" w:name="_Toc497995161"/>
      <w:r>
        <w:t>Graphical Interfaces (if applicable)</w:t>
      </w:r>
      <w:bookmarkEnd w:id="552"/>
    </w:p>
    <w:p w14:paraId="7FD7CE2E" w14:textId="77777777" w:rsidR="008524C4" w:rsidRPr="00376879" w:rsidRDefault="008524C4" w:rsidP="008524C4">
      <w:r>
        <w:t>This section provides applicable GUI mockups with description.</w:t>
      </w:r>
    </w:p>
    <w:p w14:paraId="150DAD6E" w14:textId="77777777" w:rsidR="008524C4" w:rsidRDefault="008524C4" w:rsidP="00C365E7">
      <w:pPr>
        <w:pStyle w:val="Heading3"/>
      </w:pPr>
      <w:bookmarkStart w:id="553" w:name="_Toc497995162"/>
      <w:r>
        <w:t>Message Interfaces (if applicable)</w:t>
      </w:r>
      <w:bookmarkEnd w:id="553"/>
    </w:p>
    <w:p w14:paraId="48C30C08" w14:textId="77777777" w:rsidR="008524C4" w:rsidRDefault="008524C4" w:rsidP="008524C4">
      <w:r>
        <w:t>This section provides message interface definitions, including message names, parameter list, and return values, if applicable.</w:t>
      </w:r>
    </w:p>
    <w:p w14:paraId="7DB17C26" w14:textId="77777777" w:rsidR="008524C4" w:rsidRDefault="008524C4" w:rsidP="008524C4">
      <w:pPr>
        <w:pStyle w:val="Heading4"/>
      </w:pPr>
      <w:bookmarkStart w:id="554" w:name="_Toc497995163"/>
      <w:r>
        <w:t>Provided Interfaces</w:t>
      </w:r>
      <w:bookmarkEnd w:id="554"/>
    </w:p>
    <w:p w14:paraId="1CF4B791" w14:textId="77777777" w:rsidR="008524C4" w:rsidRPr="00376879" w:rsidRDefault="008524C4" w:rsidP="008524C4">
      <w:r>
        <w:t>This section describes the public interfaces provided by the CSCI.</w:t>
      </w:r>
    </w:p>
    <w:p w14:paraId="7332EF98" w14:textId="77777777" w:rsidR="008524C4" w:rsidRDefault="008524C4" w:rsidP="008524C4">
      <w:pPr>
        <w:pStyle w:val="Heading4"/>
      </w:pPr>
      <w:bookmarkStart w:id="555" w:name="_Toc497995164"/>
      <w:r>
        <w:t>Required Interfaces</w:t>
      </w:r>
      <w:bookmarkEnd w:id="555"/>
    </w:p>
    <w:p w14:paraId="041E83B9" w14:textId="77777777" w:rsidR="008524C4" w:rsidRDefault="008524C4" w:rsidP="008524C4">
      <w:r>
        <w:t>This section describes the public interfaces required by the CSCI.</w:t>
      </w:r>
    </w:p>
    <w:p w14:paraId="21AFFA18" w14:textId="77777777" w:rsidR="00D847BF" w:rsidRDefault="002B60A8" w:rsidP="00781C04">
      <w:pPr>
        <w:pStyle w:val="Heading1"/>
      </w:pPr>
      <w:bookmarkStart w:id="556" w:name="_Toc497995165"/>
      <w:r>
        <w:t>Appendixes</w:t>
      </w:r>
      <w:bookmarkEnd w:id="556"/>
    </w:p>
    <w:p w14:paraId="771A32CC" w14:textId="77777777" w:rsidR="002B60A8" w:rsidRDefault="002B60A8" w:rsidP="00D847BF">
      <w:pPr>
        <w:pStyle w:val="Heading2"/>
      </w:pPr>
      <w:bookmarkStart w:id="557" w:name="_Toc497995166"/>
      <w:r>
        <w:t>Acronyms</w:t>
      </w:r>
      <w:bookmarkEnd w:id="557"/>
    </w:p>
    <w:p w14:paraId="431BB245" w14:textId="77777777" w:rsidR="002B60A8" w:rsidRDefault="002B60A8" w:rsidP="002B60A8"/>
    <w:tbl>
      <w:tblPr>
        <w:tblStyle w:val="ACINTTable"/>
        <w:tblW w:w="9355" w:type="dxa"/>
        <w:tblLook w:val="04A0" w:firstRow="1" w:lastRow="0" w:firstColumn="1" w:lastColumn="0" w:noHBand="0" w:noVBand="1"/>
      </w:tblPr>
      <w:tblGrid>
        <w:gridCol w:w="2065"/>
        <w:gridCol w:w="7290"/>
      </w:tblGrid>
      <w:tr w:rsidR="002B60A8" w14:paraId="7B1AD7E1" w14:textId="77777777" w:rsidTr="00B7511A">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1892EC24" w14:textId="77777777" w:rsidR="002B60A8" w:rsidRDefault="002B60A8" w:rsidP="00B7511A">
            <w:pPr>
              <w:jc w:val="center"/>
            </w:pPr>
            <w:r>
              <w:t>Acronym</w:t>
            </w:r>
          </w:p>
        </w:tc>
        <w:tc>
          <w:tcPr>
            <w:tcW w:w="7290" w:type="dxa"/>
          </w:tcPr>
          <w:p w14:paraId="5779EA35" w14:textId="77777777" w:rsidR="002B60A8" w:rsidRDefault="002B60A8" w:rsidP="00460C3B">
            <w:pPr>
              <w:jc w:val="center"/>
            </w:pPr>
            <w:r>
              <w:t>Description</w:t>
            </w:r>
          </w:p>
        </w:tc>
      </w:tr>
      <w:tr w:rsidR="00B7511A" w:rsidRPr="00B7511A" w14:paraId="33A8DA02" w14:textId="77777777" w:rsidTr="00B7511A">
        <w:trPr>
          <w:trHeight w:val="396"/>
        </w:trPr>
        <w:tc>
          <w:tcPr>
            <w:tcW w:w="2065" w:type="dxa"/>
            <w:hideMark/>
          </w:tcPr>
          <w:p w14:paraId="4FD8D0C4" w14:textId="77777777" w:rsidR="00B7511A" w:rsidRPr="00B7511A" w:rsidRDefault="00B7511A" w:rsidP="00B7511A">
            <w:r w:rsidRPr="00B7511A">
              <w:rPr>
                <w:bCs/>
              </w:rPr>
              <w:t>ARCI</w:t>
            </w:r>
          </w:p>
        </w:tc>
        <w:tc>
          <w:tcPr>
            <w:tcW w:w="7290" w:type="dxa"/>
            <w:hideMark/>
          </w:tcPr>
          <w:p w14:paraId="4BCDDD1F" w14:textId="77777777" w:rsidR="00B7511A" w:rsidRPr="00B7511A" w:rsidRDefault="00B7511A" w:rsidP="00B7511A">
            <w:r w:rsidRPr="00B7511A">
              <w:rPr>
                <w:bCs/>
              </w:rPr>
              <w:t>Acoustic Rapid Commercial-Off-The-Shelf Insertion</w:t>
            </w:r>
          </w:p>
        </w:tc>
      </w:tr>
      <w:tr w:rsidR="00B7511A" w:rsidRPr="00B7511A" w14:paraId="6E7A5491" w14:textId="77777777" w:rsidTr="00B7511A">
        <w:trPr>
          <w:trHeight w:val="396"/>
        </w:trPr>
        <w:tc>
          <w:tcPr>
            <w:tcW w:w="2065" w:type="dxa"/>
            <w:hideMark/>
          </w:tcPr>
          <w:p w14:paraId="6FC06035" w14:textId="77777777" w:rsidR="00B7511A" w:rsidRPr="00B7511A" w:rsidRDefault="00B7511A" w:rsidP="00B7511A">
            <w:r>
              <w:t>BOM</w:t>
            </w:r>
          </w:p>
        </w:tc>
        <w:tc>
          <w:tcPr>
            <w:tcW w:w="7290" w:type="dxa"/>
            <w:hideMark/>
          </w:tcPr>
          <w:p w14:paraId="4237B728" w14:textId="77777777" w:rsidR="00B7511A" w:rsidRPr="00B7511A" w:rsidRDefault="00B7511A" w:rsidP="00B7511A">
            <w:r w:rsidRPr="00B7511A">
              <w:t>Bill of Materials</w:t>
            </w:r>
          </w:p>
        </w:tc>
      </w:tr>
      <w:tr w:rsidR="00B7511A" w:rsidRPr="00B7511A" w14:paraId="6FCAD770" w14:textId="77777777" w:rsidTr="00B7511A">
        <w:trPr>
          <w:trHeight w:val="425"/>
        </w:trPr>
        <w:tc>
          <w:tcPr>
            <w:tcW w:w="2065" w:type="dxa"/>
            <w:hideMark/>
          </w:tcPr>
          <w:p w14:paraId="660B331D" w14:textId="77777777" w:rsidR="00B7511A" w:rsidRPr="00B7511A" w:rsidRDefault="00B7511A" w:rsidP="00B7511A">
            <w:r w:rsidRPr="00B7511A">
              <w:lastRenderedPageBreak/>
              <w:t>CAM</w:t>
            </w:r>
          </w:p>
        </w:tc>
        <w:tc>
          <w:tcPr>
            <w:tcW w:w="7290" w:type="dxa"/>
            <w:hideMark/>
          </w:tcPr>
          <w:p w14:paraId="56B4C3DD" w14:textId="77777777" w:rsidR="00B7511A" w:rsidRPr="00B7511A" w:rsidRDefault="00B7511A" w:rsidP="00B7511A">
            <w:r w:rsidRPr="00B7511A">
              <w:t>Control Account Manager</w:t>
            </w:r>
          </w:p>
        </w:tc>
      </w:tr>
      <w:tr w:rsidR="00B7511A" w:rsidRPr="00B7511A" w14:paraId="1C6DED9B" w14:textId="77777777" w:rsidTr="00B7511A">
        <w:trPr>
          <w:trHeight w:val="425"/>
        </w:trPr>
        <w:tc>
          <w:tcPr>
            <w:tcW w:w="2065" w:type="dxa"/>
            <w:hideMark/>
          </w:tcPr>
          <w:p w14:paraId="53B7E1F1" w14:textId="77777777" w:rsidR="00B7511A" w:rsidRPr="00B7511A" w:rsidRDefault="00B7511A" w:rsidP="00B7511A">
            <w:r w:rsidRPr="00B7511A">
              <w:t>CLR</w:t>
            </w:r>
          </w:p>
        </w:tc>
        <w:tc>
          <w:tcPr>
            <w:tcW w:w="7290" w:type="dxa"/>
            <w:hideMark/>
          </w:tcPr>
          <w:p w14:paraId="5063B6F0" w14:textId="77777777" w:rsidR="00B7511A" w:rsidRPr="00B7511A" w:rsidRDefault="00B7511A" w:rsidP="00B7511A">
            <w:r w:rsidRPr="00B7511A">
              <w:t>Clearwater</w:t>
            </w:r>
          </w:p>
        </w:tc>
      </w:tr>
      <w:tr w:rsidR="00B7511A" w:rsidRPr="00B7511A" w14:paraId="5F2B6AE2" w14:textId="77777777" w:rsidTr="00B7511A">
        <w:trPr>
          <w:trHeight w:val="427"/>
        </w:trPr>
        <w:tc>
          <w:tcPr>
            <w:tcW w:w="2065" w:type="dxa"/>
            <w:hideMark/>
          </w:tcPr>
          <w:p w14:paraId="404113AC" w14:textId="77777777" w:rsidR="00B7511A" w:rsidRPr="00B7511A" w:rsidRDefault="00B7511A" w:rsidP="00B7511A">
            <w:r w:rsidRPr="00B7511A">
              <w:t>ER</w:t>
            </w:r>
          </w:p>
        </w:tc>
        <w:tc>
          <w:tcPr>
            <w:tcW w:w="7290" w:type="dxa"/>
            <w:hideMark/>
          </w:tcPr>
          <w:p w14:paraId="1B9C8873" w14:textId="77777777" w:rsidR="00B7511A" w:rsidRPr="00B7511A" w:rsidRDefault="00B7511A" w:rsidP="00B7511A">
            <w:r w:rsidRPr="00B7511A">
              <w:t>Engineering Release</w:t>
            </w:r>
          </w:p>
        </w:tc>
      </w:tr>
      <w:tr w:rsidR="00B7511A" w:rsidRPr="00B7511A" w14:paraId="64DDCCFE" w14:textId="77777777" w:rsidTr="00B7511A">
        <w:trPr>
          <w:trHeight w:val="414"/>
        </w:trPr>
        <w:tc>
          <w:tcPr>
            <w:tcW w:w="2065" w:type="dxa"/>
            <w:hideMark/>
          </w:tcPr>
          <w:p w14:paraId="1FB04867" w14:textId="77777777" w:rsidR="00B7511A" w:rsidRPr="00B7511A" w:rsidRDefault="00B7511A" w:rsidP="00B7511A">
            <w:r w:rsidRPr="00B7511A">
              <w:t>EVM</w:t>
            </w:r>
          </w:p>
        </w:tc>
        <w:tc>
          <w:tcPr>
            <w:tcW w:w="7290" w:type="dxa"/>
            <w:hideMark/>
          </w:tcPr>
          <w:p w14:paraId="48D66B43" w14:textId="77777777" w:rsidR="00B7511A" w:rsidRPr="00B7511A" w:rsidRDefault="00D56F1A" w:rsidP="00B7511A">
            <w:r>
              <w:t>Earned Value Management</w:t>
            </w:r>
          </w:p>
        </w:tc>
      </w:tr>
      <w:tr w:rsidR="00B7511A" w:rsidRPr="00B7511A" w14:paraId="45F50610" w14:textId="77777777" w:rsidTr="00B7511A">
        <w:trPr>
          <w:trHeight w:val="414"/>
        </w:trPr>
        <w:tc>
          <w:tcPr>
            <w:tcW w:w="2065" w:type="dxa"/>
            <w:hideMark/>
          </w:tcPr>
          <w:p w14:paraId="2C0E1C71" w14:textId="77777777" w:rsidR="00B7511A" w:rsidRPr="00B7511A" w:rsidRDefault="00B7511A" w:rsidP="00B7511A">
            <w:r w:rsidRPr="00B7511A">
              <w:t>FEA</w:t>
            </w:r>
          </w:p>
        </w:tc>
        <w:tc>
          <w:tcPr>
            <w:tcW w:w="7290" w:type="dxa"/>
            <w:hideMark/>
          </w:tcPr>
          <w:p w14:paraId="3465F1AB" w14:textId="77777777" w:rsidR="00B7511A" w:rsidRPr="00B7511A" w:rsidRDefault="00D56F1A" w:rsidP="00B7511A">
            <w:r>
              <w:t>Financial Exposure Authorization</w:t>
            </w:r>
          </w:p>
        </w:tc>
      </w:tr>
      <w:tr w:rsidR="00D56F1A" w:rsidRPr="00B7511A" w14:paraId="3E94CBF9" w14:textId="77777777" w:rsidTr="00B7511A">
        <w:trPr>
          <w:trHeight w:val="414"/>
        </w:trPr>
        <w:tc>
          <w:tcPr>
            <w:tcW w:w="2065" w:type="dxa"/>
          </w:tcPr>
          <w:p w14:paraId="63F65E97" w14:textId="77777777" w:rsidR="00D56F1A" w:rsidRPr="00B7511A" w:rsidRDefault="00D56F1A" w:rsidP="00B7511A">
            <w:r>
              <w:t>LMDM</w:t>
            </w:r>
          </w:p>
        </w:tc>
        <w:tc>
          <w:tcPr>
            <w:tcW w:w="7290" w:type="dxa"/>
          </w:tcPr>
          <w:p w14:paraId="7D97AB55" w14:textId="77777777" w:rsidR="00D56F1A" w:rsidRPr="00B7511A" w:rsidRDefault="00D56F1A" w:rsidP="00B7511A">
            <w:r>
              <w:t>Lockheed Martin Data Management</w:t>
            </w:r>
          </w:p>
        </w:tc>
      </w:tr>
      <w:tr w:rsidR="00B7511A" w:rsidRPr="00B7511A" w14:paraId="773D9490" w14:textId="77777777" w:rsidTr="00B7511A">
        <w:trPr>
          <w:trHeight w:val="401"/>
        </w:trPr>
        <w:tc>
          <w:tcPr>
            <w:tcW w:w="2065" w:type="dxa"/>
            <w:hideMark/>
          </w:tcPr>
          <w:p w14:paraId="6D61DF1A" w14:textId="77777777" w:rsidR="00B7511A" w:rsidRPr="00B7511A" w:rsidRDefault="00B7511A" w:rsidP="00B7511A">
            <w:r w:rsidRPr="00B7511A">
              <w:t>MAN</w:t>
            </w:r>
          </w:p>
        </w:tc>
        <w:tc>
          <w:tcPr>
            <w:tcW w:w="7290" w:type="dxa"/>
            <w:hideMark/>
          </w:tcPr>
          <w:p w14:paraId="5EB8EBDE" w14:textId="77777777" w:rsidR="00B7511A" w:rsidRPr="00B7511A" w:rsidRDefault="00B7511A" w:rsidP="00B7511A">
            <w:r w:rsidRPr="00B7511A">
              <w:t>Manassas</w:t>
            </w:r>
          </w:p>
        </w:tc>
      </w:tr>
      <w:tr w:rsidR="00B7511A" w:rsidRPr="00B7511A" w14:paraId="7647953B" w14:textId="77777777" w:rsidTr="00B7511A">
        <w:trPr>
          <w:trHeight w:val="389"/>
        </w:trPr>
        <w:tc>
          <w:tcPr>
            <w:tcW w:w="2065" w:type="dxa"/>
            <w:hideMark/>
          </w:tcPr>
          <w:p w14:paraId="10794E41" w14:textId="77777777" w:rsidR="00B7511A" w:rsidRPr="00B7511A" w:rsidRDefault="00B7511A" w:rsidP="00B7511A">
            <w:r w:rsidRPr="00B7511A">
              <w:t>MPM</w:t>
            </w:r>
          </w:p>
        </w:tc>
        <w:tc>
          <w:tcPr>
            <w:tcW w:w="7290" w:type="dxa"/>
            <w:hideMark/>
          </w:tcPr>
          <w:p w14:paraId="18BBC37F" w14:textId="77777777" w:rsidR="00B7511A" w:rsidRPr="00B7511A" w:rsidRDefault="00B7511A" w:rsidP="00B7511A"/>
        </w:tc>
      </w:tr>
      <w:tr w:rsidR="00B7511A" w:rsidRPr="00B7511A" w14:paraId="36F697A3" w14:textId="77777777" w:rsidTr="00B7511A">
        <w:trPr>
          <w:trHeight w:val="390"/>
        </w:trPr>
        <w:tc>
          <w:tcPr>
            <w:tcW w:w="2065" w:type="dxa"/>
            <w:hideMark/>
          </w:tcPr>
          <w:p w14:paraId="3334FE2F" w14:textId="77777777" w:rsidR="00B7511A" w:rsidRPr="00B7511A" w:rsidRDefault="00B7511A" w:rsidP="00B7511A">
            <w:r w:rsidRPr="00B7511A">
              <w:t>PC</w:t>
            </w:r>
          </w:p>
        </w:tc>
        <w:tc>
          <w:tcPr>
            <w:tcW w:w="7290" w:type="dxa"/>
            <w:hideMark/>
          </w:tcPr>
          <w:p w14:paraId="13080D65" w14:textId="77777777" w:rsidR="00B7511A" w:rsidRPr="00B7511A" w:rsidRDefault="00B7511A" w:rsidP="00B7511A"/>
        </w:tc>
      </w:tr>
      <w:tr w:rsidR="00B7511A" w:rsidRPr="00B7511A" w14:paraId="01F8065B" w14:textId="77777777" w:rsidTr="00B7511A">
        <w:trPr>
          <w:trHeight w:val="406"/>
        </w:trPr>
        <w:tc>
          <w:tcPr>
            <w:tcW w:w="2065" w:type="dxa"/>
            <w:hideMark/>
          </w:tcPr>
          <w:p w14:paraId="2D2407AE" w14:textId="77777777" w:rsidR="00B7511A" w:rsidRPr="00B7511A" w:rsidRDefault="00B7511A" w:rsidP="00B7511A">
            <w:r w:rsidRPr="00B7511A">
              <w:t>PCD</w:t>
            </w:r>
          </w:p>
        </w:tc>
        <w:tc>
          <w:tcPr>
            <w:tcW w:w="7290" w:type="dxa"/>
            <w:hideMark/>
          </w:tcPr>
          <w:p w14:paraId="5A477247" w14:textId="77777777" w:rsidR="00B7511A" w:rsidRPr="00B7511A" w:rsidRDefault="00B7511A" w:rsidP="00B7511A">
            <w:r w:rsidRPr="00B7511A">
              <w:t>Program Control Directive</w:t>
            </w:r>
          </w:p>
        </w:tc>
      </w:tr>
      <w:tr w:rsidR="00B7511A" w:rsidRPr="00B7511A" w14:paraId="57B9DBE6" w14:textId="77777777" w:rsidTr="00B7511A">
        <w:trPr>
          <w:trHeight w:val="435"/>
        </w:trPr>
        <w:tc>
          <w:tcPr>
            <w:tcW w:w="2065" w:type="dxa"/>
            <w:hideMark/>
          </w:tcPr>
          <w:p w14:paraId="23188E80" w14:textId="77777777" w:rsidR="00B7511A" w:rsidRPr="00B7511A" w:rsidRDefault="00B7511A" w:rsidP="00B7511A">
            <w:r w:rsidRPr="00B7511A">
              <w:t>PM</w:t>
            </w:r>
          </w:p>
        </w:tc>
        <w:tc>
          <w:tcPr>
            <w:tcW w:w="7290" w:type="dxa"/>
            <w:hideMark/>
          </w:tcPr>
          <w:p w14:paraId="001F9C3F" w14:textId="77777777" w:rsidR="00B7511A" w:rsidRPr="00B7511A" w:rsidRDefault="00B7511A" w:rsidP="00B7511A">
            <w:r w:rsidRPr="00B7511A">
              <w:t>Project Manager</w:t>
            </w:r>
          </w:p>
        </w:tc>
      </w:tr>
      <w:tr w:rsidR="00B7511A" w:rsidRPr="00B7511A" w14:paraId="4E4E1BD0" w14:textId="77777777" w:rsidTr="00B7511A">
        <w:trPr>
          <w:trHeight w:val="391"/>
        </w:trPr>
        <w:tc>
          <w:tcPr>
            <w:tcW w:w="2065" w:type="dxa"/>
            <w:hideMark/>
          </w:tcPr>
          <w:p w14:paraId="1035FD8C" w14:textId="77777777" w:rsidR="00B7511A" w:rsidRPr="00B7511A" w:rsidRDefault="00B7511A" w:rsidP="00B7511A">
            <w:r w:rsidRPr="00B7511A">
              <w:t>PN</w:t>
            </w:r>
          </w:p>
        </w:tc>
        <w:tc>
          <w:tcPr>
            <w:tcW w:w="7290" w:type="dxa"/>
            <w:hideMark/>
          </w:tcPr>
          <w:p w14:paraId="024C9072" w14:textId="77777777" w:rsidR="00B7511A" w:rsidRPr="00B7511A" w:rsidRDefault="00B7511A" w:rsidP="00B7511A">
            <w:r w:rsidRPr="00B7511A">
              <w:t>Part Number</w:t>
            </w:r>
          </w:p>
        </w:tc>
      </w:tr>
      <w:tr w:rsidR="00B7511A" w:rsidRPr="00B7511A" w14:paraId="19248843" w14:textId="77777777" w:rsidTr="00B7511A">
        <w:trPr>
          <w:trHeight w:val="393"/>
        </w:trPr>
        <w:tc>
          <w:tcPr>
            <w:tcW w:w="2065" w:type="dxa"/>
            <w:hideMark/>
          </w:tcPr>
          <w:p w14:paraId="258DCF76" w14:textId="77777777" w:rsidR="00B7511A" w:rsidRPr="00B7511A" w:rsidRDefault="00B7511A" w:rsidP="00B7511A">
            <w:r w:rsidRPr="00B7511A">
              <w:t>PO</w:t>
            </w:r>
          </w:p>
        </w:tc>
        <w:tc>
          <w:tcPr>
            <w:tcW w:w="7290" w:type="dxa"/>
            <w:hideMark/>
          </w:tcPr>
          <w:p w14:paraId="4C5CA4A1" w14:textId="77777777" w:rsidR="00B7511A" w:rsidRPr="00B7511A" w:rsidRDefault="00B7511A" w:rsidP="00B7511A">
            <w:r w:rsidRPr="00B7511A">
              <w:t>Purchase Order</w:t>
            </w:r>
          </w:p>
        </w:tc>
      </w:tr>
      <w:tr w:rsidR="00B7511A" w:rsidRPr="00B7511A" w14:paraId="172C42D2" w14:textId="77777777" w:rsidTr="00B7511A">
        <w:trPr>
          <w:trHeight w:val="393"/>
        </w:trPr>
        <w:tc>
          <w:tcPr>
            <w:tcW w:w="2065" w:type="dxa"/>
            <w:hideMark/>
          </w:tcPr>
          <w:p w14:paraId="298C28AA" w14:textId="77777777" w:rsidR="00B7511A" w:rsidRPr="00B7511A" w:rsidRDefault="00B7511A" w:rsidP="00B7511A">
            <w:r w:rsidRPr="00B7511A">
              <w:t>POP</w:t>
            </w:r>
          </w:p>
        </w:tc>
        <w:tc>
          <w:tcPr>
            <w:tcW w:w="7290" w:type="dxa"/>
            <w:hideMark/>
          </w:tcPr>
          <w:p w14:paraId="0100CFB0" w14:textId="77777777" w:rsidR="00B7511A" w:rsidRPr="00B7511A" w:rsidRDefault="00B7511A" w:rsidP="00B7511A">
            <w:r w:rsidRPr="00B7511A">
              <w:t>Period of Performance</w:t>
            </w:r>
          </w:p>
        </w:tc>
      </w:tr>
      <w:tr w:rsidR="00B7511A" w:rsidRPr="00B7511A" w14:paraId="45D59E16" w14:textId="77777777" w:rsidTr="00B7511A">
        <w:trPr>
          <w:trHeight w:val="393"/>
        </w:trPr>
        <w:tc>
          <w:tcPr>
            <w:tcW w:w="2065" w:type="dxa"/>
            <w:hideMark/>
          </w:tcPr>
          <w:p w14:paraId="180C2864" w14:textId="77777777" w:rsidR="00B7511A" w:rsidRPr="00B7511A" w:rsidRDefault="00B7511A" w:rsidP="00B7511A">
            <w:r w:rsidRPr="00B7511A">
              <w:t>PPM</w:t>
            </w:r>
          </w:p>
        </w:tc>
        <w:tc>
          <w:tcPr>
            <w:tcW w:w="7290" w:type="dxa"/>
            <w:hideMark/>
          </w:tcPr>
          <w:p w14:paraId="257648DA" w14:textId="77777777" w:rsidR="00B7511A" w:rsidRPr="00B7511A" w:rsidRDefault="00B7511A" w:rsidP="00B7511A"/>
        </w:tc>
      </w:tr>
      <w:tr w:rsidR="00B7511A" w:rsidRPr="00B7511A" w14:paraId="5AFC9442" w14:textId="77777777" w:rsidTr="00B7511A">
        <w:trPr>
          <w:trHeight w:val="366"/>
        </w:trPr>
        <w:tc>
          <w:tcPr>
            <w:tcW w:w="2065" w:type="dxa"/>
            <w:hideMark/>
          </w:tcPr>
          <w:p w14:paraId="2F1E8DBE" w14:textId="77777777" w:rsidR="00B7511A" w:rsidRPr="00B7511A" w:rsidRDefault="00B7511A" w:rsidP="00B7511A">
            <w:r w:rsidRPr="00B7511A">
              <w:t>PR</w:t>
            </w:r>
          </w:p>
        </w:tc>
        <w:tc>
          <w:tcPr>
            <w:tcW w:w="7290" w:type="dxa"/>
            <w:hideMark/>
          </w:tcPr>
          <w:p w14:paraId="423088CA" w14:textId="77777777" w:rsidR="00B7511A" w:rsidRPr="00B7511A" w:rsidRDefault="00B7511A" w:rsidP="00B7511A">
            <w:r w:rsidRPr="00B7511A">
              <w:t xml:space="preserve">Purchase Requisition </w:t>
            </w:r>
          </w:p>
        </w:tc>
      </w:tr>
      <w:tr w:rsidR="00B7511A" w:rsidRPr="00B7511A" w14:paraId="4499EAFF" w14:textId="77777777" w:rsidTr="00B7511A">
        <w:trPr>
          <w:trHeight w:val="396"/>
        </w:trPr>
        <w:tc>
          <w:tcPr>
            <w:tcW w:w="2065" w:type="dxa"/>
            <w:hideMark/>
          </w:tcPr>
          <w:p w14:paraId="26D090E1" w14:textId="77777777" w:rsidR="00B7511A" w:rsidRPr="00B7511A" w:rsidRDefault="00B7511A" w:rsidP="00B7511A">
            <w:r w:rsidRPr="00B7511A">
              <w:t>RDD</w:t>
            </w:r>
          </w:p>
        </w:tc>
        <w:tc>
          <w:tcPr>
            <w:tcW w:w="7290" w:type="dxa"/>
            <w:hideMark/>
          </w:tcPr>
          <w:p w14:paraId="2A52C69B" w14:textId="77777777" w:rsidR="00B7511A" w:rsidRPr="00B7511A" w:rsidRDefault="00B7511A" w:rsidP="00B7511A">
            <w:r w:rsidRPr="00B7511A">
              <w:t>Required Delivery Date</w:t>
            </w:r>
          </w:p>
        </w:tc>
      </w:tr>
      <w:tr w:rsidR="00B7511A" w:rsidRPr="00B7511A" w14:paraId="111227B1" w14:textId="77777777" w:rsidTr="00B7511A">
        <w:trPr>
          <w:trHeight w:val="383"/>
        </w:trPr>
        <w:tc>
          <w:tcPr>
            <w:tcW w:w="2065" w:type="dxa"/>
            <w:hideMark/>
          </w:tcPr>
          <w:p w14:paraId="5FD90570" w14:textId="77777777" w:rsidR="00B7511A" w:rsidRPr="00B7511A" w:rsidRDefault="00B7511A" w:rsidP="00B7511A">
            <w:r w:rsidRPr="00B7511A">
              <w:t>SLIN</w:t>
            </w:r>
          </w:p>
        </w:tc>
        <w:tc>
          <w:tcPr>
            <w:tcW w:w="7290" w:type="dxa"/>
            <w:hideMark/>
          </w:tcPr>
          <w:p w14:paraId="23B27A7F" w14:textId="77777777" w:rsidR="00B7511A" w:rsidRPr="00B7511A" w:rsidRDefault="00B7511A" w:rsidP="00B7511A">
            <w:r w:rsidRPr="00B7511A">
              <w:t>Sub-Line Item Number</w:t>
            </w:r>
          </w:p>
        </w:tc>
      </w:tr>
      <w:tr w:rsidR="00B7511A" w:rsidRPr="00B7511A" w14:paraId="564E2E3B" w14:textId="77777777" w:rsidTr="00B7511A">
        <w:trPr>
          <w:trHeight w:val="395"/>
        </w:trPr>
        <w:tc>
          <w:tcPr>
            <w:tcW w:w="2065" w:type="dxa"/>
            <w:hideMark/>
          </w:tcPr>
          <w:p w14:paraId="008964B5" w14:textId="77777777" w:rsidR="00B7511A" w:rsidRPr="00B7511A" w:rsidRDefault="00B7511A" w:rsidP="00B7511A">
            <w:r w:rsidRPr="00B7511A">
              <w:t>TI</w:t>
            </w:r>
          </w:p>
        </w:tc>
        <w:tc>
          <w:tcPr>
            <w:tcW w:w="7290" w:type="dxa"/>
            <w:hideMark/>
          </w:tcPr>
          <w:p w14:paraId="31E91818" w14:textId="77777777" w:rsidR="00B7511A" w:rsidRPr="00B7511A" w:rsidRDefault="00B7511A" w:rsidP="00B7511A">
            <w:r>
              <w:t>Technology Insertion</w:t>
            </w:r>
          </w:p>
        </w:tc>
      </w:tr>
      <w:tr w:rsidR="00B7511A" w:rsidRPr="00B7511A" w14:paraId="1FA6107C" w14:textId="77777777" w:rsidTr="00B7511A">
        <w:trPr>
          <w:trHeight w:val="395"/>
        </w:trPr>
        <w:tc>
          <w:tcPr>
            <w:tcW w:w="2065" w:type="dxa"/>
            <w:hideMark/>
          </w:tcPr>
          <w:p w14:paraId="105066CA" w14:textId="77777777" w:rsidR="00B7511A" w:rsidRPr="00B7511A" w:rsidRDefault="00B7511A" w:rsidP="00B7511A">
            <w:r w:rsidRPr="00B7511A">
              <w:t>iWAD</w:t>
            </w:r>
          </w:p>
        </w:tc>
        <w:tc>
          <w:tcPr>
            <w:tcW w:w="7290" w:type="dxa"/>
            <w:hideMark/>
          </w:tcPr>
          <w:p w14:paraId="77840AFA" w14:textId="77777777" w:rsidR="00B7511A" w:rsidRPr="00B7511A" w:rsidRDefault="00B7511A" w:rsidP="00B7511A">
            <w:r w:rsidRPr="00B7511A">
              <w:t>“Initial”</w:t>
            </w:r>
            <w:r w:rsidR="00D56F1A">
              <w:t xml:space="preserve"> Work Authorization Directive</w:t>
            </w:r>
          </w:p>
        </w:tc>
      </w:tr>
    </w:tbl>
    <w:p w14:paraId="40D31BAB" w14:textId="77777777" w:rsidR="002B60A8" w:rsidRPr="002B60A8" w:rsidRDefault="002B60A8" w:rsidP="002B60A8"/>
    <w:p w14:paraId="7DD958EB" w14:textId="77777777" w:rsidR="00D847BF" w:rsidRDefault="002B60A8" w:rsidP="00D847BF">
      <w:pPr>
        <w:pStyle w:val="Heading2"/>
      </w:pPr>
      <w:bookmarkStart w:id="558" w:name="_Toc497995167"/>
      <w:r>
        <w:t>Enumeration</w:t>
      </w:r>
      <w:r w:rsidR="00D847BF">
        <w:t xml:space="preserve"> </w:t>
      </w:r>
      <w:r w:rsidR="00A14411">
        <w:t>Typ</w:t>
      </w:r>
      <w:r w:rsidR="00D847BF">
        <w:t>es</w:t>
      </w:r>
      <w:bookmarkEnd w:id="558"/>
    </w:p>
    <w:p w14:paraId="16351B7F" w14:textId="77777777" w:rsidR="00D847BF" w:rsidRDefault="00D847BF" w:rsidP="00D847BF"/>
    <w:tbl>
      <w:tblPr>
        <w:tblStyle w:val="ACINTTable"/>
        <w:tblW w:w="0" w:type="auto"/>
        <w:tblLook w:val="04A0" w:firstRow="1" w:lastRow="0" w:firstColumn="1" w:lastColumn="0" w:noHBand="0" w:noVBand="1"/>
      </w:tblPr>
      <w:tblGrid>
        <w:gridCol w:w="2065"/>
        <w:gridCol w:w="2609"/>
        <w:gridCol w:w="1081"/>
        <w:gridCol w:w="3595"/>
      </w:tblGrid>
      <w:tr w:rsidR="00D847BF" w14:paraId="6008A068" w14:textId="77777777" w:rsidTr="00460C3B">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0E6C8ED0" w14:textId="77777777" w:rsidR="00D847BF" w:rsidRDefault="00D847BF" w:rsidP="00460C3B">
            <w:pPr>
              <w:jc w:val="center"/>
            </w:pPr>
            <w:r>
              <w:lastRenderedPageBreak/>
              <w:t>Enumeration</w:t>
            </w:r>
          </w:p>
        </w:tc>
        <w:tc>
          <w:tcPr>
            <w:tcW w:w="2609" w:type="dxa"/>
          </w:tcPr>
          <w:p w14:paraId="75AF7376" w14:textId="77777777" w:rsidR="00D847BF" w:rsidRDefault="00D847BF" w:rsidP="00460C3B">
            <w:pPr>
              <w:jc w:val="center"/>
            </w:pPr>
            <w:r>
              <w:t>Value</w:t>
            </w:r>
          </w:p>
        </w:tc>
        <w:tc>
          <w:tcPr>
            <w:tcW w:w="1081" w:type="dxa"/>
          </w:tcPr>
          <w:p w14:paraId="66ED7505" w14:textId="77777777" w:rsidR="00D847BF" w:rsidRDefault="00D847BF" w:rsidP="00460C3B">
            <w:pPr>
              <w:jc w:val="center"/>
            </w:pPr>
            <w:r>
              <w:t>Code</w:t>
            </w:r>
          </w:p>
        </w:tc>
        <w:tc>
          <w:tcPr>
            <w:tcW w:w="3595" w:type="dxa"/>
          </w:tcPr>
          <w:p w14:paraId="3EAF2419" w14:textId="77777777" w:rsidR="00D847BF" w:rsidRDefault="00D847BF" w:rsidP="00460C3B">
            <w:pPr>
              <w:jc w:val="center"/>
            </w:pPr>
            <w:r>
              <w:t>Description</w:t>
            </w:r>
          </w:p>
        </w:tc>
      </w:tr>
      <w:tr w:rsidR="00D847BF" w14:paraId="5E13B61D" w14:textId="77777777" w:rsidTr="00460C3B">
        <w:trPr>
          <w:cantSplit/>
        </w:trPr>
        <w:tc>
          <w:tcPr>
            <w:tcW w:w="2065" w:type="dxa"/>
          </w:tcPr>
          <w:p w14:paraId="45FEA101" w14:textId="77777777" w:rsidR="00D847BF" w:rsidRDefault="00471408" w:rsidP="00460C3B">
            <w:r>
              <w:t>Action</w:t>
            </w:r>
          </w:p>
        </w:tc>
        <w:tc>
          <w:tcPr>
            <w:tcW w:w="2609" w:type="dxa"/>
          </w:tcPr>
          <w:p w14:paraId="54737A6E" w14:textId="77777777" w:rsidR="00D847BF" w:rsidRDefault="00D847BF" w:rsidP="00460C3B"/>
        </w:tc>
        <w:tc>
          <w:tcPr>
            <w:tcW w:w="1081" w:type="dxa"/>
          </w:tcPr>
          <w:p w14:paraId="6D2CAA58" w14:textId="77777777" w:rsidR="00D847BF" w:rsidRDefault="00D847BF" w:rsidP="00460C3B"/>
        </w:tc>
        <w:tc>
          <w:tcPr>
            <w:tcW w:w="3595" w:type="dxa"/>
          </w:tcPr>
          <w:p w14:paraId="658FF0BF" w14:textId="77777777" w:rsidR="00D847BF" w:rsidRDefault="00D847BF" w:rsidP="00460C3B"/>
        </w:tc>
      </w:tr>
      <w:tr w:rsidR="00471408" w14:paraId="49F72BAF" w14:textId="77777777" w:rsidTr="00460C3B">
        <w:trPr>
          <w:cantSplit/>
        </w:trPr>
        <w:tc>
          <w:tcPr>
            <w:tcW w:w="2065" w:type="dxa"/>
          </w:tcPr>
          <w:p w14:paraId="353E5180" w14:textId="77777777" w:rsidR="00471408" w:rsidRDefault="00471408" w:rsidP="00460C3B">
            <w:r>
              <w:t>Approvers</w:t>
            </w:r>
          </w:p>
        </w:tc>
        <w:tc>
          <w:tcPr>
            <w:tcW w:w="2609" w:type="dxa"/>
          </w:tcPr>
          <w:p w14:paraId="32C9629C" w14:textId="77777777" w:rsidR="00471408" w:rsidRDefault="00471408" w:rsidP="00460C3B"/>
        </w:tc>
        <w:tc>
          <w:tcPr>
            <w:tcW w:w="1081" w:type="dxa"/>
          </w:tcPr>
          <w:p w14:paraId="72D8BC9B" w14:textId="77777777" w:rsidR="00471408" w:rsidRDefault="00471408" w:rsidP="00460C3B"/>
        </w:tc>
        <w:tc>
          <w:tcPr>
            <w:tcW w:w="3595" w:type="dxa"/>
          </w:tcPr>
          <w:p w14:paraId="7FC88083" w14:textId="77777777" w:rsidR="00471408" w:rsidRDefault="00471408" w:rsidP="00460C3B"/>
        </w:tc>
      </w:tr>
      <w:tr w:rsidR="00471408" w14:paraId="324CA8F5" w14:textId="77777777" w:rsidTr="00460C3B">
        <w:trPr>
          <w:cantSplit/>
        </w:trPr>
        <w:tc>
          <w:tcPr>
            <w:tcW w:w="2065" w:type="dxa"/>
          </w:tcPr>
          <w:p w14:paraId="2A53A96C" w14:textId="77777777" w:rsidR="00471408" w:rsidRDefault="00471408" w:rsidP="00460C3B">
            <w:r>
              <w:t>Classifications</w:t>
            </w:r>
          </w:p>
        </w:tc>
        <w:tc>
          <w:tcPr>
            <w:tcW w:w="2609" w:type="dxa"/>
          </w:tcPr>
          <w:p w14:paraId="66976DB2" w14:textId="77777777" w:rsidR="00471408" w:rsidRDefault="00471408" w:rsidP="00460C3B"/>
        </w:tc>
        <w:tc>
          <w:tcPr>
            <w:tcW w:w="1081" w:type="dxa"/>
          </w:tcPr>
          <w:p w14:paraId="5A584138" w14:textId="77777777" w:rsidR="00471408" w:rsidRDefault="00471408" w:rsidP="00460C3B"/>
        </w:tc>
        <w:tc>
          <w:tcPr>
            <w:tcW w:w="3595" w:type="dxa"/>
          </w:tcPr>
          <w:p w14:paraId="06CAEF58" w14:textId="77777777" w:rsidR="00471408" w:rsidRDefault="00471408" w:rsidP="00460C3B"/>
        </w:tc>
      </w:tr>
      <w:tr w:rsidR="00D847BF" w14:paraId="4FF18962" w14:textId="77777777" w:rsidTr="00460C3B">
        <w:trPr>
          <w:cantSplit/>
        </w:trPr>
        <w:tc>
          <w:tcPr>
            <w:tcW w:w="2065" w:type="dxa"/>
          </w:tcPr>
          <w:p w14:paraId="41FA9C5D" w14:textId="77777777" w:rsidR="00D847BF" w:rsidRDefault="00D847BF" w:rsidP="00460C3B">
            <w:r>
              <w:t>Contract</w:t>
            </w:r>
            <w:r w:rsidR="00471408">
              <w:t>s</w:t>
            </w:r>
          </w:p>
        </w:tc>
        <w:tc>
          <w:tcPr>
            <w:tcW w:w="2609" w:type="dxa"/>
          </w:tcPr>
          <w:p w14:paraId="464D8210" w14:textId="77777777" w:rsidR="00D847BF" w:rsidRDefault="00D847BF" w:rsidP="00460C3B"/>
        </w:tc>
        <w:tc>
          <w:tcPr>
            <w:tcW w:w="1081" w:type="dxa"/>
          </w:tcPr>
          <w:p w14:paraId="26837755" w14:textId="77777777" w:rsidR="00D847BF" w:rsidRDefault="00D847BF" w:rsidP="00460C3B"/>
        </w:tc>
        <w:tc>
          <w:tcPr>
            <w:tcW w:w="3595" w:type="dxa"/>
          </w:tcPr>
          <w:p w14:paraId="1C85B15A" w14:textId="77777777" w:rsidR="00D847BF" w:rsidRDefault="00D847BF" w:rsidP="00460C3B"/>
        </w:tc>
      </w:tr>
      <w:tr w:rsidR="00D847BF" w14:paraId="1305A7A9" w14:textId="77777777" w:rsidTr="00460C3B">
        <w:trPr>
          <w:cantSplit/>
        </w:trPr>
        <w:tc>
          <w:tcPr>
            <w:tcW w:w="2065" w:type="dxa"/>
          </w:tcPr>
          <w:p w14:paraId="00305D95" w14:textId="77777777" w:rsidR="00D847BF" w:rsidRDefault="00471408" w:rsidP="00460C3B">
            <w:r>
              <w:t>Departments</w:t>
            </w:r>
          </w:p>
        </w:tc>
        <w:tc>
          <w:tcPr>
            <w:tcW w:w="2609" w:type="dxa"/>
          </w:tcPr>
          <w:p w14:paraId="5A82BC99" w14:textId="77777777" w:rsidR="00D847BF" w:rsidRDefault="00D847BF" w:rsidP="00460C3B"/>
        </w:tc>
        <w:tc>
          <w:tcPr>
            <w:tcW w:w="1081" w:type="dxa"/>
          </w:tcPr>
          <w:p w14:paraId="648A1E83" w14:textId="77777777" w:rsidR="00D847BF" w:rsidRDefault="00D847BF" w:rsidP="00460C3B"/>
        </w:tc>
        <w:tc>
          <w:tcPr>
            <w:tcW w:w="3595" w:type="dxa"/>
          </w:tcPr>
          <w:p w14:paraId="21C16328" w14:textId="77777777" w:rsidR="00D847BF" w:rsidRDefault="00D847BF" w:rsidP="00460C3B"/>
        </w:tc>
      </w:tr>
      <w:tr w:rsidR="00D847BF" w14:paraId="6BE22F8A" w14:textId="77777777" w:rsidTr="00460C3B">
        <w:trPr>
          <w:cantSplit/>
        </w:trPr>
        <w:tc>
          <w:tcPr>
            <w:tcW w:w="2065" w:type="dxa"/>
          </w:tcPr>
          <w:p w14:paraId="5AFDC5BA" w14:textId="77777777" w:rsidR="00D847BF" w:rsidRDefault="00D847BF" w:rsidP="00460C3B">
            <w:r>
              <w:t>Fiscal Year</w:t>
            </w:r>
          </w:p>
        </w:tc>
        <w:tc>
          <w:tcPr>
            <w:tcW w:w="2609" w:type="dxa"/>
          </w:tcPr>
          <w:p w14:paraId="54974769" w14:textId="77777777" w:rsidR="00D847BF" w:rsidRDefault="00D847BF" w:rsidP="00460C3B"/>
        </w:tc>
        <w:tc>
          <w:tcPr>
            <w:tcW w:w="1081" w:type="dxa"/>
          </w:tcPr>
          <w:p w14:paraId="4A9B74FD" w14:textId="77777777" w:rsidR="00D847BF" w:rsidRDefault="00D847BF" w:rsidP="00460C3B"/>
        </w:tc>
        <w:tc>
          <w:tcPr>
            <w:tcW w:w="3595" w:type="dxa"/>
          </w:tcPr>
          <w:p w14:paraId="48E3F2B0" w14:textId="77777777" w:rsidR="00D847BF" w:rsidRDefault="00D847BF" w:rsidP="00460C3B"/>
        </w:tc>
      </w:tr>
      <w:tr w:rsidR="00D847BF" w14:paraId="124290D4" w14:textId="77777777" w:rsidTr="00460C3B">
        <w:trPr>
          <w:cantSplit/>
        </w:trPr>
        <w:tc>
          <w:tcPr>
            <w:tcW w:w="2065" w:type="dxa"/>
          </w:tcPr>
          <w:p w14:paraId="5F46A6A9" w14:textId="77777777" w:rsidR="00D847BF" w:rsidRDefault="00D847BF" w:rsidP="00460C3B">
            <w:r>
              <w:t>Hull</w:t>
            </w:r>
          </w:p>
        </w:tc>
        <w:tc>
          <w:tcPr>
            <w:tcW w:w="2609" w:type="dxa"/>
          </w:tcPr>
          <w:p w14:paraId="34748008" w14:textId="77777777" w:rsidR="00D847BF" w:rsidRDefault="00D847BF" w:rsidP="00460C3B"/>
        </w:tc>
        <w:tc>
          <w:tcPr>
            <w:tcW w:w="1081" w:type="dxa"/>
          </w:tcPr>
          <w:p w14:paraId="74607630" w14:textId="77777777" w:rsidR="00D847BF" w:rsidRDefault="00D847BF" w:rsidP="00460C3B"/>
        </w:tc>
        <w:tc>
          <w:tcPr>
            <w:tcW w:w="3595" w:type="dxa"/>
          </w:tcPr>
          <w:p w14:paraId="33A313FD" w14:textId="77777777" w:rsidR="00D847BF" w:rsidRDefault="00D847BF" w:rsidP="00460C3B"/>
        </w:tc>
      </w:tr>
      <w:tr w:rsidR="00D847BF" w14:paraId="2EC85ADE" w14:textId="77777777" w:rsidTr="00460C3B">
        <w:trPr>
          <w:cantSplit/>
        </w:trPr>
        <w:tc>
          <w:tcPr>
            <w:tcW w:w="2065" w:type="dxa"/>
          </w:tcPr>
          <w:p w14:paraId="1EBAC62C" w14:textId="77777777" w:rsidR="00D847BF" w:rsidRDefault="00D847BF" w:rsidP="00460C3B">
            <w:r>
              <w:t>Lead Time Delivery</w:t>
            </w:r>
          </w:p>
        </w:tc>
        <w:tc>
          <w:tcPr>
            <w:tcW w:w="2609" w:type="dxa"/>
          </w:tcPr>
          <w:p w14:paraId="7E513F73" w14:textId="77777777" w:rsidR="00D847BF" w:rsidRDefault="00D847BF" w:rsidP="00460C3B"/>
        </w:tc>
        <w:tc>
          <w:tcPr>
            <w:tcW w:w="1081" w:type="dxa"/>
          </w:tcPr>
          <w:p w14:paraId="0DFC2B32" w14:textId="77777777" w:rsidR="00D847BF" w:rsidRDefault="00D847BF" w:rsidP="00460C3B"/>
        </w:tc>
        <w:tc>
          <w:tcPr>
            <w:tcW w:w="3595" w:type="dxa"/>
          </w:tcPr>
          <w:p w14:paraId="1E11DFED" w14:textId="77777777" w:rsidR="00D847BF" w:rsidRDefault="00D847BF" w:rsidP="00460C3B"/>
        </w:tc>
      </w:tr>
      <w:tr w:rsidR="00D847BF" w14:paraId="3ED2C7C5" w14:textId="77777777" w:rsidTr="00460C3B">
        <w:trPr>
          <w:cantSplit/>
        </w:trPr>
        <w:tc>
          <w:tcPr>
            <w:tcW w:w="2065" w:type="dxa"/>
          </w:tcPr>
          <w:p w14:paraId="5752D355" w14:textId="77777777" w:rsidR="00D847BF" w:rsidRDefault="00D847BF" w:rsidP="00460C3B">
            <w:r>
              <w:t>Lead Time PCD</w:t>
            </w:r>
          </w:p>
        </w:tc>
        <w:tc>
          <w:tcPr>
            <w:tcW w:w="2609" w:type="dxa"/>
          </w:tcPr>
          <w:p w14:paraId="1F82582B" w14:textId="77777777" w:rsidR="00D847BF" w:rsidRDefault="00D847BF" w:rsidP="00460C3B"/>
        </w:tc>
        <w:tc>
          <w:tcPr>
            <w:tcW w:w="1081" w:type="dxa"/>
          </w:tcPr>
          <w:p w14:paraId="667D3FDD" w14:textId="77777777" w:rsidR="00D847BF" w:rsidRDefault="00D847BF" w:rsidP="00460C3B"/>
        </w:tc>
        <w:tc>
          <w:tcPr>
            <w:tcW w:w="3595" w:type="dxa"/>
          </w:tcPr>
          <w:p w14:paraId="6E07DDBF" w14:textId="77777777" w:rsidR="00D847BF" w:rsidRDefault="00D847BF" w:rsidP="00460C3B"/>
        </w:tc>
      </w:tr>
      <w:tr w:rsidR="00D847BF" w14:paraId="7EB88B24" w14:textId="77777777" w:rsidTr="00460C3B">
        <w:trPr>
          <w:cantSplit/>
        </w:trPr>
        <w:tc>
          <w:tcPr>
            <w:tcW w:w="2065" w:type="dxa"/>
          </w:tcPr>
          <w:p w14:paraId="3746B33F" w14:textId="77777777" w:rsidR="00D847BF" w:rsidRDefault="00471408" w:rsidP="00460C3B">
            <w:r>
              <w:t>Programs</w:t>
            </w:r>
          </w:p>
        </w:tc>
        <w:tc>
          <w:tcPr>
            <w:tcW w:w="2609" w:type="dxa"/>
          </w:tcPr>
          <w:p w14:paraId="2E575A32" w14:textId="77777777" w:rsidR="00D847BF" w:rsidRDefault="00D847BF" w:rsidP="00460C3B"/>
        </w:tc>
        <w:tc>
          <w:tcPr>
            <w:tcW w:w="1081" w:type="dxa"/>
          </w:tcPr>
          <w:p w14:paraId="682BEFA0" w14:textId="77777777" w:rsidR="00D847BF" w:rsidRDefault="00D847BF" w:rsidP="00460C3B"/>
        </w:tc>
        <w:tc>
          <w:tcPr>
            <w:tcW w:w="3595" w:type="dxa"/>
          </w:tcPr>
          <w:p w14:paraId="7894C78E" w14:textId="77777777" w:rsidR="00D847BF" w:rsidRDefault="00D847BF" w:rsidP="00460C3B"/>
        </w:tc>
      </w:tr>
      <w:tr w:rsidR="00471408" w14:paraId="7A82B120" w14:textId="77777777" w:rsidTr="00460C3B">
        <w:trPr>
          <w:cantSplit/>
        </w:trPr>
        <w:tc>
          <w:tcPr>
            <w:tcW w:w="2065" w:type="dxa"/>
          </w:tcPr>
          <w:p w14:paraId="08BEEE53" w14:textId="77777777" w:rsidR="00471408" w:rsidRDefault="00471408" w:rsidP="00460C3B">
            <w:r>
              <w:t>Role</w:t>
            </w:r>
          </w:p>
        </w:tc>
        <w:tc>
          <w:tcPr>
            <w:tcW w:w="2609" w:type="dxa"/>
          </w:tcPr>
          <w:p w14:paraId="1FC99E93" w14:textId="77777777" w:rsidR="00471408" w:rsidRDefault="00471408" w:rsidP="00460C3B"/>
        </w:tc>
        <w:tc>
          <w:tcPr>
            <w:tcW w:w="1081" w:type="dxa"/>
          </w:tcPr>
          <w:p w14:paraId="14D53EA1" w14:textId="77777777" w:rsidR="00471408" w:rsidRDefault="00471408" w:rsidP="00460C3B"/>
        </w:tc>
        <w:tc>
          <w:tcPr>
            <w:tcW w:w="3595" w:type="dxa"/>
          </w:tcPr>
          <w:p w14:paraId="53D05611" w14:textId="77777777" w:rsidR="00471408" w:rsidRDefault="00471408" w:rsidP="00460C3B"/>
        </w:tc>
      </w:tr>
      <w:tr w:rsidR="00574E25" w14:paraId="3C1F41FC" w14:textId="77777777" w:rsidTr="00460C3B">
        <w:trPr>
          <w:cantSplit/>
        </w:trPr>
        <w:tc>
          <w:tcPr>
            <w:tcW w:w="2065" w:type="dxa"/>
          </w:tcPr>
          <w:p w14:paraId="02D2087F" w14:textId="77777777" w:rsidR="00574E25" w:rsidRDefault="00574E25" w:rsidP="00460C3B">
            <w:r>
              <w:t>Status Delivery</w:t>
            </w:r>
          </w:p>
        </w:tc>
        <w:tc>
          <w:tcPr>
            <w:tcW w:w="2609" w:type="dxa"/>
          </w:tcPr>
          <w:p w14:paraId="4E9CAAF4" w14:textId="77777777" w:rsidR="00574E25" w:rsidRDefault="00574E25" w:rsidP="00460C3B"/>
        </w:tc>
        <w:tc>
          <w:tcPr>
            <w:tcW w:w="1081" w:type="dxa"/>
          </w:tcPr>
          <w:p w14:paraId="6B574308" w14:textId="77777777" w:rsidR="00574E25" w:rsidRDefault="00574E25" w:rsidP="00460C3B"/>
        </w:tc>
        <w:tc>
          <w:tcPr>
            <w:tcW w:w="3595" w:type="dxa"/>
          </w:tcPr>
          <w:p w14:paraId="0DB38C6F" w14:textId="77777777" w:rsidR="00574E25" w:rsidRDefault="00574E25" w:rsidP="00460C3B"/>
        </w:tc>
      </w:tr>
      <w:tr w:rsidR="00D847BF" w14:paraId="6B6E0F94" w14:textId="77777777" w:rsidTr="00460C3B">
        <w:trPr>
          <w:cantSplit/>
        </w:trPr>
        <w:tc>
          <w:tcPr>
            <w:tcW w:w="2065" w:type="dxa"/>
          </w:tcPr>
          <w:p w14:paraId="16333B37" w14:textId="77777777" w:rsidR="00D847BF" w:rsidRDefault="00D847BF" w:rsidP="00460C3B">
            <w:r>
              <w:t>Status Drawings</w:t>
            </w:r>
          </w:p>
        </w:tc>
        <w:tc>
          <w:tcPr>
            <w:tcW w:w="2609" w:type="dxa"/>
          </w:tcPr>
          <w:p w14:paraId="46735837" w14:textId="77777777" w:rsidR="00D847BF" w:rsidRDefault="00D847BF" w:rsidP="00460C3B"/>
        </w:tc>
        <w:tc>
          <w:tcPr>
            <w:tcW w:w="1081" w:type="dxa"/>
          </w:tcPr>
          <w:p w14:paraId="520C0867" w14:textId="77777777" w:rsidR="00D847BF" w:rsidRDefault="00D847BF" w:rsidP="00460C3B"/>
        </w:tc>
        <w:tc>
          <w:tcPr>
            <w:tcW w:w="3595" w:type="dxa"/>
          </w:tcPr>
          <w:p w14:paraId="32AB29C4" w14:textId="77777777" w:rsidR="00D847BF" w:rsidRDefault="00D847BF" w:rsidP="00460C3B"/>
        </w:tc>
      </w:tr>
      <w:tr w:rsidR="00D847BF" w14:paraId="43550236" w14:textId="77777777" w:rsidTr="00460C3B">
        <w:trPr>
          <w:cantSplit/>
        </w:trPr>
        <w:tc>
          <w:tcPr>
            <w:tcW w:w="2065" w:type="dxa"/>
          </w:tcPr>
          <w:p w14:paraId="785896A0" w14:textId="77777777" w:rsidR="00D847BF" w:rsidRDefault="00D847BF" w:rsidP="00460C3B">
            <w:r>
              <w:t>Status Parts List</w:t>
            </w:r>
          </w:p>
        </w:tc>
        <w:tc>
          <w:tcPr>
            <w:tcW w:w="2609" w:type="dxa"/>
          </w:tcPr>
          <w:p w14:paraId="79976DAF" w14:textId="77777777" w:rsidR="00D847BF" w:rsidRDefault="00D847BF" w:rsidP="00460C3B"/>
        </w:tc>
        <w:tc>
          <w:tcPr>
            <w:tcW w:w="1081" w:type="dxa"/>
          </w:tcPr>
          <w:p w14:paraId="4157D2A0" w14:textId="77777777" w:rsidR="00D847BF" w:rsidRDefault="00D847BF" w:rsidP="00460C3B"/>
        </w:tc>
        <w:tc>
          <w:tcPr>
            <w:tcW w:w="3595" w:type="dxa"/>
          </w:tcPr>
          <w:p w14:paraId="61382E4C" w14:textId="77777777" w:rsidR="00D847BF" w:rsidRDefault="00D847BF" w:rsidP="00460C3B"/>
        </w:tc>
      </w:tr>
      <w:tr w:rsidR="00D847BF" w14:paraId="77A54709" w14:textId="77777777" w:rsidTr="00460C3B">
        <w:trPr>
          <w:cantSplit/>
        </w:trPr>
        <w:tc>
          <w:tcPr>
            <w:tcW w:w="2065" w:type="dxa"/>
          </w:tcPr>
          <w:p w14:paraId="2F429AF9" w14:textId="77777777" w:rsidR="00D847BF" w:rsidRDefault="00471408" w:rsidP="00460C3B">
            <w:r>
              <w:t>Tasks</w:t>
            </w:r>
          </w:p>
        </w:tc>
        <w:tc>
          <w:tcPr>
            <w:tcW w:w="2609" w:type="dxa"/>
          </w:tcPr>
          <w:p w14:paraId="294015A1" w14:textId="77777777" w:rsidR="00D847BF" w:rsidRDefault="00D847BF" w:rsidP="00460C3B"/>
        </w:tc>
        <w:tc>
          <w:tcPr>
            <w:tcW w:w="1081" w:type="dxa"/>
          </w:tcPr>
          <w:p w14:paraId="1A8A8CCB" w14:textId="77777777" w:rsidR="00D847BF" w:rsidRDefault="00D847BF" w:rsidP="00460C3B"/>
        </w:tc>
        <w:tc>
          <w:tcPr>
            <w:tcW w:w="3595" w:type="dxa"/>
          </w:tcPr>
          <w:p w14:paraId="50481047" w14:textId="77777777" w:rsidR="00D847BF" w:rsidRDefault="00D847BF" w:rsidP="00460C3B"/>
        </w:tc>
      </w:tr>
      <w:tr w:rsidR="00D847BF" w14:paraId="0FFB2C5D" w14:textId="77777777" w:rsidTr="00460C3B">
        <w:trPr>
          <w:cantSplit/>
        </w:trPr>
        <w:tc>
          <w:tcPr>
            <w:tcW w:w="2065" w:type="dxa"/>
          </w:tcPr>
          <w:p w14:paraId="1AA31CE8" w14:textId="77777777" w:rsidR="00D847BF" w:rsidRDefault="00D847BF" w:rsidP="00460C3B">
            <w:r>
              <w:t>Technology Insertion</w:t>
            </w:r>
          </w:p>
        </w:tc>
        <w:tc>
          <w:tcPr>
            <w:tcW w:w="2609" w:type="dxa"/>
          </w:tcPr>
          <w:p w14:paraId="7E98B4D6" w14:textId="77777777" w:rsidR="00D847BF" w:rsidRDefault="00D847BF" w:rsidP="00460C3B"/>
        </w:tc>
        <w:tc>
          <w:tcPr>
            <w:tcW w:w="1081" w:type="dxa"/>
          </w:tcPr>
          <w:p w14:paraId="435E7DAA" w14:textId="77777777" w:rsidR="00D847BF" w:rsidRDefault="00D847BF" w:rsidP="00460C3B"/>
        </w:tc>
        <w:tc>
          <w:tcPr>
            <w:tcW w:w="3595" w:type="dxa"/>
          </w:tcPr>
          <w:p w14:paraId="1B07A96B" w14:textId="77777777" w:rsidR="00D847BF" w:rsidRDefault="00D847BF" w:rsidP="00460C3B"/>
        </w:tc>
      </w:tr>
      <w:tr w:rsidR="00D847BF" w14:paraId="6B8D9BA5" w14:textId="77777777" w:rsidTr="00460C3B">
        <w:trPr>
          <w:cantSplit/>
        </w:trPr>
        <w:tc>
          <w:tcPr>
            <w:tcW w:w="2065" w:type="dxa"/>
          </w:tcPr>
          <w:p w14:paraId="31E1B1FF" w14:textId="77777777" w:rsidR="00D847BF" w:rsidRDefault="00471408" w:rsidP="00460C3B">
            <w:r>
              <w:t>Users</w:t>
            </w:r>
          </w:p>
        </w:tc>
        <w:tc>
          <w:tcPr>
            <w:tcW w:w="2609" w:type="dxa"/>
          </w:tcPr>
          <w:p w14:paraId="3A763EAE" w14:textId="77777777" w:rsidR="00D847BF" w:rsidRDefault="00D847BF" w:rsidP="00460C3B"/>
        </w:tc>
        <w:tc>
          <w:tcPr>
            <w:tcW w:w="1081" w:type="dxa"/>
          </w:tcPr>
          <w:p w14:paraId="654F7825" w14:textId="77777777" w:rsidR="00D847BF" w:rsidRDefault="00D847BF" w:rsidP="00460C3B"/>
        </w:tc>
        <w:tc>
          <w:tcPr>
            <w:tcW w:w="3595" w:type="dxa"/>
          </w:tcPr>
          <w:p w14:paraId="34C1029A" w14:textId="77777777" w:rsidR="00D847BF" w:rsidRDefault="00D847BF" w:rsidP="00460C3B"/>
        </w:tc>
      </w:tr>
    </w:tbl>
    <w:p w14:paraId="3298F0A5" w14:textId="77777777" w:rsidR="00D847BF" w:rsidRDefault="00D847BF" w:rsidP="00D847BF"/>
    <w:p w14:paraId="3054AC67" w14:textId="77777777" w:rsidR="00DF492A" w:rsidRDefault="00D847BF" w:rsidP="00D847BF">
      <w:pPr>
        <w:pStyle w:val="Heading2"/>
      </w:pPr>
      <w:bookmarkStart w:id="559" w:name="_Toc497995168"/>
      <w:r>
        <w:t>Enumeration Values</w:t>
      </w:r>
      <w:bookmarkEnd w:id="559"/>
    </w:p>
    <w:p w14:paraId="3B66C9AE" w14:textId="77777777" w:rsidR="002B0620" w:rsidRDefault="002B0620" w:rsidP="000A28DD"/>
    <w:tbl>
      <w:tblPr>
        <w:tblStyle w:val="ACINTTable"/>
        <w:tblW w:w="0" w:type="auto"/>
        <w:tblLook w:val="04A0" w:firstRow="1" w:lastRow="0" w:firstColumn="1" w:lastColumn="0" w:noHBand="0" w:noVBand="1"/>
      </w:tblPr>
      <w:tblGrid>
        <w:gridCol w:w="2065"/>
        <w:gridCol w:w="2609"/>
        <w:gridCol w:w="1081"/>
        <w:gridCol w:w="3595"/>
      </w:tblGrid>
      <w:tr w:rsidR="00E4387B" w14:paraId="58CA7696" w14:textId="77777777" w:rsidTr="00E4387B">
        <w:trPr>
          <w:cnfStyle w:val="100000000000" w:firstRow="1" w:lastRow="0" w:firstColumn="0" w:lastColumn="0" w:oddVBand="0" w:evenVBand="0" w:oddHBand="0" w:evenHBand="0" w:firstRowFirstColumn="0" w:firstRowLastColumn="0" w:lastRowFirstColumn="0" w:lastRowLastColumn="0"/>
          <w:cantSplit/>
          <w:tblHeader/>
        </w:trPr>
        <w:tc>
          <w:tcPr>
            <w:tcW w:w="2065" w:type="dxa"/>
          </w:tcPr>
          <w:p w14:paraId="7153DF04" w14:textId="77777777" w:rsidR="00E4387B" w:rsidRDefault="00E4387B" w:rsidP="00E4387B">
            <w:pPr>
              <w:jc w:val="center"/>
            </w:pPr>
            <w:r>
              <w:t>Enumeration</w:t>
            </w:r>
          </w:p>
        </w:tc>
        <w:tc>
          <w:tcPr>
            <w:tcW w:w="2609" w:type="dxa"/>
          </w:tcPr>
          <w:p w14:paraId="399F8F3E" w14:textId="77777777" w:rsidR="00E4387B" w:rsidRDefault="00E4387B" w:rsidP="00E4387B">
            <w:pPr>
              <w:jc w:val="center"/>
            </w:pPr>
            <w:r>
              <w:t>Value</w:t>
            </w:r>
          </w:p>
        </w:tc>
        <w:tc>
          <w:tcPr>
            <w:tcW w:w="1081" w:type="dxa"/>
          </w:tcPr>
          <w:p w14:paraId="394721DA" w14:textId="77777777" w:rsidR="00E4387B" w:rsidRDefault="00E4387B" w:rsidP="00E4387B">
            <w:pPr>
              <w:jc w:val="center"/>
            </w:pPr>
            <w:r>
              <w:t>Code</w:t>
            </w:r>
          </w:p>
        </w:tc>
        <w:tc>
          <w:tcPr>
            <w:tcW w:w="3595" w:type="dxa"/>
          </w:tcPr>
          <w:p w14:paraId="78EA8A59" w14:textId="77777777" w:rsidR="00E4387B" w:rsidRDefault="00E4387B" w:rsidP="00E4387B">
            <w:pPr>
              <w:jc w:val="center"/>
            </w:pPr>
            <w:r>
              <w:t>Description</w:t>
            </w:r>
          </w:p>
        </w:tc>
      </w:tr>
      <w:tr w:rsidR="00E4387B" w14:paraId="23B11383" w14:textId="77777777" w:rsidTr="00E4387B">
        <w:trPr>
          <w:cantSplit/>
        </w:trPr>
        <w:tc>
          <w:tcPr>
            <w:tcW w:w="2065" w:type="dxa"/>
          </w:tcPr>
          <w:p w14:paraId="6A3434E0" w14:textId="77777777" w:rsidR="00E4387B" w:rsidRDefault="00E4387B" w:rsidP="000A28DD"/>
        </w:tc>
        <w:tc>
          <w:tcPr>
            <w:tcW w:w="2609" w:type="dxa"/>
          </w:tcPr>
          <w:p w14:paraId="6FDD7427" w14:textId="77777777" w:rsidR="00E4387B" w:rsidRDefault="00E4387B" w:rsidP="000A28DD"/>
        </w:tc>
        <w:tc>
          <w:tcPr>
            <w:tcW w:w="1081" w:type="dxa"/>
          </w:tcPr>
          <w:p w14:paraId="1DBDE2E6" w14:textId="77777777" w:rsidR="00E4387B" w:rsidRDefault="00E4387B" w:rsidP="000A28DD"/>
        </w:tc>
        <w:tc>
          <w:tcPr>
            <w:tcW w:w="3595" w:type="dxa"/>
          </w:tcPr>
          <w:p w14:paraId="18B6463B" w14:textId="77777777" w:rsidR="00E4387B" w:rsidRDefault="00E4387B" w:rsidP="000A28DD"/>
        </w:tc>
      </w:tr>
      <w:tr w:rsidR="00471408" w14:paraId="1C2A48A7" w14:textId="77777777" w:rsidTr="00E4387B">
        <w:trPr>
          <w:cantSplit/>
        </w:trPr>
        <w:tc>
          <w:tcPr>
            <w:tcW w:w="2065" w:type="dxa"/>
          </w:tcPr>
          <w:p w14:paraId="5B464668" w14:textId="77777777" w:rsidR="00471408" w:rsidRDefault="00471408" w:rsidP="000A28DD">
            <w:r>
              <w:lastRenderedPageBreak/>
              <w:t>Authorized Users</w:t>
            </w:r>
          </w:p>
        </w:tc>
        <w:tc>
          <w:tcPr>
            <w:tcW w:w="2609" w:type="dxa"/>
          </w:tcPr>
          <w:p w14:paraId="3207D800" w14:textId="77777777" w:rsidR="00471408" w:rsidRDefault="00471408" w:rsidP="000A28DD"/>
        </w:tc>
        <w:tc>
          <w:tcPr>
            <w:tcW w:w="1081" w:type="dxa"/>
          </w:tcPr>
          <w:p w14:paraId="71F65821" w14:textId="77777777" w:rsidR="00471408" w:rsidRDefault="00471408" w:rsidP="000A28DD"/>
        </w:tc>
        <w:tc>
          <w:tcPr>
            <w:tcW w:w="3595" w:type="dxa"/>
          </w:tcPr>
          <w:p w14:paraId="129FEBEB" w14:textId="77777777" w:rsidR="00471408" w:rsidRDefault="00471408" w:rsidP="000A28DD"/>
        </w:tc>
      </w:tr>
      <w:tr w:rsidR="00E4387B" w14:paraId="42D78065" w14:textId="77777777" w:rsidTr="00E4387B">
        <w:trPr>
          <w:cantSplit/>
        </w:trPr>
        <w:tc>
          <w:tcPr>
            <w:tcW w:w="2065" w:type="dxa"/>
          </w:tcPr>
          <w:p w14:paraId="1D31DD93" w14:textId="77777777" w:rsidR="00E4387B" w:rsidRDefault="00E4387B" w:rsidP="000A28DD">
            <w:r>
              <w:t>Contract</w:t>
            </w:r>
          </w:p>
        </w:tc>
        <w:tc>
          <w:tcPr>
            <w:tcW w:w="2609" w:type="dxa"/>
          </w:tcPr>
          <w:p w14:paraId="1D0E1F01" w14:textId="77777777" w:rsidR="00E4387B" w:rsidRDefault="00E4387B" w:rsidP="000A28DD"/>
        </w:tc>
        <w:tc>
          <w:tcPr>
            <w:tcW w:w="1081" w:type="dxa"/>
          </w:tcPr>
          <w:p w14:paraId="41C83198" w14:textId="77777777" w:rsidR="00E4387B" w:rsidRDefault="00E4387B" w:rsidP="000A28DD"/>
        </w:tc>
        <w:tc>
          <w:tcPr>
            <w:tcW w:w="3595" w:type="dxa"/>
          </w:tcPr>
          <w:p w14:paraId="382371F4" w14:textId="77777777" w:rsidR="00E4387B" w:rsidRDefault="00E4387B" w:rsidP="000A28DD"/>
        </w:tc>
      </w:tr>
      <w:tr w:rsidR="00D1090F" w14:paraId="12B6FFBF" w14:textId="77777777" w:rsidTr="00E4387B">
        <w:trPr>
          <w:cantSplit/>
        </w:trPr>
        <w:tc>
          <w:tcPr>
            <w:tcW w:w="2065" w:type="dxa"/>
          </w:tcPr>
          <w:p w14:paraId="60658BF7" w14:textId="77777777" w:rsidR="00D1090F" w:rsidRDefault="00D1090F" w:rsidP="000A28DD"/>
        </w:tc>
        <w:tc>
          <w:tcPr>
            <w:tcW w:w="2609" w:type="dxa"/>
          </w:tcPr>
          <w:p w14:paraId="32B76470" w14:textId="77777777" w:rsidR="00D1090F" w:rsidRDefault="00D1090F" w:rsidP="000A28DD"/>
        </w:tc>
        <w:tc>
          <w:tcPr>
            <w:tcW w:w="1081" w:type="dxa"/>
          </w:tcPr>
          <w:p w14:paraId="4094F122" w14:textId="77777777" w:rsidR="00D1090F" w:rsidRDefault="00D1090F" w:rsidP="000A28DD"/>
        </w:tc>
        <w:tc>
          <w:tcPr>
            <w:tcW w:w="3595" w:type="dxa"/>
          </w:tcPr>
          <w:p w14:paraId="2CF37407" w14:textId="77777777" w:rsidR="00D1090F" w:rsidRDefault="00D1090F" w:rsidP="000A28DD"/>
        </w:tc>
      </w:tr>
      <w:tr w:rsidR="00E4387B" w14:paraId="64536D04" w14:textId="77777777" w:rsidTr="00E4387B">
        <w:trPr>
          <w:cantSplit/>
        </w:trPr>
        <w:tc>
          <w:tcPr>
            <w:tcW w:w="2065" w:type="dxa"/>
          </w:tcPr>
          <w:p w14:paraId="117DF5A4" w14:textId="77777777" w:rsidR="00E4387B" w:rsidRDefault="00D1090F" w:rsidP="000A28DD">
            <w:r>
              <w:t>FEA</w:t>
            </w:r>
          </w:p>
        </w:tc>
        <w:tc>
          <w:tcPr>
            <w:tcW w:w="2609" w:type="dxa"/>
          </w:tcPr>
          <w:p w14:paraId="28455159" w14:textId="77777777" w:rsidR="00E4387B" w:rsidRDefault="00E4387B" w:rsidP="000A28DD"/>
        </w:tc>
        <w:tc>
          <w:tcPr>
            <w:tcW w:w="1081" w:type="dxa"/>
          </w:tcPr>
          <w:p w14:paraId="064E82BA" w14:textId="77777777" w:rsidR="00E4387B" w:rsidRDefault="00D1090F" w:rsidP="000A28DD">
            <w:r>
              <w:t>NA</w:t>
            </w:r>
          </w:p>
        </w:tc>
        <w:tc>
          <w:tcPr>
            <w:tcW w:w="3595" w:type="dxa"/>
          </w:tcPr>
          <w:p w14:paraId="0CF9C050" w14:textId="77777777" w:rsidR="00E4387B" w:rsidRDefault="00E4387B" w:rsidP="000A28DD"/>
        </w:tc>
      </w:tr>
      <w:tr w:rsidR="00D1090F" w14:paraId="1ED307F2" w14:textId="77777777" w:rsidTr="00E4387B">
        <w:trPr>
          <w:cantSplit/>
        </w:trPr>
        <w:tc>
          <w:tcPr>
            <w:tcW w:w="2065" w:type="dxa"/>
          </w:tcPr>
          <w:p w14:paraId="6F8A15E1" w14:textId="77777777" w:rsidR="00D1090F" w:rsidRDefault="00D1090F" w:rsidP="000A28DD"/>
        </w:tc>
        <w:tc>
          <w:tcPr>
            <w:tcW w:w="2609" w:type="dxa"/>
          </w:tcPr>
          <w:p w14:paraId="1F765A5E" w14:textId="77777777" w:rsidR="00D1090F" w:rsidRDefault="00D1090F" w:rsidP="000A28DD"/>
        </w:tc>
        <w:tc>
          <w:tcPr>
            <w:tcW w:w="1081" w:type="dxa"/>
          </w:tcPr>
          <w:p w14:paraId="1A7584EB" w14:textId="77777777" w:rsidR="00D1090F" w:rsidRDefault="00D1090F" w:rsidP="000A28DD">
            <w:r>
              <w:t>N</w:t>
            </w:r>
          </w:p>
        </w:tc>
        <w:tc>
          <w:tcPr>
            <w:tcW w:w="3595" w:type="dxa"/>
          </w:tcPr>
          <w:p w14:paraId="2978EAC3" w14:textId="77777777" w:rsidR="00D1090F" w:rsidRDefault="00D1090F" w:rsidP="000A28DD"/>
        </w:tc>
      </w:tr>
      <w:tr w:rsidR="00D1090F" w14:paraId="125733BD" w14:textId="77777777" w:rsidTr="00E4387B">
        <w:trPr>
          <w:cantSplit/>
        </w:trPr>
        <w:tc>
          <w:tcPr>
            <w:tcW w:w="2065" w:type="dxa"/>
          </w:tcPr>
          <w:p w14:paraId="20E47EDF" w14:textId="77777777" w:rsidR="00D1090F" w:rsidRDefault="00D1090F" w:rsidP="000A28DD"/>
        </w:tc>
        <w:tc>
          <w:tcPr>
            <w:tcW w:w="2609" w:type="dxa"/>
          </w:tcPr>
          <w:p w14:paraId="78E3EE13" w14:textId="77777777" w:rsidR="00D1090F" w:rsidRDefault="00D1090F" w:rsidP="000A28DD"/>
        </w:tc>
        <w:tc>
          <w:tcPr>
            <w:tcW w:w="1081" w:type="dxa"/>
          </w:tcPr>
          <w:p w14:paraId="5B315087" w14:textId="77777777" w:rsidR="00D1090F" w:rsidRDefault="00D1090F" w:rsidP="000A28DD">
            <w:r>
              <w:t>Y</w:t>
            </w:r>
          </w:p>
        </w:tc>
        <w:tc>
          <w:tcPr>
            <w:tcW w:w="3595" w:type="dxa"/>
          </w:tcPr>
          <w:p w14:paraId="0DEB2E2D" w14:textId="77777777" w:rsidR="00D1090F" w:rsidRDefault="00D1090F" w:rsidP="000A28DD"/>
        </w:tc>
      </w:tr>
      <w:tr w:rsidR="00D1090F" w14:paraId="75385577" w14:textId="77777777" w:rsidTr="00E4387B">
        <w:trPr>
          <w:cantSplit/>
        </w:trPr>
        <w:tc>
          <w:tcPr>
            <w:tcW w:w="2065" w:type="dxa"/>
          </w:tcPr>
          <w:p w14:paraId="3668A6C3" w14:textId="77777777" w:rsidR="00D1090F" w:rsidRDefault="00D1090F" w:rsidP="000A28DD"/>
        </w:tc>
        <w:tc>
          <w:tcPr>
            <w:tcW w:w="2609" w:type="dxa"/>
          </w:tcPr>
          <w:p w14:paraId="67D25D28" w14:textId="77777777" w:rsidR="00D1090F" w:rsidRDefault="00D1090F" w:rsidP="000A28DD"/>
        </w:tc>
        <w:tc>
          <w:tcPr>
            <w:tcW w:w="1081" w:type="dxa"/>
          </w:tcPr>
          <w:p w14:paraId="0C4CAAF7" w14:textId="77777777" w:rsidR="00D1090F" w:rsidRDefault="00D1090F" w:rsidP="000A28DD"/>
        </w:tc>
        <w:tc>
          <w:tcPr>
            <w:tcW w:w="3595" w:type="dxa"/>
          </w:tcPr>
          <w:p w14:paraId="74477AA1" w14:textId="77777777" w:rsidR="00D1090F" w:rsidRDefault="00D1090F" w:rsidP="000A28DD"/>
        </w:tc>
      </w:tr>
      <w:tr w:rsidR="00E4387B" w14:paraId="7A495900" w14:textId="77777777" w:rsidTr="00E4387B">
        <w:trPr>
          <w:cantSplit/>
        </w:trPr>
        <w:tc>
          <w:tcPr>
            <w:tcW w:w="2065" w:type="dxa"/>
          </w:tcPr>
          <w:p w14:paraId="0D33B47D" w14:textId="77777777" w:rsidR="00E4387B" w:rsidRDefault="00E4387B" w:rsidP="000A28DD">
            <w:r>
              <w:t>Fiscal Year</w:t>
            </w:r>
          </w:p>
        </w:tc>
        <w:tc>
          <w:tcPr>
            <w:tcW w:w="2609" w:type="dxa"/>
          </w:tcPr>
          <w:p w14:paraId="139FD570" w14:textId="77777777" w:rsidR="00E4387B" w:rsidRDefault="00E4387B" w:rsidP="000A28DD"/>
        </w:tc>
        <w:tc>
          <w:tcPr>
            <w:tcW w:w="1081" w:type="dxa"/>
          </w:tcPr>
          <w:p w14:paraId="75CBDBBD" w14:textId="77777777" w:rsidR="00E4387B" w:rsidRDefault="00E4387B" w:rsidP="000A28DD"/>
        </w:tc>
        <w:tc>
          <w:tcPr>
            <w:tcW w:w="3595" w:type="dxa"/>
          </w:tcPr>
          <w:p w14:paraId="28B9C863" w14:textId="77777777" w:rsidR="00E4387B" w:rsidRDefault="00E4387B" w:rsidP="000A28DD"/>
        </w:tc>
      </w:tr>
      <w:tr w:rsidR="00E4387B" w14:paraId="67079F62" w14:textId="77777777" w:rsidTr="00E4387B">
        <w:trPr>
          <w:cantSplit/>
        </w:trPr>
        <w:tc>
          <w:tcPr>
            <w:tcW w:w="2065" w:type="dxa"/>
          </w:tcPr>
          <w:p w14:paraId="6AE84970" w14:textId="77777777" w:rsidR="00E4387B" w:rsidRDefault="00E4387B" w:rsidP="000A28DD">
            <w:r>
              <w:t>Hull</w:t>
            </w:r>
          </w:p>
        </w:tc>
        <w:tc>
          <w:tcPr>
            <w:tcW w:w="2609" w:type="dxa"/>
          </w:tcPr>
          <w:p w14:paraId="6C563204" w14:textId="77777777" w:rsidR="00E4387B" w:rsidRDefault="00E4387B" w:rsidP="000A28DD"/>
        </w:tc>
        <w:tc>
          <w:tcPr>
            <w:tcW w:w="1081" w:type="dxa"/>
          </w:tcPr>
          <w:p w14:paraId="41C9A5AF" w14:textId="77777777" w:rsidR="00E4387B" w:rsidRDefault="00E4387B" w:rsidP="000A28DD"/>
        </w:tc>
        <w:tc>
          <w:tcPr>
            <w:tcW w:w="3595" w:type="dxa"/>
          </w:tcPr>
          <w:p w14:paraId="6FE60981" w14:textId="77777777" w:rsidR="00E4387B" w:rsidRDefault="00E4387B" w:rsidP="000A28DD"/>
        </w:tc>
      </w:tr>
      <w:tr w:rsidR="00E4387B" w14:paraId="7EB64FD6" w14:textId="77777777" w:rsidTr="00E4387B">
        <w:trPr>
          <w:cantSplit/>
        </w:trPr>
        <w:tc>
          <w:tcPr>
            <w:tcW w:w="2065" w:type="dxa"/>
          </w:tcPr>
          <w:p w14:paraId="2A7A66D1" w14:textId="77777777" w:rsidR="00E4387B" w:rsidRDefault="00E4387B" w:rsidP="000A28DD"/>
        </w:tc>
        <w:tc>
          <w:tcPr>
            <w:tcW w:w="2609" w:type="dxa"/>
          </w:tcPr>
          <w:p w14:paraId="34C72F33" w14:textId="77777777" w:rsidR="00E4387B" w:rsidRDefault="00E4387B" w:rsidP="000A28DD"/>
        </w:tc>
        <w:tc>
          <w:tcPr>
            <w:tcW w:w="1081" w:type="dxa"/>
          </w:tcPr>
          <w:p w14:paraId="586A981C" w14:textId="77777777" w:rsidR="00E4387B" w:rsidRDefault="00E4387B" w:rsidP="000A28DD"/>
        </w:tc>
        <w:tc>
          <w:tcPr>
            <w:tcW w:w="3595" w:type="dxa"/>
          </w:tcPr>
          <w:p w14:paraId="0C5A492F" w14:textId="77777777" w:rsidR="00E4387B" w:rsidRDefault="00E4387B" w:rsidP="000A28DD"/>
        </w:tc>
      </w:tr>
      <w:tr w:rsidR="00E4387B" w14:paraId="24A5879B" w14:textId="77777777" w:rsidTr="00E4387B">
        <w:trPr>
          <w:cantSplit/>
        </w:trPr>
        <w:tc>
          <w:tcPr>
            <w:tcW w:w="2065" w:type="dxa"/>
          </w:tcPr>
          <w:p w14:paraId="3321B4B0" w14:textId="77777777" w:rsidR="00E4387B" w:rsidRDefault="00E4387B" w:rsidP="000A28DD"/>
        </w:tc>
        <w:tc>
          <w:tcPr>
            <w:tcW w:w="2609" w:type="dxa"/>
          </w:tcPr>
          <w:p w14:paraId="2F1D85CD" w14:textId="77777777" w:rsidR="00E4387B" w:rsidRDefault="00E4387B" w:rsidP="000A28DD"/>
        </w:tc>
        <w:tc>
          <w:tcPr>
            <w:tcW w:w="1081" w:type="dxa"/>
          </w:tcPr>
          <w:p w14:paraId="1AA2D65A" w14:textId="77777777" w:rsidR="00E4387B" w:rsidRDefault="00E4387B" w:rsidP="000A28DD"/>
        </w:tc>
        <w:tc>
          <w:tcPr>
            <w:tcW w:w="3595" w:type="dxa"/>
          </w:tcPr>
          <w:p w14:paraId="7405FC1B" w14:textId="77777777" w:rsidR="00E4387B" w:rsidRDefault="00E4387B" w:rsidP="000A28DD"/>
        </w:tc>
      </w:tr>
      <w:tr w:rsidR="00E4387B" w14:paraId="686788B5" w14:textId="77777777" w:rsidTr="00E4387B">
        <w:trPr>
          <w:cantSplit/>
        </w:trPr>
        <w:tc>
          <w:tcPr>
            <w:tcW w:w="2065" w:type="dxa"/>
          </w:tcPr>
          <w:p w14:paraId="7D4FF915" w14:textId="77777777" w:rsidR="00E4387B" w:rsidRDefault="00E4387B" w:rsidP="00E4387B">
            <w:r>
              <w:t>Lead Time Delivery</w:t>
            </w:r>
          </w:p>
        </w:tc>
        <w:tc>
          <w:tcPr>
            <w:tcW w:w="2609" w:type="dxa"/>
          </w:tcPr>
          <w:p w14:paraId="0013882E" w14:textId="77777777" w:rsidR="00E4387B" w:rsidRDefault="00E4387B" w:rsidP="000A28DD"/>
        </w:tc>
        <w:tc>
          <w:tcPr>
            <w:tcW w:w="1081" w:type="dxa"/>
          </w:tcPr>
          <w:p w14:paraId="085BEF68" w14:textId="77777777" w:rsidR="00E4387B" w:rsidRDefault="00E4387B" w:rsidP="000A28DD"/>
        </w:tc>
        <w:tc>
          <w:tcPr>
            <w:tcW w:w="3595" w:type="dxa"/>
          </w:tcPr>
          <w:p w14:paraId="49FC2014" w14:textId="77777777" w:rsidR="00E4387B" w:rsidRDefault="00E4387B" w:rsidP="000A28DD"/>
        </w:tc>
      </w:tr>
      <w:tr w:rsidR="00E4387B" w14:paraId="10F89E94" w14:textId="77777777" w:rsidTr="00E4387B">
        <w:trPr>
          <w:cantSplit/>
        </w:trPr>
        <w:tc>
          <w:tcPr>
            <w:tcW w:w="2065" w:type="dxa"/>
          </w:tcPr>
          <w:p w14:paraId="66F46F87" w14:textId="77777777" w:rsidR="00E4387B" w:rsidRDefault="00E4387B" w:rsidP="000A28DD">
            <w:r>
              <w:t>Lead Time PCD</w:t>
            </w:r>
          </w:p>
        </w:tc>
        <w:tc>
          <w:tcPr>
            <w:tcW w:w="2609" w:type="dxa"/>
          </w:tcPr>
          <w:p w14:paraId="4A677DD6" w14:textId="77777777" w:rsidR="00E4387B" w:rsidRDefault="00E4387B" w:rsidP="000A28DD"/>
        </w:tc>
        <w:tc>
          <w:tcPr>
            <w:tcW w:w="1081" w:type="dxa"/>
          </w:tcPr>
          <w:p w14:paraId="7F5354E1" w14:textId="77777777" w:rsidR="00E4387B" w:rsidRDefault="00E4387B" w:rsidP="000A28DD"/>
        </w:tc>
        <w:tc>
          <w:tcPr>
            <w:tcW w:w="3595" w:type="dxa"/>
          </w:tcPr>
          <w:p w14:paraId="3AEC2949" w14:textId="77777777" w:rsidR="00E4387B" w:rsidRDefault="00E4387B" w:rsidP="000A28DD"/>
        </w:tc>
      </w:tr>
      <w:tr w:rsidR="00E4387B" w14:paraId="676B5222" w14:textId="77777777" w:rsidTr="00E4387B">
        <w:trPr>
          <w:cantSplit/>
        </w:trPr>
        <w:tc>
          <w:tcPr>
            <w:tcW w:w="2065" w:type="dxa"/>
          </w:tcPr>
          <w:p w14:paraId="2CE84B10" w14:textId="77777777" w:rsidR="00E4387B" w:rsidRDefault="00E4387B" w:rsidP="000A28DD"/>
        </w:tc>
        <w:tc>
          <w:tcPr>
            <w:tcW w:w="2609" w:type="dxa"/>
          </w:tcPr>
          <w:p w14:paraId="66948099" w14:textId="77777777" w:rsidR="00E4387B" w:rsidRDefault="00E4387B" w:rsidP="000A28DD"/>
        </w:tc>
        <w:tc>
          <w:tcPr>
            <w:tcW w:w="1081" w:type="dxa"/>
          </w:tcPr>
          <w:p w14:paraId="6A165AFA" w14:textId="77777777" w:rsidR="00E4387B" w:rsidRDefault="00E4387B" w:rsidP="000A28DD"/>
        </w:tc>
        <w:tc>
          <w:tcPr>
            <w:tcW w:w="3595" w:type="dxa"/>
          </w:tcPr>
          <w:p w14:paraId="76AD0A26" w14:textId="77777777" w:rsidR="00E4387B" w:rsidRDefault="00E4387B" w:rsidP="000A28DD"/>
        </w:tc>
      </w:tr>
      <w:tr w:rsidR="00471408" w14:paraId="040B58F0" w14:textId="77777777" w:rsidTr="00E4387B">
        <w:trPr>
          <w:cantSplit/>
        </w:trPr>
        <w:tc>
          <w:tcPr>
            <w:tcW w:w="2065" w:type="dxa"/>
          </w:tcPr>
          <w:p w14:paraId="1B3AC5C9" w14:textId="77777777" w:rsidR="00471408" w:rsidRDefault="00471408" w:rsidP="000A28DD">
            <w:r>
              <w:t>State PCD</w:t>
            </w:r>
          </w:p>
        </w:tc>
        <w:tc>
          <w:tcPr>
            <w:tcW w:w="2609" w:type="dxa"/>
          </w:tcPr>
          <w:p w14:paraId="38C264EB" w14:textId="77777777" w:rsidR="00471408" w:rsidRDefault="00471408" w:rsidP="000A28DD"/>
        </w:tc>
        <w:tc>
          <w:tcPr>
            <w:tcW w:w="1081" w:type="dxa"/>
          </w:tcPr>
          <w:p w14:paraId="14A66E5B" w14:textId="77777777" w:rsidR="00471408" w:rsidRDefault="00471408" w:rsidP="000A28DD">
            <w:r>
              <w:t>D</w:t>
            </w:r>
          </w:p>
        </w:tc>
        <w:tc>
          <w:tcPr>
            <w:tcW w:w="3595" w:type="dxa"/>
          </w:tcPr>
          <w:p w14:paraId="4FE44A83" w14:textId="77777777" w:rsidR="00471408" w:rsidRDefault="00471408" w:rsidP="000A28DD">
            <w:r>
              <w:t>Draft</w:t>
            </w:r>
          </w:p>
        </w:tc>
      </w:tr>
      <w:tr w:rsidR="00471408" w14:paraId="6B4A8D74" w14:textId="77777777" w:rsidTr="00E4387B">
        <w:trPr>
          <w:cantSplit/>
        </w:trPr>
        <w:tc>
          <w:tcPr>
            <w:tcW w:w="2065" w:type="dxa"/>
          </w:tcPr>
          <w:p w14:paraId="425F9E64" w14:textId="77777777" w:rsidR="00471408" w:rsidRDefault="00471408" w:rsidP="000A28DD"/>
        </w:tc>
        <w:tc>
          <w:tcPr>
            <w:tcW w:w="2609" w:type="dxa"/>
          </w:tcPr>
          <w:p w14:paraId="694C4CCD" w14:textId="77777777" w:rsidR="00471408" w:rsidRDefault="00471408" w:rsidP="000A28DD"/>
        </w:tc>
        <w:tc>
          <w:tcPr>
            <w:tcW w:w="1081" w:type="dxa"/>
          </w:tcPr>
          <w:p w14:paraId="2F2B3295" w14:textId="77777777" w:rsidR="00471408" w:rsidRDefault="00471408" w:rsidP="000A28DD">
            <w:r>
              <w:t>S</w:t>
            </w:r>
          </w:p>
        </w:tc>
        <w:tc>
          <w:tcPr>
            <w:tcW w:w="3595" w:type="dxa"/>
          </w:tcPr>
          <w:p w14:paraId="27405D5D" w14:textId="77777777" w:rsidR="00471408" w:rsidRDefault="00471408" w:rsidP="000A28DD">
            <w:r>
              <w:t>Submitted</w:t>
            </w:r>
          </w:p>
        </w:tc>
      </w:tr>
      <w:tr w:rsidR="00471408" w14:paraId="3D8F7ACA" w14:textId="77777777" w:rsidTr="00E4387B">
        <w:trPr>
          <w:cantSplit/>
        </w:trPr>
        <w:tc>
          <w:tcPr>
            <w:tcW w:w="2065" w:type="dxa"/>
          </w:tcPr>
          <w:p w14:paraId="26217EB9" w14:textId="77777777" w:rsidR="00471408" w:rsidRDefault="00471408" w:rsidP="000A28DD"/>
        </w:tc>
        <w:tc>
          <w:tcPr>
            <w:tcW w:w="2609" w:type="dxa"/>
          </w:tcPr>
          <w:p w14:paraId="6E07421E" w14:textId="77777777" w:rsidR="00471408" w:rsidRDefault="00471408" w:rsidP="000A28DD"/>
        </w:tc>
        <w:tc>
          <w:tcPr>
            <w:tcW w:w="1081" w:type="dxa"/>
          </w:tcPr>
          <w:p w14:paraId="27805A9B" w14:textId="77777777" w:rsidR="00471408" w:rsidRDefault="00471408" w:rsidP="000A28DD">
            <w:r>
              <w:t>R</w:t>
            </w:r>
          </w:p>
        </w:tc>
        <w:tc>
          <w:tcPr>
            <w:tcW w:w="3595" w:type="dxa"/>
          </w:tcPr>
          <w:p w14:paraId="0220C0C2" w14:textId="77777777" w:rsidR="00471408" w:rsidRDefault="00471408" w:rsidP="000A28DD">
            <w:r>
              <w:t>Rework</w:t>
            </w:r>
          </w:p>
        </w:tc>
      </w:tr>
      <w:tr w:rsidR="00471408" w14:paraId="12716517" w14:textId="77777777" w:rsidTr="00E4387B">
        <w:trPr>
          <w:cantSplit/>
        </w:trPr>
        <w:tc>
          <w:tcPr>
            <w:tcW w:w="2065" w:type="dxa"/>
          </w:tcPr>
          <w:p w14:paraId="44666696" w14:textId="77777777" w:rsidR="00471408" w:rsidRDefault="00471408" w:rsidP="000A28DD"/>
        </w:tc>
        <w:tc>
          <w:tcPr>
            <w:tcW w:w="2609" w:type="dxa"/>
          </w:tcPr>
          <w:p w14:paraId="277A52BF" w14:textId="77777777" w:rsidR="00471408" w:rsidRDefault="00471408" w:rsidP="000A28DD"/>
        </w:tc>
        <w:tc>
          <w:tcPr>
            <w:tcW w:w="1081" w:type="dxa"/>
          </w:tcPr>
          <w:p w14:paraId="1AC54374" w14:textId="77777777" w:rsidR="00471408" w:rsidRDefault="00471408" w:rsidP="000A28DD">
            <w:r>
              <w:t>A</w:t>
            </w:r>
          </w:p>
        </w:tc>
        <w:tc>
          <w:tcPr>
            <w:tcW w:w="3595" w:type="dxa"/>
          </w:tcPr>
          <w:p w14:paraId="1CB9795B" w14:textId="77777777" w:rsidR="00471408" w:rsidRDefault="00471408" w:rsidP="000A28DD">
            <w:r>
              <w:t>Approved</w:t>
            </w:r>
          </w:p>
        </w:tc>
      </w:tr>
      <w:tr w:rsidR="00471408" w14:paraId="340C9DEF" w14:textId="77777777" w:rsidTr="00E4387B">
        <w:trPr>
          <w:cantSplit/>
        </w:trPr>
        <w:tc>
          <w:tcPr>
            <w:tcW w:w="2065" w:type="dxa"/>
          </w:tcPr>
          <w:p w14:paraId="233FCC58" w14:textId="77777777" w:rsidR="00471408" w:rsidRDefault="00471408" w:rsidP="000A28DD"/>
        </w:tc>
        <w:tc>
          <w:tcPr>
            <w:tcW w:w="2609" w:type="dxa"/>
          </w:tcPr>
          <w:p w14:paraId="618F0D28" w14:textId="77777777" w:rsidR="00471408" w:rsidRDefault="00471408" w:rsidP="000A28DD"/>
        </w:tc>
        <w:tc>
          <w:tcPr>
            <w:tcW w:w="1081" w:type="dxa"/>
          </w:tcPr>
          <w:p w14:paraId="47F8926B" w14:textId="77777777" w:rsidR="00471408" w:rsidRDefault="00471408" w:rsidP="000A28DD"/>
        </w:tc>
        <w:tc>
          <w:tcPr>
            <w:tcW w:w="3595" w:type="dxa"/>
          </w:tcPr>
          <w:p w14:paraId="2615F960" w14:textId="77777777" w:rsidR="00471408" w:rsidRDefault="00471408" w:rsidP="000A28DD"/>
        </w:tc>
      </w:tr>
      <w:tr w:rsidR="00471408" w14:paraId="778BE032" w14:textId="77777777" w:rsidTr="00E4387B">
        <w:trPr>
          <w:cantSplit/>
        </w:trPr>
        <w:tc>
          <w:tcPr>
            <w:tcW w:w="2065" w:type="dxa"/>
          </w:tcPr>
          <w:p w14:paraId="6313AD4B" w14:textId="77777777" w:rsidR="00471408" w:rsidRDefault="00471408" w:rsidP="000A28DD"/>
        </w:tc>
        <w:tc>
          <w:tcPr>
            <w:tcW w:w="2609" w:type="dxa"/>
          </w:tcPr>
          <w:p w14:paraId="04EBFD6D" w14:textId="77777777" w:rsidR="00471408" w:rsidRDefault="00471408" w:rsidP="000A28DD"/>
        </w:tc>
        <w:tc>
          <w:tcPr>
            <w:tcW w:w="1081" w:type="dxa"/>
          </w:tcPr>
          <w:p w14:paraId="6C65F6A4" w14:textId="77777777" w:rsidR="00471408" w:rsidRDefault="00471408" w:rsidP="000A28DD"/>
        </w:tc>
        <w:tc>
          <w:tcPr>
            <w:tcW w:w="3595" w:type="dxa"/>
          </w:tcPr>
          <w:p w14:paraId="1EB3ECB0" w14:textId="77777777" w:rsidR="00471408" w:rsidRDefault="00471408" w:rsidP="000A28DD"/>
        </w:tc>
      </w:tr>
      <w:tr w:rsidR="00D847BF" w14:paraId="7A3BFD95" w14:textId="77777777" w:rsidTr="00E4387B">
        <w:trPr>
          <w:cantSplit/>
        </w:trPr>
        <w:tc>
          <w:tcPr>
            <w:tcW w:w="2065" w:type="dxa"/>
          </w:tcPr>
          <w:p w14:paraId="4C24CA36" w14:textId="77777777" w:rsidR="00D847BF" w:rsidRDefault="00D847BF" w:rsidP="00D847BF">
            <w:r>
              <w:t>Status Bill of Materials</w:t>
            </w:r>
          </w:p>
        </w:tc>
        <w:tc>
          <w:tcPr>
            <w:tcW w:w="2609" w:type="dxa"/>
          </w:tcPr>
          <w:p w14:paraId="3A6E50C2" w14:textId="77777777" w:rsidR="00D847BF" w:rsidRDefault="00D847BF" w:rsidP="00D847BF"/>
        </w:tc>
        <w:tc>
          <w:tcPr>
            <w:tcW w:w="1081" w:type="dxa"/>
          </w:tcPr>
          <w:p w14:paraId="351D05D5" w14:textId="77777777" w:rsidR="00D847BF" w:rsidRDefault="00D847BF" w:rsidP="00D847BF">
            <w:r>
              <w:t>“”</w:t>
            </w:r>
          </w:p>
        </w:tc>
        <w:tc>
          <w:tcPr>
            <w:tcW w:w="3595" w:type="dxa"/>
          </w:tcPr>
          <w:p w14:paraId="357590AD" w14:textId="77777777" w:rsidR="00D847BF" w:rsidRDefault="00D847BF" w:rsidP="00D847BF">
            <w:r>
              <w:t>Blank</w:t>
            </w:r>
          </w:p>
        </w:tc>
      </w:tr>
      <w:tr w:rsidR="00D847BF" w14:paraId="08C0F87E" w14:textId="77777777" w:rsidTr="00E4387B">
        <w:trPr>
          <w:cantSplit/>
        </w:trPr>
        <w:tc>
          <w:tcPr>
            <w:tcW w:w="2065" w:type="dxa"/>
          </w:tcPr>
          <w:p w14:paraId="6A7C3AEE" w14:textId="77777777" w:rsidR="00D847BF" w:rsidRDefault="00D847BF" w:rsidP="00D847BF"/>
        </w:tc>
        <w:tc>
          <w:tcPr>
            <w:tcW w:w="2609" w:type="dxa"/>
          </w:tcPr>
          <w:p w14:paraId="3AEDBBC4" w14:textId="77777777" w:rsidR="00D847BF" w:rsidRDefault="00D847BF" w:rsidP="00D847BF"/>
        </w:tc>
        <w:tc>
          <w:tcPr>
            <w:tcW w:w="1081" w:type="dxa"/>
          </w:tcPr>
          <w:p w14:paraId="4D4918FB" w14:textId="77777777" w:rsidR="00D847BF" w:rsidRDefault="00D847BF" w:rsidP="00D847BF">
            <w:r>
              <w:t>PR</w:t>
            </w:r>
          </w:p>
        </w:tc>
        <w:tc>
          <w:tcPr>
            <w:tcW w:w="3595" w:type="dxa"/>
          </w:tcPr>
          <w:p w14:paraId="085039AB" w14:textId="77777777" w:rsidR="00D847BF" w:rsidRDefault="00D847BF" w:rsidP="00D847BF">
            <w:r>
              <w:t>Pre-Release</w:t>
            </w:r>
          </w:p>
        </w:tc>
      </w:tr>
      <w:tr w:rsidR="00D847BF" w14:paraId="7A0A008C" w14:textId="77777777" w:rsidTr="00E4387B">
        <w:trPr>
          <w:cantSplit/>
        </w:trPr>
        <w:tc>
          <w:tcPr>
            <w:tcW w:w="2065" w:type="dxa"/>
          </w:tcPr>
          <w:p w14:paraId="6E09A30E" w14:textId="77777777" w:rsidR="00D847BF" w:rsidRDefault="00D847BF" w:rsidP="00D847BF"/>
        </w:tc>
        <w:tc>
          <w:tcPr>
            <w:tcW w:w="2609" w:type="dxa"/>
          </w:tcPr>
          <w:p w14:paraId="02C15384" w14:textId="77777777" w:rsidR="00D847BF" w:rsidRDefault="00D847BF" w:rsidP="00D847BF"/>
        </w:tc>
        <w:tc>
          <w:tcPr>
            <w:tcW w:w="1081" w:type="dxa"/>
          </w:tcPr>
          <w:p w14:paraId="4DAD9325" w14:textId="77777777" w:rsidR="00D847BF" w:rsidRDefault="00D847BF" w:rsidP="00D847BF">
            <w:r>
              <w:t>R</w:t>
            </w:r>
          </w:p>
        </w:tc>
        <w:tc>
          <w:tcPr>
            <w:tcW w:w="3595" w:type="dxa"/>
          </w:tcPr>
          <w:p w14:paraId="16F2C205" w14:textId="77777777" w:rsidR="00D847BF" w:rsidRDefault="00D847BF" w:rsidP="00D847BF">
            <w:r>
              <w:t>Release</w:t>
            </w:r>
          </w:p>
        </w:tc>
      </w:tr>
      <w:tr w:rsidR="00574E25" w14:paraId="17059C7D" w14:textId="77777777" w:rsidTr="00E4387B">
        <w:trPr>
          <w:cantSplit/>
        </w:trPr>
        <w:tc>
          <w:tcPr>
            <w:tcW w:w="2065" w:type="dxa"/>
          </w:tcPr>
          <w:p w14:paraId="6CC3E6AE" w14:textId="77777777" w:rsidR="00574E25" w:rsidRDefault="00574E25" w:rsidP="00D847BF"/>
        </w:tc>
        <w:tc>
          <w:tcPr>
            <w:tcW w:w="2609" w:type="dxa"/>
          </w:tcPr>
          <w:p w14:paraId="327589BD" w14:textId="77777777" w:rsidR="00574E25" w:rsidRDefault="00574E25" w:rsidP="00D847BF"/>
        </w:tc>
        <w:tc>
          <w:tcPr>
            <w:tcW w:w="1081" w:type="dxa"/>
          </w:tcPr>
          <w:p w14:paraId="6231DA1F" w14:textId="77777777" w:rsidR="00574E25" w:rsidRDefault="00574E25" w:rsidP="00D847BF"/>
        </w:tc>
        <w:tc>
          <w:tcPr>
            <w:tcW w:w="3595" w:type="dxa"/>
          </w:tcPr>
          <w:p w14:paraId="2D89B586" w14:textId="77777777" w:rsidR="00574E25" w:rsidRDefault="00574E25" w:rsidP="00D847BF"/>
        </w:tc>
      </w:tr>
      <w:tr w:rsidR="00574E25" w14:paraId="1674BCE7" w14:textId="77777777" w:rsidTr="00E4387B">
        <w:trPr>
          <w:cantSplit/>
        </w:trPr>
        <w:tc>
          <w:tcPr>
            <w:tcW w:w="2065" w:type="dxa"/>
          </w:tcPr>
          <w:p w14:paraId="4D5133D6" w14:textId="77777777" w:rsidR="00574E25" w:rsidRDefault="00574E25" w:rsidP="00D847BF">
            <w:r>
              <w:t>Status Delivery</w:t>
            </w:r>
          </w:p>
        </w:tc>
        <w:tc>
          <w:tcPr>
            <w:tcW w:w="2609" w:type="dxa"/>
          </w:tcPr>
          <w:p w14:paraId="3F3E7D12" w14:textId="77777777" w:rsidR="00574E25" w:rsidRDefault="00574E25" w:rsidP="00D847BF"/>
        </w:tc>
        <w:tc>
          <w:tcPr>
            <w:tcW w:w="1081" w:type="dxa"/>
          </w:tcPr>
          <w:p w14:paraId="5B50FDB2" w14:textId="77777777" w:rsidR="00574E25" w:rsidRDefault="00574E25" w:rsidP="00D847BF">
            <w:r>
              <w:t>“”</w:t>
            </w:r>
          </w:p>
        </w:tc>
        <w:tc>
          <w:tcPr>
            <w:tcW w:w="3595" w:type="dxa"/>
          </w:tcPr>
          <w:p w14:paraId="4D216D8E" w14:textId="77777777" w:rsidR="00574E25" w:rsidRDefault="00574E25" w:rsidP="00D847BF">
            <w:r>
              <w:t>Blank</w:t>
            </w:r>
          </w:p>
        </w:tc>
      </w:tr>
      <w:tr w:rsidR="00574E25" w14:paraId="189937D4" w14:textId="77777777" w:rsidTr="00E4387B">
        <w:trPr>
          <w:cantSplit/>
        </w:trPr>
        <w:tc>
          <w:tcPr>
            <w:tcW w:w="2065" w:type="dxa"/>
          </w:tcPr>
          <w:p w14:paraId="177F9501" w14:textId="77777777" w:rsidR="00574E25" w:rsidRDefault="00574E25" w:rsidP="00D847BF"/>
        </w:tc>
        <w:tc>
          <w:tcPr>
            <w:tcW w:w="2609" w:type="dxa"/>
          </w:tcPr>
          <w:p w14:paraId="14840BDA" w14:textId="77777777" w:rsidR="00574E25" w:rsidRDefault="00574E25" w:rsidP="00D847BF"/>
        </w:tc>
        <w:tc>
          <w:tcPr>
            <w:tcW w:w="1081" w:type="dxa"/>
          </w:tcPr>
          <w:p w14:paraId="28C75E6C" w14:textId="77777777" w:rsidR="00574E25" w:rsidRDefault="00574E25" w:rsidP="00D847BF">
            <w:r>
              <w:t>D</w:t>
            </w:r>
          </w:p>
        </w:tc>
        <w:tc>
          <w:tcPr>
            <w:tcW w:w="3595" w:type="dxa"/>
          </w:tcPr>
          <w:p w14:paraId="037E1FDE" w14:textId="77777777" w:rsidR="00574E25" w:rsidRDefault="00574E25" w:rsidP="00D847BF">
            <w:r>
              <w:t>Delivered</w:t>
            </w:r>
          </w:p>
        </w:tc>
      </w:tr>
      <w:tr w:rsidR="00574E25" w14:paraId="08CFB1C0" w14:textId="77777777" w:rsidTr="00E4387B">
        <w:trPr>
          <w:cantSplit/>
        </w:trPr>
        <w:tc>
          <w:tcPr>
            <w:tcW w:w="2065" w:type="dxa"/>
          </w:tcPr>
          <w:p w14:paraId="48FF91FD" w14:textId="77777777" w:rsidR="00574E25" w:rsidRDefault="00574E25" w:rsidP="00D847BF"/>
        </w:tc>
        <w:tc>
          <w:tcPr>
            <w:tcW w:w="2609" w:type="dxa"/>
          </w:tcPr>
          <w:p w14:paraId="0F9065D0" w14:textId="77777777" w:rsidR="00574E25" w:rsidRDefault="00574E25" w:rsidP="00D847BF"/>
        </w:tc>
        <w:tc>
          <w:tcPr>
            <w:tcW w:w="1081" w:type="dxa"/>
          </w:tcPr>
          <w:p w14:paraId="319E9A4E" w14:textId="77777777" w:rsidR="00574E25" w:rsidRDefault="00574E25" w:rsidP="00D847BF">
            <w:r>
              <w:t>L</w:t>
            </w:r>
          </w:p>
        </w:tc>
        <w:tc>
          <w:tcPr>
            <w:tcW w:w="3595" w:type="dxa"/>
          </w:tcPr>
          <w:p w14:paraId="2C926F97" w14:textId="77777777" w:rsidR="00574E25" w:rsidRDefault="00574E25" w:rsidP="00D847BF">
            <w:r>
              <w:t>Lost</w:t>
            </w:r>
          </w:p>
        </w:tc>
      </w:tr>
      <w:tr w:rsidR="00574E25" w14:paraId="24CB7EA4" w14:textId="77777777" w:rsidTr="00E4387B">
        <w:trPr>
          <w:cantSplit/>
        </w:trPr>
        <w:tc>
          <w:tcPr>
            <w:tcW w:w="2065" w:type="dxa"/>
          </w:tcPr>
          <w:p w14:paraId="22E2C794" w14:textId="77777777" w:rsidR="00574E25" w:rsidRDefault="00574E25" w:rsidP="00D847BF"/>
        </w:tc>
        <w:tc>
          <w:tcPr>
            <w:tcW w:w="2609" w:type="dxa"/>
          </w:tcPr>
          <w:p w14:paraId="710F2E69" w14:textId="77777777" w:rsidR="00574E25" w:rsidRDefault="00574E25" w:rsidP="00D847BF"/>
        </w:tc>
        <w:tc>
          <w:tcPr>
            <w:tcW w:w="1081" w:type="dxa"/>
          </w:tcPr>
          <w:p w14:paraId="6E747471" w14:textId="77777777" w:rsidR="00574E25" w:rsidRDefault="00574E25" w:rsidP="00D847BF">
            <w:r>
              <w:t>S</w:t>
            </w:r>
          </w:p>
        </w:tc>
        <w:tc>
          <w:tcPr>
            <w:tcW w:w="3595" w:type="dxa"/>
          </w:tcPr>
          <w:p w14:paraId="04A40E76" w14:textId="77777777" w:rsidR="00574E25" w:rsidRDefault="00574E25" w:rsidP="00D847BF">
            <w:r>
              <w:t>Shipped</w:t>
            </w:r>
          </w:p>
        </w:tc>
      </w:tr>
      <w:tr w:rsidR="00D847BF" w14:paraId="3F78F29D" w14:textId="77777777" w:rsidTr="00E4387B">
        <w:trPr>
          <w:cantSplit/>
        </w:trPr>
        <w:tc>
          <w:tcPr>
            <w:tcW w:w="2065" w:type="dxa"/>
          </w:tcPr>
          <w:p w14:paraId="2DC60EC7" w14:textId="77777777" w:rsidR="00D847BF" w:rsidRDefault="00D847BF" w:rsidP="00D847BF"/>
        </w:tc>
        <w:tc>
          <w:tcPr>
            <w:tcW w:w="2609" w:type="dxa"/>
          </w:tcPr>
          <w:p w14:paraId="2231C0C9" w14:textId="77777777" w:rsidR="00D847BF" w:rsidRDefault="00D847BF" w:rsidP="00D847BF"/>
        </w:tc>
        <w:tc>
          <w:tcPr>
            <w:tcW w:w="1081" w:type="dxa"/>
          </w:tcPr>
          <w:p w14:paraId="69BDA659" w14:textId="77777777" w:rsidR="00D847BF" w:rsidRDefault="00D847BF" w:rsidP="00D847BF"/>
        </w:tc>
        <w:tc>
          <w:tcPr>
            <w:tcW w:w="3595" w:type="dxa"/>
          </w:tcPr>
          <w:p w14:paraId="2BA3A18A" w14:textId="77777777" w:rsidR="00D847BF" w:rsidRDefault="00D847BF" w:rsidP="00D847BF"/>
        </w:tc>
      </w:tr>
      <w:tr w:rsidR="00D847BF" w14:paraId="506C6372" w14:textId="77777777" w:rsidTr="00E4387B">
        <w:trPr>
          <w:cantSplit/>
        </w:trPr>
        <w:tc>
          <w:tcPr>
            <w:tcW w:w="2065" w:type="dxa"/>
          </w:tcPr>
          <w:p w14:paraId="1E0055D1" w14:textId="77777777" w:rsidR="00D847BF" w:rsidRDefault="00D847BF" w:rsidP="00D847BF">
            <w:r>
              <w:t>Status Drawings</w:t>
            </w:r>
          </w:p>
        </w:tc>
        <w:tc>
          <w:tcPr>
            <w:tcW w:w="2609" w:type="dxa"/>
          </w:tcPr>
          <w:p w14:paraId="0DE8F22B" w14:textId="77777777" w:rsidR="00D847BF" w:rsidRDefault="00D847BF" w:rsidP="00D847BF"/>
        </w:tc>
        <w:tc>
          <w:tcPr>
            <w:tcW w:w="1081" w:type="dxa"/>
          </w:tcPr>
          <w:p w14:paraId="3C9F1AC9" w14:textId="77777777" w:rsidR="00D847BF" w:rsidRDefault="00D847BF" w:rsidP="00D847BF">
            <w:r>
              <w:t>“”</w:t>
            </w:r>
          </w:p>
        </w:tc>
        <w:tc>
          <w:tcPr>
            <w:tcW w:w="3595" w:type="dxa"/>
          </w:tcPr>
          <w:p w14:paraId="3ED36F94" w14:textId="77777777" w:rsidR="00D847BF" w:rsidRDefault="00D847BF" w:rsidP="00D847BF">
            <w:r>
              <w:t>Blank</w:t>
            </w:r>
          </w:p>
        </w:tc>
      </w:tr>
      <w:tr w:rsidR="00D847BF" w14:paraId="33B84134" w14:textId="77777777" w:rsidTr="00E4387B">
        <w:trPr>
          <w:cantSplit/>
        </w:trPr>
        <w:tc>
          <w:tcPr>
            <w:tcW w:w="2065" w:type="dxa"/>
          </w:tcPr>
          <w:p w14:paraId="692FEEB8" w14:textId="77777777" w:rsidR="00D847BF" w:rsidRDefault="00D847BF" w:rsidP="00D847BF"/>
        </w:tc>
        <w:tc>
          <w:tcPr>
            <w:tcW w:w="2609" w:type="dxa"/>
          </w:tcPr>
          <w:p w14:paraId="6EE5EEAB" w14:textId="77777777" w:rsidR="00D847BF" w:rsidRDefault="00D847BF" w:rsidP="00D847BF"/>
        </w:tc>
        <w:tc>
          <w:tcPr>
            <w:tcW w:w="1081" w:type="dxa"/>
          </w:tcPr>
          <w:p w14:paraId="0602108F" w14:textId="77777777" w:rsidR="00D847BF" w:rsidRDefault="00D847BF" w:rsidP="00D847BF">
            <w:r>
              <w:t>PR</w:t>
            </w:r>
          </w:p>
        </w:tc>
        <w:tc>
          <w:tcPr>
            <w:tcW w:w="3595" w:type="dxa"/>
          </w:tcPr>
          <w:p w14:paraId="1841E9EF" w14:textId="77777777" w:rsidR="00D847BF" w:rsidRDefault="00D847BF" w:rsidP="00D847BF">
            <w:r>
              <w:t>Pre-Release</w:t>
            </w:r>
          </w:p>
        </w:tc>
      </w:tr>
      <w:tr w:rsidR="00D847BF" w14:paraId="53F21C98" w14:textId="77777777" w:rsidTr="00E4387B">
        <w:trPr>
          <w:cantSplit/>
        </w:trPr>
        <w:tc>
          <w:tcPr>
            <w:tcW w:w="2065" w:type="dxa"/>
          </w:tcPr>
          <w:p w14:paraId="3EAA3764" w14:textId="77777777" w:rsidR="00D847BF" w:rsidRDefault="00D847BF" w:rsidP="00D847BF"/>
        </w:tc>
        <w:tc>
          <w:tcPr>
            <w:tcW w:w="2609" w:type="dxa"/>
          </w:tcPr>
          <w:p w14:paraId="231BC674" w14:textId="77777777" w:rsidR="00D847BF" w:rsidRDefault="00D847BF" w:rsidP="00D847BF"/>
        </w:tc>
        <w:tc>
          <w:tcPr>
            <w:tcW w:w="1081" w:type="dxa"/>
          </w:tcPr>
          <w:p w14:paraId="7B9922C9" w14:textId="77777777" w:rsidR="00D847BF" w:rsidRDefault="00D847BF" w:rsidP="00D847BF">
            <w:r>
              <w:t>R</w:t>
            </w:r>
          </w:p>
        </w:tc>
        <w:tc>
          <w:tcPr>
            <w:tcW w:w="3595" w:type="dxa"/>
          </w:tcPr>
          <w:p w14:paraId="3CD86045" w14:textId="77777777" w:rsidR="00D847BF" w:rsidRDefault="00D847BF" w:rsidP="00D847BF">
            <w:r>
              <w:t>Release</w:t>
            </w:r>
          </w:p>
        </w:tc>
      </w:tr>
      <w:tr w:rsidR="00D847BF" w14:paraId="5CE0C130" w14:textId="77777777" w:rsidTr="00E4387B">
        <w:trPr>
          <w:cantSplit/>
        </w:trPr>
        <w:tc>
          <w:tcPr>
            <w:tcW w:w="2065" w:type="dxa"/>
          </w:tcPr>
          <w:p w14:paraId="0A3FD1C8" w14:textId="77777777" w:rsidR="00D847BF" w:rsidRDefault="00D847BF" w:rsidP="00D847BF">
            <w:r>
              <w:t>Status Parts List</w:t>
            </w:r>
          </w:p>
        </w:tc>
        <w:tc>
          <w:tcPr>
            <w:tcW w:w="2609" w:type="dxa"/>
          </w:tcPr>
          <w:p w14:paraId="4D5FA1F9" w14:textId="77777777" w:rsidR="00D847BF" w:rsidRDefault="00D847BF" w:rsidP="00D847BF"/>
        </w:tc>
        <w:tc>
          <w:tcPr>
            <w:tcW w:w="1081" w:type="dxa"/>
          </w:tcPr>
          <w:p w14:paraId="68D5AFC3" w14:textId="77777777" w:rsidR="00D847BF" w:rsidRDefault="00D847BF" w:rsidP="00D847BF">
            <w:r>
              <w:t>“”</w:t>
            </w:r>
          </w:p>
        </w:tc>
        <w:tc>
          <w:tcPr>
            <w:tcW w:w="3595" w:type="dxa"/>
          </w:tcPr>
          <w:p w14:paraId="68C4B1AA" w14:textId="77777777" w:rsidR="00D847BF" w:rsidRDefault="00D847BF" w:rsidP="00D847BF">
            <w:r>
              <w:t>Blank</w:t>
            </w:r>
          </w:p>
        </w:tc>
      </w:tr>
      <w:tr w:rsidR="00D847BF" w14:paraId="5602AEF3" w14:textId="77777777" w:rsidTr="00E4387B">
        <w:trPr>
          <w:cantSplit/>
        </w:trPr>
        <w:tc>
          <w:tcPr>
            <w:tcW w:w="2065" w:type="dxa"/>
          </w:tcPr>
          <w:p w14:paraId="35604700" w14:textId="77777777" w:rsidR="00D847BF" w:rsidRDefault="00D847BF" w:rsidP="00D847BF"/>
        </w:tc>
        <w:tc>
          <w:tcPr>
            <w:tcW w:w="2609" w:type="dxa"/>
          </w:tcPr>
          <w:p w14:paraId="49908871" w14:textId="77777777" w:rsidR="00D847BF" w:rsidRDefault="00D847BF" w:rsidP="00D847BF"/>
        </w:tc>
        <w:tc>
          <w:tcPr>
            <w:tcW w:w="1081" w:type="dxa"/>
          </w:tcPr>
          <w:p w14:paraId="48CF2ECB" w14:textId="77777777" w:rsidR="00D847BF" w:rsidRDefault="00D847BF" w:rsidP="00D847BF">
            <w:r>
              <w:t>PR</w:t>
            </w:r>
          </w:p>
        </w:tc>
        <w:tc>
          <w:tcPr>
            <w:tcW w:w="3595" w:type="dxa"/>
          </w:tcPr>
          <w:p w14:paraId="4F42F01F" w14:textId="77777777" w:rsidR="00D847BF" w:rsidRDefault="00D847BF" w:rsidP="00D847BF">
            <w:r>
              <w:t>Pre-Release</w:t>
            </w:r>
          </w:p>
        </w:tc>
      </w:tr>
      <w:tr w:rsidR="00D847BF" w14:paraId="034EA244" w14:textId="77777777" w:rsidTr="00E4387B">
        <w:trPr>
          <w:cantSplit/>
        </w:trPr>
        <w:tc>
          <w:tcPr>
            <w:tcW w:w="2065" w:type="dxa"/>
          </w:tcPr>
          <w:p w14:paraId="3FFE8A60" w14:textId="77777777" w:rsidR="00D847BF" w:rsidRDefault="00D847BF" w:rsidP="00D847BF"/>
        </w:tc>
        <w:tc>
          <w:tcPr>
            <w:tcW w:w="2609" w:type="dxa"/>
          </w:tcPr>
          <w:p w14:paraId="230F6682" w14:textId="77777777" w:rsidR="00D847BF" w:rsidRDefault="00D847BF" w:rsidP="00D847BF"/>
        </w:tc>
        <w:tc>
          <w:tcPr>
            <w:tcW w:w="1081" w:type="dxa"/>
          </w:tcPr>
          <w:p w14:paraId="20DC56B4" w14:textId="77777777" w:rsidR="00D847BF" w:rsidRDefault="00D847BF" w:rsidP="00D847BF">
            <w:r>
              <w:t>R</w:t>
            </w:r>
          </w:p>
        </w:tc>
        <w:tc>
          <w:tcPr>
            <w:tcW w:w="3595" w:type="dxa"/>
          </w:tcPr>
          <w:p w14:paraId="3FF70A30" w14:textId="77777777" w:rsidR="00D847BF" w:rsidRDefault="00D847BF" w:rsidP="00D847BF">
            <w:r>
              <w:t>Release</w:t>
            </w:r>
          </w:p>
        </w:tc>
      </w:tr>
      <w:tr w:rsidR="00D847BF" w14:paraId="1BB37ED1" w14:textId="77777777" w:rsidTr="00E4387B">
        <w:trPr>
          <w:cantSplit/>
        </w:trPr>
        <w:tc>
          <w:tcPr>
            <w:tcW w:w="2065" w:type="dxa"/>
          </w:tcPr>
          <w:p w14:paraId="7AB3C179" w14:textId="77777777" w:rsidR="00D847BF" w:rsidRDefault="00D847BF" w:rsidP="00D847BF"/>
        </w:tc>
        <w:tc>
          <w:tcPr>
            <w:tcW w:w="2609" w:type="dxa"/>
          </w:tcPr>
          <w:p w14:paraId="5D1236B1" w14:textId="77777777" w:rsidR="00D847BF" w:rsidRDefault="00D847BF" w:rsidP="00D847BF"/>
        </w:tc>
        <w:tc>
          <w:tcPr>
            <w:tcW w:w="1081" w:type="dxa"/>
          </w:tcPr>
          <w:p w14:paraId="1EC91F43" w14:textId="77777777" w:rsidR="00D847BF" w:rsidRDefault="00D847BF" w:rsidP="00D847BF"/>
        </w:tc>
        <w:tc>
          <w:tcPr>
            <w:tcW w:w="3595" w:type="dxa"/>
          </w:tcPr>
          <w:p w14:paraId="24C10397" w14:textId="77777777" w:rsidR="00D847BF" w:rsidRDefault="00D847BF" w:rsidP="00D847BF"/>
        </w:tc>
      </w:tr>
      <w:tr w:rsidR="00471408" w14:paraId="55EAB25F" w14:textId="77777777" w:rsidTr="00E4387B">
        <w:trPr>
          <w:cantSplit/>
        </w:trPr>
        <w:tc>
          <w:tcPr>
            <w:tcW w:w="2065" w:type="dxa"/>
          </w:tcPr>
          <w:p w14:paraId="5014CBED" w14:textId="77777777" w:rsidR="00471408" w:rsidRDefault="00471408" w:rsidP="00D847BF">
            <w:r>
              <w:t>Status PCD</w:t>
            </w:r>
          </w:p>
        </w:tc>
        <w:tc>
          <w:tcPr>
            <w:tcW w:w="2609" w:type="dxa"/>
          </w:tcPr>
          <w:p w14:paraId="48E01F2F" w14:textId="77777777" w:rsidR="00471408" w:rsidRDefault="00471408" w:rsidP="00D847BF"/>
        </w:tc>
        <w:tc>
          <w:tcPr>
            <w:tcW w:w="1081" w:type="dxa"/>
          </w:tcPr>
          <w:p w14:paraId="591930FA" w14:textId="77777777" w:rsidR="00471408" w:rsidRDefault="00471408" w:rsidP="00D847BF">
            <w:r>
              <w:t>A</w:t>
            </w:r>
          </w:p>
        </w:tc>
        <w:tc>
          <w:tcPr>
            <w:tcW w:w="3595" w:type="dxa"/>
          </w:tcPr>
          <w:p w14:paraId="3678DE08" w14:textId="77777777" w:rsidR="00471408" w:rsidRDefault="00471408" w:rsidP="00D847BF">
            <w:r>
              <w:t>Approved</w:t>
            </w:r>
          </w:p>
        </w:tc>
      </w:tr>
      <w:tr w:rsidR="00471408" w14:paraId="55BA70CC" w14:textId="77777777" w:rsidTr="00E4387B">
        <w:trPr>
          <w:cantSplit/>
        </w:trPr>
        <w:tc>
          <w:tcPr>
            <w:tcW w:w="2065" w:type="dxa"/>
          </w:tcPr>
          <w:p w14:paraId="27C9BBB5" w14:textId="77777777" w:rsidR="00471408" w:rsidRDefault="00471408" w:rsidP="00D847BF"/>
        </w:tc>
        <w:tc>
          <w:tcPr>
            <w:tcW w:w="2609" w:type="dxa"/>
          </w:tcPr>
          <w:p w14:paraId="0132D664" w14:textId="77777777" w:rsidR="00471408" w:rsidRDefault="00471408" w:rsidP="00D847BF"/>
        </w:tc>
        <w:tc>
          <w:tcPr>
            <w:tcW w:w="1081" w:type="dxa"/>
          </w:tcPr>
          <w:p w14:paraId="16576052" w14:textId="77777777" w:rsidR="00471408" w:rsidRDefault="00471408" w:rsidP="00D847BF">
            <w:r>
              <w:t>R</w:t>
            </w:r>
          </w:p>
        </w:tc>
        <w:tc>
          <w:tcPr>
            <w:tcW w:w="3595" w:type="dxa"/>
          </w:tcPr>
          <w:p w14:paraId="3116E0CA" w14:textId="77777777" w:rsidR="00471408" w:rsidRDefault="00471408" w:rsidP="00D847BF">
            <w:r>
              <w:t>Rework</w:t>
            </w:r>
          </w:p>
        </w:tc>
      </w:tr>
      <w:tr w:rsidR="00471408" w14:paraId="6FA7010E" w14:textId="77777777" w:rsidTr="00E4387B">
        <w:trPr>
          <w:cantSplit/>
        </w:trPr>
        <w:tc>
          <w:tcPr>
            <w:tcW w:w="2065" w:type="dxa"/>
          </w:tcPr>
          <w:p w14:paraId="6C862846" w14:textId="77777777" w:rsidR="00471408" w:rsidRDefault="00471408" w:rsidP="00D847BF"/>
        </w:tc>
        <w:tc>
          <w:tcPr>
            <w:tcW w:w="2609" w:type="dxa"/>
          </w:tcPr>
          <w:p w14:paraId="71C3E5A3" w14:textId="77777777" w:rsidR="00471408" w:rsidRDefault="00471408" w:rsidP="00D847BF"/>
        </w:tc>
        <w:tc>
          <w:tcPr>
            <w:tcW w:w="1081" w:type="dxa"/>
          </w:tcPr>
          <w:p w14:paraId="034D80C0" w14:textId="77777777" w:rsidR="00471408" w:rsidRDefault="00471408" w:rsidP="00D847BF">
            <w:r>
              <w:t>P</w:t>
            </w:r>
          </w:p>
        </w:tc>
        <w:tc>
          <w:tcPr>
            <w:tcW w:w="3595" w:type="dxa"/>
          </w:tcPr>
          <w:p w14:paraId="4F50F3D5" w14:textId="77777777" w:rsidR="00471408" w:rsidRDefault="00471408" w:rsidP="00D847BF">
            <w:r>
              <w:t>Pending</w:t>
            </w:r>
          </w:p>
        </w:tc>
      </w:tr>
      <w:tr w:rsidR="00471408" w14:paraId="2BAF23F6" w14:textId="77777777" w:rsidTr="00E4387B">
        <w:trPr>
          <w:cantSplit/>
        </w:trPr>
        <w:tc>
          <w:tcPr>
            <w:tcW w:w="2065" w:type="dxa"/>
          </w:tcPr>
          <w:p w14:paraId="74E05C49" w14:textId="77777777" w:rsidR="00471408" w:rsidRDefault="00471408" w:rsidP="00D847BF"/>
        </w:tc>
        <w:tc>
          <w:tcPr>
            <w:tcW w:w="2609" w:type="dxa"/>
          </w:tcPr>
          <w:p w14:paraId="5E41536E" w14:textId="77777777" w:rsidR="00471408" w:rsidRDefault="00471408" w:rsidP="00D847BF"/>
        </w:tc>
        <w:tc>
          <w:tcPr>
            <w:tcW w:w="1081" w:type="dxa"/>
          </w:tcPr>
          <w:p w14:paraId="0B2A86FE" w14:textId="77777777" w:rsidR="00471408" w:rsidRDefault="00471408" w:rsidP="00D847BF">
            <w:r>
              <w:t>X</w:t>
            </w:r>
          </w:p>
        </w:tc>
        <w:tc>
          <w:tcPr>
            <w:tcW w:w="3595" w:type="dxa"/>
          </w:tcPr>
          <w:p w14:paraId="7989848E" w14:textId="77777777" w:rsidR="00471408" w:rsidRDefault="00471408" w:rsidP="00D847BF">
            <w:r>
              <w:t>No Action Required</w:t>
            </w:r>
          </w:p>
        </w:tc>
      </w:tr>
      <w:tr w:rsidR="00471408" w14:paraId="03646223" w14:textId="77777777" w:rsidTr="00E4387B">
        <w:trPr>
          <w:cantSplit/>
        </w:trPr>
        <w:tc>
          <w:tcPr>
            <w:tcW w:w="2065" w:type="dxa"/>
          </w:tcPr>
          <w:p w14:paraId="79036F41" w14:textId="77777777" w:rsidR="00471408" w:rsidRDefault="00471408" w:rsidP="00D847BF"/>
        </w:tc>
        <w:tc>
          <w:tcPr>
            <w:tcW w:w="2609" w:type="dxa"/>
          </w:tcPr>
          <w:p w14:paraId="13CFF71E" w14:textId="77777777" w:rsidR="00471408" w:rsidRDefault="00471408" w:rsidP="00D847BF"/>
        </w:tc>
        <w:tc>
          <w:tcPr>
            <w:tcW w:w="1081" w:type="dxa"/>
          </w:tcPr>
          <w:p w14:paraId="2C47FFF5" w14:textId="77777777" w:rsidR="00471408" w:rsidRDefault="00471408" w:rsidP="00D847BF"/>
        </w:tc>
        <w:tc>
          <w:tcPr>
            <w:tcW w:w="3595" w:type="dxa"/>
          </w:tcPr>
          <w:p w14:paraId="61332D79" w14:textId="77777777" w:rsidR="00471408" w:rsidRDefault="00471408" w:rsidP="00D847BF"/>
        </w:tc>
      </w:tr>
      <w:tr w:rsidR="00471408" w14:paraId="754C8AF3" w14:textId="77777777" w:rsidTr="00E4387B">
        <w:trPr>
          <w:cantSplit/>
        </w:trPr>
        <w:tc>
          <w:tcPr>
            <w:tcW w:w="2065" w:type="dxa"/>
          </w:tcPr>
          <w:p w14:paraId="3D1590C3" w14:textId="77777777" w:rsidR="00471408" w:rsidRDefault="00471408" w:rsidP="00D847BF"/>
        </w:tc>
        <w:tc>
          <w:tcPr>
            <w:tcW w:w="2609" w:type="dxa"/>
          </w:tcPr>
          <w:p w14:paraId="7F5F5D95" w14:textId="77777777" w:rsidR="00471408" w:rsidRDefault="00471408" w:rsidP="00D847BF"/>
        </w:tc>
        <w:tc>
          <w:tcPr>
            <w:tcW w:w="1081" w:type="dxa"/>
          </w:tcPr>
          <w:p w14:paraId="089607AE" w14:textId="77777777" w:rsidR="00471408" w:rsidRDefault="00471408" w:rsidP="00D847BF"/>
        </w:tc>
        <w:tc>
          <w:tcPr>
            <w:tcW w:w="3595" w:type="dxa"/>
          </w:tcPr>
          <w:p w14:paraId="7EB15D13" w14:textId="77777777" w:rsidR="00471408" w:rsidRDefault="00471408" w:rsidP="00D847BF"/>
        </w:tc>
      </w:tr>
      <w:tr w:rsidR="00D847BF" w14:paraId="72D318D9" w14:textId="77777777" w:rsidTr="00E4387B">
        <w:trPr>
          <w:cantSplit/>
        </w:trPr>
        <w:tc>
          <w:tcPr>
            <w:tcW w:w="2065" w:type="dxa"/>
          </w:tcPr>
          <w:p w14:paraId="147B7F98" w14:textId="77777777" w:rsidR="00D847BF" w:rsidRDefault="00D847BF" w:rsidP="00D847BF">
            <w:r>
              <w:t>Task Type</w:t>
            </w:r>
          </w:p>
        </w:tc>
        <w:tc>
          <w:tcPr>
            <w:tcW w:w="2609" w:type="dxa"/>
          </w:tcPr>
          <w:p w14:paraId="60DAB2AC" w14:textId="77777777" w:rsidR="00D847BF" w:rsidRDefault="00D847BF" w:rsidP="00D847BF"/>
        </w:tc>
        <w:tc>
          <w:tcPr>
            <w:tcW w:w="1081" w:type="dxa"/>
          </w:tcPr>
          <w:p w14:paraId="41056320" w14:textId="77777777" w:rsidR="00D847BF" w:rsidRDefault="00D847BF" w:rsidP="00D847BF">
            <w:r>
              <w:t>“”</w:t>
            </w:r>
          </w:p>
        </w:tc>
        <w:tc>
          <w:tcPr>
            <w:tcW w:w="3595" w:type="dxa"/>
          </w:tcPr>
          <w:p w14:paraId="06B89905" w14:textId="77777777" w:rsidR="00D847BF" w:rsidRDefault="00D847BF" w:rsidP="00D847BF">
            <w:r>
              <w:t>Blank</w:t>
            </w:r>
          </w:p>
        </w:tc>
      </w:tr>
      <w:tr w:rsidR="00D847BF" w14:paraId="565FC8F7" w14:textId="77777777" w:rsidTr="00E4387B">
        <w:trPr>
          <w:cantSplit/>
        </w:trPr>
        <w:tc>
          <w:tcPr>
            <w:tcW w:w="2065" w:type="dxa"/>
          </w:tcPr>
          <w:p w14:paraId="276D3A57" w14:textId="77777777" w:rsidR="00D847BF" w:rsidRDefault="00D847BF" w:rsidP="00D847BF"/>
        </w:tc>
        <w:tc>
          <w:tcPr>
            <w:tcW w:w="2609" w:type="dxa"/>
          </w:tcPr>
          <w:p w14:paraId="2463D8AD" w14:textId="77777777" w:rsidR="00D847BF" w:rsidRDefault="00D847BF" w:rsidP="00D847BF"/>
        </w:tc>
        <w:tc>
          <w:tcPr>
            <w:tcW w:w="1081" w:type="dxa"/>
          </w:tcPr>
          <w:p w14:paraId="257C19C0" w14:textId="77777777" w:rsidR="00D847BF" w:rsidRDefault="00D847BF" w:rsidP="00D847BF">
            <w:r>
              <w:t>BOM</w:t>
            </w:r>
          </w:p>
        </w:tc>
        <w:tc>
          <w:tcPr>
            <w:tcW w:w="3595" w:type="dxa"/>
          </w:tcPr>
          <w:p w14:paraId="24F4975E" w14:textId="77777777" w:rsidR="00D847BF" w:rsidRDefault="00D847BF" w:rsidP="00D847BF">
            <w:r>
              <w:t>Bill of Materials</w:t>
            </w:r>
          </w:p>
        </w:tc>
      </w:tr>
      <w:tr w:rsidR="00D847BF" w14:paraId="3F499EC1" w14:textId="77777777" w:rsidTr="00E4387B">
        <w:trPr>
          <w:cantSplit/>
        </w:trPr>
        <w:tc>
          <w:tcPr>
            <w:tcW w:w="2065" w:type="dxa"/>
          </w:tcPr>
          <w:p w14:paraId="33AD8113" w14:textId="77777777" w:rsidR="00D847BF" w:rsidRDefault="00D847BF" w:rsidP="00D847BF"/>
        </w:tc>
        <w:tc>
          <w:tcPr>
            <w:tcW w:w="2609" w:type="dxa"/>
          </w:tcPr>
          <w:p w14:paraId="223D8B79" w14:textId="77777777" w:rsidR="00D847BF" w:rsidRDefault="00D847BF" w:rsidP="00D847BF"/>
        </w:tc>
        <w:tc>
          <w:tcPr>
            <w:tcW w:w="1081" w:type="dxa"/>
          </w:tcPr>
          <w:p w14:paraId="2E1C6511" w14:textId="77777777" w:rsidR="00D847BF" w:rsidRDefault="00D847BF" w:rsidP="00D847BF">
            <w:r>
              <w:t>DWG</w:t>
            </w:r>
          </w:p>
        </w:tc>
        <w:tc>
          <w:tcPr>
            <w:tcW w:w="3595" w:type="dxa"/>
          </w:tcPr>
          <w:p w14:paraId="125E1B4A" w14:textId="77777777" w:rsidR="00D847BF" w:rsidRDefault="00D847BF" w:rsidP="00D847BF">
            <w:r>
              <w:t>Drawings</w:t>
            </w:r>
          </w:p>
        </w:tc>
      </w:tr>
      <w:tr w:rsidR="00D847BF" w14:paraId="76695070" w14:textId="77777777" w:rsidTr="00E4387B">
        <w:trPr>
          <w:cantSplit/>
        </w:trPr>
        <w:tc>
          <w:tcPr>
            <w:tcW w:w="2065" w:type="dxa"/>
          </w:tcPr>
          <w:p w14:paraId="065C26C9" w14:textId="77777777" w:rsidR="00D847BF" w:rsidRDefault="00D847BF" w:rsidP="00D847BF"/>
        </w:tc>
        <w:tc>
          <w:tcPr>
            <w:tcW w:w="2609" w:type="dxa"/>
          </w:tcPr>
          <w:p w14:paraId="1848AA3D" w14:textId="77777777" w:rsidR="00D847BF" w:rsidRDefault="00D847BF" w:rsidP="00D847BF"/>
        </w:tc>
        <w:tc>
          <w:tcPr>
            <w:tcW w:w="1081" w:type="dxa"/>
          </w:tcPr>
          <w:p w14:paraId="36B7A8FF" w14:textId="77777777" w:rsidR="00D847BF" w:rsidRDefault="00D847BF" w:rsidP="00D847BF">
            <w:r>
              <w:t>PCD</w:t>
            </w:r>
          </w:p>
        </w:tc>
        <w:tc>
          <w:tcPr>
            <w:tcW w:w="3595" w:type="dxa"/>
          </w:tcPr>
          <w:p w14:paraId="3EDB1960" w14:textId="77777777" w:rsidR="00D847BF" w:rsidRDefault="00D847BF" w:rsidP="00D847BF">
            <w:r>
              <w:t>Program Control Directives</w:t>
            </w:r>
          </w:p>
        </w:tc>
      </w:tr>
      <w:tr w:rsidR="00D847BF" w14:paraId="0AC2DE38" w14:textId="77777777" w:rsidTr="00E4387B">
        <w:trPr>
          <w:cantSplit/>
        </w:trPr>
        <w:tc>
          <w:tcPr>
            <w:tcW w:w="2065" w:type="dxa"/>
          </w:tcPr>
          <w:p w14:paraId="413FCD5A" w14:textId="77777777" w:rsidR="00D847BF" w:rsidRDefault="00D847BF" w:rsidP="00D847BF"/>
        </w:tc>
        <w:tc>
          <w:tcPr>
            <w:tcW w:w="2609" w:type="dxa"/>
          </w:tcPr>
          <w:p w14:paraId="47B5C87E" w14:textId="77777777" w:rsidR="00D847BF" w:rsidRDefault="00D847BF" w:rsidP="00D847BF"/>
        </w:tc>
        <w:tc>
          <w:tcPr>
            <w:tcW w:w="1081" w:type="dxa"/>
          </w:tcPr>
          <w:p w14:paraId="23D9589A" w14:textId="77777777" w:rsidR="00D847BF" w:rsidRDefault="00D847BF" w:rsidP="00D847BF">
            <w:r>
              <w:t>PN</w:t>
            </w:r>
          </w:p>
        </w:tc>
        <w:tc>
          <w:tcPr>
            <w:tcW w:w="3595" w:type="dxa"/>
          </w:tcPr>
          <w:p w14:paraId="6428C2B7" w14:textId="77777777" w:rsidR="00D847BF" w:rsidRDefault="00D847BF" w:rsidP="00D847BF">
            <w:r>
              <w:t>Part Number</w:t>
            </w:r>
          </w:p>
        </w:tc>
      </w:tr>
      <w:tr w:rsidR="00D847BF" w14:paraId="3A028097" w14:textId="77777777" w:rsidTr="00E4387B">
        <w:trPr>
          <w:cantSplit/>
        </w:trPr>
        <w:tc>
          <w:tcPr>
            <w:tcW w:w="2065" w:type="dxa"/>
          </w:tcPr>
          <w:p w14:paraId="70D3C7DB" w14:textId="77777777" w:rsidR="00D847BF" w:rsidRDefault="00D847BF" w:rsidP="00D847BF"/>
        </w:tc>
        <w:tc>
          <w:tcPr>
            <w:tcW w:w="2609" w:type="dxa"/>
          </w:tcPr>
          <w:p w14:paraId="07A721A3" w14:textId="77777777" w:rsidR="00D847BF" w:rsidRDefault="00D847BF" w:rsidP="00D847BF"/>
        </w:tc>
        <w:tc>
          <w:tcPr>
            <w:tcW w:w="1081" w:type="dxa"/>
          </w:tcPr>
          <w:p w14:paraId="31C20E1B" w14:textId="77777777" w:rsidR="00D847BF" w:rsidRDefault="00D847BF" w:rsidP="00D847BF">
            <w:r>
              <w:t>PR</w:t>
            </w:r>
          </w:p>
        </w:tc>
        <w:tc>
          <w:tcPr>
            <w:tcW w:w="3595" w:type="dxa"/>
          </w:tcPr>
          <w:p w14:paraId="7CA3FBDE" w14:textId="77777777" w:rsidR="00D847BF" w:rsidRDefault="00D847BF" w:rsidP="00D847BF">
            <w:r>
              <w:t>Purchase Requisition</w:t>
            </w:r>
          </w:p>
        </w:tc>
      </w:tr>
      <w:tr w:rsidR="00D847BF" w14:paraId="116A934B" w14:textId="77777777" w:rsidTr="00E4387B">
        <w:trPr>
          <w:cantSplit/>
        </w:trPr>
        <w:tc>
          <w:tcPr>
            <w:tcW w:w="2065" w:type="dxa"/>
          </w:tcPr>
          <w:p w14:paraId="0D0BEDF6" w14:textId="77777777" w:rsidR="00D847BF" w:rsidRDefault="00D847BF" w:rsidP="00D847BF"/>
        </w:tc>
        <w:tc>
          <w:tcPr>
            <w:tcW w:w="2609" w:type="dxa"/>
          </w:tcPr>
          <w:p w14:paraId="1DB4A653" w14:textId="77777777" w:rsidR="00D847BF" w:rsidRDefault="00D847BF" w:rsidP="00D847BF"/>
        </w:tc>
        <w:tc>
          <w:tcPr>
            <w:tcW w:w="1081" w:type="dxa"/>
          </w:tcPr>
          <w:p w14:paraId="365D7B38" w14:textId="77777777" w:rsidR="00D847BF" w:rsidRDefault="00D847BF" w:rsidP="00D847BF"/>
        </w:tc>
        <w:tc>
          <w:tcPr>
            <w:tcW w:w="3595" w:type="dxa"/>
          </w:tcPr>
          <w:p w14:paraId="3B4CEE9B" w14:textId="77777777" w:rsidR="00D847BF" w:rsidRDefault="00D847BF" w:rsidP="00D847BF"/>
        </w:tc>
      </w:tr>
      <w:tr w:rsidR="00D847BF" w14:paraId="4701A4C5" w14:textId="77777777" w:rsidTr="00E4387B">
        <w:trPr>
          <w:cantSplit/>
        </w:trPr>
        <w:tc>
          <w:tcPr>
            <w:tcW w:w="2065" w:type="dxa"/>
          </w:tcPr>
          <w:p w14:paraId="40A155B3" w14:textId="77777777" w:rsidR="00D847BF" w:rsidRDefault="00D847BF" w:rsidP="00D847BF">
            <w:r>
              <w:t>Technology Insertion</w:t>
            </w:r>
          </w:p>
        </w:tc>
        <w:tc>
          <w:tcPr>
            <w:tcW w:w="2609" w:type="dxa"/>
          </w:tcPr>
          <w:p w14:paraId="08618960" w14:textId="77777777" w:rsidR="00D847BF" w:rsidRDefault="00D847BF" w:rsidP="00D847BF"/>
        </w:tc>
        <w:tc>
          <w:tcPr>
            <w:tcW w:w="1081" w:type="dxa"/>
          </w:tcPr>
          <w:p w14:paraId="20DFD715" w14:textId="77777777" w:rsidR="00D847BF" w:rsidRDefault="00D847BF" w:rsidP="00D847BF"/>
        </w:tc>
        <w:tc>
          <w:tcPr>
            <w:tcW w:w="3595" w:type="dxa"/>
          </w:tcPr>
          <w:p w14:paraId="464B04BD" w14:textId="77777777" w:rsidR="00D847BF" w:rsidRDefault="00D847BF" w:rsidP="00D847BF"/>
        </w:tc>
      </w:tr>
      <w:tr w:rsidR="00D847BF" w14:paraId="0180712D" w14:textId="77777777" w:rsidTr="00E4387B">
        <w:trPr>
          <w:cantSplit/>
        </w:trPr>
        <w:tc>
          <w:tcPr>
            <w:tcW w:w="2065" w:type="dxa"/>
          </w:tcPr>
          <w:p w14:paraId="251AF8CD" w14:textId="77777777" w:rsidR="00D847BF" w:rsidRDefault="00D847BF" w:rsidP="00D847BF"/>
        </w:tc>
        <w:tc>
          <w:tcPr>
            <w:tcW w:w="2609" w:type="dxa"/>
          </w:tcPr>
          <w:p w14:paraId="16C7A525" w14:textId="77777777" w:rsidR="00D847BF" w:rsidRDefault="00D847BF" w:rsidP="00D847BF"/>
        </w:tc>
        <w:tc>
          <w:tcPr>
            <w:tcW w:w="1081" w:type="dxa"/>
          </w:tcPr>
          <w:p w14:paraId="041739A9" w14:textId="77777777" w:rsidR="00D847BF" w:rsidRDefault="00D847BF" w:rsidP="00D847BF"/>
        </w:tc>
        <w:tc>
          <w:tcPr>
            <w:tcW w:w="3595" w:type="dxa"/>
          </w:tcPr>
          <w:p w14:paraId="0A0BCB3C" w14:textId="77777777" w:rsidR="00D847BF" w:rsidRDefault="00D847BF" w:rsidP="00D847BF"/>
        </w:tc>
      </w:tr>
      <w:tr w:rsidR="00D847BF" w14:paraId="762BB9F5" w14:textId="77777777" w:rsidTr="00E4387B">
        <w:trPr>
          <w:cantSplit/>
        </w:trPr>
        <w:tc>
          <w:tcPr>
            <w:tcW w:w="2065" w:type="dxa"/>
          </w:tcPr>
          <w:p w14:paraId="37827D8D" w14:textId="77777777" w:rsidR="00D847BF" w:rsidRDefault="00D847BF" w:rsidP="00D847BF"/>
        </w:tc>
        <w:tc>
          <w:tcPr>
            <w:tcW w:w="2609" w:type="dxa"/>
          </w:tcPr>
          <w:p w14:paraId="24175887" w14:textId="77777777" w:rsidR="00D847BF" w:rsidRDefault="00D847BF" w:rsidP="00D847BF"/>
        </w:tc>
        <w:tc>
          <w:tcPr>
            <w:tcW w:w="1081" w:type="dxa"/>
          </w:tcPr>
          <w:p w14:paraId="2EABEADE" w14:textId="77777777" w:rsidR="00D847BF" w:rsidRDefault="00D847BF" w:rsidP="00D847BF"/>
        </w:tc>
        <w:tc>
          <w:tcPr>
            <w:tcW w:w="3595" w:type="dxa"/>
          </w:tcPr>
          <w:p w14:paraId="145E067E" w14:textId="77777777" w:rsidR="00D847BF" w:rsidRDefault="00D847BF" w:rsidP="00D847BF"/>
        </w:tc>
      </w:tr>
      <w:tr w:rsidR="00D847BF" w14:paraId="51D8AF01" w14:textId="77777777" w:rsidTr="00E4387B">
        <w:tc>
          <w:tcPr>
            <w:tcW w:w="2065" w:type="dxa"/>
          </w:tcPr>
          <w:p w14:paraId="0689CFF6" w14:textId="77777777" w:rsidR="00D847BF" w:rsidRDefault="00D847BF" w:rsidP="00D847BF"/>
        </w:tc>
        <w:tc>
          <w:tcPr>
            <w:tcW w:w="2609" w:type="dxa"/>
          </w:tcPr>
          <w:p w14:paraId="6FFBCFD4" w14:textId="77777777" w:rsidR="00D847BF" w:rsidRDefault="00D847BF" w:rsidP="00D847BF"/>
        </w:tc>
        <w:tc>
          <w:tcPr>
            <w:tcW w:w="1081" w:type="dxa"/>
          </w:tcPr>
          <w:p w14:paraId="2A60F273" w14:textId="77777777" w:rsidR="00D847BF" w:rsidRDefault="00D847BF" w:rsidP="00D847BF"/>
        </w:tc>
        <w:tc>
          <w:tcPr>
            <w:tcW w:w="3595" w:type="dxa"/>
          </w:tcPr>
          <w:p w14:paraId="6441F81F" w14:textId="77777777" w:rsidR="00D847BF" w:rsidRDefault="00D847BF" w:rsidP="00D847BF"/>
        </w:tc>
      </w:tr>
    </w:tbl>
    <w:p w14:paraId="00BE88DE" w14:textId="77777777" w:rsidR="00E4387B" w:rsidRDefault="00E4387B" w:rsidP="002B60A8"/>
    <w:sectPr w:rsidR="00E4387B" w:rsidSect="00F9512D">
      <w:footerReference w:type="default" r:id="rId7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FF0E8" w14:textId="77777777" w:rsidR="00B555E0" w:rsidRDefault="00B555E0" w:rsidP="00225649">
      <w:r>
        <w:separator/>
      </w:r>
    </w:p>
  </w:endnote>
  <w:endnote w:type="continuationSeparator" w:id="0">
    <w:p w14:paraId="558E5E85" w14:textId="77777777" w:rsidR="00B555E0" w:rsidRDefault="00B555E0" w:rsidP="002256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New Roman Bold">
    <w:panose1 w:val="020208030705050203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New Century Schlbk">
    <w:altName w:val="Century Schoolbook"/>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452F3" w14:textId="77777777" w:rsidR="009C44AF" w:rsidRDefault="009C44AF" w:rsidP="00E01E14">
    <w:pPr>
      <w:pStyle w:val="Footer"/>
    </w:pPr>
    <w:r>
      <w:t xml:space="preserve">Page </w:t>
    </w:r>
    <w:r w:rsidRPr="00E01E14">
      <w:fldChar w:fldCharType="begin"/>
    </w:r>
    <w:r w:rsidRPr="00E01E14">
      <w:instrText xml:space="preserve"> PAGE   \* MERGEFORMAT </w:instrText>
    </w:r>
    <w:r w:rsidRPr="00E01E14">
      <w:fldChar w:fldCharType="separate"/>
    </w:r>
    <w:r>
      <w:rPr>
        <w:noProof/>
      </w:rPr>
      <w:t>2</w:t>
    </w:r>
    <w:r w:rsidRPr="00E01E14">
      <w:rPr>
        <w:noProof/>
      </w:rPr>
      <w:fldChar w:fldCharType="end"/>
    </w:r>
  </w:p>
  <w:p w14:paraId="632EF1CB" w14:textId="77777777" w:rsidR="009C44AF" w:rsidRPr="009671D7" w:rsidRDefault="009C44AF" w:rsidP="009671D7">
    <w:pPr>
      <w:pStyle w:val="Disclaimer"/>
    </w:pPr>
    <w:r>
      <w:rPr>
        <w:b/>
      </w:rPr>
      <w:t>DISTRIBUTION STATEMENT B:</w:t>
    </w:r>
    <w:r>
      <w:t xml:space="preserve"> Distribution authorized to U.S. Government agencies only for administrative or operational use, August 11, 2011. Other requests for this document shall be referred to ACINT Department of the Office of Naval Intelligence.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4976A" w14:textId="77777777" w:rsidR="009C44AF" w:rsidRDefault="009C44AF" w:rsidP="00E01E14">
    <w:pPr>
      <w:pStyle w:val="Disclaimer"/>
    </w:pPr>
    <w:r>
      <w:rPr>
        <w:b/>
      </w:rPr>
      <w:t>DISTRIBUTION STATEMENT x:</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67D50" w14:textId="17A8C103" w:rsidR="009C44AF" w:rsidRPr="00835E0C" w:rsidRDefault="009C44AF" w:rsidP="00E01E14">
    <w:pPr>
      <w:pStyle w:val="Footer"/>
      <w:rPr>
        <w:lang w:val="fr-FR"/>
      </w:rPr>
    </w:pPr>
    <w:r w:rsidRPr="00835E0C">
      <w:rPr>
        <w:lang w:val="fr-FR"/>
      </w:rPr>
      <w:t xml:space="preserve">Page </w:t>
    </w:r>
    <w:r w:rsidRPr="00E01E14">
      <w:fldChar w:fldCharType="begin"/>
    </w:r>
    <w:r w:rsidRPr="00835E0C">
      <w:rPr>
        <w:lang w:val="fr-FR"/>
      </w:rPr>
      <w:instrText xml:space="preserve"> PAGE   \* MERGEFORMAT </w:instrText>
    </w:r>
    <w:r w:rsidRPr="00E01E14">
      <w:fldChar w:fldCharType="separate"/>
    </w:r>
    <w:r w:rsidR="00646D09">
      <w:rPr>
        <w:noProof/>
        <w:lang w:val="fr-FR"/>
      </w:rPr>
      <w:t>xiii</w:t>
    </w:r>
    <w:r w:rsidRPr="00E01E14">
      <w:rPr>
        <w:noProof/>
      </w:rPr>
      <w:fldChar w:fldCharType="end"/>
    </w:r>
  </w:p>
  <w:p w14:paraId="0B8249F2" w14:textId="77777777" w:rsidR="009C44AF" w:rsidRPr="00835E0C" w:rsidRDefault="009C44AF" w:rsidP="009671D7">
    <w:pPr>
      <w:pStyle w:val="Disclaimer"/>
      <w:rPr>
        <w:lang w:val="fr-FR"/>
      </w:rPr>
    </w:pPr>
    <w:r w:rsidRPr="00835E0C">
      <w:rPr>
        <w:b/>
        <w:lang w:val="fr-FR"/>
      </w:rPr>
      <w:t>DISTRIBUTION STATEMENT x:</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AB197" w14:textId="06C6884E" w:rsidR="009C44AF" w:rsidRDefault="009C44AF" w:rsidP="00E01E14">
    <w:pPr>
      <w:pStyle w:val="Footer"/>
    </w:pPr>
    <w:r>
      <w:t xml:space="preserve">Page </w:t>
    </w:r>
    <w:r w:rsidRPr="00E01E14">
      <w:fldChar w:fldCharType="begin"/>
    </w:r>
    <w:r w:rsidRPr="00E01E14">
      <w:instrText xml:space="preserve"> PAGE   \* MERGEFORMAT </w:instrText>
    </w:r>
    <w:r w:rsidRPr="00E01E14">
      <w:fldChar w:fldCharType="separate"/>
    </w:r>
    <w:r w:rsidR="00646D09">
      <w:rPr>
        <w:noProof/>
      </w:rPr>
      <w:t>39</w:t>
    </w:r>
    <w:r w:rsidRPr="00E01E14">
      <w:rPr>
        <w:noProof/>
      </w:rPr>
      <w:fldChar w:fldCharType="end"/>
    </w:r>
  </w:p>
  <w:p w14:paraId="0AFBEE49" w14:textId="77777777" w:rsidR="009C44AF" w:rsidRPr="009671D7" w:rsidRDefault="009C44AF" w:rsidP="009671D7">
    <w:pPr>
      <w:pStyle w:val="Disclaimer"/>
    </w:pPr>
    <w:r>
      <w:rPr>
        <w:b/>
      </w:rPr>
      <w:t>DISTRIBUTION STATEMENT x:</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4A26A" w14:textId="77777777" w:rsidR="00B555E0" w:rsidRDefault="00B555E0" w:rsidP="00225649">
      <w:r>
        <w:separator/>
      </w:r>
    </w:p>
  </w:footnote>
  <w:footnote w:type="continuationSeparator" w:id="0">
    <w:p w14:paraId="2B0D278F" w14:textId="77777777" w:rsidR="00B555E0" w:rsidRDefault="00B555E0" w:rsidP="002256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2" w:type="dxa"/>
        <w:right w:w="72" w:type="dxa"/>
      </w:tblCellMar>
      <w:tblLook w:val="04A0" w:firstRow="1" w:lastRow="0" w:firstColumn="1" w:lastColumn="0" w:noHBand="0" w:noVBand="1"/>
    </w:tblPr>
    <w:tblGrid>
      <w:gridCol w:w="2699"/>
      <w:gridCol w:w="1816"/>
      <w:gridCol w:w="2610"/>
      <w:gridCol w:w="900"/>
      <w:gridCol w:w="1365"/>
    </w:tblGrid>
    <w:tr w:rsidR="009C44AF" w14:paraId="466550E0" w14:textId="77777777" w:rsidTr="008D2B25">
      <w:trPr>
        <w:cantSplit/>
        <w:trHeight w:val="158"/>
        <w:jc w:val="center"/>
      </w:trPr>
      <w:tc>
        <w:tcPr>
          <w:tcW w:w="2699" w:type="dxa"/>
          <w:vMerge w:val="restart"/>
          <w:tcBorders>
            <w:top w:val="nil"/>
            <w:left w:val="nil"/>
            <w:bottom w:val="nil"/>
            <w:right w:val="single" w:sz="8" w:space="0" w:color="auto"/>
          </w:tcBorders>
          <w:tcMar>
            <w:top w:w="29" w:type="dxa"/>
            <w:left w:w="43" w:type="dxa"/>
            <w:bottom w:w="29" w:type="dxa"/>
            <w:right w:w="43" w:type="dxa"/>
          </w:tcMar>
          <w:vAlign w:val="center"/>
          <w:hideMark/>
        </w:tcPr>
        <w:p w14:paraId="476A3483" w14:textId="77777777" w:rsidR="009C44AF" w:rsidRDefault="009C44AF">
          <w:pPr>
            <w:rPr>
              <w:rFonts w:ascii="Helvetica" w:eastAsia="PMingLiU" w:hAnsi="Helvetica"/>
              <w:b/>
            </w:rPr>
          </w:pPr>
          <w:r>
            <w:rPr>
              <w:rFonts w:ascii="Helvetica" w:hAnsi="Helvetica"/>
              <w:b/>
              <w:noProof/>
            </w:rPr>
            <w:drawing>
              <wp:inline distT="0" distB="0" distL="0" distR="0" wp14:anchorId="2FE35E6F" wp14:editId="40AA9833">
                <wp:extent cx="1483995" cy="250190"/>
                <wp:effectExtent l="0" t="0" r="1905" b="0"/>
                <wp:docPr id="18" name="Picture 18" descr="LM logo-blue star-we never fo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 logo-blue star-we never forg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250190"/>
                        </a:xfrm>
                        <a:prstGeom prst="rect">
                          <a:avLst/>
                        </a:prstGeom>
                        <a:noFill/>
                        <a:ln>
                          <a:noFill/>
                        </a:ln>
                      </pic:spPr>
                    </pic:pic>
                  </a:graphicData>
                </a:graphic>
              </wp:inline>
            </w:drawing>
          </w:r>
        </w:p>
      </w:tc>
      <w:tc>
        <w:tcPr>
          <w:tcW w:w="1816"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506D5F81" w14:textId="77777777" w:rsidR="009C44AF" w:rsidRDefault="009C44AF" w:rsidP="00A12839">
          <w:pPr>
            <w:pStyle w:val="TableHeader"/>
          </w:pPr>
          <w:r>
            <w:t>CAGE CODE</w:t>
          </w:r>
        </w:p>
      </w:tc>
      <w:tc>
        <w:tcPr>
          <w:tcW w:w="261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EF5B082" w14:textId="77777777" w:rsidR="009C44AF" w:rsidRDefault="009C44AF" w:rsidP="00A12839">
          <w:pPr>
            <w:pStyle w:val="TableHeader"/>
          </w:pPr>
          <w:r>
            <w:t>NUMBER</w:t>
          </w:r>
        </w:p>
      </w:tc>
      <w:tc>
        <w:tcPr>
          <w:tcW w:w="90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2811A23" w14:textId="77777777" w:rsidR="009C44AF" w:rsidRDefault="009C44AF" w:rsidP="00A12839">
          <w:pPr>
            <w:pStyle w:val="TableHeader"/>
          </w:pPr>
          <w:r>
            <w:t>REV</w:t>
          </w:r>
        </w:p>
      </w:tc>
      <w:tc>
        <w:tcPr>
          <w:tcW w:w="1365"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2DD458F4" w14:textId="77777777" w:rsidR="009C44AF" w:rsidRDefault="009C44AF" w:rsidP="00A12839">
          <w:pPr>
            <w:pStyle w:val="TableHeader"/>
          </w:pPr>
          <w:r>
            <w:t>DATE</w:t>
          </w:r>
        </w:p>
      </w:tc>
    </w:tr>
    <w:tr w:rsidR="009C44AF" w14:paraId="703A6E3C" w14:textId="77777777" w:rsidTr="008D2B25">
      <w:trPr>
        <w:cantSplit/>
        <w:jc w:val="center"/>
      </w:trPr>
      <w:tc>
        <w:tcPr>
          <w:tcW w:w="2699" w:type="dxa"/>
          <w:vMerge/>
          <w:tcBorders>
            <w:top w:val="nil"/>
            <w:left w:val="nil"/>
            <w:bottom w:val="nil"/>
            <w:right w:val="single" w:sz="8" w:space="0" w:color="auto"/>
          </w:tcBorders>
          <w:vAlign w:val="center"/>
          <w:hideMark/>
        </w:tcPr>
        <w:p w14:paraId="37DC6FC0" w14:textId="77777777" w:rsidR="009C44AF" w:rsidRDefault="009C44AF" w:rsidP="008D2B25">
          <w:pPr>
            <w:spacing w:before="0" w:after="0"/>
            <w:rPr>
              <w:rFonts w:ascii="Helvetica" w:eastAsia="PMingLiU" w:hAnsi="Helvetica"/>
              <w:b/>
            </w:rPr>
          </w:pPr>
        </w:p>
      </w:tc>
      <w:tc>
        <w:tcPr>
          <w:tcW w:w="1816"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1EB7F271" w14:textId="77777777" w:rsidR="009C44AF" w:rsidRDefault="009C44AF" w:rsidP="008D2B25">
          <w:pPr>
            <w:pStyle w:val="TableHeaderRow"/>
          </w:pPr>
        </w:p>
      </w:tc>
      <w:tc>
        <w:tcPr>
          <w:tcW w:w="261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11DC9CCA" w14:textId="77777777" w:rsidR="009C44AF" w:rsidRDefault="009C44AF" w:rsidP="008D2B25">
          <w:pPr>
            <w:pStyle w:val="TableHeaderRow"/>
          </w:pPr>
        </w:p>
      </w:tc>
      <w:tc>
        <w:tcPr>
          <w:tcW w:w="90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5777ACA6" w14:textId="75576AB8" w:rsidR="009C44AF" w:rsidRDefault="009C44AF" w:rsidP="008D2B25">
          <w:pPr>
            <w:pStyle w:val="TableHeaderRow"/>
            <w:jc w:val="center"/>
          </w:pPr>
          <w:r>
            <w:t>0.3</w:t>
          </w:r>
        </w:p>
      </w:tc>
      <w:tc>
        <w:tcPr>
          <w:tcW w:w="1365"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tcPr>
        <w:p w14:paraId="25275025" w14:textId="35A6034A" w:rsidR="009C44AF" w:rsidRDefault="009C44AF" w:rsidP="008D2B25">
          <w:pPr>
            <w:pStyle w:val="TableHeaderRow"/>
            <w:jc w:val="center"/>
          </w:pPr>
          <w:r>
            <w:t>11/16/2017</w:t>
          </w:r>
        </w:p>
      </w:tc>
    </w:tr>
  </w:tbl>
  <w:p w14:paraId="0CA3E8FD" w14:textId="77777777" w:rsidR="009C44AF" w:rsidRPr="009671D7" w:rsidRDefault="009C44AF" w:rsidP="009671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2" w:type="dxa"/>
        <w:right w:w="72" w:type="dxa"/>
      </w:tblCellMar>
      <w:tblLook w:val="04A0" w:firstRow="1" w:lastRow="0" w:firstColumn="1" w:lastColumn="0" w:noHBand="0" w:noVBand="1"/>
    </w:tblPr>
    <w:tblGrid>
      <w:gridCol w:w="2699"/>
      <w:gridCol w:w="1816"/>
      <w:gridCol w:w="2610"/>
      <w:gridCol w:w="900"/>
      <w:gridCol w:w="1365"/>
    </w:tblGrid>
    <w:tr w:rsidR="009C44AF" w14:paraId="0A0242F0" w14:textId="77777777" w:rsidTr="00D63BCB">
      <w:trPr>
        <w:cantSplit/>
        <w:trHeight w:val="158"/>
        <w:jc w:val="center"/>
      </w:trPr>
      <w:tc>
        <w:tcPr>
          <w:tcW w:w="2700" w:type="dxa"/>
          <w:vMerge w:val="restart"/>
          <w:tcBorders>
            <w:top w:val="nil"/>
            <w:left w:val="nil"/>
            <w:bottom w:val="nil"/>
            <w:right w:val="single" w:sz="8" w:space="0" w:color="auto"/>
          </w:tcBorders>
          <w:tcMar>
            <w:top w:w="29" w:type="dxa"/>
            <w:left w:w="43" w:type="dxa"/>
            <w:bottom w:w="29" w:type="dxa"/>
            <w:right w:w="43" w:type="dxa"/>
          </w:tcMar>
          <w:vAlign w:val="center"/>
          <w:hideMark/>
        </w:tcPr>
        <w:p w14:paraId="3D9C6DC2" w14:textId="77777777" w:rsidR="009C44AF" w:rsidRDefault="009C44AF" w:rsidP="00D63BCB">
          <w:pPr>
            <w:rPr>
              <w:rFonts w:ascii="Helvetica" w:eastAsia="PMingLiU" w:hAnsi="Helvetica"/>
              <w:b/>
            </w:rPr>
          </w:pPr>
          <w:r>
            <w:rPr>
              <w:rFonts w:ascii="Helvetica" w:hAnsi="Helvetica"/>
              <w:b/>
              <w:noProof/>
            </w:rPr>
            <w:drawing>
              <wp:inline distT="0" distB="0" distL="0" distR="0" wp14:anchorId="6B9DA821" wp14:editId="1A47DE65">
                <wp:extent cx="1483995" cy="250190"/>
                <wp:effectExtent l="0" t="0" r="1905" b="0"/>
                <wp:docPr id="19" name="Picture 19" descr="LM logo-blue star-we never fo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 logo-blue star-we never forg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250190"/>
                        </a:xfrm>
                        <a:prstGeom prst="rect">
                          <a:avLst/>
                        </a:prstGeom>
                        <a:noFill/>
                        <a:ln>
                          <a:noFill/>
                        </a:ln>
                      </pic:spPr>
                    </pic:pic>
                  </a:graphicData>
                </a:graphic>
              </wp:inline>
            </w:drawing>
          </w:r>
        </w:p>
      </w:tc>
      <w:tc>
        <w:tcPr>
          <w:tcW w:w="1816"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352B858B" w14:textId="77777777" w:rsidR="009C44AF" w:rsidRDefault="009C44AF" w:rsidP="00A12839">
          <w:pPr>
            <w:pStyle w:val="TableHeader"/>
          </w:pPr>
          <w:r>
            <w:t>CAGE CODE</w:t>
          </w:r>
        </w:p>
      </w:tc>
      <w:tc>
        <w:tcPr>
          <w:tcW w:w="261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61AEE5B5" w14:textId="77777777" w:rsidR="009C44AF" w:rsidRDefault="009C44AF" w:rsidP="00A12839">
          <w:pPr>
            <w:pStyle w:val="TableHeader"/>
          </w:pPr>
          <w:r>
            <w:t>NUMBER</w:t>
          </w:r>
        </w:p>
      </w:tc>
      <w:tc>
        <w:tcPr>
          <w:tcW w:w="900"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0DAF4426" w14:textId="77777777" w:rsidR="009C44AF" w:rsidRDefault="009C44AF" w:rsidP="00A12839">
          <w:pPr>
            <w:pStyle w:val="TableHeader"/>
          </w:pPr>
          <w:r>
            <w:t>REV</w:t>
          </w:r>
        </w:p>
      </w:tc>
      <w:tc>
        <w:tcPr>
          <w:tcW w:w="1365" w:type="dxa"/>
          <w:tcBorders>
            <w:top w:val="single" w:sz="8" w:space="0" w:color="auto"/>
            <w:left w:val="single" w:sz="8" w:space="0" w:color="auto"/>
            <w:bottom w:val="single" w:sz="4" w:space="0" w:color="auto"/>
            <w:right w:val="single" w:sz="8" w:space="0" w:color="auto"/>
          </w:tcBorders>
          <w:shd w:val="clear" w:color="auto" w:fill="F2F2F2" w:themeFill="background1" w:themeFillShade="F2"/>
          <w:tcMar>
            <w:top w:w="29" w:type="dxa"/>
            <w:left w:w="43" w:type="dxa"/>
            <w:bottom w:w="29" w:type="dxa"/>
            <w:right w:w="43" w:type="dxa"/>
          </w:tcMar>
          <w:hideMark/>
        </w:tcPr>
        <w:p w14:paraId="17D60ECB" w14:textId="77777777" w:rsidR="009C44AF" w:rsidRDefault="009C44AF" w:rsidP="00A12839">
          <w:pPr>
            <w:pStyle w:val="TableHeader"/>
          </w:pPr>
          <w:r>
            <w:t>DATE</w:t>
          </w:r>
        </w:p>
      </w:tc>
    </w:tr>
    <w:tr w:rsidR="009C44AF" w14:paraId="6E0150F7" w14:textId="77777777" w:rsidTr="00D63BCB">
      <w:trPr>
        <w:cantSplit/>
        <w:jc w:val="center"/>
      </w:trPr>
      <w:tc>
        <w:tcPr>
          <w:tcW w:w="2700" w:type="dxa"/>
          <w:vMerge/>
          <w:tcBorders>
            <w:top w:val="nil"/>
            <w:left w:val="nil"/>
            <w:bottom w:val="nil"/>
            <w:right w:val="single" w:sz="8" w:space="0" w:color="auto"/>
          </w:tcBorders>
          <w:vAlign w:val="center"/>
          <w:hideMark/>
        </w:tcPr>
        <w:p w14:paraId="13CEA5B7" w14:textId="77777777" w:rsidR="009C44AF" w:rsidRDefault="009C44AF" w:rsidP="00D63BCB">
          <w:pPr>
            <w:spacing w:before="0" w:after="0"/>
            <w:rPr>
              <w:rFonts w:ascii="Helvetica" w:eastAsia="PMingLiU" w:hAnsi="Helvetica"/>
              <w:b/>
            </w:rPr>
          </w:pPr>
        </w:p>
      </w:tc>
      <w:tc>
        <w:tcPr>
          <w:tcW w:w="1816"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79B81D9E" w14:textId="77777777" w:rsidR="009C44AF" w:rsidRDefault="009C44AF" w:rsidP="004074AA">
          <w:pPr>
            <w:pStyle w:val="TableHeaderRow"/>
          </w:pPr>
        </w:p>
      </w:tc>
      <w:tc>
        <w:tcPr>
          <w:tcW w:w="261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275522D2" w14:textId="77777777" w:rsidR="009C44AF" w:rsidRDefault="009C44AF" w:rsidP="004074AA">
          <w:pPr>
            <w:pStyle w:val="TableHeaderRow"/>
          </w:pPr>
        </w:p>
      </w:tc>
      <w:tc>
        <w:tcPr>
          <w:tcW w:w="900"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hideMark/>
        </w:tcPr>
        <w:p w14:paraId="0825A5D6" w14:textId="59B28068" w:rsidR="009C44AF" w:rsidRDefault="009C44AF" w:rsidP="004074AA">
          <w:pPr>
            <w:pStyle w:val="TableHeaderRow"/>
            <w:jc w:val="center"/>
          </w:pPr>
          <w:r>
            <w:t>0.3</w:t>
          </w:r>
        </w:p>
      </w:tc>
      <w:tc>
        <w:tcPr>
          <w:tcW w:w="1365" w:type="dxa"/>
          <w:tcBorders>
            <w:top w:val="single" w:sz="4" w:space="0" w:color="auto"/>
            <w:left w:val="single" w:sz="8" w:space="0" w:color="auto"/>
            <w:bottom w:val="single" w:sz="8" w:space="0" w:color="auto"/>
            <w:right w:val="single" w:sz="8" w:space="0" w:color="auto"/>
          </w:tcBorders>
          <w:tcMar>
            <w:top w:w="29" w:type="dxa"/>
            <w:left w:w="43" w:type="dxa"/>
            <w:bottom w:w="29" w:type="dxa"/>
            <w:right w:w="43" w:type="dxa"/>
          </w:tcMar>
        </w:tcPr>
        <w:p w14:paraId="2757CA86" w14:textId="1D16CDE2" w:rsidR="009C44AF" w:rsidRDefault="009C44AF" w:rsidP="004074AA">
          <w:pPr>
            <w:pStyle w:val="TableHeaderRow"/>
            <w:jc w:val="center"/>
          </w:pPr>
          <w:r>
            <w:t>11/16/2017</w:t>
          </w:r>
        </w:p>
      </w:tc>
    </w:tr>
  </w:tbl>
  <w:p w14:paraId="438C0F36" w14:textId="77777777" w:rsidR="009C44AF" w:rsidRDefault="009C44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D10345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1E2C9F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72EA1282"/>
    <w:lvl w:ilvl="0">
      <w:start w:val="1"/>
      <w:numFmt w:val="decimal"/>
      <w:pStyle w:val="ListNumber2"/>
      <w:lvlText w:val="%1."/>
      <w:lvlJc w:val="left"/>
      <w:pPr>
        <w:ind w:left="720" w:hanging="360"/>
      </w:pPr>
      <w:rPr>
        <w:rFonts w:hint="default"/>
      </w:rPr>
    </w:lvl>
  </w:abstractNum>
  <w:abstractNum w:abstractNumId="3" w15:restartNumberingAfterBreak="0">
    <w:nsid w:val="FFFFFF80"/>
    <w:multiLevelType w:val="singleLevel"/>
    <w:tmpl w:val="852EC1D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3A3A11FE"/>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F4CA5B8"/>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89029AA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561A7A9A"/>
    <w:lvl w:ilvl="0">
      <w:start w:val="1"/>
      <w:numFmt w:val="decimal"/>
      <w:pStyle w:val="ListNumber"/>
      <w:lvlText w:val="%1."/>
      <w:lvlJc w:val="left"/>
      <w:pPr>
        <w:ind w:left="720" w:hanging="360"/>
      </w:pPr>
    </w:lvl>
  </w:abstractNum>
  <w:abstractNum w:abstractNumId="8" w15:restartNumberingAfterBreak="0">
    <w:nsid w:val="FFFFFF89"/>
    <w:multiLevelType w:val="singleLevel"/>
    <w:tmpl w:val="2CBEC6A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B46B4"/>
    <w:multiLevelType w:val="hybridMultilevel"/>
    <w:tmpl w:val="6C2C4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3073A3"/>
    <w:multiLevelType w:val="hybridMultilevel"/>
    <w:tmpl w:val="1820F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455C1"/>
    <w:multiLevelType w:val="hybridMultilevel"/>
    <w:tmpl w:val="22660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77C7E"/>
    <w:multiLevelType w:val="hybridMultilevel"/>
    <w:tmpl w:val="ECBCA2B6"/>
    <w:lvl w:ilvl="0" w:tplc="D3528DDA">
      <w:start w:val="1"/>
      <w:numFmt w:val="lowerLetter"/>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BA6093B"/>
    <w:multiLevelType w:val="hybridMultilevel"/>
    <w:tmpl w:val="36107DBC"/>
    <w:lvl w:ilvl="0" w:tplc="840C67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816FD1"/>
    <w:multiLevelType w:val="hybridMultilevel"/>
    <w:tmpl w:val="FB80E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561A34"/>
    <w:multiLevelType w:val="hybridMultilevel"/>
    <w:tmpl w:val="CFB60926"/>
    <w:lvl w:ilvl="0" w:tplc="5EBCBCEE">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33D48F3"/>
    <w:multiLevelType w:val="hybridMultilevel"/>
    <w:tmpl w:val="BDB21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710584"/>
    <w:multiLevelType w:val="singleLevel"/>
    <w:tmpl w:val="F39C49C4"/>
    <w:lvl w:ilvl="0">
      <w:start w:val="1"/>
      <w:numFmt w:val="bullet"/>
      <w:pStyle w:val="Dash5"/>
      <w:lvlText w:val="-"/>
      <w:lvlJc w:val="left"/>
      <w:pPr>
        <w:tabs>
          <w:tab w:val="num" w:pos="1080"/>
        </w:tabs>
        <w:ind w:left="1080" w:hanging="360"/>
      </w:pPr>
      <w:rPr>
        <w:rFonts w:ascii="Times New Roman" w:hAnsi="Times New Roman" w:hint="default"/>
        <w:sz w:val="16"/>
      </w:rPr>
    </w:lvl>
  </w:abstractNum>
  <w:abstractNum w:abstractNumId="18" w15:restartNumberingAfterBreak="0">
    <w:nsid w:val="14AA6066"/>
    <w:multiLevelType w:val="hybridMultilevel"/>
    <w:tmpl w:val="E61207D2"/>
    <w:lvl w:ilvl="0" w:tplc="ACB63D9E">
      <w:start w:val="1"/>
      <w:numFmt w:val="bullet"/>
      <w:pStyle w:val="Table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5C62FC"/>
    <w:multiLevelType w:val="hybridMultilevel"/>
    <w:tmpl w:val="2F900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EA655E"/>
    <w:multiLevelType w:val="hybridMultilevel"/>
    <w:tmpl w:val="22B49BE6"/>
    <w:lvl w:ilvl="0" w:tplc="0409000F">
      <w:start w:val="1"/>
      <w:numFmt w:val="decimal"/>
      <w:lvlText w:val="%1."/>
      <w:lvlJc w:val="left"/>
      <w:pPr>
        <w:tabs>
          <w:tab w:val="num" w:pos="720"/>
        </w:tabs>
        <w:ind w:left="720" w:hanging="360"/>
      </w:pPr>
    </w:lvl>
    <w:lvl w:ilvl="1" w:tplc="73AAC1D4" w:tentative="1">
      <w:start w:val="1"/>
      <w:numFmt w:val="decimal"/>
      <w:lvlText w:val="%2."/>
      <w:lvlJc w:val="left"/>
      <w:pPr>
        <w:tabs>
          <w:tab w:val="num" w:pos="1440"/>
        </w:tabs>
        <w:ind w:left="1440" w:hanging="360"/>
      </w:pPr>
    </w:lvl>
    <w:lvl w:ilvl="2" w:tplc="7B6EB5A6" w:tentative="1">
      <w:start w:val="1"/>
      <w:numFmt w:val="decimal"/>
      <w:lvlText w:val="%3."/>
      <w:lvlJc w:val="left"/>
      <w:pPr>
        <w:tabs>
          <w:tab w:val="num" w:pos="2160"/>
        </w:tabs>
        <w:ind w:left="2160" w:hanging="360"/>
      </w:pPr>
    </w:lvl>
    <w:lvl w:ilvl="3" w:tplc="3F8C640A" w:tentative="1">
      <w:start w:val="1"/>
      <w:numFmt w:val="decimal"/>
      <w:lvlText w:val="%4."/>
      <w:lvlJc w:val="left"/>
      <w:pPr>
        <w:tabs>
          <w:tab w:val="num" w:pos="2880"/>
        </w:tabs>
        <w:ind w:left="2880" w:hanging="360"/>
      </w:pPr>
    </w:lvl>
    <w:lvl w:ilvl="4" w:tplc="3374736C" w:tentative="1">
      <w:start w:val="1"/>
      <w:numFmt w:val="decimal"/>
      <w:lvlText w:val="%5."/>
      <w:lvlJc w:val="left"/>
      <w:pPr>
        <w:tabs>
          <w:tab w:val="num" w:pos="3600"/>
        </w:tabs>
        <w:ind w:left="3600" w:hanging="360"/>
      </w:pPr>
    </w:lvl>
    <w:lvl w:ilvl="5" w:tplc="71B24276" w:tentative="1">
      <w:start w:val="1"/>
      <w:numFmt w:val="decimal"/>
      <w:lvlText w:val="%6."/>
      <w:lvlJc w:val="left"/>
      <w:pPr>
        <w:tabs>
          <w:tab w:val="num" w:pos="4320"/>
        </w:tabs>
        <w:ind w:left="4320" w:hanging="360"/>
      </w:pPr>
    </w:lvl>
    <w:lvl w:ilvl="6" w:tplc="3498001A" w:tentative="1">
      <w:start w:val="1"/>
      <w:numFmt w:val="decimal"/>
      <w:lvlText w:val="%7."/>
      <w:lvlJc w:val="left"/>
      <w:pPr>
        <w:tabs>
          <w:tab w:val="num" w:pos="5040"/>
        </w:tabs>
        <w:ind w:left="5040" w:hanging="360"/>
      </w:pPr>
    </w:lvl>
    <w:lvl w:ilvl="7" w:tplc="42CE302A" w:tentative="1">
      <w:start w:val="1"/>
      <w:numFmt w:val="decimal"/>
      <w:lvlText w:val="%8."/>
      <w:lvlJc w:val="left"/>
      <w:pPr>
        <w:tabs>
          <w:tab w:val="num" w:pos="5760"/>
        </w:tabs>
        <w:ind w:left="5760" w:hanging="360"/>
      </w:pPr>
    </w:lvl>
    <w:lvl w:ilvl="8" w:tplc="3D381DB4" w:tentative="1">
      <w:start w:val="1"/>
      <w:numFmt w:val="decimal"/>
      <w:lvlText w:val="%9."/>
      <w:lvlJc w:val="left"/>
      <w:pPr>
        <w:tabs>
          <w:tab w:val="num" w:pos="6480"/>
        </w:tabs>
        <w:ind w:left="6480" w:hanging="360"/>
      </w:pPr>
    </w:lvl>
  </w:abstractNum>
  <w:abstractNum w:abstractNumId="21" w15:restartNumberingAfterBreak="0">
    <w:nsid w:val="1BF11A40"/>
    <w:multiLevelType w:val="hybridMultilevel"/>
    <w:tmpl w:val="A1722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EF23AD"/>
    <w:multiLevelType w:val="hybridMultilevel"/>
    <w:tmpl w:val="B7584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FE65EC"/>
    <w:multiLevelType w:val="hybridMultilevel"/>
    <w:tmpl w:val="EC344292"/>
    <w:lvl w:ilvl="0" w:tplc="3458970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2A5049"/>
    <w:multiLevelType w:val="hybridMultilevel"/>
    <w:tmpl w:val="863896A8"/>
    <w:lvl w:ilvl="0" w:tplc="3E8A9FBE">
      <w:start w:val="1"/>
      <w:numFmt w:val="decimal"/>
      <w:lvlText w:val="%1."/>
      <w:lvlJc w:val="left"/>
      <w:pPr>
        <w:tabs>
          <w:tab w:val="num" w:pos="720"/>
        </w:tabs>
        <w:ind w:left="720" w:hanging="360"/>
      </w:pPr>
    </w:lvl>
    <w:lvl w:ilvl="1" w:tplc="A4B07766" w:tentative="1">
      <w:start w:val="1"/>
      <w:numFmt w:val="decimal"/>
      <w:lvlText w:val="%2."/>
      <w:lvlJc w:val="left"/>
      <w:pPr>
        <w:tabs>
          <w:tab w:val="num" w:pos="1440"/>
        </w:tabs>
        <w:ind w:left="1440" w:hanging="360"/>
      </w:pPr>
    </w:lvl>
    <w:lvl w:ilvl="2" w:tplc="18968038" w:tentative="1">
      <w:start w:val="1"/>
      <w:numFmt w:val="decimal"/>
      <w:lvlText w:val="%3."/>
      <w:lvlJc w:val="left"/>
      <w:pPr>
        <w:tabs>
          <w:tab w:val="num" w:pos="2160"/>
        </w:tabs>
        <w:ind w:left="2160" w:hanging="360"/>
      </w:pPr>
    </w:lvl>
    <w:lvl w:ilvl="3" w:tplc="52247E1E" w:tentative="1">
      <w:start w:val="1"/>
      <w:numFmt w:val="decimal"/>
      <w:lvlText w:val="%4."/>
      <w:lvlJc w:val="left"/>
      <w:pPr>
        <w:tabs>
          <w:tab w:val="num" w:pos="2880"/>
        </w:tabs>
        <w:ind w:left="2880" w:hanging="360"/>
      </w:pPr>
    </w:lvl>
    <w:lvl w:ilvl="4" w:tplc="C26EB29C" w:tentative="1">
      <w:start w:val="1"/>
      <w:numFmt w:val="decimal"/>
      <w:lvlText w:val="%5."/>
      <w:lvlJc w:val="left"/>
      <w:pPr>
        <w:tabs>
          <w:tab w:val="num" w:pos="3600"/>
        </w:tabs>
        <w:ind w:left="3600" w:hanging="360"/>
      </w:pPr>
    </w:lvl>
    <w:lvl w:ilvl="5" w:tplc="9228B6BE" w:tentative="1">
      <w:start w:val="1"/>
      <w:numFmt w:val="decimal"/>
      <w:lvlText w:val="%6."/>
      <w:lvlJc w:val="left"/>
      <w:pPr>
        <w:tabs>
          <w:tab w:val="num" w:pos="4320"/>
        </w:tabs>
        <w:ind w:left="4320" w:hanging="360"/>
      </w:pPr>
    </w:lvl>
    <w:lvl w:ilvl="6" w:tplc="2A8A5ABE" w:tentative="1">
      <w:start w:val="1"/>
      <w:numFmt w:val="decimal"/>
      <w:lvlText w:val="%7."/>
      <w:lvlJc w:val="left"/>
      <w:pPr>
        <w:tabs>
          <w:tab w:val="num" w:pos="5040"/>
        </w:tabs>
        <w:ind w:left="5040" w:hanging="360"/>
      </w:pPr>
    </w:lvl>
    <w:lvl w:ilvl="7" w:tplc="841465BE" w:tentative="1">
      <w:start w:val="1"/>
      <w:numFmt w:val="decimal"/>
      <w:lvlText w:val="%8."/>
      <w:lvlJc w:val="left"/>
      <w:pPr>
        <w:tabs>
          <w:tab w:val="num" w:pos="5760"/>
        </w:tabs>
        <w:ind w:left="5760" w:hanging="360"/>
      </w:pPr>
    </w:lvl>
    <w:lvl w:ilvl="8" w:tplc="921CC850" w:tentative="1">
      <w:start w:val="1"/>
      <w:numFmt w:val="decimal"/>
      <w:lvlText w:val="%9."/>
      <w:lvlJc w:val="left"/>
      <w:pPr>
        <w:tabs>
          <w:tab w:val="num" w:pos="6480"/>
        </w:tabs>
        <w:ind w:left="6480" w:hanging="360"/>
      </w:pPr>
    </w:lvl>
  </w:abstractNum>
  <w:abstractNum w:abstractNumId="25" w15:restartNumberingAfterBreak="0">
    <w:nsid w:val="2006445D"/>
    <w:multiLevelType w:val="hybridMultilevel"/>
    <w:tmpl w:val="D3F27C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853115"/>
    <w:multiLevelType w:val="hybridMultilevel"/>
    <w:tmpl w:val="49E8A436"/>
    <w:lvl w:ilvl="0" w:tplc="36945AAE">
      <w:start w:val="1"/>
      <w:numFmt w:val="decimal"/>
      <w:pStyle w:val="TableBullet-3"/>
      <w:lvlText w:val="%1."/>
      <w:lvlJc w:val="left"/>
      <w:pPr>
        <w:ind w:left="360" w:hanging="360"/>
      </w:pPr>
      <w:rPr>
        <w:rFonts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abstractNum w:abstractNumId="27" w15:restartNumberingAfterBreak="0">
    <w:nsid w:val="24FD43A2"/>
    <w:multiLevelType w:val="hybridMultilevel"/>
    <w:tmpl w:val="BC908C08"/>
    <w:lvl w:ilvl="0" w:tplc="B1C45024">
      <w:start w:val="1"/>
      <w:numFmt w:val="decimal"/>
      <w:lvlText w:val="%1."/>
      <w:lvlJc w:val="left"/>
      <w:pPr>
        <w:tabs>
          <w:tab w:val="num" w:pos="720"/>
        </w:tabs>
        <w:ind w:left="720" w:hanging="360"/>
      </w:pPr>
    </w:lvl>
    <w:lvl w:ilvl="1" w:tplc="E968D620" w:tentative="1">
      <w:start w:val="1"/>
      <w:numFmt w:val="decimal"/>
      <w:lvlText w:val="%2."/>
      <w:lvlJc w:val="left"/>
      <w:pPr>
        <w:tabs>
          <w:tab w:val="num" w:pos="1440"/>
        </w:tabs>
        <w:ind w:left="1440" w:hanging="360"/>
      </w:pPr>
    </w:lvl>
    <w:lvl w:ilvl="2" w:tplc="487AF246" w:tentative="1">
      <w:start w:val="1"/>
      <w:numFmt w:val="decimal"/>
      <w:lvlText w:val="%3."/>
      <w:lvlJc w:val="left"/>
      <w:pPr>
        <w:tabs>
          <w:tab w:val="num" w:pos="2160"/>
        </w:tabs>
        <w:ind w:left="2160" w:hanging="360"/>
      </w:pPr>
    </w:lvl>
    <w:lvl w:ilvl="3" w:tplc="171CD1CC" w:tentative="1">
      <w:start w:val="1"/>
      <w:numFmt w:val="decimal"/>
      <w:lvlText w:val="%4."/>
      <w:lvlJc w:val="left"/>
      <w:pPr>
        <w:tabs>
          <w:tab w:val="num" w:pos="2880"/>
        </w:tabs>
        <w:ind w:left="2880" w:hanging="360"/>
      </w:pPr>
    </w:lvl>
    <w:lvl w:ilvl="4" w:tplc="FFD08F76" w:tentative="1">
      <w:start w:val="1"/>
      <w:numFmt w:val="decimal"/>
      <w:lvlText w:val="%5."/>
      <w:lvlJc w:val="left"/>
      <w:pPr>
        <w:tabs>
          <w:tab w:val="num" w:pos="3600"/>
        </w:tabs>
        <w:ind w:left="3600" w:hanging="360"/>
      </w:pPr>
    </w:lvl>
    <w:lvl w:ilvl="5" w:tplc="2B4C8208" w:tentative="1">
      <w:start w:val="1"/>
      <w:numFmt w:val="decimal"/>
      <w:lvlText w:val="%6."/>
      <w:lvlJc w:val="left"/>
      <w:pPr>
        <w:tabs>
          <w:tab w:val="num" w:pos="4320"/>
        </w:tabs>
        <w:ind w:left="4320" w:hanging="360"/>
      </w:pPr>
    </w:lvl>
    <w:lvl w:ilvl="6" w:tplc="02B405CE" w:tentative="1">
      <w:start w:val="1"/>
      <w:numFmt w:val="decimal"/>
      <w:lvlText w:val="%7."/>
      <w:lvlJc w:val="left"/>
      <w:pPr>
        <w:tabs>
          <w:tab w:val="num" w:pos="5040"/>
        </w:tabs>
        <w:ind w:left="5040" w:hanging="360"/>
      </w:pPr>
    </w:lvl>
    <w:lvl w:ilvl="7" w:tplc="203027CC" w:tentative="1">
      <w:start w:val="1"/>
      <w:numFmt w:val="decimal"/>
      <w:lvlText w:val="%8."/>
      <w:lvlJc w:val="left"/>
      <w:pPr>
        <w:tabs>
          <w:tab w:val="num" w:pos="5760"/>
        </w:tabs>
        <w:ind w:left="5760" w:hanging="360"/>
      </w:pPr>
    </w:lvl>
    <w:lvl w:ilvl="8" w:tplc="FF8EAAA0" w:tentative="1">
      <w:start w:val="1"/>
      <w:numFmt w:val="decimal"/>
      <w:lvlText w:val="%9."/>
      <w:lvlJc w:val="left"/>
      <w:pPr>
        <w:tabs>
          <w:tab w:val="num" w:pos="6480"/>
        </w:tabs>
        <w:ind w:left="6480" w:hanging="360"/>
      </w:pPr>
    </w:lvl>
  </w:abstractNum>
  <w:abstractNum w:abstractNumId="28" w15:restartNumberingAfterBreak="0">
    <w:nsid w:val="28E50CBB"/>
    <w:multiLevelType w:val="hybridMultilevel"/>
    <w:tmpl w:val="15BE9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776C20"/>
    <w:multiLevelType w:val="hybridMultilevel"/>
    <w:tmpl w:val="59D22470"/>
    <w:lvl w:ilvl="0" w:tplc="2870B042">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77118A"/>
    <w:multiLevelType w:val="hybridMultilevel"/>
    <w:tmpl w:val="112E8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C1738E"/>
    <w:multiLevelType w:val="hybridMultilevel"/>
    <w:tmpl w:val="BBAE8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116D19"/>
    <w:multiLevelType w:val="hybridMultilevel"/>
    <w:tmpl w:val="6554D6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917902"/>
    <w:multiLevelType w:val="hybridMultilevel"/>
    <w:tmpl w:val="B6987322"/>
    <w:lvl w:ilvl="0" w:tplc="42C291B0">
      <w:start w:val="1"/>
      <w:numFmt w:val="bullet"/>
      <w:pStyle w:val="TableBullet10p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0C41466"/>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30EC1CD3"/>
    <w:multiLevelType w:val="hybridMultilevel"/>
    <w:tmpl w:val="E63AEC10"/>
    <w:lvl w:ilvl="0" w:tplc="61240C94">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9E5DBB"/>
    <w:multiLevelType w:val="hybridMultilevel"/>
    <w:tmpl w:val="9F0640C2"/>
    <w:lvl w:ilvl="0" w:tplc="04090001">
      <w:start w:val="1"/>
      <w:numFmt w:val="bullet"/>
      <w:lvlText w:val=""/>
      <w:lvlJc w:val="left"/>
      <w:pPr>
        <w:ind w:left="720" w:hanging="360"/>
      </w:pPr>
      <w:rPr>
        <w:rFonts w:ascii="Symbol" w:hAnsi="Symbol" w:hint="default"/>
      </w:rPr>
    </w:lvl>
    <w:lvl w:ilvl="1" w:tplc="E220AA04">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F61753"/>
    <w:multiLevelType w:val="hybridMultilevel"/>
    <w:tmpl w:val="73BA3182"/>
    <w:lvl w:ilvl="0" w:tplc="FFFFFFFF">
      <w:start w:val="1"/>
      <w:numFmt w:val="upperLetter"/>
      <w:pStyle w:val="Appendix"/>
      <w:lvlText w:val="Appendix %1."/>
      <w:lvlJc w:val="left"/>
      <w:pPr>
        <w:tabs>
          <w:tab w:val="num" w:pos="1800"/>
        </w:tabs>
      </w:pPr>
      <w:rPr>
        <w:rFonts w:ascii="Times New Roman" w:hAnsi="Times New Roman" w:hint="default"/>
      </w:rPr>
    </w:lvl>
    <w:lvl w:ilvl="1" w:tplc="FFFFFFFF">
      <w:start w:val="1"/>
      <w:numFmt w:val="lowerLetter"/>
      <w:lvlText w:val="%2."/>
      <w:lvlJc w:val="left"/>
      <w:pPr>
        <w:tabs>
          <w:tab w:val="num" w:pos="1440"/>
        </w:tabs>
        <w:ind w:left="1440" w:hanging="360"/>
      </w:pPr>
      <w:rPr>
        <w:rFonts w:ascii="Times New Roman" w:hAnsi="Times New Roman"/>
      </w:rPr>
    </w:lvl>
    <w:lvl w:ilvl="2" w:tplc="FFFFFFFF">
      <w:start w:val="1"/>
      <w:numFmt w:val="lowerRoman"/>
      <w:lvlText w:val="%3."/>
      <w:lvlJc w:val="right"/>
      <w:pPr>
        <w:tabs>
          <w:tab w:val="num" w:pos="2160"/>
        </w:tabs>
        <w:ind w:left="2160" w:hanging="180"/>
      </w:pPr>
      <w:rPr>
        <w:rFonts w:ascii="Times New Roman" w:hAnsi="Times New Roman"/>
      </w:rPr>
    </w:lvl>
    <w:lvl w:ilvl="3" w:tplc="FFFFFFFF">
      <w:start w:val="1"/>
      <w:numFmt w:val="decimal"/>
      <w:lvlText w:val="%4."/>
      <w:lvlJc w:val="left"/>
      <w:pPr>
        <w:tabs>
          <w:tab w:val="num" w:pos="2880"/>
        </w:tabs>
        <w:ind w:left="2880" w:hanging="360"/>
      </w:pPr>
      <w:rPr>
        <w:rFonts w:ascii="Times New Roman" w:hAnsi="Times New Roman"/>
      </w:rPr>
    </w:lvl>
    <w:lvl w:ilvl="4" w:tplc="FFFFFFFF">
      <w:start w:val="1"/>
      <w:numFmt w:val="lowerLetter"/>
      <w:lvlText w:val="%5."/>
      <w:lvlJc w:val="left"/>
      <w:pPr>
        <w:tabs>
          <w:tab w:val="num" w:pos="3600"/>
        </w:tabs>
        <w:ind w:left="3600" w:hanging="360"/>
      </w:pPr>
      <w:rPr>
        <w:rFonts w:ascii="Times New Roman" w:hAnsi="Times New Roman"/>
      </w:rPr>
    </w:lvl>
    <w:lvl w:ilvl="5" w:tplc="FFFFFFFF">
      <w:start w:val="1"/>
      <w:numFmt w:val="lowerRoman"/>
      <w:lvlText w:val="%6."/>
      <w:lvlJc w:val="right"/>
      <w:pPr>
        <w:tabs>
          <w:tab w:val="num" w:pos="4320"/>
        </w:tabs>
        <w:ind w:left="4320" w:hanging="180"/>
      </w:pPr>
      <w:rPr>
        <w:rFonts w:ascii="Times New Roman" w:hAnsi="Times New Roman"/>
      </w:rPr>
    </w:lvl>
    <w:lvl w:ilvl="6" w:tplc="FFFFFFFF">
      <w:start w:val="1"/>
      <w:numFmt w:val="decimal"/>
      <w:lvlText w:val="%7."/>
      <w:lvlJc w:val="left"/>
      <w:pPr>
        <w:tabs>
          <w:tab w:val="num" w:pos="5040"/>
        </w:tabs>
        <w:ind w:left="5040" w:hanging="360"/>
      </w:pPr>
      <w:rPr>
        <w:rFonts w:ascii="Times New Roman" w:hAnsi="Times New Roman"/>
      </w:rPr>
    </w:lvl>
    <w:lvl w:ilvl="7" w:tplc="FFFFFFFF">
      <w:start w:val="1"/>
      <w:numFmt w:val="lowerLetter"/>
      <w:lvlText w:val="%8."/>
      <w:lvlJc w:val="left"/>
      <w:pPr>
        <w:tabs>
          <w:tab w:val="num" w:pos="5760"/>
        </w:tabs>
        <w:ind w:left="5760" w:hanging="360"/>
      </w:pPr>
      <w:rPr>
        <w:rFonts w:ascii="Times New Roman" w:hAnsi="Times New Roman"/>
      </w:rPr>
    </w:lvl>
    <w:lvl w:ilvl="8" w:tplc="FFFFFFFF">
      <w:start w:val="1"/>
      <w:numFmt w:val="lowerRoman"/>
      <w:lvlText w:val="%9."/>
      <w:lvlJc w:val="right"/>
      <w:pPr>
        <w:tabs>
          <w:tab w:val="num" w:pos="6480"/>
        </w:tabs>
        <w:ind w:left="6480" w:hanging="180"/>
      </w:pPr>
      <w:rPr>
        <w:rFonts w:ascii="Times New Roman" w:hAnsi="Times New Roman"/>
      </w:rPr>
    </w:lvl>
  </w:abstractNum>
  <w:abstractNum w:abstractNumId="38" w15:restartNumberingAfterBreak="0">
    <w:nsid w:val="3A4100BE"/>
    <w:multiLevelType w:val="hybridMultilevel"/>
    <w:tmpl w:val="692AF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B904BB1"/>
    <w:multiLevelType w:val="hybridMultilevel"/>
    <w:tmpl w:val="C23ADBFC"/>
    <w:lvl w:ilvl="0" w:tplc="D8BADD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120212"/>
    <w:multiLevelType w:val="hybridMultilevel"/>
    <w:tmpl w:val="26BC6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8C763F"/>
    <w:multiLevelType w:val="hybridMultilevel"/>
    <w:tmpl w:val="41641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B1116F"/>
    <w:multiLevelType w:val="singleLevel"/>
    <w:tmpl w:val="04090019"/>
    <w:lvl w:ilvl="0">
      <w:start w:val="1"/>
      <w:numFmt w:val="lowerLetter"/>
      <w:pStyle w:val="FocusBullet"/>
      <w:lvlText w:val="%1."/>
      <w:lvlJc w:val="left"/>
      <w:pPr>
        <w:ind w:left="360" w:hanging="360"/>
      </w:pPr>
    </w:lvl>
  </w:abstractNum>
  <w:abstractNum w:abstractNumId="43" w15:restartNumberingAfterBreak="0">
    <w:nsid w:val="41CA23D1"/>
    <w:multiLevelType w:val="hybridMultilevel"/>
    <w:tmpl w:val="942838C8"/>
    <w:lvl w:ilvl="0" w:tplc="87C8AC54">
      <w:start w:val="1"/>
      <w:numFmt w:val="bullet"/>
      <w:pStyle w:val="BodyBullet"/>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44" w15:restartNumberingAfterBreak="0">
    <w:nsid w:val="4359766A"/>
    <w:multiLevelType w:val="hybridMultilevel"/>
    <w:tmpl w:val="2384E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984DF2"/>
    <w:multiLevelType w:val="singleLevel"/>
    <w:tmpl w:val="09625952"/>
    <w:lvl w:ilvl="0">
      <w:start w:val="1"/>
      <w:numFmt w:val="bullet"/>
      <w:pStyle w:val="Dash25"/>
      <w:lvlText w:val="-"/>
      <w:lvlJc w:val="left"/>
      <w:pPr>
        <w:tabs>
          <w:tab w:val="num" w:pos="360"/>
        </w:tabs>
        <w:ind w:left="360" w:hanging="360"/>
      </w:pPr>
      <w:rPr>
        <w:rFonts w:ascii="Times New Roman" w:hAnsi="Times New Roman" w:hint="default"/>
        <w:sz w:val="16"/>
      </w:rPr>
    </w:lvl>
  </w:abstractNum>
  <w:abstractNum w:abstractNumId="46" w15:restartNumberingAfterBreak="0">
    <w:nsid w:val="46BA0BA7"/>
    <w:multiLevelType w:val="hybridMultilevel"/>
    <w:tmpl w:val="65CE0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DB43D9"/>
    <w:multiLevelType w:val="hybridMultilevel"/>
    <w:tmpl w:val="5894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C0F2311"/>
    <w:multiLevelType w:val="hybridMultilevel"/>
    <w:tmpl w:val="F6EE8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8B05E3"/>
    <w:multiLevelType w:val="hybridMultilevel"/>
    <w:tmpl w:val="089C8A06"/>
    <w:lvl w:ilvl="0" w:tplc="DE7A91FA">
      <w:start w:val="1"/>
      <w:numFmt w:val="bullet"/>
      <w:pStyle w:val="C2MACTableText"/>
      <w:lvlText w:val=""/>
      <w:lvlJc w:val="left"/>
      <w:pPr>
        <w:tabs>
          <w:tab w:val="num" w:pos="583"/>
        </w:tabs>
        <w:ind w:left="439" w:hanging="115"/>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E4C0247"/>
    <w:multiLevelType w:val="multilevel"/>
    <w:tmpl w:val="C7826E4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1" w15:restartNumberingAfterBreak="0">
    <w:nsid w:val="4ED21D9E"/>
    <w:multiLevelType w:val="singleLevel"/>
    <w:tmpl w:val="04090019"/>
    <w:lvl w:ilvl="0">
      <w:start w:val="1"/>
      <w:numFmt w:val="lowerLetter"/>
      <w:pStyle w:val="Bullet"/>
      <w:lvlText w:val="%1."/>
      <w:lvlJc w:val="left"/>
      <w:pPr>
        <w:ind w:left="360" w:hanging="360"/>
      </w:pPr>
    </w:lvl>
  </w:abstractNum>
  <w:abstractNum w:abstractNumId="52" w15:restartNumberingAfterBreak="0">
    <w:nsid w:val="53133D35"/>
    <w:multiLevelType w:val="hybridMultilevel"/>
    <w:tmpl w:val="BD62D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34F47BB"/>
    <w:multiLevelType w:val="hybridMultilevel"/>
    <w:tmpl w:val="3CD8B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D14DFE"/>
    <w:multiLevelType w:val="hybridMultilevel"/>
    <w:tmpl w:val="BAB4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DF385A"/>
    <w:multiLevelType w:val="hybridMultilevel"/>
    <w:tmpl w:val="12189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6A06F39"/>
    <w:multiLevelType w:val="hybridMultilevel"/>
    <w:tmpl w:val="53A68A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71E4F2E"/>
    <w:multiLevelType w:val="hybridMultilevel"/>
    <w:tmpl w:val="BE7E9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EEB24C1"/>
    <w:multiLevelType w:val="hybridMultilevel"/>
    <w:tmpl w:val="13FC2D46"/>
    <w:lvl w:ilvl="0" w:tplc="A942C926">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3D737C"/>
    <w:multiLevelType w:val="hybridMultilevel"/>
    <w:tmpl w:val="70F4B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CA15F9"/>
    <w:multiLevelType w:val="hybridMultilevel"/>
    <w:tmpl w:val="6EDED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CF60CF"/>
    <w:multiLevelType w:val="hybridMultilevel"/>
    <w:tmpl w:val="863896A8"/>
    <w:lvl w:ilvl="0" w:tplc="3E8A9FBE">
      <w:start w:val="1"/>
      <w:numFmt w:val="decimal"/>
      <w:lvlText w:val="%1."/>
      <w:lvlJc w:val="left"/>
      <w:pPr>
        <w:tabs>
          <w:tab w:val="num" w:pos="720"/>
        </w:tabs>
        <w:ind w:left="720" w:hanging="360"/>
      </w:pPr>
    </w:lvl>
    <w:lvl w:ilvl="1" w:tplc="A4B07766" w:tentative="1">
      <w:start w:val="1"/>
      <w:numFmt w:val="decimal"/>
      <w:lvlText w:val="%2."/>
      <w:lvlJc w:val="left"/>
      <w:pPr>
        <w:tabs>
          <w:tab w:val="num" w:pos="1440"/>
        </w:tabs>
        <w:ind w:left="1440" w:hanging="360"/>
      </w:pPr>
    </w:lvl>
    <w:lvl w:ilvl="2" w:tplc="18968038" w:tentative="1">
      <w:start w:val="1"/>
      <w:numFmt w:val="decimal"/>
      <w:lvlText w:val="%3."/>
      <w:lvlJc w:val="left"/>
      <w:pPr>
        <w:tabs>
          <w:tab w:val="num" w:pos="2160"/>
        </w:tabs>
        <w:ind w:left="2160" w:hanging="360"/>
      </w:pPr>
    </w:lvl>
    <w:lvl w:ilvl="3" w:tplc="52247E1E" w:tentative="1">
      <w:start w:val="1"/>
      <w:numFmt w:val="decimal"/>
      <w:lvlText w:val="%4."/>
      <w:lvlJc w:val="left"/>
      <w:pPr>
        <w:tabs>
          <w:tab w:val="num" w:pos="2880"/>
        </w:tabs>
        <w:ind w:left="2880" w:hanging="360"/>
      </w:pPr>
    </w:lvl>
    <w:lvl w:ilvl="4" w:tplc="C26EB29C" w:tentative="1">
      <w:start w:val="1"/>
      <w:numFmt w:val="decimal"/>
      <w:lvlText w:val="%5."/>
      <w:lvlJc w:val="left"/>
      <w:pPr>
        <w:tabs>
          <w:tab w:val="num" w:pos="3600"/>
        </w:tabs>
        <w:ind w:left="3600" w:hanging="360"/>
      </w:pPr>
    </w:lvl>
    <w:lvl w:ilvl="5" w:tplc="9228B6BE" w:tentative="1">
      <w:start w:val="1"/>
      <w:numFmt w:val="decimal"/>
      <w:lvlText w:val="%6."/>
      <w:lvlJc w:val="left"/>
      <w:pPr>
        <w:tabs>
          <w:tab w:val="num" w:pos="4320"/>
        </w:tabs>
        <w:ind w:left="4320" w:hanging="360"/>
      </w:pPr>
    </w:lvl>
    <w:lvl w:ilvl="6" w:tplc="2A8A5ABE" w:tentative="1">
      <w:start w:val="1"/>
      <w:numFmt w:val="decimal"/>
      <w:lvlText w:val="%7."/>
      <w:lvlJc w:val="left"/>
      <w:pPr>
        <w:tabs>
          <w:tab w:val="num" w:pos="5040"/>
        </w:tabs>
        <w:ind w:left="5040" w:hanging="360"/>
      </w:pPr>
    </w:lvl>
    <w:lvl w:ilvl="7" w:tplc="841465BE" w:tentative="1">
      <w:start w:val="1"/>
      <w:numFmt w:val="decimal"/>
      <w:lvlText w:val="%8."/>
      <w:lvlJc w:val="left"/>
      <w:pPr>
        <w:tabs>
          <w:tab w:val="num" w:pos="5760"/>
        </w:tabs>
        <w:ind w:left="5760" w:hanging="360"/>
      </w:pPr>
    </w:lvl>
    <w:lvl w:ilvl="8" w:tplc="921CC850" w:tentative="1">
      <w:start w:val="1"/>
      <w:numFmt w:val="decimal"/>
      <w:lvlText w:val="%9."/>
      <w:lvlJc w:val="left"/>
      <w:pPr>
        <w:tabs>
          <w:tab w:val="num" w:pos="6480"/>
        </w:tabs>
        <w:ind w:left="6480" w:hanging="360"/>
      </w:pPr>
    </w:lvl>
  </w:abstractNum>
  <w:abstractNum w:abstractNumId="62" w15:restartNumberingAfterBreak="0">
    <w:nsid w:val="62645B15"/>
    <w:multiLevelType w:val="hybridMultilevel"/>
    <w:tmpl w:val="E0C6A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CC6146"/>
    <w:multiLevelType w:val="hybridMultilevel"/>
    <w:tmpl w:val="144E748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5AB1423"/>
    <w:multiLevelType w:val="singleLevel"/>
    <w:tmpl w:val="4F9CA830"/>
    <w:lvl w:ilvl="0">
      <w:start w:val="1"/>
      <w:numFmt w:val="bullet"/>
      <w:pStyle w:val="Dash75"/>
      <w:lvlText w:val="-"/>
      <w:lvlJc w:val="left"/>
      <w:pPr>
        <w:tabs>
          <w:tab w:val="num" w:pos="1440"/>
        </w:tabs>
        <w:ind w:left="1440" w:hanging="360"/>
      </w:pPr>
      <w:rPr>
        <w:rFonts w:ascii="Times New Roman" w:hAnsi="Times New Roman" w:hint="default"/>
        <w:sz w:val="16"/>
      </w:rPr>
    </w:lvl>
  </w:abstractNum>
  <w:abstractNum w:abstractNumId="65" w15:restartNumberingAfterBreak="0">
    <w:nsid w:val="67A57225"/>
    <w:multiLevelType w:val="hybridMultilevel"/>
    <w:tmpl w:val="BC908C08"/>
    <w:lvl w:ilvl="0" w:tplc="B1C45024">
      <w:start w:val="1"/>
      <w:numFmt w:val="decimal"/>
      <w:lvlText w:val="%1."/>
      <w:lvlJc w:val="left"/>
      <w:pPr>
        <w:tabs>
          <w:tab w:val="num" w:pos="720"/>
        </w:tabs>
        <w:ind w:left="720" w:hanging="360"/>
      </w:pPr>
    </w:lvl>
    <w:lvl w:ilvl="1" w:tplc="E968D620" w:tentative="1">
      <w:start w:val="1"/>
      <w:numFmt w:val="decimal"/>
      <w:lvlText w:val="%2."/>
      <w:lvlJc w:val="left"/>
      <w:pPr>
        <w:tabs>
          <w:tab w:val="num" w:pos="1440"/>
        </w:tabs>
        <w:ind w:left="1440" w:hanging="360"/>
      </w:pPr>
    </w:lvl>
    <w:lvl w:ilvl="2" w:tplc="487AF246" w:tentative="1">
      <w:start w:val="1"/>
      <w:numFmt w:val="decimal"/>
      <w:lvlText w:val="%3."/>
      <w:lvlJc w:val="left"/>
      <w:pPr>
        <w:tabs>
          <w:tab w:val="num" w:pos="2160"/>
        </w:tabs>
        <w:ind w:left="2160" w:hanging="360"/>
      </w:pPr>
    </w:lvl>
    <w:lvl w:ilvl="3" w:tplc="171CD1CC" w:tentative="1">
      <w:start w:val="1"/>
      <w:numFmt w:val="decimal"/>
      <w:lvlText w:val="%4."/>
      <w:lvlJc w:val="left"/>
      <w:pPr>
        <w:tabs>
          <w:tab w:val="num" w:pos="2880"/>
        </w:tabs>
        <w:ind w:left="2880" w:hanging="360"/>
      </w:pPr>
    </w:lvl>
    <w:lvl w:ilvl="4" w:tplc="FFD08F76" w:tentative="1">
      <w:start w:val="1"/>
      <w:numFmt w:val="decimal"/>
      <w:lvlText w:val="%5."/>
      <w:lvlJc w:val="left"/>
      <w:pPr>
        <w:tabs>
          <w:tab w:val="num" w:pos="3600"/>
        </w:tabs>
        <w:ind w:left="3600" w:hanging="360"/>
      </w:pPr>
    </w:lvl>
    <w:lvl w:ilvl="5" w:tplc="2B4C8208" w:tentative="1">
      <w:start w:val="1"/>
      <w:numFmt w:val="decimal"/>
      <w:lvlText w:val="%6."/>
      <w:lvlJc w:val="left"/>
      <w:pPr>
        <w:tabs>
          <w:tab w:val="num" w:pos="4320"/>
        </w:tabs>
        <w:ind w:left="4320" w:hanging="360"/>
      </w:pPr>
    </w:lvl>
    <w:lvl w:ilvl="6" w:tplc="02B405CE" w:tentative="1">
      <w:start w:val="1"/>
      <w:numFmt w:val="decimal"/>
      <w:lvlText w:val="%7."/>
      <w:lvlJc w:val="left"/>
      <w:pPr>
        <w:tabs>
          <w:tab w:val="num" w:pos="5040"/>
        </w:tabs>
        <w:ind w:left="5040" w:hanging="360"/>
      </w:pPr>
    </w:lvl>
    <w:lvl w:ilvl="7" w:tplc="203027CC" w:tentative="1">
      <w:start w:val="1"/>
      <w:numFmt w:val="decimal"/>
      <w:lvlText w:val="%8."/>
      <w:lvlJc w:val="left"/>
      <w:pPr>
        <w:tabs>
          <w:tab w:val="num" w:pos="5760"/>
        </w:tabs>
        <w:ind w:left="5760" w:hanging="360"/>
      </w:pPr>
    </w:lvl>
    <w:lvl w:ilvl="8" w:tplc="FF8EAAA0" w:tentative="1">
      <w:start w:val="1"/>
      <w:numFmt w:val="decimal"/>
      <w:lvlText w:val="%9."/>
      <w:lvlJc w:val="left"/>
      <w:pPr>
        <w:tabs>
          <w:tab w:val="num" w:pos="6480"/>
        </w:tabs>
        <w:ind w:left="6480" w:hanging="360"/>
      </w:pPr>
    </w:lvl>
  </w:abstractNum>
  <w:abstractNum w:abstractNumId="66" w15:restartNumberingAfterBreak="0">
    <w:nsid w:val="6BC53697"/>
    <w:multiLevelType w:val="hybridMultilevel"/>
    <w:tmpl w:val="20061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0B7B5A"/>
    <w:multiLevelType w:val="hybridMultilevel"/>
    <w:tmpl w:val="B5A870C2"/>
    <w:lvl w:ilvl="0" w:tplc="04090001">
      <w:start w:val="1"/>
      <w:numFmt w:val="bullet"/>
      <w:pStyle w:val="TableBullet-2"/>
      <w:lvlText w:val=""/>
      <w:lvlJc w:val="left"/>
      <w:pPr>
        <w:ind w:left="655" w:hanging="360"/>
      </w:pPr>
      <w:rPr>
        <w:rFonts w:ascii="Wingdings" w:hAnsi="Wingdings"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abstractNum w:abstractNumId="68" w15:restartNumberingAfterBreak="0">
    <w:nsid w:val="6D5B0941"/>
    <w:multiLevelType w:val="hybridMultilevel"/>
    <w:tmpl w:val="D7243B0C"/>
    <w:lvl w:ilvl="0" w:tplc="347A8EC8">
      <w:start w:val="1"/>
      <w:numFmt w:val="lowerLetter"/>
      <w:pStyle w:val="BodyLetter2"/>
      <w:lvlText w:val="%1."/>
      <w:lvlJc w:val="left"/>
      <w:pPr>
        <w:tabs>
          <w:tab w:val="num" w:pos="1440"/>
        </w:tabs>
        <w:ind w:left="1440" w:hanging="360"/>
      </w:pPr>
      <w:rPr>
        <w:rFonts w:cs="Times New Roman" w:hint="default"/>
      </w:rPr>
    </w:lvl>
    <w:lvl w:ilvl="1" w:tplc="04090003">
      <w:start w:val="1"/>
      <w:numFmt w:val="upperLetter"/>
      <w:lvlText w:val="%2."/>
      <w:lvlJc w:val="left"/>
      <w:pPr>
        <w:tabs>
          <w:tab w:val="num" w:pos="2520"/>
        </w:tabs>
        <w:ind w:left="2520" w:hanging="360"/>
      </w:pPr>
      <w:rPr>
        <w:rFonts w:cs="Times New Roman" w:hint="default"/>
      </w:rPr>
    </w:lvl>
    <w:lvl w:ilvl="2" w:tplc="04090005" w:tentative="1">
      <w:start w:val="1"/>
      <w:numFmt w:val="lowerRoman"/>
      <w:lvlText w:val="%3."/>
      <w:lvlJc w:val="right"/>
      <w:pPr>
        <w:tabs>
          <w:tab w:val="num" w:pos="3240"/>
        </w:tabs>
        <w:ind w:left="3240" w:hanging="180"/>
      </w:pPr>
      <w:rPr>
        <w:rFonts w:cs="Times New Roman"/>
      </w:rPr>
    </w:lvl>
    <w:lvl w:ilvl="3" w:tplc="04090001" w:tentative="1">
      <w:start w:val="1"/>
      <w:numFmt w:val="decimal"/>
      <w:lvlText w:val="%4."/>
      <w:lvlJc w:val="left"/>
      <w:pPr>
        <w:tabs>
          <w:tab w:val="num" w:pos="3960"/>
        </w:tabs>
        <w:ind w:left="3960" w:hanging="360"/>
      </w:pPr>
      <w:rPr>
        <w:rFonts w:cs="Times New Roman"/>
      </w:rPr>
    </w:lvl>
    <w:lvl w:ilvl="4" w:tplc="04090003" w:tentative="1">
      <w:start w:val="1"/>
      <w:numFmt w:val="lowerLetter"/>
      <w:lvlText w:val="%5."/>
      <w:lvlJc w:val="left"/>
      <w:pPr>
        <w:tabs>
          <w:tab w:val="num" w:pos="4680"/>
        </w:tabs>
        <w:ind w:left="4680" w:hanging="360"/>
      </w:pPr>
      <w:rPr>
        <w:rFonts w:cs="Times New Roman"/>
      </w:rPr>
    </w:lvl>
    <w:lvl w:ilvl="5" w:tplc="04090005" w:tentative="1">
      <w:start w:val="1"/>
      <w:numFmt w:val="lowerRoman"/>
      <w:lvlText w:val="%6."/>
      <w:lvlJc w:val="right"/>
      <w:pPr>
        <w:tabs>
          <w:tab w:val="num" w:pos="5400"/>
        </w:tabs>
        <w:ind w:left="5400" w:hanging="180"/>
      </w:pPr>
      <w:rPr>
        <w:rFonts w:cs="Times New Roman"/>
      </w:rPr>
    </w:lvl>
    <w:lvl w:ilvl="6" w:tplc="04090001" w:tentative="1">
      <w:start w:val="1"/>
      <w:numFmt w:val="decimal"/>
      <w:lvlText w:val="%7."/>
      <w:lvlJc w:val="left"/>
      <w:pPr>
        <w:tabs>
          <w:tab w:val="num" w:pos="6120"/>
        </w:tabs>
        <w:ind w:left="6120" w:hanging="360"/>
      </w:pPr>
      <w:rPr>
        <w:rFonts w:cs="Times New Roman"/>
      </w:rPr>
    </w:lvl>
    <w:lvl w:ilvl="7" w:tplc="04090003" w:tentative="1">
      <w:start w:val="1"/>
      <w:numFmt w:val="lowerLetter"/>
      <w:lvlText w:val="%8."/>
      <w:lvlJc w:val="left"/>
      <w:pPr>
        <w:tabs>
          <w:tab w:val="num" w:pos="6840"/>
        </w:tabs>
        <w:ind w:left="6840" w:hanging="360"/>
      </w:pPr>
      <w:rPr>
        <w:rFonts w:cs="Times New Roman"/>
      </w:rPr>
    </w:lvl>
    <w:lvl w:ilvl="8" w:tplc="04090005" w:tentative="1">
      <w:start w:val="1"/>
      <w:numFmt w:val="lowerRoman"/>
      <w:lvlText w:val="%9."/>
      <w:lvlJc w:val="right"/>
      <w:pPr>
        <w:tabs>
          <w:tab w:val="num" w:pos="7560"/>
        </w:tabs>
        <w:ind w:left="7560" w:hanging="180"/>
      </w:pPr>
      <w:rPr>
        <w:rFonts w:cs="Times New Roman"/>
      </w:rPr>
    </w:lvl>
  </w:abstractNum>
  <w:abstractNum w:abstractNumId="69" w15:restartNumberingAfterBreak="0">
    <w:nsid w:val="6F46225E"/>
    <w:multiLevelType w:val="hybridMultilevel"/>
    <w:tmpl w:val="58C273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174009"/>
    <w:multiLevelType w:val="hybridMultilevel"/>
    <w:tmpl w:val="871E30E6"/>
    <w:lvl w:ilvl="0" w:tplc="04090001">
      <w:start w:val="1"/>
      <w:numFmt w:val="bullet"/>
      <w:lvlText w:val=""/>
      <w:lvlJc w:val="left"/>
      <w:pPr>
        <w:ind w:left="720" w:hanging="360"/>
      </w:pPr>
      <w:rPr>
        <w:rFonts w:ascii="Symbol" w:hAnsi="Symbol" w:hint="default"/>
      </w:rPr>
    </w:lvl>
    <w:lvl w:ilvl="1" w:tplc="30126928">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CA3482"/>
    <w:multiLevelType w:val="hybridMultilevel"/>
    <w:tmpl w:val="4B788796"/>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1F938F6"/>
    <w:multiLevelType w:val="multilevel"/>
    <w:tmpl w:val="0DE44066"/>
    <w:lvl w:ilvl="0">
      <w:start w:val="1"/>
      <w:numFmt w:val="lowerLetter"/>
      <w:pStyle w:val="ListAlpha"/>
      <w:lvlText w:val="%1)"/>
      <w:lvlJc w:val="left"/>
      <w:pPr>
        <w:tabs>
          <w:tab w:val="num" w:pos="720"/>
        </w:tabs>
        <w:ind w:left="720" w:hanging="360"/>
      </w:pPr>
      <w:rPr>
        <w:rFonts w:ascii="Times New Roman" w:hAnsi="Times New Roman" w:hint="default"/>
        <w:b w:val="0"/>
        <w:i w:val="0"/>
        <w:sz w:val="24"/>
        <w:szCs w:val="24"/>
      </w:rPr>
    </w:lvl>
    <w:lvl w:ilvl="1">
      <w:start w:val="1"/>
      <w:numFmt w:val="decimal"/>
      <w:lvlText w:val="%2)"/>
      <w:lvlJc w:val="left"/>
      <w:pPr>
        <w:tabs>
          <w:tab w:val="num" w:pos="1080"/>
        </w:tabs>
        <w:ind w:left="1080" w:hanging="360"/>
      </w:pPr>
      <w:rPr>
        <w:rFonts w:ascii="Times New Roman" w:hAnsi="Times New Roman" w:hint="default"/>
        <w:b w:val="0"/>
        <w:i w:val="0"/>
        <w:sz w:val="24"/>
        <w:szCs w:val="24"/>
      </w:rPr>
    </w:lvl>
    <w:lvl w:ilvl="2">
      <w:start w:val="1"/>
      <w:numFmt w:val="lowerLetter"/>
      <w:lvlText w:val="%3."/>
      <w:lvlJc w:val="left"/>
      <w:pPr>
        <w:tabs>
          <w:tab w:val="num" w:pos="1440"/>
        </w:tabs>
        <w:ind w:left="1440" w:hanging="360"/>
      </w:pPr>
      <w:rPr>
        <w:rFonts w:ascii="Times New Roman" w:hAnsi="Times New Roman" w:hint="default"/>
        <w:b w:val="0"/>
        <w:i w:val="0"/>
        <w:sz w:val="24"/>
        <w:szCs w:val="24"/>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73" w15:restartNumberingAfterBreak="0">
    <w:nsid w:val="723076C1"/>
    <w:multiLevelType w:val="hybridMultilevel"/>
    <w:tmpl w:val="4C4C7806"/>
    <w:lvl w:ilvl="0" w:tplc="CCE63F0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070E8E"/>
    <w:multiLevelType w:val="hybridMultilevel"/>
    <w:tmpl w:val="3C9EF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A5C6E53"/>
    <w:multiLevelType w:val="hybridMultilevel"/>
    <w:tmpl w:val="55CE2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B983A31"/>
    <w:multiLevelType w:val="hybridMultilevel"/>
    <w:tmpl w:val="55AE5E38"/>
    <w:lvl w:ilvl="0" w:tplc="244E1552">
      <w:start w:val="1"/>
      <w:numFmt w:val="bullet"/>
      <w:pStyle w:val="TableDash-10pt"/>
      <w:lvlText w:val=""/>
      <w:lvlJc w:val="left"/>
      <w:pPr>
        <w:tabs>
          <w:tab w:val="num" w:pos="432"/>
        </w:tabs>
        <w:ind w:left="432" w:hanging="216"/>
      </w:pPr>
      <w:rPr>
        <w:rFonts w:ascii="Symbol" w:hAnsi="Symbol" w:hint="default"/>
        <w:caps w:val="0"/>
        <w:strike w:val="0"/>
        <w:dstrike w:val="0"/>
        <w:vanish w:val="0"/>
        <w:color w:val="000000"/>
        <w:sz w:val="18"/>
        <w:vertAlign w:val="baseline"/>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D5C7D2B"/>
    <w:multiLevelType w:val="hybridMultilevel"/>
    <w:tmpl w:val="59BE623E"/>
    <w:lvl w:ilvl="0" w:tplc="3D9E2074">
      <w:start w:val="1"/>
      <w:numFmt w:val="decimal"/>
      <w:lvlText w:val="%1."/>
      <w:lvlJc w:val="left"/>
      <w:pPr>
        <w:tabs>
          <w:tab w:val="num" w:pos="9360"/>
        </w:tabs>
        <w:ind w:left="9360" w:hanging="360"/>
      </w:pPr>
    </w:lvl>
    <w:lvl w:ilvl="1" w:tplc="62E43180" w:tentative="1">
      <w:start w:val="1"/>
      <w:numFmt w:val="decimal"/>
      <w:lvlText w:val="%2."/>
      <w:lvlJc w:val="left"/>
      <w:pPr>
        <w:tabs>
          <w:tab w:val="num" w:pos="1440"/>
        </w:tabs>
        <w:ind w:left="1440" w:hanging="360"/>
      </w:pPr>
    </w:lvl>
    <w:lvl w:ilvl="2" w:tplc="824ABE40" w:tentative="1">
      <w:start w:val="1"/>
      <w:numFmt w:val="decimal"/>
      <w:lvlText w:val="%3."/>
      <w:lvlJc w:val="left"/>
      <w:pPr>
        <w:tabs>
          <w:tab w:val="num" w:pos="2160"/>
        </w:tabs>
        <w:ind w:left="2160" w:hanging="360"/>
      </w:pPr>
    </w:lvl>
    <w:lvl w:ilvl="3" w:tplc="198A4D16" w:tentative="1">
      <w:start w:val="1"/>
      <w:numFmt w:val="decimal"/>
      <w:lvlText w:val="%4."/>
      <w:lvlJc w:val="left"/>
      <w:pPr>
        <w:tabs>
          <w:tab w:val="num" w:pos="2880"/>
        </w:tabs>
        <w:ind w:left="2880" w:hanging="360"/>
      </w:pPr>
    </w:lvl>
    <w:lvl w:ilvl="4" w:tplc="B55C4282" w:tentative="1">
      <w:start w:val="1"/>
      <w:numFmt w:val="decimal"/>
      <w:lvlText w:val="%5."/>
      <w:lvlJc w:val="left"/>
      <w:pPr>
        <w:tabs>
          <w:tab w:val="num" w:pos="3600"/>
        </w:tabs>
        <w:ind w:left="3600" w:hanging="360"/>
      </w:pPr>
    </w:lvl>
    <w:lvl w:ilvl="5" w:tplc="C576CF54" w:tentative="1">
      <w:start w:val="1"/>
      <w:numFmt w:val="decimal"/>
      <w:lvlText w:val="%6."/>
      <w:lvlJc w:val="left"/>
      <w:pPr>
        <w:tabs>
          <w:tab w:val="num" w:pos="4320"/>
        </w:tabs>
        <w:ind w:left="4320" w:hanging="360"/>
      </w:pPr>
    </w:lvl>
    <w:lvl w:ilvl="6" w:tplc="4E1E5100" w:tentative="1">
      <w:start w:val="1"/>
      <w:numFmt w:val="decimal"/>
      <w:lvlText w:val="%7."/>
      <w:lvlJc w:val="left"/>
      <w:pPr>
        <w:tabs>
          <w:tab w:val="num" w:pos="5040"/>
        </w:tabs>
        <w:ind w:left="5040" w:hanging="360"/>
      </w:pPr>
    </w:lvl>
    <w:lvl w:ilvl="7" w:tplc="E53EFB08" w:tentative="1">
      <w:start w:val="1"/>
      <w:numFmt w:val="decimal"/>
      <w:lvlText w:val="%8."/>
      <w:lvlJc w:val="left"/>
      <w:pPr>
        <w:tabs>
          <w:tab w:val="num" w:pos="5760"/>
        </w:tabs>
        <w:ind w:left="5760" w:hanging="360"/>
      </w:pPr>
    </w:lvl>
    <w:lvl w:ilvl="8" w:tplc="E954FE22" w:tentative="1">
      <w:start w:val="1"/>
      <w:numFmt w:val="decimal"/>
      <w:lvlText w:val="%9."/>
      <w:lvlJc w:val="left"/>
      <w:pPr>
        <w:tabs>
          <w:tab w:val="num" w:pos="6480"/>
        </w:tabs>
        <w:ind w:left="6480" w:hanging="360"/>
      </w:pPr>
    </w:lvl>
  </w:abstractNum>
  <w:abstractNum w:abstractNumId="78" w15:restartNumberingAfterBreak="0">
    <w:nsid w:val="7F3F5CBF"/>
    <w:multiLevelType w:val="hybridMultilevel"/>
    <w:tmpl w:val="85069ED8"/>
    <w:lvl w:ilvl="0" w:tplc="04090001">
      <w:start w:val="1"/>
      <w:numFmt w:val="bullet"/>
      <w:pStyle w:val="TableBullet-1"/>
      <w:lvlText w:val=""/>
      <w:lvlJc w:val="left"/>
      <w:pPr>
        <w:ind w:left="655" w:hanging="360"/>
      </w:pPr>
      <w:rPr>
        <w:rFonts w:ascii="Symbol" w:hAnsi="Symbol" w:hint="default"/>
      </w:rPr>
    </w:lvl>
    <w:lvl w:ilvl="1" w:tplc="04090003" w:tentative="1">
      <w:start w:val="1"/>
      <w:numFmt w:val="bullet"/>
      <w:lvlText w:val="o"/>
      <w:lvlJc w:val="left"/>
      <w:pPr>
        <w:ind w:left="1375" w:hanging="360"/>
      </w:pPr>
      <w:rPr>
        <w:rFonts w:ascii="Courier New" w:hAnsi="Courier New" w:cs="Courier New" w:hint="default"/>
      </w:rPr>
    </w:lvl>
    <w:lvl w:ilvl="2" w:tplc="04090005">
      <w:start w:val="1"/>
      <w:numFmt w:val="bullet"/>
      <w:lvlText w:val=""/>
      <w:lvlJc w:val="left"/>
      <w:pPr>
        <w:ind w:left="2095" w:hanging="360"/>
      </w:pPr>
      <w:rPr>
        <w:rFonts w:ascii="Wingdings" w:hAnsi="Wingdings" w:hint="default"/>
      </w:rPr>
    </w:lvl>
    <w:lvl w:ilvl="3" w:tplc="04090001" w:tentative="1">
      <w:start w:val="1"/>
      <w:numFmt w:val="bullet"/>
      <w:lvlText w:val=""/>
      <w:lvlJc w:val="left"/>
      <w:pPr>
        <w:ind w:left="2815" w:hanging="360"/>
      </w:pPr>
      <w:rPr>
        <w:rFonts w:ascii="Symbol" w:hAnsi="Symbol" w:hint="default"/>
      </w:rPr>
    </w:lvl>
    <w:lvl w:ilvl="4" w:tplc="04090003" w:tentative="1">
      <w:start w:val="1"/>
      <w:numFmt w:val="bullet"/>
      <w:lvlText w:val="o"/>
      <w:lvlJc w:val="left"/>
      <w:pPr>
        <w:ind w:left="3535" w:hanging="360"/>
      </w:pPr>
      <w:rPr>
        <w:rFonts w:ascii="Courier New" w:hAnsi="Courier New" w:cs="Courier New" w:hint="default"/>
      </w:rPr>
    </w:lvl>
    <w:lvl w:ilvl="5" w:tplc="04090005" w:tentative="1">
      <w:start w:val="1"/>
      <w:numFmt w:val="bullet"/>
      <w:lvlText w:val=""/>
      <w:lvlJc w:val="left"/>
      <w:pPr>
        <w:ind w:left="4255" w:hanging="360"/>
      </w:pPr>
      <w:rPr>
        <w:rFonts w:ascii="Wingdings" w:hAnsi="Wingdings" w:hint="default"/>
      </w:rPr>
    </w:lvl>
    <w:lvl w:ilvl="6" w:tplc="04090001" w:tentative="1">
      <w:start w:val="1"/>
      <w:numFmt w:val="bullet"/>
      <w:lvlText w:val=""/>
      <w:lvlJc w:val="left"/>
      <w:pPr>
        <w:ind w:left="4975" w:hanging="360"/>
      </w:pPr>
      <w:rPr>
        <w:rFonts w:ascii="Symbol" w:hAnsi="Symbol" w:hint="default"/>
      </w:rPr>
    </w:lvl>
    <w:lvl w:ilvl="7" w:tplc="04090003" w:tentative="1">
      <w:start w:val="1"/>
      <w:numFmt w:val="bullet"/>
      <w:lvlText w:val="o"/>
      <w:lvlJc w:val="left"/>
      <w:pPr>
        <w:ind w:left="5695" w:hanging="360"/>
      </w:pPr>
      <w:rPr>
        <w:rFonts w:ascii="Courier New" w:hAnsi="Courier New" w:cs="Courier New" w:hint="default"/>
      </w:rPr>
    </w:lvl>
    <w:lvl w:ilvl="8" w:tplc="04090005" w:tentative="1">
      <w:start w:val="1"/>
      <w:numFmt w:val="bullet"/>
      <w:lvlText w:val=""/>
      <w:lvlJc w:val="left"/>
      <w:pPr>
        <w:ind w:left="6415"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1"/>
  </w:num>
  <w:num w:numId="8">
    <w:abstractNumId w:val="0"/>
  </w:num>
  <w:num w:numId="9">
    <w:abstractNumId w:val="34"/>
  </w:num>
  <w:num w:numId="10">
    <w:abstractNumId w:val="2"/>
    <w:lvlOverride w:ilvl="0">
      <w:startOverride w:val="1"/>
    </w:lvlOverride>
  </w:num>
  <w:num w:numId="11">
    <w:abstractNumId w:val="12"/>
  </w:num>
  <w:num w:numId="12">
    <w:abstractNumId w:val="37"/>
  </w:num>
  <w:num w:numId="1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5"/>
  </w:num>
  <w:num w:numId="15">
    <w:abstractNumId w:val="17"/>
  </w:num>
  <w:num w:numId="16">
    <w:abstractNumId w:val="64"/>
  </w:num>
  <w:num w:numId="17">
    <w:abstractNumId w:val="33"/>
  </w:num>
  <w:num w:numId="18">
    <w:abstractNumId w:val="67"/>
  </w:num>
  <w:num w:numId="19">
    <w:abstractNumId w:val="26"/>
  </w:num>
  <w:num w:numId="20">
    <w:abstractNumId w:val="43"/>
  </w:num>
  <w:num w:numId="21">
    <w:abstractNumId w:val="68"/>
  </w:num>
  <w:num w:numId="22">
    <w:abstractNumId w:val="76"/>
  </w:num>
  <w:num w:numId="23">
    <w:abstractNumId w:val="49"/>
  </w:num>
  <w:num w:numId="24">
    <w:abstractNumId w:val="42"/>
  </w:num>
  <w:num w:numId="25">
    <w:abstractNumId w:val="51"/>
  </w:num>
  <w:num w:numId="26">
    <w:abstractNumId w:val="29"/>
  </w:num>
  <w:num w:numId="27">
    <w:abstractNumId w:val="78"/>
  </w:num>
  <w:num w:numId="28">
    <w:abstractNumId w:val="18"/>
  </w:num>
  <w:num w:numId="29">
    <w:abstractNumId w:val="50"/>
  </w:num>
  <w:num w:numId="30">
    <w:abstractNumId w:val="36"/>
  </w:num>
  <w:num w:numId="31">
    <w:abstractNumId w:val="62"/>
  </w:num>
  <w:num w:numId="32">
    <w:abstractNumId w:val="19"/>
  </w:num>
  <w:num w:numId="33">
    <w:abstractNumId w:val="48"/>
  </w:num>
  <w:num w:numId="34">
    <w:abstractNumId w:val="61"/>
  </w:num>
  <w:num w:numId="35">
    <w:abstractNumId w:val="77"/>
  </w:num>
  <w:num w:numId="36">
    <w:abstractNumId w:val="27"/>
  </w:num>
  <w:num w:numId="37">
    <w:abstractNumId w:val="31"/>
  </w:num>
  <w:num w:numId="38">
    <w:abstractNumId w:val="75"/>
  </w:num>
  <w:num w:numId="39">
    <w:abstractNumId w:val="52"/>
  </w:num>
  <w:num w:numId="40">
    <w:abstractNumId w:val="73"/>
  </w:num>
  <w:num w:numId="41">
    <w:abstractNumId w:val="55"/>
  </w:num>
  <w:num w:numId="42">
    <w:abstractNumId w:val="38"/>
  </w:num>
  <w:num w:numId="43">
    <w:abstractNumId w:val="21"/>
  </w:num>
  <w:num w:numId="44">
    <w:abstractNumId w:val="69"/>
  </w:num>
  <w:num w:numId="45">
    <w:abstractNumId w:val="44"/>
  </w:num>
  <w:num w:numId="46">
    <w:abstractNumId w:val="11"/>
  </w:num>
  <w:num w:numId="47">
    <w:abstractNumId w:val="54"/>
  </w:num>
  <w:num w:numId="48">
    <w:abstractNumId w:val="40"/>
  </w:num>
  <w:num w:numId="49">
    <w:abstractNumId w:val="16"/>
  </w:num>
  <w:num w:numId="50">
    <w:abstractNumId w:val="59"/>
  </w:num>
  <w:num w:numId="51">
    <w:abstractNumId w:val="14"/>
  </w:num>
  <w:num w:numId="52">
    <w:abstractNumId w:val="57"/>
  </w:num>
  <w:num w:numId="53">
    <w:abstractNumId w:val="74"/>
  </w:num>
  <w:num w:numId="54">
    <w:abstractNumId w:val="60"/>
  </w:num>
  <w:num w:numId="55">
    <w:abstractNumId w:val="53"/>
  </w:num>
  <w:num w:numId="56">
    <w:abstractNumId w:val="46"/>
  </w:num>
  <w:num w:numId="57">
    <w:abstractNumId w:val="66"/>
  </w:num>
  <w:num w:numId="58">
    <w:abstractNumId w:val="35"/>
  </w:num>
  <w:num w:numId="59">
    <w:abstractNumId w:val="13"/>
    <w:lvlOverride w:ilvl="0">
      <w:startOverride w:val="1"/>
    </w:lvlOverride>
  </w:num>
  <w:num w:numId="60">
    <w:abstractNumId w:val="65"/>
  </w:num>
  <w:num w:numId="61">
    <w:abstractNumId w:val="28"/>
  </w:num>
  <w:num w:numId="62">
    <w:abstractNumId w:val="9"/>
  </w:num>
  <w:num w:numId="63">
    <w:abstractNumId w:val="47"/>
  </w:num>
  <w:num w:numId="64">
    <w:abstractNumId w:val="25"/>
  </w:num>
  <w:num w:numId="65">
    <w:abstractNumId w:val="22"/>
  </w:num>
  <w:num w:numId="66">
    <w:abstractNumId w:val="41"/>
  </w:num>
  <w:num w:numId="67">
    <w:abstractNumId w:val="20"/>
  </w:num>
  <w:num w:numId="68">
    <w:abstractNumId w:val="32"/>
  </w:num>
  <w:num w:numId="69">
    <w:abstractNumId w:val="15"/>
    <w:lvlOverride w:ilvl="0">
      <w:startOverride w:val="1"/>
    </w:lvlOverride>
  </w:num>
  <w:num w:numId="70">
    <w:abstractNumId w:val="56"/>
  </w:num>
  <w:num w:numId="71">
    <w:abstractNumId w:val="63"/>
  </w:num>
  <w:num w:numId="72">
    <w:abstractNumId w:val="71"/>
  </w:num>
  <w:num w:numId="73">
    <w:abstractNumId w:val="10"/>
  </w:num>
  <w:num w:numId="74">
    <w:abstractNumId w:val="39"/>
    <w:lvlOverride w:ilvl="0">
      <w:startOverride w:val="1"/>
    </w:lvlOverride>
  </w:num>
  <w:num w:numId="75">
    <w:abstractNumId w:val="23"/>
    <w:lvlOverride w:ilvl="0">
      <w:startOverride w:val="1"/>
    </w:lvlOverride>
  </w:num>
  <w:num w:numId="76">
    <w:abstractNumId w:val="23"/>
    <w:lvlOverride w:ilvl="0">
      <w:startOverride w:val="1"/>
    </w:lvlOverride>
  </w:num>
  <w:num w:numId="77">
    <w:abstractNumId w:val="30"/>
  </w:num>
  <w:num w:numId="78">
    <w:abstractNumId w:val="70"/>
  </w:num>
  <w:num w:numId="79">
    <w:abstractNumId w:val="24"/>
  </w:num>
  <w:num w:numId="80">
    <w:abstractNumId w:val="5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216"/>
    <w:rsid w:val="00004843"/>
    <w:rsid w:val="00010BD0"/>
    <w:rsid w:val="00014477"/>
    <w:rsid w:val="00027550"/>
    <w:rsid w:val="00030B1E"/>
    <w:rsid w:val="00050239"/>
    <w:rsid w:val="000648A5"/>
    <w:rsid w:val="00073EB6"/>
    <w:rsid w:val="000762CC"/>
    <w:rsid w:val="000767BA"/>
    <w:rsid w:val="00080CA3"/>
    <w:rsid w:val="00080D36"/>
    <w:rsid w:val="00090D39"/>
    <w:rsid w:val="000A28DD"/>
    <w:rsid w:val="000A4706"/>
    <w:rsid w:val="000B4CF2"/>
    <w:rsid w:val="000C3436"/>
    <w:rsid w:val="000C727D"/>
    <w:rsid w:val="000D1CE8"/>
    <w:rsid w:val="000D4154"/>
    <w:rsid w:val="000E3768"/>
    <w:rsid w:val="0010389D"/>
    <w:rsid w:val="0011692A"/>
    <w:rsid w:val="00120CE2"/>
    <w:rsid w:val="00134C44"/>
    <w:rsid w:val="001355CB"/>
    <w:rsid w:val="00142114"/>
    <w:rsid w:val="00144CEA"/>
    <w:rsid w:val="00152B06"/>
    <w:rsid w:val="0015313E"/>
    <w:rsid w:val="00172182"/>
    <w:rsid w:val="00174560"/>
    <w:rsid w:val="0018628F"/>
    <w:rsid w:val="001909FF"/>
    <w:rsid w:val="001961F3"/>
    <w:rsid w:val="00196BCB"/>
    <w:rsid w:val="00197FE0"/>
    <w:rsid w:val="001A1BE7"/>
    <w:rsid w:val="001A589E"/>
    <w:rsid w:val="001A5956"/>
    <w:rsid w:val="001B15EE"/>
    <w:rsid w:val="001C3331"/>
    <w:rsid w:val="001D0E53"/>
    <w:rsid w:val="001E5214"/>
    <w:rsid w:val="001F10DA"/>
    <w:rsid w:val="001F5434"/>
    <w:rsid w:val="001F74A7"/>
    <w:rsid w:val="00201345"/>
    <w:rsid w:val="00202729"/>
    <w:rsid w:val="00213145"/>
    <w:rsid w:val="00225649"/>
    <w:rsid w:val="00234D6B"/>
    <w:rsid w:val="00236B26"/>
    <w:rsid w:val="0024461E"/>
    <w:rsid w:val="00253A05"/>
    <w:rsid w:val="0025694D"/>
    <w:rsid w:val="002574AF"/>
    <w:rsid w:val="002611A8"/>
    <w:rsid w:val="00264D73"/>
    <w:rsid w:val="00266C97"/>
    <w:rsid w:val="00271153"/>
    <w:rsid w:val="00271DBC"/>
    <w:rsid w:val="00281C92"/>
    <w:rsid w:val="002826FB"/>
    <w:rsid w:val="00294F2D"/>
    <w:rsid w:val="002A625C"/>
    <w:rsid w:val="002A7D01"/>
    <w:rsid w:val="002B0620"/>
    <w:rsid w:val="002B3D03"/>
    <w:rsid w:val="002B5E3D"/>
    <w:rsid w:val="002B60A8"/>
    <w:rsid w:val="002C0CAE"/>
    <w:rsid w:val="002C4F94"/>
    <w:rsid w:val="002C5994"/>
    <w:rsid w:val="002D308E"/>
    <w:rsid w:val="002D6B84"/>
    <w:rsid w:val="002D7088"/>
    <w:rsid w:val="002E0808"/>
    <w:rsid w:val="002E214B"/>
    <w:rsid w:val="002E52C4"/>
    <w:rsid w:val="002F4452"/>
    <w:rsid w:val="003134BB"/>
    <w:rsid w:val="00316519"/>
    <w:rsid w:val="00320B83"/>
    <w:rsid w:val="00320E08"/>
    <w:rsid w:val="00322EAF"/>
    <w:rsid w:val="003242D6"/>
    <w:rsid w:val="00335D75"/>
    <w:rsid w:val="003368B8"/>
    <w:rsid w:val="003372F5"/>
    <w:rsid w:val="00341E3D"/>
    <w:rsid w:val="0034529D"/>
    <w:rsid w:val="00351CCA"/>
    <w:rsid w:val="00355375"/>
    <w:rsid w:val="00373BD1"/>
    <w:rsid w:val="0037577B"/>
    <w:rsid w:val="0037666F"/>
    <w:rsid w:val="00376879"/>
    <w:rsid w:val="00390216"/>
    <w:rsid w:val="0039042E"/>
    <w:rsid w:val="003A164B"/>
    <w:rsid w:val="003C08E9"/>
    <w:rsid w:val="003C3BB5"/>
    <w:rsid w:val="003C7B09"/>
    <w:rsid w:val="003D68BC"/>
    <w:rsid w:val="00406151"/>
    <w:rsid w:val="004063EF"/>
    <w:rsid w:val="004074AA"/>
    <w:rsid w:val="00421CD9"/>
    <w:rsid w:val="00426F06"/>
    <w:rsid w:val="00432232"/>
    <w:rsid w:val="00434585"/>
    <w:rsid w:val="00450A17"/>
    <w:rsid w:val="00456A9C"/>
    <w:rsid w:val="00456E49"/>
    <w:rsid w:val="004603DD"/>
    <w:rsid w:val="00460C3B"/>
    <w:rsid w:val="0046264C"/>
    <w:rsid w:val="00466D81"/>
    <w:rsid w:val="00471408"/>
    <w:rsid w:val="00473C42"/>
    <w:rsid w:val="00476C1E"/>
    <w:rsid w:val="0048642F"/>
    <w:rsid w:val="00491C43"/>
    <w:rsid w:val="00493175"/>
    <w:rsid w:val="004A08F3"/>
    <w:rsid w:val="004A5589"/>
    <w:rsid w:val="004A5CA0"/>
    <w:rsid w:val="004B038B"/>
    <w:rsid w:val="004B0A73"/>
    <w:rsid w:val="004B7202"/>
    <w:rsid w:val="004D5CD4"/>
    <w:rsid w:val="004E243A"/>
    <w:rsid w:val="00502957"/>
    <w:rsid w:val="0050425B"/>
    <w:rsid w:val="00511BB9"/>
    <w:rsid w:val="005128D8"/>
    <w:rsid w:val="005174DA"/>
    <w:rsid w:val="00525790"/>
    <w:rsid w:val="00531896"/>
    <w:rsid w:val="00535DAD"/>
    <w:rsid w:val="00545B28"/>
    <w:rsid w:val="0055097E"/>
    <w:rsid w:val="00557252"/>
    <w:rsid w:val="00566D1C"/>
    <w:rsid w:val="00574E25"/>
    <w:rsid w:val="00577B13"/>
    <w:rsid w:val="0058774B"/>
    <w:rsid w:val="00593278"/>
    <w:rsid w:val="00597BE8"/>
    <w:rsid w:val="005A26CD"/>
    <w:rsid w:val="005C07BD"/>
    <w:rsid w:val="005C3BE7"/>
    <w:rsid w:val="005E4208"/>
    <w:rsid w:val="005E48D5"/>
    <w:rsid w:val="00641212"/>
    <w:rsid w:val="00645ABE"/>
    <w:rsid w:val="00646D09"/>
    <w:rsid w:val="006532AD"/>
    <w:rsid w:val="00660B96"/>
    <w:rsid w:val="006751F8"/>
    <w:rsid w:val="0068000C"/>
    <w:rsid w:val="00686C8B"/>
    <w:rsid w:val="006A33F2"/>
    <w:rsid w:val="006A6D0B"/>
    <w:rsid w:val="006B1473"/>
    <w:rsid w:val="006B14A4"/>
    <w:rsid w:val="006B14D7"/>
    <w:rsid w:val="006D0130"/>
    <w:rsid w:val="006F0351"/>
    <w:rsid w:val="006F6E54"/>
    <w:rsid w:val="007009B4"/>
    <w:rsid w:val="0070323C"/>
    <w:rsid w:val="00705E83"/>
    <w:rsid w:val="007079B9"/>
    <w:rsid w:val="007105F3"/>
    <w:rsid w:val="00713EBF"/>
    <w:rsid w:val="00714889"/>
    <w:rsid w:val="00720678"/>
    <w:rsid w:val="00721334"/>
    <w:rsid w:val="007222C5"/>
    <w:rsid w:val="0072274C"/>
    <w:rsid w:val="00723CC5"/>
    <w:rsid w:val="00736EB1"/>
    <w:rsid w:val="007445B1"/>
    <w:rsid w:val="007638C6"/>
    <w:rsid w:val="00764E79"/>
    <w:rsid w:val="00767D54"/>
    <w:rsid w:val="00774A2C"/>
    <w:rsid w:val="007774B9"/>
    <w:rsid w:val="00781C04"/>
    <w:rsid w:val="00797F38"/>
    <w:rsid w:val="007A5B69"/>
    <w:rsid w:val="007E5CAE"/>
    <w:rsid w:val="007F13EF"/>
    <w:rsid w:val="007F5008"/>
    <w:rsid w:val="00805D8C"/>
    <w:rsid w:val="0082074D"/>
    <w:rsid w:val="00824089"/>
    <w:rsid w:val="00835704"/>
    <w:rsid w:val="00835E0C"/>
    <w:rsid w:val="008370D4"/>
    <w:rsid w:val="0084469B"/>
    <w:rsid w:val="00846529"/>
    <w:rsid w:val="00846685"/>
    <w:rsid w:val="00846E03"/>
    <w:rsid w:val="00851E29"/>
    <w:rsid w:val="008524C4"/>
    <w:rsid w:val="008727D8"/>
    <w:rsid w:val="00881923"/>
    <w:rsid w:val="00882F92"/>
    <w:rsid w:val="00891DF3"/>
    <w:rsid w:val="008A0A3F"/>
    <w:rsid w:val="008A6B50"/>
    <w:rsid w:val="008B01A3"/>
    <w:rsid w:val="008C4880"/>
    <w:rsid w:val="008D0394"/>
    <w:rsid w:val="008D12BC"/>
    <w:rsid w:val="008D2B25"/>
    <w:rsid w:val="008D6233"/>
    <w:rsid w:val="008D672D"/>
    <w:rsid w:val="008D68D9"/>
    <w:rsid w:val="008D7939"/>
    <w:rsid w:val="008F0D89"/>
    <w:rsid w:val="00904BEA"/>
    <w:rsid w:val="00910372"/>
    <w:rsid w:val="00910ACD"/>
    <w:rsid w:val="00915D89"/>
    <w:rsid w:val="00921FF2"/>
    <w:rsid w:val="00923503"/>
    <w:rsid w:val="00925EAA"/>
    <w:rsid w:val="00926CF2"/>
    <w:rsid w:val="00943176"/>
    <w:rsid w:val="00950787"/>
    <w:rsid w:val="009518FE"/>
    <w:rsid w:val="00965072"/>
    <w:rsid w:val="009671D7"/>
    <w:rsid w:val="0097191E"/>
    <w:rsid w:val="00972B26"/>
    <w:rsid w:val="00977770"/>
    <w:rsid w:val="00982EDD"/>
    <w:rsid w:val="0099433D"/>
    <w:rsid w:val="009A0899"/>
    <w:rsid w:val="009A1FB9"/>
    <w:rsid w:val="009A2A51"/>
    <w:rsid w:val="009A757E"/>
    <w:rsid w:val="009B0FAE"/>
    <w:rsid w:val="009B37CD"/>
    <w:rsid w:val="009B7476"/>
    <w:rsid w:val="009C1F40"/>
    <w:rsid w:val="009C412D"/>
    <w:rsid w:val="009C44AF"/>
    <w:rsid w:val="009C542D"/>
    <w:rsid w:val="009E0D4E"/>
    <w:rsid w:val="00A00226"/>
    <w:rsid w:val="00A062C6"/>
    <w:rsid w:val="00A12839"/>
    <w:rsid w:val="00A14411"/>
    <w:rsid w:val="00A1544C"/>
    <w:rsid w:val="00A35FF9"/>
    <w:rsid w:val="00A405BA"/>
    <w:rsid w:val="00A41D46"/>
    <w:rsid w:val="00A601A5"/>
    <w:rsid w:val="00A65E0F"/>
    <w:rsid w:val="00A81B81"/>
    <w:rsid w:val="00A84B7D"/>
    <w:rsid w:val="00A91638"/>
    <w:rsid w:val="00A92364"/>
    <w:rsid w:val="00AB1A3B"/>
    <w:rsid w:val="00AB30CF"/>
    <w:rsid w:val="00AB3841"/>
    <w:rsid w:val="00AC1498"/>
    <w:rsid w:val="00AC1F30"/>
    <w:rsid w:val="00AC6E98"/>
    <w:rsid w:val="00AC765A"/>
    <w:rsid w:val="00AD5A1C"/>
    <w:rsid w:val="00AE1086"/>
    <w:rsid w:val="00AE2502"/>
    <w:rsid w:val="00AE4A0C"/>
    <w:rsid w:val="00B02EE9"/>
    <w:rsid w:val="00B169CC"/>
    <w:rsid w:val="00B22644"/>
    <w:rsid w:val="00B23070"/>
    <w:rsid w:val="00B45559"/>
    <w:rsid w:val="00B555E0"/>
    <w:rsid w:val="00B5576E"/>
    <w:rsid w:val="00B5708D"/>
    <w:rsid w:val="00B60F30"/>
    <w:rsid w:val="00B64547"/>
    <w:rsid w:val="00B66FC1"/>
    <w:rsid w:val="00B72507"/>
    <w:rsid w:val="00B73AD2"/>
    <w:rsid w:val="00B7511A"/>
    <w:rsid w:val="00B76A4E"/>
    <w:rsid w:val="00B80127"/>
    <w:rsid w:val="00B86013"/>
    <w:rsid w:val="00B91A6B"/>
    <w:rsid w:val="00BA30B1"/>
    <w:rsid w:val="00BB1CCB"/>
    <w:rsid w:val="00BC35AB"/>
    <w:rsid w:val="00BC5E1B"/>
    <w:rsid w:val="00BC77BA"/>
    <w:rsid w:val="00BD4240"/>
    <w:rsid w:val="00BD7D6B"/>
    <w:rsid w:val="00BE0D16"/>
    <w:rsid w:val="00BF02BA"/>
    <w:rsid w:val="00BF0BEE"/>
    <w:rsid w:val="00BF4A19"/>
    <w:rsid w:val="00BF79FF"/>
    <w:rsid w:val="00C00D68"/>
    <w:rsid w:val="00C03A9A"/>
    <w:rsid w:val="00C12F0F"/>
    <w:rsid w:val="00C25CAE"/>
    <w:rsid w:val="00C31B90"/>
    <w:rsid w:val="00C342A3"/>
    <w:rsid w:val="00C365E7"/>
    <w:rsid w:val="00C3703F"/>
    <w:rsid w:val="00C41BB1"/>
    <w:rsid w:val="00C528CE"/>
    <w:rsid w:val="00C76DAD"/>
    <w:rsid w:val="00C8473A"/>
    <w:rsid w:val="00C85F2A"/>
    <w:rsid w:val="00C91B80"/>
    <w:rsid w:val="00CA0E1A"/>
    <w:rsid w:val="00CA6423"/>
    <w:rsid w:val="00CB77C9"/>
    <w:rsid w:val="00CC239D"/>
    <w:rsid w:val="00CD1F0F"/>
    <w:rsid w:val="00CE557E"/>
    <w:rsid w:val="00D00805"/>
    <w:rsid w:val="00D05232"/>
    <w:rsid w:val="00D1090F"/>
    <w:rsid w:val="00D24C2D"/>
    <w:rsid w:val="00D26AA1"/>
    <w:rsid w:val="00D37852"/>
    <w:rsid w:val="00D41486"/>
    <w:rsid w:val="00D56F1A"/>
    <w:rsid w:val="00D61049"/>
    <w:rsid w:val="00D63BCB"/>
    <w:rsid w:val="00D63FE0"/>
    <w:rsid w:val="00D640A3"/>
    <w:rsid w:val="00D824FF"/>
    <w:rsid w:val="00D8410D"/>
    <w:rsid w:val="00D84295"/>
    <w:rsid w:val="00D847BF"/>
    <w:rsid w:val="00D94C43"/>
    <w:rsid w:val="00DA06B6"/>
    <w:rsid w:val="00DA3824"/>
    <w:rsid w:val="00DA3E5F"/>
    <w:rsid w:val="00DB4324"/>
    <w:rsid w:val="00DC42C0"/>
    <w:rsid w:val="00DC4D58"/>
    <w:rsid w:val="00DC7F01"/>
    <w:rsid w:val="00DD56A4"/>
    <w:rsid w:val="00DD626F"/>
    <w:rsid w:val="00DD7D26"/>
    <w:rsid w:val="00DE4E84"/>
    <w:rsid w:val="00DE793C"/>
    <w:rsid w:val="00DF492A"/>
    <w:rsid w:val="00E01101"/>
    <w:rsid w:val="00E01E14"/>
    <w:rsid w:val="00E02263"/>
    <w:rsid w:val="00E03D19"/>
    <w:rsid w:val="00E11F95"/>
    <w:rsid w:val="00E137CB"/>
    <w:rsid w:val="00E14033"/>
    <w:rsid w:val="00E1730C"/>
    <w:rsid w:val="00E1743B"/>
    <w:rsid w:val="00E27EF1"/>
    <w:rsid w:val="00E31486"/>
    <w:rsid w:val="00E32B4E"/>
    <w:rsid w:val="00E40AF6"/>
    <w:rsid w:val="00E4387B"/>
    <w:rsid w:val="00E578EF"/>
    <w:rsid w:val="00E610C7"/>
    <w:rsid w:val="00E7414E"/>
    <w:rsid w:val="00E74979"/>
    <w:rsid w:val="00E7615C"/>
    <w:rsid w:val="00E878EE"/>
    <w:rsid w:val="00E9117D"/>
    <w:rsid w:val="00E91260"/>
    <w:rsid w:val="00E968C5"/>
    <w:rsid w:val="00EB1472"/>
    <w:rsid w:val="00EC0023"/>
    <w:rsid w:val="00EE4370"/>
    <w:rsid w:val="00EF07DE"/>
    <w:rsid w:val="00F04E0C"/>
    <w:rsid w:val="00F0538A"/>
    <w:rsid w:val="00F061A0"/>
    <w:rsid w:val="00F07C6A"/>
    <w:rsid w:val="00F15B95"/>
    <w:rsid w:val="00F50DE4"/>
    <w:rsid w:val="00F52469"/>
    <w:rsid w:val="00F61005"/>
    <w:rsid w:val="00F65548"/>
    <w:rsid w:val="00F70FC7"/>
    <w:rsid w:val="00F83398"/>
    <w:rsid w:val="00F84814"/>
    <w:rsid w:val="00F915BE"/>
    <w:rsid w:val="00F93F8A"/>
    <w:rsid w:val="00F9512D"/>
    <w:rsid w:val="00FD0F00"/>
    <w:rsid w:val="00FD7ACA"/>
    <w:rsid w:val="00FD7B11"/>
    <w:rsid w:val="00FE5BB0"/>
    <w:rsid w:val="00FF1527"/>
    <w:rsid w:val="00FF54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91B4E8"/>
  <w15:docId w15:val="{F1875B48-F920-424D-AC16-B85343445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iPriority="0"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73"/>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6D09"/>
    <w:pPr>
      <w:tabs>
        <w:tab w:val="left" w:pos="1440"/>
        <w:tab w:val="right" w:leader="underscore" w:pos="9360"/>
      </w:tabs>
      <w:spacing w:before="120" w:after="120"/>
    </w:pPr>
    <w:rPr>
      <w:rFonts w:ascii="Times New Roman" w:eastAsiaTheme="minorHAnsi" w:hAnsi="Times New Roman"/>
      <w:szCs w:val="22"/>
    </w:rPr>
  </w:style>
  <w:style w:type="paragraph" w:styleId="Heading1">
    <w:name w:val="heading 1"/>
    <w:aliases w:val="Heading 1 ISP,H1,h1,heading 1"/>
    <w:next w:val="Normal"/>
    <w:link w:val="Heading1Char"/>
    <w:autoRedefine/>
    <w:uiPriority w:val="9"/>
    <w:qFormat/>
    <w:rsid w:val="00646D09"/>
    <w:pPr>
      <w:keepNext/>
      <w:keepLines/>
      <w:numPr>
        <w:numId w:val="29"/>
      </w:numPr>
      <w:spacing w:before="120" w:after="120"/>
      <w:outlineLvl w:val="0"/>
    </w:pPr>
    <w:rPr>
      <w:rFonts w:ascii="Times New Roman" w:eastAsiaTheme="majorEastAsia" w:hAnsi="Times New Roman" w:cstheme="majorBidi"/>
      <w:b/>
      <w:bCs/>
      <w:sz w:val="28"/>
      <w:szCs w:val="28"/>
    </w:rPr>
  </w:style>
  <w:style w:type="paragraph" w:styleId="Heading2">
    <w:name w:val="heading 2"/>
    <w:aliases w:val="H2,h2,heading 2"/>
    <w:next w:val="Normal"/>
    <w:link w:val="Heading2Char"/>
    <w:autoRedefine/>
    <w:uiPriority w:val="9"/>
    <w:qFormat/>
    <w:rsid w:val="00646D09"/>
    <w:pPr>
      <w:keepNext/>
      <w:numPr>
        <w:ilvl w:val="1"/>
        <w:numId w:val="29"/>
      </w:numPr>
      <w:spacing w:before="120" w:after="120"/>
      <w:outlineLvl w:val="1"/>
    </w:pPr>
    <w:rPr>
      <w:rFonts w:ascii="Times New Roman" w:eastAsiaTheme="majorEastAsia" w:hAnsi="Times New Roman" w:cstheme="majorBidi"/>
      <w:b/>
      <w:bCs/>
      <w:szCs w:val="26"/>
    </w:rPr>
  </w:style>
  <w:style w:type="paragraph" w:styleId="Heading3">
    <w:name w:val="heading 3"/>
    <w:aliases w:val="H3,h3,heading 3,PIR 3"/>
    <w:next w:val="Normal"/>
    <w:link w:val="Heading3Char"/>
    <w:autoRedefine/>
    <w:uiPriority w:val="9"/>
    <w:qFormat/>
    <w:rsid w:val="00646D09"/>
    <w:pPr>
      <w:keepNext/>
      <w:keepLines/>
      <w:numPr>
        <w:ilvl w:val="2"/>
        <w:numId w:val="29"/>
      </w:numPr>
      <w:spacing w:before="120" w:after="120"/>
      <w:outlineLvl w:val="2"/>
    </w:pPr>
    <w:rPr>
      <w:rFonts w:ascii="Times New Roman" w:eastAsiaTheme="majorEastAsia" w:hAnsi="Times New Roman" w:cstheme="majorBidi"/>
      <w:b/>
      <w:bCs/>
      <w:szCs w:val="22"/>
    </w:rPr>
  </w:style>
  <w:style w:type="paragraph" w:styleId="Heading4">
    <w:name w:val="heading 4"/>
    <w:aliases w:val="H4,h4,heading 4,PIR 4"/>
    <w:next w:val="Normal"/>
    <w:link w:val="Heading4Char"/>
    <w:autoRedefine/>
    <w:uiPriority w:val="9"/>
    <w:qFormat/>
    <w:rsid w:val="00646D09"/>
    <w:pPr>
      <w:keepNext/>
      <w:keepLines/>
      <w:numPr>
        <w:ilvl w:val="3"/>
        <w:numId w:val="29"/>
      </w:numPr>
      <w:tabs>
        <w:tab w:val="left" w:leader="dot" w:pos="9360"/>
      </w:tabs>
      <w:spacing w:before="120" w:after="120"/>
      <w:outlineLvl w:val="3"/>
    </w:pPr>
    <w:rPr>
      <w:rFonts w:ascii="Times New Roman" w:eastAsiaTheme="majorEastAsia" w:hAnsi="Times New Roman" w:cstheme="majorBidi"/>
      <w:b/>
      <w:bCs/>
      <w:iCs/>
      <w:szCs w:val="22"/>
    </w:rPr>
  </w:style>
  <w:style w:type="paragraph" w:styleId="Heading5">
    <w:name w:val="heading 5"/>
    <w:aliases w:val="H5,PIR 5,h5,h51,5,h52,51,h53,h54,h55,52,h56,53,h57,54"/>
    <w:next w:val="Normal"/>
    <w:link w:val="Heading5Char"/>
    <w:autoRedefine/>
    <w:uiPriority w:val="9"/>
    <w:unhideWhenUsed/>
    <w:qFormat/>
    <w:rsid w:val="00646D09"/>
    <w:pPr>
      <w:keepNext/>
      <w:keepLines/>
      <w:numPr>
        <w:ilvl w:val="4"/>
        <w:numId w:val="29"/>
      </w:numPr>
      <w:spacing w:before="120" w:after="120"/>
      <w:outlineLvl w:val="4"/>
    </w:pPr>
    <w:rPr>
      <w:rFonts w:ascii="Times New Roman" w:eastAsiaTheme="majorEastAsia" w:hAnsi="Times New Roman" w:cstheme="majorBidi"/>
      <w:b/>
      <w:szCs w:val="22"/>
    </w:rPr>
  </w:style>
  <w:style w:type="paragraph" w:styleId="Heading6">
    <w:name w:val="heading 6"/>
    <w:aliases w:val="Appendix Heading 6,PIR 6,h6,h61,6,h62,61,h63,h64,h65,62,h66,63,h67,64"/>
    <w:basedOn w:val="Normal"/>
    <w:next w:val="Normal"/>
    <w:link w:val="Heading6Char"/>
    <w:uiPriority w:val="9"/>
    <w:unhideWhenUsed/>
    <w:rsid w:val="00646D09"/>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appendix ISP"/>
    <w:basedOn w:val="Normal"/>
    <w:next w:val="Normal"/>
    <w:link w:val="Heading7Char"/>
    <w:uiPriority w:val="9"/>
    <w:unhideWhenUsed/>
    <w:rsid w:val="00646D09"/>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PIR 8,FigureTitle,ft,8,title (figures/tables),f"/>
    <w:basedOn w:val="Normal"/>
    <w:next w:val="Normal"/>
    <w:link w:val="Heading8Char"/>
    <w:uiPriority w:val="9"/>
    <w:unhideWhenUsed/>
    <w:rsid w:val="00646D09"/>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PIR 9,tt,9"/>
    <w:basedOn w:val="Normal"/>
    <w:next w:val="Normal"/>
    <w:link w:val="Heading9Char"/>
    <w:uiPriority w:val="9"/>
    <w:unhideWhenUsed/>
    <w:rsid w:val="00646D09"/>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646D0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46D09"/>
  </w:style>
  <w:style w:type="character" w:customStyle="1" w:styleId="Heading1Char">
    <w:name w:val="Heading 1 Char"/>
    <w:aliases w:val="Heading 1 ISP Char,H1 Char,h1 Char,heading 1 Char"/>
    <w:basedOn w:val="DefaultParagraphFont"/>
    <w:link w:val="Heading1"/>
    <w:uiPriority w:val="9"/>
    <w:rsid w:val="00646D09"/>
    <w:rPr>
      <w:rFonts w:ascii="Times New Roman" w:eastAsiaTheme="majorEastAsia" w:hAnsi="Times New Roman" w:cstheme="majorBidi"/>
      <w:b/>
      <w:bCs/>
      <w:sz w:val="28"/>
      <w:szCs w:val="28"/>
    </w:rPr>
  </w:style>
  <w:style w:type="character" w:customStyle="1" w:styleId="Heading2Char">
    <w:name w:val="Heading 2 Char"/>
    <w:aliases w:val="H2 Char,h2 Char,heading 2 Char"/>
    <w:basedOn w:val="DefaultParagraphFont"/>
    <w:link w:val="Heading2"/>
    <w:uiPriority w:val="9"/>
    <w:rsid w:val="00646D09"/>
    <w:rPr>
      <w:rFonts w:ascii="Times New Roman" w:eastAsiaTheme="majorEastAsia" w:hAnsi="Times New Roman" w:cstheme="majorBidi"/>
      <w:b/>
      <w:bCs/>
      <w:szCs w:val="26"/>
    </w:rPr>
  </w:style>
  <w:style w:type="character" w:customStyle="1" w:styleId="Heading3Char">
    <w:name w:val="Heading 3 Char"/>
    <w:aliases w:val="H3 Char,h3 Char,heading 3 Char,PIR 3 Char"/>
    <w:basedOn w:val="DefaultParagraphFont"/>
    <w:link w:val="Heading3"/>
    <w:uiPriority w:val="9"/>
    <w:rsid w:val="00646D09"/>
    <w:rPr>
      <w:rFonts w:ascii="Times New Roman" w:eastAsiaTheme="majorEastAsia" w:hAnsi="Times New Roman" w:cstheme="majorBidi"/>
      <w:b/>
      <w:bCs/>
      <w:szCs w:val="22"/>
    </w:rPr>
  </w:style>
  <w:style w:type="character" w:customStyle="1" w:styleId="Heading4Char">
    <w:name w:val="Heading 4 Char"/>
    <w:aliases w:val="H4 Char,h4 Char,heading 4 Char,PIR 4 Char"/>
    <w:basedOn w:val="DefaultParagraphFont"/>
    <w:link w:val="Heading4"/>
    <w:uiPriority w:val="9"/>
    <w:rsid w:val="00646D09"/>
    <w:rPr>
      <w:rFonts w:ascii="Times New Roman" w:eastAsiaTheme="majorEastAsia" w:hAnsi="Times New Roman" w:cstheme="majorBidi"/>
      <w:b/>
      <w:bCs/>
      <w:iCs/>
      <w:szCs w:val="22"/>
    </w:rPr>
  </w:style>
  <w:style w:type="character" w:customStyle="1" w:styleId="Heading5Char">
    <w:name w:val="Heading 5 Char"/>
    <w:aliases w:val="H5 Char,PIR 5 Char,h5 Char,h51 Char,5 Char,h52 Char,51 Char,h53 Char,h54 Char,h55 Char,52 Char,h56 Char,53 Char,h57 Char,54 Char"/>
    <w:basedOn w:val="DefaultParagraphFont"/>
    <w:link w:val="Heading5"/>
    <w:uiPriority w:val="9"/>
    <w:rsid w:val="00646D09"/>
    <w:rPr>
      <w:rFonts w:ascii="Times New Roman" w:eastAsiaTheme="majorEastAsia" w:hAnsi="Times New Roman" w:cstheme="majorBidi"/>
      <w:b/>
      <w:szCs w:val="22"/>
    </w:rPr>
  </w:style>
  <w:style w:type="character" w:customStyle="1" w:styleId="Heading6Char">
    <w:name w:val="Heading 6 Char"/>
    <w:aliases w:val="Appendix Heading 6 Char,PIR 6 Char,h6 Char,h61 Char,6 Char,h62 Char,61 Char,h63 Char,h64 Char,h65 Char,62 Char,h66 Char,63 Char,h67 Char,64 Char"/>
    <w:basedOn w:val="DefaultParagraphFont"/>
    <w:link w:val="Heading6"/>
    <w:uiPriority w:val="9"/>
    <w:rsid w:val="00646D09"/>
    <w:rPr>
      <w:rFonts w:asciiTheme="majorHAnsi" w:eastAsiaTheme="majorEastAsia" w:hAnsiTheme="majorHAnsi" w:cstheme="majorBidi"/>
      <w:i/>
      <w:iCs/>
      <w:color w:val="243F60" w:themeColor="accent1" w:themeShade="7F"/>
      <w:szCs w:val="22"/>
    </w:rPr>
  </w:style>
  <w:style w:type="character" w:customStyle="1" w:styleId="Heading7Char">
    <w:name w:val="Heading 7 Char"/>
    <w:aliases w:val="appendix ISP Char"/>
    <w:basedOn w:val="DefaultParagraphFont"/>
    <w:link w:val="Heading7"/>
    <w:uiPriority w:val="9"/>
    <w:rsid w:val="00646D09"/>
    <w:rPr>
      <w:rFonts w:asciiTheme="majorHAnsi" w:eastAsiaTheme="majorEastAsia" w:hAnsiTheme="majorHAnsi" w:cstheme="majorBidi"/>
      <w:i/>
      <w:iCs/>
      <w:color w:val="404040" w:themeColor="text1" w:themeTint="BF"/>
      <w:szCs w:val="22"/>
    </w:rPr>
  </w:style>
  <w:style w:type="character" w:customStyle="1" w:styleId="Heading8Char">
    <w:name w:val="Heading 8 Char"/>
    <w:aliases w:val="PIR 8 Char,FigureTitle Char,ft Char,8 Char,title (figures/tables) Char,f Char"/>
    <w:basedOn w:val="DefaultParagraphFont"/>
    <w:link w:val="Heading8"/>
    <w:uiPriority w:val="9"/>
    <w:rsid w:val="00646D09"/>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PIR 9 Char,tt Char,9 Char"/>
    <w:basedOn w:val="DefaultParagraphFont"/>
    <w:link w:val="Heading9"/>
    <w:uiPriority w:val="9"/>
    <w:rsid w:val="00646D09"/>
    <w:rPr>
      <w:rFonts w:asciiTheme="majorHAnsi" w:eastAsiaTheme="majorEastAsia" w:hAnsiTheme="majorHAnsi" w:cstheme="majorBidi"/>
      <w:i/>
      <w:iCs/>
      <w:color w:val="404040" w:themeColor="text1" w:themeTint="BF"/>
      <w:sz w:val="20"/>
      <w:szCs w:val="20"/>
    </w:rPr>
  </w:style>
  <w:style w:type="paragraph" w:styleId="Caption">
    <w:name w:val="caption"/>
    <w:aliases w:val="Caption Char1,Caption Char Char,Caption Char1 Char Char,Caption Char Char Char Char,Caption Char Char1,FigureCaption,fc"/>
    <w:basedOn w:val="Normal"/>
    <w:next w:val="Normal"/>
    <w:link w:val="CaptionChar"/>
    <w:uiPriority w:val="35"/>
    <w:unhideWhenUsed/>
    <w:rsid w:val="00646D09"/>
    <w:pPr>
      <w:spacing w:before="0" w:after="200"/>
    </w:pPr>
    <w:rPr>
      <w:b/>
      <w:bCs/>
      <w:color w:val="4F81BD" w:themeColor="accent1"/>
      <w:sz w:val="18"/>
      <w:szCs w:val="18"/>
    </w:rPr>
  </w:style>
  <w:style w:type="table" w:styleId="TableGrid">
    <w:name w:val="Table Grid"/>
    <w:basedOn w:val="TableNormal"/>
    <w:uiPriority w:val="39"/>
    <w:rsid w:val="00646D09"/>
    <w:rPr>
      <w:rFonts w:eastAsiaTheme="minorHAns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StylePr>
  </w:style>
  <w:style w:type="character" w:customStyle="1" w:styleId="TitleChar">
    <w:name w:val="Title Char"/>
    <w:basedOn w:val="DefaultParagraphFont"/>
    <w:link w:val="Title"/>
    <w:uiPriority w:val="10"/>
    <w:rsid w:val="00646D09"/>
    <w:rPr>
      <w:rFonts w:ascii="Cambria" w:eastAsiaTheme="majorEastAsia" w:hAnsi="Cambria" w:cstheme="majorBidi"/>
      <w:b/>
      <w:color w:val="002060"/>
      <w:spacing w:val="5"/>
      <w:kern w:val="28"/>
      <w:sz w:val="36"/>
      <w:szCs w:val="52"/>
    </w:rPr>
  </w:style>
  <w:style w:type="paragraph" w:styleId="Title">
    <w:name w:val="Title"/>
    <w:next w:val="Subtitle"/>
    <w:link w:val="TitleChar"/>
    <w:autoRedefine/>
    <w:uiPriority w:val="10"/>
    <w:qFormat/>
    <w:rsid w:val="00646D09"/>
    <w:pPr>
      <w:spacing w:before="480" w:after="240"/>
      <w:jc w:val="center"/>
    </w:pPr>
    <w:rPr>
      <w:rFonts w:ascii="Cambria" w:eastAsiaTheme="majorEastAsia" w:hAnsi="Cambria" w:cstheme="majorBidi"/>
      <w:b/>
      <w:color w:val="002060"/>
      <w:spacing w:val="5"/>
      <w:kern w:val="28"/>
      <w:sz w:val="36"/>
      <w:szCs w:val="52"/>
    </w:rPr>
  </w:style>
  <w:style w:type="paragraph" w:styleId="TableofFigures">
    <w:name w:val="table of figures"/>
    <w:autoRedefine/>
    <w:uiPriority w:val="99"/>
    <w:unhideWhenUsed/>
    <w:qFormat/>
    <w:rsid w:val="00646D09"/>
    <w:pPr>
      <w:tabs>
        <w:tab w:val="right" w:leader="dot" w:pos="9360"/>
      </w:tabs>
    </w:pPr>
    <w:rPr>
      <w:rFonts w:ascii="Times New Roman" w:eastAsiaTheme="minorHAnsi" w:hAnsi="Times New Roman"/>
      <w:sz w:val="22"/>
      <w:szCs w:val="22"/>
    </w:rPr>
  </w:style>
  <w:style w:type="character" w:styleId="Hyperlink">
    <w:name w:val="Hyperlink"/>
    <w:basedOn w:val="DefaultParagraphFont"/>
    <w:uiPriority w:val="99"/>
    <w:unhideWhenUsed/>
    <w:rsid w:val="00646D09"/>
    <w:rPr>
      <w:color w:val="0000FF" w:themeColor="hyperlink"/>
      <w:u w:val="single"/>
    </w:rPr>
  </w:style>
  <w:style w:type="paragraph" w:styleId="Header">
    <w:name w:val="header"/>
    <w:aliases w:val="PartHeader"/>
    <w:basedOn w:val="Normal"/>
    <w:link w:val="HeaderChar"/>
    <w:autoRedefine/>
    <w:uiPriority w:val="99"/>
    <w:unhideWhenUsed/>
    <w:qFormat/>
    <w:rsid w:val="00646D09"/>
    <w:pPr>
      <w:pBdr>
        <w:bottom w:val="single" w:sz="4" w:space="1" w:color="auto"/>
      </w:pBdr>
      <w:tabs>
        <w:tab w:val="center" w:pos="4680"/>
        <w:tab w:val="right" w:pos="9360"/>
      </w:tabs>
      <w:spacing w:before="0"/>
    </w:pPr>
    <w:rPr>
      <w:sz w:val="22"/>
    </w:rPr>
  </w:style>
  <w:style w:type="character" w:customStyle="1" w:styleId="HeaderChar">
    <w:name w:val="Header Char"/>
    <w:aliases w:val="PartHeader Char"/>
    <w:basedOn w:val="DefaultParagraphFont"/>
    <w:link w:val="Header"/>
    <w:uiPriority w:val="99"/>
    <w:rsid w:val="00646D09"/>
    <w:rPr>
      <w:rFonts w:ascii="Times New Roman" w:eastAsiaTheme="minorHAnsi" w:hAnsi="Times New Roman"/>
      <w:sz w:val="22"/>
      <w:szCs w:val="22"/>
    </w:rPr>
  </w:style>
  <w:style w:type="paragraph" w:styleId="Footer">
    <w:name w:val="footer"/>
    <w:next w:val="Disclaimer"/>
    <w:link w:val="FooterChar"/>
    <w:autoRedefine/>
    <w:uiPriority w:val="99"/>
    <w:unhideWhenUsed/>
    <w:qFormat/>
    <w:rsid w:val="00646D09"/>
    <w:pPr>
      <w:pBdr>
        <w:top w:val="single" w:sz="4" w:space="1" w:color="auto"/>
      </w:pBdr>
      <w:tabs>
        <w:tab w:val="right" w:pos="9360"/>
      </w:tabs>
      <w:jc w:val="right"/>
    </w:pPr>
    <w:rPr>
      <w:rFonts w:ascii="Cambria" w:eastAsiaTheme="minorHAnsi" w:hAnsi="Cambria"/>
      <w:sz w:val="20"/>
      <w:szCs w:val="22"/>
    </w:rPr>
  </w:style>
  <w:style w:type="character" w:customStyle="1" w:styleId="FooterChar">
    <w:name w:val="Footer Char"/>
    <w:basedOn w:val="DefaultParagraphFont"/>
    <w:link w:val="Footer"/>
    <w:uiPriority w:val="99"/>
    <w:rsid w:val="00646D09"/>
    <w:rPr>
      <w:rFonts w:ascii="Cambria" w:eastAsiaTheme="minorHAnsi" w:hAnsi="Cambria"/>
      <w:sz w:val="20"/>
      <w:szCs w:val="22"/>
    </w:rPr>
  </w:style>
  <w:style w:type="paragraph" w:styleId="Subtitle">
    <w:name w:val="Subtitle"/>
    <w:next w:val="Normal"/>
    <w:link w:val="SubtitleChar"/>
    <w:autoRedefine/>
    <w:uiPriority w:val="11"/>
    <w:qFormat/>
    <w:rsid w:val="00646D09"/>
    <w:pPr>
      <w:numPr>
        <w:ilvl w:val="1"/>
      </w:numPr>
      <w:jc w:val="center"/>
    </w:pPr>
    <w:rPr>
      <w:rFonts w:ascii="Cambria" w:eastAsiaTheme="majorEastAsia" w:hAnsi="Cambria" w:cstheme="majorBidi"/>
      <w:b/>
      <w:iCs/>
      <w:sz w:val="32"/>
    </w:rPr>
  </w:style>
  <w:style w:type="character" w:customStyle="1" w:styleId="SubtitleChar">
    <w:name w:val="Subtitle Char"/>
    <w:basedOn w:val="DefaultParagraphFont"/>
    <w:link w:val="Subtitle"/>
    <w:uiPriority w:val="11"/>
    <w:rsid w:val="00646D09"/>
    <w:rPr>
      <w:rFonts w:ascii="Cambria" w:eastAsiaTheme="majorEastAsia" w:hAnsi="Cambria" w:cstheme="majorBidi"/>
      <w:b/>
      <w:iCs/>
      <w:sz w:val="32"/>
    </w:rPr>
  </w:style>
  <w:style w:type="paragraph" w:styleId="BalloonText">
    <w:name w:val="Balloon Text"/>
    <w:basedOn w:val="Normal"/>
    <w:link w:val="BalloonTextChar"/>
    <w:uiPriority w:val="99"/>
    <w:unhideWhenUsed/>
    <w:rsid w:val="00646D09"/>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646D09"/>
    <w:rPr>
      <w:rFonts w:ascii="Tahoma" w:eastAsiaTheme="minorHAnsi" w:hAnsi="Tahoma" w:cs="Tahoma"/>
      <w:sz w:val="16"/>
      <w:szCs w:val="16"/>
    </w:rPr>
  </w:style>
  <w:style w:type="character" w:styleId="PlaceholderText">
    <w:name w:val="Placeholder Text"/>
    <w:basedOn w:val="DefaultParagraphFont"/>
    <w:uiPriority w:val="99"/>
    <w:rsid w:val="00646D09"/>
    <w:rPr>
      <w:color w:val="808080"/>
    </w:rPr>
  </w:style>
  <w:style w:type="paragraph" w:styleId="TOC1">
    <w:name w:val="toc 1"/>
    <w:next w:val="TOC2"/>
    <w:autoRedefine/>
    <w:uiPriority w:val="39"/>
    <w:unhideWhenUsed/>
    <w:qFormat/>
    <w:rsid w:val="00646D09"/>
    <w:pPr>
      <w:tabs>
        <w:tab w:val="right" w:leader="dot" w:pos="9360"/>
      </w:tabs>
      <w:spacing w:before="120"/>
      <w:ind w:left="360" w:hanging="360"/>
    </w:pPr>
    <w:rPr>
      <w:rFonts w:ascii="Times New Roman" w:eastAsiaTheme="minorHAnsi" w:hAnsi="Times New Roman"/>
      <w:b/>
      <w:sz w:val="22"/>
      <w:szCs w:val="22"/>
    </w:rPr>
  </w:style>
  <w:style w:type="paragraph" w:styleId="TOC2">
    <w:name w:val="toc 2"/>
    <w:next w:val="TOC3"/>
    <w:autoRedefine/>
    <w:uiPriority w:val="39"/>
    <w:unhideWhenUsed/>
    <w:qFormat/>
    <w:rsid w:val="00646D09"/>
    <w:pPr>
      <w:tabs>
        <w:tab w:val="right" w:leader="dot" w:pos="9360"/>
      </w:tabs>
      <w:ind w:left="864" w:hanging="504"/>
    </w:pPr>
    <w:rPr>
      <w:rFonts w:ascii="Times New Roman" w:eastAsiaTheme="minorHAnsi" w:hAnsi="Times New Roman"/>
      <w:noProof/>
      <w:sz w:val="22"/>
      <w:szCs w:val="22"/>
    </w:rPr>
  </w:style>
  <w:style w:type="paragraph" w:styleId="TOC3">
    <w:name w:val="toc 3"/>
    <w:next w:val="TOC4"/>
    <w:autoRedefine/>
    <w:uiPriority w:val="39"/>
    <w:unhideWhenUsed/>
    <w:qFormat/>
    <w:rsid w:val="00646D09"/>
    <w:pPr>
      <w:tabs>
        <w:tab w:val="right" w:leader="dot" w:pos="9360"/>
      </w:tabs>
      <w:ind w:left="1584" w:hanging="720"/>
    </w:pPr>
    <w:rPr>
      <w:rFonts w:ascii="Times New Roman" w:eastAsiaTheme="minorHAnsi" w:hAnsi="Times New Roman"/>
      <w:sz w:val="22"/>
      <w:szCs w:val="22"/>
    </w:rPr>
  </w:style>
  <w:style w:type="paragraph" w:styleId="TOC4">
    <w:name w:val="toc 4"/>
    <w:next w:val="TOC5"/>
    <w:autoRedefine/>
    <w:uiPriority w:val="39"/>
    <w:unhideWhenUsed/>
    <w:qFormat/>
    <w:rsid w:val="00646D09"/>
    <w:pPr>
      <w:tabs>
        <w:tab w:val="right" w:leader="dot" w:pos="9360"/>
      </w:tabs>
      <w:ind w:left="2592" w:hanging="1008"/>
    </w:pPr>
    <w:rPr>
      <w:rFonts w:ascii="Times New Roman" w:eastAsiaTheme="minorHAnsi" w:hAnsi="Times New Roman"/>
      <w:sz w:val="22"/>
      <w:szCs w:val="22"/>
    </w:rPr>
  </w:style>
  <w:style w:type="paragraph" w:styleId="TOC5">
    <w:name w:val="toc 5"/>
    <w:basedOn w:val="Normal"/>
    <w:next w:val="Normal"/>
    <w:autoRedefine/>
    <w:uiPriority w:val="39"/>
    <w:unhideWhenUsed/>
    <w:rsid w:val="00646D09"/>
    <w:rPr>
      <w:sz w:val="22"/>
    </w:rPr>
  </w:style>
  <w:style w:type="paragraph" w:styleId="TOC6">
    <w:name w:val="toc 6"/>
    <w:basedOn w:val="Normal"/>
    <w:next w:val="Normal"/>
    <w:autoRedefine/>
    <w:uiPriority w:val="39"/>
    <w:unhideWhenUsed/>
    <w:rsid w:val="00646D09"/>
    <w:rPr>
      <w:sz w:val="22"/>
    </w:rPr>
  </w:style>
  <w:style w:type="paragraph" w:styleId="TOC7">
    <w:name w:val="toc 7"/>
    <w:basedOn w:val="Normal"/>
    <w:next w:val="Normal"/>
    <w:autoRedefine/>
    <w:uiPriority w:val="39"/>
    <w:unhideWhenUsed/>
    <w:rsid w:val="00646D09"/>
    <w:rPr>
      <w:sz w:val="22"/>
    </w:rPr>
  </w:style>
  <w:style w:type="paragraph" w:styleId="TOC8">
    <w:name w:val="toc 8"/>
    <w:basedOn w:val="Normal"/>
    <w:next w:val="Normal"/>
    <w:autoRedefine/>
    <w:uiPriority w:val="39"/>
    <w:unhideWhenUsed/>
    <w:rsid w:val="00646D09"/>
    <w:rPr>
      <w:sz w:val="22"/>
    </w:rPr>
  </w:style>
  <w:style w:type="paragraph" w:styleId="TOC9">
    <w:name w:val="toc 9"/>
    <w:basedOn w:val="Normal"/>
    <w:next w:val="Normal"/>
    <w:autoRedefine/>
    <w:uiPriority w:val="39"/>
    <w:unhideWhenUsed/>
    <w:rsid w:val="00646D09"/>
    <w:rPr>
      <w:sz w:val="22"/>
    </w:rPr>
  </w:style>
  <w:style w:type="paragraph" w:styleId="ListParagraph">
    <w:name w:val="List Paragraph"/>
    <w:autoRedefine/>
    <w:uiPriority w:val="34"/>
    <w:qFormat/>
    <w:rsid w:val="00646D09"/>
    <w:pPr>
      <w:numPr>
        <w:numId w:val="80"/>
      </w:numPr>
      <w:tabs>
        <w:tab w:val="left" w:pos="720"/>
        <w:tab w:val="left" w:pos="1080"/>
      </w:tabs>
      <w:contextualSpacing/>
    </w:pPr>
    <w:rPr>
      <w:rFonts w:ascii="Times New Roman" w:eastAsiaTheme="minorHAnsi" w:hAnsi="Times New Roman"/>
      <w:sz w:val="22"/>
      <w:szCs w:val="22"/>
    </w:rPr>
  </w:style>
  <w:style w:type="paragraph" w:styleId="TOCHeading">
    <w:name w:val="TOC Heading"/>
    <w:next w:val="NoSpacing"/>
    <w:autoRedefine/>
    <w:uiPriority w:val="39"/>
    <w:unhideWhenUsed/>
    <w:qFormat/>
    <w:rsid w:val="00646D09"/>
    <w:pPr>
      <w:jc w:val="center"/>
    </w:pPr>
    <w:rPr>
      <w:rFonts w:ascii="Cambria" w:eastAsiaTheme="majorEastAsia" w:hAnsi="Cambria" w:cstheme="majorBidi"/>
      <w:b/>
      <w:bCs/>
      <w:color w:val="0000CC"/>
      <w:sz w:val="28"/>
      <w:szCs w:val="28"/>
    </w:rPr>
  </w:style>
  <w:style w:type="character" w:customStyle="1" w:styleId="BodyTextChar">
    <w:name w:val="Body Text Char"/>
    <w:aliases w:val="Char Char"/>
    <w:basedOn w:val="DefaultParagraphFont"/>
    <w:link w:val="BodyText"/>
    <w:uiPriority w:val="99"/>
    <w:rsid w:val="00646D09"/>
  </w:style>
  <w:style w:type="paragraph" w:styleId="BodyText">
    <w:name w:val="Body Text"/>
    <w:aliases w:val="Char"/>
    <w:link w:val="BodyTextChar"/>
    <w:autoRedefine/>
    <w:uiPriority w:val="99"/>
    <w:rsid w:val="00646D09"/>
    <w:pPr>
      <w:spacing w:before="120" w:after="120"/>
    </w:pPr>
  </w:style>
  <w:style w:type="character" w:customStyle="1" w:styleId="BodyText2Char">
    <w:name w:val="Body Text 2 Char"/>
    <w:basedOn w:val="DefaultParagraphFont"/>
    <w:link w:val="BodyText2"/>
    <w:uiPriority w:val="99"/>
    <w:rsid w:val="00646D09"/>
    <w:rPr>
      <w:rFonts w:ascii="Times New Roman" w:eastAsiaTheme="minorHAnsi" w:hAnsi="Times New Roman"/>
      <w:sz w:val="22"/>
      <w:szCs w:val="22"/>
    </w:rPr>
  </w:style>
  <w:style w:type="paragraph" w:styleId="BodyText2">
    <w:name w:val="Body Text 2"/>
    <w:basedOn w:val="Normal"/>
    <w:link w:val="BodyText2Char"/>
    <w:uiPriority w:val="99"/>
    <w:unhideWhenUsed/>
    <w:rsid w:val="00646D09"/>
    <w:pPr>
      <w:spacing w:line="480" w:lineRule="auto"/>
    </w:pPr>
    <w:rPr>
      <w:sz w:val="22"/>
    </w:rPr>
  </w:style>
  <w:style w:type="character" w:customStyle="1" w:styleId="BodyText3Char">
    <w:name w:val="Body Text 3 Char"/>
    <w:basedOn w:val="DefaultParagraphFont"/>
    <w:link w:val="BodyText3"/>
    <w:uiPriority w:val="99"/>
    <w:rsid w:val="00646D09"/>
    <w:rPr>
      <w:rFonts w:ascii="Times New Roman" w:eastAsiaTheme="minorHAnsi" w:hAnsi="Times New Roman"/>
      <w:sz w:val="16"/>
      <w:szCs w:val="16"/>
    </w:rPr>
  </w:style>
  <w:style w:type="paragraph" w:styleId="BodyText3">
    <w:name w:val="Body Text 3"/>
    <w:basedOn w:val="Normal"/>
    <w:link w:val="BodyText3Char"/>
    <w:uiPriority w:val="99"/>
    <w:unhideWhenUsed/>
    <w:rsid w:val="00646D09"/>
    <w:pPr>
      <w:spacing w:line="276" w:lineRule="auto"/>
    </w:pPr>
    <w:rPr>
      <w:sz w:val="16"/>
      <w:szCs w:val="16"/>
    </w:rPr>
  </w:style>
  <w:style w:type="character" w:customStyle="1" w:styleId="BodyTextFirstIndentChar">
    <w:name w:val="Body Text First Indent Char"/>
    <w:basedOn w:val="BodyTextChar"/>
    <w:link w:val="BodyTextFirstIndent"/>
    <w:uiPriority w:val="99"/>
    <w:rsid w:val="00646D09"/>
    <w:rPr>
      <w:rFonts w:ascii="Times New Roman" w:eastAsiaTheme="minorHAnsi" w:hAnsi="Times New Roman"/>
      <w:szCs w:val="22"/>
    </w:rPr>
  </w:style>
  <w:style w:type="paragraph" w:styleId="BodyTextFirstIndent">
    <w:name w:val="Body Text First Indent"/>
    <w:basedOn w:val="BodyText"/>
    <w:link w:val="BodyTextFirstIndentChar"/>
    <w:uiPriority w:val="99"/>
    <w:unhideWhenUsed/>
    <w:rsid w:val="00646D09"/>
    <w:pPr>
      <w:spacing w:after="200"/>
      <w:ind w:firstLine="360"/>
    </w:pPr>
    <w:rPr>
      <w:rFonts w:ascii="Times New Roman" w:eastAsiaTheme="minorHAnsi" w:hAnsi="Times New Roman"/>
      <w:szCs w:val="22"/>
    </w:rPr>
  </w:style>
  <w:style w:type="character" w:customStyle="1" w:styleId="BodyTextIndentChar">
    <w:name w:val="Body Text Indent Char"/>
    <w:basedOn w:val="DefaultParagraphFont"/>
    <w:link w:val="BodyTextIndent"/>
    <w:uiPriority w:val="99"/>
    <w:rsid w:val="00646D09"/>
    <w:rPr>
      <w:rFonts w:ascii="Times New Roman" w:eastAsiaTheme="minorHAnsi" w:hAnsi="Times New Roman"/>
      <w:sz w:val="22"/>
      <w:szCs w:val="22"/>
    </w:rPr>
  </w:style>
  <w:style w:type="paragraph" w:styleId="BodyTextIndent">
    <w:name w:val="Body Text Indent"/>
    <w:basedOn w:val="Normal"/>
    <w:link w:val="BodyTextIndentChar"/>
    <w:uiPriority w:val="99"/>
    <w:unhideWhenUsed/>
    <w:rsid w:val="00646D09"/>
    <w:pPr>
      <w:spacing w:line="276" w:lineRule="auto"/>
      <w:ind w:left="360"/>
    </w:pPr>
    <w:rPr>
      <w:sz w:val="22"/>
    </w:rPr>
  </w:style>
  <w:style w:type="character" w:customStyle="1" w:styleId="BodyTextFirstIndent2Char">
    <w:name w:val="Body Text First Indent 2 Char"/>
    <w:basedOn w:val="BodyTextIndentChar"/>
    <w:link w:val="BodyTextFirstIndent2"/>
    <w:uiPriority w:val="99"/>
    <w:rsid w:val="00646D09"/>
    <w:rPr>
      <w:rFonts w:ascii="Times New Roman" w:eastAsiaTheme="minorHAnsi" w:hAnsi="Times New Roman"/>
      <w:sz w:val="22"/>
      <w:szCs w:val="22"/>
    </w:rPr>
  </w:style>
  <w:style w:type="paragraph" w:styleId="BodyTextFirstIndent2">
    <w:name w:val="Body Text First Indent 2"/>
    <w:basedOn w:val="BodyTextIndent"/>
    <w:link w:val="BodyTextFirstIndent2Char"/>
    <w:uiPriority w:val="99"/>
    <w:unhideWhenUsed/>
    <w:rsid w:val="00646D09"/>
    <w:pPr>
      <w:spacing w:after="200"/>
      <w:ind w:firstLine="360"/>
    </w:pPr>
  </w:style>
  <w:style w:type="character" w:customStyle="1" w:styleId="BodyTextIndent2Char">
    <w:name w:val="Body Text Indent 2 Char"/>
    <w:basedOn w:val="DefaultParagraphFont"/>
    <w:link w:val="BodyTextIndent2"/>
    <w:uiPriority w:val="99"/>
    <w:rsid w:val="00646D09"/>
    <w:rPr>
      <w:rFonts w:ascii="Times New Roman" w:eastAsiaTheme="minorHAnsi" w:hAnsi="Times New Roman"/>
      <w:sz w:val="22"/>
      <w:szCs w:val="22"/>
    </w:rPr>
  </w:style>
  <w:style w:type="paragraph" w:styleId="BodyTextIndent2">
    <w:name w:val="Body Text Indent 2"/>
    <w:basedOn w:val="Normal"/>
    <w:link w:val="BodyTextIndent2Char"/>
    <w:uiPriority w:val="99"/>
    <w:unhideWhenUsed/>
    <w:rsid w:val="00646D09"/>
    <w:pPr>
      <w:spacing w:line="480" w:lineRule="auto"/>
      <w:ind w:left="360"/>
    </w:pPr>
    <w:rPr>
      <w:sz w:val="22"/>
    </w:rPr>
  </w:style>
  <w:style w:type="character" w:customStyle="1" w:styleId="BodyTextIndent3Char">
    <w:name w:val="Body Text Indent 3 Char"/>
    <w:basedOn w:val="DefaultParagraphFont"/>
    <w:link w:val="BodyTextIndent3"/>
    <w:uiPriority w:val="99"/>
    <w:rsid w:val="00646D09"/>
    <w:rPr>
      <w:rFonts w:ascii="Times New Roman" w:eastAsiaTheme="minorHAnsi" w:hAnsi="Times New Roman"/>
      <w:sz w:val="16"/>
      <w:szCs w:val="16"/>
    </w:rPr>
  </w:style>
  <w:style w:type="paragraph" w:styleId="BodyTextIndent3">
    <w:name w:val="Body Text Indent 3"/>
    <w:basedOn w:val="Normal"/>
    <w:link w:val="BodyTextIndent3Char"/>
    <w:uiPriority w:val="99"/>
    <w:unhideWhenUsed/>
    <w:rsid w:val="00646D09"/>
    <w:pPr>
      <w:spacing w:line="276" w:lineRule="auto"/>
      <w:ind w:left="360"/>
    </w:pPr>
    <w:rPr>
      <w:sz w:val="16"/>
      <w:szCs w:val="16"/>
    </w:rPr>
  </w:style>
  <w:style w:type="character" w:customStyle="1" w:styleId="ClosingChar">
    <w:name w:val="Closing Char"/>
    <w:basedOn w:val="DefaultParagraphFont"/>
    <w:link w:val="Closing"/>
    <w:uiPriority w:val="99"/>
    <w:rsid w:val="00646D09"/>
    <w:rPr>
      <w:rFonts w:ascii="Times New Roman" w:eastAsiaTheme="minorHAnsi" w:hAnsi="Times New Roman"/>
      <w:sz w:val="22"/>
      <w:szCs w:val="22"/>
    </w:rPr>
  </w:style>
  <w:style w:type="paragraph" w:styleId="Closing">
    <w:name w:val="Closing"/>
    <w:basedOn w:val="Normal"/>
    <w:link w:val="ClosingChar"/>
    <w:uiPriority w:val="99"/>
    <w:unhideWhenUsed/>
    <w:rsid w:val="00646D09"/>
    <w:pPr>
      <w:ind w:left="4320"/>
    </w:pPr>
    <w:rPr>
      <w:sz w:val="22"/>
    </w:rPr>
  </w:style>
  <w:style w:type="character" w:customStyle="1" w:styleId="CommentTextChar">
    <w:name w:val="Comment Text Char"/>
    <w:basedOn w:val="DefaultParagraphFont"/>
    <w:link w:val="CommentText"/>
    <w:uiPriority w:val="99"/>
    <w:rsid w:val="00646D09"/>
    <w:rPr>
      <w:rFonts w:ascii="Times New Roman" w:eastAsiaTheme="minorHAnsi" w:hAnsi="Times New Roman"/>
      <w:sz w:val="20"/>
      <w:szCs w:val="20"/>
    </w:rPr>
  </w:style>
  <w:style w:type="paragraph" w:styleId="CommentText">
    <w:name w:val="annotation text"/>
    <w:basedOn w:val="Normal"/>
    <w:link w:val="CommentTextChar"/>
    <w:uiPriority w:val="99"/>
    <w:unhideWhenUsed/>
    <w:rsid w:val="00646D09"/>
    <w:pPr>
      <w:spacing w:after="200"/>
    </w:pPr>
    <w:rPr>
      <w:sz w:val="20"/>
      <w:szCs w:val="20"/>
    </w:rPr>
  </w:style>
  <w:style w:type="character" w:customStyle="1" w:styleId="CommentSubjectChar">
    <w:name w:val="Comment Subject Char"/>
    <w:basedOn w:val="CommentTextChar"/>
    <w:link w:val="CommentSubject"/>
    <w:uiPriority w:val="99"/>
    <w:rsid w:val="00646D09"/>
    <w:rPr>
      <w:rFonts w:ascii="Times New Roman" w:eastAsiaTheme="minorHAnsi" w:hAnsi="Times New Roman"/>
      <w:b/>
      <w:bCs/>
      <w:sz w:val="20"/>
      <w:szCs w:val="20"/>
    </w:rPr>
  </w:style>
  <w:style w:type="paragraph" w:styleId="CommentSubject">
    <w:name w:val="annotation subject"/>
    <w:basedOn w:val="CommentText"/>
    <w:next w:val="CommentText"/>
    <w:link w:val="CommentSubjectChar"/>
    <w:uiPriority w:val="99"/>
    <w:unhideWhenUsed/>
    <w:rsid w:val="00646D09"/>
    <w:rPr>
      <w:b/>
      <w:bCs/>
    </w:rPr>
  </w:style>
  <w:style w:type="character" w:customStyle="1" w:styleId="DateChar">
    <w:name w:val="Date Char"/>
    <w:basedOn w:val="DefaultParagraphFont"/>
    <w:link w:val="Date"/>
    <w:uiPriority w:val="99"/>
    <w:rsid w:val="00646D09"/>
    <w:rPr>
      <w:rFonts w:ascii="Cambria" w:eastAsiaTheme="minorHAnsi" w:hAnsi="Cambria"/>
      <w:sz w:val="20"/>
      <w:szCs w:val="22"/>
    </w:rPr>
  </w:style>
  <w:style w:type="paragraph" w:styleId="Date">
    <w:name w:val="Date"/>
    <w:basedOn w:val="Normal"/>
    <w:next w:val="Normal"/>
    <w:link w:val="DateChar"/>
    <w:uiPriority w:val="99"/>
    <w:unhideWhenUsed/>
    <w:rsid w:val="00646D09"/>
    <w:pPr>
      <w:spacing w:before="720" w:after="0"/>
      <w:jc w:val="right"/>
    </w:pPr>
    <w:rPr>
      <w:rFonts w:ascii="Cambria" w:hAnsi="Cambria"/>
      <w:sz w:val="20"/>
    </w:rPr>
  </w:style>
  <w:style w:type="character" w:customStyle="1" w:styleId="DocumentMapChar">
    <w:name w:val="Document Map Char"/>
    <w:basedOn w:val="DefaultParagraphFont"/>
    <w:link w:val="DocumentMap"/>
    <w:uiPriority w:val="99"/>
    <w:rsid w:val="00646D09"/>
    <w:rPr>
      <w:rFonts w:ascii="Tahoma" w:eastAsiaTheme="minorHAnsi" w:hAnsi="Tahoma" w:cs="Tahoma"/>
      <w:sz w:val="16"/>
      <w:szCs w:val="16"/>
    </w:rPr>
  </w:style>
  <w:style w:type="paragraph" w:styleId="DocumentMap">
    <w:name w:val="Document Map"/>
    <w:basedOn w:val="Normal"/>
    <w:link w:val="DocumentMapChar"/>
    <w:uiPriority w:val="99"/>
    <w:unhideWhenUsed/>
    <w:rsid w:val="00646D09"/>
    <w:rPr>
      <w:rFonts w:ascii="Tahoma" w:hAnsi="Tahoma" w:cs="Tahoma"/>
      <w:sz w:val="16"/>
      <w:szCs w:val="16"/>
    </w:rPr>
  </w:style>
  <w:style w:type="character" w:customStyle="1" w:styleId="E-mailSignatureChar">
    <w:name w:val="E-mail Signature Char"/>
    <w:basedOn w:val="DefaultParagraphFont"/>
    <w:link w:val="E-mailSignature"/>
    <w:uiPriority w:val="99"/>
    <w:rsid w:val="00646D09"/>
    <w:rPr>
      <w:rFonts w:ascii="Times New Roman" w:eastAsiaTheme="minorHAnsi" w:hAnsi="Times New Roman"/>
      <w:sz w:val="22"/>
      <w:szCs w:val="22"/>
    </w:rPr>
  </w:style>
  <w:style w:type="paragraph" w:styleId="E-mailSignature">
    <w:name w:val="E-mail Signature"/>
    <w:basedOn w:val="Normal"/>
    <w:link w:val="E-mailSignatureChar"/>
    <w:uiPriority w:val="99"/>
    <w:unhideWhenUsed/>
    <w:rsid w:val="00646D09"/>
    <w:rPr>
      <w:sz w:val="22"/>
    </w:rPr>
  </w:style>
  <w:style w:type="character" w:customStyle="1" w:styleId="EndnoteTextChar">
    <w:name w:val="Endnote Text Char"/>
    <w:basedOn w:val="DefaultParagraphFont"/>
    <w:link w:val="EndnoteText"/>
    <w:uiPriority w:val="99"/>
    <w:rsid w:val="00646D09"/>
    <w:rPr>
      <w:rFonts w:ascii="Times New Roman" w:eastAsiaTheme="minorHAnsi" w:hAnsi="Times New Roman"/>
      <w:sz w:val="20"/>
      <w:szCs w:val="20"/>
    </w:rPr>
  </w:style>
  <w:style w:type="paragraph" w:styleId="EndnoteText">
    <w:name w:val="endnote text"/>
    <w:basedOn w:val="Normal"/>
    <w:link w:val="EndnoteTextChar"/>
    <w:uiPriority w:val="99"/>
    <w:unhideWhenUsed/>
    <w:rsid w:val="00646D09"/>
    <w:rPr>
      <w:sz w:val="20"/>
      <w:szCs w:val="20"/>
    </w:rPr>
  </w:style>
  <w:style w:type="character" w:customStyle="1" w:styleId="FootnoteTextChar">
    <w:name w:val="Footnote Text Char"/>
    <w:basedOn w:val="DefaultParagraphFont"/>
    <w:link w:val="FootnoteText"/>
    <w:uiPriority w:val="99"/>
    <w:rsid w:val="00646D09"/>
    <w:rPr>
      <w:rFonts w:ascii="Times New Roman" w:eastAsiaTheme="minorHAnsi" w:hAnsi="Times New Roman"/>
      <w:sz w:val="20"/>
      <w:szCs w:val="20"/>
    </w:rPr>
  </w:style>
  <w:style w:type="paragraph" w:styleId="FootnoteText">
    <w:name w:val="footnote text"/>
    <w:basedOn w:val="Normal"/>
    <w:link w:val="FootnoteTextChar"/>
    <w:uiPriority w:val="99"/>
    <w:unhideWhenUsed/>
    <w:rsid w:val="00646D09"/>
    <w:rPr>
      <w:sz w:val="20"/>
      <w:szCs w:val="20"/>
    </w:rPr>
  </w:style>
  <w:style w:type="character" w:customStyle="1" w:styleId="HTMLAddressChar">
    <w:name w:val="HTML Address Char"/>
    <w:basedOn w:val="DefaultParagraphFont"/>
    <w:link w:val="HTMLAddress"/>
    <w:uiPriority w:val="99"/>
    <w:rsid w:val="00646D09"/>
    <w:rPr>
      <w:rFonts w:ascii="Times New Roman" w:eastAsiaTheme="minorHAnsi" w:hAnsi="Times New Roman"/>
      <w:i/>
      <w:iCs/>
      <w:sz w:val="22"/>
      <w:szCs w:val="22"/>
    </w:rPr>
  </w:style>
  <w:style w:type="paragraph" w:styleId="HTMLAddress">
    <w:name w:val="HTML Address"/>
    <w:basedOn w:val="Normal"/>
    <w:link w:val="HTMLAddressChar"/>
    <w:uiPriority w:val="99"/>
    <w:unhideWhenUsed/>
    <w:rsid w:val="00646D09"/>
    <w:rPr>
      <w:i/>
      <w:iCs/>
      <w:sz w:val="22"/>
    </w:rPr>
  </w:style>
  <w:style w:type="character" w:customStyle="1" w:styleId="HTMLPreformattedChar">
    <w:name w:val="HTML Preformatted Char"/>
    <w:basedOn w:val="DefaultParagraphFont"/>
    <w:link w:val="HTMLPreformatted"/>
    <w:uiPriority w:val="99"/>
    <w:rsid w:val="00646D09"/>
    <w:rPr>
      <w:rFonts w:ascii="Consolas" w:eastAsiaTheme="minorHAnsi" w:hAnsi="Consolas" w:cs="Consolas"/>
      <w:sz w:val="20"/>
      <w:szCs w:val="20"/>
    </w:rPr>
  </w:style>
  <w:style w:type="paragraph" w:styleId="HTMLPreformatted">
    <w:name w:val="HTML Preformatted"/>
    <w:basedOn w:val="Normal"/>
    <w:link w:val="HTMLPreformattedChar"/>
    <w:uiPriority w:val="99"/>
    <w:unhideWhenUsed/>
    <w:rsid w:val="00646D09"/>
    <w:rPr>
      <w:rFonts w:ascii="Consolas" w:hAnsi="Consolas" w:cs="Consolas"/>
      <w:sz w:val="20"/>
      <w:szCs w:val="20"/>
    </w:rPr>
  </w:style>
  <w:style w:type="paragraph" w:styleId="IntenseQuote">
    <w:name w:val="Intense Quote"/>
    <w:basedOn w:val="Normal"/>
    <w:next w:val="Normal"/>
    <w:link w:val="IntenseQuoteChar"/>
    <w:uiPriority w:val="30"/>
    <w:rsid w:val="00646D09"/>
    <w:pPr>
      <w:pBdr>
        <w:bottom w:val="single" w:sz="4" w:space="4" w:color="4F81BD" w:themeColor="accent1"/>
      </w:pBdr>
      <w:spacing w:before="200" w:after="280" w:line="276" w:lineRule="auto"/>
      <w:ind w:left="936" w:right="936"/>
    </w:pPr>
    <w:rPr>
      <w:b/>
      <w:bCs/>
      <w:i/>
      <w:iCs/>
      <w:color w:val="4F81BD" w:themeColor="accent1"/>
      <w:sz w:val="22"/>
    </w:rPr>
  </w:style>
  <w:style w:type="character" w:customStyle="1" w:styleId="IntenseQuoteChar">
    <w:name w:val="Intense Quote Char"/>
    <w:basedOn w:val="DefaultParagraphFont"/>
    <w:link w:val="IntenseQuote"/>
    <w:uiPriority w:val="30"/>
    <w:rsid w:val="00646D09"/>
    <w:rPr>
      <w:rFonts w:ascii="Times New Roman" w:eastAsiaTheme="minorHAnsi" w:hAnsi="Times New Roman"/>
      <w:b/>
      <w:bCs/>
      <w:i/>
      <w:iCs/>
      <w:color w:val="4F81BD" w:themeColor="accent1"/>
      <w:sz w:val="22"/>
      <w:szCs w:val="22"/>
    </w:rPr>
  </w:style>
  <w:style w:type="paragraph" w:styleId="ListBullet">
    <w:name w:val="List Bullet"/>
    <w:autoRedefine/>
    <w:uiPriority w:val="99"/>
    <w:qFormat/>
    <w:rsid w:val="00646D09"/>
    <w:pPr>
      <w:numPr>
        <w:numId w:val="1"/>
      </w:numPr>
      <w:contextualSpacing/>
    </w:pPr>
    <w:rPr>
      <w:rFonts w:ascii="Times New Roman" w:eastAsiaTheme="minorHAnsi" w:hAnsi="Times New Roman"/>
      <w:sz w:val="22"/>
      <w:szCs w:val="22"/>
    </w:rPr>
  </w:style>
  <w:style w:type="paragraph" w:styleId="ListBullet2">
    <w:name w:val="List Bullet 2"/>
    <w:basedOn w:val="ListBullet"/>
    <w:autoRedefine/>
    <w:uiPriority w:val="99"/>
    <w:qFormat/>
    <w:rsid w:val="00646D09"/>
    <w:pPr>
      <w:numPr>
        <w:numId w:val="2"/>
      </w:numPr>
    </w:pPr>
  </w:style>
  <w:style w:type="paragraph" w:styleId="ListBullet3">
    <w:name w:val="List Bullet 3"/>
    <w:autoRedefine/>
    <w:uiPriority w:val="99"/>
    <w:qFormat/>
    <w:rsid w:val="00646D09"/>
    <w:pPr>
      <w:numPr>
        <w:numId w:val="3"/>
      </w:numPr>
      <w:contextualSpacing/>
    </w:pPr>
    <w:rPr>
      <w:rFonts w:ascii="Times New Roman" w:eastAsiaTheme="minorHAnsi" w:hAnsi="Times New Roman"/>
      <w:sz w:val="22"/>
      <w:szCs w:val="22"/>
    </w:rPr>
  </w:style>
  <w:style w:type="paragraph" w:styleId="ListBullet4">
    <w:name w:val="List Bullet 4"/>
    <w:basedOn w:val="ListBullet"/>
    <w:autoRedefine/>
    <w:uiPriority w:val="99"/>
    <w:qFormat/>
    <w:rsid w:val="00646D09"/>
    <w:pPr>
      <w:numPr>
        <w:numId w:val="4"/>
      </w:numPr>
    </w:pPr>
  </w:style>
  <w:style w:type="paragraph" w:styleId="ListBullet5">
    <w:name w:val="List Bullet 5"/>
    <w:autoRedefine/>
    <w:uiPriority w:val="99"/>
    <w:qFormat/>
    <w:rsid w:val="00646D09"/>
    <w:pPr>
      <w:numPr>
        <w:numId w:val="5"/>
      </w:numPr>
    </w:pPr>
    <w:rPr>
      <w:rFonts w:ascii="Times New Roman" w:eastAsiaTheme="minorHAnsi" w:hAnsi="Times New Roman"/>
      <w:sz w:val="22"/>
      <w:szCs w:val="22"/>
    </w:rPr>
  </w:style>
  <w:style w:type="paragraph" w:styleId="ListNumber">
    <w:name w:val="List Number"/>
    <w:autoRedefine/>
    <w:uiPriority w:val="99"/>
    <w:unhideWhenUsed/>
    <w:rsid w:val="00646D09"/>
    <w:pPr>
      <w:numPr>
        <w:numId w:val="6"/>
      </w:numPr>
      <w:contextualSpacing/>
      <w:outlineLvl w:val="0"/>
    </w:pPr>
    <w:rPr>
      <w:rFonts w:eastAsiaTheme="minorHAnsi"/>
      <w:sz w:val="22"/>
      <w:szCs w:val="22"/>
    </w:rPr>
  </w:style>
  <w:style w:type="paragraph" w:styleId="ListNumber2">
    <w:name w:val="List Number 2"/>
    <w:link w:val="ListNumber2Char"/>
    <w:autoRedefine/>
    <w:uiPriority w:val="99"/>
    <w:unhideWhenUsed/>
    <w:rsid w:val="00646D09"/>
    <w:pPr>
      <w:numPr>
        <w:numId w:val="10"/>
      </w:numPr>
      <w:contextualSpacing/>
    </w:pPr>
    <w:rPr>
      <w:rFonts w:eastAsiaTheme="minorHAnsi"/>
      <w:sz w:val="22"/>
      <w:szCs w:val="22"/>
    </w:rPr>
  </w:style>
  <w:style w:type="paragraph" w:styleId="ListNumber3">
    <w:name w:val="List Number 3"/>
    <w:autoRedefine/>
    <w:uiPriority w:val="99"/>
    <w:unhideWhenUsed/>
    <w:rsid w:val="00646D09"/>
    <w:pPr>
      <w:numPr>
        <w:numId w:val="11"/>
      </w:numPr>
      <w:contextualSpacing/>
    </w:pPr>
    <w:rPr>
      <w:rFonts w:eastAsiaTheme="minorHAnsi"/>
      <w:sz w:val="22"/>
      <w:szCs w:val="22"/>
    </w:rPr>
  </w:style>
  <w:style w:type="paragraph" w:styleId="ListNumber4">
    <w:name w:val="List Number 4"/>
    <w:basedOn w:val="Normal"/>
    <w:uiPriority w:val="99"/>
    <w:unhideWhenUsed/>
    <w:rsid w:val="00646D09"/>
    <w:pPr>
      <w:numPr>
        <w:numId w:val="7"/>
      </w:numPr>
      <w:spacing w:after="200" w:line="276" w:lineRule="auto"/>
      <w:contextualSpacing/>
    </w:pPr>
    <w:rPr>
      <w:sz w:val="22"/>
    </w:rPr>
  </w:style>
  <w:style w:type="paragraph" w:styleId="ListNumber5">
    <w:name w:val="List Number 5"/>
    <w:basedOn w:val="Normal"/>
    <w:uiPriority w:val="99"/>
    <w:unhideWhenUsed/>
    <w:rsid w:val="00646D09"/>
    <w:pPr>
      <w:numPr>
        <w:numId w:val="8"/>
      </w:numPr>
      <w:spacing w:after="200" w:line="276" w:lineRule="auto"/>
      <w:contextualSpacing/>
    </w:pPr>
    <w:rPr>
      <w:sz w:val="22"/>
    </w:rPr>
  </w:style>
  <w:style w:type="character" w:customStyle="1" w:styleId="MacroTextChar">
    <w:name w:val="Macro Text Char"/>
    <w:basedOn w:val="DefaultParagraphFont"/>
    <w:link w:val="MacroText"/>
    <w:uiPriority w:val="99"/>
    <w:rsid w:val="00646D09"/>
    <w:rPr>
      <w:rFonts w:ascii="Consolas" w:eastAsiaTheme="minorHAnsi" w:hAnsi="Consolas" w:cs="Consolas"/>
      <w:sz w:val="20"/>
      <w:szCs w:val="20"/>
    </w:rPr>
  </w:style>
  <w:style w:type="paragraph" w:styleId="MacroText">
    <w:name w:val="macro"/>
    <w:link w:val="MacroTextChar"/>
    <w:uiPriority w:val="99"/>
    <w:unhideWhenUsed/>
    <w:rsid w:val="00646D09"/>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eastAsiaTheme="minorHAnsi" w:hAnsi="Consolas" w:cs="Consolas"/>
      <w:sz w:val="20"/>
      <w:szCs w:val="20"/>
    </w:rPr>
  </w:style>
  <w:style w:type="character" w:customStyle="1" w:styleId="MessageHeaderChar">
    <w:name w:val="Message Header Char"/>
    <w:basedOn w:val="DefaultParagraphFont"/>
    <w:link w:val="MessageHeader"/>
    <w:uiPriority w:val="99"/>
    <w:rsid w:val="00646D09"/>
    <w:rPr>
      <w:rFonts w:asciiTheme="majorHAnsi" w:eastAsiaTheme="majorEastAsia" w:hAnsiTheme="majorHAnsi" w:cstheme="majorBidi"/>
      <w:sz w:val="20"/>
      <w:szCs w:val="22"/>
      <w:shd w:val="pct20" w:color="auto" w:fill="auto"/>
    </w:rPr>
  </w:style>
  <w:style w:type="paragraph" w:styleId="MessageHeader">
    <w:name w:val="Message Header"/>
    <w:basedOn w:val="Normal"/>
    <w:link w:val="MessageHeaderChar"/>
    <w:uiPriority w:val="99"/>
    <w:unhideWhenUsed/>
    <w:rsid w:val="00646D09"/>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0"/>
    </w:rPr>
  </w:style>
  <w:style w:type="paragraph" w:styleId="NoSpacing">
    <w:name w:val="No Spacing"/>
    <w:autoRedefine/>
    <w:uiPriority w:val="1"/>
    <w:qFormat/>
    <w:rsid w:val="00646D09"/>
    <w:pPr>
      <w:tabs>
        <w:tab w:val="right" w:leader="dot" w:pos="9360"/>
      </w:tabs>
    </w:pPr>
    <w:rPr>
      <w:rFonts w:eastAsiaTheme="minorHAnsi"/>
      <w:sz w:val="22"/>
      <w:szCs w:val="22"/>
    </w:rPr>
  </w:style>
  <w:style w:type="character" w:customStyle="1" w:styleId="NoteHeadingChar">
    <w:name w:val="Note Heading Char"/>
    <w:basedOn w:val="DefaultParagraphFont"/>
    <w:link w:val="NoteHeading"/>
    <w:uiPriority w:val="99"/>
    <w:rsid w:val="00646D09"/>
    <w:rPr>
      <w:rFonts w:ascii="Times New Roman" w:eastAsiaTheme="minorHAnsi" w:hAnsi="Times New Roman"/>
      <w:sz w:val="22"/>
      <w:szCs w:val="22"/>
    </w:rPr>
  </w:style>
  <w:style w:type="paragraph" w:styleId="NoteHeading">
    <w:name w:val="Note Heading"/>
    <w:basedOn w:val="Normal"/>
    <w:next w:val="Normal"/>
    <w:link w:val="NoteHeadingChar"/>
    <w:uiPriority w:val="99"/>
    <w:unhideWhenUsed/>
    <w:rsid w:val="00646D09"/>
    <w:rPr>
      <w:sz w:val="22"/>
    </w:rPr>
  </w:style>
  <w:style w:type="character" w:customStyle="1" w:styleId="PlainTextChar">
    <w:name w:val="Plain Text Char"/>
    <w:basedOn w:val="DefaultParagraphFont"/>
    <w:link w:val="PlainText"/>
    <w:uiPriority w:val="99"/>
    <w:rsid w:val="00646D09"/>
    <w:rPr>
      <w:rFonts w:ascii="Consolas" w:eastAsiaTheme="minorHAnsi" w:hAnsi="Consolas" w:cs="Consolas"/>
      <w:sz w:val="21"/>
      <w:szCs w:val="21"/>
    </w:rPr>
  </w:style>
  <w:style w:type="paragraph" w:styleId="PlainText">
    <w:name w:val="Plain Text"/>
    <w:basedOn w:val="Normal"/>
    <w:link w:val="PlainTextChar"/>
    <w:uiPriority w:val="99"/>
    <w:unhideWhenUsed/>
    <w:rsid w:val="00646D09"/>
    <w:rPr>
      <w:rFonts w:ascii="Consolas" w:hAnsi="Consolas" w:cs="Consolas"/>
      <w:sz w:val="21"/>
      <w:szCs w:val="21"/>
    </w:rPr>
  </w:style>
  <w:style w:type="paragraph" w:styleId="Quote">
    <w:name w:val="Quote"/>
    <w:next w:val="BodyText"/>
    <w:link w:val="QuoteChar"/>
    <w:autoRedefine/>
    <w:uiPriority w:val="29"/>
    <w:qFormat/>
    <w:rsid w:val="00646D09"/>
    <w:rPr>
      <w:rFonts w:ascii="Times New Roman" w:eastAsiaTheme="minorHAnsi" w:hAnsi="Times New Roman"/>
      <w:i/>
      <w:iCs/>
      <w:color w:val="000000" w:themeColor="text1"/>
      <w:szCs w:val="22"/>
    </w:rPr>
  </w:style>
  <w:style w:type="character" w:customStyle="1" w:styleId="QuoteChar">
    <w:name w:val="Quote Char"/>
    <w:basedOn w:val="DefaultParagraphFont"/>
    <w:link w:val="Quote"/>
    <w:uiPriority w:val="29"/>
    <w:rsid w:val="00646D09"/>
    <w:rPr>
      <w:rFonts w:ascii="Times New Roman" w:eastAsiaTheme="minorHAnsi" w:hAnsi="Times New Roman"/>
      <w:i/>
      <w:iCs/>
      <w:color w:val="000000" w:themeColor="text1"/>
      <w:szCs w:val="22"/>
    </w:rPr>
  </w:style>
  <w:style w:type="character" w:customStyle="1" w:styleId="SalutationChar">
    <w:name w:val="Salutation Char"/>
    <w:basedOn w:val="DefaultParagraphFont"/>
    <w:link w:val="Salutation"/>
    <w:uiPriority w:val="99"/>
    <w:rsid w:val="00646D09"/>
    <w:rPr>
      <w:rFonts w:ascii="Times New Roman" w:eastAsiaTheme="minorHAnsi" w:hAnsi="Times New Roman"/>
      <w:sz w:val="22"/>
      <w:szCs w:val="22"/>
    </w:rPr>
  </w:style>
  <w:style w:type="paragraph" w:styleId="Salutation">
    <w:name w:val="Salutation"/>
    <w:basedOn w:val="Normal"/>
    <w:next w:val="Normal"/>
    <w:link w:val="SalutationChar"/>
    <w:uiPriority w:val="99"/>
    <w:unhideWhenUsed/>
    <w:rsid w:val="00646D09"/>
    <w:pPr>
      <w:spacing w:after="200" w:line="276" w:lineRule="auto"/>
    </w:pPr>
    <w:rPr>
      <w:sz w:val="22"/>
    </w:rPr>
  </w:style>
  <w:style w:type="character" w:customStyle="1" w:styleId="SignatureChar">
    <w:name w:val="Signature Char"/>
    <w:basedOn w:val="DefaultParagraphFont"/>
    <w:link w:val="Signature"/>
    <w:uiPriority w:val="99"/>
    <w:rsid w:val="00646D09"/>
    <w:rPr>
      <w:rFonts w:ascii="Times New Roman" w:eastAsiaTheme="minorHAnsi" w:hAnsi="Times New Roman"/>
      <w:sz w:val="22"/>
      <w:szCs w:val="22"/>
    </w:rPr>
  </w:style>
  <w:style w:type="paragraph" w:styleId="Signature">
    <w:name w:val="Signature"/>
    <w:basedOn w:val="Normal"/>
    <w:link w:val="SignatureChar"/>
    <w:uiPriority w:val="99"/>
    <w:unhideWhenUsed/>
    <w:rsid w:val="00646D09"/>
    <w:pPr>
      <w:ind w:left="4320"/>
    </w:pPr>
    <w:rPr>
      <w:sz w:val="22"/>
    </w:rPr>
  </w:style>
  <w:style w:type="paragraph" w:styleId="Bibliography">
    <w:name w:val="Bibliography"/>
    <w:basedOn w:val="Normal"/>
    <w:next w:val="Normal"/>
    <w:uiPriority w:val="37"/>
    <w:semiHidden/>
    <w:unhideWhenUsed/>
    <w:rsid w:val="00646D09"/>
    <w:pPr>
      <w:spacing w:after="200" w:line="276" w:lineRule="auto"/>
    </w:pPr>
    <w:rPr>
      <w:sz w:val="22"/>
    </w:rPr>
  </w:style>
  <w:style w:type="paragraph" w:styleId="BlockText">
    <w:name w:val="Block Text"/>
    <w:basedOn w:val="Normal"/>
    <w:uiPriority w:val="99"/>
    <w:unhideWhenUsed/>
    <w:rsid w:val="00646D09"/>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after="200" w:line="276" w:lineRule="auto"/>
      <w:ind w:left="1152" w:right="1152"/>
    </w:pPr>
    <w:rPr>
      <w:i/>
      <w:iCs/>
      <w:color w:val="4F81BD" w:themeColor="accent1"/>
      <w:sz w:val="22"/>
    </w:rPr>
  </w:style>
  <w:style w:type="paragraph" w:styleId="EnvelopeAddress">
    <w:name w:val="envelope address"/>
    <w:basedOn w:val="Normal"/>
    <w:uiPriority w:val="99"/>
    <w:unhideWhenUsed/>
    <w:rsid w:val="00646D09"/>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unhideWhenUsed/>
    <w:rsid w:val="00646D09"/>
    <w:rPr>
      <w:rFonts w:asciiTheme="majorHAnsi" w:eastAsiaTheme="majorEastAsia" w:hAnsiTheme="majorHAnsi" w:cstheme="majorBidi"/>
      <w:sz w:val="20"/>
      <w:szCs w:val="20"/>
    </w:rPr>
  </w:style>
  <w:style w:type="paragraph" w:styleId="Index1">
    <w:name w:val="index 1"/>
    <w:basedOn w:val="Normal"/>
    <w:next w:val="Normal"/>
    <w:autoRedefine/>
    <w:uiPriority w:val="99"/>
    <w:unhideWhenUsed/>
    <w:rsid w:val="00646D09"/>
    <w:pPr>
      <w:ind w:left="220" w:hanging="220"/>
    </w:pPr>
    <w:rPr>
      <w:sz w:val="22"/>
    </w:rPr>
  </w:style>
  <w:style w:type="paragraph" w:styleId="Index2">
    <w:name w:val="index 2"/>
    <w:basedOn w:val="Normal"/>
    <w:next w:val="Normal"/>
    <w:autoRedefine/>
    <w:uiPriority w:val="99"/>
    <w:unhideWhenUsed/>
    <w:rsid w:val="00646D09"/>
    <w:pPr>
      <w:ind w:left="440" w:hanging="220"/>
    </w:pPr>
    <w:rPr>
      <w:sz w:val="22"/>
    </w:rPr>
  </w:style>
  <w:style w:type="paragraph" w:styleId="Index3">
    <w:name w:val="index 3"/>
    <w:basedOn w:val="Normal"/>
    <w:next w:val="Normal"/>
    <w:autoRedefine/>
    <w:uiPriority w:val="99"/>
    <w:unhideWhenUsed/>
    <w:rsid w:val="00646D09"/>
    <w:pPr>
      <w:ind w:left="660" w:hanging="220"/>
    </w:pPr>
    <w:rPr>
      <w:sz w:val="22"/>
    </w:rPr>
  </w:style>
  <w:style w:type="paragraph" w:styleId="Index4">
    <w:name w:val="index 4"/>
    <w:basedOn w:val="Normal"/>
    <w:next w:val="Normal"/>
    <w:autoRedefine/>
    <w:uiPriority w:val="99"/>
    <w:unhideWhenUsed/>
    <w:rsid w:val="00646D09"/>
    <w:pPr>
      <w:ind w:left="880" w:hanging="220"/>
    </w:pPr>
    <w:rPr>
      <w:sz w:val="22"/>
    </w:rPr>
  </w:style>
  <w:style w:type="paragraph" w:styleId="Index5">
    <w:name w:val="index 5"/>
    <w:basedOn w:val="Normal"/>
    <w:next w:val="Normal"/>
    <w:autoRedefine/>
    <w:uiPriority w:val="99"/>
    <w:unhideWhenUsed/>
    <w:rsid w:val="00646D09"/>
    <w:pPr>
      <w:ind w:left="1100" w:hanging="220"/>
    </w:pPr>
    <w:rPr>
      <w:sz w:val="22"/>
    </w:rPr>
  </w:style>
  <w:style w:type="paragraph" w:styleId="Index6">
    <w:name w:val="index 6"/>
    <w:basedOn w:val="Normal"/>
    <w:next w:val="Normal"/>
    <w:autoRedefine/>
    <w:uiPriority w:val="99"/>
    <w:unhideWhenUsed/>
    <w:rsid w:val="00646D09"/>
    <w:pPr>
      <w:ind w:left="1320" w:hanging="220"/>
    </w:pPr>
    <w:rPr>
      <w:sz w:val="22"/>
    </w:rPr>
  </w:style>
  <w:style w:type="paragraph" w:styleId="Index7">
    <w:name w:val="index 7"/>
    <w:basedOn w:val="Normal"/>
    <w:next w:val="Normal"/>
    <w:autoRedefine/>
    <w:uiPriority w:val="99"/>
    <w:unhideWhenUsed/>
    <w:rsid w:val="00646D09"/>
    <w:pPr>
      <w:ind w:left="1540" w:hanging="220"/>
    </w:pPr>
    <w:rPr>
      <w:sz w:val="22"/>
    </w:rPr>
  </w:style>
  <w:style w:type="paragraph" w:styleId="Index8">
    <w:name w:val="index 8"/>
    <w:basedOn w:val="Normal"/>
    <w:next w:val="Normal"/>
    <w:autoRedefine/>
    <w:uiPriority w:val="99"/>
    <w:unhideWhenUsed/>
    <w:rsid w:val="00646D09"/>
    <w:pPr>
      <w:ind w:left="1760" w:hanging="220"/>
    </w:pPr>
    <w:rPr>
      <w:sz w:val="22"/>
    </w:rPr>
  </w:style>
  <w:style w:type="paragraph" w:styleId="Index9">
    <w:name w:val="index 9"/>
    <w:basedOn w:val="Normal"/>
    <w:next w:val="Normal"/>
    <w:autoRedefine/>
    <w:uiPriority w:val="99"/>
    <w:unhideWhenUsed/>
    <w:rsid w:val="00646D09"/>
    <w:pPr>
      <w:ind w:left="1980" w:hanging="220"/>
    </w:pPr>
    <w:rPr>
      <w:sz w:val="22"/>
    </w:rPr>
  </w:style>
  <w:style w:type="paragraph" w:styleId="IndexHeading">
    <w:name w:val="index heading"/>
    <w:basedOn w:val="Normal"/>
    <w:next w:val="Index1"/>
    <w:uiPriority w:val="99"/>
    <w:unhideWhenUsed/>
    <w:rsid w:val="00646D09"/>
    <w:pPr>
      <w:spacing w:after="200" w:line="276" w:lineRule="auto"/>
    </w:pPr>
    <w:rPr>
      <w:rFonts w:asciiTheme="majorHAnsi" w:eastAsiaTheme="majorEastAsia" w:hAnsiTheme="majorHAnsi" w:cstheme="majorBidi"/>
      <w:b/>
      <w:bCs/>
      <w:sz w:val="22"/>
    </w:rPr>
  </w:style>
  <w:style w:type="paragraph" w:styleId="List">
    <w:name w:val="List"/>
    <w:basedOn w:val="Normal"/>
    <w:uiPriority w:val="99"/>
    <w:unhideWhenUsed/>
    <w:rsid w:val="00646D09"/>
    <w:pPr>
      <w:spacing w:after="200" w:line="276" w:lineRule="auto"/>
      <w:ind w:left="360" w:hanging="360"/>
      <w:contextualSpacing/>
    </w:pPr>
    <w:rPr>
      <w:sz w:val="22"/>
    </w:rPr>
  </w:style>
  <w:style w:type="paragraph" w:styleId="List2">
    <w:name w:val="List 2"/>
    <w:basedOn w:val="Normal"/>
    <w:uiPriority w:val="99"/>
    <w:unhideWhenUsed/>
    <w:rsid w:val="00646D09"/>
    <w:pPr>
      <w:spacing w:after="200" w:line="276" w:lineRule="auto"/>
      <w:ind w:left="720" w:hanging="360"/>
      <w:contextualSpacing/>
    </w:pPr>
    <w:rPr>
      <w:sz w:val="22"/>
    </w:rPr>
  </w:style>
  <w:style w:type="paragraph" w:styleId="List3">
    <w:name w:val="List 3"/>
    <w:basedOn w:val="Normal"/>
    <w:uiPriority w:val="99"/>
    <w:unhideWhenUsed/>
    <w:rsid w:val="00646D09"/>
    <w:pPr>
      <w:spacing w:after="200" w:line="276" w:lineRule="auto"/>
      <w:ind w:left="1080" w:hanging="360"/>
      <w:contextualSpacing/>
    </w:pPr>
    <w:rPr>
      <w:sz w:val="22"/>
    </w:rPr>
  </w:style>
  <w:style w:type="paragraph" w:styleId="List4">
    <w:name w:val="List 4"/>
    <w:basedOn w:val="Normal"/>
    <w:uiPriority w:val="99"/>
    <w:unhideWhenUsed/>
    <w:rsid w:val="00646D09"/>
    <w:pPr>
      <w:spacing w:after="200" w:line="276" w:lineRule="auto"/>
      <w:ind w:left="1440" w:hanging="360"/>
      <w:contextualSpacing/>
    </w:pPr>
    <w:rPr>
      <w:sz w:val="22"/>
    </w:rPr>
  </w:style>
  <w:style w:type="paragraph" w:styleId="List5">
    <w:name w:val="List 5"/>
    <w:basedOn w:val="Normal"/>
    <w:uiPriority w:val="99"/>
    <w:unhideWhenUsed/>
    <w:rsid w:val="00646D09"/>
    <w:pPr>
      <w:spacing w:after="200" w:line="276" w:lineRule="auto"/>
      <w:ind w:left="1800" w:hanging="360"/>
      <w:contextualSpacing/>
    </w:pPr>
    <w:rPr>
      <w:sz w:val="22"/>
    </w:rPr>
  </w:style>
  <w:style w:type="paragraph" w:styleId="ListContinue">
    <w:name w:val="List Continue"/>
    <w:basedOn w:val="Normal"/>
    <w:uiPriority w:val="99"/>
    <w:unhideWhenUsed/>
    <w:rsid w:val="00646D09"/>
    <w:pPr>
      <w:spacing w:line="276" w:lineRule="auto"/>
      <w:ind w:left="360"/>
      <w:contextualSpacing/>
    </w:pPr>
    <w:rPr>
      <w:sz w:val="22"/>
    </w:rPr>
  </w:style>
  <w:style w:type="paragraph" w:styleId="ListContinue2">
    <w:name w:val="List Continue 2"/>
    <w:basedOn w:val="Normal"/>
    <w:uiPriority w:val="99"/>
    <w:unhideWhenUsed/>
    <w:rsid w:val="00646D09"/>
    <w:pPr>
      <w:spacing w:line="276" w:lineRule="auto"/>
      <w:ind w:left="720"/>
      <w:contextualSpacing/>
    </w:pPr>
    <w:rPr>
      <w:sz w:val="22"/>
    </w:rPr>
  </w:style>
  <w:style w:type="paragraph" w:styleId="ListContinue3">
    <w:name w:val="List Continue 3"/>
    <w:basedOn w:val="Normal"/>
    <w:uiPriority w:val="99"/>
    <w:unhideWhenUsed/>
    <w:rsid w:val="00646D09"/>
    <w:pPr>
      <w:spacing w:line="276" w:lineRule="auto"/>
      <w:ind w:left="1080"/>
      <w:contextualSpacing/>
    </w:pPr>
    <w:rPr>
      <w:sz w:val="22"/>
    </w:rPr>
  </w:style>
  <w:style w:type="paragraph" w:styleId="ListContinue4">
    <w:name w:val="List Continue 4"/>
    <w:basedOn w:val="Normal"/>
    <w:uiPriority w:val="99"/>
    <w:unhideWhenUsed/>
    <w:rsid w:val="00646D09"/>
    <w:pPr>
      <w:spacing w:line="276" w:lineRule="auto"/>
      <w:ind w:left="1440"/>
      <w:contextualSpacing/>
    </w:pPr>
    <w:rPr>
      <w:sz w:val="22"/>
    </w:rPr>
  </w:style>
  <w:style w:type="paragraph" w:styleId="ListContinue5">
    <w:name w:val="List Continue 5"/>
    <w:basedOn w:val="Normal"/>
    <w:uiPriority w:val="99"/>
    <w:unhideWhenUsed/>
    <w:rsid w:val="00646D09"/>
    <w:pPr>
      <w:spacing w:line="276" w:lineRule="auto"/>
      <w:ind w:left="1800"/>
      <w:contextualSpacing/>
    </w:pPr>
    <w:rPr>
      <w:sz w:val="22"/>
    </w:rPr>
  </w:style>
  <w:style w:type="paragraph" w:styleId="NormalWeb">
    <w:name w:val="Normal (Web)"/>
    <w:basedOn w:val="Normal"/>
    <w:uiPriority w:val="99"/>
    <w:unhideWhenUsed/>
    <w:rsid w:val="00646D09"/>
    <w:pPr>
      <w:spacing w:after="200" w:line="276" w:lineRule="auto"/>
    </w:pPr>
    <w:rPr>
      <w:rFonts w:cs="Times New Roman"/>
    </w:rPr>
  </w:style>
  <w:style w:type="paragraph" w:styleId="NormalIndent">
    <w:name w:val="Normal Indent"/>
    <w:basedOn w:val="Normal"/>
    <w:uiPriority w:val="99"/>
    <w:unhideWhenUsed/>
    <w:rsid w:val="00646D09"/>
    <w:pPr>
      <w:spacing w:after="200" w:line="276" w:lineRule="auto"/>
      <w:ind w:left="720"/>
    </w:pPr>
    <w:rPr>
      <w:sz w:val="22"/>
    </w:rPr>
  </w:style>
  <w:style w:type="paragraph" w:styleId="TableofAuthorities">
    <w:name w:val="table of authorities"/>
    <w:basedOn w:val="Normal"/>
    <w:next w:val="Normal"/>
    <w:uiPriority w:val="99"/>
    <w:unhideWhenUsed/>
    <w:rsid w:val="00646D09"/>
    <w:pPr>
      <w:spacing w:line="276" w:lineRule="auto"/>
      <w:ind w:left="220" w:hanging="220"/>
    </w:pPr>
    <w:rPr>
      <w:sz w:val="22"/>
    </w:rPr>
  </w:style>
  <w:style w:type="paragraph" w:styleId="TOAHeading">
    <w:name w:val="toa heading"/>
    <w:basedOn w:val="Normal"/>
    <w:next w:val="Normal"/>
    <w:uiPriority w:val="99"/>
    <w:unhideWhenUsed/>
    <w:rsid w:val="00646D09"/>
    <w:pPr>
      <w:spacing w:after="200" w:line="276" w:lineRule="auto"/>
    </w:pPr>
    <w:rPr>
      <w:rFonts w:asciiTheme="majorHAnsi" w:eastAsiaTheme="majorEastAsia" w:hAnsiTheme="majorHAnsi" w:cstheme="majorBidi"/>
      <w:b/>
      <w:bCs/>
    </w:rPr>
  </w:style>
  <w:style w:type="character" w:styleId="FollowedHyperlink">
    <w:name w:val="FollowedHyperlink"/>
    <w:basedOn w:val="DefaultParagraphFont"/>
    <w:uiPriority w:val="99"/>
    <w:unhideWhenUsed/>
    <w:rsid w:val="00646D09"/>
    <w:rPr>
      <w:color w:val="800080"/>
      <w:u w:val="single"/>
    </w:rPr>
  </w:style>
  <w:style w:type="paragraph" w:customStyle="1" w:styleId="xl66">
    <w:name w:val="xl66"/>
    <w:basedOn w:val="Normal"/>
    <w:rsid w:val="00646D09"/>
    <w:pPr>
      <w:spacing w:before="100" w:beforeAutospacing="1" w:after="100" w:afterAutospacing="1"/>
      <w:textAlignment w:val="center"/>
    </w:pPr>
    <w:rPr>
      <w:rFonts w:eastAsia="Times New Roman" w:cs="Times New Roman"/>
    </w:rPr>
  </w:style>
  <w:style w:type="paragraph" w:customStyle="1" w:styleId="xl67">
    <w:name w:val="xl67"/>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Times New Roman"/>
    </w:rPr>
  </w:style>
  <w:style w:type="paragraph" w:customStyle="1" w:styleId="xl68">
    <w:name w:val="xl68"/>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Times New Roman"/>
    </w:rPr>
  </w:style>
  <w:style w:type="character" w:customStyle="1" w:styleId="cdrl">
    <w:name w:val="cdrl"/>
    <w:rsid w:val="00646D09"/>
    <w:rPr>
      <w:rFonts w:ascii="Arial" w:hAnsi="Arial" w:cs="Arial" w:hint="default"/>
      <w:sz w:val="24"/>
    </w:rPr>
  </w:style>
  <w:style w:type="character" w:styleId="PageNumber">
    <w:name w:val="page number"/>
    <w:basedOn w:val="DefaultParagraphFont"/>
    <w:rsid w:val="00646D09"/>
  </w:style>
  <w:style w:type="character" w:styleId="BookTitle">
    <w:name w:val="Book Title"/>
    <w:uiPriority w:val="33"/>
    <w:rsid w:val="00646D09"/>
    <w:rPr>
      <w:b/>
      <w:bCs/>
      <w:smallCaps/>
      <w:spacing w:val="5"/>
    </w:rPr>
  </w:style>
  <w:style w:type="character" w:styleId="LineNumber">
    <w:name w:val="line number"/>
    <w:basedOn w:val="DefaultParagraphFont"/>
    <w:uiPriority w:val="99"/>
    <w:unhideWhenUsed/>
    <w:rsid w:val="00646D09"/>
  </w:style>
  <w:style w:type="character" w:customStyle="1" w:styleId="TableRow1Char">
    <w:name w:val="Table Row 1 Char"/>
    <w:basedOn w:val="DefaultParagraphFont"/>
    <w:link w:val="TableRow1"/>
    <w:locked/>
    <w:rsid w:val="00646D09"/>
    <w:rPr>
      <w:rFonts w:ascii="Calibri" w:eastAsia="MS Mincho" w:hAnsi="Calibri"/>
      <w:sz w:val="20"/>
      <w:szCs w:val="20"/>
    </w:rPr>
  </w:style>
  <w:style w:type="paragraph" w:customStyle="1" w:styleId="TableRow1">
    <w:name w:val="Table Row 1"/>
    <w:basedOn w:val="Normal"/>
    <w:link w:val="TableRow1Char"/>
    <w:rsid w:val="00646D09"/>
    <w:rPr>
      <w:rFonts w:ascii="Calibri" w:eastAsia="MS Mincho" w:hAnsi="Calibri"/>
      <w:sz w:val="20"/>
      <w:szCs w:val="20"/>
    </w:rPr>
  </w:style>
  <w:style w:type="table" w:styleId="MediumShading1">
    <w:name w:val="Medium Shading 1"/>
    <w:basedOn w:val="TableNormal"/>
    <w:uiPriority w:val="63"/>
    <w:rsid w:val="00646D09"/>
    <w:pPr>
      <w:spacing w:after="200" w:line="276" w:lineRule="auto"/>
    </w:pPr>
    <w:rPr>
      <w:rFonts w:eastAsiaTheme="minorHAns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unhideWhenUsed/>
    <w:rsid w:val="00646D09"/>
    <w:rPr>
      <w:sz w:val="16"/>
      <w:szCs w:val="16"/>
    </w:rPr>
  </w:style>
  <w:style w:type="paragraph" w:customStyle="1" w:styleId="TableHeading">
    <w:name w:val="Table Heading"/>
    <w:next w:val="TableRow"/>
    <w:link w:val="TableHeadingChar"/>
    <w:autoRedefine/>
    <w:qFormat/>
    <w:rsid w:val="00646D09"/>
    <w:pPr>
      <w:keepNext/>
      <w:spacing w:before="40" w:after="40"/>
      <w:jc w:val="center"/>
    </w:pPr>
    <w:rPr>
      <w:rFonts w:ascii="Times New Roman" w:eastAsiaTheme="minorHAnsi" w:hAnsi="Times New Roman"/>
      <w:b/>
      <w:sz w:val="22"/>
      <w:szCs w:val="22"/>
    </w:rPr>
  </w:style>
  <w:style w:type="paragraph" w:customStyle="1" w:styleId="TableRow">
    <w:name w:val="Table Row"/>
    <w:autoRedefine/>
    <w:qFormat/>
    <w:rsid w:val="00646D09"/>
    <w:rPr>
      <w:rFonts w:ascii="Times New Roman" w:eastAsiaTheme="minorHAnsi" w:hAnsi="Times New Roman"/>
      <w:sz w:val="20"/>
      <w:szCs w:val="28"/>
    </w:rPr>
  </w:style>
  <w:style w:type="paragraph" w:customStyle="1" w:styleId="classification">
    <w:name w:val="classification"/>
    <w:next w:val="BodyText"/>
    <w:autoRedefine/>
    <w:qFormat/>
    <w:rsid w:val="00646D09"/>
    <w:pPr>
      <w:shd w:val="clear" w:color="auto" w:fill="F2F2F2" w:themeFill="background1" w:themeFillShade="F2"/>
      <w:spacing w:after="120"/>
      <w:jc w:val="center"/>
    </w:pPr>
    <w:rPr>
      <w:rFonts w:ascii="Cambria" w:eastAsiaTheme="minorHAnsi" w:hAnsi="Cambria" w:cs="Arial"/>
      <w:b/>
      <w:sz w:val="28"/>
      <w:szCs w:val="22"/>
    </w:rPr>
  </w:style>
  <w:style w:type="paragraph" w:customStyle="1" w:styleId="TableHeaderRow">
    <w:name w:val="Table Header Row"/>
    <w:basedOn w:val="TableRow"/>
    <w:rsid w:val="00646D09"/>
  </w:style>
  <w:style w:type="character" w:styleId="Emphasis">
    <w:name w:val="Emphasis"/>
    <w:aliases w:val="RED"/>
    <w:basedOn w:val="BodyTextChar"/>
    <w:uiPriority w:val="20"/>
    <w:rsid w:val="00646D09"/>
    <w:rPr>
      <w:rFonts w:ascii="Times New Roman" w:eastAsiaTheme="minorHAnsi" w:hAnsi="Times New Roman"/>
      <w:b/>
      <w:i w:val="0"/>
      <w:iCs/>
      <w:color w:val="C00000"/>
      <w:szCs w:val="22"/>
    </w:rPr>
  </w:style>
  <w:style w:type="character" w:styleId="Strong">
    <w:name w:val="Strong"/>
    <w:basedOn w:val="DefaultParagraphFont"/>
    <w:uiPriority w:val="22"/>
    <w:qFormat/>
    <w:rsid w:val="00646D09"/>
    <w:rPr>
      <w:rFonts w:ascii="Times New Roman" w:hAnsi="Times New Roman"/>
      <w:b/>
      <w:bCs/>
      <w:sz w:val="24"/>
    </w:rPr>
  </w:style>
  <w:style w:type="paragraph" w:customStyle="1" w:styleId="TableCaption">
    <w:name w:val="Table Caption"/>
    <w:next w:val="TableHeading"/>
    <w:autoRedefine/>
    <w:qFormat/>
    <w:rsid w:val="00646D09"/>
    <w:pPr>
      <w:keepNext/>
      <w:keepLines/>
      <w:spacing w:before="120"/>
      <w:jc w:val="center"/>
    </w:pPr>
    <w:rPr>
      <w:rFonts w:ascii="Times New Roman" w:eastAsiaTheme="minorHAnsi" w:hAnsi="Times New Roman"/>
      <w:b/>
      <w:i/>
      <w:sz w:val="20"/>
      <w:szCs w:val="22"/>
    </w:rPr>
  </w:style>
  <w:style w:type="paragraph" w:customStyle="1" w:styleId="DocumentInfo">
    <w:name w:val="Document Info"/>
    <w:autoRedefine/>
    <w:qFormat/>
    <w:rsid w:val="00646D09"/>
    <w:pPr>
      <w:jc w:val="right"/>
    </w:pPr>
    <w:rPr>
      <w:rFonts w:ascii="Cambria" w:eastAsiaTheme="minorHAnsi" w:hAnsi="Cambria"/>
      <w:szCs w:val="22"/>
    </w:rPr>
  </w:style>
  <w:style w:type="paragraph" w:customStyle="1" w:styleId="Image">
    <w:name w:val="Image"/>
    <w:next w:val="FigureCaption"/>
    <w:autoRedefine/>
    <w:qFormat/>
    <w:rsid w:val="00646D09"/>
    <w:pPr>
      <w:keepNext/>
      <w:spacing w:before="120"/>
      <w:jc w:val="center"/>
    </w:pPr>
    <w:rPr>
      <w:rFonts w:ascii="Times New Roman" w:eastAsiaTheme="minorHAnsi" w:hAnsi="Times New Roman"/>
      <w:b/>
      <w:noProof/>
      <w:szCs w:val="22"/>
    </w:rPr>
  </w:style>
  <w:style w:type="paragraph" w:customStyle="1" w:styleId="Heading0">
    <w:name w:val="Heading 0"/>
    <w:next w:val="BodyText"/>
    <w:autoRedefine/>
    <w:qFormat/>
    <w:rsid w:val="00646D09"/>
    <w:pPr>
      <w:keepNext/>
      <w:spacing w:before="120" w:after="120"/>
    </w:pPr>
    <w:rPr>
      <w:rFonts w:ascii="Times New Roman" w:eastAsiaTheme="majorEastAsia" w:hAnsi="Times New Roman" w:cstheme="majorBidi"/>
      <w:b/>
      <w:bCs/>
      <w:szCs w:val="28"/>
    </w:rPr>
  </w:style>
  <w:style w:type="paragraph" w:customStyle="1" w:styleId="TableHeader">
    <w:name w:val="Table Header"/>
    <w:basedOn w:val="TableHeading"/>
    <w:rsid w:val="00646D09"/>
    <w:pPr>
      <w:spacing w:before="0" w:after="0"/>
    </w:pPr>
    <w:rPr>
      <w:sz w:val="20"/>
    </w:rPr>
  </w:style>
  <w:style w:type="paragraph" w:customStyle="1" w:styleId="FigureCaption">
    <w:name w:val="Figure Caption"/>
    <w:next w:val="BodyText"/>
    <w:autoRedefine/>
    <w:qFormat/>
    <w:rsid w:val="00646D09"/>
    <w:pPr>
      <w:spacing w:after="120"/>
      <w:jc w:val="center"/>
    </w:pPr>
    <w:rPr>
      <w:rFonts w:ascii="Times New Roman" w:eastAsiaTheme="minorHAnsi" w:hAnsi="Times New Roman"/>
      <w:b/>
      <w:bCs/>
      <w:i/>
      <w:sz w:val="20"/>
      <w:szCs w:val="18"/>
    </w:rPr>
  </w:style>
  <w:style w:type="paragraph" w:customStyle="1" w:styleId="Indent">
    <w:name w:val="Indent"/>
    <w:autoRedefine/>
    <w:qFormat/>
    <w:rsid w:val="00646D09"/>
    <w:pPr>
      <w:widowControl w:val="0"/>
      <w:autoSpaceDE w:val="0"/>
      <w:autoSpaceDN w:val="0"/>
      <w:adjustRightInd w:val="0"/>
      <w:ind w:left="864" w:hanging="504"/>
    </w:pPr>
    <w:rPr>
      <w:rFonts w:ascii="Times New Roman" w:eastAsiaTheme="minorHAnsi" w:hAnsi="Times New Roman" w:cs="Arial"/>
      <w:sz w:val="22"/>
      <w:szCs w:val="22"/>
    </w:rPr>
  </w:style>
  <w:style w:type="paragraph" w:customStyle="1" w:styleId="Disclaimer">
    <w:name w:val="Disclaimer"/>
    <w:autoRedefine/>
    <w:qFormat/>
    <w:rsid w:val="00646D09"/>
    <w:pPr>
      <w:pBdr>
        <w:top w:val="single" w:sz="4" w:space="1" w:color="auto"/>
      </w:pBdr>
      <w:spacing w:before="80" w:after="80"/>
    </w:pPr>
    <w:rPr>
      <w:rFonts w:ascii="Cambria" w:eastAsiaTheme="minorHAnsi" w:hAnsi="Cambria"/>
      <w:sz w:val="16"/>
      <w:szCs w:val="18"/>
    </w:rPr>
  </w:style>
  <w:style w:type="paragraph" w:customStyle="1" w:styleId="LandFooter">
    <w:name w:val="Land_Footer"/>
    <w:autoRedefine/>
    <w:qFormat/>
    <w:rsid w:val="00646D09"/>
    <w:pPr>
      <w:pBdr>
        <w:top w:val="single" w:sz="4" w:space="1" w:color="000000" w:themeColor="text1"/>
      </w:pBdr>
      <w:tabs>
        <w:tab w:val="right" w:pos="12960"/>
      </w:tabs>
    </w:pPr>
    <w:rPr>
      <w:rFonts w:ascii="Cambria" w:eastAsiaTheme="minorHAnsi" w:hAnsi="Cambria"/>
      <w:sz w:val="20"/>
      <w:szCs w:val="22"/>
    </w:rPr>
  </w:style>
  <w:style w:type="paragraph" w:customStyle="1" w:styleId="Code">
    <w:name w:val="Code"/>
    <w:autoRedefine/>
    <w:qFormat/>
    <w:rsid w:val="00646D09"/>
    <w:pPr>
      <w:tabs>
        <w:tab w:val="left" w:pos="720"/>
        <w:tab w:val="left" w:pos="1080"/>
        <w:tab w:val="left" w:pos="1440"/>
        <w:tab w:val="left" w:pos="2160"/>
      </w:tabs>
    </w:pPr>
    <w:rPr>
      <w:rFonts w:ascii="Courier New" w:eastAsiaTheme="minorHAnsi" w:hAnsi="Courier New" w:cs="Courier New"/>
      <w:sz w:val="18"/>
      <w:szCs w:val="20"/>
    </w:rPr>
  </w:style>
  <w:style w:type="table" w:customStyle="1" w:styleId="ACINTTable">
    <w:name w:val="ACINT_Table"/>
    <w:basedOn w:val="TableNormal"/>
    <w:uiPriority w:val="99"/>
    <w:rsid w:val="00646D09"/>
    <w:rPr>
      <w:rFonts w:eastAsiaTheme="minorHAns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b/>
        <w:sz w:val="22"/>
      </w:rPr>
      <w:tblPr/>
      <w:tcPr>
        <w:shd w:val="clear" w:color="auto" w:fill="DBE5F1" w:themeFill="accent1" w:themeFillTint="33"/>
      </w:tcPr>
    </w:tblStylePr>
  </w:style>
  <w:style w:type="character" w:customStyle="1" w:styleId="ListNumber2Char">
    <w:name w:val="List Number 2 Char"/>
    <w:basedOn w:val="DefaultParagraphFont"/>
    <w:link w:val="ListNumber2"/>
    <w:uiPriority w:val="99"/>
    <w:rsid w:val="00646D09"/>
    <w:rPr>
      <w:rFonts w:eastAsiaTheme="minorHAnsi"/>
      <w:sz w:val="22"/>
      <w:szCs w:val="22"/>
    </w:rPr>
  </w:style>
  <w:style w:type="paragraph" w:customStyle="1" w:styleId="TableHeadingDark">
    <w:name w:val="Table Heading Dark"/>
    <w:next w:val="TableRow"/>
    <w:link w:val="TableHeadingDarkChar"/>
    <w:autoRedefine/>
    <w:rsid w:val="00646D09"/>
    <w:rPr>
      <w:rFonts w:ascii="Calibri" w:eastAsiaTheme="minorHAnsi" w:hAnsi="Calibri"/>
      <w:b/>
      <w:sz w:val="22"/>
      <w:szCs w:val="22"/>
    </w:rPr>
  </w:style>
  <w:style w:type="character" w:customStyle="1" w:styleId="TableHeadingDarkChar">
    <w:name w:val="Table Heading Dark Char"/>
    <w:basedOn w:val="TableRow1Char"/>
    <w:link w:val="TableHeadingDark"/>
    <w:rsid w:val="00646D09"/>
    <w:rPr>
      <w:rFonts w:ascii="Calibri" w:eastAsiaTheme="minorHAnsi" w:hAnsi="Calibri"/>
      <w:b/>
      <w:sz w:val="22"/>
      <w:szCs w:val="22"/>
    </w:rPr>
  </w:style>
  <w:style w:type="paragraph" w:customStyle="1" w:styleId="VTableHeading">
    <w:name w:val="VTable Heading"/>
    <w:next w:val="TableRow"/>
    <w:link w:val="VTableHeadingChar"/>
    <w:autoRedefine/>
    <w:rsid w:val="00646D09"/>
    <w:pPr>
      <w:spacing w:line="360" w:lineRule="auto"/>
      <w:jc w:val="center"/>
    </w:pPr>
    <w:rPr>
      <w:rFonts w:eastAsiaTheme="minorHAnsi"/>
      <w:b/>
      <w:sz w:val="22"/>
      <w:szCs w:val="22"/>
    </w:rPr>
  </w:style>
  <w:style w:type="character" w:customStyle="1" w:styleId="VTableHeadingChar">
    <w:name w:val="VTable Heading Char"/>
    <w:basedOn w:val="DefaultParagraphFont"/>
    <w:link w:val="VTableHeading"/>
    <w:rsid w:val="00646D09"/>
    <w:rPr>
      <w:rFonts w:eastAsiaTheme="minorHAnsi"/>
      <w:b/>
      <w:sz w:val="22"/>
      <w:szCs w:val="22"/>
    </w:rPr>
  </w:style>
  <w:style w:type="paragraph" w:customStyle="1" w:styleId="Steps">
    <w:name w:val="Steps"/>
    <w:next w:val="TableRow"/>
    <w:rsid w:val="00646D09"/>
    <w:pPr>
      <w:jc w:val="center"/>
    </w:pPr>
    <w:rPr>
      <w:rFonts w:eastAsiaTheme="majorEastAsia" w:cstheme="majorBidi"/>
      <w:b/>
      <w:spacing w:val="5"/>
      <w:kern w:val="28"/>
      <w:sz w:val="22"/>
      <w:szCs w:val="52"/>
    </w:rPr>
  </w:style>
  <w:style w:type="paragraph" w:customStyle="1" w:styleId="BlueText">
    <w:name w:val="BlueText"/>
    <w:link w:val="BlueTextChar"/>
    <w:rsid w:val="00646D09"/>
    <w:rPr>
      <w:rFonts w:eastAsiaTheme="minorHAnsi"/>
      <w:b/>
      <w:color w:val="0000CC"/>
      <w:szCs w:val="22"/>
    </w:rPr>
  </w:style>
  <w:style w:type="character" w:customStyle="1" w:styleId="BlueTextChar">
    <w:name w:val="BlueText Char"/>
    <w:basedOn w:val="DefaultParagraphFont"/>
    <w:link w:val="BlueText"/>
    <w:rsid w:val="00646D09"/>
    <w:rPr>
      <w:rFonts w:eastAsiaTheme="minorHAnsi"/>
      <w:b/>
      <w:color w:val="0000CC"/>
      <w:szCs w:val="22"/>
    </w:rPr>
  </w:style>
  <w:style w:type="paragraph" w:customStyle="1" w:styleId="RedText">
    <w:name w:val="RedText"/>
    <w:link w:val="RedTextChar"/>
    <w:rsid w:val="00646D09"/>
    <w:rPr>
      <w:rFonts w:eastAsiaTheme="minorHAnsi"/>
      <w:b/>
      <w:color w:val="C00000"/>
      <w:szCs w:val="22"/>
    </w:rPr>
  </w:style>
  <w:style w:type="character" w:customStyle="1" w:styleId="RedTextChar">
    <w:name w:val="RedText Char"/>
    <w:basedOn w:val="DefaultParagraphFont"/>
    <w:link w:val="RedText"/>
    <w:rsid w:val="00646D09"/>
    <w:rPr>
      <w:rFonts w:eastAsiaTheme="minorHAnsi"/>
      <w:b/>
      <w:color w:val="C00000"/>
      <w:szCs w:val="22"/>
    </w:rPr>
  </w:style>
  <w:style w:type="character" w:styleId="IntenseEmphasis">
    <w:name w:val="Intense Emphasis"/>
    <w:aliases w:val="BLUE"/>
    <w:basedOn w:val="DefaultParagraphFont"/>
    <w:uiPriority w:val="21"/>
    <w:rsid w:val="00646D09"/>
    <w:rPr>
      <w:rFonts w:ascii="Times New Roman" w:hAnsi="Times New Roman"/>
      <w:b/>
      <w:bCs/>
      <w:i w:val="0"/>
      <w:iCs/>
      <w:color w:val="0000CC"/>
      <w:sz w:val="24"/>
    </w:rPr>
  </w:style>
  <w:style w:type="paragraph" w:customStyle="1" w:styleId="TRBold8pt">
    <w:name w:val="TRBold_8pt"/>
    <w:basedOn w:val="TableRow"/>
    <w:autoRedefine/>
    <w:qFormat/>
    <w:rsid w:val="00646D09"/>
    <w:rPr>
      <w:b/>
      <w:sz w:val="16"/>
    </w:rPr>
  </w:style>
  <w:style w:type="paragraph" w:customStyle="1" w:styleId="NumberList">
    <w:name w:val="Number List"/>
    <w:autoRedefine/>
    <w:qFormat/>
    <w:rsid w:val="00646D09"/>
    <w:pPr>
      <w:tabs>
        <w:tab w:val="left" w:pos="360"/>
        <w:tab w:val="left" w:pos="720"/>
      </w:tabs>
      <w:ind w:left="720" w:hanging="360"/>
    </w:pPr>
    <w:rPr>
      <w:rFonts w:ascii="Times New Roman" w:eastAsiaTheme="minorHAnsi" w:hAnsi="Times New Roman"/>
      <w:sz w:val="22"/>
      <w:szCs w:val="22"/>
    </w:rPr>
  </w:style>
  <w:style w:type="table" w:customStyle="1" w:styleId="ACINT">
    <w:name w:val="ACINT"/>
    <w:basedOn w:val="TableNormal"/>
    <w:uiPriority w:val="99"/>
    <w:rsid w:val="00646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DocumentInfoTitle">
    <w:name w:val="Document Info Title"/>
    <w:autoRedefine/>
    <w:qFormat/>
    <w:rsid w:val="00646D09"/>
    <w:pPr>
      <w:spacing w:before="240"/>
      <w:jc w:val="right"/>
    </w:pPr>
    <w:rPr>
      <w:rFonts w:ascii="Cambria" w:eastAsiaTheme="minorHAnsi" w:hAnsi="Cambria"/>
      <w:b/>
      <w:sz w:val="28"/>
      <w:szCs w:val="22"/>
    </w:rPr>
  </w:style>
  <w:style w:type="numbering" w:customStyle="1" w:styleId="Style1">
    <w:name w:val="Style1"/>
    <w:uiPriority w:val="99"/>
    <w:rsid w:val="00646D09"/>
    <w:pPr>
      <w:numPr>
        <w:numId w:val="9"/>
      </w:numPr>
    </w:pPr>
  </w:style>
  <w:style w:type="paragraph" w:customStyle="1" w:styleId="Strong10pt">
    <w:name w:val="Strong10pt"/>
    <w:link w:val="Strong10ptChar"/>
    <w:autoRedefine/>
    <w:qFormat/>
    <w:rsid w:val="00646D09"/>
    <w:rPr>
      <w:rFonts w:ascii="Times New Roman" w:eastAsiaTheme="minorHAnsi" w:hAnsi="Times New Roman"/>
      <w:b/>
      <w:sz w:val="20"/>
      <w:szCs w:val="22"/>
    </w:rPr>
  </w:style>
  <w:style w:type="paragraph" w:customStyle="1" w:styleId="Strong11pt">
    <w:name w:val="Strong11pt"/>
    <w:link w:val="Strong11ptChar"/>
    <w:autoRedefine/>
    <w:qFormat/>
    <w:rsid w:val="00646D09"/>
    <w:rPr>
      <w:rFonts w:ascii="Times New Roman" w:eastAsiaTheme="minorHAnsi" w:hAnsi="Times New Roman"/>
      <w:b/>
      <w:sz w:val="22"/>
      <w:szCs w:val="22"/>
    </w:rPr>
  </w:style>
  <w:style w:type="character" w:customStyle="1" w:styleId="Strong11ptChar">
    <w:name w:val="Strong11pt Char"/>
    <w:basedOn w:val="DefaultParagraphFont"/>
    <w:link w:val="Strong11pt"/>
    <w:rsid w:val="00646D09"/>
    <w:rPr>
      <w:rFonts w:ascii="Times New Roman" w:eastAsiaTheme="minorHAnsi" w:hAnsi="Times New Roman"/>
      <w:b/>
      <w:sz w:val="22"/>
      <w:szCs w:val="22"/>
    </w:rPr>
  </w:style>
  <w:style w:type="paragraph" w:customStyle="1" w:styleId="TableBullet">
    <w:name w:val="Table Bullet"/>
    <w:autoRedefine/>
    <w:qFormat/>
    <w:rsid w:val="00646D09"/>
    <w:pPr>
      <w:numPr>
        <w:numId w:val="26"/>
      </w:numPr>
    </w:pPr>
    <w:rPr>
      <w:rFonts w:ascii="Times New Roman" w:eastAsiaTheme="minorHAnsi" w:hAnsi="Times New Roman"/>
      <w:sz w:val="20"/>
      <w:szCs w:val="22"/>
    </w:rPr>
  </w:style>
  <w:style w:type="paragraph" w:customStyle="1" w:styleId="Indent2">
    <w:name w:val="Indent2"/>
    <w:autoRedefine/>
    <w:qFormat/>
    <w:rsid w:val="00646D09"/>
    <w:pPr>
      <w:ind w:left="1152" w:hanging="792"/>
    </w:pPr>
    <w:rPr>
      <w:rFonts w:ascii="Times New Roman" w:eastAsiaTheme="minorHAnsi" w:hAnsi="Times New Roman" w:cs="Arial"/>
      <w:sz w:val="22"/>
      <w:szCs w:val="22"/>
    </w:rPr>
  </w:style>
  <w:style w:type="paragraph" w:customStyle="1" w:styleId="TRBold10pt">
    <w:name w:val="TRBold_10pt"/>
    <w:link w:val="TRBold10ptChar"/>
    <w:autoRedefine/>
    <w:qFormat/>
    <w:rsid w:val="00646D09"/>
    <w:rPr>
      <w:rFonts w:ascii="Times New Roman" w:eastAsiaTheme="minorHAnsi" w:hAnsi="Times New Roman"/>
      <w:b/>
      <w:sz w:val="20"/>
      <w:szCs w:val="20"/>
    </w:rPr>
  </w:style>
  <w:style w:type="paragraph" w:customStyle="1" w:styleId="ListAlpha">
    <w:name w:val="List Alpha"/>
    <w:basedOn w:val="ListNumber"/>
    <w:rsid w:val="00646D09"/>
    <w:pPr>
      <w:numPr>
        <w:numId w:val="13"/>
      </w:numPr>
    </w:pPr>
  </w:style>
  <w:style w:type="character" w:customStyle="1" w:styleId="TableHeadingChar">
    <w:name w:val="Table Heading Char"/>
    <w:link w:val="TableHeading"/>
    <w:rsid w:val="00646D09"/>
    <w:rPr>
      <w:rFonts w:ascii="Times New Roman" w:eastAsiaTheme="minorHAnsi" w:hAnsi="Times New Roman"/>
      <w:b/>
      <w:sz w:val="22"/>
      <w:szCs w:val="22"/>
    </w:rPr>
  </w:style>
  <w:style w:type="character" w:customStyle="1" w:styleId="TRBold10ptChar">
    <w:name w:val="TRBold_10pt Char"/>
    <w:basedOn w:val="DefaultParagraphFont"/>
    <w:link w:val="TRBold10pt"/>
    <w:rsid w:val="00646D09"/>
    <w:rPr>
      <w:rFonts w:ascii="Times New Roman" w:eastAsiaTheme="minorHAnsi" w:hAnsi="Times New Roman"/>
      <w:b/>
      <w:sz w:val="20"/>
      <w:szCs w:val="20"/>
    </w:rPr>
  </w:style>
  <w:style w:type="paragraph" w:customStyle="1" w:styleId="Dash25">
    <w:name w:val="Dash25"/>
    <w:basedOn w:val="Normal"/>
    <w:rsid w:val="00646D09"/>
    <w:pPr>
      <w:numPr>
        <w:numId w:val="14"/>
      </w:numPr>
      <w:spacing w:before="40" w:after="40"/>
      <w:contextualSpacing/>
      <w:jc w:val="both"/>
    </w:pPr>
  </w:style>
  <w:style w:type="paragraph" w:customStyle="1" w:styleId="Dash5">
    <w:name w:val="Dash5"/>
    <w:basedOn w:val="Normal"/>
    <w:rsid w:val="00646D09"/>
    <w:pPr>
      <w:numPr>
        <w:numId w:val="15"/>
      </w:numPr>
      <w:spacing w:before="40" w:after="40"/>
      <w:contextualSpacing/>
      <w:jc w:val="both"/>
    </w:pPr>
  </w:style>
  <w:style w:type="paragraph" w:customStyle="1" w:styleId="TableCell">
    <w:name w:val="Table Cell"/>
    <w:basedOn w:val="Normal"/>
    <w:rsid w:val="00646D09"/>
    <w:rPr>
      <w:sz w:val="20"/>
      <w:szCs w:val="18"/>
    </w:rPr>
  </w:style>
  <w:style w:type="paragraph" w:customStyle="1" w:styleId="Figure">
    <w:name w:val="Figure"/>
    <w:basedOn w:val="Normal"/>
    <w:link w:val="FigureChar"/>
    <w:rsid w:val="00646D09"/>
    <w:pPr>
      <w:jc w:val="center"/>
    </w:pPr>
  </w:style>
  <w:style w:type="character" w:customStyle="1" w:styleId="FigureChar">
    <w:name w:val="Figure Char"/>
    <w:link w:val="Figure"/>
    <w:locked/>
    <w:rsid w:val="00646D09"/>
    <w:rPr>
      <w:rFonts w:ascii="Times New Roman" w:eastAsiaTheme="minorHAnsi" w:hAnsi="Times New Roman"/>
      <w:szCs w:val="22"/>
    </w:rPr>
  </w:style>
  <w:style w:type="character" w:customStyle="1" w:styleId="CaptionChar">
    <w:name w:val="Caption Char"/>
    <w:aliases w:val="Caption Char1 Char,Caption Char Char Char,Caption Char1 Char Char Char,Caption Char Char Char Char Char,Caption Char Char1 Char,FigureCaption Char,fc Char"/>
    <w:link w:val="Caption"/>
    <w:uiPriority w:val="35"/>
    <w:locked/>
    <w:rsid w:val="00646D09"/>
    <w:rPr>
      <w:rFonts w:ascii="Times New Roman" w:eastAsiaTheme="minorHAnsi" w:hAnsi="Times New Roman"/>
      <w:b/>
      <w:bCs/>
      <w:color w:val="4F81BD" w:themeColor="accent1"/>
      <w:sz w:val="18"/>
      <w:szCs w:val="18"/>
    </w:rPr>
  </w:style>
  <w:style w:type="paragraph" w:customStyle="1" w:styleId="Theme">
    <w:name w:val="Theme"/>
    <w:basedOn w:val="Normal"/>
    <w:rsid w:val="00646D09"/>
    <w:pPr>
      <w:jc w:val="both"/>
    </w:pPr>
    <w:rPr>
      <w:b/>
      <w:i/>
    </w:rPr>
  </w:style>
  <w:style w:type="paragraph" w:customStyle="1" w:styleId="Dash75">
    <w:name w:val="Dash75"/>
    <w:basedOn w:val="Normal"/>
    <w:rsid w:val="00646D09"/>
    <w:pPr>
      <w:numPr>
        <w:numId w:val="16"/>
      </w:numPr>
      <w:spacing w:before="40" w:after="40"/>
      <w:contextualSpacing/>
      <w:jc w:val="both"/>
    </w:pPr>
  </w:style>
  <w:style w:type="paragraph" w:customStyle="1" w:styleId="TableBullet10pt">
    <w:name w:val="Table Bullet 10pt"/>
    <w:basedOn w:val="TableCell"/>
    <w:rsid w:val="00646D09"/>
    <w:pPr>
      <w:numPr>
        <w:numId w:val="17"/>
      </w:numPr>
      <w:tabs>
        <w:tab w:val="left" w:pos="360"/>
      </w:tabs>
    </w:pPr>
  </w:style>
  <w:style w:type="paragraph" w:customStyle="1" w:styleId="ColorfulShading-Accent31">
    <w:name w:val="Colorful Shading - Accent 31"/>
    <w:basedOn w:val="Normal"/>
    <w:uiPriority w:val="34"/>
    <w:rsid w:val="00646D09"/>
    <w:pPr>
      <w:ind w:left="720"/>
      <w:contextualSpacing/>
    </w:pPr>
  </w:style>
  <w:style w:type="paragraph" w:customStyle="1" w:styleId="NoSpacing1">
    <w:name w:val="No Spacing1"/>
    <w:basedOn w:val="Normal"/>
    <w:link w:val="NoSpacingChar"/>
    <w:uiPriority w:val="1"/>
    <w:rsid w:val="00646D09"/>
    <w:rPr>
      <w:rFonts w:ascii="Calibri" w:hAnsi="Calibri"/>
    </w:rPr>
  </w:style>
  <w:style w:type="character" w:customStyle="1" w:styleId="NoSpacingChar">
    <w:name w:val="No Spacing Char"/>
    <w:link w:val="NoSpacing1"/>
    <w:uiPriority w:val="1"/>
    <w:locked/>
    <w:rsid w:val="00646D09"/>
    <w:rPr>
      <w:rFonts w:ascii="Calibri" w:eastAsiaTheme="minorHAnsi" w:hAnsi="Calibri"/>
      <w:szCs w:val="22"/>
    </w:rPr>
  </w:style>
  <w:style w:type="paragraph" w:customStyle="1" w:styleId="TableBullet-1">
    <w:name w:val="Table Bullet-1"/>
    <w:qFormat/>
    <w:rsid w:val="00646D09"/>
    <w:pPr>
      <w:numPr>
        <w:numId w:val="27"/>
      </w:numPr>
    </w:pPr>
    <w:rPr>
      <w:rFonts w:ascii="Times New Roman" w:eastAsia="Times New Roman" w:hAnsi="Times New Roman"/>
      <w:sz w:val="22"/>
      <w:szCs w:val="20"/>
    </w:rPr>
  </w:style>
  <w:style w:type="paragraph" w:customStyle="1" w:styleId="TableBullet-2">
    <w:name w:val="Table Bullet-2"/>
    <w:basedOn w:val="TableBullet-1"/>
    <w:rsid w:val="00646D09"/>
    <w:pPr>
      <w:numPr>
        <w:numId w:val="18"/>
      </w:numPr>
    </w:pPr>
  </w:style>
  <w:style w:type="paragraph" w:customStyle="1" w:styleId="TableBullet-3">
    <w:name w:val="Table Bullet-3"/>
    <w:basedOn w:val="TableBullet-2"/>
    <w:rsid w:val="00646D09"/>
    <w:pPr>
      <w:numPr>
        <w:numId w:val="19"/>
      </w:numPr>
    </w:pPr>
  </w:style>
  <w:style w:type="paragraph" w:customStyle="1" w:styleId="BodyBullet">
    <w:name w:val="Body Bullet"/>
    <w:basedOn w:val="Normal"/>
    <w:uiPriority w:val="99"/>
    <w:rsid w:val="00646D09"/>
    <w:pPr>
      <w:numPr>
        <w:numId w:val="20"/>
      </w:numPr>
      <w:spacing w:after="60"/>
    </w:pPr>
    <w:rPr>
      <w:rFonts w:ascii="Arial" w:hAnsi="Arial"/>
    </w:rPr>
  </w:style>
  <w:style w:type="character" w:customStyle="1" w:styleId="IntenseEmphasis1">
    <w:name w:val="Intense Emphasis1"/>
    <w:uiPriority w:val="21"/>
    <w:rsid w:val="00646D09"/>
    <w:rPr>
      <w:b/>
      <w:bCs/>
    </w:rPr>
  </w:style>
  <w:style w:type="character" w:customStyle="1" w:styleId="BookTitle1">
    <w:name w:val="Book Title1"/>
    <w:uiPriority w:val="33"/>
    <w:rsid w:val="00646D09"/>
    <w:rPr>
      <w:i/>
      <w:iCs/>
      <w:smallCaps/>
      <w:spacing w:val="5"/>
    </w:rPr>
  </w:style>
  <w:style w:type="paragraph" w:customStyle="1" w:styleId="BodyLetter2">
    <w:name w:val="Body Letter 2"/>
    <w:basedOn w:val="Normal"/>
    <w:uiPriority w:val="99"/>
    <w:rsid w:val="00646D09"/>
    <w:pPr>
      <w:numPr>
        <w:numId w:val="21"/>
      </w:numPr>
    </w:pPr>
    <w:rPr>
      <w:rFonts w:ascii="Arial" w:hAnsi="Arial"/>
      <w:szCs w:val="24"/>
    </w:rPr>
  </w:style>
  <w:style w:type="paragraph" w:customStyle="1" w:styleId="CUERPO">
    <w:name w:val="CUERPO"/>
    <w:link w:val="CUERPOCar"/>
    <w:rsid w:val="00646D09"/>
    <w:pPr>
      <w:ind w:firstLine="284"/>
      <w:jc w:val="both"/>
    </w:pPr>
    <w:rPr>
      <w:rFonts w:eastAsia="Times New Roman"/>
      <w:lang w:val="es-ES_tradnl" w:eastAsia="es-ES"/>
    </w:rPr>
  </w:style>
  <w:style w:type="character" w:customStyle="1" w:styleId="CUERPOCar">
    <w:name w:val="CUERPO Car"/>
    <w:link w:val="CUERPO"/>
    <w:rsid w:val="00646D09"/>
    <w:rPr>
      <w:rFonts w:eastAsia="Times New Roman"/>
      <w:lang w:val="es-ES_tradnl" w:eastAsia="es-ES"/>
    </w:rPr>
  </w:style>
  <w:style w:type="paragraph" w:customStyle="1" w:styleId="para">
    <w:name w:val="para"/>
    <w:link w:val="paraChar"/>
    <w:rsid w:val="00646D09"/>
    <w:pPr>
      <w:tabs>
        <w:tab w:val="left" w:pos="0"/>
        <w:tab w:val="left" w:pos="1440"/>
        <w:tab w:val="left" w:pos="2880"/>
        <w:tab w:val="left" w:pos="4320"/>
      </w:tabs>
      <w:snapToGrid w:val="0"/>
      <w:spacing w:after="72" w:line="280" w:lineRule="atLeast"/>
      <w:jc w:val="both"/>
    </w:pPr>
    <w:rPr>
      <w:rFonts w:ascii="Times" w:eastAsia="Times New Roman" w:hAnsi="Times"/>
    </w:rPr>
  </w:style>
  <w:style w:type="character" w:customStyle="1" w:styleId="paraChar">
    <w:name w:val="para Char"/>
    <w:link w:val="para"/>
    <w:locked/>
    <w:rsid w:val="00646D09"/>
    <w:rPr>
      <w:rFonts w:ascii="Times" w:eastAsia="Times New Roman" w:hAnsi="Times"/>
    </w:rPr>
  </w:style>
  <w:style w:type="paragraph" w:customStyle="1" w:styleId="Cover-title">
    <w:name w:val="Cover-title"/>
    <w:basedOn w:val="Normal"/>
    <w:rsid w:val="00646D09"/>
    <w:pPr>
      <w:spacing w:before="240" w:after="60"/>
      <w:jc w:val="center"/>
    </w:pPr>
    <w:rPr>
      <w:b/>
      <w:caps/>
      <w:sz w:val="32"/>
    </w:rPr>
  </w:style>
  <w:style w:type="table" w:styleId="MediumGrid1-Accent4">
    <w:name w:val="Medium Grid 1 Accent 4"/>
    <w:basedOn w:val="TableNormal"/>
    <w:uiPriority w:val="73"/>
    <w:rsid w:val="00646D09"/>
    <w:rPr>
      <w:rFonts w:ascii="Calibri" w:eastAsia="Calibri" w:hAnsi="Calibri"/>
      <w:color w:val="000000"/>
      <w:sz w:val="22"/>
      <w:szCs w:val="22"/>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paragraph" w:customStyle="1" w:styleId="Figures">
    <w:name w:val="Figures"/>
    <w:basedOn w:val="Normal"/>
    <w:link w:val="FiguresChar"/>
    <w:rsid w:val="00646D09"/>
    <w:pPr>
      <w:keepNext/>
      <w:spacing w:after="60"/>
      <w:jc w:val="center"/>
    </w:pPr>
  </w:style>
  <w:style w:type="character" w:customStyle="1" w:styleId="FiguresChar">
    <w:name w:val="Figures Char"/>
    <w:link w:val="Figures"/>
    <w:rsid w:val="00646D09"/>
    <w:rPr>
      <w:rFonts w:ascii="Times New Roman" w:eastAsiaTheme="minorHAnsi" w:hAnsi="Times New Roman"/>
      <w:szCs w:val="22"/>
    </w:rPr>
  </w:style>
  <w:style w:type="paragraph" w:customStyle="1" w:styleId="FigureTitle">
    <w:name w:val="Figure Title"/>
    <w:basedOn w:val="Normal"/>
    <w:rsid w:val="00646D09"/>
    <w:pPr>
      <w:spacing w:line="360" w:lineRule="auto"/>
      <w:jc w:val="center"/>
    </w:pPr>
    <w:rPr>
      <w:b/>
    </w:rPr>
  </w:style>
  <w:style w:type="paragraph" w:customStyle="1" w:styleId="paragraph">
    <w:name w:val="paragraph"/>
    <w:basedOn w:val="Normal"/>
    <w:link w:val="paragraphChar"/>
    <w:rsid w:val="00646D09"/>
    <w:pPr>
      <w:spacing w:after="240"/>
      <w:ind w:firstLine="360"/>
    </w:pPr>
  </w:style>
  <w:style w:type="character" w:customStyle="1" w:styleId="paragraphChar">
    <w:name w:val="paragraph Char"/>
    <w:link w:val="paragraph"/>
    <w:rsid w:val="00646D09"/>
    <w:rPr>
      <w:rFonts w:ascii="Times New Roman" w:eastAsiaTheme="minorHAnsi" w:hAnsi="Times New Roman"/>
      <w:szCs w:val="22"/>
    </w:rPr>
  </w:style>
  <w:style w:type="character" w:customStyle="1" w:styleId="Heading10">
    <w:name w:val="Heading #1_"/>
    <w:rsid w:val="00646D09"/>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Heading11">
    <w:name w:val="Heading #1"/>
    <w:rsid w:val="00646D09"/>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Bodytext30">
    <w:name w:val="Body text (3)_"/>
    <w:link w:val="Bodytext31"/>
    <w:rsid w:val="00646D09"/>
    <w:rPr>
      <w:rFonts w:ascii="Lucida Sans Unicode" w:eastAsia="Lucida Sans Unicode" w:hAnsi="Lucida Sans Unicode" w:cs="Lucida Sans Unicode"/>
      <w:sz w:val="16"/>
      <w:szCs w:val="16"/>
      <w:shd w:val="clear" w:color="auto" w:fill="FFFFFF"/>
    </w:rPr>
  </w:style>
  <w:style w:type="paragraph" w:customStyle="1" w:styleId="Bodytext31">
    <w:name w:val="Body text (3)"/>
    <w:basedOn w:val="Normal"/>
    <w:link w:val="Bodytext30"/>
    <w:rsid w:val="00646D09"/>
    <w:pPr>
      <w:shd w:val="clear" w:color="auto" w:fill="FFFFFF"/>
      <w:spacing w:before="240" w:after="240" w:line="0" w:lineRule="atLeast"/>
    </w:pPr>
    <w:rPr>
      <w:rFonts w:ascii="Lucida Sans Unicode" w:eastAsia="Lucida Sans Unicode" w:hAnsi="Lucida Sans Unicode" w:cs="Lucida Sans Unicode"/>
      <w:sz w:val="16"/>
      <w:szCs w:val="16"/>
    </w:rPr>
  </w:style>
  <w:style w:type="character" w:customStyle="1" w:styleId="Bodytext0">
    <w:name w:val="Body text_"/>
    <w:rsid w:val="00646D09"/>
    <w:rPr>
      <w:rFonts w:ascii="Lucida Sans Unicode" w:eastAsia="Lucida Sans Unicode" w:hAnsi="Lucida Sans Unicode" w:cs="Lucida Sans Unicode"/>
      <w:b w:val="0"/>
      <w:bCs w:val="0"/>
      <w:i w:val="0"/>
      <w:iCs w:val="0"/>
      <w:smallCaps w:val="0"/>
      <w:strike w:val="0"/>
      <w:spacing w:val="0"/>
      <w:sz w:val="16"/>
      <w:szCs w:val="16"/>
    </w:rPr>
  </w:style>
  <w:style w:type="character" w:customStyle="1" w:styleId="BodyText1">
    <w:name w:val="Body Text1"/>
    <w:rsid w:val="00646D09"/>
    <w:rPr>
      <w:rFonts w:ascii="Lucida Sans Unicode" w:eastAsia="Lucida Sans Unicode" w:hAnsi="Lucida Sans Unicode" w:cs="Lucida Sans Unicode"/>
      <w:b w:val="0"/>
      <w:bCs w:val="0"/>
      <w:i w:val="0"/>
      <w:iCs w:val="0"/>
      <w:smallCaps w:val="0"/>
      <w:strike w:val="0"/>
      <w:spacing w:val="0"/>
      <w:sz w:val="16"/>
      <w:szCs w:val="16"/>
    </w:rPr>
  </w:style>
  <w:style w:type="paragraph" w:customStyle="1" w:styleId="25HI">
    <w:name w:val=".25 HI"/>
    <w:basedOn w:val="Normal"/>
    <w:rsid w:val="00646D09"/>
    <w:pPr>
      <w:ind w:left="360" w:hanging="360"/>
    </w:pPr>
    <w:rPr>
      <w:rFonts w:eastAsia="Times"/>
      <w:sz w:val="20"/>
    </w:rPr>
  </w:style>
  <w:style w:type="character" w:customStyle="1" w:styleId="BodyChar">
    <w:name w:val="Body Char"/>
    <w:basedOn w:val="DefaultParagraphFont"/>
    <w:link w:val="Body"/>
    <w:locked/>
    <w:rsid w:val="00646D09"/>
    <w:rPr>
      <w:rFonts w:ascii="Calibri" w:eastAsia="MS Mincho" w:hAnsi="Calibri"/>
      <w:sz w:val="20"/>
      <w:szCs w:val="20"/>
    </w:rPr>
  </w:style>
  <w:style w:type="paragraph" w:customStyle="1" w:styleId="Body">
    <w:name w:val="Body"/>
    <w:basedOn w:val="Normal"/>
    <w:link w:val="BodyChar"/>
    <w:rsid w:val="00646D09"/>
    <w:pPr>
      <w:spacing w:before="60" w:after="60"/>
    </w:pPr>
    <w:rPr>
      <w:rFonts w:ascii="Calibri" w:eastAsia="MS Mincho" w:hAnsi="Calibri"/>
      <w:sz w:val="20"/>
      <w:szCs w:val="20"/>
    </w:rPr>
  </w:style>
  <w:style w:type="paragraph" w:customStyle="1" w:styleId="Heading41">
    <w:name w:val="Heading 41"/>
    <w:basedOn w:val="Heading3"/>
    <w:next w:val="BodyText"/>
    <w:autoRedefine/>
    <w:rsid w:val="00646D09"/>
    <w:pPr>
      <w:numPr>
        <w:ilvl w:val="0"/>
        <w:numId w:val="0"/>
      </w:numPr>
      <w:tabs>
        <w:tab w:val="num" w:pos="360"/>
        <w:tab w:val="num" w:pos="900"/>
      </w:tabs>
      <w:spacing w:before="0"/>
      <w:outlineLvl w:val="3"/>
    </w:pPr>
    <w:rPr>
      <w:rFonts w:ascii="Times New Roman Bold" w:hAnsi="Times New Roman Bold"/>
      <w:bCs w:val="0"/>
      <w:iCs/>
      <w:sz w:val="22"/>
    </w:rPr>
  </w:style>
  <w:style w:type="character" w:styleId="FootnoteReference">
    <w:name w:val="footnote reference"/>
    <w:rsid w:val="00646D09"/>
    <w:rPr>
      <w:vertAlign w:val="superscript"/>
    </w:rPr>
  </w:style>
  <w:style w:type="paragraph" w:customStyle="1" w:styleId="Default">
    <w:name w:val="Default"/>
    <w:basedOn w:val="Normal"/>
    <w:rsid w:val="00646D09"/>
    <w:pPr>
      <w:autoSpaceDE w:val="0"/>
      <w:autoSpaceDN w:val="0"/>
    </w:pPr>
    <w:rPr>
      <w:rFonts w:eastAsia="Calibri"/>
      <w:color w:val="000000"/>
      <w:szCs w:val="24"/>
    </w:rPr>
  </w:style>
  <w:style w:type="paragraph" w:customStyle="1" w:styleId="Para0">
    <w:name w:val="Para"/>
    <w:basedOn w:val="Normal"/>
    <w:rsid w:val="00646D09"/>
    <w:pPr>
      <w:spacing w:line="240" w:lineRule="exact"/>
      <w:jc w:val="both"/>
    </w:pPr>
    <w:rPr>
      <w:rFonts w:eastAsia="Calibri"/>
    </w:rPr>
  </w:style>
  <w:style w:type="paragraph" w:customStyle="1" w:styleId="TableDash-10pt">
    <w:name w:val="Table Dash-10 pt"/>
    <w:basedOn w:val="Normal"/>
    <w:rsid w:val="00646D09"/>
    <w:pPr>
      <w:numPr>
        <w:numId w:val="22"/>
      </w:numPr>
    </w:pPr>
    <w:rPr>
      <w:sz w:val="20"/>
    </w:rPr>
  </w:style>
  <w:style w:type="character" w:customStyle="1" w:styleId="HeaderChar1">
    <w:name w:val="Header Char1"/>
    <w:aliases w:val="PartHeader Char1"/>
    <w:locked/>
    <w:rsid w:val="00646D09"/>
    <w:rPr>
      <w:sz w:val="24"/>
      <w:lang w:val="en-US" w:eastAsia="en-US" w:bidi="ar-SA"/>
    </w:rPr>
  </w:style>
  <w:style w:type="paragraph" w:customStyle="1" w:styleId="Subheading">
    <w:name w:val="Subheading"/>
    <w:basedOn w:val="Normal"/>
    <w:rsid w:val="00646D09"/>
    <w:pPr>
      <w:keepNext/>
      <w:spacing w:line="360" w:lineRule="auto"/>
    </w:pPr>
    <w:rPr>
      <w:b/>
    </w:rPr>
  </w:style>
  <w:style w:type="paragraph" w:customStyle="1" w:styleId="xl69">
    <w:name w:val="xl69"/>
    <w:basedOn w:val="Normal"/>
    <w:rsid w:val="00646D09"/>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top"/>
    </w:pPr>
    <w:rPr>
      <w:sz w:val="21"/>
      <w:szCs w:val="21"/>
    </w:rPr>
  </w:style>
  <w:style w:type="paragraph" w:customStyle="1" w:styleId="xl70">
    <w:name w:val="xl70"/>
    <w:basedOn w:val="Normal"/>
    <w:rsid w:val="00646D09"/>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top"/>
    </w:pPr>
    <w:rPr>
      <w:sz w:val="21"/>
      <w:szCs w:val="21"/>
    </w:rPr>
  </w:style>
  <w:style w:type="paragraph" w:customStyle="1" w:styleId="xl71">
    <w:name w:val="xl71"/>
    <w:basedOn w:val="Normal"/>
    <w:rsid w:val="00646D09"/>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textAlignment w:val="center"/>
    </w:pPr>
    <w:rPr>
      <w:sz w:val="21"/>
      <w:szCs w:val="21"/>
    </w:rPr>
  </w:style>
  <w:style w:type="paragraph" w:customStyle="1" w:styleId="xl72">
    <w:name w:val="xl72"/>
    <w:basedOn w:val="Normal"/>
    <w:rsid w:val="00646D09"/>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jc w:val="center"/>
      <w:textAlignment w:val="top"/>
    </w:pPr>
    <w:rPr>
      <w:sz w:val="21"/>
      <w:szCs w:val="21"/>
    </w:rPr>
  </w:style>
  <w:style w:type="paragraph" w:customStyle="1" w:styleId="xl73">
    <w:name w:val="xl73"/>
    <w:basedOn w:val="Normal"/>
    <w:rsid w:val="00646D09"/>
    <w:pPr>
      <w:pBdr>
        <w:top w:val="single" w:sz="4" w:space="0" w:color="auto"/>
        <w:left w:val="single" w:sz="4" w:space="0" w:color="auto"/>
        <w:bottom w:val="single" w:sz="4" w:space="0" w:color="auto"/>
        <w:right w:val="single" w:sz="4" w:space="0" w:color="auto"/>
      </w:pBdr>
      <w:shd w:val="clear" w:color="000000" w:fill="B2A1C7"/>
      <w:spacing w:before="100" w:beforeAutospacing="1" w:after="100" w:afterAutospacing="1"/>
      <w:jc w:val="center"/>
      <w:textAlignment w:val="top"/>
    </w:pPr>
    <w:rPr>
      <w:sz w:val="21"/>
      <w:szCs w:val="21"/>
    </w:rPr>
  </w:style>
  <w:style w:type="paragraph" w:customStyle="1" w:styleId="xl74">
    <w:name w:val="xl74"/>
    <w:basedOn w:val="Normal"/>
    <w:rsid w:val="00646D09"/>
    <w:pPr>
      <w:spacing w:before="100" w:beforeAutospacing="1" w:after="100" w:afterAutospacing="1"/>
      <w:textAlignment w:val="top"/>
    </w:pPr>
    <w:rPr>
      <w:sz w:val="21"/>
      <w:szCs w:val="21"/>
    </w:rPr>
  </w:style>
  <w:style w:type="paragraph" w:customStyle="1" w:styleId="xl75">
    <w:name w:val="xl75"/>
    <w:basedOn w:val="Normal"/>
    <w:rsid w:val="00646D09"/>
    <w:pPr>
      <w:pBdr>
        <w:top w:val="single" w:sz="4" w:space="0" w:color="auto"/>
        <w:left w:val="single" w:sz="4" w:space="0" w:color="auto"/>
        <w:bottom w:val="single" w:sz="4" w:space="0" w:color="auto"/>
        <w:right w:val="single" w:sz="4" w:space="0" w:color="auto"/>
      </w:pBdr>
      <w:shd w:val="clear" w:color="000000" w:fill="B6DDE8"/>
      <w:spacing w:before="100" w:beforeAutospacing="1" w:after="100" w:afterAutospacing="1"/>
      <w:textAlignment w:val="top"/>
    </w:pPr>
    <w:rPr>
      <w:sz w:val="21"/>
      <w:szCs w:val="21"/>
    </w:rPr>
  </w:style>
  <w:style w:type="paragraph" w:customStyle="1" w:styleId="xl76">
    <w:name w:val="xl76"/>
    <w:basedOn w:val="Normal"/>
    <w:rsid w:val="00646D09"/>
    <w:pPr>
      <w:pBdr>
        <w:top w:val="single" w:sz="4" w:space="0" w:color="auto"/>
        <w:left w:val="single" w:sz="4" w:space="0" w:color="auto"/>
        <w:bottom w:val="single" w:sz="4" w:space="0" w:color="auto"/>
        <w:right w:val="single" w:sz="4" w:space="0" w:color="auto"/>
      </w:pBdr>
      <w:shd w:val="clear" w:color="000000" w:fill="B6DDE8"/>
      <w:spacing w:before="100" w:beforeAutospacing="1" w:after="100" w:afterAutospacing="1"/>
      <w:textAlignment w:val="top"/>
    </w:pPr>
    <w:rPr>
      <w:sz w:val="21"/>
      <w:szCs w:val="21"/>
    </w:rPr>
  </w:style>
  <w:style w:type="paragraph" w:customStyle="1" w:styleId="xl77">
    <w:name w:val="xl77"/>
    <w:basedOn w:val="Normal"/>
    <w:rsid w:val="00646D09"/>
    <w:pPr>
      <w:pBdr>
        <w:top w:val="single" w:sz="4" w:space="0" w:color="auto"/>
        <w:left w:val="single" w:sz="4" w:space="20" w:color="auto"/>
        <w:bottom w:val="single" w:sz="4" w:space="0" w:color="auto"/>
        <w:right w:val="single" w:sz="4" w:space="0" w:color="auto"/>
      </w:pBdr>
      <w:shd w:val="clear" w:color="000000" w:fill="B6DDE8"/>
      <w:spacing w:before="100" w:beforeAutospacing="1" w:after="100" w:afterAutospacing="1"/>
      <w:ind w:firstLineChars="200" w:firstLine="200"/>
    </w:pPr>
    <w:rPr>
      <w:sz w:val="21"/>
      <w:szCs w:val="21"/>
    </w:rPr>
  </w:style>
  <w:style w:type="paragraph" w:customStyle="1" w:styleId="xl78">
    <w:name w:val="xl78"/>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79">
    <w:name w:val="xl79"/>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80">
    <w:name w:val="xl80"/>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sz w:val="21"/>
      <w:szCs w:val="21"/>
    </w:rPr>
  </w:style>
  <w:style w:type="paragraph" w:customStyle="1" w:styleId="xl81">
    <w:name w:val="xl81"/>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82">
    <w:name w:val="xl82"/>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83">
    <w:name w:val="xl83"/>
    <w:basedOn w:val="Normal"/>
    <w:rsid w:val="00646D09"/>
    <w:pPr>
      <w:pBdr>
        <w:top w:val="single" w:sz="4" w:space="0" w:color="auto"/>
        <w:left w:val="single" w:sz="4" w:space="31" w:color="auto"/>
        <w:bottom w:val="single" w:sz="4" w:space="0" w:color="auto"/>
        <w:right w:val="single" w:sz="4" w:space="0" w:color="auto"/>
      </w:pBdr>
      <w:spacing w:before="100" w:beforeAutospacing="1" w:after="100" w:afterAutospacing="1"/>
      <w:ind w:firstLineChars="400" w:firstLine="400"/>
    </w:pPr>
    <w:rPr>
      <w:sz w:val="21"/>
      <w:szCs w:val="21"/>
    </w:rPr>
  </w:style>
  <w:style w:type="paragraph" w:customStyle="1" w:styleId="xl84">
    <w:name w:val="xl84"/>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1"/>
      <w:szCs w:val="21"/>
    </w:rPr>
  </w:style>
  <w:style w:type="paragraph" w:customStyle="1" w:styleId="xl85">
    <w:name w:val="xl85"/>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1"/>
      <w:szCs w:val="21"/>
    </w:rPr>
  </w:style>
  <w:style w:type="paragraph" w:customStyle="1" w:styleId="xl86">
    <w:name w:val="xl86"/>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color w:val="000000"/>
      <w:sz w:val="21"/>
      <w:szCs w:val="21"/>
    </w:rPr>
  </w:style>
  <w:style w:type="paragraph" w:customStyle="1" w:styleId="xl87">
    <w:name w:val="xl87"/>
    <w:basedOn w:val="Normal"/>
    <w:rsid w:val="00646D09"/>
    <w:pPr>
      <w:spacing w:before="100" w:beforeAutospacing="1" w:after="100" w:afterAutospacing="1"/>
      <w:textAlignment w:val="top"/>
    </w:pPr>
    <w:rPr>
      <w:sz w:val="21"/>
      <w:szCs w:val="21"/>
    </w:rPr>
  </w:style>
  <w:style w:type="paragraph" w:customStyle="1" w:styleId="xl88">
    <w:name w:val="xl88"/>
    <w:basedOn w:val="Normal"/>
    <w:rsid w:val="00646D0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sz w:val="21"/>
      <w:szCs w:val="21"/>
    </w:rPr>
  </w:style>
  <w:style w:type="paragraph" w:customStyle="1" w:styleId="xl89">
    <w:name w:val="xl89"/>
    <w:basedOn w:val="Normal"/>
    <w:rsid w:val="00646D09"/>
    <w:pPr>
      <w:pBdr>
        <w:top w:val="single" w:sz="4" w:space="0" w:color="auto"/>
        <w:left w:val="single" w:sz="4" w:space="31" w:color="auto"/>
        <w:bottom w:val="single" w:sz="4" w:space="0" w:color="auto"/>
        <w:right w:val="single" w:sz="4" w:space="0" w:color="auto"/>
      </w:pBdr>
      <w:shd w:val="clear" w:color="000000" w:fill="FFFFFF"/>
      <w:spacing w:before="100" w:beforeAutospacing="1" w:after="100" w:afterAutospacing="1"/>
      <w:ind w:firstLineChars="400" w:firstLine="400"/>
    </w:pPr>
    <w:rPr>
      <w:sz w:val="21"/>
      <w:szCs w:val="21"/>
    </w:rPr>
  </w:style>
  <w:style w:type="paragraph" w:customStyle="1" w:styleId="xl90">
    <w:name w:val="xl90"/>
    <w:basedOn w:val="Normal"/>
    <w:rsid w:val="00646D09"/>
    <w:pPr>
      <w:spacing w:before="100" w:beforeAutospacing="1" w:after="100" w:afterAutospacing="1"/>
      <w:textAlignment w:val="top"/>
    </w:pPr>
    <w:rPr>
      <w:sz w:val="21"/>
      <w:szCs w:val="21"/>
    </w:rPr>
  </w:style>
  <w:style w:type="paragraph" w:customStyle="1" w:styleId="xl91">
    <w:name w:val="xl91"/>
    <w:basedOn w:val="Normal"/>
    <w:rsid w:val="00646D09"/>
    <w:pPr>
      <w:spacing w:before="100" w:beforeAutospacing="1" w:after="100" w:afterAutospacing="1"/>
      <w:textAlignment w:val="top"/>
    </w:pPr>
    <w:rPr>
      <w:sz w:val="21"/>
      <w:szCs w:val="21"/>
    </w:rPr>
  </w:style>
  <w:style w:type="paragraph" w:customStyle="1" w:styleId="xl92">
    <w:name w:val="xl92"/>
    <w:basedOn w:val="Normal"/>
    <w:rsid w:val="00646D09"/>
    <w:pPr>
      <w:spacing w:before="100" w:beforeAutospacing="1" w:after="100" w:afterAutospacing="1"/>
      <w:ind w:firstLineChars="400" w:firstLine="400"/>
    </w:pPr>
    <w:rPr>
      <w:sz w:val="21"/>
      <w:szCs w:val="21"/>
    </w:rPr>
  </w:style>
  <w:style w:type="paragraph" w:customStyle="1" w:styleId="xl93">
    <w:name w:val="xl93"/>
    <w:basedOn w:val="Normal"/>
    <w:rsid w:val="00646D09"/>
    <w:pPr>
      <w:spacing w:before="100" w:beforeAutospacing="1" w:after="100" w:afterAutospacing="1"/>
      <w:jc w:val="center"/>
      <w:textAlignment w:val="top"/>
    </w:pPr>
    <w:rPr>
      <w:sz w:val="21"/>
      <w:szCs w:val="21"/>
    </w:rPr>
  </w:style>
  <w:style w:type="paragraph" w:customStyle="1" w:styleId="xl94">
    <w:name w:val="xl94"/>
    <w:basedOn w:val="Normal"/>
    <w:rsid w:val="00646D09"/>
    <w:pPr>
      <w:spacing w:before="100" w:beforeAutospacing="1" w:after="100" w:afterAutospacing="1"/>
      <w:jc w:val="center"/>
      <w:textAlignment w:val="top"/>
    </w:pPr>
    <w:rPr>
      <w:sz w:val="21"/>
      <w:szCs w:val="21"/>
    </w:rPr>
  </w:style>
  <w:style w:type="paragraph" w:customStyle="1" w:styleId="xl95">
    <w:name w:val="xl95"/>
    <w:basedOn w:val="Normal"/>
    <w:rsid w:val="00646D09"/>
    <w:pPr>
      <w:spacing w:before="100" w:beforeAutospacing="1" w:after="100" w:afterAutospacing="1"/>
      <w:jc w:val="center"/>
      <w:textAlignment w:val="top"/>
    </w:pPr>
    <w:rPr>
      <w:sz w:val="21"/>
      <w:szCs w:val="21"/>
    </w:rPr>
  </w:style>
  <w:style w:type="paragraph" w:customStyle="1" w:styleId="xl96">
    <w:name w:val="xl96"/>
    <w:basedOn w:val="Normal"/>
    <w:rsid w:val="00646D09"/>
    <w:pPr>
      <w:spacing w:before="100" w:beforeAutospacing="1" w:after="100" w:afterAutospacing="1"/>
      <w:textAlignment w:val="top"/>
    </w:pPr>
    <w:rPr>
      <w:sz w:val="21"/>
      <w:szCs w:val="21"/>
    </w:rPr>
  </w:style>
  <w:style w:type="paragraph" w:customStyle="1" w:styleId="xl97">
    <w:name w:val="xl97"/>
    <w:basedOn w:val="Normal"/>
    <w:rsid w:val="00646D09"/>
    <w:pPr>
      <w:spacing w:before="100" w:beforeAutospacing="1" w:after="100" w:afterAutospacing="1"/>
      <w:jc w:val="center"/>
      <w:textAlignment w:val="top"/>
    </w:pPr>
    <w:rPr>
      <w:b/>
      <w:bCs/>
      <w:sz w:val="21"/>
      <w:szCs w:val="21"/>
    </w:rPr>
  </w:style>
  <w:style w:type="paragraph" w:customStyle="1" w:styleId="xl98">
    <w:name w:val="xl98"/>
    <w:basedOn w:val="Normal"/>
    <w:rsid w:val="00646D09"/>
    <w:pPr>
      <w:spacing w:before="100" w:beforeAutospacing="1" w:after="100" w:afterAutospacing="1"/>
      <w:textAlignment w:val="top"/>
    </w:pPr>
    <w:rPr>
      <w:b/>
      <w:bCs/>
      <w:sz w:val="21"/>
      <w:szCs w:val="21"/>
    </w:rPr>
  </w:style>
  <w:style w:type="paragraph" w:customStyle="1" w:styleId="xl99">
    <w:name w:val="xl99"/>
    <w:basedOn w:val="Normal"/>
    <w:rsid w:val="00646D09"/>
    <w:pPr>
      <w:spacing w:before="100" w:beforeAutospacing="1" w:after="100" w:afterAutospacing="1"/>
      <w:textAlignment w:val="center"/>
    </w:pPr>
    <w:rPr>
      <w:b/>
      <w:bCs/>
      <w:sz w:val="21"/>
      <w:szCs w:val="21"/>
    </w:rPr>
  </w:style>
  <w:style w:type="paragraph" w:customStyle="1" w:styleId="xl100">
    <w:name w:val="xl100"/>
    <w:basedOn w:val="Normal"/>
    <w:rsid w:val="00646D09"/>
    <w:pPr>
      <w:spacing w:before="100" w:beforeAutospacing="1" w:after="100" w:afterAutospacing="1"/>
      <w:jc w:val="center"/>
      <w:textAlignment w:val="top"/>
    </w:pPr>
    <w:rPr>
      <w:b/>
      <w:bCs/>
      <w:sz w:val="21"/>
      <w:szCs w:val="21"/>
    </w:rPr>
  </w:style>
  <w:style w:type="paragraph" w:customStyle="1" w:styleId="xl101">
    <w:name w:val="xl101"/>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1"/>
      <w:szCs w:val="21"/>
    </w:rPr>
  </w:style>
  <w:style w:type="paragraph" w:customStyle="1" w:styleId="xl102">
    <w:name w:val="xl102"/>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b/>
      <w:bCs/>
      <w:sz w:val="21"/>
      <w:szCs w:val="21"/>
    </w:rPr>
  </w:style>
  <w:style w:type="paragraph" w:customStyle="1" w:styleId="xl103">
    <w:name w:val="xl103"/>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1"/>
      <w:szCs w:val="21"/>
    </w:rPr>
  </w:style>
  <w:style w:type="paragraph" w:customStyle="1" w:styleId="xl104">
    <w:name w:val="xl104"/>
    <w:basedOn w:val="Normal"/>
    <w:rsid w:val="00646D0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1"/>
      <w:szCs w:val="21"/>
    </w:rPr>
  </w:style>
  <w:style w:type="paragraph" w:customStyle="1" w:styleId="xl105">
    <w:name w:val="xl105"/>
    <w:basedOn w:val="Normal"/>
    <w:rsid w:val="00646D09"/>
    <w:pPr>
      <w:spacing w:before="100" w:beforeAutospacing="1" w:after="100" w:afterAutospacing="1"/>
      <w:jc w:val="center"/>
      <w:textAlignment w:val="center"/>
    </w:pPr>
    <w:rPr>
      <w:sz w:val="21"/>
      <w:szCs w:val="21"/>
    </w:rPr>
  </w:style>
  <w:style w:type="paragraph" w:customStyle="1" w:styleId="xl106">
    <w:name w:val="xl106"/>
    <w:basedOn w:val="Normal"/>
    <w:rsid w:val="00646D09"/>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1"/>
      <w:szCs w:val="21"/>
    </w:rPr>
  </w:style>
  <w:style w:type="paragraph" w:customStyle="1" w:styleId="xl107">
    <w:name w:val="xl107"/>
    <w:basedOn w:val="Normal"/>
    <w:rsid w:val="00646D09"/>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1"/>
      <w:szCs w:val="21"/>
    </w:rPr>
  </w:style>
  <w:style w:type="paragraph" w:customStyle="1" w:styleId="TOCHeading1">
    <w:name w:val="TOC Heading1"/>
    <w:basedOn w:val="Heading1"/>
    <w:next w:val="Normal"/>
    <w:uiPriority w:val="39"/>
    <w:semiHidden/>
    <w:unhideWhenUsed/>
    <w:qFormat/>
    <w:rsid w:val="00646D09"/>
    <w:pPr>
      <w:spacing w:before="480" w:after="0" w:line="276" w:lineRule="auto"/>
      <w:outlineLvl w:val="9"/>
    </w:pPr>
    <w:rPr>
      <w:rFonts w:ascii="Cambria" w:hAnsi="Cambria"/>
      <w:bCs w:val="0"/>
      <w:color w:val="365F91"/>
    </w:rPr>
  </w:style>
  <w:style w:type="paragraph" w:customStyle="1" w:styleId="BodyTextIndent0">
    <w:name w:val="Body Text_Indent"/>
    <w:basedOn w:val="BodyText"/>
    <w:link w:val="BodyTextIndentChar0"/>
    <w:rsid w:val="00646D09"/>
    <w:pPr>
      <w:spacing w:after="0" w:line="360" w:lineRule="auto"/>
      <w:ind w:left="540" w:hanging="540"/>
    </w:pPr>
    <w:rPr>
      <w:rFonts w:eastAsia="Times New Roman"/>
    </w:rPr>
  </w:style>
  <w:style w:type="character" w:customStyle="1" w:styleId="BodyTextIndentChar0">
    <w:name w:val="Body Text_Indent Char"/>
    <w:link w:val="BodyTextIndent0"/>
    <w:locked/>
    <w:rsid w:val="00646D09"/>
    <w:rPr>
      <w:rFonts w:eastAsia="Times New Roman"/>
    </w:rPr>
  </w:style>
  <w:style w:type="paragraph" w:customStyle="1" w:styleId="BodyText-TCSboldonly">
    <w:name w:val="Body Text-TCS bold only"/>
    <w:basedOn w:val="Normal"/>
    <w:link w:val="BodyText-TCSboldonlyChar"/>
    <w:rsid w:val="00646D09"/>
    <w:pPr>
      <w:keepNext/>
      <w:spacing w:line="360" w:lineRule="auto"/>
    </w:pPr>
    <w:rPr>
      <w:b/>
      <w:szCs w:val="24"/>
    </w:rPr>
  </w:style>
  <w:style w:type="character" w:customStyle="1" w:styleId="BodyText-TCSboldonlyChar">
    <w:name w:val="Body Text-TCS bold only Char"/>
    <w:link w:val="BodyText-TCSboldonly"/>
    <w:rsid w:val="00646D09"/>
    <w:rPr>
      <w:rFonts w:ascii="Times New Roman" w:eastAsiaTheme="minorHAnsi" w:hAnsi="Times New Roman"/>
      <w:b/>
    </w:rPr>
  </w:style>
  <w:style w:type="paragraph" w:customStyle="1" w:styleId="Bold-Subtitle">
    <w:name w:val="Bold-Subtitle"/>
    <w:basedOn w:val="Normal"/>
    <w:next w:val="BodyText"/>
    <w:link w:val="Bold-SubtitleChar"/>
    <w:rsid w:val="00646D09"/>
    <w:pPr>
      <w:spacing w:line="360" w:lineRule="auto"/>
    </w:pPr>
    <w:rPr>
      <w:b/>
    </w:rPr>
  </w:style>
  <w:style w:type="character" w:customStyle="1" w:styleId="Bold-SubtitleChar">
    <w:name w:val="Bold-Subtitle Char"/>
    <w:link w:val="Bold-Subtitle"/>
    <w:rsid w:val="00646D09"/>
    <w:rPr>
      <w:rFonts w:ascii="Times New Roman" w:eastAsiaTheme="minorHAnsi" w:hAnsi="Times New Roman"/>
      <w:b/>
      <w:szCs w:val="22"/>
    </w:rPr>
  </w:style>
  <w:style w:type="paragraph" w:customStyle="1" w:styleId="C2MACTableHeading">
    <w:name w:val="C2MAC Table Heading"/>
    <w:basedOn w:val="BodyText"/>
    <w:rsid w:val="00646D09"/>
    <w:pPr>
      <w:keepNext/>
      <w:widowControl w:val="0"/>
      <w:spacing w:before="40" w:after="40"/>
      <w:jc w:val="center"/>
    </w:pPr>
    <w:rPr>
      <w:rFonts w:ascii="Arial" w:eastAsia="Calibri" w:hAnsi="Arial"/>
      <w:b/>
      <w:color w:val="FFFFFF"/>
    </w:rPr>
  </w:style>
  <w:style w:type="paragraph" w:customStyle="1" w:styleId="C2MACTableText">
    <w:name w:val="C2MAC Table Text"/>
    <w:basedOn w:val="BodyText"/>
    <w:rsid w:val="00646D09"/>
    <w:pPr>
      <w:widowControl w:val="0"/>
      <w:numPr>
        <w:numId w:val="23"/>
      </w:numPr>
      <w:spacing w:before="40" w:after="40"/>
    </w:pPr>
    <w:rPr>
      <w:rFonts w:ascii="Arial" w:eastAsia="Calibri" w:hAnsi="Arial" w:cs="Arial"/>
    </w:rPr>
  </w:style>
  <w:style w:type="paragraph" w:customStyle="1" w:styleId="Tabtitle">
    <w:name w:val="Tab title"/>
    <w:basedOn w:val="Caption"/>
    <w:rsid w:val="00646D09"/>
    <w:pPr>
      <w:keepNext/>
      <w:ind w:left="360" w:right="360"/>
    </w:pPr>
    <w:rPr>
      <w:rFonts w:ascii="Arial" w:eastAsia="Calibri" w:hAnsi="Arial" w:cs="Arial"/>
      <w:bCs w:val="0"/>
      <w:sz w:val="20"/>
    </w:rPr>
  </w:style>
  <w:style w:type="paragraph" w:customStyle="1" w:styleId="Figcap">
    <w:name w:val="Figcap"/>
    <w:rsid w:val="00646D09"/>
    <w:pPr>
      <w:spacing w:before="60"/>
      <w:jc w:val="both"/>
    </w:pPr>
    <w:rPr>
      <w:rFonts w:ascii="Arial" w:eastAsia="Times New Roman" w:hAnsi="Arial"/>
      <w:b/>
    </w:rPr>
  </w:style>
  <w:style w:type="paragraph" w:customStyle="1" w:styleId="FocusBullet">
    <w:name w:val="Focus Bullet"/>
    <w:rsid w:val="00646D09"/>
    <w:pPr>
      <w:framePr w:hSpace="101" w:wrap="around" w:vAnchor="page" w:hAnchor="margin" w:xAlign="right" w:y="1985"/>
      <w:numPr>
        <w:numId w:val="24"/>
      </w:numPr>
      <w:tabs>
        <w:tab w:val="left" w:pos="187"/>
      </w:tabs>
      <w:spacing w:before="20" w:after="20"/>
      <w:suppressOverlap/>
    </w:pPr>
    <w:rPr>
      <w:rFonts w:ascii="Arial" w:eastAsia="Times New Roman" w:hAnsi="Arial"/>
      <w:sz w:val="16"/>
      <w:szCs w:val="16"/>
    </w:rPr>
  </w:style>
  <w:style w:type="character" w:customStyle="1" w:styleId="CharChar5">
    <w:name w:val="Char Char5"/>
    <w:locked/>
    <w:rsid w:val="00646D09"/>
    <w:rPr>
      <w:b/>
      <w:sz w:val="24"/>
      <w:szCs w:val="24"/>
      <w:lang w:val="en-US" w:eastAsia="en-US" w:bidi="ar-SA"/>
    </w:rPr>
  </w:style>
  <w:style w:type="paragraph" w:customStyle="1" w:styleId="BodyText20">
    <w:name w:val="Body Text2"/>
    <w:link w:val="bodytextChar0"/>
    <w:rsid w:val="00646D09"/>
    <w:pPr>
      <w:spacing w:after="80"/>
      <w:jc w:val="both"/>
    </w:pPr>
    <w:rPr>
      <w:rFonts w:eastAsia="Times New Roman" w:cs="Arial"/>
    </w:rPr>
  </w:style>
  <w:style w:type="character" w:customStyle="1" w:styleId="bodytextChar0">
    <w:name w:val="body text Char"/>
    <w:link w:val="BodyText20"/>
    <w:rsid w:val="00646D09"/>
    <w:rPr>
      <w:rFonts w:eastAsia="Times New Roman" w:cs="Arial"/>
    </w:rPr>
  </w:style>
  <w:style w:type="paragraph" w:customStyle="1" w:styleId="ControlNo">
    <w:name w:val="Control No."/>
    <w:rsid w:val="00646D09"/>
    <w:pPr>
      <w:spacing w:before="20"/>
      <w:jc w:val="right"/>
    </w:pPr>
    <w:rPr>
      <w:rFonts w:ascii="Arial" w:eastAsia="Times New Roman" w:hAnsi="Arial"/>
      <w:noProof/>
      <w:sz w:val="12"/>
    </w:rPr>
  </w:style>
  <w:style w:type="paragraph" w:customStyle="1" w:styleId="TableText">
    <w:name w:val="Table Text"/>
    <w:link w:val="TableTextChar"/>
    <w:rsid w:val="00646D09"/>
    <w:pPr>
      <w:spacing w:before="40" w:after="40"/>
    </w:pPr>
    <w:rPr>
      <w:rFonts w:ascii="Arial Narrow" w:eastAsia="Times New Roman" w:hAnsi="Arial Narrow"/>
      <w:sz w:val="16"/>
    </w:rPr>
  </w:style>
  <w:style w:type="character" w:customStyle="1" w:styleId="TableTextChar">
    <w:name w:val="Table Text Char"/>
    <w:link w:val="TableText"/>
    <w:locked/>
    <w:rsid w:val="00646D09"/>
    <w:rPr>
      <w:rFonts w:ascii="Arial Narrow" w:eastAsia="Times New Roman" w:hAnsi="Arial Narrow"/>
      <w:sz w:val="16"/>
    </w:rPr>
  </w:style>
  <w:style w:type="paragraph" w:customStyle="1" w:styleId="Bullet">
    <w:name w:val="Bullet"/>
    <w:rsid w:val="00646D09"/>
    <w:pPr>
      <w:numPr>
        <w:numId w:val="25"/>
      </w:numPr>
      <w:spacing w:line="360" w:lineRule="auto"/>
    </w:pPr>
    <w:rPr>
      <w:rFonts w:eastAsia="Calibri"/>
      <w:sz w:val="22"/>
    </w:rPr>
  </w:style>
  <w:style w:type="character" w:customStyle="1" w:styleId="SectionHeading1Char">
    <w:name w:val="SectionHeading1 Char"/>
    <w:rsid w:val="00646D09"/>
    <w:rPr>
      <w:rFonts w:ascii="Times New Roman Bold" w:hAnsi="Times New Roman Bold" w:cs="Times New Roman"/>
      <w:b/>
      <w:sz w:val="24"/>
      <w:szCs w:val="24"/>
      <w:lang w:val="en-US" w:eastAsia="en-US" w:bidi="ar-SA"/>
    </w:rPr>
  </w:style>
  <w:style w:type="paragraph" w:customStyle="1" w:styleId="ActionCaption">
    <w:name w:val="Action Caption"/>
    <w:basedOn w:val="Caption"/>
    <w:link w:val="ActionCaptionChar"/>
    <w:rsid w:val="00646D09"/>
    <w:pPr>
      <w:spacing w:after="240" w:line="480" w:lineRule="auto"/>
    </w:pPr>
    <w:rPr>
      <w:rFonts w:ascii="Arial" w:eastAsia="Calibri" w:hAnsi="Arial"/>
      <w:b w:val="0"/>
      <w:bCs w:val="0"/>
      <w:i/>
      <w:sz w:val="20"/>
    </w:rPr>
  </w:style>
  <w:style w:type="character" w:customStyle="1" w:styleId="ActionCaptionChar">
    <w:name w:val="Action Caption Char"/>
    <w:link w:val="ActionCaption"/>
    <w:locked/>
    <w:rsid w:val="00646D09"/>
    <w:rPr>
      <w:rFonts w:ascii="Arial" w:eastAsia="Calibri" w:hAnsi="Arial"/>
      <w:i/>
      <w:color w:val="4F81BD" w:themeColor="accent1"/>
      <w:sz w:val="20"/>
      <w:szCs w:val="18"/>
    </w:rPr>
  </w:style>
  <w:style w:type="character" w:customStyle="1" w:styleId="pf1">
    <w:name w:val="pf1"/>
    <w:rsid w:val="00646D09"/>
    <w:rPr>
      <w:rFonts w:ascii="Courier New" w:hAnsi="Courier New" w:cs="Courier New"/>
      <w:i/>
      <w:iCs/>
      <w:sz w:val="20"/>
      <w:szCs w:val="20"/>
    </w:rPr>
  </w:style>
  <w:style w:type="character" w:customStyle="1" w:styleId="CharChar3">
    <w:name w:val="Char Char3"/>
    <w:locked/>
    <w:rsid w:val="00646D09"/>
    <w:rPr>
      <w:sz w:val="24"/>
      <w:lang w:val="en-US" w:eastAsia="en-US" w:bidi="ar-SA"/>
    </w:rPr>
  </w:style>
  <w:style w:type="character" w:customStyle="1" w:styleId="CharChar6">
    <w:name w:val="Char Char6"/>
    <w:rsid w:val="00646D09"/>
    <w:rPr>
      <w:b/>
      <w:sz w:val="24"/>
      <w:szCs w:val="24"/>
      <w:lang w:val="en-US" w:eastAsia="en-US" w:bidi="ar-SA"/>
    </w:rPr>
  </w:style>
  <w:style w:type="paragraph" w:customStyle="1" w:styleId="DFARS">
    <w:name w:val="DFARS"/>
    <w:basedOn w:val="Normal"/>
    <w:rsid w:val="00646D09"/>
    <w:pPr>
      <w:tabs>
        <w:tab w:val="left" w:pos="360"/>
        <w:tab w:val="left" w:pos="810"/>
        <w:tab w:val="left" w:pos="1210"/>
        <w:tab w:val="left" w:pos="1656"/>
        <w:tab w:val="left" w:pos="2131"/>
        <w:tab w:val="left" w:pos="2520"/>
      </w:tabs>
      <w:spacing w:line="240" w:lineRule="exact"/>
    </w:pPr>
    <w:rPr>
      <w:rFonts w:ascii="Century Schoolbook" w:hAnsi="Century Schoolbook"/>
      <w:spacing w:val="-5"/>
      <w:kern w:val="20"/>
    </w:rPr>
  </w:style>
  <w:style w:type="table" w:styleId="TableList1">
    <w:name w:val="Table List 1"/>
    <w:basedOn w:val="TableNormal"/>
    <w:rsid w:val="00646D09"/>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ullet0">
    <w:name w:val="bullet"/>
    <w:basedOn w:val="Normal"/>
    <w:rsid w:val="00646D09"/>
    <w:pPr>
      <w:ind w:left="720" w:hanging="360"/>
    </w:pPr>
  </w:style>
  <w:style w:type="paragraph" w:customStyle="1" w:styleId="Memos">
    <w:name w:val="Memos"/>
    <w:basedOn w:val="Normal"/>
    <w:rsid w:val="00646D09"/>
    <w:rPr>
      <w:rFonts w:ascii="New Century Schlbk" w:hAnsi="New Century Schlbk"/>
    </w:rPr>
  </w:style>
  <w:style w:type="paragraph" w:customStyle="1" w:styleId="AppendixBTitles">
    <w:name w:val="Appendix B Titles"/>
    <w:basedOn w:val="Normal"/>
    <w:qFormat/>
    <w:rsid w:val="00646D09"/>
  </w:style>
  <w:style w:type="paragraph" w:customStyle="1" w:styleId="xl63">
    <w:name w:val="xl63"/>
    <w:basedOn w:val="Normal"/>
    <w:rsid w:val="00646D09"/>
    <w:pPr>
      <w:spacing w:before="100" w:beforeAutospacing="1" w:after="100" w:afterAutospacing="1"/>
    </w:pPr>
    <w:rPr>
      <w:rFonts w:ascii="Arial" w:hAnsi="Arial" w:cs="Arial"/>
      <w:b/>
      <w:bCs/>
      <w:sz w:val="28"/>
      <w:szCs w:val="28"/>
    </w:rPr>
  </w:style>
  <w:style w:type="paragraph" w:customStyle="1" w:styleId="xl64">
    <w:name w:val="xl64"/>
    <w:basedOn w:val="Normal"/>
    <w:rsid w:val="00646D09"/>
    <w:pPr>
      <w:shd w:val="clear" w:color="C0C0C0" w:fill="C0C0C0"/>
      <w:spacing w:before="100" w:beforeAutospacing="1" w:after="100" w:afterAutospacing="1"/>
      <w:jc w:val="center"/>
    </w:pPr>
    <w:rPr>
      <w:b/>
      <w:bCs/>
      <w:szCs w:val="24"/>
    </w:rPr>
  </w:style>
  <w:style w:type="paragraph" w:customStyle="1" w:styleId="xl65">
    <w:name w:val="xl65"/>
    <w:basedOn w:val="Normal"/>
    <w:rsid w:val="00646D09"/>
    <w:pPr>
      <w:spacing w:before="100" w:beforeAutospacing="1" w:after="100" w:afterAutospacing="1"/>
      <w:jc w:val="center"/>
    </w:pPr>
    <w:rPr>
      <w:b/>
      <w:bCs/>
      <w:color w:val="008000"/>
      <w:szCs w:val="24"/>
    </w:rPr>
  </w:style>
  <w:style w:type="paragraph" w:customStyle="1" w:styleId="TblcolHd">
    <w:name w:val="Tbl_colHd"/>
    <w:basedOn w:val="Normal"/>
    <w:rsid w:val="00646D09"/>
    <w:pPr>
      <w:widowControl w:val="0"/>
      <w:tabs>
        <w:tab w:val="left" w:pos="288"/>
        <w:tab w:val="left" w:pos="576"/>
      </w:tabs>
      <w:adjustRightInd w:val="0"/>
      <w:spacing w:after="40"/>
      <w:contextualSpacing/>
      <w:jc w:val="center"/>
      <w:textAlignment w:val="baseline"/>
    </w:pPr>
    <w:rPr>
      <w:b/>
      <w:color w:val="FFFFFF"/>
    </w:rPr>
  </w:style>
  <w:style w:type="paragraph" w:customStyle="1" w:styleId="space">
    <w:name w:val="space"/>
    <w:next w:val="BodyText"/>
    <w:rsid w:val="00646D09"/>
    <w:rPr>
      <w:rFonts w:eastAsia="Times New Roman"/>
      <w:sz w:val="12"/>
      <w:szCs w:val="12"/>
    </w:rPr>
  </w:style>
  <w:style w:type="paragraph" w:customStyle="1" w:styleId="MediumGrid1-Accent21">
    <w:name w:val="Medium Grid 1 - Accent 21"/>
    <w:basedOn w:val="Normal"/>
    <w:uiPriority w:val="34"/>
    <w:rsid w:val="00646D09"/>
    <w:pPr>
      <w:ind w:left="720"/>
    </w:pPr>
  </w:style>
  <w:style w:type="paragraph" w:customStyle="1" w:styleId="MediumList2-Accent21">
    <w:name w:val="Medium List 2 - Accent 21"/>
    <w:hidden/>
    <w:uiPriority w:val="99"/>
    <w:semiHidden/>
    <w:rsid w:val="00646D09"/>
    <w:rPr>
      <w:rFonts w:eastAsia="Times New Roman"/>
    </w:rPr>
  </w:style>
  <w:style w:type="paragraph" w:styleId="Revision">
    <w:name w:val="Revision"/>
    <w:hidden/>
    <w:uiPriority w:val="71"/>
    <w:rsid w:val="00646D09"/>
    <w:rPr>
      <w:rFonts w:eastAsia="Times New Roman"/>
    </w:rPr>
  </w:style>
  <w:style w:type="paragraph" w:customStyle="1" w:styleId="NoSpacing2">
    <w:name w:val="No Spacing2"/>
    <w:basedOn w:val="Normal"/>
    <w:uiPriority w:val="1"/>
    <w:rsid w:val="00646D09"/>
    <w:rPr>
      <w:rFonts w:ascii="Calibri" w:hAnsi="Calibri"/>
    </w:rPr>
  </w:style>
  <w:style w:type="character" w:customStyle="1" w:styleId="IntenseEmphasis2">
    <w:name w:val="Intense Emphasis2"/>
    <w:uiPriority w:val="21"/>
    <w:rsid w:val="00646D09"/>
    <w:rPr>
      <w:b/>
      <w:bCs/>
    </w:rPr>
  </w:style>
  <w:style w:type="character" w:customStyle="1" w:styleId="BookTitle2">
    <w:name w:val="Book Title2"/>
    <w:uiPriority w:val="33"/>
    <w:rsid w:val="00646D09"/>
    <w:rPr>
      <w:i/>
      <w:iCs/>
      <w:smallCaps/>
      <w:spacing w:val="5"/>
    </w:rPr>
  </w:style>
  <w:style w:type="character" w:customStyle="1" w:styleId="apple-style-span">
    <w:name w:val="apple-style-span"/>
    <w:basedOn w:val="DefaultParagraphFont"/>
    <w:rsid w:val="00646D09"/>
  </w:style>
  <w:style w:type="character" w:customStyle="1" w:styleId="b1">
    <w:name w:val="b1"/>
    <w:basedOn w:val="DefaultParagraphFont"/>
    <w:rsid w:val="00646D09"/>
    <w:rPr>
      <w:rFonts w:ascii="Courier New" w:hAnsi="Courier New" w:cs="Courier New" w:hint="default"/>
      <w:b/>
      <w:bCs/>
      <w:strike w:val="0"/>
      <w:dstrike w:val="0"/>
      <w:color w:val="FF0000"/>
      <w:u w:val="none"/>
      <w:effect w:val="none"/>
    </w:rPr>
  </w:style>
  <w:style w:type="character" w:customStyle="1" w:styleId="m1">
    <w:name w:val="m1"/>
    <w:basedOn w:val="DefaultParagraphFont"/>
    <w:rsid w:val="00646D09"/>
    <w:rPr>
      <w:color w:val="0000FF"/>
    </w:rPr>
  </w:style>
  <w:style w:type="character" w:customStyle="1" w:styleId="pi1">
    <w:name w:val="pi1"/>
    <w:basedOn w:val="DefaultParagraphFont"/>
    <w:rsid w:val="00646D09"/>
    <w:rPr>
      <w:color w:val="0000FF"/>
    </w:rPr>
  </w:style>
  <w:style w:type="character" w:customStyle="1" w:styleId="t1">
    <w:name w:val="t1"/>
    <w:basedOn w:val="DefaultParagraphFont"/>
    <w:rsid w:val="00646D09"/>
    <w:rPr>
      <w:color w:val="990000"/>
    </w:rPr>
  </w:style>
  <w:style w:type="character" w:customStyle="1" w:styleId="ns1">
    <w:name w:val="ns1"/>
    <w:basedOn w:val="DefaultParagraphFont"/>
    <w:rsid w:val="00646D09"/>
    <w:rPr>
      <w:color w:val="FF0000"/>
    </w:rPr>
  </w:style>
  <w:style w:type="table" w:styleId="TableProfessional">
    <w:name w:val="Table Professional"/>
    <w:basedOn w:val="TableNormal"/>
    <w:rsid w:val="00646D09"/>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BodyTextFirstIndentChar1">
    <w:name w:val="Body Text First Indent Char1"/>
    <w:basedOn w:val="BodyTextChar"/>
    <w:rsid w:val="00646D09"/>
    <w:rPr>
      <w:rFonts w:ascii="Times New Roman" w:eastAsiaTheme="minorHAnsi" w:hAnsi="Times New Roman" w:cstheme="minorBidi"/>
      <w:sz w:val="24"/>
      <w:szCs w:val="22"/>
    </w:rPr>
  </w:style>
  <w:style w:type="character" w:customStyle="1" w:styleId="BodyTextFirstIndent2Char1">
    <w:name w:val="Body Text First Indent 2 Char1"/>
    <w:basedOn w:val="BodyTextIndentChar"/>
    <w:rsid w:val="00646D09"/>
    <w:rPr>
      <w:rFonts w:ascii="Times New Roman" w:eastAsiaTheme="minorHAnsi" w:hAnsi="Times New Roman" w:cstheme="minorBidi"/>
      <w:sz w:val="24"/>
      <w:szCs w:val="22"/>
    </w:rPr>
  </w:style>
  <w:style w:type="character" w:customStyle="1" w:styleId="BodyTextIndent3Char1">
    <w:name w:val="Body Text Indent 3 Char1"/>
    <w:basedOn w:val="DefaultParagraphFont"/>
    <w:rsid w:val="00646D09"/>
    <w:rPr>
      <w:rFonts w:eastAsiaTheme="minorHAnsi" w:cstheme="minorBidi"/>
      <w:sz w:val="16"/>
      <w:szCs w:val="16"/>
    </w:rPr>
  </w:style>
  <w:style w:type="character" w:customStyle="1" w:styleId="ClosingChar1">
    <w:name w:val="Closing Char1"/>
    <w:basedOn w:val="DefaultParagraphFont"/>
    <w:rsid w:val="00646D09"/>
    <w:rPr>
      <w:rFonts w:eastAsiaTheme="minorHAnsi" w:cstheme="minorBidi"/>
      <w:sz w:val="24"/>
      <w:szCs w:val="22"/>
    </w:rPr>
  </w:style>
  <w:style w:type="character" w:customStyle="1" w:styleId="DateChar1">
    <w:name w:val="Date Char1"/>
    <w:basedOn w:val="DefaultParagraphFont"/>
    <w:rsid w:val="00646D09"/>
    <w:rPr>
      <w:rFonts w:eastAsiaTheme="minorHAnsi" w:cstheme="minorBidi"/>
      <w:sz w:val="24"/>
      <w:szCs w:val="22"/>
    </w:rPr>
  </w:style>
  <w:style w:type="character" w:customStyle="1" w:styleId="E-mailSignatureChar1">
    <w:name w:val="E-mail Signature Char1"/>
    <w:basedOn w:val="DefaultParagraphFont"/>
    <w:rsid w:val="00646D09"/>
    <w:rPr>
      <w:rFonts w:eastAsiaTheme="minorHAnsi" w:cstheme="minorBidi"/>
      <w:sz w:val="24"/>
      <w:szCs w:val="22"/>
    </w:rPr>
  </w:style>
  <w:style w:type="character" w:customStyle="1" w:styleId="EndnoteTextChar1">
    <w:name w:val="Endnote Text Char1"/>
    <w:basedOn w:val="DefaultParagraphFont"/>
    <w:rsid w:val="00646D09"/>
    <w:rPr>
      <w:rFonts w:eastAsiaTheme="minorHAnsi" w:cstheme="minorBidi"/>
    </w:rPr>
  </w:style>
  <w:style w:type="character" w:customStyle="1" w:styleId="HTMLAddressChar1">
    <w:name w:val="HTML Address Char1"/>
    <w:basedOn w:val="DefaultParagraphFont"/>
    <w:rsid w:val="00646D09"/>
    <w:rPr>
      <w:rFonts w:eastAsiaTheme="minorHAnsi" w:cstheme="minorBidi"/>
      <w:i/>
      <w:iCs/>
      <w:sz w:val="24"/>
      <w:szCs w:val="22"/>
    </w:rPr>
  </w:style>
  <w:style w:type="character" w:customStyle="1" w:styleId="MacroTextChar1">
    <w:name w:val="Macro Text Char1"/>
    <w:basedOn w:val="DefaultParagraphFont"/>
    <w:rsid w:val="00646D09"/>
    <w:rPr>
      <w:rFonts w:ascii="Consolas" w:eastAsiaTheme="minorHAnsi" w:hAnsi="Consolas" w:cs="Consolas"/>
    </w:rPr>
  </w:style>
  <w:style w:type="character" w:customStyle="1" w:styleId="MessageHeaderChar1">
    <w:name w:val="Message Header Char1"/>
    <w:basedOn w:val="DefaultParagraphFont"/>
    <w:rsid w:val="00646D09"/>
    <w:rPr>
      <w:rFonts w:asciiTheme="majorHAnsi" w:eastAsiaTheme="majorEastAsia" w:hAnsiTheme="majorHAnsi" w:cstheme="majorBidi"/>
      <w:sz w:val="24"/>
      <w:szCs w:val="24"/>
      <w:shd w:val="pct20" w:color="auto" w:fill="auto"/>
    </w:rPr>
  </w:style>
  <w:style w:type="character" w:customStyle="1" w:styleId="NoteHeadingChar1">
    <w:name w:val="Note Heading Char1"/>
    <w:basedOn w:val="DefaultParagraphFont"/>
    <w:rsid w:val="00646D09"/>
    <w:rPr>
      <w:rFonts w:eastAsiaTheme="minorHAnsi" w:cstheme="minorBidi"/>
      <w:sz w:val="24"/>
      <w:szCs w:val="22"/>
    </w:rPr>
  </w:style>
  <w:style w:type="character" w:customStyle="1" w:styleId="SalutationChar1">
    <w:name w:val="Salutation Char1"/>
    <w:basedOn w:val="DefaultParagraphFont"/>
    <w:rsid w:val="00646D09"/>
    <w:rPr>
      <w:rFonts w:eastAsiaTheme="minorHAnsi" w:cstheme="minorBidi"/>
      <w:sz w:val="24"/>
      <w:szCs w:val="22"/>
    </w:rPr>
  </w:style>
  <w:style w:type="character" w:customStyle="1" w:styleId="SignatureChar1">
    <w:name w:val="Signature Char1"/>
    <w:basedOn w:val="DefaultParagraphFont"/>
    <w:rsid w:val="00646D09"/>
    <w:rPr>
      <w:rFonts w:eastAsiaTheme="minorHAnsi" w:cstheme="minorBidi"/>
      <w:sz w:val="24"/>
      <w:szCs w:val="22"/>
    </w:rPr>
  </w:style>
  <w:style w:type="paragraph" w:customStyle="1" w:styleId="TableList">
    <w:name w:val="Table List"/>
    <w:autoRedefine/>
    <w:qFormat/>
    <w:rsid w:val="00646D09"/>
    <w:pPr>
      <w:numPr>
        <w:numId w:val="28"/>
      </w:numPr>
    </w:pPr>
    <w:rPr>
      <w:rFonts w:ascii="Times New Roman" w:eastAsiaTheme="minorHAnsi" w:hAnsi="Times New Roman"/>
      <w:sz w:val="20"/>
      <w:szCs w:val="20"/>
    </w:rPr>
  </w:style>
  <w:style w:type="paragraph" w:customStyle="1" w:styleId="HeadingTable">
    <w:name w:val="Heading Table"/>
    <w:basedOn w:val="BodyTextTable"/>
    <w:uiPriority w:val="99"/>
    <w:rsid w:val="00646D09"/>
    <w:pPr>
      <w:keepNext/>
      <w:spacing w:before="30" w:after="30"/>
    </w:pPr>
    <w:rPr>
      <w:b/>
      <w:bCs/>
    </w:rPr>
  </w:style>
  <w:style w:type="paragraph" w:customStyle="1" w:styleId="BodyTextTable">
    <w:name w:val="Body Text Table"/>
    <w:basedOn w:val="BodyText"/>
    <w:uiPriority w:val="99"/>
    <w:rsid w:val="00646D09"/>
    <w:pPr>
      <w:spacing w:before="40" w:after="40"/>
    </w:pPr>
  </w:style>
  <w:style w:type="paragraph" w:customStyle="1" w:styleId="Appendix">
    <w:name w:val="Appendix"/>
    <w:basedOn w:val="BodyText"/>
    <w:next w:val="BodyText"/>
    <w:uiPriority w:val="99"/>
    <w:rsid w:val="00646D09"/>
    <w:pPr>
      <w:keepNext/>
      <w:pageBreakBefore/>
      <w:numPr>
        <w:numId w:val="12"/>
      </w:numPr>
      <w:spacing w:before="200" w:after="100"/>
      <w:jc w:val="center"/>
    </w:pPr>
    <w:rPr>
      <w:rFonts w:ascii="Tahoma" w:hAnsi="Tahoma" w:cs="Tahoma"/>
      <w:b/>
      <w:bCs/>
      <w:sz w:val="32"/>
      <w:szCs w:val="32"/>
    </w:rPr>
  </w:style>
  <w:style w:type="paragraph" w:customStyle="1" w:styleId="DocumentTitle">
    <w:name w:val="Document Title"/>
    <w:basedOn w:val="BodyText"/>
    <w:next w:val="BodyText"/>
    <w:uiPriority w:val="99"/>
    <w:rsid w:val="00646D09"/>
    <w:pPr>
      <w:spacing w:before="240" w:after="240"/>
      <w:jc w:val="right"/>
    </w:pPr>
    <w:rPr>
      <w:rFonts w:ascii="Tahoma" w:hAnsi="Tahoma" w:cs="Tahoma"/>
      <w:b/>
      <w:bCs/>
      <w:sz w:val="32"/>
      <w:szCs w:val="32"/>
    </w:rPr>
  </w:style>
  <w:style w:type="paragraph" w:customStyle="1" w:styleId="ProjectTitle">
    <w:name w:val="Project Title"/>
    <w:basedOn w:val="BodyText"/>
    <w:next w:val="BodyText"/>
    <w:uiPriority w:val="99"/>
    <w:rsid w:val="00646D09"/>
    <w:pPr>
      <w:spacing w:before="2400" w:after="240"/>
      <w:jc w:val="right"/>
    </w:pPr>
    <w:rPr>
      <w:rFonts w:ascii="Tahoma" w:hAnsi="Tahoma" w:cs="Tahoma"/>
      <w:b/>
      <w:bCs/>
      <w:sz w:val="40"/>
      <w:szCs w:val="40"/>
    </w:rPr>
  </w:style>
  <w:style w:type="paragraph" w:customStyle="1" w:styleId="CompanyLogo1">
    <w:name w:val="Company Logo1"/>
    <w:basedOn w:val="BodyText"/>
    <w:uiPriority w:val="99"/>
    <w:rsid w:val="00646D09"/>
    <w:pPr>
      <w:keepNext/>
      <w:spacing w:before="0" w:after="0"/>
      <w:jc w:val="right"/>
    </w:pPr>
    <w:rPr>
      <w:rFonts w:ascii="Tahoma" w:hAnsi="Tahoma" w:cs="Tahoma"/>
      <w:b/>
      <w:bCs/>
      <w:sz w:val="18"/>
      <w:szCs w:val="18"/>
    </w:rPr>
  </w:style>
  <w:style w:type="paragraph" w:customStyle="1" w:styleId="CompanyLogo2">
    <w:name w:val="Company Logo2"/>
    <w:basedOn w:val="BodyText"/>
    <w:uiPriority w:val="99"/>
    <w:rsid w:val="00646D09"/>
    <w:pPr>
      <w:keepNext/>
      <w:spacing w:before="0" w:after="0"/>
      <w:jc w:val="right"/>
    </w:pPr>
    <w:rPr>
      <w:rFonts w:ascii="Tahoma" w:hAnsi="Tahoma" w:cs="Tahoma"/>
      <w:sz w:val="16"/>
      <w:szCs w:val="16"/>
    </w:rPr>
  </w:style>
  <w:style w:type="paragraph" w:customStyle="1" w:styleId="CompanyLogo3">
    <w:name w:val="Company Logo3"/>
    <w:basedOn w:val="BodyText"/>
    <w:uiPriority w:val="99"/>
    <w:rsid w:val="00646D09"/>
    <w:pPr>
      <w:spacing w:before="0" w:after="0"/>
      <w:jc w:val="right"/>
    </w:pPr>
    <w:rPr>
      <w:rFonts w:ascii="Tahoma" w:hAnsi="Tahoma" w:cs="Tahoma"/>
      <w:i/>
      <w:iCs/>
      <w:sz w:val="18"/>
      <w:szCs w:val="18"/>
    </w:rPr>
  </w:style>
  <w:style w:type="paragraph" w:customStyle="1" w:styleId="DocID">
    <w:name w:val="DocID"/>
    <w:basedOn w:val="BodyText"/>
    <w:uiPriority w:val="99"/>
    <w:rsid w:val="00646D09"/>
    <w:pPr>
      <w:jc w:val="right"/>
    </w:pPr>
    <w:rPr>
      <w:b/>
      <w:bCs/>
      <w:i/>
      <w:iCs/>
    </w:rPr>
  </w:style>
  <w:style w:type="paragraph" w:customStyle="1" w:styleId="DocDate">
    <w:name w:val="DocDate"/>
    <w:basedOn w:val="BodyText"/>
    <w:uiPriority w:val="99"/>
    <w:rsid w:val="00646D09"/>
    <w:pPr>
      <w:spacing w:after="5760"/>
      <w:jc w:val="right"/>
    </w:pPr>
    <w:rPr>
      <w:b/>
      <w:bCs/>
      <w:i/>
      <w:iCs/>
    </w:rPr>
  </w:style>
  <w:style w:type="paragraph" w:customStyle="1" w:styleId="Appendix2">
    <w:name w:val="Appendix2"/>
    <w:basedOn w:val="BodyText"/>
    <w:next w:val="BodyText"/>
    <w:uiPriority w:val="99"/>
    <w:rsid w:val="00646D09"/>
    <w:pPr>
      <w:keepNext/>
      <w:spacing w:before="200"/>
    </w:pPr>
    <w:rPr>
      <w:rFonts w:ascii="Tahoma" w:hAnsi="Tahoma" w:cs="Tahoma"/>
      <w:b/>
      <w:bCs/>
    </w:rPr>
  </w:style>
  <w:style w:type="paragraph" w:customStyle="1" w:styleId="BodyTextTableIndent">
    <w:name w:val="Body Text Table Indent"/>
    <w:basedOn w:val="BodyText"/>
    <w:next w:val="BodyTextTable"/>
    <w:uiPriority w:val="99"/>
    <w:rsid w:val="00646D09"/>
    <w:pPr>
      <w:spacing w:before="40" w:after="40"/>
      <w:ind w:left="288"/>
    </w:pPr>
  </w:style>
  <w:style w:type="character" w:customStyle="1" w:styleId="ProjectTitleChar">
    <w:name w:val="Project Title Char"/>
    <w:uiPriority w:val="99"/>
    <w:rsid w:val="00646D09"/>
    <w:rPr>
      <w:rFonts w:ascii="Tahoma" w:hAnsi="Tahoma" w:cs="Tahoma"/>
      <w:b/>
      <w:bCs/>
      <w:sz w:val="24"/>
      <w:szCs w:val="24"/>
      <w:lang w:val="en-US" w:eastAsia="en-US"/>
    </w:rPr>
  </w:style>
  <w:style w:type="paragraph" w:customStyle="1" w:styleId="TableLabel">
    <w:name w:val="Table Label"/>
    <w:basedOn w:val="Normal"/>
    <w:uiPriority w:val="99"/>
    <w:rsid w:val="00646D09"/>
    <w:pPr>
      <w:widowControl w:val="0"/>
      <w:autoSpaceDE w:val="0"/>
      <w:autoSpaceDN w:val="0"/>
      <w:adjustRightInd w:val="0"/>
      <w:spacing w:before="280"/>
    </w:pPr>
    <w:rPr>
      <w:rFonts w:ascii="Times" w:hAnsi="Times" w:cs="Times"/>
      <w:color w:val="000000"/>
      <w:sz w:val="28"/>
      <w:szCs w:val="28"/>
      <w:u w:val="single"/>
    </w:rPr>
  </w:style>
  <w:style w:type="character" w:customStyle="1" w:styleId="AppendixChar">
    <w:name w:val="Appendix Char"/>
    <w:uiPriority w:val="99"/>
    <w:rsid w:val="00646D09"/>
    <w:rPr>
      <w:rFonts w:ascii="Tahoma" w:hAnsi="Tahoma" w:cs="Tahoma"/>
      <w:b/>
      <w:bCs/>
      <w:sz w:val="24"/>
      <w:szCs w:val="24"/>
      <w:lang w:val="en-US" w:eastAsia="en-US"/>
    </w:rPr>
  </w:style>
  <w:style w:type="paragraph" w:customStyle="1" w:styleId="Heading">
    <w:name w:val="Heading"/>
    <w:basedOn w:val="Normal"/>
    <w:next w:val="BodyText"/>
    <w:uiPriority w:val="99"/>
    <w:rsid w:val="00646D09"/>
    <w:pPr>
      <w:keepNext/>
      <w:widowControl w:val="0"/>
      <w:autoSpaceDN w:val="0"/>
      <w:adjustRightInd w:val="0"/>
      <w:spacing w:before="240"/>
    </w:pPr>
    <w:rPr>
      <w:rFonts w:ascii="Arial" w:eastAsia="MS Mincho" w:hAnsi="Arial"/>
      <w:sz w:val="28"/>
      <w:szCs w:val="28"/>
    </w:rPr>
  </w:style>
  <w:style w:type="paragraph" w:customStyle="1" w:styleId="Index">
    <w:name w:val="Index"/>
    <w:basedOn w:val="Normal"/>
    <w:uiPriority w:val="99"/>
    <w:rsid w:val="00646D09"/>
    <w:pPr>
      <w:widowControl w:val="0"/>
      <w:autoSpaceDN w:val="0"/>
      <w:adjustRightInd w:val="0"/>
    </w:pPr>
    <w:rPr>
      <w:rFonts w:eastAsia="Times New Roman"/>
    </w:rPr>
  </w:style>
  <w:style w:type="paragraph" w:customStyle="1" w:styleId="WW-caption">
    <w:name w:val="WW-caption"/>
    <w:basedOn w:val="Normal"/>
    <w:uiPriority w:val="99"/>
    <w:rsid w:val="00646D09"/>
    <w:pPr>
      <w:widowControl w:val="0"/>
      <w:autoSpaceDN w:val="0"/>
      <w:adjustRightInd w:val="0"/>
    </w:pPr>
    <w:rPr>
      <w:rFonts w:eastAsia="Times New Roman"/>
      <w:i/>
      <w:iCs/>
    </w:rPr>
  </w:style>
  <w:style w:type="paragraph" w:customStyle="1" w:styleId="WW-caption1">
    <w:name w:val="WW-caption1"/>
    <w:basedOn w:val="Normal"/>
    <w:next w:val="Normal"/>
    <w:uiPriority w:val="99"/>
    <w:rsid w:val="00646D09"/>
    <w:pPr>
      <w:widowControl w:val="0"/>
      <w:autoSpaceDE w:val="0"/>
      <w:autoSpaceDN w:val="0"/>
      <w:adjustRightInd w:val="0"/>
      <w:spacing w:before="320"/>
      <w:jc w:val="center"/>
    </w:pPr>
    <w:rPr>
      <w:rFonts w:ascii="Arial" w:eastAsia="Times New Roman" w:hAnsi="Arial"/>
      <w:b/>
      <w:bCs/>
      <w:sz w:val="28"/>
      <w:szCs w:val="28"/>
    </w:rPr>
  </w:style>
  <w:style w:type="paragraph" w:customStyle="1" w:styleId="ReportTitle">
    <w:name w:val="Report Title"/>
    <w:basedOn w:val="Normal"/>
    <w:uiPriority w:val="99"/>
    <w:rsid w:val="00646D09"/>
    <w:pPr>
      <w:widowControl w:val="0"/>
      <w:autoSpaceDE w:val="0"/>
      <w:autoSpaceDN w:val="0"/>
      <w:adjustRightInd w:val="0"/>
      <w:spacing w:before="2880"/>
      <w:jc w:val="right"/>
    </w:pPr>
    <w:rPr>
      <w:rFonts w:ascii="Verdana" w:eastAsia="Times New Roman" w:hAnsi="Verdana"/>
      <w:b/>
      <w:bCs/>
      <w:sz w:val="40"/>
      <w:szCs w:val="40"/>
    </w:rPr>
  </w:style>
  <w:style w:type="paragraph" w:customStyle="1" w:styleId="ProjectName">
    <w:name w:val="Project Name"/>
    <w:basedOn w:val="Normal"/>
    <w:uiPriority w:val="99"/>
    <w:rsid w:val="00646D09"/>
    <w:pPr>
      <w:widowControl w:val="0"/>
      <w:autoSpaceDN w:val="0"/>
      <w:adjustRightInd w:val="0"/>
      <w:jc w:val="right"/>
    </w:pPr>
    <w:rPr>
      <w:rFonts w:ascii="Verdana" w:eastAsia="Times New Roman" w:hAnsi="Verdana"/>
      <w:b/>
      <w:bCs/>
    </w:rPr>
  </w:style>
  <w:style w:type="paragraph" w:customStyle="1" w:styleId="DocumentDate">
    <w:name w:val="Document Date"/>
    <w:basedOn w:val="Normal"/>
    <w:uiPriority w:val="99"/>
    <w:rsid w:val="00646D09"/>
    <w:pPr>
      <w:widowControl w:val="0"/>
      <w:autoSpaceDN w:val="0"/>
      <w:adjustRightInd w:val="0"/>
      <w:jc w:val="right"/>
    </w:pPr>
    <w:rPr>
      <w:rFonts w:ascii="Verdana" w:eastAsia="Times New Roman" w:hAnsi="Verdana"/>
      <w:b/>
      <w:bCs/>
      <w:lang w:val="fr-FR"/>
    </w:rPr>
  </w:style>
  <w:style w:type="paragraph" w:customStyle="1" w:styleId="Revisions">
    <w:name w:val="Revisions"/>
    <w:basedOn w:val="Normal"/>
    <w:uiPriority w:val="99"/>
    <w:rsid w:val="00646D09"/>
    <w:pPr>
      <w:widowControl w:val="0"/>
      <w:autoSpaceDN w:val="0"/>
      <w:adjustRightInd w:val="0"/>
    </w:pPr>
    <w:rPr>
      <w:rFonts w:ascii="Verdana" w:eastAsia="Times New Roman" w:hAnsi="Verdana"/>
      <w:sz w:val="20"/>
      <w:szCs w:val="20"/>
    </w:rPr>
  </w:style>
  <w:style w:type="paragraph" w:customStyle="1" w:styleId="TableContents">
    <w:name w:val="Table Contents"/>
    <w:basedOn w:val="Normal"/>
    <w:uiPriority w:val="99"/>
    <w:rsid w:val="00646D09"/>
    <w:pPr>
      <w:widowControl w:val="0"/>
      <w:autoSpaceDN w:val="0"/>
      <w:adjustRightInd w:val="0"/>
    </w:pPr>
    <w:rPr>
      <w:rFonts w:eastAsia="Times New Roman"/>
    </w:rPr>
  </w:style>
  <w:style w:type="paragraph" w:customStyle="1" w:styleId="WW-header">
    <w:name w:val="WW-header"/>
    <w:basedOn w:val="Normal"/>
    <w:uiPriority w:val="99"/>
    <w:rsid w:val="00646D09"/>
    <w:pPr>
      <w:widowControl w:val="0"/>
      <w:tabs>
        <w:tab w:val="center" w:pos="4807"/>
        <w:tab w:val="right" w:pos="9615"/>
      </w:tabs>
      <w:autoSpaceDN w:val="0"/>
      <w:adjustRightInd w:val="0"/>
    </w:pPr>
    <w:rPr>
      <w:rFonts w:eastAsia="Times New Roman"/>
    </w:rPr>
  </w:style>
  <w:style w:type="paragraph" w:customStyle="1" w:styleId="WW-footer">
    <w:name w:val="WW-footer"/>
    <w:basedOn w:val="Normal"/>
    <w:uiPriority w:val="99"/>
    <w:rsid w:val="00646D09"/>
    <w:pPr>
      <w:widowControl w:val="0"/>
      <w:tabs>
        <w:tab w:val="center" w:pos="4807"/>
        <w:tab w:val="right" w:pos="9615"/>
      </w:tabs>
      <w:autoSpaceDN w:val="0"/>
      <w:adjustRightInd w:val="0"/>
    </w:pPr>
    <w:rPr>
      <w:rFonts w:eastAsia="Times New Roman"/>
    </w:rPr>
  </w:style>
  <w:style w:type="paragraph" w:customStyle="1" w:styleId="WW-header1">
    <w:name w:val="WW-header1"/>
    <w:basedOn w:val="Normal"/>
    <w:uiPriority w:val="99"/>
    <w:rsid w:val="00646D09"/>
    <w:pPr>
      <w:widowControl w:val="0"/>
      <w:tabs>
        <w:tab w:val="center" w:pos="4807"/>
        <w:tab w:val="right" w:pos="9615"/>
      </w:tabs>
      <w:autoSpaceDN w:val="0"/>
      <w:adjustRightInd w:val="0"/>
    </w:pPr>
    <w:rPr>
      <w:rFonts w:eastAsia="Times New Roman"/>
    </w:rPr>
  </w:style>
  <w:style w:type="paragraph" w:customStyle="1" w:styleId="WW-footer1">
    <w:name w:val="WW-footer1"/>
    <w:basedOn w:val="Normal"/>
    <w:uiPriority w:val="99"/>
    <w:rsid w:val="00646D09"/>
    <w:pPr>
      <w:widowControl w:val="0"/>
      <w:tabs>
        <w:tab w:val="center" w:pos="4807"/>
        <w:tab w:val="right" w:pos="9615"/>
      </w:tabs>
      <w:autoSpaceDN w:val="0"/>
      <w:adjustRightInd w:val="0"/>
    </w:pPr>
    <w:rPr>
      <w:rFonts w:eastAsia="Times New Roman"/>
    </w:rPr>
  </w:style>
  <w:style w:type="character" w:customStyle="1" w:styleId="RTFNum21">
    <w:name w:val="RTF_Num 2 1"/>
    <w:uiPriority w:val="99"/>
    <w:rsid w:val="00646D09"/>
    <w:rPr>
      <w:sz w:val="32"/>
    </w:rPr>
  </w:style>
  <w:style w:type="character" w:customStyle="1" w:styleId="RTFNum22">
    <w:name w:val="RTF_Num 2 2"/>
    <w:uiPriority w:val="99"/>
    <w:rsid w:val="00646D09"/>
  </w:style>
  <w:style w:type="character" w:customStyle="1" w:styleId="RTFNum23">
    <w:name w:val="RTF_Num 2 3"/>
    <w:uiPriority w:val="99"/>
    <w:rsid w:val="00646D09"/>
  </w:style>
  <w:style w:type="character" w:customStyle="1" w:styleId="RTFNum24">
    <w:name w:val="RTF_Num 2 4"/>
    <w:uiPriority w:val="99"/>
    <w:rsid w:val="00646D09"/>
  </w:style>
  <w:style w:type="character" w:customStyle="1" w:styleId="RTFNum25">
    <w:name w:val="RTF_Num 2 5"/>
    <w:uiPriority w:val="99"/>
    <w:rsid w:val="00646D09"/>
  </w:style>
  <w:style w:type="character" w:customStyle="1" w:styleId="RTFNum26">
    <w:name w:val="RTF_Num 2 6"/>
    <w:uiPriority w:val="99"/>
    <w:rsid w:val="00646D09"/>
  </w:style>
  <w:style w:type="character" w:customStyle="1" w:styleId="RTFNum27">
    <w:name w:val="RTF_Num 2 7"/>
    <w:uiPriority w:val="99"/>
    <w:rsid w:val="00646D09"/>
  </w:style>
  <w:style w:type="character" w:customStyle="1" w:styleId="RTFNum28">
    <w:name w:val="RTF_Num 2 8"/>
    <w:uiPriority w:val="99"/>
    <w:rsid w:val="00646D09"/>
  </w:style>
  <w:style w:type="character" w:customStyle="1" w:styleId="RTFNum29">
    <w:name w:val="RTF_Num 2 9"/>
    <w:uiPriority w:val="99"/>
    <w:rsid w:val="00646D09"/>
  </w:style>
  <w:style w:type="character" w:customStyle="1" w:styleId="RTFNum214">
    <w:name w:val="RTF_Num 2 14"/>
    <w:uiPriority w:val="99"/>
    <w:rsid w:val="00646D09"/>
    <w:rPr>
      <w:rFonts w:ascii="Symbol" w:hAnsi="Symbol"/>
      <w:sz w:val="32"/>
    </w:rPr>
  </w:style>
  <w:style w:type="character" w:customStyle="1" w:styleId="RTFNum224">
    <w:name w:val="RTF_Num 2 24"/>
    <w:uiPriority w:val="99"/>
    <w:rsid w:val="00646D09"/>
    <w:rPr>
      <w:rFonts w:ascii="Courier New" w:hAnsi="Courier New"/>
      <w:sz w:val="32"/>
    </w:rPr>
  </w:style>
  <w:style w:type="character" w:customStyle="1" w:styleId="RTFNum234">
    <w:name w:val="RTF_Num 2 34"/>
    <w:uiPriority w:val="99"/>
    <w:rsid w:val="00646D09"/>
    <w:rPr>
      <w:rFonts w:ascii="Wingdings" w:hAnsi="Wingdings"/>
      <w:sz w:val="32"/>
    </w:rPr>
  </w:style>
  <w:style w:type="character" w:customStyle="1" w:styleId="RTFNum244">
    <w:name w:val="RTF_Num 2 44"/>
    <w:uiPriority w:val="99"/>
    <w:rsid w:val="00646D09"/>
    <w:rPr>
      <w:rFonts w:ascii="Symbol" w:hAnsi="Symbol"/>
      <w:sz w:val="32"/>
    </w:rPr>
  </w:style>
  <w:style w:type="character" w:customStyle="1" w:styleId="RTFNum254">
    <w:name w:val="RTF_Num 2 54"/>
    <w:uiPriority w:val="99"/>
    <w:rsid w:val="00646D09"/>
    <w:rPr>
      <w:rFonts w:ascii="Courier New" w:hAnsi="Courier New"/>
      <w:sz w:val="32"/>
    </w:rPr>
  </w:style>
  <w:style w:type="character" w:customStyle="1" w:styleId="RTFNum264">
    <w:name w:val="RTF_Num 2 64"/>
    <w:uiPriority w:val="99"/>
    <w:rsid w:val="00646D09"/>
    <w:rPr>
      <w:rFonts w:ascii="Wingdings" w:hAnsi="Wingdings"/>
      <w:sz w:val="32"/>
    </w:rPr>
  </w:style>
  <w:style w:type="character" w:customStyle="1" w:styleId="RTFNum274">
    <w:name w:val="RTF_Num 2 74"/>
    <w:uiPriority w:val="99"/>
    <w:rsid w:val="00646D09"/>
    <w:rPr>
      <w:rFonts w:ascii="Symbol" w:hAnsi="Symbol"/>
      <w:sz w:val="32"/>
    </w:rPr>
  </w:style>
  <w:style w:type="character" w:customStyle="1" w:styleId="RTFNum284">
    <w:name w:val="RTF_Num 2 84"/>
    <w:uiPriority w:val="99"/>
    <w:rsid w:val="00646D09"/>
    <w:rPr>
      <w:rFonts w:ascii="Courier New" w:hAnsi="Courier New"/>
      <w:sz w:val="32"/>
    </w:rPr>
  </w:style>
  <w:style w:type="character" w:customStyle="1" w:styleId="RTFNum294">
    <w:name w:val="RTF_Num 2 94"/>
    <w:uiPriority w:val="99"/>
    <w:rsid w:val="00646D09"/>
    <w:rPr>
      <w:rFonts w:ascii="Wingdings" w:hAnsi="Wingdings"/>
      <w:sz w:val="32"/>
    </w:rPr>
  </w:style>
  <w:style w:type="character" w:customStyle="1" w:styleId="RTFNum213">
    <w:name w:val="RTF_Num 2 13"/>
    <w:uiPriority w:val="99"/>
    <w:rsid w:val="00646D09"/>
    <w:rPr>
      <w:rFonts w:eastAsia="Times New Roman"/>
      <w:sz w:val="32"/>
    </w:rPr>
  </w:style>
  <w:style w:type="character" w:customStyle="1" w:styleId="RTFNum223">
    <w:name w:val="RTF_Num 2 23"/>
    <w:uiPriority w:val="99"/>
    <w:rsid w:val="00646D09"/>
    <w:rPr>
      <w:rFonts w:eastAsia="Times New Roman"/>
      <w:sz w:val="32"/>
    </w:rPr>
  </w:style>
  <w:style w:type="character" w:customStyle="1" w:styleId="RTFNum233">
    <w:name w:val="RTF_Num 2 33"/>
    <w:uiPriority w:val="99"/>
    <w:rsid w:val="00646D09"/>
    <w:rPr>
      <w:rFonts w:eastAsia="Times New Roman"/>
      <w:sz w:val="32"/>
    </w:rPr>
  </w:style>
  <w:style w:type="character" w:customStyle="1" w:styleId="RTFNum243">
    <w:name w:val="RTF_Num 2 43"/>
    <w:uiPriority w:val="99"/>
    <w:rsid w:val="00646D09"/>
    <w:rPr>
      <w:rFonts w:eastAsia="Times New Roman"/>
      <w:sz w:val="32"/>
    </w:rPr>
  </w:style>
  <w:style w:type="character" w:customStyle="1" w:styleId="RTFNum253">
    <w:name w:val="RTF_Num 2 53"/>
    <w:uiPriority w:val="99"/>
    <w:rsid w:val="00646D09"/>
    <w:rPr>
      <w:rFonts w:eastAsia="Times New Roman"/>
      <w:sz w:val="32"/>
    </w:rPr>
  </w:style>
  <w:style w:type="character" w:customStyle="1" w:styleId="RTFNum263">
    <w:name w:val="RTF_Num 2 63"/>
    <w:uiPriority w:val="99"/>
    <w:rsid w:val="00646D09"/>
    <w:rPr>
      <w:rFonts w:eastAsia="Times New Roman"/>
      <w:sz w:val="32"/>
    </w:rPr>
  </w:style>
  <w:style w:type="character" w:customStyle="1" w:styleId="RTFNum273">
    <w:name w:val="RTF_Num 2 73"/>
    <w:uiPriority w:val="99"/>
    <w:rsid w:val="00646D09"/>
    <w:rPr>
      <w:rFonts w:eastAsia="Times New Roman"/>
      <w:sz w:val="32"/>
    </w:rPr>
  </w:style>
  <w:style w:type="character" w:customStyle="1" w:styleId="RTFNum283">
    <w:name w:val="RTF_Num 2 83"/>
    <w:uiPriority w:val="99"/>
    <w:rsid w:val="00646D09"/>
    <w:rPr>
      <w:rFonts w:eastAsia="Times New Roman"/>
      <w:sz w:val="32"/>
    </w:rPr>
  </w:style>
  <w:style w:type="character" w:customStyle="1" w:styleId="RTFNum293">
    <w:name w:val="RTF_Num 2 93"/>
    <w:uiPriority w:val="99"/>
    <w:rsid w:val="00646D09"/>
    <w:rPr>
      <w:rFonts w:eastAsia="Times New Roman"/>
      <w:sz w:val="32"/>
    </w:rPr>
  </w:style>
  <w:style w:type="character" w:customStyle="1" w:styleId="WW-RTFNum21">
    <w:name w:val="WW-RTF_Num 2 1"/>
    <w:uiPriority w:val="99"/>
    <w:rsid w:val="00646D09"/>
    <w:rPr>
      <w:rFonts w:ascii="Symbol" w:hAnsi="Symbol"/>
    </w:rPr>
  </w:style>
  <w:style w:type="character" w:customStyle="1" w:styleId="WW-RTFNum22">
    <w:name w:val="WW-RTF_Num 2 2"/>
    <w:uiPriority w:val="99"/>
    <w:rsid w:val="00646D09"/>
    <w:rPr>
      <w:rFonts w:ascii="Courier New" w:hAnsi="Courier New"/>
    </w:rPr>
  </w:style>
  <w:style w:type="character" w:customStyle="1" w:styleId="WW-RTFNum23">
    <w:name w:val="WW-RTF_Num 2 3"/>
    <w:uiPriority w:val="99"/>
    <w:rsid w:val="00646D09"/>
    <w:rPr>
      <w:rFonts w:ascii="Wingdings" w:hAnsi="Wingdings"/>
    </w:rPr>
  </w:style>
  <w:style w:type="character" w:customStyle="1" w:styleId="WW-RTFNum24">
    <w:name w:val="WW-RTF_Num 2 4"/>
    <w:uiPriority w:val="99"/>
    <w:rsid w:val="00646D09"/>
    <w:rPr>
      <w:rFonts w:ascii="Symbol" w:hAnsi="Symbol"/>
    </w:rPr>
  </w:style>
  <w:style w:type="character" w:customStyle="1" w:styleId="WW-RTFNum25">
    <w:name w:val="WW-RTF_Num 2 5"/>
    <w:uiPriority w:val="99"/>
    <w:rsid w:val="00646D09"/>
    <w:rPr>
      <w:rFonts w:ascii="Courier New" w:hAnsi="Courier New"/>
    </w:rPr>
  </w:style>
  <w:style w:type="character" w:customStyle="1" w:styleId="WW-RTFNum26">
    <w:name w:val="WW-RTF_Num 2 6"/>
    <w:uiPriority w:val="99"/>
    <w:rsid w:val="00646D09"/>
    <w:rPr>
      <w:rFonts w:ascii="Wingdings" w:hAnsi="Wingdings"/>
    </w:rPr>
  </w:style>
  <w:style w:type="character" w:customStyle="1" w:styleId="WW-RTFNum27">
    <w:name w:val="WW-RTF_Num 2 7"/>
    <w:uiPriority w:val="99"/>
    <w:rsid w:val="00646D09"/>
    <w:rPr>
      <w:rFonts w:ascii="Symbol" w:hAnsi="Symbol"/>
    </w:rPr>
  </w:style>
  <w:style w:type="character" w:customStyle="1" w:styleId="WW-RTFNum28">
    <w:name w:val="WW-RTF_Num 2 8"/>
    <w:uiPriority w:val="99"/>
    <w:rsid w:val="00646D09"/>
    <w:rPr>
      <w:rFonts w:ascii="Courier New" w:hAnsi="Courier New"/>
    </w:rPr>
  </w:style>
  <w:style w:type="character" w:customStyle="1" w:styleId="WW-RTFNum29">
    <w:name w:val="WW-RTF_Num 2 9"/>
    <w:uiPriority w:val="99"/>
    <w:rsid w:val="00646D09"/>
    <w:rPr>
      <w:rFonts w:ascii="Wingdings" w:hAnsi="Wingdings"/>
    </w:rPr>
  </w:style>
  <w:style w:type="character" w:customStyle="1" w:styleId="WW-RTFNum211">
    <w:name w:val="WW-RTF_Num 2 11"/>
    <w:uiPriority w:val="99"/>
    <w:rsid w:val="00646D09"/>
    <w:rPr>
      <w:rFonts w:ascii="Symbol" w:hAnsi="Symbol"/>
      <w:sz w:val="32"/>
    </w:rPr>
  </w:style>
  <w:style w:type="character" w:customStyle="1" w:styleId="WW-RTFNum221">
    <w:name w:val="WW-RTF_Num 2 21"/>
    <w:uiPriority w:val="99"/>
    <w:rsid w:val="00646D09"/>
    <w:rPr>
      <w:rFonts w:ascii="Courier New" w:hAnsi="Courier New"/>
    </w:rPr>
  </w:style>
  <w:style w:type="character" w:customStyle="1" w:styleId="WW-RTFNum231">
    <w:name w:val="WW-RTF_Num 2 31"/>
    <w:uiPriority w:val="99"/>
    <w:rsid w:val="00646D09"/>
    <w:rPr>
      <w:rFonts w:ascii="Wingdings" w:hAnsi="Wingdings"/>
    </w:rPr>
  </w:style>
  <w:style w:type="character" w:customStyle="1" w:styleId="WW-RTFNum241">
    <w:name w:val="WW-RTF_Num 2 41"/>
    <w:uiPriority w:val="99"/>
    <w:rsid w:val="00646D09"/>
    <w:rPr>
      <w:rFonts w:ascii="Symbol" w:hAnsi="Symbol"/>
    </w:rPr>
  </w:style>
  <w:style w:type="character" w:customStyle="1" w:styleId="WW-RTFNum251">
    <w:name w:val="WW-RTF_Num 2 51"/>
    <w:uiPriority w:val="99"/>
    <w:rsid w:val="00646D09"/>
    <w:rPr>
      <w:rFonts w:ascii="Courier New" w:hAnsi="Courier New"/>
    </w:rPr>
  </w:style>
  <w:style w:type="character" w:customStyle="1" w:styleId="WW-RTFNum261">
    <w:name w:val="WW-RTF_Num 2 61"/>
    <w:uiPriority w:val="99"/>
    <w:rsid w:val="00646D09"/>
    <w:rPr>
      <w:rFonts w:ascii="Wingdings" w:hAnsi="Wingdings"/>
    </w:rPr>
  </w:style>
  <w:style w:type="character" w:customStyle="1" w:styleId="WW-RTFNum271">
    <w:name w:val="WW-RTF_Num 2 71"/>
    <w:uiPriority w:val="99"/>
    <w:rsid w:val="00646D09"/>
    <w:rPr>
      <w:rFonts w:ascii="Symbol" w:hAnsi="Symbol"/>
    </w:rPr>
  </w:style>
  <w:style w:type="character" w:customStyle="1" w:styleId="WW-RTFNum281">
    <w:name w:val="WW-RTF_Num 2 81"/>
    <w:uiPriority w:val="99"/>
    <w:rsid w:val="00646D09"/>
    <w:rPr>
      <w:rFonts w:ascii="Courier New" w:hAnsi="Courier New"/>
    </w:rPr>
  </w:style>
  <w:style w:type="character" w:customStyle="1" w:styleId="WW-RTFNum291">
    <w:name w:val="WW-RTF_Num 2 91"/>
    <w:uiPriority w:val="99"/>
    <w:rsid w:val="00646D09"/>
    <w:rPr>
      <w:rFonts w:ascii="Wingdings" w:hAnsi="Wingdings"/>
    </w:rPr>
  </w:style>
  <w:style w:type="character" w:customStyle="1" w:styleId="RTFNum212">
    <w:name w:val="RTF_Num 2 12"/>
    <w:uiPriority w:val="99"/>
    <w:rsid w:val="00646D09"/>
    <w:rPr>
      <w:rFonts w:ascii="Symbol" w:hAnsi="Symbol"/>
      <w:sz w:val="32"/>
    </w:rPr>
  </w:style>
  <w:style w:type="character" w:customStyle="1" w:styleId="RTFNum222">
    <w:name w:val="RTF_Num 2 22"/>
    <w:uiPriority w:val="99"/>
    <w:rsid w:val="00646D09"/>
    <w:rPr>
      <w:rFonts w:ascii="Courier New" w:hAnsi="Courier New"/>
      <w:sz w:val="32"/>
    </w:rPr>
  </w:style>
  <w:style w:type="character" w:customStyle="1" w:styleId="RTFNum232">
    <w:name w:val="RTF_Num 2 32"/>
    <w:uiPriority w:val="99"/>
    <w:rsid w:val="00646D09"/>
    <w:rPr>
      <w:rFonts w:ascii="Wingdings" w:hAnsi="Wingdings"/>
      <w:sz w:val="32"/>
    </w:rPr>
  </w:style>
  <w:style w:type="character" w:customStyle="1" w:styleId="RTFNum242">
    <w:name w:val="RTF_Num 2 42"/>
    <w:uiPriority w:val="99"/>
    <w:rsid w:val="00646D09"/>
    <w:rPr>
      <w:rFonts w:ascii="Symbol" w:hAnsi="Symbol"/>
      <w:sz w:val="32"/>
    </w:rPr>
  </w:style>
  <w:style w:type="character" w:customStyle="1" w:styleId="RTFNum252">
    <w:name w:val="RTF_Num 2 52"/>
    <w:uiPriority w:val="99"/>
    <w:rsid w:val="00646D09"/>
    <w:rPr>
      <w:rFonts w:ascii="Courier New" w:hAnsi="Courier New"/>
      <w:sz w:val="32"/>
    </w:rPr>
  </w:style>
  <w:style w:type="character" w:customStyle="1" w:styleId="RTFNum262">
    <w:name w:val="RTF_Num 2 62"/>
    <w:uiPriority w:val="99"/>
    <w:rsid w:val="00646D09"/>
    <w:rPr>
      <w:rFonts w:ascii="Wingdings" w:hAnsi="Wingdings"/>
      <w:sz w:val="32"/>
    </w:rPr>
  </w:style>
  <w:style w:type="character" w:customStyle="1" w:styleId="RTFNum272">
    <w:name w:val="RTF_Num 2 72"/>
    <w:uiPriority w:val="99"/>
    <w:rsid w:val="00646D09"/>
    <w:rPr>
      <w:rFonts w:ascii="Symbol" w:hAnsi="Symbol"/>
      <w:sz w:val="32"/>
    </w:rPr>
  </w:style>
  <w:style w:type="character" w:customStyle="1" w:styleId="RTFNum282">
    <w:name w:val="RTF_Num 2 82"/>
    <w:uiPriority w:val="99"/>
    <w:rsid w:val="00646D09"/>
    <w:rPr>
      <w:rFonts w:ascii="Courier New" w:hAnsi="Courier New"/>
      <w:sz w:val="32"/>
    </w:rPr>
  </w:style>
  <w:style w:type="character" w:customStyle="1" w:styleId="RTFNum292">
    <w:name w:val="RTF_Num 2 92"/>
    <w:uiPriority w:val="99"/>
    <w:rsid w:val="00646D09"/>
    <w:rPr>
      <w:rFonts w:ascii="Wingdings" w:hAnsi="Wingdings"/>
      <w:sz w:val="32"/>
    </w:rPr>
  </w:style>
  <w:style w:type="character" w:customStyle="1" w:styleId="RTFNum211">
    <w:name w:val="RTF_Num 2 11"/>
    <w:uiPriority w:val="99"/>
    <w:rsid w:val="00646D09"/>
    <w:rPr>
      <w:sz w:val="32"/>
    </w:rPr>
  </w:style>
  <w:style w:type="character" w:customStyle="1" w:styleId="RTFNum221">
    <w:name w:val="RTF_Num 2 21"/>
    <w:uiPriority w:val="99"/>
    <w:rsid w:val="00646D09"/>
    <w:rPr>
      <w:sz w:val="32"/>
    </w:rPr>
  </w:style>
  <w:style w:type="character" w:customStyle="1" w:styleId="RTFNum231">
    <w:name w:val="RTF_Num 2 31"/>
    <w:uiPriority w:val="99"/>
    <w:rsid w:val="00646D09"/>
    <w:rPr>
      <w:sz w:val="32"/>
    </w:rPr>
  </w:style>
  <w:style w:type="character" w:customStyle="1" w:styleId="RTFNum241">
    <w:name w:val="RTF_Num 2 41"/>
    <w:uiPriority w:val="99"/>
    <w:rsid w:val="00646D09"/>
    <w:rPr>
      <w:sz w:val="32"/>
    </w:rPr>
  </w:style>
  <w:style w:type="character" w:customStyle="1" w:styleId="RTFNum251">
    <w:name w:val="RTF_Num 2 51"/>
    <w:uiPriority w:val="99"/>
    <w:rsid w:val="00646D09"/>
    <w:rPr>
      <w:sz w:val="32"/>
    </w:rPr>
  </w:style>
  <w:style w:type="character" w:customStyle="1" w:styleId="RTFNum261">
    <w:name w:val="RTF_Num 2 61"/>
    <w:uiPriority w:val="99"/>
    <w:rsid w:val="00646D09"/>
    <w:rPr>
      <w:sz w:val="32"/>
    </w:rPr>
  </w:style>
  <w:style w:type="character" w:customStyle="1" w:styleId="RTFNum271">
    <w:name w:val="RTF_Num 2 71"/>
    <w:uiPriority w:val="99"/>
    <w:rsid w:val="00646D09"/>
    <w:rPr>
      <w:sz w:val="32"/>
    </w:rPr>
  </w:style>
  <w:style w:type="character" w:customStyle="1" w:styleId="RTFNum281">
    <w:name w:val="RTF_Num 2 81"/>
    <w:uiPriority w:val="99"/>
    <w:rsid w:val="00646D09"/>
    <w:rPr>
      <w:sz w:val="32"/>
    </w:rPr>
  </w:style>
  <w:style w:type="character" w:customStyle="1" w:styleId="RTFNum291">
    <w:name w:val="RTF_Num 2 91"/>
    <w:uiPriority w:val="99"/>
    <w:rsid w:val="00646D09"/>
    <w:rPr>
      <w:sz w:val="32"/>
    </w:rPr>
  </w:style>
  <w:style w:type="character" w:customStyle="1" w:styleId="WW-RTFNum2112">
    <w:name w:val="WW-RTF_Num 2 112"/>
    <w:uiPriority w:val="99"/>
    <w:rsid w:val="00646D09"/>
    <w:rPr>
      <w:rFonts w:ascii="Symbol" w:hAnsi="Symbol"/>
    </w:rPr>
  </w:style>
  <w:style w:type="character" w:customStyle="1" w:styleId="WW-RTFNum2212">
    <w:name w:val="WW-RTF_Num 2 212"/>
    <w:uiPriority w:val="99"/>
    <w:rsid w:val="00646D09"/>
    <w:rPr>
      <w:rFonts w:ascii="Courier New" w:hAnsi="Courier New"/>
    </w:rPr>
  </w:style>
  <w:style w:type="character" w:customStyle="1" w:styleId="WW-RTFNum2312">
    <w:name w:val="WW-RTF_Num 2 312"/>
    <w:uiPriority w:val="99"/>
    <w:rsid w:val="00646D09"/>
    <w:rPr>
      <w:rFonts w:ascii="Wingdings" w:hAnsi="Wingdings"/>
    </w:rPr>
  </w:style>
  <w:style w:type="character" w:customStyle="1" w:styleId="WW-RTFNum2412">
    <w:name w:val="WW-RTF_Num 2 412"/>
    <w:uiPriority w:val="99"/>
    <w:rsid w:val="00646D09"/>
    <w:rPr>
      <w:rFonts w:ascii="Symbol" w:hAnsi="Symbol"/>
    </w:rPr>
  </w:style>
  <w:style w:type="character" w:customStyle="1" w:styleId="WW-RTFNum2512">
    <w:name w:val="WW-RTF_Num 2 512"/>
    <w:uiPriority w:val="99"/>
    <w:rsid w:val="00646D09"/>
    <w:rPr>
      <w:rFonts w:ascii="Courier New" w:hAnsi="Courier New"/>
    </w:rPr>
  </w:style>
  <w:style w:type="character" w:customStyle="1" w:styleId="WW-RTFNum2612">
    <w:name w:val="WW-RTF_Num 2 612"/>
    <w:uiPriority w:val="99"/>
    <w:rsid w:val="00646D09"/>
    <w:rPr>
      <w:rFonts w:ascii="Wingdings" w:hAnsi="Wingdings"/>
    </w:rPr>
  </w:style>
  <w:style w:type="character" w:customStyle="1" w:styleId="WW-RTFNum2712">
    <w:name w:val="WW-RTF_Num 2 712"/>
    <w:uiPriority w:val="99"/>
    <w:rsid w:val="00646D09"/>
    <w:rPr>
      <w:rFonts w:ascii="Symbol" w:hAnsi="Symbol"/>
    </w:rPr>
  </w:style>
  <w:style w:type="character" w:customStyle="1" w:styleId="WW-RTFNum2812">
    <w:name w:val="WW-RTF_Num 2 812"/>
    <w:uiPriority w:val="99"/>
    <w:rsid w:val="00646D09"/>
    <w:rPr>
      <w:rFonts w:ascii="Courier New" w:hAnsi="Courier New"/>
    </w:rPr>
  </w:style>
  <w:style w:type="character" w:customStyle="1" w:styleId="WW-RTFNum2912">
    <w:name w:val="WW-RTF_Num 2 912"/>
    <w:uiPriority w:val="99"/>
    <w:rsid w:val="00646D09"/>
    <w:rPr>
      <w:rFonts w:ascii="Wingdings" w:hAnsi="Wingdings"/>
    </w:rPr>
  </w:style>
  <w:style w:type="character" w:customStyle="1" w:styleId="WW-RTFNum2111">
    <w:name w:val="WW-RTF_Num 2 111"/>
    <w:uiPriority w:val="99"/>
    <w:rsid w:val="00646D09"/>
    <w:rPr>
      <w:rFonts w:ascii="Symbol" w:hAnsi="Symbol"/>
    </w:rPr>
  </w:style>
  <w:style w:type="character" w:customStyle="1" w:styleId="WW-RTFNum2211">
    <w:name w:val="WW-RTF_Num 2 211"/>
    <w:uiPriority w:val="99"/>
    <w:rsid w:val="00646D09"/>
    <w:rPr>
      <w:rFonts w:ascii="Courier New" w:hAnsi="Courier New"/>
    </w:rPr>
  </w:style>
  <w:style w:type="character" w:customStyle="1" w:styleId="WW-RTFNum2311">
    <w:name w:val="WW-RTF_Num 2 311"/>
    <w:uiPriority w:val="99"/>
    <w:rsid w:val="00646D09"/>
    <w:rPr>
      <w:rFonts w:ascii="Wingdings" w:hAnsi="Wingdings"/>
    </w:rPr>
  </w:style>
  <w:style w:type="character" w:customStyle="1" w:styleId="WW-RTFNum2411">
    <w:name w:val="WW-RTF_Num 2 411"/>
    <w:uiPriority w:val="99"/>
    <w:rsid w:val="00646D09"/>
    <w:rPr>
      <w:rFonts w:ascii="Symbol" w:hAnsi="Symbol"/>
    </w:rPr>
  </w:style>
  <w:style w:type="character" w:customStyle="1" w:styleId="WW-RTFNum2511">
    <w:name w:val="WW-RTF_Num 2 511"/>
    <w:uiPriority w:val="99"/>
    <w:rsid w:val="00646D09"/>
    <w:rPr>
      <w:rFonts w:ascii="Courier New" w:hAnsi="Courier New"/>
    </w:rPr>
  </w:style>
  <w:style w:type="character" w:customStyle="1" w:styleId="WW-RTFNum2611">
    <w:name w:val="WW-RTF_Num 2 611"/>
    <w:uiPriority w:val="99"/>
    <w:rsid w:val="00646D09"/>
    <w:rPr>
      <w:rFonts w:ascii="Wingdings" w:hAnsi="Wingdings"/>
    </w:rPr>
  </w:style>
  <w:style w:type="character" w:customStyle="1" w:styleId="WW-RTFNum2711">
    <w:name w:val="WW-RTF_Num 2 711"/>
    <w:uiPriority w:val="99"/>
    <w:rsid w:val="00646D09"/>
    <w:rPr>
      <w:rFonts w:ascii="Symbol" w:hAnsi="Symbol"/>
    </w:rPr>
  </w:style>
  <w:style w:type="character" w:customStyle="1" w:styleId="WW-RTFNum2811">
    <w:name w:val="WW-RTF_Num 2 811"/>
    <w:uiPriority w:val="99"/>
    <w:rsid w:val="00646D09"/>
    <w:rPr>
      <w:rFonts w:ascii="Courier New" w:hAnsi="Courier New"/>
    </w:rPr>
  </w:style>
  <w:style w:type="character" w:customStyle="1" w:styleId="WW-RTFNum2911">
    <w:name w:val="WW-RTF_Num 2 911"/>
    <w:uiPriority w:val="99"/>
    <w:rsid w:val="00646D09"/>
    <w:rPr>
      <w:rFonts w:ascii="Wingdings" w:hAnsi="Wingdings"/>
    </w:rPr>
  </w:style>
  <w:style w:type="character" w:customStyle="1" w:styleId="RTFNum31">
    <w:name w:val="RTF_Num 3 1"/>
    <w:uiPriority w:val="99"/>
    <w:rsid w:val="00646D09"/>
    <w:rPr>
      <w:sz w:val="32"/>
    </w:rPr>
  </w:style>
  <w:style w:type="character" w:customStyle="1" w:styleId="RTFNum41">
    <w:name w:val="RTF_Num 4 1"/>
    <w:uiPriority w:val="99"/>
    <w:rsid w:val="00646D09"/>
    <w:rPr>
      <w:sz w:val="32"/>
    </w:rPr>
  </w:style>
  <w:style w:type="character" w:customStyle="1" w:styleId="RTFNum51">
    <w:name w:val="RTF_Num 5 1"/>
    <w:uiPriority w:val="99"/>
    <w:rsid w:val="00646D09"/>
    <w:rPr>
      <w:sz w:val="32"/>
    </w:rPr>
  </w:style>
  <w:style w:type="character" w:customStyle="1" w:styleId="RTFNum61">
    <w:name w:val="RTF_Num 6 1"/>
    <w:uiPriority w:val="99"/>
    <w:rsid w:val="00646D09"/>
    <w:rPr>
      <w:rFonts w:ascii="Symbol" w:hAnsi="Symbol"/>
      <w:sz w:val="32"/>
    </w:rPr>
  </w:style>
  <w:style w:type="character" w:customStyle="1" w:styleId="RTFNum71">
    <w:name w:val="RTF_Num 7 1"/>
    <w:uiPriority w:val="99"/>
    <w:rsid w:val="00646D09"/>
    <w:rPr>
      <w:rFonts w:ascii="Symbol" w:hAnsi="Symbol"/>
      <w:sz w:val="32"/>
    </w:rPr>
  </w:style>
  <w:style w:type="character" w:customStyle="1" w:styleId="RTFNum81">
    <w:name w:val="RTF_Num 8 1"/>
    <w:uiPriority w:val="99"/>
    <w:rsid w:val="00646D09"/>
    <w:rPr>
      <w:rFonts w:ascii="Symbol" w:hAnsi="Symbol"/>
      <w:sz w:val="32"/>
    </w:rPr>
  </w:style>
  <w:style w:type="character" w:customStyle="1" w:styleId="RTFNum91">
    <w:name w:val="RTF_Num 9 1"/>
    <w:uiPriority w:val="99"/>
    <w:rsid w:val="00646D09"/>
    <w:rPr>
      <w:rFonts w:ascii="Symbol" w:hAnsi="Symbol"/>
      <w:sz w:val="32"/>
    </w:rPr>
  </w:style>
  <w:style w:type="character" w:customStyle="1" w:styleId="RTFNum101">
    <w:name w:val="RTF_Num 10 1"/>
    <w:uiPriority w:val="99"/>
    <w:rsid w:val="00646D09"/>
    <w:rPr>
      <w:sz w:val="32"/>
    </w:rPr>
  </w:style>
  <w:style w:type="character" w:customStyle="1" w:styleId="RTFNum111">
    <w:name w:val="RTF_Num 11 1"/>
    <w:uiPriority w:val="99"/>
    <w:rsid w:val="00646D09"/>
    <w:rPr>
      <w:rFonts w:ascii="Symbol" w:hAnsi="Symbol"/>
      <w:sz w:val="32"/>
    </w:rPr>
  </w:style>
  <w:style w:type="character" w:customStyle="1" w:styleId="RTFNum121">
    <w:name w:val="RTF_Num 12 1"/>
    <w:uiPriority w:val="99"/>
    <w:rsid w:val="00646D09"/>
    <w:rPr>
      <w:sz w:val="32"/>
    </w:rPr>
  </w:style>
  <w:style w:type="character" w:customStyle="1" w:styleId="RTFNum122">
    <w:name w:val="RTF_Num 12 2"/>
    <w:uiPriority w:val="99"/>
    <w:rsid w:val="00646D09"/>
    <w:rPr>
      <w:sz w:val="32"/>
    </w:rPr>
  </w:style>
  <w:style w:type="character" w:customStyle="1" w:styleId="RTFNum123">
    <w:name w:val="RTF_Num 12 3"/>
    <w:uiPriority w:val="99"/>
    <w:rsid w:val="00646D09"/>
    <w:rPr>
      <w:sz w:val="32"/>
    </w:rPr>
  </w:style>
  <w:style w:type="character" w:customStyle="1" w:styleId="RTFNum124">
    <w:name w:val="RTF_Num 12 4"/>
    <w:uiPriority w:val="99"/>
    <w:rsid w:val="00646D09"/>
    <w:rPr>
      <w:sz w:val="32"/>
    </w:rPr>
  </w:style>
  <w:style w:type="character" w:customStyle="1" w:styleId="RTFNum125">
    <w:name w:val="RTF_Num 12 5"/>
    <w:uiPriority w:val="99"/>
    <w:rsid w:val="00646D09"/>
    <w:rPr>
      <w:sz w:val="32"/>
    </w:rPr>
  </w:style>
  <w:style w:type="character" w:customStyle="1" w:styleId="RTFNum126">
    <w:name w:val="RTF_Num 12 6"/>
    <w:uiPriority w:val="99"/>
    <w:rsid w:val="00646D09"/>
    <w:rPr>
      <w:sz w:val="32"/>
    </w:rPr>
  </w:style>
  <w:style w:type="character" w:customStyle="1" w:styleId="RTFNum127">
    <w:name w:val="RTF_Num 12 7"/>
    <w:uiPriority w:val="99"/>
    <w:rsid w:val="00646D09"/>
    <w:rPr>
      <w:sz w:val="32"/>
    </w:rPr>
  </w:style>
  <w:style w:type="character" w:customStyle="1" w:styleId="RTFNum128">
    <w:name w:val="RTF_Num 12 8"/>
    <w:uiPriority w:val="99"/>
    <w:rsid w:val="00646D09"/>
    <w:rPr>
      <w:sz w:val="32"/>
    </w:rPr>
  </w:style>
  <w:style w:type="character" w:customStyle="1" w:styleId="RTFNum129">
    <w:name w:val="RTF_Num 12 9"/>
    <w:uiPriority w:val="99"/>
    <w:rsid w:val="00646D09"/>
    <w:rPr>
      <w:sz w:val="32"/>
    </w:rPr>
  </w:style>
  <w:style w:type="character" w:customStyle="1" w:styleId="RTFNum1211">
    <w:name w:val="RTF_Num 12 11"/>
    <w:uiPriority w:val="99"/>
    <w:rsid w:val="00646D09"/>
    <w:rPr>
      <w:rFonts w:ascii="Symbol" w:hAnsi="Symbol"/>
      <w:sz w:val="32"/>
    </w:rPr>
  </w:style>
  <w:style w:type="character" w:customStyle="1" w:styleId="RTFNum1221">
    <w:name w:val="RTF_Num 12 21"/>
    <w:uiPriority w:val="99"/>
    <w:rsid w:val="00646D09"/>
    <w:rPr>
      <w:rFonts w:ascii="Courier New" w:hAnsi="Courier New"/>
      <w:sz w:val="32"/>
    </w:rPr>
  </w:style>
  <w:style w:type="character" w:customStyle="1" w:styleId="RTFNum1231">
    <w:name w:val="RTF_Num 12 31"/>
    <w:uiPriority w:val="99"/>
    <w:rsid w:val="00646D09"/>
    <w:rPr>
      <w:rFonts w:ascii="Wingdings" w:hAnsi="Wingdings"/>
      <w:sz w:val="32"/>
    </w:rPr>
  </w:style>
  <w:style w:type="character" w:customStyle="1" w:styleId="RTFNum1241">
    <w:name w:val="RTF_Num 12 41"/>
    <w:uiPriority w:val="99"/>
    <w:rsid w:val="00646D09"/>
    <w:rPr>
      <w:rFonts w:ascii="Symbol" w:hAnsi="Symbol"/>
      <w:sz w:val="32"/>
    </w:rPr>
  </w:style>
  <w:style w:type="character" w:customStyle="1" w:styleId="RTFNum1251">
    <w:name w:val="RTF_Num 12 51"/>
    <w:uiPriority w:val="99"/>
    <w:rsid w:val="00646D09"/>
    <w:rPr>
      <w:rFonts w:ascii="Courier New" w:hAnsi="Courier New"/>
      <w:sz w:val="32"/>
    </w:rPr>
  </w:style>
  <w:style w:type="character" w:customStyle="1" w:styleId="RTFNum1261">
    <w:name w:val="RTF_Num 12 61"/>
    <w:uiPriority w:val="99"/>
    <w:rsid w:val="00646D09"/>
    <w:rPr>
      <w:rFonts w:ascii="Wingdings" w:hAnsi="Wingdings"/>
      <w:sz w:val="32"/>
    </w:rPr>
  </w:style>
  <w:style w:type="character" w:customStyle="1" w:styleId="RTFNum1271">
    <w:name w:val="RTF_Num 12 71"/>
    <w:uiPriority w:val="99"/>
    <w:rsid w:val="00646D09"/>
    <w:rPr>
      <w:rFonts w:ascii="Symbol" w:hAnsi="Symbol"/>
      <w:sz w:val="32"/>
    </w:rPr>
  </w:style>
  <w:style w:type="character" w:customStyle="1" w:styleId="RTFNum1281">
    <w:name w:val="RTF_Num 12 81"/>
    <w:uiPriority w:val="99"/>
    <w:rsid w:val="00646D09"/>
    <w:rPr>
      <w:rFonts w:ascii="Courier New" w:hAnsi="Courier New"/>
      <w:sz w:val="32"/>
    </w:rPr>
  </w:style>
  <w:style w:type="character" w:customStyle="1" w:styleId="RTFNum1291">
    <w:name w:val="RTF_Num 12 91"/>
    <w:uiPriority w:val="99"/>
    <w:rsid w:val="00646D09"/>
    <w:rPr>
      <w:rFonts w:ascii="Wingdings" w:hAnsi="Wingdings"/>
      <w:sz w:val="32"/>
    </w:rPr>
  </w:style>
  <w:style w:type="character" w:customStyle="1" w:styleId="RTFNum131">
    <w:name w:val="RTF_Num 13 1"/>
    <w:uiPriority w:val="99"/>
    <w:rsid w:val="00646D09"/>
    <w:rPr>
      <w:rFonts w:ascii="Symbol" w:hAnsi="Symbol"/>
      <w:sz w:val="32"/>
    </w:rPr>
  </w:style>
  <w:style w:type="character" w:customStyle="1" w:styleId="RTFNum132">
    <w:name w:val="RTF_Num 13 2"/>
    <w:uiPriority w:val="99"/>
    <w:rsid w:val="00646D09"/>
    <w:rPr>
      <w:rFonts w:ascii="Courier New" w:hAnsi="Courier New"/>
      <w:sz w:val="32"/>
    </w:rPr>
  </w:style>
  <w:style w:type="character" w:customStyle="1" w:styleId="RTFNum133">
    <w:name w:val="RTF_Num 13 3"/>
    <w:uiPriority w:val="99"/>
    <w:rsid w:val="00646D09"/>
    <w:rPr>
      <w:rFonts w:ascii="Wingdings" w:hAnsi="Wingdings"/>
      <w:sz w:val="32"/>
    </w:rPr>
  </w:style>
  <w:style w:type="character" w:customStyle="1" w:styleId="RTFNum134">
    <w:name w:val="RTF_Num 13 4"/>
    <w:uiPriority w:val="99"/>
    <w:rsid w:val="00646D09"/>
    <w:rPr>
      <w:rFonts w:ascii="Symbol" w:hAnsi="Symbol"/>
      <w:sz w:val="32"/>
    </w:rPr>
  </w:style>
  <w:style w:type="character" w:customStyle="1" w:styleId="RTFNum135">
    <w:name w:val="RTF_Num 13 5"/>
    <w:uiPriority w:val="99"/>
    <w:rsid w:val="00646D09"/>
    <w:rPr>
      <w:rFonts w:ascii="Courier New" w:hAnsi="Courier New"/>
      <w:sz w:val="32"/>
    </w:rPr>
  </w:style>
  <w:style w:type="character" w:customStyle="1" w:styleId="RTFNum136">
    <w:name w:val="RTF_Num 13 6"/>
    <w:uiPriority w:val="99"/>
    <w:rsid w:val="00646D09"/>
    <w:rPr>
      <w:rFonts w:ascii="Wingdings" w:hAnsi="Wingdings"/>
      <w:sz w:val="32"/>
    </w:rPr>
  </w:style>
  <w:style w:type="character" w:customStyle="1" w:styleId="RTFNum137">
    <w:name w:val="RTF_Num 13 7"/>
    <w:uiPriority w:val="99"/>
    <w:rsid w:val="00646D09"/>
    <w:rPr>
      <w:rFonts w:ascii="Symbol" w:hAnsi="Symbol"/>
      <w:sz w:val="32"/>
    </w:rPr>
  </w:style>
  <w:style w:type="character" w:customStyle="1" w:styleId="RTFNum138">
    <w:name w:val="RTF_Num 13 8"/>
    <w:uiPriority w:val="99"/>
    <w:rsid w:val="00646D09"/>
    <w:rPr>
      <w:rFonts w:ascii="Courier New" w:hAnsi="Courier New"/>
      <w:sz w:val="32"/>
    </w:rPr>
  </w:style>
  <w:style w:type="character" w:customStyle="1" w:styleId="RTFNum139">
    <w:name w:val="RTF_Num 13 9"/>
    <w:uiPriority w:val="99"/>
    <w:rsid w:val="00646D09"/>
    <w:rPr>
      <w:rFonts w:ascii="Wingdings" w:hAnsi="Wingdings"/>
      <w:sz w:val="32"/>
    </w:rPr>
  </w:style>
  <w:style w:type="character" w:customStyle="1" w:styleId="RTFNum141">
    <w:name w:val="RTF_Num 14 1"/>
    <w:uiPriority w:val="99"/>
    <w:rsid w:val="00646D09"/>
    <w:rPr>
      <w:rFonts w:ascii="Symbol" w:hAnsi="Symbol"/>
      <w:sz w:val="32"/>
    </w:rPr>
  </w:style>
  <w:style w:type="character" w:customStyle="1" w:styleId="RTFNum142">
    <w:name w:val="RTF_Num 14 2"/>
    <w:uiPriority w:val="99"/>
    <w:rsid w:val="00646D09"/>
    <w:rPr>
      <w:rFonts w:ascii="Courier New" w:hAnsi="Courier New"/>
      <w:sz w:val="32"/>
    </w:rPr>
  </w:style>
  <w:style w:type="character" w:customStyle="1" w:styleId="RTFNum143">
    <w:name w:val="RTF_Num 14 3"/>
    <w:uiPriority w:val="99"/>
    <w:rsid w:val="00646D09"/>
    <w:rPr>
      <w:rFonts w:ascii="Wingdings" w:hAnsi="Wingdings"/>
      <w:sz w:val="32"/>
    </w:rPr>
  </w:style>
  <w:style w:type="character" w:customStyle="1" w:styleId="RTFNum144">
    <w:name w:val="RTF_Num 14 4"/>
    <w:uiPriority w:val="99"/>
    <w:rsid w:val="00646D09"/>
    <w:rPr>
      <w:rFonts w:ascii="Symbol" w:hAnsi="Symbol"/>
      <w:sz w:val="32"/>
    </w:rPr>
  </w:style>
  <w:style w:type="character" w:customStyle="1" w:styleId="RTFNum145">
    <w:name w:val="RTF_Num 14 5"/>
    <w:uiPriority w:val="99"/>
    <w:rsid w:val="00646D09"/>
    <w:rPr>
      <w:rFonts w:ascii="Courier New" w:hAnsi="Courier New"/>
      <w:sz w:val="32"/>
    </w:rPr>
  </w:style>
  <w:style w:type="character" w:customStyle="1" w:styleId="RTFNum146">
    <w:name w:val="RTF_Num 14 6"/>
    <w:uiPriority w:val="99"/>
    <w:rsid w:val="00646D09"/>
    <w:rPr>
      <w:rFonts w:ascii="Wingdings" w:hAnsi="Wingdings"/>
      <w:sz w:val="32"/>
    </w:rPr>
  </w:style>
  <w:style w:type="character" w:customStyle="1" w:styleId="RTFNum147">
    <w:name w:val="RTF_Num 14 7"/>
    <w:uiPriority w:val="99"/>
    <w:rsid w:val="00646D09"/>
    <w:rPr>
      <w:rFonts w:ascii="Symbol" w:hAnsi="Symbol"/>
      <w:sz w:val="32"/>
    </w:rPr>
  </w:style>
  <w:style w:type="character" w:customStyle="1" w:styleId="RTFNum148">
    <w:name w:val="RTF_Num 14 8"/>
    <w:uiPriority w:val="99"/>
    <w:rsid w:val="00646D09"/>
    <w:rPr>
      <w:rFonts w:ascii="Courier New" w:hAnsi="Courier New"/>
      <w:sz w:val="32"/>
    </w:rPr>
  </w:style>
  <w:style w:type="character" w:customStyle="1" w:styleId="RTFNum149">
    <w:name w:val="RTF_Num 14 9"/>
    <w:uiPriority w:val="99"/>
    <w:rsid w:val="00646D09"/>
    <w:rPr>
      <w:rFonts w:ascii="Wingdings" w:hAnsi="Wingdings"/>
      <w:sz w:val="32"/>
    </w:rPr>
  </w:style>
  <w:style w:type="character" w:customStyle="1" w:styleId="RTFNum151">
    <w:name w:val="RTF_Num 15 1"/>
    <w:uiPriority w:val="99"/>
    <w:rsid w:val="00646D09"/>
    <w:rPr>
      <w:rFonts w:ascii="Symbol" w:hAnsi="Symbol"/>
      <w:sz w:val="32"/>
    </w:rPr>
  </w:style>
  <w:style w:type="character" w:customStyle="1" w:styleId="RTFNum152">
    <w:name w:val="RTF_Num 15 2"/>
    <w:uiPriority w:val="99"/>
    <w:rsid w:val="00646D09"/>
    <w:rPr>
      <w:rFonts w:ascii="Courier New" w:hAnsi="Courier New"/>
      <w:sz w:val="32"/>
    </w:rPr>
  </w:style>
  <w:style w:type="character" w:customStyle="1" w:styleId="RTFNum153">
    <w:name w:val="RTF_Num 15 3"/>
    <w:uiPriority w:val="99"/>
    <w:rsid w:val="00646D09"/>
    <w:rPr>
      <w:rFonts w:ascii="Wingdings" w:hAnsi="Wingdings"/>
      <w:sz w:val="32"/>
    </w:rPr>
  </w:style>
  <w:style w:type="character" w:customStyle="1" w:styleId="RTFNum154">
    <w:name w:val="RTF_Num 15 4"/>
    <w:uiPriority w:val="99"/>
    <w:rsid w:val="00646D09"/>
    <w:rPr>
      <w:rFonts w:ascii="Symbol" w:hAnsi="Symbol"/>
      <w:sz w:val="32"/>
    </w:rPr>
  </w:style>
  <w:style w:type="character" w:customStyle="1" w:styleId="RTFNum155">
    <w:name w:val="RTF_Num 15 5"/>
    <w:uiPriority w:val="99"/>
    <w:rsid w:val="00646D09"/>
    <w:rPr>
      <w:rFonts w:ascii="Courier New" w:hAnsi="Courier New"/>
      <w:sz w:val="32"/>
    </w:rPr>
  </w:style>
  <w:style w:type="character" w:customStyle="1" w:styleId="RTFNum156">
    <w:name w:val="RTF_Num 15 6"/>
    <w:uiPriority w:val="99"/>
    <w:rsid w:val="00646D09"/>
    <w:rPr>
      <w:rFonts w:ascii="Wingdings" w:hAnsi="Wingdings"/>
      <w:sz w:val="32"/>
    </w:rPr>
  </w:style>
  <w:style w:type="character" w:customStyle="1" w:styleId="RTFNum157">
    <w:name w:val="RTF_Num 15 7"/>
    <w:uiPriority w:val="99"/>
    <w:rsid w:val="00646D09"/>
    <w:rPr>
      <w:rFonts w:ascii="Symbol" w:hAnsi="Symbol"/>
      <w:sz w:val="32"/>
    </w:rPr>
  </w:style>
  <w:style w:type="character" w:customStyle="1" w:styleId="RTFNum158">
    <w:name w:val="RTF_Num 15 8"/>
    <w:uiPriority w:val="99"/>
    <w:rsid w:val="00646D09"/>
    <w:rPr>
      <w:rFonts w:ascii="Courier New" w:hAnsi="Courier New"/>
      <w:sz w:val="32"/>
    </w:rPr>
  </w:style>
  <w:style w:type="character" w:customStyle="1" w:styleId="RTFNum159">
    <w:name w:val="RTF_Num 15 9"/>
    <w:uiPriority w:val="99"/>
    <w:rsid w:val="00646D09"/>
    <w:rPr>
      <w:rFonts w:ascii="Wingdings" w:hAnsi="Wingdings"/>
      <w:sz w:val="32"/>
    </w:rPr>
  </w:style>
  <w:style w:type="character" w:customStyle="1" w:styleId="RTFNum161">
    <w:name w:val="RTF_Num 16 1"/>
    <w:uiPriority w:val="99"/>
    <w:rsid w:val="00646D09"/>
    <w:rPr>
      <w:rFonts w:ascii="Symbol" w:hAnsi="Symbol"/>
      <w:sz w:val="32"/>
    </w:rPr>
  </w:style>
  <w:style w:type="character" w:customStyle="1" w:styleId="RTFNum162">
    <w:name w:val="RTF_Num 16 2"/>
    <w:uiPriority w:val="99"/>
    <w:rsid w:val="00646D09"/>
    <w:rPr>
      <w:rFonts w:ascii="Courier New" w:hAnsi="Courier New"/>
      <w:sz w:val="32"/>
    </w:rPr>
  </w:style>
  <w:style w:type="character" w:customStyle="1" w:styleId="RTFNum163">
    <w:name w:val="RTF_Num 16 3"/>
    <w:uiPriority w:val="99"/>
    <w:rsid w:val="00646D09"/>
    <w:rPr>
      <w:rFonts w:ascii="Wingdings" w:hAnsi="Wingdings"/>
      <w:sz w:val="32"/>
    </w:rPr>
  </w:style>
  <w:style w:type="character" w:customStyle="1" w:styleId="RTFNum164">
    <w:name w:val="RTF_Num 16 4"/>
    <w:uiPriority w:val="99"/>
    <w:rsid w:val="00646D09"/>
    <w:rPr>
      <w:rFonts w:ascii="Symbol" w:hAnsi="Symbol"/>
      <w:sz w:val="32"/>
    </w:rPr>
  </w:style>
  <w:style w:type="character" w:customStyle="1" w:styleId="RTFNum165">
    <w:name w:val="RTF_Num 16 5"/>
    <w:uiPriority w:val="99"/>
    <w:rsid w:val="00646D09"/>
    <w:rPr>
      <w:rFonts w:ascii="Courier New" w:hAnsi="Courier New"/>
      <w:sz w:val="32"/>
    </w:rPr>
  </w:style>
  <w:style w:type="character" w:customStyle="1" w:styleId="RTFNum166">
    <w:name w:val="RTF_Num 16 6"/>
    <w:uiPriority w:val="99"/>
    <w:rsid w:val="00646D09"/>
    <w:rPr>
      <w:rFonts w:ascii="Wingdings" w:hAnsi="Wingdings"/>
      <w:sz w:val="32"/>
    </w:rPr>
  </w:style>
  <w:style w:type="character" w:customStyle="1" w:styleId="RTFNum167">
    <w:name w:val="RTF_Num 16 7"/>
    <w:uiPriority w:val="99"/>
    <w:rsid w:val="00646D09"/>
    <w:rPr>
      <w:rFonts w:ascii="Symbol" w:hAnsi="Symbol"/>
      <w:sz w:val="32"/>
    </w:rPr>
  </w:style>
  <w:style w:type="character" w:customStyle="1" w:styleId="RTFNum168">
    <w:name w:val="RTF_Num 16 8"/>
    <w:uiPriority w:val="99"/>
    <w:rsid w:val="00646D09"/>
    <w:rPr>
      <w:rFonts w:ascii="Courier New" w:hAnsi="Courier New"/>
      <w:sz w:val="32"/>
    </w:rPr>
  </w:style>
  <w:style w:type="character" w:customStyle="1" w:styleId="RTFNum169">
    <w:name w:val="RTF_Num 16 9"/>
    <w:uiPriority w:val="99"/>
    <w:rsid w:val="00646D09"/>
    <w:rPr>
      <w:rFonts w:ascii="Wingdings" w:hAnsi="Wingdings"/>
      <w:sz w:val="32"/>
    </w:rPr>
  </w:style>
  <w:style w:type="character" w:customStyle="1" w:styleId="RTFNum171">
    <w:name w:val="RTF_Num 17 1"/>
    <w:uiPriority w:val="99"/>
    <w:rsid w:val="00646D09"/>
    <w:rPr>
      <w:rFonts w:ascii="Symbol" w:hAnsi="Symbol"/>
      <w:sz w:val="32"/>
    </w:rPr>
  </w:style>
  <w:style w:type="character" w:customStyle="1" w:styleId="RTFNum172">
    <w:name w:val="RTF_Num 17 2"/>
    <w:uiPriority w:val="99"/>
    <w:rsid w:val="00646D09"/>
    <w:rPr>
      <w:rFonts w:ascii="Courier New" w:hAnsi="Courier New"/>
      <w:sz w:val="32"/>
    </w:rPr>
  </w:style>
  <w:style w:type="character" w:customStyle="1" w:styleId="RTFNum173">
    <w:name w:val="RTF_Num 17 3"/>
    <w:uiPriority w:val="99"/>
    <w:rsid w:val="00646D09"/>
    <w:rPr>
      <w:rFonts w:ascii="Wingdings" w:hAnsi="Wingdings"/>
      <w:sz w:val="32"/>
    </w:rPr>
  </w:style>
  <w:style w:type="character" w:customStyle="1" w:styleId="RTFNum174">
    <w:name w:val="RTF_Num 17 4"/>
    <w:uiPriority w:val="99"/>
    <w:rsid w:val="00646D09"/>
    <w:rPr>
      <w:rFonts w:ascii="Symbol" w:hAnsi="Symbol"/>
      <w:sz w:val="32"/>
    </w:rPr>
  </w:style>
  <w:style w:type="character" w:customStyle="1" w:styleId="RTFNum175">
    <w:name w:val="RTF_Num 17 5"/>
    <w:uiPriority w:val="99"/>
    <w:rsid w:val="00646D09"/>
    <w:rPr>
      <w:rFonts w:ascii="Courier New" w:hAnsi="Courier New"/>
      <w:sz w:val="32"/>
    </w:rPr>
  </w:style>
  <w:style w:type="character" w:customStyle="1" w:styleId="RTFNum176">
    <w:name w:val="RTF_Num 17 6"/>
    <w:uiPriority w:val="99"/>
    <w:rsid w:val="00646D09"/>
    <w:rPr>
      <w:rFonts w:ascii="Wingdings" w:hAnsi="Wingdings"/>
      <w:sz w:val="32"/>
    </w:rPr>
  </w:style>
  <w:style w:type="character" w:customStyle="1" w:styleId="RTFNum177">
    <w:name w:val="RTF_Num 17 7"/>
    <w:uiPriority w:val="99"/>
    <w:rsid w:val="00646D09"/>
    <w:rPr>
      <w:rFonts w:ascii="Symbol" w:hAnsi="Symbol"/>
      <w:sz w:val="32"/>
    </w:rPr>
  </w:style>
  <w:style w:type="character" w:customStyle="1" w:styleId="RTFNum178">
    <w:name w:val="RTF_Num 17 8"/>
    <w:uiPriority w:val="99"/>
    <w:rsid w:val="00646D09"/>
    <w:rPr>
      <w:rFonts w:ascii="Courier New" w:hAnsi="Courier New"/>
      <w:sz w:val="32"/>
    </w:rPr>
  </w:style>
  <w:style w:type="character" w:customStyle="1" w:styleId="RTFNum179">
    <w:name w:val="RTF_Num 17 9"/>
    <w:uiPriority w:val="99"/>
    <w:rsid w:val="00646D09"/>
    <w:rPr>
      <w:rFonts w:ascii="Wingdings" w:hAnsi="Wingdings"/>
      <w:sz w:val="32"/>
    </w:rPr>
  </w:style>
  <w:style w:type="character" w:customStyle="1" w:styleId="RTFNum181">
    <w:name w:val="RTF_Num 18 1"/>
    <w:uiPriority w:val="99"/>
    <w:rsid w:val="00646D09"/>
    <w:rPr>
      <w:rFonts w:ascii="Symbol" w:hAnsi="Symbol"/>
      <w:sz w:val="32"/>
    </w:rPr>
  </w:style>
  <w:style w:type="character" w:customStyle="1" w:styleId="RTFNum182">
    <w:name w:val="RTF_Num 18 2"/>
    <w:uiPriority w:val="99"/>
    <w:rsid w:val="00646D09"/>
    <w:rPr>
      <w:rFonts w:ascii="Courier New" w:hAnsi="Courier New"/>
      <w:sz w:val="32"/>
    </w:rPr>
  </w:style>
  <w:style w:type="character" w:customStyle="1" w:styleId="RTFNum183">
    <w:name w:val="RTF_Num 18 3"/>
    <w:uiPriority w:val="99"/>
    <w:rsid w:val="00646D09"/>
    <w:rPr>
      <w:rFonts w:ascii="Wingdings" w:hAnsi="Wingdings"/>
      <w:sz w:val="32"/>
    </w:rPr>
  </w:style>
  <w:style w:type="character" w:customStyle="1" w:styleId="RTFNum184">
    <w:name w:val="RTF_Num 18 4"/>
    <w:uiPriority w:val="99"/>
    <w:rsid w:val="00646D09"/>
    <w:rPr>
      <w:rFonts w:ascii="Symbol" w:hAnsi="Symbol"/>
      <w:sz w:val="32"/>
    </w:rPr>
  </w:style>
  <w:style w:type="character" w:customStyle="1" w:styleId="RTFNum185">
    <w:name w:val="RTF_Num 18 5"/>
    <w:uiPriority w:val="99"/>
    <w:rsid w:val="00646D09"/>
    <w:rPr>
      <w:rFonts w:ascii="Courier New" w:hAnsi="Courier New"/>
      <w:sz w:val="32"/>
    </w:rPr>
  </w:style>
  <w:style w:type="character" w:customStyle="1" w:styleId="RTFNum186">
    <w:name w:val="RTF_Num 18 6"/>
    <w:uiPriority w:val="99"/>
    <w:rsid w:val="00646D09"/>
    <w:rPr>
      <w:rFonts w:ascii="Wingdings" w:hAnsi="Wingdings"/>
      <w:sz w:val="32"/>
    </w:rPr>
  </w:style>
  <w:style w:type="character" w:customStyle="1" w:styleId="RTFNum187">
    <w:name w:val="RTF_Num 18 7"/>
    <w:uiPriority w:val="99"/>
    <w:rsid w:val="00646D09"/>
    <w:rPr>
      <w:rFonts w:ascii="Symbol" w:hAnsi="Symbol"/>
      <w:sz w:val="32"/>
    </w:rPr>
  </w:style>
  <w:style w:type="character" w:customStyle="1" w:styleId="RTFNum188">
    <w:name w:val="RTF_Num 18 8"/>
    <w:uiPriority w:val="99"/>
    <w:rsid w:val="00646D09"/>
    <w:rPr>
      <w:rFonts w:ascii="Courier New" w:hAnsi="Courier New"/>
      <w:sz w:val="32"/>
    </w:rPr>
  </w:style>
  <w:style w:type="character" w:customStyle="1" w:styleId="RTFNum189">
    <w:name w:val="RTF_Num 18 9"/>
    <w:uiPriority w:val="99"/>
    <w:rsid w:val="00646D09"/>
    <w:rPr>
      <w:rFonts w:ascii="Wingdings" w:hAnsi="Wingdings"/>
      <w:sz w:val="32"/>
    </w:rPr>
  </w:style>
  <w:style w:type="character" w:customStyle="1" w:styleId="RTFNum191">
    <w:name w:val="RTF_Num 19 1"/>
    <w:uiPriority w:val="99"/>
    <w:rsid w:val="00646D09"/>
    <w:rPr>
      <w:rFonts w:ascii="Symbol" w:hAnsi="Symbol"/>
      <w:sz w:val="32"/>
    </w:rPr>
  </w:style>
  <w:style w:type="character" w:customStyle="1" w:styleId="RTFNum192">
    <w:name w:val="RTF_Num 19 2"/>
    <w:uiPriority w:val="99"/>
    <w:rsid w:val="00646D09"/>
    <w:rPr>
      <w:rFonts w:ascii="Courier New" w:hAnsi="Courier New"/>
      <w:sz w:val="32"/>
    </w:rPr>
  </w:style>
  <w:style w:type="character" w:customStyle="1" w:styleId="RTFNum193">
    <w:name w:val="RTF_Num 19 3"/>
    <w:uiPriority w:val="99"/>
    <w:rsid w:val="00646D09"/>
    <w:rPr>
      <w:rFonts w:ascii="Wingdings" w:hAnsi="Wingdings"/>
      <w:sz w:val="32"/>
    </w:rPr>
  </w:style>
  <w:style w:type="character" w:customStyle="1" w:styleId="RTFNum194">
    <w:name w:val="RTF_Num 19 4"/>
    <w:uiPriority w:val="99"/>
    <w:rsid w:val="00646D09"/>
    <w:rPr>
      <w:rFonts w:ascii="Symbol" w:hAnsi="Symbol"/>
      <w:sz w:val="32"/>
    </w:rPr>
  </w:style>
  <w:style w:type="character" w:customStyle="1" w:styleId="RTFNum195">
    <w:name w:val="RTF_Num 19 5"/>
    <w:uiPriority w:val="99"/>
    <w:rsid w:val="00646D09"/>
    <w:rPr>
      <w:rFonts w:ascii="Courier New" w:hAnsi="Courier New"/>
      <w:sz w:val="32"/>
    </w:rPr>
  </w:style>
  <w:style w:type="character" w:customStyle="1" w:styleId="RTFNum196">
    <w:name w:val="RTF_Num 19 6"/>
    <w:uiPriority w:val="99"/>
    <w:rsid w:val="00646D09"/>
    <w:rPr>
      <w:rFonts w:ascii="Wingdings" w:hAnsi="Wingdings"/>
      <w:sz w:val="32"/>
    </w:rPr>
  </w:style>
  <w:style w:type="character" w:customStyle="1" w:styleId="RTFNum197">
    <w:name w:val="RTF_Num 19 7"/>
    <w:uiPriority w:val="99"/>
    <w:rsid w:val="00646D09"/>
    <w:rPr>
      <w:rFonts w:ascii="Symbol" w:hAnsi="Symbol"/>
      <w:sz w:val="32"/>
    </w:rPr>
  </w:style>
  <w:style w:type="character" w:customStyle="1" w:styleId="RTFNum198">
    <w:name w:val="RTF_Num 19 8"/>
    <w:uiPriority w:val="99"/>
    <w:rsid w:val="00646D09"/>
    <w:rPr>
      <w:rFonts w:ascii="Courier New" w:hAnsi="Courier New"/>
      <w:sz w:val="32"/>
    </w:rPr>
  </w:style>
  <w:style w:type="character" w:customStyle="1" w:styleId="RTFNum199">
    <w:name w:val="RTF_Num 19 9"/>
    <w:uiPriority w:val="99"/>
    <w:rsid w:val="00646D09"/>
    <w:rPr>
      <w:rFonts w:ascii="Wingdings" w:hAnsi="Wingdings"/>
      <w:sz w:val="32"/>
    </w:rPr>
  </w:style>
  <w:style w:type="character" w:customStyle="1" w:styleId="RTFNum201">
    <w:name w:val="RTF_Num 20 1"/>
    <w:uiPriority w:val="99"/>
    <w:rsid w:val="00646D09"/>
    <w:rPr>
      <w:rFonts w:ascii="Symbol" w:hAnsi="Symbol"/>
      <w:sz w:val="32"/>
    </w:rPr>
  </w:style>
  <w:style w:type="character" w:customStyle="1" w:styleId="RTFNum202">
    <w:name w:val="RTF_Num 20 2"/>
    <w:uiPriority w:val="99"/>
    <w:rsid w:val="00646D09"/>
    <w:rPr>
      <w:rFonts w:ascii="Courier New" w:hAnsi="Courier New"/>
      <w:sz w:val="32"/>
    </w:rPr>
  </w:style>
  <w:style w:type="character" w:customStyle="1" w:styleId="RTFNum203">
    <w:name w:val="RTF_Num 20 3"/>
    <w:uiPriority w:val="99"/>
    <w:rsid w:val="00646D09"/>
    <w:rPr>
      <w:rFonts w:ascii="Wingdings" w:hAnsi="Wingdings"/>
      <w:sz w:val="32"/>
    </w:rPr>
  </w:style>
  <w:style w:type="character" w:customStyle="1" w:styleId="RTFNum204">
    <w:name w:val="RTF_Num 20 4"/>
    <w:uiPriority w:val="99"/>
    <w:rsid w:val="00646D09"/>
    <w:rPr>
      <w:rFonts w:ascii="Symbol" w:hAnsi="Symbol"/>
      <w:sz w:val="32"/>
    </w:rPr>
  </w:style>
  <w:style w:type="character" w:customStyle="1" w:styleId="RTFNum205">
    <w:name w:val="RTF_Num 20 5"/>
    <w:uiPriority w:val="99"/>
    <w:rsid w:val="00646D09"/>
    <w:rPr>
      <w:rFonts w:ascii="Courier New" w:hAnsi="Courier New"/>
      <w:sz w:val="32"/>
    </w:rPr>
  </w:style>
  <w:style w:type="character" w:customStyle="1" w:styleId="RTFNum206">
    <w:name w:val="RTF_Num 20 6"/>
    <w:uiPriority w:val="99"/>
    <w:rsid w:val="00646D09"/>
    <w:rPr>
      <w:rFonts w:ascii="Wingdings" w:hAnsi="Wingdings"/>
      <w:sz w:val="32"/>
    </w:rPr>
  </w:style>
  <w:style w:type="character" w:customStyle="1" w:styleId="RTFNum207">
    <w:name w:val="RTF_Num 20 7"/>
    <w:uiPriority w:val="99"/>
    <w:rsid w:val="00646D09"/>
    <w:rPr>
      <w:rFonts w:ascii="Symbol" w:hAnsi="Symbol"/>
      <w:sz w:val="32"/>
    </w:rPr>
  </w:style>
  <w:style w:type="character" w:customStyle="1" w:styleId="RTFNum208">
    <w:name w:val="RTF_Num 20 8"/>
    <w:uiPriority w:val="99"/>
    <w:rsid w:val="00646D09"/>
    <w:rPr>
      <w:rFonts w:ascii="Courier New" w:hAnsi="Courier New"/>
      <w:sz w:val="32"/>
    </w:rPr>
  </w:style>
  <w:style w:type="character" w:customStyle="1" w:styleId="RTFNum209">
    <w:name w:val="RTF_Num 20 9"/>
    <w:uiPriority w:val="99"/>
    <w:rsid w:val="00646D09"/>
    <w:rPr>
      <w:rFonts w:ascii="Wingdings" w:hAnsi="Wingdings"/>
      <w:sz w:val="32"/>
    </w:rPr>
  </w:style>
  <w:style w:type="character" w:customStyle="1" w:styleId="RTFNum2110">
    <w:name w:val="RTF_Num 21 1"/>
    <w:uiPriority w:val="99"/>
    <w:rsid w:val="00646D09"/>
    <w:rPr>
      <w:sz w:val="32"/>
    </w:rPr>
  </w:style>
  <w:style w:type="character" w:customStyle="1" w:styleId="RTFNum2120">
    <w:name w:val="RTF_Num 21 2"/>
    <w:uiPriority w:val="99"/>
    <w:rsid w:val="00646D09"/>
    <w:rPr>
      <w:sz w:val="32"/>
    </w:rPr>
  </w:style>
  <w:style w:type="character" w:customStyle="1" w:styleId="RTFNum2130">
    <w:name w:val="RTF_Num 21 3"/>
    <w:uiPriority w:val="99"/>
    <w:rsid w:val="00646D09"/>
    <w:rPr>
      <w:sz w:val="32"/>
    </w:rPr>
  </w:style>
  <w:style w:type="character" w:customStyle="1" w:styleId="RTFNum2140">
    <w:name w:val="RTF_Num 21 4"/>
    <w:uiPriority w:val="99"/>
    <w:rsid w:val="00646D09"/>
    <w:rPr>
      <w:sz w:val="32"/>
    </w:rPr>
  </w:style>
  <w:style w:type="character" w:customStyle="1" w:styleId="RTFNum215">
    <w:name w:val="RTF_Num 21 5"/>
    <w:uiPriority w:val="99"/>
    <w:rsid w:val="00646D09"/>
    <w:rPr>
      <w:sz w:val="32"/>
    </w:rPr>
  </w:style>
  <w:style w:type="character" w:customStyle="1" w:styleId="RTFNum216">
    <w:name w:val="RTF_Num 21 6"/>
    <w:uiPriority w:val="99"/>
    <w:rsid w:val="00646D09"/>
    <w:rPr>
      <w:sz w:val="32"/>
    </w:rPr>
  </w:style>
  <w:style w:type="character" w:customStyle="1" w:styleId="RTFNum217">
    <w:name w:val="RTF_Num 21 7"/>
    <w:uiPriority w:val="99"/>
    <w:rsid w:val="00646D09"/>
    <w:rPr>
      <w:sz w:val="32"/>
    </w:rPr>
  </w:style>
  <w:style w:type="character" w:customStyle="1" w:styleId="RTFNum218">
    <w:name w:val="RTF_Num 21 8"/>
    <w:uiPriority w:val="99"/>
    <w:rsid w:val="00646D09"/>
    <w:rPr>
      <w:sz w:val="32"/>
    </w:rPr>
  </w:style>
  <w:style w:type="character" w:customStyle="1" w:styleId="RTFNum219">
    <w:name w:val="RTF_Num 21 9"/>
    <w:uiPriority w:val="99"/>
    <w:rsid w:val="00646D09"/>
    <w:rPr>
      <w:sz w:val="32"/>
    </w:rPr>
  </w:style>
  <w:style w:type="character" w:customStyle="1" w:styleId="RTFNum2210">
    <w:name w:val="RTF_Num 22 1"/>
    <w:uiPriority w:val="99"/>
    <w:rsid w:val="00646D09"/>
    <w:rPr>
      <w:rFonts w:ascii="Symbol" w:hAnsi="Symbol"/>
      <w:sz w:val="32"/>
    </w:rPr>
  </w:style>
  <w:style w:type="character" w:customStyle="1" w:styleId="RTFNum2220">
    <w:name w:val="RTF_Num 22 2"/>
    <w:uiPriority w:val="99"/>
    <w:rsid w:val="00646D09"/>
    <w:rPr>
      <w:rFonts w:ascii="Courier New" w:hAnsi="Courier New"/>
      <w:sz w:val="32"/>
    </w:rPr>
  </w:style>
  <w:style w:type="character" w:customStyle="1" w:styleId="RTFNum2230">
    <w:name w:val="RTF_Num 22 3"/>
    <w:uiPriority w:val="99"/>
    <w:rsid w:val="00646D09"/>
    <w:rPr>
      <w:rFonts w:ascii="Wingdings" w:hAnsi="Wingdings"/>
      <w:sz w:val="32"/>
    </w:rPr>
  </w:style>
  <w:style w:type="character" w:customStyle="1" w:styleId="RTFNum2240">
    <w:name w:val="RTF_Num 22 4"/>
    <w:uiPriority w:val="99"/>
    <w:rsid w:val="00646D09"/>
    <w:rPr>
      <w:rFonts w:ascii="Symbol" w:hAnsi="Symbol"/>
      <w:sz w:val="32"/>
    </w:rPr>
  </w:style>
  <w:style w:type="character" w:customStyle="1" w:styleId="RTFNum225">
    <w:name w:val="RTF_Num 22 5"/>
    <w:uiPriority w:val="99"/>
    <w:rsid w:val="00646D09"/>
    <w:rPr>
      <w:rFonts w:ascii="Courier New" w:hAnsi="Courier New"/>
      <w:sz w:val="32"/>
    </w:rPr>
  </w:style>
  <w:style w:type="character" w:customStyle="1" w:styleId="RTFNum226">
    <w:name w:val="RTF_Num 22 6"/>
    <w:uiPriority w:val="99"/>
    <w:rsid w:val="00646D09"/>
    <w:rPr>
      <w:rFonts w:ascii="Wingdings" w:hAnsi="Wingdings"/>
      <w:sz w:val="32"/>
    </w:rPr>
  </w:style>
  <w:style w:type="character" w:customStyle="1" w:styleId="RTFNum227">
    <w:name w:val="RTF_Num 22 7"/>
    <w:uiPriority w:val="99"/>
    <w:rsid w:val="00646D09"/>
    <w:rPr>
      <w:rFonts w:ascii="Symbol" w:hAnsi="Symbol"/>
      <w:sz w:val="32"/>
    </w:rPr>
  </w:style>
  <w:style w:type="character" w:customStyle="1" w:styleId="RTFNum228">
    <w:name w:val="RTF_Num 22 8"/>
    <w:uiPriority w:val="99"/>
    <w:rsid w:val="00646D09"/>
    <w:rPr>
      <w:rFonts w:ascii="Courier New" w:hAnsi="Courier New"/>
      <w:sz w:val="32"/>
    </w:rPr>
  </w:style>
  <w:style w:type="character" w:customStyle="1" w:styleId="RTFNum229">
    <w:name w:val="RTF_Num 22 9"/>
    <w:uiPriority w:val="99"/>
    <w:rsid w:val="00646D09"/>
    <w:rPr>
      <w:rFonts w:ascii="Wingdings" w:hAnsi="Wingdings"/>
      <w:sz w:val="32"/>
    </w:rPr>
  </w:style>
  <w:style w:type="character" w:customStyle="1" w:styleId="RTFNum2310">
    <w:name w:val="RTF_Num 23 1"/>
    <w:uiPriority w:val="99"/>
    <w:rsid w:val="00646D09"/>
    <w:rPr>
      <w:rFonts w:ascii="Symbol" w:hAnsi="Symbol"/>
      <w:sz w:val="32"/>
    </w:rPr>
  </w:style>
  <w:style w:type="character" w:customStyle="1" w:styleId="RTFNum2320">
    <w:name w:val="RTF_Num 23 2"/>
    <w:uiPriority w:val="99"/>
    <w:rsid w:val="00646D09"/>
    <w:rPr>
      <w:rFonts w:ascii="Courier New" w:hAnsi="Courier New"/>
      <w:sz w:val="32"/>
    </w:rPr>
  </w:style>
  <w:style w:type="character" w:customStyle="1" w:styleId="RTFNum2330">
    <w:name w:val="RTF_Num 23 3"/>
    <w:uiPriority w:val="99"/>
    <w:rsid w:val="00646D09"/>
    <w:rPr>
      <w:rFonts w:ascii="Wingdings" w:hAnsi="Wingdings"/>
      <w:sz w:val="32"/>
    </w:rPr>
  </w:style>
  <w:style w:type="character" w:customStyle="1" w:styleId="RTFNum2340">
    <w:name w:val="RTF_Num 23 4"/>
    <w:uiPriority w:val="99"/>
    <w:rsid w:val="00646D09"/>
    <w:rPr>
      <w:rFonts w:ascii="Symbol" w:hAnsi="Symbol"/>
      <w:sz w:val="32"/>
    </w:rPr>
  </w:style>
  <w:style w:type="character" w:customStyle="1" w:styleId="RTFNum235">
    <w:name w:val="RTF_Num 23 5"/>
    <w:uiPriority w:val="99"/>
    <w:rsid w:val="00646D09"/>
    <w:rPr>
      <w:rFonts w:ascii="Courier New" w:hAnsi="Courier New"/>
      <w:sz w:val="32"/>
    </w:rPr>
  </w:style>
  <w:style w:type="character" w:customStyle="1" w:styleId="RTFNum236">
    <w:name w:val="RTF_Num 23 6"/>
    <w:uiPriority w:val="99"/>
    <w:rsid w:val="00646D09"/>
    <w:rPr>
      <w:rFonts w:ascii="Wingdings" w:hAnsi="Wingdings"/>
      <w:sz w:val="32"/>
    </w:rPr>
  </w:style>
  <w:style w:type="character" w:customStyle="1" w:styleId="RTFNum237">
    <w:name w:val="RTF_Num 23 7"/>
    <w:uiPriority w:val="99"/>
    <w:rsid w:val="00646D09"/>
    <w:rPr>
      <w:rFonts w:ascii="Symbol" w:hAnsi="Symbol"/>
      <w:sz w:val="32"/>
    </w:rPr>
  </w:style>
  <w:style w:type="character" w:customStyle="1" w:styleId="RTFNum238">
    <w:name w:val="RTF_Num 23 8"/>
    <w:uiPriority w:val="99"/>
    <w:rsid w:val="00646D09"/>
    <w:rPr>
      <w:rFonts w:ascii="Courier New" w:hAnsi="Courier New"/>
      <w:sz w:val="32"/>
    </w:rPr>
  </w:style>
  <w:style w:type="character" w:customStyle="1" w:styleId="RTFNum239">
    <w:name w:val="RTF_Num 23 9"/>
    <w:uiPriority w:val="99"/>
    <w:rsid w:val="00646D09"/>
    <w:rPr>
      <w:rFonts w:ascii="Wingdings" w:hAnsi="Wingdings"/>
      <w:sz w:val="32"/>
    </w:rPr>
  </w:style>
  <w:style w:type="character" w:customStyle="1" w:styleId="RTFNum2410">
    <w:name w:val="RTF_Num 24 1"/>
    <w:uiPriority w:val="99"/>
    <w:rsid w:val="00646D09"/>
    <w:rPr>
      <w:rFonts w:ascii="Symbol" w:hAnsi="Symbol"/>
      <w:sz w:val="32"/>
    </w:rPr>
  </w:style>
  <w:style w:type="character" w:customStyle="1" w:styleId="RTFNum2420">
    <w:name w:val="RTF_Num 24 2"/>
    <w:uiPriority w:val="99"/>
    <w:rsid w:val="00646D09"/>
    <w:rPr>
      <w:rFonts w:ascii="Courier New" w:hAnsi="Courier New"/>
      <w:sz w:val="32"/>
    </w:rPr>
  </w:style>
  <w:style w:type="character" w:customStyle="1" w:styleId="RTFNum2430">
    <w:name w:val="RTF_Num 24 3"/>
    <w:uiPriority w:val="99"/>
    <w:rsid w:val="00646D09"/>
    <w:rPr>
      <w:rFonts w:ascii="Wingdings" w:hAnsi="Wingdings"/>
      <w:sz w:val="32"/>
    </w:rPr>
  </w:style>
  <w:style w:type="character" w:customStyle="1" w:styleId="RTFNum2440">
    <w:name w:val="RTF_Num 24 4"/>
    <w:uiPriority w:val="99"/>
    <w:rsid w:val="00646D09"/>
    <w:rPr>
      <w:rFonts w:ascii="Symbol" w:hAnsi="Symbol"/>
      <w:sz w:val="32"/>
    </w:rPr>
  </w:style>
  <w:style w:type="character" w:customStyle="1" w:styleId="RTFNum245">
    <w:name w:val="RTF_Num 24 5"/>
    <w:uiPriority w:val="99"/>
    <w:rsid w:val="00646D09"/>
    <w:rPr>
      <w:rFonts w:ascii="Courier New" w:hAnsi="Courier New"/>
      <w:sz w:val="32"/>
    </w:rPr>
  </w:style>
  <w:style w:type="character" w:customStyle="1" w:styleId="RTFNum246">
    <w:name w:val="RTF_Num 24 6"/>
    <w:uiPriority w:val="99"/>
    <w:rsid w:val="00646D09"/>
    <w:rPr>
      <w:rFonts w:ascii="Wingdings" w:hAnsi="Wingdings"/>
      <w:sz w:val="32"/>
    </w:rPr>
  </w:style>
  <w:style w:type="character" w:customStyle="1" w:styleId="RTFNum247">
    <w:name w:val="RTF_Num 24 7"/>
    <w:uiPriority w:val="99"/>
    <w:rsid w:val="00646D09"/>
    <w:rPr>
      <w:rFonts w:ascii="Symbol" w:hAnsi="Symbol"/>
      <w:sz w:val="32"/>
    </w:rPr>
  </w:style>
  <w:style w:type="character" w:customStyle="1" w:styleId="RTFNum248">
    <w:name w:val="RTF_Num 24 8"/>
    <w:uiPriority w:val="99"/>
    <w:rsid w:val="00646D09"/>
    <w:rPr>
      <w:rFonts w:ascii="Courier New" w:hAnsi="Courier New"/>
      <w:sz w:val="32"/>
    </w:rPr>
  </w:style>
  <w:style w:type="character" w:customStyle="1" w:styleId="RTFNum249">
    <w:name w:val="RTF_Num 24 9"/>
    <w:uiPriority w:val="99"/>
    <w:rsid w:val="00646D09"/>
    <w:rPr>
      <w:rFonts w:ascii="Wingdings" w:hAnsi="Wingdings"/>
      <w:sz w:val="32"/>
    </w:rPr>
  </w:style>
  <w:style w:type="character" w:customStyle="1" w:styleId="RTFNum2510">
    <w:name w:val="RTF_Num 25 1"/>
    <w:uiPriority w:val="99"/>
    <w:rsid w:val="00646D09"/>
    <w:rPr>
      <w:rFonts w:ascii="Symbol" w:hAnsi="Symbol"/>
      <w:sz w:val="32"/>
    </w:rPr>
  </w:style>
  <w:style w:type="character" w:customStyle="1" w:styleId="RTFNum2520">
    <w:name w:val="RTF_Num 25 2"/>
    <w:uiPriority w:val="99"/>
    <w:rsid w:val="00646D09"/>
    <w:rPr>
      <w:rFonts w:ascii="Courier New" w:hAnsi="Courier New"/>
      <w:sz w:val="32"/>
    </w:rPr>
  </w:style>
  <w:style w:type="character" w:customStyle="1" w:styleId="RTFNum2530">
    <w:name w:val="RTF_Num 25 3"/>
    <w:uiPriority w:val="99"/>
    <w:rsid w:val="00646D09"/>
    <w:rPr>
      <w:rFonts w:ascii="Wingdings" w:hAnsi="Wingdings"/>
      <w:sz w:val="32"/>
    </w:rPr>
  </w:style>
  <w:style w:type="character" w:customStyle="1" w:styleId="RTFNum2540">
    <w:name w:val="RTF_Num 25 4"/>
    <w:uiPriority w:val="99"/>
    <w:rsid w:val="00646D09"/>
    <w:rPr>
      <w:rFonts w:ascii="Symbol" w:hAnsi="Symbol"/>
      <w:sz w:val="32"/>
    </w:rPr>
  </w:style>
  <w:style w:type="character" w:customStyle="1" w:styleId="RTFNum255">
    <w:name w:val="RTF_Num 25 5"/>
    <w:uiPriority w:val="99"/>
    <w:rsid w:val="00646D09"/>
    <w:rPr>
      <w:rFonts w:ascii="Courier New" w:hAnsi="Courier New"/>
      <w:sz w:val="32"/>
    </w:rPr>
  </w:style>
  <w:style w:type="character" w:customStyle="1" w:styleId="RTFNum256">
    <w:name w:val="RTF_Num 25 6"/>
    <w:uiPriority w:val="99"/>
    <w:rsid w:val="00646D09"/>
    <w:rPr>
      <w:rFonts w:ascii="Wingdings" w:hAnsi="Wingdings"/>
      <w:sz w:val="32"/>
    </w:rPr>
  </w:style>
  <w:style w:type="character" w:customStyle="1" w:styleId="RTFNum257">
    <w:name w:val="RTF_Num 25 7"/>
    <w:uiPriority w:val="99"/>
    <w:rsid w:val="00646D09"/>
    <w:rPr>
      <w:rFonts w:ascii="Symbol" w:hAnsi="Symbol"/>
      <w:sz w:val="32"/>
    </w:rPr>
  </w:style>
  <w:style w:type="character" w:customStyle="1" w:styleId="RTFNum258">
    <w:name w:val="RTF_Num 25 8"/>
    <w:uiPriority w:val="99"/>
    <w:rsid w:val="00646D09"/>
    <w:rPr>
      <w:rFonts w:ascii="Courier New" w:hAnsi="Courier New"/>
      <w:sz w:val="32"/>
    </w:rPr>
  </w:style>
  <w:style w:type="character" w:customStyle="1" w:styleId="RTFNum259">
    <w:name w:val="RTF_Num 25 9"/>
    <w:uiPriority w:val="99"/>
    <w:rsid w:val="00646D09"/>
    <w:rPr>
      <w:rFonts w:ascii="Wingdings" w:hAnsi="Wingdings"/>
      <w:sz w:val="32"/>
    </w:rPr>
  </w:style>
  <w:style w:type="character" w:customStyle="1" w:styleId="RTFNum2610">
    <w:name w:val="RTF_Num 26 1"/>
    <w:uiPriority w:val="99"/>
    <w:rsid w:val="00646D09"/>
    <w:rPr>
      <w:rFonts w:ascii="Symbol" w:hAnsi="Symbol"/>
      <w:sz w:val="32"/>
    </w:rPr>
  </w:style>
  <w:style w:type="character" w:customStyle="1" w:styleId="RTFNum2620">
    <w:name w:val="RTF_Num 26 2"/>
    <w:uiPriority w:val="99"/>
    <w:rsid w:val="00646D09"/>
    <w:rPr>
      <w:rFonts w:ascii="Courier New" w:hAnsi="Courier New"/>
      <w:sz w:val="32"/>
    </w:rPr>
  </w:style>
  <w:style w:type="character" w:customStyle="1" w:styleId="RTFNum2630">
    <w:name w:val="RTF_Num 26 3"/>
    <w:uiPriority w:val="99"/>
    <w:rsid w:val="00646D09"/>
    <w:rPr>
      <w:rFonts w:ascii="Wingdings" w:hAnsi="Wingdings"/>
      <w:sz w:val="32"/>
    </w:rPr>
  </w:style>
  <w:style w:type="character" w:customStyle="1" w:styleId="RTFNum2640">
    <w:name w:val="RTF_Num 26 4"/>
    <w:uiPriority w:val="99"/>
    <w:rsid w:val="00646D09"/>
    <w:rPr>
      <w:rFonts w:ascii="Symbol" w:hAnsi="Symbol"/>
      <w:sz w:val="32"/>
    </w:rPr>
  </w:style>
  <w:style w:type="character" w:customStyle="1" w:styleId="RTFNum265">
    <w:name w:val="RTF_Num 26 5"/>
    <w:uiPriority w:val="99"/>
    <w:rsid w:val="00646D09"/>
    <w:rPr>
      <w:rFonts w:ascii="Courier New" w:hAnsi="Courier New"/>
      <w:sz w:val="32"/>
    </w:rPr>
  </w:style>
  <w:style w:type="character" w:customStyle="1" w:styleId="RTFNum266">
    <w:name w:val="RTF_Num 26 6"/>
    <w:uiPriority w:val="99"/>
    <w:rsid w:val="00646D09"/>
    <w:rPr>
      <w:rFonts w:ascii="Wingdings" w:hAnsi="Wingdings"/>
      <w:sz w:val="32"/>
    </w:rPr>
  </w:style>
  <w:style w:type="character" w:customStyle="1" w:styleId="RTFNum267">
    <w:name w:val="RTF_Num 26 7"/>
    <w:uiPriority w:val="99"/>
    <w:rsid w:val="00646D09"/>
    <w:rPr>
      <w:rFonts w:ascii="Symbol" w:hAnsi="Symbol"/>
      <w:sz w:val="32"/>
    </w:rPr>
  </w:style>
  <w:style w:type="character" w:customStyle="1" w:styleId="RTFNum268">
    <w:name w:val="RTF_Num 26 8"/>
    <w:uiPriority w:val="99"/>
    <w:rsid w:val="00646D09"/>
    <w:rPr>
      <w:rFonts w:ascii="Courier New" w:hAnsi="Courier New"/>
      <w:sz w:val="32"/>
    </w:rPr>
  </w:style>
  <w:style w:type="character" w:customStyle="1" w:styleId="RTFNum269">
    <w:name w:val="RTF_Num 26 9"/>
    <w:uiPriority w:val="99"/>
    <w:rsid w:val="00646D09"/>
    <w:rPr>
      <w:rFonts w:ascii="Wingdings" w:hAnsi="Wingdings"/>
      <w:sz w:val="32"/>
    </w:rPr>
  </w:style>
  <w:style w:type="character" w:customStyle="1" w:styleId="RTFNum2710">
    <w:name w:val="RTF_Num 27 1"/>
    <w:uiPriority w:val="99"/>
    <w:rsid w:val="00646D09"/>
    <w:rPr>
      <w:sz w:val="32"/>
    </w:rPr>
  </w:style>
  <w:style w:type="character" w:customStyle="1" w:styleId="RTFNum2720">
    <w:name w:val="RTF_Num 27 2"/>
    <w:uiPriority w:val="99"/>
    <w:rsid w:val="00646D09"/>
    <w:rPr>
      <w:sz w:val="32"/>
    </w:rPr>
  </w:style>
  <w:style w:type="character" w:customStyle="1" w:styleId="RTFNum2730">
    <w:name w:val="RTF_Num 27 3"/>
    <w:uiPriority w:val="99"/>
    <w:rsid w:val="00646D09"/>
    <w:rPr>
      <w:sz w:val="32"/>
    </w:rPr>
  </w:style>
  <w:style w:type="character" w:customStyle="1" w:styleId="RTFNum2740">
    <w:name w:val="RTF_Num 27 4"/>
    <w:uiPriority w:val="99"/>
    <w:rsid w:val="00646D09"/>
    <w:rPr>
      <w:sz w:val="32"/>
    </w:rPr>
  </w:style>
  <w:style w:type="character" w:customStyle="1" w:styleId="RTFNum275">
    <w:name w:val="RTF_Num 27 5"/>
    <w:uiPriority w:val="99"/>
    <w:rsid w:val="00646D09"/>
    <w:rPr>
      <w:sz w:val="32"/>
    </w:rPr>
  </w:style>
  <w:style w:type="character" w:customStyle="1" w:styleId="RTFNum276">
    <w:name w:val="RTF_Num 27 6"/>
    <w:uiPriority w:val="99"/>
    <w:rsid w:val="00646D09"/>
    <w:rPr>
      <w:sz w:val="32"/>
    </w:rPr>
  </w:style>
  <w:style w:type="character" w:customStyle="1" w:styleId="RTFNum277">
    <w:name w:val="RTF_Num 27 7"/>
    <w:uiPriority w:val="99"/>
    <w:rsid w:val="00646D09"/>
    <w:rPr>
      <w:sz w:val="32"/>
    </w:rPr>
  </w:style>
  <w:style w:type="character" w:customStyle="1" w:styleId="RTFNum278">
    <w:name w:val="RTF_Num 27 8"/>
    <w:uiPriority w:val="99"/>
    <w:rsid w:val="00646D09"/>
    <w:rPr>
      <w:sz w:val="32"/>
    </w:rPr>
  </w:style>
  <w:style w:type="character" w:customStyle="1" w:styleId="RTFNum279">
    <w:name w:val="RTF_Num 27 9"/>
    <w:uiPriority w:val="99"/>
    <w:rsid w:val="00646D09"/>
    <w:rPr>
      <w:sz w:val="32"/>
    </w:rPr>
  </w:style>
  <w:style w:type="character" w:customStyle="1" w:styleId="RTFNum2810">
    <w:name w:val="RTF_Num 28 1"/>
    <w:uiPriority w:val="99"/>
    <w:rsid w:val="00646D09"/>
    <w:rPr>
      <w:sz w:val="32"/>
    </w:rPr>
  </w:style>
  <w:style w:type="character" w:customStyle="1" w:styleId="RTFNum2820">
    <w:name w:val="RTF_Num 28 2"/>
    <w:uiPriority w:val="99"/>
    <w:rsid w:val="00646D09"/>
    <w:rPr>
      <w:sz w:val="32"/>
    </w:rPr>
  </w:style>
  <w:style w:type="character" w:customStyle="1" w:styleId="RTFNum2830">
    <w:name w:val="RTF_Num 28 3"/>
    <w:uiPriority w:val="99"/>
    <w:rsid w:val="00646D09"/>
    <w:rPr>
      <w:sz w:val="32"/>
    </w:rPr>
  </w:style>
  <w:style w:type="character" w:customStyle="1" w:styleId="RTFNum2840">
    <w:name w:val="RTF_Num 28 4"/>
    <w:uiPriority w:val="99"/>
    <w:rsid w:val="00646D09"/>
    <w:rPr>
      <w:sz w:val="32"/>
    </w:rPr>
  </w:style>
  <w:style w:type="character" w:customStyle="1" w:styleId="RTFNum285">
    <w:name w:val="RTF_Num 28 5"/>
    <w:uiPriority w:val="99"/>
    <w:rsid w:val="00646D09"/>
    <w:rPr>
      <w:sz w:val="32"/>
    </w:rPr>
  </w:style>
  <w:style w:type="character" w:customStyle="1" w:styleId="RTFNum286">
    <w:name w:val="RTF_Num 28 6"/>
    <w:uiPriority w:val="99"/>
    <w:rsid w:val="00646D09"/>
    <w:rPr>
      <w:sz w:val="32"/>
    </w:rPr>
  </w:style>
  <w:style w:type="character" w:customStyle="1" w:styleId="RTFNum287">
    <w:name w:val="RTF_Num 28 7"/>
    <w:uiPriority w:val="99"/>
    <w:rsid w:val="00646D09"/>
    <w:rPr>
      <w:sz w:val="32"/>
    </w:rPr>
  </w:style>
  <w:style w:type="character" w:customStyle="1" w:styleId="RTFNum288">
    <w:name w:val="RTF_Num 28 8"/>
    <w:uiPriority w:val="99"/>
    <w:rsid w:val="00646D09"/>
    <w:rPr>
      <w:sz w:val="32"/>
    </w:rPr>
  </w:style>
  <w:style w:type="character" w:customStyle="1" w:styleId="RTFNum289">
    <w:name w:val="RTF_Num 28 9"/>
    <w:uiPriority w:val="99"/>
    <w:rsid w:val="00646D09"/>
    <w:rPr>
      <w:sz w:val="32"/>
    </w:rPr>
  </w:style>
  <w:style w:type="character" w:customStyle="1" w:styleId="RTFNum301">
    <w:name w:val="RTF_Num 30 1"/>
    <w:uiPriority w:val="99"/>
    <w:rsid w:val="00646D09"/>
    <w:rPr>
      <w:rFonts w:ascii="Symbol" w:hAnsi="Symbol"/>
      <w:sz w:val="32"/>
    </w:rPr>
  </w:style>
  <w:style w:type="character" w:customStyle="1" w:styleId="RTFNum302">
    <w:name w:val="RTF_Num 30 2"/>
    <w:uiPriority w:val="99"/>
    <w:rsid w:val="00646D09"/>
    <w:rPr>
      <w:rFonts w:ascii="Courier New" w:hAnsi="Courier New"/>
      <w:sz w:val="32"/>
    </w:rPr>
  </w:style>
  <w:style w:type="character" w:customStyle="1" w:styleId="RTFNum303">
    <w:name w:val="RTF_Num 30 3"/>
    <w:uiPriority w:val="99"/>
    <w:rsid w:val="00646D09"/>
    <w:rPr>
      <w:rFonts w:ascii="Wingdings" w:hAnsi="Wingdings"/>
      <w:sz w:val="32"/>
    </w:rPr>
  </w:style>
  <w:style w:type="character" w:customStyle="1" w:styleId="RTFNum304">
    <w:name w:val="RTF_Num 30 4"/>
    <w:uiPriority w:val="99"/>
    <w:rsid w:val="00646D09"/>
    <w:rPr>
      <w:rFonts w:ascii="Symbol" w:hAnsi="Symbol"/>
      <w:sz w:val="32"/>
    </w:rPr>
  </w:style>
  <w:style w:type="character" w:customStyle="1" w:styleId="RTFNum305">
    <w:name w:val="RTF_Num 30 5"/>
    <w:uiPriority w:val="99"/>
    <w:rsid w:val="00646D09"/>
    <w:rPr>
      <w:rFonts w:ascii="Courier New" w:hAnsi="Courier New"/>
      <w:sz w:val="32"/>
    </w:rPr>
  </w:style>
  <w:style w:type="character" w:customStyle="1" w:styleId="RTFNum306">
    <w:name w:val="RTF_Num 30 6"/>
    <w:uiPriority w:val="99"/>
    <w:rsid w:val="00646D09"/>
    <w:rPr>
      <w:rFonts w:ascii="Wingdings" w:hAnsi="Wingdings"/>
      <w:sz w:val="32"/>
    </w:rPr>
  </w:style>
  <w:style w:type="character" w:customStyle="1" w:styleId="RTFNum307">
    <w:name w:val="RTF_Num 30 7"/>
    <w:uiPriority w:val="99"/>
    <w:rsid w:val="00646D09"/>
    <w:rPr>
      <w:rFonts w:ascii="Symbol" w:hAnsi="Symbol"/>
      <w:sz w:val="32"/>
    </w:rPr>
  </w:style>
  <w:style w:type="character" w:customStyle="1" w:styleId="RTFNum308">
    <w:name w:val="RTF_Num 30 8"/>
    <w:uiPriority w:val="99"/>
    <w:rsid w:val="00646D09"/>
    <w:rPr>
      <w:rFonts w:ascii="Courier New" w:hAnsi="Courier New"/>
      <w:sz w:val="32"/>
    </w:rPr>
  </w:style>
  <w:style w:type="character" w:customStyle="1" w:styleId="RTFNum309">
    <w:name w:val="RTF_Num 30 9"/>
    <w:uiPriority w:val="99"/>
    <w:rsid w:val="00646D09"/>
    <w:rPr>
      <w:rFonts w:ascii="Wingdings" w:hAnsi="Wingdings"/>
      <w:sz w:val="32"/>
    </w:rPr>
  </w:style>
  <w:style w:type="character" w:customStyle="1" w:styleId="RTFNum311">
    <w:name w:val="RTF_Num 31 1"/>
    <w:uiPriority w:val="99"/>
    <w:rsid w:val="00646D09"/>
    <w:rPr>
      <w:rFonts w:ascii="Symbol" w:hAnsi="Symbol"/>
      <w:sz w:val="32"/>
    </w:rPr>
  </w:style>
  <w:style w:type="character" w:customStyle="1" w:styleId="RTFNum312">
    <w:name w:val="RTF_Num 31 2"/>
    <w:uiPriority w:val="99"/>
    <w:rsid w:val="00646D09"/>
    <w:rPr>
      <w:rFonts w:ascii="Courier New" w:hAnsi="Courier New"/>
      <w:sz w:val="32"/>
    </w:rPr>
  </w:style>
  <w:style w:type="character" w:customStyle="1" w:styleId="RTFNum313">
    <w:name w:val="RTF_Num 31 3"/>
    <w:uiPriority w:val="99"/>
    <w:rsid w:val="00646D09"/>
    <w:rPr>
      <w:rFonts w:ascii="Wingdings" w:hAnsi="Wingdings"/>
      <w:sz w:val="32"/>
    </w:rPr>
  </w:style>
  <w:style w:type="character" w:customStyle="1" w:styleId="RTFNum314">
    <w:name w:val="RTF_Num 31 4"/>
    <w:uiPriority w:val="99"/>
    <w:rsid w:val="00646D09"/>
    <w:rPr>
      <w:rFonts w:ascii="Symbol" w:hAnsi="Symbol"/>
      <w:sz w:val="32"/>
    </w:rPr>
  </w:style>
  <w:style w:type="character" w:customStyle="1" w:styleId="RTFNum315">
    <w:name w:val="RTF_Num 31 5"/>
    <w:uiPriority w:val="99"/>
    <w:rsid w:val="00646D09"/>
    <w:rPr>
      <w:rFonts w:ascii="Courier New" w:hAnsi="Courier New"/>
      <w:sz w:val="32"/>
    </w:rPr>
  </w:style>
  <w:style w:type="character" w:customStyle="1" w:styleId="RTFNum316">
    <w:name w:val="RTF_Num 31 6"/>
    <w:uiPriority w:val="99"/>
    <w:rsid w:val="00646D09"/>
    <w:rPr>
      <w:rFonts w:ascii="Wingdings" w:hAnsi="Wingdings"/>
      <w:sz w:val="32"/>
    </w:rPr>
  </w:style>
  <w:style w:type="character" w:customStyle="1" w:styleId="RTFNum317">
    <w:name w:val="RTF_Num 31 7"/>
    <w:uiPriority w:val="99"/>
    <w:rsid w:val="00646D09"/>
    <w:rPr>
      <w:rFonts w:ascii="Symbol" w:hAnsi="Symbol"/>
      <w:sz w:val="32"/>
    </w:rPr>
  </w:style>
  <w:style w:type="character" w:customStyle="1" w:styleId="RTFNum318">
    <w:name w:val="RTF_Num 31 8"/>
    <w:uiPriority w:val="99"/>
    <w:rsid w:val="00646D09"/>
    <w:rPr>
      <w:rFonts w:ascii="Courier New" w:hAnsi="Courier New"/>
      <w:sz w:val="32"/>
    </w:rPr>
  </w:style>
  <w:style w:type="character" w:customStyle="1" w:styleId="RTFNum319">
    <w:name w:val="RTF_Num 31 9"/>
    <w:uiPriority w:val="99"/>
    <w:rsid w:val="00646D09"/>
    <w:rPr>
      <w:rFonts w:ascii="Wingdings" w:hAnsi="Wingdings"/>
      <w:sz w:val="32"/>
    </w:rPr>
  </w:style>
  <w:style w:type="character" w:customStyle="1" w:styleId="RTFNum321">
    <w:name w:val="RTF_Num 32 1"/>
    <w:uiPriority w:val="99"/>
    <w:rsid w:val="00646D09"/>
    <w:rPr>
      <w:rFonts w:ascii="Symbol" w:hAnsi="Symbol"/>
      <w:sz w:val="32"/>
    </w:rPr>
  </w:style>
  <w:style w:type="character" w:customStyle="1" w:styleId="RTFNum322">
    <w:name w:val="RTF_Num 32 2"/>
    <w:uiPriority w:val="99"/>
    <w:rsid w:val="00646D09"/>
    <w:rPr>
      <w:rFonts w:ascii="Courier New" w:hAnsi="Courier New"/>
      <w:sz w:val="32"/>
    </w:rPr>
  </w:style>
  <w:style w:type="character" w:customStyle="1" w:styleId="RTFNum323">
    <w:name w:val="RTF_Num 32 3"/>
    <w:uiPriority w:val="99"/>
    <w:rsid w:val="00646D09"/>
    <w:rPr>
      <w:rFonts w:ascii="Wingdings" w:hAnsi="Wingdings"/>
      <w:sz w:val="32"/>
    </w:rPr>
  </w:style>
  <w:style w:type="character" w:customStyle="1" w:styleId="RTFNum324">
    <w:name w:val="RTF_Num 32 4"/>
    <w:uiPriority w:val="99"/>
    <w:rsid w:val="00646D09"/>
    <w:rPr>
      <w:rFonts w:ascii="Symbol" w:hAnsi="Symbol"/>
      <w:sz w:val="32"/>
    </w:rPr>
  </w:style>
  <w:style w:type="character" w:customStyle="1" w:styleId="RTFNum325">
    <w:name w:val="RTF_Num 32 5"/>
    <w:uiPriority w:val="99"/>
    <w:rsid w:val="00646D09"/>
    <w:rPr>
      <w:rFonts w:ascii="Courier New" w:hAnsi="Courier New"/>
      <w:sz w:val="32"/>
    </w:rPr>
  </w:style>
  <w:style w:type="character" w:customStyle="1" w:styleId="RTFNum326">
    <w:name w:val="RTF_Num 32 6"/>
    <w:uiPriority w:val="99"/>
    <w:rsid w:val="00646D09"/>
    <w:rPr>
      <w:rFonts w:ascii="Wingdings" w:hAnsi="Wingdings"/>
      <w:sz w:val="32"/>
    </w:rPr>
  </w:style>
  <w:style w:type="character" w:customStyle="1" w:styleId="RTFNum327">
    <w:name w:val="RTF_Num 32 7"/>
    <w:uiPriority w:val="99"/>
    <w:rsid w:val="00646D09"/>
    <w:rPr>
      <w:rFonts w:ascii="Symbol" w:hAnsi="Symbol"/>
      <w:sz w:val="32"/>
    </w:rPr>
  </w:style>
  <w:style w:type="character" w:customStyle="1" w:styleId="RTFNum328">
    <w:name w:val="RTF_Num 32 8"/>
    <w:uiPriority w:val="99"/>
    <w:rsid w:val="00646D09"/>
    <w:rPr>
      <w:rFonts w:ascii="Courier New" w:hAnsi="Courier New"/>
      <w:sz w:val="32"/>
    </w:rPr>
  </w:style>
  <w:style w:type="character" w:customStyle="1" w:styleId="RTFNum329">
    <w:name w:val="RTF_Num 32 9"/>
    <w:uiPriority w:val="99"/>
    <w:rsid w:val="00646D09"/>
    <w:rPr>
      <w:rFonts w:ascii="Wingdings" w:hAnsi="Wingdings"/>
      <w:sz w:val="32"/>
    </w:rPr>
  </w:style>
  <w:style w:type="character" w:customStyle="1" w:styleId="Internetlink">
    <w:name w:val="Internet link"/>
    <w:uiPriority w:val="99"/>
    <w:rsid w:val="00646D09"/>
    <w:rPr>
      <w:rFonts w:ascii="Times New Roman" w:hAnsi="Times New Roman" w:cs="Times New Roman"/>
      <w:color w:val="0000FF"/>
      <w:sz w:val="32"/>
      <w:szCs w:val="32"/>
      <w:u w:val="single"/>
      <w:lang w:val="th-TH"/>
    </w:rPr>
  </w:style>
  <w:style w:type="paragraph" w:customStyle="1" w:styleId="TableofContent">
    <w:name w:val="Table of Content"/>
    <w:basedOn w:val="Normal"/>
    <w:next w:val="Normal"/>
    <w:uiPriority w:val="99"/>
    <w:rsid w:val="00646D09"/>
    <w:rPr>
      <w:rFonts w:ascii="Arial" w:eastAsia="Times New Roman" w:hAnsi="Arial" w:cs="Times New Roman"/>
      <w:sz w:val="20"/>
      <w:szCs w:val="20"/>
      <w:lang w:val="en-GB"/>
    </w:rPr>
  </w:style>
  <w:style w:type="paragraph" w:customStyle="1" w:styleId="TableHead">
    <w:name w:val="Table Head"/>
    <w:basedOn w:val="Normal"/>
    <w:uiPriority w:val="99"/>
    <w:rsid w:val="00646D09"/>
    <w:pPr>
      <w:spacing w:before="20" w:after="20" w:line="276" w:lineRule="auto"/>
      <w:jc w:val="center"/>
    </w:pPr>
    <w:rPr>
      <w:rFonts w:ascii="Helvetica" w:hAnsi="Helvetica" w:cs="Times New Roman"/>
      <w:b/>
      <w:sz w:val="20"/>
      <w:lang w:bidi="en-US"/>
    </w:rPr>
  </w:style>
  <w:style w:type="table" w:customStyle="1" w:styleId="LightList-Accent11">
    <w:name w:val="Light List - Accent 11"/>
    <w:basedOn w:val="TableNormal"/>
    <w:uiPriority w:val="61"/>
    <w:rsid w:val="00646D09"/>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646D09"/>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BodyTextIndentChar1">
    <w:name w:val="Body Text Indent Char1"/>
    <w:basedOn w:val="DefaultParagraphFont"/>
    <w:uiPriority w:val="99"/>
    <w:semiHidden/>
    <w:rsid w:val="00646D09"/>
    <w:rPr>
      <w:rFonts w:ascii="Times New Roman" w:eastAsiaTheme="minorHAnsi" w:hAnsi="Times New Roman" w:cstheme="minorBidi"/>
      <w:sz w:val="24"/>
      <w:szCs w:val="22"/>
    </w:rPr>
  </w:style>
  <w:style w:type="character" w:customStyle="1" w:styleId="PlainTextChar1">
    <w:name w:val="Plain Text Char1"/>
    <w:basedOn w:val="DefaultParagraphFont"/>
    <w:uiPriority w:val="99"/>
    <w:semiHidden/>
    <w:rsid w:val="00646D09"/>
    <w:rPr>
      <w:rFonts w:ascii="Consolas" w:eastAsiaTheme="minorHAnsi" w:hAnsi="Consolas" w:cs="Consolas"/>
      <w:sz w:val="21"/>
      <w:szCs w:val="21"/>
    </w:rPr>
  </w:style>
  <w:style w:type="character" w:styleId="EndnoteReference">
    <w:name w:val="endnote reference"/>
    <w:uiPriority w:val="99"/>
    <w:rsid w:val="00646D09"/>
    <w:rPr>
      <w:rFonts w:ascii="Arial" w:hAnsi="Arial" w:cs="Arial"/>
      <w:sz w:val="18"/>
      <w:szCs w:val="18"/>
      <w:vertAlign w:val="superscript"/>
    </w:rPr>
  </w:style>
  <w:style w:type="table" w:styleId="MediumShading1-Accent1">
    <w:name w:val="Medium Shading 1 Accent 1"/>
    <w:basedOn w:val="TableNormal"/>
    <w:uiPriority w:val="63"/>
    <w:rsid w:val="00646D09"/>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List-Accent5">
    <w:name w:val="Light List Accent 5"/>
    <w:basedOn w:val="TableNormal"/>
    <w:uiPriority w:val="61"/>
    <w:rsid w:val="00646D09"/>
    <w:rPr>
      <w:rFonts w:ascii="Calibri" w:hAnsi="Calibri"/>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Strong10ptChar">
    <w:name w:val="Strong10pt Char"/>
    <w:basedOn w:val="DefaultParagraphFont"/>
    <w:link w:val="Strong10pt"/>
    <w:rsid w:val="00646D09"/>
    <w:rPr>
      <w:rFonts w:ascii="Times New Roman" w:eastAsiaTheme="minorHAnsi" w:hAnsi="Times New Roman"/>
      <w:b/>
      <w:sz w:val="20"/>
      <w:szCs w:val="22"/>
    </w:rPr>
  </w:style>
  <w:style w:type="paragraph" w:customStyle="1" w:styleId="TableHeading10pt">
    <w:name w:val="TableHeading10pt"/>
    <w:qFormat/>
    <w:rsid w:val="00646D09"/>
    <w:rPr>
      <w:rFonts w:ascii="Times New Roman" w:eastAsiaTheme="minorHAnsi" w:hAnsi="Times New Roman"/>
      <w:sz w:val="20"/>
      <w:szCs w:val="22"/>
    </w:rPr>
  </w:style>
  <w:style w:type="paragraph" w:customStyle="1" w:styleId="TableText9pt">
    <w:name w:val="TableText9pt"/>
    <w:autoRedefine/>
    <w:qFormat/>
    <w:rsid w:val="00646D09"/>
    <w:rPr>
      <w:rFonts w:ascii="Times New Roman" w:eastAsiaTheme="minorHAnsi" w:hAnsi="Times New Roman"/>
      <w:sz w:val="18"/>
      <w:szCs w:val="22"/>
    </w:rPr>
  </w:style>
  <w:style w:type="paragraph" w:customStyle="1" w:styleId="Distribution2">
    <w:name w:val="Distribution_2"/>
    <w:basedOn w:val="Normal"/>
    <w:link w:val="Distribution2Char"/>
    <w:rsid w:val="00646D09"/>
    <w:pPr>
      <w:pBdr>
        <w:top w:val="single" w:sz="4" w:space="1" w:color="4F81BD" w:themeColor="accent1"/>
      </w:pBdr>
      <w:spacing w:after="0"/>
      <w:ind w:left="-360"/>
      <w:jc w:val="center"/>
    </w:pPr>
    <w:rPr>
      <w:rFonts w:eastAsiaTheme="minorEastAsia"/>
      <w:b/>
      <w:bCs/>
      <w:sz w:val="16"/>
    </w:rPr>
  </w:style>
  <w:style w:type="character" w:customStyle="1" w:styleId="Distribution2Char">
    <w:name w:val="Distribution_2 Char"/>
    <w:basedOn w:val="DefaultParagraphFont"/>
    <w:link w:val="Distribution2"/>
    <w:rsid w:val="00646D09"/>
    <w:rPr>
      <w:rFonts w:ascii="Times New Roman" w:hAnsi="Times New Roman"/>
      <w:b/>
      <w:bCs/>
      <w:sz w:val="16"/>
      <w:szCs w:val="22"/>
    </w:rPr>
  </w:style>
  <w:style w:type="paragraph" w:customStyle="1" w:styleId="Unclassified1">
    <w:name w:val="Unclassified_1"/>
    <w:basedOn w:val="Normal"/>
    <w:link w:val="Unclassified1Char"/>
    <w:rsid w:val="00646D09"/>
    <w:pPr>
      <w:spacing w:after="0"/>
      <w:jc w:val="center"/>
    </w:pPr>
    <w:rPr>
      <w:rFonts w:ascii="Arial" w:eastAsiaTheme="minorEastAsia" w:hAnsi="Arial" w:cs="Arial"/>
      <w:b/>
      <w:sz w:val="32"/>
      <w:szCs w:val="24"/>
    </w:rPr>
  </w:style>
  <w:style w:type="character" w:customStyle="1" w:styleId="Unclassified1Char">
    <w:name w:val="Unclassified_1 Char"/>
    <w:basedOn w:val="DefaultParagraphFont"/>
    <w:link w:val="Unclassified1"/>
    <w:rsid w:val="00646D09"/>
    <w:rPr>
      <w:rFonts w:ascii="Arial" w:hAnsi="Arial" w:cs="Arial"/>
      <w:b/>
      <w:sz w:val="32"/>
    </w:rPr>
  </w:style>
  <w:style w:type="paragraph" w:customStyle="1" w:styleId="Distribute1">
    <w:name w:val="Distribute_1"/>
    <w:basedOn w:val="Normal"/>
    <w:link w:val="Distribute1Char"/>
    <w:rsid w:val="00646D09"/>
    <w:pPr>
      <w:tabs>
        <w:tab w:val="center" w:pos="4680"/>
        <w:tab w:val="right" w:pos="9360"/>
      </w:tabs>
      <w:spacing w:after="0"/>
    </w:pPr>
    <w:rPr>
      <w:rFonts w:asciiTheme="minorHAnsi" w:eastAsiaTheme="minorEastAsia" w:hAnsiTheme="minorHAnsi"/>
      <w:sz w:val="16"/>
      <w:szCs w:val="16"/>
    </w:rPr>
  </w:style>
  <w:style w:type="character" w:customStyle="1" w:styleId="Distribute1Char">
    <w:name w:val="Distribute_1 Char"/>
    <w:basedOn w:val="DefaultParagraphFont"/>
    <w:link w:val="Distribute1"/>
    <w:rsid w:val="00646D09"/>
    <w:rPr>
      <w:sz w:val="16"/>
      <w:szCs w:val="16"/>
    </w:rPr>
  </w:style>
  <w:style w:type="paragraph" w:customStyle="1" w:styleId="UseCase1">
    <w:name w:val="UseCase_1"/>
    <w:basedOn w:val="Normal"/>
    <w:link w:val="UseCase1Char"/>
    <w:rsid w:val="00646D09"/>
    <w:pPr>
      <w:spacing w:after="0"/>
      <w:ind w:left="720" w:hanging="540"/>
    </w:pPr>
    <w:rPr>
      <w:rFonts w:asciiTheme="minorHAnsi" w:eastAsiaTheme="minorEastAsia" w:hAnsiTheme="minorHAnsi"/>
      <w:szCs w:val="24"/>
    </w:rPr>
  </w:style>
  <w:style w:type="character" w:customStyle="1" w:styleId="UseCase1Char">
    <w:name w:val="UseCase_1 Char"/>
    <w:basedOn w:val="DefaultParagraphFont"/>
    <w:link w:val="UseCase1"/>
    <w:rsid w:val="00646D09"/>
  </w:style>
  <w:style w:type="paragraph" w:customStyle="1" w:styleId="UseCase2">
    <w:name w:val="UseCase_2"/>
    <w:basedOn w:val="UseCase1"/>
    <w:link w:val="UseCase2Char"/>
    <w:rsid w:val="00646D09"/>
    <w:pPr>
      <w:ind w:left="1620" w:hanging="900"/>
    </w:pPr>
  </w:style>
  <w:style w:type="character" w:customStyle="1" w:styleId="UseCase2Char">
    <w:name w:val="UseCase_2 Char"/>
    <w:basedOn w:val="UseCase1Char"/>
    <w:link w:val="UseCase2"/>
    <w:rsid w:val="00646D09"/>
  </w:style>
  <w:style w:type="paragraph" w:customStyle="1" w:styleId="TText">
    <w:name w:val="TText"/>
    <w:autoRedefine/>
    <w:qFormat/>
    <w:rsid w:val="00646D09"/>
    <w:rPr>
      <w:rFonts w:ascii="Times New Roman" w:eastAsiaTheme="majorEastAsia" w:hAnsi="Times New Roman" w:cstheme="majorBidi"/>
      <w:i/>
      <w:iCs/>
      <w:color w:val="404040" w:themeColor="text1" w:themeTint="BF"/>
      <w:sz w:val="20"/>
      <w:szCs w:val="22"/>
    </w:rPr>
  </w:style>
  <w:style w:type="paragraph" w:customStyle="1" w:styleId="Subtitle2">
    <w:name w:val="Subtitle2"/>
    <w:autoRedefine/>
    <w:qFormat/>
    <w:rsid w:val="00646D09"/>
    <w:pPr>
      <w:jc w:val="center"/>
    </w:pPr>
    <w:rPr>
      <w:rFonts w:asciiTheme="majorHAnsi" w:eastAsiaTheme="minorHAnsi" w:hAnsiTheme="majorHAnsi"/>
      <w:b/>
      <w:sz w:val="28"/>
      <w:szCs w:val="22"/>
    </w:rPr>
  </w:style>
  <w:style w:type="table" w:styleId="GridTable4-Accent1">
    <w:name w:val="Grid Table 4 Accent 1"/>
    <w:basedOn w:val="TableNormal"/>
    <w:uiPriority w:val="49"/>
    <w:rsid w:val="00B4555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F061A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8911">
      <w:bodyDiv w:val="1"/>
      <w:marLeft w:val="0"/>
      <w:marRight w:val="0"/>
      <w:marTop w:val="0"/>
      <w:marBottom w:val="0"/>
      <w:divBdr>
        <w:top w:val="none" w:sz="0" w:space="0" w:color="auto"/>
        <w:left w:val="none" w:sz="0" w:space="0" w:color="auto"/>
        <w:bottom w:val="none" w:sz="0" w:space="0" w:color="auto"/>
        <w:right w:val="none" w:sz="0" w:space="0" w:color="auto"/>
      </w:divBdr>
    </w:div>
    <w:div w:id="32930404">
      <w:bodyDiv w:val="1"/>
      <w:marLeft w:val="0"/>
      <w:marRight w:val="0"/>
      <w:marTop w:val="0"/>
      <w:marBottom w:val="0"/>
      <w:divBdr>
        <w:top w:val="none" w:sz="0" w:space="0" w:color="auto"/>
        <w:left w:val="none" w:sz="0" w:space="0" w:color="auto"/>
        <w:bottom w:val="none" w:sz="0" w:space="0" w:color="auto"/>
        <w:right w:val="none" w:sz="0" w:space="0" w:color="auto"/>
      </w:divBdr>
      <w:divsChild>
        <w:div w:id="1790930104">
          <w:marLeft w:val="360"/>
          <w:marRight w:val="0"/>
          <w:marTop w:val="0"/>
          <w:marBottom w:val="0"/>
          <w:divBdr>
            <w:top w:val="none" w:sz="0" w:space="0" w:color="auto"/>
            <w:left w:val="none" w:sz="0" w:space="0" w:color="auto"/>
            <w:bottom w:val="none" w:sz="0" w:space="0" w:color="auto"/>
            <w:right w:val="none" w:sz="0" w:space="0" w:color="auto"/>
          </w:divBdr>
        </w:div>
        <w:div w:id="1161383763">
          <w:marLeft w:val="360"/>
          <w:marRight w:val="0"/>
          <w:marTop w:val="0"/>
          <w:marBottom w:val="0"/>
          <w:divBdr>
            <w:top w:val="none" w:sz="0" w:space="0" w:color="auto"/>
            <w:left w:val="none" w:sz="0" w:space="0" w:color="auto"/>
            <w:bottom w:val="none" w:sz="0" w:space="0" w:color="auto"/>
            <w:right w:val="none" w:sz="0" w:space="0" w:color="auto"/>
          </w:divBdr>
        </w:div>
        <w:div w:id="1083990631">
          <w:marLeft w:val="360"/>
          <w:marRight w:val="0"/>
          <w:marTop w:val="0"/>
          <w:marBottom w:val="0"/>
          <w:divBdr>
            <w:top w:val="none" w:sz="0" w:space="0" w:color="auto"/>
            <w:left w:val="none" w:sz="0" w:space="0" w:color="auto"/>
            <w:bottom w:val="none" w:sz="0" w:space="0" w:color="auto"/>
            <w:right w:val="none" w:sz="0" w:space="0" w:color="auto"/>
          </w:divBdr>
        </w:div>
        <w:div w:id="1720204282">
          <w:marLeft w:val="360"/>
          <w:marRight w:val="0"/>
          <w:marTop w:val="0"/>
          <w:marBottom w:val="0"/>
          <w:divBdr>
            <w:top w:val="none" w:sz="0" w:space="0" w:color="auto"/>
            <w:left w:val="none" w:sz="0" w:space="0" w:color="auto"/>
            <w:bottom w:val="none" w:sz="0" w:space="0" w:color="auto"/>
            <w:right w:val="none" w:sz="0" w:space="0" w:color="auto"/>
          </w:divBdr>
        </w:div>
        <w:div w:id="1115758132">
          <w:marLeft w:val="360"/>
          <w:marRight w:val="0"/>
          <w:marTop w:val="0"/>
          <w:marBottom w:val="0"/>
          <w:divBdr>
            <w:top w:val="none" w:sz="0" w:space="0" w:color="auto"/>
            <w:left w:val="none" w:sz="0" w:space="0" w:color="auto"/>
            <w:bottom w:val="none" w:sz="0" w:space="0" w:color="auto"/>
            <w:right w:val="none" w:sz="0" w:space="0" w:color="auto"/>
          </w:divBdr>
        </w:div>
        <w:div w:id="7872354">
          <w:marLeft w:val="360"/>
          <w:marRight w:val="0"/>
          <w:marTop w:val="0"/>
          <w:marBottom w:val="0"/>
          <w:divBdr>
            <w:top w:val="none" w:sz="0" w:space="0" w:color="auto"/>
            <w:left w:val="none" w:sz="0" w:space="0" w:color="auto"/>
            <w:bottom w:val="none" w:sz="0" w:space="0" w:color="auto"/>
            <w:right w:val="none" w:sz="0" w:space="0" w:color="auto"/>
          </w:divBdr>
        </w:div>
        <w:div w:id="1240486744">
          <w:marLeft w:val="360"/>
          <w:marRight w:val="0"/>
          <w:marTop w:val="0"/>
          <w:marBottom w:val="0"/>
          <w:divBdr>
            <w:top w:val="none" w:sz="0" w:space="0" w:color="auto"/>
            <w:left w:val="none" w:sz="0" w:space="0" w:color="auto"/>
            <w:bottom w:val="none" w:sz="0" w:space="0" w:color="auto"/>
            <w:right w:val="none" w:sz="0" w:space="0" w:color="auto"/>
          </w:divBdr>
        </w:div>
        <w:div w:id="1808471671">
          <w:marLeft w:val="360"/>
          <w:marRight w:val="0"/>
          <w:marTop w:val="0"/>
          <w:marBottom w:val="0"/>
          <w:divBdr>
            <w:top w:val="none" w:sz="0" w:space="0" w:color="auto"/>
            <w:left w:val="none" w:sz="0" w:space="0" w:color="auto"/>
            <w:bottom w:val="none" w:sz="0" w:space="0" w:color="auto"/>
            <w:right w:val="none" w:sz="0" w:space="0" w:color="auto"/>
          </w:divBdr>
        </w:div>
        <w:div w:id="982927181">
          <w:marLeft w:val="360"/>
          <w:marRight w:val="0"/>
          <w:marTop w:val="0"/>
          <w:marBottom w:val="0"/>
          <w:divBdr>
            <w:top w:val="none" w:sz="0" w:space="0" w:color="auto"/>
            <w:left w:val="none" w:sz="0" w:space="0" w:color="auto"/>
            <w:bottom w:val="none" w:sz="0" w:space="0" w:color="auto"/>
            <w:right w:val="none" w:sz="0" w:space="0" w:color="auto"/>
          </w:divBdr>
        </w:div>
      </w:divsChild>
    </w:div>
    <w:div w:id="62728486">
      <w:bodyDiv w:val="1"/>
      <w:marLeft w:val="0"/>
      <w:marRight w:val="0"/>
      <w:marTop w:val="0"/>
      <w:marBottom w:val="0"/>
      <w:divBdr>
        <w:top w:val="none" w:sz="0" w:space="0" w:color="auto"/>
        <w:left w:val="none" w:sz="0" w:space="0" w:color="auto"/>
        <w:bottom w:val="none" w:sz="0" w:space="0" w:color="auto"/>
        <w:right w:val="none" w:sz="0" w:space="0" w:color="auto"/>
      </w:divBdr>
    </w:div>
    <w:div w:id="71784809">
      <w:bodyDiv w:val="1"/>
      <w:marLeft w:val="0"/>
      <w:marRight w:val="0"/>
      <w:marTop w:val="0"/>
      <w:marBottom w:val="0"/>
      <w:divBdr>
        <w:top w:val="none" w:sz="0" w:space="0" w:color="auto"/>
        <w:left w:val="none" w:sz="0" w:space="0" w:color="auto"/>
        <w:bottom w:val="none" w:sz="0" w:space="0" w:color="auto"/>
        <w:right w:val="none" w:sz="0" w:space="0" w:color="auto"/>
      </w:divBdr>
    </w:div>
    <w:div w:id="83695720">
      <w:bodyDiv w:val="1"/>
      <w:marLeft w:val="0"/>
      <w:marRight w:val="0"/>
      <w:marTop w:val="0"/>
      <w:marBottom w:val="0"/>
      <w:divBdr>
        <w:top w:val="none" w:sz="0" w:space="0" w:color="auto"/>
        <w:left w:val="none" w:sz="0" w:space="0" w:color="auto"/>
        <w:bottom w:val="none" w:sz="0" w:space="0" w:color="auto"/>
        <w:right w:val="none" w:sz="0" w:space="0" w:color="auto"/>
      </w:divBdr>
    </w:div>
    <w:div w:id="165247364">
      <w:bodyDiv w:val="1"/>
      <w:marLeft w:val="0"/>
      <w:marRight w:val="0"/>
      <w:marTop w:val="0"/>
      <w:marBottom w:val="0"/>
      <w:divBdr>
        <w:top w:val="none" w:sz="0" w:space="0" w:color="auto"/>
        <w:left w:val="none" w:sz="0" w:space="0" w:color="auto"/>
        <w:bottom w:val="none" w:sz="0" w:space="0" w:color="auto"/>
        <w:right w:val="none" w:sz="0" w:space="0" w:color="auto"/>
      </w:divBdr>
    </w:div>
    <w:div w:id="192227324">
      <w:bodyDiv w:val="1"/>
      <w:marLeft w:val="0"/>
      <w:marRight w:val="0"/>
      <w:marTop w:val="0"/>
      <w:marBottom w:val="0"/>
      <w:divBdr>
        <w:top w:val="none" w:sz="0" w:space="0" w:color="auto"/>
        <w:left w:val="none" w:sz="0" w:space="0" w:color="auto"/>
        <w:bottom w:val="none" w:sz="0" w:space="0" w:color="auto"/>
        <w:right w:val="none" w:sz="0" w:space="0" w:color="auto"/>
      </w:divBdr>
    </w:div>
    <w:div w:id="224948958">
      <w:bodyDiv w:val="1"/>
      <w:marLeft w:val="0"/>
      <w:marRight w:val="0"/>
      <w:marTop w:val="0"/>
      <w:marBottom w:val="0"/>
      <w:divBdr>
        <w:top w:val="none" w:sz="0" w:space="0" w:color="auto"/>
        <w:left w:val="none" w:sz="0" w:space="0" w:color="auto"/>
        <w:bottom w:val="none" w:sz="0" w:space="0" w:color="auto"/>
        <w:right w:val="none" w:sz="0" w:space="0" w:color="auto"/>
      </w:divBdr>
    </w:div>
    <w:div w:id="243996605">
      <w:bodyDiv w:val="1"/>
      <w:marLeft w:val="0"/>
      <w:marRight w:val="0"/>
      <w:marTop w:val="0"/>
      <w:marBottom w:val="0"/>
      <w:divBdr>
        <w:top w:val="none" w:sz="0" w:space="0" w:color="auto"/>
        <w:left w:val="none" w:sz="0" w:space="0" w:color="auto"/>
        <w:bottom w:val="none" w:sz="0" w:space="0" w:color="auto"/>
        <w:right w:val="none" w:sz="0" w:space="0" w:color="auto"/>
      </w:divBdr>
    </w:div>
    <w:div w:id="307246513">
      <w:bodyDiv w:val="1"/>
      <w:marLeft w:val="0"/>
      <w:marRight w:val="0"/>
      <w:marTop w:val="0"/>
      <w:marBottom w:val="0"/>
      <w:divBdr>
        <w:top w:val="none" w:sz="0" w:space="0" w:color="auto"/>
        <w:left w:val="none" w:sz="0" w:space="0" w:color="auto"/>
        <w:bottom w:val="none" w:sz="0" w:space="0" w:color="auto"/>
        <w:right w:val="none" w:sz="0" w:space="0" w:color="auto"/>
      </w:divBdr>
    </w:div>
    <w:div w:id="343627883">
      <w:bodyDiv w:val="1"/>
      <w:marLeft w:val="0"/>
      <w:marRight w:val="0"/>
      <w:marTop w:val="0"/>
      <w:marBottom w:val="0"/>
      <w:divBdr>
        <w:top w:val="none" w:sz="0" w:space="0" w:color="auto"/>
        <w:left w:val="none" w:sz="0" w:space="0" w:color="auto"/>
        <w:bottom w:val="none" w:sz="0" w:space="0" w:color="auto"/>
        <w:right w:val="none" w:sz="0" w:space="0" w:color="auto"/>
      </w:divBdr>
    </w:div>
    <w:div w:id="353385461">
      <w:bodyDiv w:val="1"/>
      <w:marLeft w:val="0"/>
      <w:marRight w:val="0"/>
      <w:marTop w:val="0"/>
      <w:marBottom w:val="0"/>
      <w:divBdr>
        <w:top w:val="none" w:sz="0" w:space="0" w:color="auto"/>
        <w:left w:val="none" w:sz="0" w:space="0" w:color="auto"/>
        <w:bottom w:val="none" w:sz="0" w:space="0" w:color="auto"/>
        <w:right w:val="none" w:sz="0" w:space="0" w:color="auto"/>
      </w:divBdr>
      <w:divsChild>
        <w:div w:id="1606962687">
          <w:marLeft w:val="274"/>
          <w:marRight w:val="0"/>
          <w:marTop w:val="0"/>
          <w:marBottom w:val="0"/>
          <w:divBdr>
            <w:top w:val="none" w:sz="0" w:space="0" w:color="auto"/>
            <w:left w:val="none" w:sz="0" w:space="0" w:color="auto"/>
            <w:bottom w:val="none" w:sz="0" w:space="0" w:color="auto"/>
            <w:right w:val="none" w:sz="0" w:space="0" w:color="auto"/>
          </w:divBdr>
        </w:div>
        <w:div w:id="691341421">
          <w:marLeft w:val="274"/>
          <w:marRight w:val="0"/>
          <w:marTop w:val="0"/>
          <w:marBottom w:val="0"/>
          <w:divBdr>
            <w:top w:val="none" w:sz="0" w:space="0" w:color="auto"/>
            <w:left w:val="none" w:sz="0" w:space="0" w:color="auto"/>
            <w:bottom w:val="none" w:sz="0" w:space="0" w:color="auto"/>
            <w:right w:val="none" w:sz="0" w:space="0" w:color="auto"/>
          </w:divBdr>
        </w:div>
        <w:div w:id="645865306">
          <w:marLeft w:val="274"/>
          <w:marRight w:val="0"/>
          <w:marTop w:val="0"/>
          <w:marBottom w:val="0"/>
          <w:divBdr>
            <w:top w:val="none" w:sz="0" w:space="0" w:color="auto"/>
            <w:left w:val="none" w:sz="0" w:space="0" w:color="auto"/>
            <w:bottom w:val="none" w:sz="0" w:space="0" w:color="auto"/>
            <w:right w:val="none" w:sz="0" w:space="0" w:color="auto"/>
          </w:divBdr>
        </w:div>
        <w:div w:id="1919318664">
          <w:marLeft w:val="274"/>
          <w:marRight w:val="0"/>
          <w:marTop w:val="0"/>
          <w:marBottom w:val="0"/>
          <w:divBdr>
            <w:top w:val="none" w:sz="0" w:space="0" w:color="auto"/>
            <w:left w:val="none" w:sz="0" w:space="0" w:color="auto"/>
            <w:bottom w:val="none" w:sz="0" w:space="0" w:color="auto"/>
            <w:right w:val="none" w:sz="0" w:space="0" w:color="auto"/>
          </w:divBdr>
        </w:div>
        <w:div w:id="1327629566">
          <w:marLeft w:val="274"/>
          <w:marRight w:val="0"/>
          <w:marTop w:val="0"/>
          <w:marBottom w:val="0"/>
          <w:divBdr>
            <w:top w:val="none" w:sz="0" w:space="0" w:color="auto"/>
            <w:left w:val="none" w:sz="0" w:space="0" w:color="auto"/>
            <w:bottom w:val="none" w:sz="0" w:space="0" w:color="auto"/>
            <w:right w:val="none" w:sz="0" w:space="0" w:color="auto"/>
          </w:divBdr>
        </w:div>
      </w:divsChild>
    </w:div>
    <w:div w:id="360670923">
      <w:bodyDiv w:val="1"/>
      <w:marLeft w:val="0"/>
      <w:marRight w:val="0"/>
      <w:marTop w:val="0"/>
      <w:marBottom w:val="0"/>
      <w:divBdr>
        <w:top w:val="none" w:sz="0" w:space="0" w:color="auto"/>
        <w:left w:val="none" w:sz="0" w:space="0" w:color="auto"/>
        <w:bottom w:val="none" w:sz="0" w:space="0" w:color="auto"/>
        <w:right w:val="none" w:sz="0" w:space="0" w:color="auto"/>
      </w:divBdr>
    </w:div>
    <w:div w:id="384567468">
      <w:bodyDiv w:val="1"/>
      <w:marLeft w:val="0"/>
      <w:marRight w:val="0"/>
      <w:marTop w:val="0"/>
      <w:marBottom w:val="0"/>
      <w:divBdr>
        <w:top w:val="none" w:sz="0" w:space="0" w:color="auto"/>
        <w:left w:val="none" w:sz="0" w:space="0" w:color="auto"/>
        <w:bottom w:val="none" w:sz="0" w:space="0" w:color="auto"/>
        <w:right w:val="none" w:sz="0" w:space="0" w:color="auto"/>
      </w:divBdr>
    </w:div>
    <w:div w:id="388380460">
      <w:bodyDiv w:val="1"/>
      <w:marLeft w:val="0"/>
      <w:marRight w:val="0"/>
      <w:marTop w:val="0"/>
      <w:marBottom w:val="0"/>
      <w:divBdr>
        <w:top w:val="none" w:sz="0" w:space="0" w:color="auto"/>
        <w:left w:val="none" w:sz="0" w:space="0" w:color="auto"/>
        <w:bottom w:val="none" w:sz="0" w:space="0" w:color="auto"/>
        <w:right w:val="none" w:sz="0" w:space="0" w:color="auto"/>
      </w:divBdr>
    </w:div>
    <w:div w:id="500657111">
      <w:bodyDiv w:val="1"/>
      <w:marLeft w:val="0"/>
      <w:marRight w:val="0"/>
      <w:marTop w:val="0"/>
      <w:marBottom w:val="0"/>
      <w:divBdr>
        <w:top w:val="none" w:sz="0" w:space="0" w:color="auto"/>
        <w:left w:val="none" w:sz="0" w:space="0" w:color="auto"/>
        <w:bottom w:val="none" w:sz="0" w:space="0" w:color="auto"/>
        <w:right w:val="none" w:sz="0" w:space="0" w:color="auto"/>
      </w:divBdr>
    </w:div>
    <w:div w:id="519123346">
      <w:bodyDiv w:val="1"/>
      <w:marLeft w:val="0"/>
      <w:marRight w:val="0"/>
      <w:marTop w:val="0"/>
      <w:marBottom w:val="0"/>
      <w:divBdr>
        <w:top w:val="none" w:sz="0" w:space="0" w:color="auto"/>
        <w:left w:val="none" w:sz="0" w:space="0" w:color="auto"/>
        <w:bottom w:val="none" w:sz="0" w:space="0" w:color="auto"/>
        <w:right w:val="none" w:sz="0" w:space="0" w:color="auto"/>
      </w:divBdr>
      <w:divsChild>
        <w:div w:id="920674027">
          <w:marLeft w:val="360"/>
          <w:marRight w:val="0"/>
          <w:marTop w:val="0"/>
          <w:marBottom w:val="0"/>
          <w:divBdr>
            <w:top w:val="none" w:sz="0" w:space="0" w:color="auto"/>
            <w:left w:val="none" w:sz="0" w:space="0" w:color="auto"/>
            <w:bottom w:val="none" w:sz="0" w:space="0" w:color="auto"/>
            <w:right w:val="none" w:sz="0" w:space="0" w:color="auto"/>
          </w:divBdr>
        </w:div>
        <w:div w:id="1991713660">
          <w:marLeft w:val="360"/>
          <w:marRight w:val="0"/>
          <w:marTop w:val="0"/>
          <w:marBottom w:val="0"/>
          <w:divBdr>
            <w:top w:val="none" w:sz="0" w:space="0" w:color="auto"/>
            <w:left w:val="none" w:sz="0" w:space="0" w:color="auto"/>
            <w:bottom w:val="none" w:sz="0" w:space="0" w:color="auto"/>
            <w:right w:val="none" w:sz="0" w:space="0" w:color="auto"/>
          </w:divBdr>
        </w:div>
        <w:div w:id="1931617366">
          <w:marLeft w:val="360"/>
          <w:marRight w:val="0"/>
          <w:marTop w:val="0"/>
          <w:marBottom w:val="0"/>
          <w:divBdr>
            <w:top w:val="none" w:sz="0" w:space="0" w:color="auto"/>
            <w:left w:val="none" w:sz="0" w:space="0" w:color="auto"/>
            <w:bottom w:val="none" w:sz="0" w:space="0" w:color="auto"/>
            <w:right w:val="none" w:sz="0" w:space="0" w:color="auto"/>
          </w:divBdr>
        </w:div>
        <w:div w:id="1909489553">
          <w:marLeft w:val="360"/>
          <w:marRight w:val="0"/>
          <w:marTop w:val="0"/>
          <w:marBottom w:val="0"/>
          <w:divBdr>
            <w:top w:val="none" w:sz="0" w:space="0" w:color="auto"/>
            <w:left w:val="none" w:sz="0" w:space="0" w:color="auto"/>
            <w:bottom w:val="none" w:sz="0" w:space="0" w:color="auto"/>
            <w:right w:val="none" w:sz="0" w:space="0" w:color="auto"/>
          </w:divBdr>
        </w:div>
      </w:divsChild>
    </w:div>
    <w:div w:id="549419736">
      <w:bodyDiv w:val="1"/>
      <w:marLeft w:val="0"/>
      <w:marRight w:val="0"/>
      <w:marTop w:val="0"/>
      <w:marBottom w:val="0"/>
      <w:divBdr>
        <w:top w:val="none" w:sz="0" w:space="0" w:color="auto"/>
        <w:left w:val="none" w:sz="0" w:space="0" w:color="auto"/>
        <w:bottom w:val="none" w:sz="0" w:space="0" w:color="auto"/>
        <w:right w:val="none" w:sz="0" w:space="0" w:color="auto"/>
      </w:divBdr>
    </w:div>
    <w:div w:id="652220989">
      <w:bodyDiv w:val="1"/>
      <w:marLeft w:val="0"/>
      <w:marRight w:val="0"/>
      <w:marTop w:val="0"/>
      <w:marBottom w:val="0"/>
      <w:divBdr>
        <w:top w:val="none" w:sz="0" w:space="0" w:color="auto"/>
        <w:left w:val="none" w:sz="0" w:space="0" w:color="auto"/>
        <w:bottom w:val="none" w:sz="0" w:space="0" w:color="auto"/>
        <w:right w:val="none" w:sz="0" w:space="0" w:color="auto"/>
      </w:divBdr>
      <w:divsChild>
        <w:div w:id="1106122465">
          <w:marLeft w:val="259"/>
          <w:marRight w:val="0"/>
          <w:marTop w:val="0"/>
          <w:marBottom w:val="0"/>
          <w:divBdr>
            <w:top w:val="none" w:sz="0" w:space="0" w:color="auto"/>
            <w:left w:val="none" w:sz="0" w:space="0" w:color="auto"/>
            <w:bottom w:val="none" w:sz="0" w:space="0" w:color="auto"/>
            <w:right w:val="none" w:sz="0" w:space="0" w:color="auto"/>
          </w:divBdr>
        </w:div>
        <w:div w:id="1627347433">
          <w:marLeft w:val="259"/>
          <w:marRight w:val="0"/>
          <w:marTop w:val="0"/>
          <w:marBottom w:val="0"/>
          <w:divBdr>
            <w:top w:val="none" w:sz="0" w:space="0" w:color="auto"/>
            <w:left w:val="none" w:sz="0" w:space="0" w:color="auto"/>
            <w:bottom w:val="none" w:sz="0" w:space="0" w:color="auto"/>
            <w:right w:val="none" w:sz="0" w:space="0" w:color="auto"/>
          </w:divBdr>
        </w:div>
        <w:div w:id="696588199">
          <w:marLeft w:val="259"/>
          <w:marRight w:val="0"/>
          <w:marTop w:val="0"/>
          <w:marBottom w:val="0"/>
          <w:divBdr>
            <w:top w:val="none" w:sz="0" w:space="0" w:color="auto"/>
            <w:left w:val="none" w:sz="0" w:space="0" w:color="auto"/>
            <w:bottom w:val="none" w:sz="0" w:space="0" w:color="auto"/>
            <w:right w:val="none" w:sz="0" w:space="0" w:color="auto"/>
          </w:divBdr>
        </w:div>
        <w:div w:id="15082796">
          <w:marLeft w:val="259"/>
          <w:marRight w:val="0"/>
          <w:marTop w:val="0"/>
          <w:marBottom w:val="0"/>
          <w:divBdr>
            <w:top w:val="none" w:sz="0" w:space="0" w:color="auto"/>
            <w:left w:val="none" w:sz="0" w:space="0" w:color="auto"/>
            <w:bottom w:val="none" w:sz="0" w:space="0" w:color="auto"/>
            <w:right w:val="none" w:sz="0" w:space="0" w:color="auto"/>
          </w:divBdr>
        </w:div>
      </w:divsChild>
    </w:div>
    <w:div w:id="693773525">
      <w:bodyDiv w:val="1"/>
      <w:marLeft w:val="0"/>
      <w:marRight w:val="0"/>
      <w:marTop w:val="0"/>
      <w:marBottom w:val="0"/>
      <w:divBdr>
        <w:top w:val="none" w:sz="0" w:space="0" w:color="auto"/>
        <w:left w:val="none" w:sz="0" w:space="0" w:color="auto"/>
        <w:bottom w:val="none" w:sz="0" w:space="0" w:color="auto"/>
        <w:right w:val="none" w:sz="0" w:space="0" w:color="auto"/>
      </w:divBdr>
    </w:div>
    <w:div w:id="706031566">
      <w:bodyDiv w:val="1"/>
      <w:marLeft w:val="0"/>
      <w:marRight w:val="0"/>
      <w:marTop w:val="0"/>
      <w:marBottom w:val="0"/>
      <w:divBdr>
        <w:top w:val="none" w:sz="0" w:space="0" w:color="auto"/>
        <w:left w:val="none" w:sz="0" w:space="0" w:color="auto"/>
        <w:bottom w:val="none" w:sz="0" w:space="0" w:color="auto"/>
        <w:right w:val="none" w:sz="0" w:space="0" w:color="auto"/>
      </w:divBdr>
    </w:div>
    <w:div w:id="788817505">
      <w:bodyDiv w:val="1"/>
      <w:marLeft w:val="0"/>
      <w:marRight w:val="0"/>
      <w:marTop w:val="0"/>
      <w:marBottom w:val="0"/>
      <w:divBdr>
        <w:top w:val="none" w:sz="0" w:space="0" w:color="auto"/>
        <w:left w:val="none" w:sz="0" w:space="0" w:color="auto"/>
        <w:bottom w:val="none" w:sz="0" w:space="0" w:color="auto"/>
        <w:right w:val="none" w:sz="0" w:space="0" w:color="auto"/>
      </w:divBdr>
    </w:div>
    <w:div w:id="789008564">
      <w:bodyDiv w:val="1"/>
      <w:marLeft w:val="0"/>
      <w:marRight w:val="0"/>
      <w:marTop w:val="0"/>
      <w:marBottom w:val="0"/>
      <w:divBdr>
        <w:top w:val="none" w:sz="0" w:space="0" w:color="auto"/>
        <w:left w:val="none" w:sz="0" w:space="0" w:color="auto"/>
        <w:bottom w:val="none" w:sz="0" w:space="0" w:color="auto"/>
        <w:right w:val="none" w:sz="0" w:space="0" w:color="auto"/>
      </w:divBdr>
      <w:divsChild>
        <w:div w:id="329412110">
          <w:marLeft w:val="259"/>
          <w:marRight w:val="0"/>
          <w:marTop w:val="0"/>
          <w:marBottom w:val="0"/>
          <w:divBdr>
            <w:top w:val="none" w:sz="0" w:space="0" w:color="auto"/>
            <w:left w:val="none" w:sz="0" w:space="0" w:color="auto"/>
            <w:bottom w:val="none" w:sz="0" w:space="0" w:color="auto"/>
            <w:right w:val="none" w:sz="0" w:space="0" w:color="auto"/>
          </w:divBdr>
        </w:div>
      </w:divsChild>
    </w:div>
    <w:div w:id="813302522">
      <w:bodyDiv w:val="1"/>
      <w:marLeft w:val="0"/>
      <w:marRight w:val="0"/>
      <w:marTop w:val="0"/>
      <w:marBottom w:val="0"/>
      <w:divBdr>
        <w:top w:val="none" w:sz="0" w:space="0" w:color="auto"/>
        <w:left w:val="none" w:sz="0" w:space="0" w:color="auto"/>
        <w:bottom w:val="none" w:sz="0" w:space="0" w:color="auto"/>
        <w:right w:val="none" w:sz="0" w:space="0" w:color="auto"/>
      </w:divBdr>
    </w:div>
    <w:div w:id="821510068">
      <w:bodyDiv w:val="1"/>
      <w:marLeft w:val="0"/>
      <w:marRight w:val="0"/>
      <w:marTop w:val="0"/>
      <w:marBottom w:val="0"/>
      <w:divBdr>
        <w:top w:val="none" w:sz="0" w:space="0" w:color="auto"/>
        <w:left w:val="none" w:sz="0" w:space="0" w:color="auto"/>
        <w:bottom w:val="none" w:sz="0" w:space="0" w:color="auto"/>
        <w:right w:val="none" w:sz="0" w:space="0" w:color="auto"/>
      </w:divBdr>
    </w:div>
    <w:div w:id="827862145">
      <w:bodyDiv w:val="1"/>
      <w:marLeft w:val="0"/>
      <w:marRight w:val="0"/>
      <w:marTop w:val="0"/>
      <w:marBottom w:val="0"/>
      <w:divBdr>
        <w:top w:val="none" w:sz="0" w:space="0" w:color="auto"/>
        <w:left w:val="none" w:sz="0" w:space="0" w:color="auto"/>
        <w:bottom w:val="none" w:sz="0" w:space="0" w:color="auto"/>
        <w:right w:val="none" w:sz="0" w:space="0" w:color="auto"/>
      </w:divBdr>
    </w:div>
    <w:div w:id="833909512">
      <w:bodyDiv w:val="1"/>
      <w:marLeft w:val="0"/>
      <w:marRight w:val="0"/>
      <w:marTop w:val="0"/>
      <w:marBottom w:val="0"/>
      <w:divBdr>
        <w:top w:val="none" w:sz="0" w:space="0" w:color="auto"/>
        <w:left w:val="none" w:sz="0" w:space="0" w:color="auto"/>
        <w:bottom w:val="none" w:sz="0" w:space="0" w:color="auto"/>
        <w:right w:val="none" w:sz="0" w:space="0" w:color="auto"/>
      </w:divBdr>
      <w:divsChild>
        <w:div w:id="420444156">
          <w:marLeft w:val="360"/>
          <w:marRight w:val="0"/>
          <w:marTop w:val="0"/>
          <w:marBottom w:val="0"/>
          <w:divBdr>
            <w:top w:val="none" w:sz="0" w:space="0" w:color="auto"/>
            <w:left w:val="none" w:sz="0" w:space="0" w:color="auto"/>
            <w:bottom w:val="none" w:sz="0" w:space="0" w:color="auto"/>
            <w:right w:val="none" w:sz="0" w:space="0" w:color="auto"/>
          </w:divBdr>
        </w:div>
        <w:div w:id="1314406596">
          <w:marLeft w:val="360"/>
          <w:marRight w:val="0"/>
          <w:marTop w:val="0"/>
          <w:marBottom w:val="0"/>
          <w:divBdr>
            <w:top w:val="none" w:sz="0" w:space="0" w:color="auto"/>
            <w:left w:val="none" w:sz="0" w:space="0" w:color="auto"/>
            <w:bottom w:val="none" w:sz="0" w:space="0" w:color="auto"/>
            <w:right w:val="none" w:sz="0" w:space="0" w:color="auto"/>
          </w:divBdr>
        </w:div>
      </w:divsChild>
    </w:div>
    <w:div w:id="845554103">
      <w:bodyDiv w:val="1"/>
      <w:marLeft w:val="0"/>
      <w:marRight w:val="0"/>
      <w:marTop w:val="0"/>
      <w:marBottom w:val="0"/>
      <w:divBdr>
        <w:top w:val="none" w:sz="0" w:space="0" w:color="auto"/>
        <w:left w:val="none" w:sz="0" w:space="0" w:color="auto"/>
        <w:bottom w:val="none" w:sz="0" w:space="0" w:color="auto"/>
        <w:right w:val="none" w:sz="0" w:space="0" w:color="auto"/>
      </w:divBdr>
    </w:div>
    <w:div w:id="858280954">
      <w:bodyDiv w:val="1"/>
      <w:marLeft w:val="0"/>
      <w:marRight w:val="0"/>
      <w:marTop w:val="0"/>
      <w:marBottom w:val="0"/>
      <w:divBdr>
        <w:top w:val="none" w:sz="0" w:space="0" w:color="auto"/>
        <w:left w:val="none" w:sz="0" w:space="0" w:color="auto"/>
        <w:bottom w:val="none" w:sz="0" w:space="0" w:color="auto"/>
        <w:right w:val="none" w:sz="0" w:space="0" w:color="auto"/>
      </w:divBdr>
    </w:div>
    <w:div w:id="1016348636">
      <w:bodyDiv w:val="1"/>
      <w:marLeft w:val="0"/>
      <w:marRight w:val="0"/>
      <w:marTop w:val="0"/>
      <w:marBottom w:val="0"/>
      <w:divBdr>
        <w:top w:val="none" w:sz="0" w:space="0" w:color="auto"/>
        <w:left w:val="none" w:sz="0" w:space="0" w:color="auto"/>
        <w:bottom w:val="none" w:sz="0" w:space="0" w:color="auto"/>
        <w:right w:val="none" w:sz="0" w:space="0" w:color="auto"/>
      </w:divBdr>
    </w:div>
    <w:div w:id="1035229457">
      <w:bodyDiv w:val="1"/>
      <w:marLeft w:val="0"/>
      <w:marRight w:val="0"/>
      <w:marTop w:val="0"/>
      <w:marBottom w:val="0"/>
      <w:divBdr>
        <w:top w:val="none" w:sz="0" w:space="0" w:color="auto"/>
        <w:left w:val="none" w:sz="0" w:space="0" w:color="auto"/>
        <w:bottom w:val="none" w:sz="0" w:space="0" w:color="auto"/>
        <w:right w:val="none" w:sz="0" w:space="0" w:color="auto"/>
      </w:divBdr>
    </w:div>
    <w:div w:id="1089618099">
      <w:bodyDiv w:val="1"/>
      <w:marLeft w:val="0"/>
      <w:marRight w:val="0"/>
      <w:marTop w:val="0"/>
      <w:marBottom w:val="0"/>
      <w:divBdr>
        <w:top w:val="none" w:sz="0" w:space="0" w:color="auto"/>
        <w:left w:val="none" w:sz="0" w:space="0" w:color="auto"/>
        <w:bottom w:val="none" w:sz="0" w:space="0" w:color="auto"/>
        <w:right w:val="none" w:sz="0" w:space="0" w:color="auto"/>
      </w:divBdr>
    </w:div>
    <w:div w:id="1140347325">
      <w:bodyDiv w:val="1"/>
      <w:marLeft w:val="0"/>
      <w:marRight w:val="0"/>
      <w:marTop w:val="0"/>
      <w:marBottom w:val="0"/>
      <w:divBdr>
        <w:top w:val="none" w:sz="0" w:space="0" w:color="auto"/>
        <w:left w:val="none" w:sz="0" w:space="0" w:color="auto"/>
        <w:bottom w:val="none" w:sz="0" w:space="0" w:color="auto"/>
        <w:right w:val="none" w:sz="0" w:space="0" w:color="auto"/>
      </w:divBdr>
    </w:div>
    <w:div w:id="1142389112">
      <w:bodyDiv w:val="1"/>
      <w:marLeft w:val="0"/>
      <w:marRight w:val="0"/>
      <w:marTop w:val="0"/>
      <w:marBottom w:val="0"/>
      <w:divBdr>
        <w:top w:val="none" w:sz="0" w:space="0" w:color="auto"/>
        <w:left w:val="none" w:sz="0" w:space="0" w:color="auto"/>
        <w:bottom w:val="none" w:sz="0" w:space="0" w:color="auto"/>
        <w:right w:val="none" w:sz="0" w:space="0" w:color="auto"/>
      </w:divBdr>
    </w:div>
    <w:div w:id="1154951710">
      <w:bodyDiv w:val="1"/>
      <w:marLeft w:val="0"/>
      <w:marRight w:val="0"/>
      <w:marTop w:val="0"/>
      <w:marBottom w:val="0"/>
      <w:divBdr>
        <w:top w:val="none" w:sz="0" w:space="0" w:color="auto"/>
        <w:left w:val="none" w:sz="0" w:space="0" w:color="auto"/>
        <w:bottom w:val="none" w:sz="0" w:space="0" w:color="auto"/>
        <w:right w:val="none" w:sz="0" w:space="0" w:color="auto"/>
      </w:divBdr>
      <w:divsChild>
        <w:div w:id="838472709">
          <w:marLeft w:val="360"/>
          <w:marRight w:val="0"/>
          <w:marTop w:val="0"/>
          <w:marBottom w:val="0"/>
          <w:divBdr>
            <w:top w:val="none" w:sz="0" w:space="0" w:color="auto"/>
            <w:left w:val="none" w:sz="0" w:space="0" w:color="auto"/>
            <w:bottom w:val="none" w:sz="0" w:space="0" w:color="auto"/>
            <w:right w:val="none" w:sz="0" w:space="0" w:color="auto"/>
          </w:divBdr>
        </w:div>
        <w:div w:id="608047148">
          <w:marLeft w:val="360"/>
          <w:marRight w:val="0"/>
          <w:marTop w:val="0"/>
          <w:marBottom w:val="0"/>
          <w:divBdr>
            <w:top w:val="none" w:sz="0" w:space="0" w:color="auto"/>
            <w:left w:val="none" w:sz="0" w:space="0" w:color="auto"/>
            <w:bottom w:val="none" w:sz="0" w:space="0" w:color="auto"/>
            <w:right w:val="none" w:sz="0" w:space="0" w:color="auto"/>
          </w:divBdr>
        </w:div>
        <w:div w:id="596715639">
          <w:marLeft w:val="360"/>
          <w:marRight w:val="0"/>
          <w:marTop w:val="0"/>
          <w:marBottom w:val="0"/>
          <w:divBdr>
            <w:top w:val="none" w:sz="0" w:space="0" w:color="auto"/>
            <w:left w:val="none" w:sz="0" w:space="0" w:color="auto"/>
            <w:bottom w:val="none" w:sz="0" w:space="0" w:color="auto"/>
            <w:right w:val="none" w:sz="0" w:space="0" w:color="auto"/>
          </w:divBdr>
        </w:div>
        <w:div w:id="1715234918">
          <w:marLeft w:val="360"/>
          <w:marRight w:val="0"/>
          <w:marTop w:val="0"/>
          <w:marBottom w:val="0"/>
          <w:divBdr>
            <w:top w:val="none" w:sz="0" w:space="0" w:color="auto"/>
            <w:left w:val="none" w:sz="0" w:space="0" w:color="auto"/>
            <w:bottom w:val="none" w:sz="0" w:space="0" w:color="auto"/>
            <w:right w:val="none" w:sz="0" w:space="0" w:color="auto"/>
          </w:divBdr>
        </w:div>
        <w:div w:id="859782756">
          <w:marLeft w:val="360"/>
          <w:marRight w:val="0"/>
          <w:marTop w:val="0"/>
          <w:marBottom w:val="0"/>
          <w:divBdr>
            <w:top w:val="none" w:sz="0" w:space="0" w:color="auto"/>
            <w:left w:val="none" w:sz="0" w:space="0" w:color="auto"/>
            <w:bottom w:val="none" w:sz="0" w:space="0" w:color="auto"/>
            <w:right w:val="none" w:sz="0" w:space="0" w:color="auto"/>
          </w:divBdr>
        </w:div>
        <w:div w:id="2024941432">
          <w:marLeft w:val="360"/>
          <w:marRight w:val="0"/>
          <w:marTop w:val="0"/>
          <w:marBottom w:val="0"/>
          <w:divBdr>
            <w:top w:val="none" w:sz="0" w:space="0" w:color="auto"/>
            <w:left w:val="none" w:sz="0" w:space="0" w:color="auto"/>
            <w:bottom w:val="none" w:sz="0" w:space="0" w:color="auto"/>
            <w:right w:val="none" w:sz="0" w:space="0" w:color="auto"/>
          </w:divBdr>
        </w:div>
      </w:divsChild>
    </w:div>
    <w:div w:id="1167136782">
      <w:bodyDiv w:val="1"/>
      <w:marLeft w:val="0"/>
      <w:marRight w:val="0"/>
      <w:marTop w:val="0"/>
      <w:marBottom w:val="0"/>
      <w:divBdr>
        <w:top w:val="none" w:sz="0" w:space="0" w:color="auto"/>
        <w:left w:val="none" w:sz="0" w:space="0" w:color="auto"/>
        <w:bottom w:val="none" w:sz="0" w:space="0" w:color="auto"/>
        <w:right w:val="none" w:sz="0" w:space="0" w:color="auto"/>
      </w:divBdr>
    </w:div>
    <w:div w:id="1201896439">
      <w:bodyDiv w:val="1"/>
      <w:marLeft w:val="0"/>
      <w:marRight w:val="0"/>
      <w:marTop w:val="0"/>
      <w:marBottom w:val="0"/>
      <w:divBdr>
        <w:top w:val="none" w:sz="0" w:space="0" w:color="auto"/>
        <w:left w:val="none" w:sz="0" w:space="0" w:color="auto"/>
        <w:bottom w:val="none" w:sz="0" w:space="0" w:color="auto"/>
        <w:right w:val="none" w:sz="0" w:space="0" w:color="auto"/>
      </w:divBdr>
    </w:div>
    <w:div w:id="1219585083">
      <w:bodyDiv w:val="1"/>
      <w:marLeft w:val="0"/>
      <w:marRight w:val="0"/>
      <w:marTop w:val="0"/>
      <w:marBottom w:val="0"/>
      <w:divBdr>
        <w:top w:val="none" w:sz="0" w:space="0" w:color="auto"/>
        <w:left w:val="none" w:sz="0" w:space="0" w:color="auto"/>
        <w:bottom w:val="none" w:sz="0" w:space="0" w:color="auto"/>
        <w:right w:val="none" w:sz="0" w:space="0" w:color="auto"/>
      </w:divBdr>
    </w:div>
    <w:div w:id="1379553656">
      <w:bodyDiv w:val="1"/>
      <w:marLeft w:val="0"/>
      <w:marRight w:val="0"/>
      <w:marTop w:val="0"/>
      <w:marBottom w:val="0"/>
      <w:divBdr>
        <w:top w:val="none" w:sz="0" w:space="0" w:color="auto"/>
        <w:left w:val="none" w:sz="0" w:space="0" w:color="auto"/>
        <w:bottom w:val="none" w:sz="0" w:space="0" w:color="auto"/>
        <w:right w:val="none" w:sz="0" w:space="0" w:color="auto"/>
      </w:divBdr>
    </w:div>
    <w:div w:id="1399593443">
      <w:bodyDiv w:val="1"/>
      <w:marLeft w:val="0"/>
      <w:marRight w:val="0"/>
      <w:marTop w:val="0"/>
      <w:marBottom w:val="0"/>
      <w:divBdr>
        <w:top w:val="none" w:sz="0" w:space="0" w:color="auto"/>
        <w:left w:val="none" w:sz="0" w:space="0" w:color="auto"/>
        <w:bottom w:val="none" w:sz="0" w:space="0" w:color="auto"/>
        <w:right w:val="none" w:sz="0" w:space="0" w:color="auto"/>
      </w:divBdr>
    </w:div>
    <w:div w:id="1575312526">
      <w:bodyDiv w:val="1"/>
      <w:marLeft w:val="0"/>
      <w:marRight w:val="0"/>
      <w:marTop w:val="0"/>
      <w:marBottom w:val="0"/>
      <w:divBdr>
        <w:top w:val="none" w:sz="0" w:space="0" w:color="auto"/>
        <w:left w:val="none" w:sz="0" w:space="0" w:color="auto"/>
        <w:bottom w:val="none" w:sz="0" w:space="0" w:color="auto"/>
        <w:right w:val="none" w:sz="0" w:space="0" w:color="auto"/>
      </w:divBdr>
      <w:divsChild>
        <w:div w:id="816189561">
          <w:marLeft w:val="360"/>
          <w:marRight w:val="0"/>
          <w:marTop w:val="0"/>
          <w:marBottom w:val="0"/>
          <w:divBdr>
            <w:top w:val="none" w:sz="0" w:space="0" w:color="auto"/>
            <w:left w:val="none" w:sz="0" w:space="0" w:color="auto"/>
            <w:bottom w:val="none" w:sz="0" w:space="0" w:color="auto"/>
            <w:right w:val="none" w:sz="0" w:space="0" w:color="auto"/>
          </w:divBdr>
        </w:div>
        <w:div w:id="1442872335">
          <w:marLeft w:val="360"/>
          <w:marRight w:val="0"/>
          <w:marTop w:val="0"/>
          <w:marBottom w:val="0"/>
          <w:divBdr>
            <w:top w:val="none" w:sz="0" w:space="0" w:color="auto"/>
            <w:left w:val="none" w:sz="0" w:space="0" w:color="auto"/>
            <w:bottom w:val="none" w:sz="0" w:space="0" w:color="auto"/>
            <w:right w:val="none" w:sz="0" w:space="0" w:color="auto"/>
          </w:divBdr>
        </w:div>
        <w:div w:id="1848514950">
          <w:marLeft w:val="360"/>
          <w:marRight w:val="0"/>
          <w:marTop w:val="0"/>
          <w:marBottom w:val="0"/>
          <w:divBdr>
            <w:top w:val="none" w:sz="0" w:space="0" w:color="auto"/>
            <w:left w:val="none" w:sz="0" w:space="0" w:color="auto"/>
            <w:bottom w:val="none" w:sz="0" w:space="0" w:color="auto"/>
            <w:right w:val="none" w:sz="0" w:space="0" w:color="auto"/>
          </w:divBdr>
        </w:div>
        <w:div w:id="856425178">
          <w:marLeft w:val="360"/>
          <w:marRight w:val="0"/>
          <w:marTop w:val="0"/>
          <w:marBottom w:val="0"/>
          <w:divBdr>
            <w:top w:val="none" w:sz="0" w:space="0" w:color="auto"/>
            <w:left w:val="none" w:sz="0" w:space="0" w:color="auto"/>
            <w:bottom w:val="none" w:sz="0" w:space="0" w:color="auto"/>
            <w:right w:val="none" w:sz="0" w:space="0" w:color="auto"/>
          </w:divBdr>
        </w:div>
      </w:divsChild>
    </w:div>
    <w:div w:id="1591810696">
      <w:bodyDiv w:val="1"/>
      <w:marLeft w:val="0"/>
      <w:marRight w:val="0"/>
      <w:marTop w:val="0"/>
      <w:marBottom w:val="0"/>
      <w:divBdr>
        <w:top w:val="none" w:sz="0" w:space="0" w:color="auto"/>
        <w:left w:val="none" w:sz="0" w:space="0" w:color="auto"/>
        <w:bottom w:val="none" w:sz="0" w:space="0" w:color="auto"/>
        <w:right w:val="none" w:sz="0" w:space="0" w:color="auto"/>
      </w:divBdr>
    </w:div>
    <w:div w:id="1656913295">
      <w:bodyDiv w:val="1"/>
      <w:marLeft w:val="0"/>
      <w:marRight w:val="0"/>
      <w:marTop w:val="0"/>
      <w:marBottom w:val="0"/>
      <w:divBdr>
        <w:top w:val="none" w:sz="0" w:space="0" w:color="auto"/>
        <w:left w:val="none" w:sz="0" w:space="0" w:color="auto"/>
        <w:bottom w:val="none" w:sz="0" w:space="0" w:color="auto"/>
        <w:right w:val="none" w:sz="0" w:space="0" w:color="auto"/>
      </w:divBdr>
    </w:div>
    <w:div w:id="1695185420">
      <w:bodyDiv w:val="1"/>
      <w:marLeft w:val="0"/>
      <w:marRight w:val="0"/>
      <w:marTop w:val="0"/>
      <w:marBottom w:val="0"/>
      <w:divBdr>
        <w:top w:val="none" w:sz="0" w:space="0" w:color="auto"/>
        <w:left w:val="none" w:sz="0" w:space="0" w:color="auto"/>
        <w:bottom w:val="none" w:sz="0" w:space="0" w:color="auto"/>
        <w:right w:val="none" w:sz="0" w:space="0" w:color="auto"/>
      </w:divBdr>
    </w:div>
    <w:div w:id="1752697535">
      <w:bodyDiv w:val="1"/>
      <w:marLeft w:val="0"/>
      <w:marRight w:val="0"/>
      <w:marTop w:val="0"/>
      <w:marBottom w:val="0"/>
      <w:divBdr>
        <w:top w:val="none" w:sz="0" w:space="0" w:color="auto"/>
        <w:left w:val="none" w:sz="0" w:space="0" w:color="auto"/>
        <w:bottom w:val="none" w:sz="0" w:space="0" w:color="auto"/>
        <w:right w:val="none" w:sz="0" w:space="0" w:color="auto"/>
      </w:divBdr>
    </w:div>
    <w:div w:id="1795519643">
      <w:bodyDiv w:val="1"/>
      <w:marLeft w:val="0"/>
      <w:marRight w:val="0"/>
      <w:marTop w:val="0"/>
      <w:marBottom w:val="0"/>
      <w:divBdr>
        <w:top w:val="none" w:sz="0" w:space="0" w:color="auto"/>
        <w:left w:val="none" w:sz="0" w:space="0" w:color="auto"/>
        <w:bottom w:val="none" w:sz="0" w:space="0" w:color="auto"/>
        <w:right w:val="none" w:sz="0" w:space="0" w:color="auto"/>
      </w:divBdr>
      <w:divsChild>
        <w:div w:id="1497070571">
          <w:marLeft w:val="360"/>
          <w:marRight w:val="0"/>
          <w:marTop w:val="0"/>
          <w:marBottom w:val="0"/>
          <w:divBdr>
            <w:top w:val="none" w:sz="0" w:space="0" w:color="auto"/>
            <w:left w:val="none" w:sz="0" w:space="0" w:color="auto"/>
            <w:bottom w:val="none" w:sz="0" w:space="0" w:color="auto"/>
            <w:right w:val="none" w:sz="0" w:space="0" w:color="auto"/>
          </w:divBdr>
        </w:div>
        <w:div w:id="1975716112">
          <w:marLeft w:val="360"/>
          <w:marRight w:val="0"/>
          <w:marTop w:val="0"/>
          <w:marBottom w:val="0"/>
          <w:divBdr>
            <w:top w:val="none" w:sz="0" w:space="0" w:color="auto"/>
            <w:left w:val="none" w:sz="0" w:space="0" w:color="auto"/>
            <w:bottom w:val="none" w:sz="0" w:space="0" w:color="auto"/>
            <w:right w:val="none" w:sz="0" w:space="0" w:color="auto"/>
          </w:divBdr>
        </w:div>
        <w:div w:id="727728945">
          <w:marLeft w:val="360"/>
          <w:marRight w:val="0"/>
          <w:marTop w:val="0"/>
          <w:marBottom w:val="0"/>
          <w:divBdr>
            <w:top w:val="none" w:sz="0" w:space="0" w:color="auto"/>
            <w:left w:val="none" w:sz="0" w:space="0" w:color="auto"/>
            <w:bottom w:val="none" w:sz="0" w:space="0" w:color="auto"/>
            <w:right w:val="none" w:sz="0" w:space="0" w:color="auto"/>
          </w:divBdr>
        </w:div>
        <w:div w:id="226766783">
          <w:marLeft w:val="360"/>
          <w:marRight w:val="0"/>
          <w:marTop w:val="0"/>
          <w:marBottom w:val="0"/>
          <w:divBdr>
            <w:top w:val="none" w:sz="0" w:space="0" w:color="auto"/>
            <w:left w:val="none" w:sz="0" w:space="0" w:color="auto"/>
            <w:bottom w:val="none" w:sz="0" w:space="0" w:color="auto"/>
            <w:right w:val="none" w:sz="0" w:space="0" w:color="auto"/>
          </w:divBdr>
        </w:div>
        <w:div w:id="261227390">
          <w:marLeft w:val="360"/>
          <w:marRight w:val="0"/>
          <w:marTop w:val="0"/>
          <w:marBottom w:val="0"/>
          <w:divBdr>
            <w:top w:val="none" w:sz="0" w:space="0" w:color="auto"/>
            <w:left w:val="none" w:sz="0" w:space="0" w:color="auto"/>
            <w:bottom w:val="none" w:sz="0" w:space="0" w:color="auto"/>
            <w:right w:val="none" w:sz="0" w:space="0" w:color="auto"/>
          </w:divBdr>
        </w:div>
        <w:div w:id="1815834624">
          <w:marLeft w:val="360"/>
          <w:marRight w:val="0"/>
          <w:marTop w:val="0"/>
          <w:marBottom w:val="0"/>
          <w:divBdr>
            <w:top w:val="none" w:sz="0" w:space="0" w:color="auto"/>
            <w:left w:val="none" w:sz="0" w:space="0" w:color="auto"/>
            <w:bottom w:val="none" w:sz="0" w:space="0" w:color="auto"/>
            <w:right w:val="none" w:sz="0" w:space="0" w:color="auto"/>
          </w:divBdr>
        </w:div>
      </w:divsChild>
    </w:div>
    <w:div w:id="1895192680">
      <w:bodyDiv w:val="1"/>
      <w:marLeft w:val="0"/>
      <w:marRight w:val="0"/>
      <w:marTop w:val="0"/>
      <w:marBottom w:val="0"/>
      <w:divBdr>
        <w:top w:val="none" w:sz="0" w:space="0" w:color="auto"/>
        <w:left w:val="none" w:sz="0" w:space="0" w:color="auto"/>
        <w:bottom w:val="none" w:sz="0" w:space="0" w:color="auto"/>
        <w:right w:val="none" w:sz="0" w:space="0" w:color="auto"/>
      </w:divBdr>
    </w:div>
    <w:div w:id="1917781750">
      <w:bodyDiv w:val="1"/>
      <w:marLeft w:val="0"/>
      <w:marRight w:val="0"/>
      <w:marTop w:val="0"/>
      <w:marBottom w:val="0"/>
      <w:divBdr>
        <w:top w:val="none" w:sz="0" w:space="0" w:color="auto"/>
        <w:left w:val="none" w:sz="0" w:space="0" w:color="auto"/>
        <w:bottom w:val="none" w:sz="0" w:space="0" w:color="auto"/>
        <w:right w:val="none" w:sz="0" w:space="0" w:color="auto"/>
      </w:divBdr>
    </w:div>
    <w:div w:id="1928880039">
      <w:bodyDiv w:val="1"/>
      <w:marLeft w:val="0"/>
      <w:marRight w:val="0"/>
      <w:marTop w:val="0"/>
      <w:marBottom w:val="0"/>
      <w:divBdr>
        <w:top w:val="none" w:sz="0" w:space="0" w:color="auto"/>
        <w:left w:val="none" w:sz="0" w:space="0" w:color="auto"/>
        <w:bottom w:val="none" w:sz="0" w:space="0" w:color="auto"/>
        <w:right w:val="none" w:sz="0" w:space="0" w:color="auto"/>
      </w:divBdr>
      <w:divsChild>
        <w:div w:id="1839539085">
          <w:marLeft w:val="360"/>
          <w:marRight w:val="0"/>
          <w:marTop w:val="0"/>
          <w:marBottom w:val="0"/>
          <w:divBdr>
            <w:top w:val="none" w:sz="0" w:space="0" w:color="auto"/>
            <w:left w:val="none" w:sz="0" w:space="0" w:color="auto"/>
            <w:bottom w:val="none" w:sz="0" w:space="0" w:color="auto"/>
            <w:right w:val="none" w:sz="0" w:space="0" w:color="auto"/>
          </w:divBdr>
        </w:div>
        <w:div w:id="1510875676">
          <w:marLeft w:val="360"/>
          <w:marRight w:val="0"/>
          <w:marTop w:val="0"/>
          <w:marBottom w:val="0"/>
          <w:divBdr>
            <w:top w:val="none" w:sz="0" w:space="0" w:color="auto"/>
            <w:left w:val="none" w:sz="0" w:space="0" w:color="auto"/>
            <w:bottom w:val="none" w:sz="0" w:space="0" w:color="auto"/>
            <w:right w:val="none" w:sz="0" w:space="0" w:color="auto"/>
          </w:divBdr>
        </w:div>
        <w:div w:id="1631786937">
          <w:marLeft w:val="360"/>
          <w:marRight w:val="0"/>
          <w:marTop w:val="0"/>
          <w:marBottom w:val="0"/>
          <w:divBdr>
            <w:top w:val="none" w:sz="0" w:space="0" w:color="auto"/>
            <w:left w:val="none" w:sz="0" w:space="0" w:color="auto"/>
            <w:bottom w:val="none" w:sz="0" w:space="0" w:color="auto"/>
            <w:right w:val="none" w:sz="0" w:space="0" w:color="auto"/>
          </w:divBdr>
        </w:div>
        <w:div w:id="628627134">
          <w:marLeft w:val="360"/>
          <w:marRight w:val="0"/>
          <w:marTop w:val="0"/>
          <w:marBottom w:val="0"/>
          <w:divBdr>
            <w:top w:val="none" w:sz="0" w:space="0" w:color="auto"/>
            <w:left w:val="none" w:sz="0" w:space="0" w:color="auto"/>
            <w:bottom w:val="none" w:sz="0" w:space="0" w:color="auto"/>
            <w:right w:val="none" w:sz="0" w:space="0" w:color="auto"/>
          </w:divBdr>
        </w:div>
        <w:div w:id="1652784560">
          <w:marLeft w:val="360"/>
          <w:marRight w:val="0"/>
          <w:marTop w:val="0"/>
          <w:marBottom w:val="0"/>
          <w:divBdr>
            <w:top w:val="none" w:sz="0" w:space="0" w:color="auto"/>
            <w:left w:val="none" w:sz="0" w:space="0" w:color="auto"/>
            <w:bottom w:val="none" w:sz="0" w:space="0" w:color="auto"/>
            <w:right w:val="none" w:sz="0" w:space="0" w:color="auto"/>
          </w:divBdr>
        </w:div>
      </w:divsChild>
    </w:div>
    <w:div w:id="2018968788">
      <w:bodyDiv w:val="1"/>
      <w:marLeft w:val="0"/>
      <w:marRight w:val="0"/>
      <w:marTop w:val="0"/>
      <w:marBottom w:val="0"/>
      <w:divBdr>
        <w:top w:val="none" w:sz="0" w:space="0" w:color="auto"/>
        <w:left w:val="none" w:sz="0" w:space="0" w:color="auto"/>
        <w:bottom w:val="none" w:sz="0" w:space="0" w:color="auto"/>
        <w:right w:val="none" w:sz="0" w:space="0" w:color="auto"/>
      </w:divBdr>
    </w:div>
    <w:div w:id="2051950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silcweb.com/silc/?u=bpw"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hyperlink" Target="https://www.smashingmagazine.com/2015/01/designing-for-print-with-css/" TargetMode="External"/><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yrus.sabzevari@lmco.com"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hyperlink" Target="https://www.silcweb.com/silc/?u=bpw"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67154\Documents\ARCI_SWFT\ACINT-FSD-A031-SRS-Template_rev_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F373C92C2254A72A3B2608E935D20B8"/>
        <w:category>
          <w:name w:val="General"/>
          <w:gallery w:val="placeholder"/>
        </w:category>
        <w:types>
          <w:type w:val="bbPlcHdr"/>
        </w:types>
        <w:behaviors>
          <w:behavior w:val="content"/>
        </w:behaviors>
        <w:guid w:val="{913D2827-C582-48CD-8A4E-EAD3F18CD19E}"/>
      </w:docPartPr>
      <w:docPartBody>
        <w:p w:rsidR="005949FB" w:rsidRDefault="009145F4">
          <w:pPr>
            <w:pStyle w:val="DF373C92C2254A72A3B2608E935D20B8"/>
          </w:pPr>
          <w:r w:rsidRPr="008B2EB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New Roman Bold">
    <w:panose1 w:val="020208030705050203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New Century Schlbk">
    <w:altName w:val="Century Schoolbook"/>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5F4"/>
    <w:rsid w:val="001D0506"/>
    <w:rsid w:val="003532DB"/>
    <w:rsid w:val="00462A52"/>
    <w:rsid w:val="005949FB"/>
    <w:rsid w:val="007A3CB0"/>
    <w:rsid w:val="00825C0E"/>
    <w:rsid w:val="008672AE"/>
    <w:rsid w:val="00871E49"/>
    <w:rsid w:val="00872356"/>
    <w:rsid w:val="009145F4"/>
    <w:rsid w:val="00915609"/>
    <w:rsid w:val="0097180E"/>
    <w:rsid w:val="00AD47E5"/>
    <w:rsid w:val="00B71993"/>
    <w:rsid w:val="00BC1575"/>
    <w:rsid w:val="00C73993"/>
    <w:rsid w:val="00C74FE3"/>
    <w:rsid w:val="00C81CD8"/>
    <w:rsid w:val="00CC4148"/>
    <w:rsid w:val="00D558BE"/>
    <w:rsid w:val="00DF2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DF373C92C2254A72A3B2608E935D20B8">
    <w:name w:val="DF373C92C2254A72A3B2608E935D20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EF2322-728A-4B22-AB7E-636051921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ACINT-FSD-A031-SRS-Template_rev_12.dotx</Template>
  <TotalTime>321</TotalTime>
  <Pages>1</Pages>
  <Words>19046</Words>
  <Characters>108563</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Software Requirements Specification (SRS)</vt:lpstr>
    </vt:vector>
  </TitlesOfParts>
  <Company>Lockheed Martin Corporation - Mission Sensors and Training (MST)</Company>
  <LinksUpToDate>false</LinksUpToDate>
  <CharactersWithSpaces>127355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(SRS)</dc:title>
  <dc:subject>Requirements</dc:subject>
  <dc:creator>Gene Belford</dc:creator>
  <cp:keywords>, , SSS</cp:keywords>
  <cp:lastModifiedBy>Gene Belford</cp:lastModifiedBy>
  <cp:revision>18</cp:revision>
  <cp:lastPrinted>2017-05-25T14:46:00Z</cp:lastPrinted>
  <dcterms:created xsi:type="dcterms:W3CDTF">2017-11-09T12:25:00Z</dcterms:created>
  <dcterms:modified xsi:type="dcterms:W3CDTF">2017-11-09T18:48:00Z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Acoustic Intelligence (ACINT) Modernization Program</vt:lpwstr>
  </property>
  <property fmtid="{D5CDD505-2E9C-101B-9397-08002B2CF9AE}" pid="3" name="Document number">
    <vt:lpwstr>ACINT-MSD-A017-SSS</vt:lpwstr>
  </property>
  <property fmtid="{D5CDD505-2E9C-101B-9397-08002B2CF9AE}" pid="4" name="Distribution Statement">
    <vt:lpwstr>Distribution authorized to U.S. Government agencies only for administrative or operational use, 11 August 2011. Other requests for this document shall be referred to ACINT Department of the Office of Naval Intelligence.</vt:lpwstr>
  </property>
  <property fmtid="{D5CDD505-2E9C-101B-9397-08002B2CF9AE}" pid="5" name="Delivery Date">
    <vt:lpwstr>February 27th, 2014</vt:lpwstr>
  </property>
  <property fmtid="{D5CDD505-2E9C-101B-9397-08002B2CF9AE}" pid="6" name="Revision">
    <vt:lpwstr>-</vt:lpwstr>
  </property>
  <property fmtid="{D5CDD505-2E9C-101B-9397-08002B2CF9AE}" pid="7" name="Contract Number">
    <vt:lpwstr>N68786-11-D-7236</vt:lpwstr>
  </property>
  <property fmtid="{D5CDD505-2E9C-101B-9397-08002B2CF9AE}" pid="8" name="LM SIP Document Sensitivity">
    <vt:lpwstr/>
  </property>
  <property fmtid="{D5CDD505-2E9C-101B-9397-08002B2CF9AE}" pid="9" name="Document Author">
    <vt:lpwstr>ACCT05\n67154</vt:lpwstr>
  </property>
  <property fmtid="{D5CDD505-2E9C-101B-9397-08002B2CF9AE}" pid="10" name="Document Sensitivity">
    <vt:lpwstr>1</vt:lpwstr>
  </property>
  <property fmtid="{D5CDD505-2E9C-101B-9397-08002B2CF9AE}" pid="11" name="ThirdParty">
    <vt:lpwstr/>
  </property>
  <property fmtid="{D5CDD505-2E9C-101B-9397-08002B2CF9AE}" pid="12" name="OCI Restriction">
    <vt:bool>false</vt:bool>
  </property>
  <property fmtid="{D5CDD505-2E9C-101B-9397-08002B2CF9AE}" pid="13" name="OCI Additional Info">
    <vt:lpwstr/>
  </property>
  <property fmtid="{D5CDD505-2E9C-101B-9397-08002B2CF9AE}" pid="14" name="Allow Header Overwrite">
    <vt:bool>false</vt:bool>
  </property>
  <property fmtid="{D5CDD505-2E9C-101B-9397-08002B2CF9AE}" pid="15" name="Allow Footer Overwrite">
    <vt:bool>false</vt:bool>
  </property>
  <property fmtid="{D5CDD505-2E9C-101B-9397-08002B2CF9AE}" pid="16" name="Multiple Selected">
    <vt:lpwstr>-1</vt:lpwstr>
  </property>
  <property fmtid="{D5CDD505-2E9C-101B-9397-08002B2CF9AE}" pid="17" name="SIPLongWording">
    <vt:lpwstr/>
  </property>
  <property fmtid="{D5CDD505-2E9C-101B-9397-08002B2CF9AE}" pid="18" name="checkedProgramsCount">
    <vt:i4>0</vt:i4>
  </property>
  <property fmtid="{D5CDD505-2E9C-101B-9397-08002B2CF9AE}" pid="19" name="ExpCountry">
    <vt:lpwstr/>
  </property>
</Properties>
</file>