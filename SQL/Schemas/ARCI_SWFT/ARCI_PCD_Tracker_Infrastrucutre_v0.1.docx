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A6B2F" w14:textId="77777777" w:rsidR="005A26CD" w:rsidRDefault="005A26CD" w:rsidP="009671D7">
      <w:pPr>
        <w:pStyle w:val="Title"/>
      </w:pPr>
      <w:bookmarkStart w:id="0" w:name="_Toc303510444"/>
      <w:r>
        <w:t xml:space="preserve">Acoustic </w:t>
      </w:r>
      <w:r w:rsidR="008D68D9">
        <w:t>Rapid COTS Insertion</w:t>
      </w:r>
      <w:r>
        <w:t xml:space="preserve"> (A</w:t>
      </w:r>
      <w:r w:rsidR="008D68D9">
        <w:t>R</w:t>
      </w:r>
      <w:r>
        <w:t>CI)</w:t>
      </w:r>
    </w:p>
    <w:p w14:paraId="2E4EB7A0" w14:textId="53C693B1" w:rsidR="005A26CD" w:rsidRDefault="00A1120D" w:rsidP="009671D7">
      <w:pPr>
        <w:pStyle w:val="Subtitle"/>
      </w:pPr>
      <w:sdt>
        <w:sdtPr>
          <w:alias w:val="Title"/>
          <w:tag w:val=""/>
          <w:id w:val="-1377082690"/>
          <w:placeholder>
            <w:docPart w:val="DF373C92C2254A72A3B2608E935D20B8"/>
          </w:placeholder>
          <w:dataBinding w:prefixMappings="xmlns:ns0='http://purl.org/dc/elements/1.1/' xmlns:ns1='http://schemas.openxmlformats.org/package/2006/metadata/core-properties' " w:xpath="/ns1:coreProperties[1]/ns0:title[1]" w:storeItemID="{6C3C8BC8-F283-45AE-878A-BAB7291924A1}"/>
          <w:text/>
        </w:sdtPr>
        <w:sdtContent>
          <w:r w:rsidR="001959C8">
            <w:t>Infrastructure</w:t>
          </w:r>
          <w:r w:rsidR="00F07C6A">
            <w:t xml:space="preserve"> Specification (</w:t>
          </w:r>
          <w:r w:rsidR="00CA0E1A">
            <w:t>)</w:t>
          </w:r>
        </w:sdtContent>
      </w:sdt>
    </w:p>
    <w:p w14:paraId="1CE74EE4" w14:textId="77777777" w:rsidR="005A26CD" w:rsidRDefault="008D68D9" w:rsidP="009671D7">
      <w:pPr>
        <w:pStyle w:val="Subtitle"/>
      </w:pPr>
      <w:r>
        <w:t>Program Control Directives (PCD) Tracker</w:t>
      </w:r>
    </w:p>
    <w:p w14:paraId="70CA4B87" w14:textId="77777777" w:rsidR="005A26CD" w:rsidRDefault="00B60F30" w:rsidP="005A26CD">
      <w:pPr>
        <w:tabs>
          <w:tab w:val="left" w:pos="2160"/>
          <w:tab w:val="left" w:pos="3600"/>
        </w:tabs>
        <w:spacing w:after="240"/>
        <w:jc w:val="center"/>
        <w:rPr>
          <w:b/>
        </w:rPr>
      </w:pPr>
      <w:r w:rsidRPr="00B60F30">
        <w:rPr>
          <w:b/>
          <w:noProof/>
          <w:color w:val="FF0000"/>
        </w:rPr>
        <w:drawing>
          <wp:inline distT="0" distB="0" distL="0" distR="0" wp14:anchorId="28955569" wp14:editId="33CA70B7">
            <wp:extent cx="2779776" cy="2779776"/>
            <wp:effectExtent l="0" t="0" r="1905" b="1905"/>
            <wp:docPr id="260" name="Picture 260" descr="Image result for track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rackin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p w14:paraId="5E0456ED" w14:textId="215E1390" w:rsidR="00714889" w:rsidRDefault="00714889" w:rsidP="005A26CD">
      <w:pPr>
        <w:tabs>
          <w:tab w:val="left" w:pos="2160"/>
          <w:tab w:val="left" w:pos="3600"/>
        </w:tabs>
        <w:spacing w:after="240"/>
        <w:jc w:val="center"/>
        <w:rPr>
          <w:b/>
        </w:rPr>
      </w:pPr>
      <w:r>
        <w:rPr>
          <w:b/>
        </w:rPr>
        <w:t>“Keep It Simple”</w:t>
      </w:r>
    </w:p>
    <w:p w14:paraId="1BC07DEB" w14:textId="77777777" w:rsidR="009671D7" w:rsidRDefault="009671D7" w:rsidP="009671D7">
      <w:pPr>
        <w:pStyle w:val="DocumentInfoTitle"/>
      </w:pPr>
      <w:r>
        <w:t>Prepared For:</w:t>
      </w:r>
    </w:p>
    <w:p w14:paraId="42AB6E39" w14:textId="77777777" w:rsidR="009671D7" w:rsidRDefault="008524C4" w:rsidP="009671D7">
      <w:pPr>
        <w:pStyle w:val="DocumentInfo"/>
      </w:pPr>
      <w:r>
        <w:t>Joey Eubank | Program Management Senior Manager | 703-367-3214</w:t>
      </w:r>
    </w:p>
    <w:p w14:paraId="45B04FFB" w14:textId="77777777" w:rsidR="009671D7" w:rsidRDefault="009671D7" w:rsidP="009671D7">
      <w:pPr>
        <w:pStyle w:val="DocumentInfoTitle"/>
      </w:pPr>
      <w:r>
        <w:t>Prepared By:</w:t>
      </w:r>
    </w:p>
    <w:p w14:paraId="17F930C5" w14:textId="77777777" w:rsidR="009671D7" w:rsidRDefault="009671D7" w:rsidP="009671D7">
      <w:pPr>
        <w:pStyle w:val="DocumentInfo"/>
      </w:pPr>
      <w:r>
        <w:t>Lockheed Martin Corporation</w:t>
      </w:r>
    </w:p>
    <w:p w14:paraId="4DD0AE36" w14:textId="77777777" w:rsidR="00781C04" w:rsidRDefault="008D68D9" w:rsidP="009671D7">
      <w:pPr>
        <w:pStyle w:val="DocumentInfo"/>
      </w:pPr>
      <w:r>
        <w:t xml:space="preserve">Rotary and </w:t>
      </w:r>
      <w:r w:rsidR="00781C04">
        <w:t>Missions Systems (</w:t>
      </w:r>
      <w:r>
        <w:t>RMS</w:t>
      </w:r>
      <w:r w:rsidR="00781C04">
        <w:t>)</w:t>
      </w:r>
    </w:p>
    <w:p w14:paraId="59B833BE" w14:textId="77777777" w:rsidR="009671D7" w:rsidRDefault="009671D7" w:rsidP="009671D7">
      <w:pPr>
        <w:pStyle w:val="DocumentInfo"/>
      </w:pPr>
      <w:r>
        <w:t>9500 Godwin Drive</w:t>
      </w:r>
    </w:p>
    <w:p w14:paraId="0AA5EFF8" w14:textId="77777777" w:rsidR="009671D7" w:rsidRDefault="009671D7" w:rsidP="009671D7">
      <w:pPr>
        <w:pStyle w:val="DocumentInfo"/>
      </w:pPr>
      <w:r>
        <w:t>Manassas, VA 20110</w:t>
      </w:r>
    </w:p>
    <w:p w14:paraId="1AF3BECF" w14:textId="77777777" w:rsidR="009671D7" w:rsidRDefault="008D68D9" w:rsidP="009671D7">
      <w:pPr>
        <w:pStyle w:val="DocumentInfo"/>
      </w:pPr>
      <w:r>
        <w:t>Eugene J. Belford</w:t>
      </w:r>
    </w:p>
    <w:p w14:paraId="13EBCA24" w14:textId="77777777" w:rsidR="00781C04" w:rsidRDefault="009671D7" w:rsidP="00781C04">
      <w:pPr>
        <w:pStyle w:val="DocumentInfoTitle"/>
      </w:pPr>
      <w:r w:rsidRPr="009671D7">
        <w:t>CONTRACT NUMBER</w:t>
      </w:r>
      <w:r w:rsidR="00781C04">
        <w:t>:</w:t>
      </w:r>
    </w:p>
    <w:p w14:paraId="57B690BB" w14:textId="77777777" w:rsidR="009671D7" w:rsidRPr="009671D7" w:rsidRDefault="009671D7" w:rsidP="009671D7">
      <w:pPr>
        <w:pStyle w:val="DocumentInfo"/>
      </w:pPr>
    </w:p>
    <w:p w14:paraId="11DB44FB" w14:textId="77777777" w:rsidR="00781C04" w:rsidRDefault="00781C04" w:rsidP="00781C04">
      <w:pPr>
        <w:pStyle w:val="DocumentInfoTitle"/>
        <w:rPr>
          <w:rStyle w:val="cdrl"/>
          <w:rFonts w:ascii="Cambria" w:hAnsi="Cambria" w:cstheme="minorBidi"/>
        </w:rPr>
      </w:pPr>
      <w:r>
        <w:rPr>
          <w:rStyle w:val="cdrl"/>
          <w:rFonts w:ascii="Cambria" w:hAnsi="Cambria" w:cstheme="minorBidi"/>
        </w:rPr>
        <w:t>Document Name:</w:t>
      </w:r>
    </w:p>
    <w:p w14:paraId="23F20C01" w14:textId="77777777" w:rsidR="009671D7" w:rsidRPr="009671D7" w:rsidRDefault="009671D7" w:rsidP="009671D7">
      <w:pPr>
        <w:pStyle w:val="DocumentInfo"/>
        <w:rPr>
          <w:rStyle w:val="cdrl"/>
          <w:rFonts w:ascii="Cambria" w:hAnsi="Cambria" w:cstheme="minorBidi"/>
        </w:rPr>
      </w:pPr>
    </w:p>
    <w:p w14:paraId="17C34C65" w14:textId="77777777" w:rsidR="009671D7" w:rsidRPr="00E01E14" w:rsidRDefault="009671D7" w:rsidP="00E01E14">
      <w:pPr>
        <w:pStyle w:val="DocumentInfoTitle"/>
        <w:rPr>
          <w:rStyle w:val="cdrl"/>
          <w:rFonts w:ascii="Cambria" w:hAnsi="Cambria" w:cstheme="minorBidi"/>
          <w:sz w:val="28"/>
        </w:rPr>
      </w:pPr>
      <w:r w:rsidRPr="00E01E14">
        <w:rPr>
          <w:rStyle w:val="cdrl"/>
          <w:rFonts w:ascii="Cambria" w:hAnsi="Cambria" w:cstheme="minorBidi"/>
          <w:sz w:val="28"/>
        </w:rPr>
        <w:t>Point of Contact</w:t>
      </w:r>
    </w:p>
    <w:p w14:paraId="3A5683DA" w14:textId="77777777" w:rsidR="009671D7" w:rsidRDefault="008524C4" w:rsidP="009671D7">
      <w:pPr>
        <w:pStyle w:val="DocumentInfo"/>
      </w:pPr>
      <w:r>
        <w:t>Cyrus Sabzevari</w:t>
      </w:r>
      <w:r w:rsidR="009671D7">
        <w:t xml:space="preserve"> | </w:t>
      </w:r>
      <w:r>
        <w:t>Software Engineering Manager</w:t>
      </w:r>
      <w:r w:rsidR="009671D7">
        <w:t xml:space="preserve"> | 703-367-</w:t>
      </w:r>
      <w:r>
        <w:t>6366</w:t>
      </w:r>
    </w:p>
    <w:p w14:paraId="240D0EC6" w14:textId="77777777" w:rsidR="008524C4" w:rsidRDefault="00A1120D" w:rsidP="009671D7">
      <w:pPr>
        <w:pStyle w:val="DocumentInfo"/>
      </w:pPr>
      <w:hyperlink r:id="rId9" w:history="1">
        <w:r w:rsidR="008524C4" w:rsidRPr="00DD1698">
          <w:rPr>
            <w:rStyle w:val="Hyperlink"/>
          </w:rPr>
          <w:t>cyrus.sabzevari@lmco.com</w:t>
        </w:r>
      </w:hyperlink>
    </w:p>
    <w:p w14:paraId="23FC8DD6" w14:textId="77777777" w:rsidR="009671D7" w:rsidRDefault="009671D7">
      <w:pPr>
        <w:rPr>
          <w:b/>
        </w:rPr>
        <w:sectPr w:rsidR="009671D7" w:rsidSect="00E01E14">
          <w:headerReference w:type="default"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2AD9FE4B" w14:textId="77777777" w:rsidR="009671D7" w:rsidRDefault="009671D7" w:rsidP="009671D7">
      <w:pPr>
        <w:pStyle w:val="Heading0"/>
      </w:pPr>
      <w:r>
        <w:lastRenderedPageBreak/>
        <w:t>Change History</w:t>
      </w:r>
    </w:p>
    <w:tbl>
      <w:tblPr>
        <w:tblStyle w:val="ACINTTable"/>
        <w:tblW w:w="9468" w:type="dxa"/>
        <w:tblBorders>
          <w:bottom w:val="none" w:sz="0" w:space="0" w:color="auto"/>
        </w:tblBorders>
        <w:tblLook w:val="04A0" w:firstRow="1" w:lastRow="0" w:firstColumn="1" w:lastColumn="0" w:noHBand="0" w:noVBand="1"/>
      </w:tblPr>
      <w:tblGrid>
        <w:gridCol w:w="1343"/>
        <w:gridCol w:w="990"/>
        <w:gridCol w:w="5065"/>
        <w:gridCol w:w="2070"/>
      </w:tblGrid>
      <w:tr w:rsidR="009671D7" w14:paraId="6A53B1C1"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nil"/>
              <w:right w:val="single" w:sz="4" w:space="0" w:color="auto"/>
            </w:tcBorders>
            <w:hideMark/>
          </w:tcPr>
          <w:p w14:paraId="07FD5BE4" w14:textId="77777777" w:rsidR="009671D7" w:rsidRDefault="009671D7" w:rsidP="00A12839">
            <w:pPr>
              <w:pStyle w:val="TableHeading"/>
              <w:rPr>
                <w:b/>
              </w:rPr>
            </w:pPr>
            <w:r>
              <w:rPr>
                <w:b/>
              </w:rPr>
              <w:t>Date</w:t>
            </w:r>
          </w:p>
        </w:tc>
        <w:tc>
          <w:tcPr>
            <w:tcW w:w="990" w:type="dxa"/>
            <w:tcBorders>
              <w:top w:val="single" w:sz="4" w:space="0" w:color="auto"/>
              <w:left w:val="single" w:sz="4" w:space="0" w:color="auto"/>
              <w:bottom w:val="nil"/>
              <w:right w:val="single" w:sz="4" w:space="0" w:color="auto"/>
            </w:tcBorders>
            <w:hideMark/>
          </w:tcPr>
          <w:p w14:paraId="1DBAE8BC" w14:textId="77777777" w:rsidR="009671D7" w:rsidRDefault="009671D7" w:rsidP="00A12839">
            <w:pPr>
              <w:pStyle w:val="TableHeading"/>
              <w:rPr>
                <w:b/>
              </w:rPr>
            </w:pPr>
            <w:r>
              <w:rPr>
                <w:b/>
              </w:rPr>
              <w:t>Version</w:t>
            </w:r>
          </w:p>
        </w:tc>
        <w:tc>
          <w:tcPr>
            <w:tcW w:w="5065" w:type="dxa"/>
            <w:tcBorders>
              <w:top w:val="single" w:sz="4" w:space="0" w:color="auto"/>
              <w:left w:val="single" w:sz="4" w:space="0" w:color="auto"/>
              <w:bottom w:val="nil"/>
              <w:right w:val="single" w:sz="4" w:space="0" w:color="auto"/>
            </w:tcBorders>
            <w:hideMark/>
          </w:tcPr>
          <w:p w14:paraId="267F42E6" w14:textId="77777777" w:rsidR="009671D7" w:rsidRDefault="009671D7" w:rsidP="00A12839">
            <w:pPr>
              <w:pStyle w:val="TableHeading"/>
              <w:rPr>
                <w:b/>
              </w:rPr>
            </w:pPr>
            <w:r>
              <w:rPr>
                <w:b/>
              </w:rPr>
              <w:t>Description</w:t>
            </w:r>
          </w:p>
        </w:tc>
        <w:tc>
          <w:tcPr>
            <w:tcW w:w="2070" w:type="dxa"/>
            <w:tcBorders>
              <w:top w:val="single" w:sz="4" w:space="0" w:color="auto"/>
              <w:left w:val="single" w:sz="4" w:space="0" w:color="auto"/>
              <w:bottom w:val="nil"/>
              <w:right w:val="single" w:sz="4" w:space="0" w:color="auto"/>
            </w:tcBorders>
            <w:hideMark/>
          </w:tcPr>
          <w:p w14:paraId="7B3639C8" w14:textId="77777777" w:rsidR="009671D7" w:rsidRDefault="009671D7" w:rsidP="00A12839">
            <w:pPr>
              <w:pStyle w:val="TableHeading"/>
              <w:rPr>
                <w:b/>
              </w:rPr>
            </w:pPr>
            <w:r>
              <w:rPr>
                <w:b/>
              </w:rPr>
              <w:t>Author</w:t>
            </w:r>
          </w:p>
        </w:tc>
      </w:tr>
    </w:tbl>
    <w:tbl>
      <w:tblPr>
        <w:tblStyle w:val="ACINT"/>
        <w:tblW w:w="9468" w:type="dxa"/>
        <w:tblLook w:val="04A0" w:firstRow="1" w:lastRow="0" w:firstColumn="1" w:lastColumn="0" w:noHBand="0" w:noVBand="1"/>
      </w:tblPr>
      <w:tblGrid>
        <w:gridCol w:w="1343"/>
        <w:gridCol w:w="990"/>
        <w:gridCol w:w="5065"/>
        <w:gridCol w:w="2070"/>
      </w:tblGrid>
      <w:tr w:rsidR="00835704" w:rsidRPr="00982EDD" w14:paraId="62C49D8C"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single" w:sz="4" w:space="0" w:color="auto"/>
              <w:right w:val="single" w:sz="4" w:space="0" w:color="auto"/>
            </w:tcBorders>
          </w:tcPr>
          <w:p w14:paraId="6DA10B5E" w14:textId="4DE9A40D" w:rsidR="00835704" w:rsidRPr="001959C8" w:rsidRDefault="001959C8" w:rsidP="001959C8">
            <w:pPr>
              <w:pStyle w:val="TableRow"/>
              <w:rPr>
                <w:b w:val="0"/>
              </w:rPr>
            </w:pPr>
            <w:r w:rsidRPr="001959C8">
              <w:fldChar w:fldCharType="begin"/>
            </w:r>
            <w:r w:rsidRPr="001959C8">
              <w:rPr>
                <w:b w:val="0"/>
              </w:rPr>
              <w:instrText xml:space="preserve"> SAVEDATE  \@ "M/d/yyyy"  \* MERGEFORMAT </w:instrText>
            </w:r>
            <w:r w:rsidRPr="001959C8">
              <w:fldChar w:fldCharType="separate"/>
            </w:r>
            <w:r w:rsidR="00A1120D" w:rsidRPr="00A1120D">
              <w:rPr>
                <w:b w:val="0"/>
                <w:noProof/>
              </w:rPr>
              <w:t>6/13/2017</w:t>
            </w:r>
            <w:r w:rsidRPr="001959C8">
              <w:fldChar w:fldCharType="end"/>
            </w:r>
          </w:p>
        </w:tc>
        <w:tc>
          <w:tcPr>
            <w:tcW w:w="990" w:type="dxa"/>
            <w:tcBorders>
              <w:top w:val="single" w:sz="4" w:space="0" w:color="auto"/>
              <w:left w:val="single" w:sz="4" w:space="0" w:color="auto"/>
              <w:bottom w:val="single" w:sz="4" w:space="0" w:color="auto"/>
              <w:right w:val="single" w:sz="4" w:space="0" w:color="auto"/>
            </w:tcBorders>
          </w:tcPr>
          <w:p w14:paraId="563E0AC9" w14:textId="569EA641" w:rsidR="00835704" w:rsidRPr="001959C8" w:rsidRDefault="00835704" w:rsidP="001959C8">
            <w:pPr>
              <w:pStyle w:val="TableRow"/>
              <w:rPr>
                <w:b w:val="0"/>
              </w:rPr>
            </w:pPr>
            <w:r w:rsidRPr="001959C8">
              <w:rPr>
                <w:b w:val="0"/>
              </w:rPr>
              <w:t>0.1</w:t>
            </w:r>
          </w:p>
        </w:tc>
        <w:tc>
          <w:tcPr>
            <w:tcW w:w="5065" w:type="dxa"/>
            <w:tcBorders>
              <w:top w:val="single" w:sz="4" w:space="0" w:color="auto"/>
              <w:left w:val="single" w:sz="4" w:space="0" w:color="auto"/>
              <w:bottom w:val="single" w:sz="4" w:space="0" w:color="auto"/>
              <w:right w:val="single" w:sz="4" w:space="0" w:color="auto"/>
            </w:tcBorders>
          </w:tcPr>
          <w:p w14:paraId="2530A1C1" w14:textId="4F4F358F" w:rsidR="00835704" w:rsidRPr="001959C8" w:rsidRDefault="001959C8" w:rsidP="001959C8">
            <w:pPr>
              <w:pStyle w:val="TableRow"/>
              <w:rPr>
                <w:b w:val="0"/>
              </w:rPr>
            </w:pPr>
            <w:r w:rsidRPr="001959C8">
              <w:rPr>
                <w:b w:val="0"/>
              </w:rPr>
              <w:t>Working Copy</w:t>
            </w:r>
          </w:p>
        </w:tc>
        <w:tc>
          <w:tcPr>
            <w:tcW w:w="2070" w:type="dxa"/>
            <w:tcBorders>
              <w:top w:val="single" w:sz="4" w:space="0" w:color="auto"/>
              <w:left w:val="single" w:sz="4" w:space="0" w:color="auto"/>
              <w:bottom w:val="single" w:sz="4" w:space="0" w:color="auto"/>
              <w:right w:val="single" w:sz="4" w:space="0" w:color="auto"/>
            </w:tcBorders>
          </w:tcPr>
          <w:p w14:paraId="55BA2FB2" w14:textId="25EA0257" w:rsidR="00835704" w:rsidRPr="001959C8" w:rsidRDefault="00835704" w:rsidP="001959C8">
            <w:pPr>
              <w:pStyle w:val="TableRow"/>
              <w:rPr>
                <w:b w:val="0"/>
              </w:rPr>
            </w:pPr>
            <w:r w:rsidRPr="001959C8">
              <w:rPr>
                <w:b w:val="0"/>
              </w:rPr>
              <w:t>Belford</w:t>
            </w:r>
          </w:p>
        </w:tc>
      </w:tr>
      <w:tr w:rsidR="00AE2502" w:rsidRPr="00982EDD" w14:paraId="036FFF43" w14:textId="77777777" w:rsidTr="009671D7">
        <w:tc>
          <w:tcPr>
            <w:tcW w:w="1343" w:type="dxa"/>
            <w:tcBorders>
              <w:top w:val="single" w:sz="4" w:space="0" w:color="auto"/>
              <w:left w:val="single" w:sz="4" w:space="0" w:color="auto"/>
              <w:bottom w:val="single" w:sz="4" w:space="0" w:color="auto"/>
              <w:right w:val="single" w:sz="4" w:space="0" w:color="auto"/>
            </w:tcBorders>
          </w:tcPr>
          <w:p w14:paraId="27D71BF2" w14:textId="44A2D1B3" w:rsidR="00AE2502" w:rsidRPr="00835704" w:rsidRDefault="00AE2502" w:rsidP="001959C8">
            <w:pPr>
              <w:pStyle w:val="TableRow"/>
            </w:pPr>
          </w:p>
        </w:tc>
        <w:tc>
          <w:tcPr>
            <w:tcW w:w="990" w:type="dxa"/>
            <w:tcBorders>
              <w:top w:val="single" w:sz="4" w:space="0" w:color="auto"/>
              <w:left w:val="single" w:sz="4" w:space="0" w:color="auto"/>
              <w:bottom w:val="single" w:sz="4" w:space="0" w:color="auto"/>
              <w:right w:val="single" w:sz="4" w:space="0" w:color="auto"/>
            </w:tcBorders>
          </w:tcPr>
          <w:p w14:paraId="0257DCCC" w14:textId="65BAA6ED" w:rsidR="00AE2502" w:rsidRPr="00835704" w:rsidRDefault="00AE2502" w:rsidP="001959C8">
            <w:pPr>
              <w:pStyle w:val="TableRow"/>
            </w:pPr>
          </w:p>
        </w:tc>
        <w:tc>
          <w:tcPr>
            <w:tcW w:w="5065" w:type="dxa"/>
            <w:tcBorders>
              <w:top w:val="single" w:sz="4" w:space="0" w:color="auto"/>
              <w:left w:val="single" w:sz="4" w:space="0" w:color="auto"/>
              <w:bottom w:val="single" w:sz="4" w:space="0" w:color="auto"/>
              <w:right w:val="single" w:sz="4" w:space="0" w:color="auto"/>
            </w:tcBorders>
          </w:tcPr>
          <w:p w14:paraId="7FBE3554" w14:textId="74FB3F5C" w:rsidR="00AE2502" w:rsidRPr="00835704" w:rsidRDefault="00AE2502" w:rsidP="001959C8">
            <w:pPr>
              <w:pStyle w:val="TableRow"/>
            </w:pPr>
          </w:p>
        </w:tc>
        <w:tc>
          <w:tcPr>
            <w:tcW w:w="2070" w:type="dxa"/>
            <w:tcBorders>
              <w:top w:val="single" w:sz="4" w:space="0" w:color="auto"/>
              <w:left w:val="single" w:sz="4" w:space="0" w:color="auto"/>
              <w:bottom w:val="single" w:sz="4" w:space="0" w:color="auto"/>
              <w:right w:val="single" w:sz="4" w:space="0" w:color="auto"/>
            </w:tcBorders>
          </w:tcPr>
          <w:p w14:paraId="3F10D2B3" w14:textId="13F9E60D" w:rsidR="00AE2502" w:rsidRPr="00835704" w:rsidRDefault="00AE2502" w:rsidP="001959C8">
            <w:pPr>
              <w:pStyle w:val="TableRow"/>
            </w:pPr>
          </w:p>
        </w:tc>
      </w:tr>
      <w:tr w:rsidR="009671D7" w:rsidRPr="00982EDD" w14:paraId="093917D0" w14:textId="77777777" w:rsidTr="008B383F">
        <w:tc>
          <w:tcPr>
            <w:tcW w:w="1343" w:type="dxa"/>
            <w:tcBorders>
              <w:top w:val="single" w:sz="4" w:space="0" w:color="auto"/>
              <w:left w:val="single" w:sz="4" w:space="0" w:color="auto"/>
              <w:bottom w:val="single" w:sz="4" w:space="0" w:color="auto"/>
              <w:right w:val="single" w:sz="4" w:space="0" w:color="auto"/>
            </w:tcBorders>
          </w:tcPr>
          <w:p w14:paraId="7AA065D5" w14:textId="77777777" w:rsidR="009671D7" w:rsidRPr="00982EDD" w:rsidRDefault="009671D7" w:rsidP="001959C8">
            <w:pPr>
              <w:pStyle w:val="TableRow"/>
            </w:pPr>
          </w:p>
        </w:tc>
        <w:tc>
          <w:tcPr>
            <w:tcW w:w="990" w:type="dxa"/>
            <w:tcBorders>
              <w:top w:val="single" w:sz="4" w:space="0" w:color="auto"/>
              <w:left w:val="single" w:sz="4" w:space="0" w:color="auto"/>
              <w:bottom w:val="single" w:sz="4" w:space="0" w:color="auto"/>
              <w:right w:val="single" w:sz="4" w:space="0" w:color="auto"/>
            </w:tcBorders>
          </w:tcPr>
          <w:p w14:paraId="766F9AEE" w14:textId="38BBFD7C" w:rsidR="009671D7" w:rsidRPr="00982EDD" w:rsidRDefault="009671D7" w:rsidP="001959C8">
            <w:pPr>
              <w:pStyle w:val="TableRow"/>
              <w:rPr>
                <w:b/>
              </w:rPr>
            </w:pPr>
          </w:p>
        </w:tc>
        <w:tc>
          <w:tcPr>
            <w:tcW w:w="5065" w:type="dxa"/>
            <w:tcBorders>
              <w:top w:val="single" w:sz="4" w:space="0" w:color="auto"/>
              <w:left w:val="single" w:sz="4" w:space="0" w:color="auto"/>
              <w:bottom w:val="single" w:sz="4" w:space="0" w:color="auto"/>
              <w:right w:val="single" w:sz="4" w:space="0" w:color="auto"/>
            </w:tcBorders>
          </w:tcPr>
          <w:p w14:paraId="329794B9" w14:textId="652E3534" w:rsidR="009671D7" w:rsidRPr="00982EDD" w:rsidRDefault="009671D7" w:rsidP="001959C8">
            <w:pPr>
              <w:pStyle w:val="TableRow"/>
              <w:rPr>
                <w:b/>
              </w:rPr>
            </w:pPr>
          </w:p>
        </w:tc>
        <w:tc>
          <w:tcPr>
            <w:tcW w:w="2070" w:type="dxa"/>
            <w:tcBorders>
              <w:top w:val="single" w:sz="4" w:space="0" w:color="auto"/>
              <w:left w:val="single" w:sz="4" w:space="0" w:color="auto"/>
              <w:bottom w:val="single" w:sz="4" w:space="0" w:color="auto"/>
              <w:right w:val="single" w:sz="4" w:space="0" w:color="auto"/>
            </w:tcBorders>
          </w:tcPr>
          <w:p w14:paraId="7C314536" w14:textId="3553A6AE" w:rsidR="009671D7" w:rsidRPr="00982EDD" w:rsidRDefault="009671D7" w:rsidP="001959C8">
            <w:pPr>
              <w:pStyle w:val="TableRow"/>
              <w:rPr>
                <w:b/>
              </w:rPr>
            </w:pPr>
          </w:p>
        </w:tc>
      </w:tr>
      <w:tr w:rsidR="009671D7" w:rsidRPr="00982EDD" w14:paraId="1BDC7771" w14:textId="77777777" w:rsidTr="008524C4">
        <w:tc>
          <w:tcPr>
            <w:tcW w:w="1343" w:type="dxa"/>
            <w:tcBorders>
              <w:top w:val="single" w:sz="4" w:space="0" w:color="auto"/>
              <w:left w:val="single" w:sz="4" w:space="0" w:color="auto"/>
              <w:bottom w:val="single" w:sz="4" w:space="0" w:color="auto"/>
              <w:right w:val="single" w:sz="4" w:space="0" w:color="auto"/>
            </w:tcBorders>
          </w:tcPr>
          <w:p w14:paraId="6E534F51" w14:textId="77777777" w:rsidR="009671D7" w:rsidRPr="00982EDD" w:rsidRDefault="009671D7" w:rsidP="001959C8">
            <w:pPr>
              <w:pStyle w:val="TableRow"/>
            </w:pPr>
          </w:p>
        </w:tc>
        <w:tc>
          <w:tcPr>
            <w:tcW w:w="990" w:type="dxa"/>
            <w:tcBorders>
              <w:top w:val="single" w:sz="4" w:space="0" w:color="auto"/>
              <w:left w:val="single" w:sz="4" w:space="0" w:color="auto"/>
              <w:bottom w:val="single" w:sz="4" w:space="0" w:color="auto"/>
              <w:right w:val="single" w:sz="4" w:space="0" w:color="auto"/>
            </w:tcBorders>
          </w:tcPr>
          <w:p w14:paraId="0D16BE94" w14:textId="77777777" w:rsidR="009671D7" w:rsidRPr="00982EDD" w:rsidRDefault="009671D7" w:rsidP="001959C8">
            <w:pPr>
              <w:pStyle w:val="TableRow"/>
            </w:pPr>
          </w:p>
        </w:tc>
        <w:tc>
          <w:tcPr>
            <w:tcW w:w="5065" w:type="dxa"/>
            <w:tcBorders>
              <w:top w:val="single" w:sz="4" w:space="0" w:color="auto"/>
              <w:left w:val="single" w:sz="4" w:space="0" w:color="auto"/>
              <w:bottom w:val="single" w:sz="4" w:space="0" w:color="auto"/>
              <w:right w:val="single" w:sz="4" w:space="0" w:color="auto"/>
            </w:tcBorders>
          </w:tcPr>
          <w:p w14:paraId="3C99F9D3" w14:textId="77777777" w:rsidR="009671D7" w:rsidRPr="00982EDD" w:rsidRDefault="009671D7" w:rsidP="001959C8">
            <w:pPr>
              <w:pStyle w:val="TableRow"/>
            </w:pPr>
          </w:p>
        </w:tc>
        <w:tc>
          <w:tcPr>
            <w:tcW w:w="2070" w:type="dxa"/>
            <w:tcBorders>
              <w:top w:val="single" w:sz="4" w:space="0" w:color="auto"/>
              <w:left w:val="single" w:sz="4" w:space="0" w:color="auto"/>
              <w:bottom w:val="single" w:sz="4" w:space="0" w:color="auto"/>
              <w:right w:val="single" w:sz="4" w:space="0" w:color="auto"/>
            </w:tcBorders>
          </w:tcPr>
          <w:p w14:paraId="7A11E71F" w14:textId="77777777" w:rsidR="009671D7" w:rsidRPr="00982EDD" w:rsidRDefault="009671D7" w:rsidP="001959C8">
            <w:pPr>
              <w:pStyle w:val="TableRow"/>
            </w:pPr>
          </w:p>
        </w:tc>
      </w:tr>
      <w:tr w:rsidR="009671D7" w:rsidRPr="00982EDD" w14:paraId="323DE83A" w14:textId="77777777" w:rsidTr="009671D7">
        <w:tc>
          <w:tcPr>
            <w:tcW w:w="1343" w:type="dxa"/>
            <w:tcBorders>
              <w:top w:val="single" w:sz="4" w:space="0" w:color="auto"/>
              <w:left w:val="single" w:sz="4" w:space="0" w:color="auto"/>
              <w:bottom w:val="single" w:sz="4" w:space="0" w:color="auto"/>
              <w:right w:val="single" w:sz="4" w:space="0" w:color="auto"/>
            </w:tcBorders>
          </w:tcPr>
          <w:p w14:paraId="4025960A" w14:textId="77777777" w:rsidR="009671D7" w:rsidRPr="00982EDD" w:rsidRDefault="009671D7" w:rsidP="001959C8">
            <w:pPr>
              <w:pStyle w:val="TableRow"/>
            </w:pPr>
          </w:p>
        </w:tc>
        <w:tc>
          <w:tcPr>
            <w:tcW w:w="990" w:type="dxa"/>
            <w:tcBorders>
              <w:top w:val="single" w:sz="4" w:space="0" w:color="auto"/>
              <w:left w:val="single" w:sz="4" w:space="0" w:color="auto"/>
              <w:bottom w:val="single" w:sz="4" w:space="0" w:color="auto"/>
              <w:right w:val="single" w:sz="4" w:space="0" w:color="auto"/>
            </w:tcBorders>
          </w:tcPr>
          <w:p w14:paraId="7CF9D73E" w14:textId="77777777" w:rsidR="009671D7" w:rsidRPr="00982EDD" w:rsidRDefault="009671D7" w:rsidP="001959C8">
            <w:pPr>
              <w:pStyle w:val="TableRow"/>
            </w:pPr>
          </w:p>
        </w:tc>
        <w:tc>
          <w:tcPr>
            <w:tcW w:w="5065" w:type="dxa"/>
            <w:tcBorders>
              <w:top w:val="single" w:sz="4" w:space="0" w:color="auto"/>
              <w:left w:val="single" w:sz="4" w:space="0" w:color="auto"/>
              <w:bottom w:val="single" w:sz="4" w:space="0" w:color="auto"/>
              <w:right w:val="single" w:sz="4" w:space="0" w:color="auto"/>
            </w:tcBorders>
          </w:tcPr>
          <w:p w14:paraId="17C36F05" w14:textId="77777777" w:rsidR="009671D7" w:rsidRPr="00982EDD" w:rsidRDefault="009671D7" w:rsidP="001959C8">
            <w:pPr>
              <w:pStyle w:val="TableRow"/>
            </w:pPr>
          </w:p>
        </w:tc>
        <w:tc>
          <w:tcPr>
            <w:tcW w:w="2070" w:type="dxa"/>
            <w:tcBorders>
              <w:top w:val="single" w:sz="4" w:space="0" w:color="auto"/>
              <w:left w:val="single" w:sz="4" w:space="0" w:color="auto"/>
              <w:bottom w:val="single" w:sz="4" w:space="0" w:color="auto"/>
              <w:right w:val="single" w:sz="4" w:space="0" w:color="auto"/>
            </w:tcBorders>
          </w:tcPr>
          <w:p w14:paraId="3F86D248" w14:textId="77777777" w:rsidR="009671D7" w:rsidRPr="00982EDD" w:rsidRDefault="009671D7" w:rsidP="001959C8">
            <w:pPr>
              <w:pStyle w:val="TableRow"/>
            </w:pPr>
          </w:p>
        </w:tc>
      </w:tr>
      <w:tr w:rsidR="009671D7" w:rsidRPr="00982EDD" w14:paraId="17086E49" w14:textId="77777777" w:rsidTr="009671D7">
        <w:tc>
          <w:tcPr>
            <w:tcW w:w="1343" w:type="dxa"/>
            <w:tcBorders>
              <w:top w:val="single" w:sz="4" w:space="0" w:color="auto"/>
              <w:left w:val="single" w:sz="4" w:space="0" w:color="auto"/>
              <w:bottom w:val="single" w:sz="4" w:space="0" w:color="auto"/>
              <w:right w:val="single" w:sz="4" w:space="0" w:color="auto"/>
            </w:tcBorders>
          </w:tcPr>
          <w:p w14:paraId="0C02CB45" w14:textId="77777777" w:rsidR="009671D7" w:rsidRPr="00982EDD" w:rsidRDefault="009671D7" w:rsidP="001959C8">
            <w:pPr>
              <w:pStyle w:val="TableRow"/>
            </w:pPr>
          </w:p>
        </w:tc>
        <w:tc>
          <w:tcPr>
            <w:tcW w:w="990" w:type="dxa"/>
            <w:tcBorders>
              <w:top w:val="single" w:sz="4" w:space="0" w:color="auto"/>
              <w:left w:val="single" w:sz="4" w:space="0" w:color="auto"/>
              <w:bottom w:val="single" w:sz="4" w:space="0" w:color="auto"/>
              <w:right w:val="single" w:sz="4" w:space="0" w:color="auto"/>
            </w:tcBorders>
          </w:tcPr>
          <w:p w14:paraId="623CD381" w14:textId="77777777" w:rsidR="009671D7" w:rsidRPr="00982EDD" w:rsidRDefault="009671D7" w:rsidP="001959C8">
            <w:pPr>
              <w:pStyle w:val="TableRow"/>
            </w:pPr>
          </w:p>
        </w:tc>
        <w:tc>
          <w:tcPr>
            <w:tcW w:w="5065" w:type="dxa"/>
            <w:tcBorders>
              <w:top w:val="single" w:sz="4" w:space="0" w:color="auto"/>
              <w:left w:val="single" w:sz="4" w:space="0" w:color="auto"/>
              <w:bottom w:val="single" w:sz="4" w:space="0" w:color="auto"/>
              <w:right w:val="single" w:sz="4" w:space="0" w:color="auto"/>
            </w:tcBorders>
          </w:tcPr>
          <w:p w14:paraId="528AF9F7" w14:textId="77777777" w:rsidR="009671D7" w:rsidRPr="00982EDD" w:rsidRDefault="009671D7" w:rsidP="001959C8">
            <w:pPr>
              <w:pStyle w:val="TableRow"/>
            </w:pPr>
          </w:p>
        </w:tc>
        <w:tc>
          <w:tcPr>
            <w:tcW w:w="2070" w:type="dxa"/>
            <w:tcBorders>
              <w:top w:val="single" w:sz="4" w:space="0" w:color="auto"/>
              <w:left w:val="single" w:sz="4" w:space="0" w:color="auto"/>
              <w:bottom w:val="single" w:sz="4" w:space="0" w:color="auto"/>
              <w:right w:val="single" w:sz="4" w:space="0" w:color="auto"/>
            </w:tcBorders>
          </w:tcPr>
          <w:p w14:paraId="38A46D78" w14:textId="77777777" w:rsidR="009671D7" w:rsidRPr="00982EDD" w:rsidRDefault="009671D7" w:rsidP="001959C8">
            <w:pPr>
              <w:pStyle w:val="TableRow"/>
            </w:pPr>
          </w:p>
        </w:tc>
      </w:tr>
    </w:tbl>
    <w:p w14:paraId="397BAA41" w14:textId="77777777" w:rsidR="009671D7" w:rsidRDefault="009671D7" w:rsidP="009671D7">
      <w:pPr>
        <w:spacing w:before="0" w:after="0"/>
        <w:sectPr w:rsidR="009671D7">
          <w:footerReference w:type="default" r:id="rId14"/>
          <w:pgSz w:w="12240" w:h="15840"/>
          <w:pgMar w:top="1440" w:right="1440" w:bottom="1440" w:left="1440" w:header="720" w:footer="720" w:gutter="0"/>
          <w:pgNumType w:fmt="lowerRoman"/>
          <w:cols w:space="720"/>
        </w:sectPr>
      </w:pPr>
    </w:p>
    <w:bookmarkEnd w:id="0"/>
    <w:p w14:paraId="583F613E" w14:textId="77777777" w:rsidR="009671D7" w:rsidRDefault="009671D7" w:rsidP="009671D7">
      <w:pPr>
        <w:pStyle w:val="TOCHeading"/>
      </w:pPr>
      <w:r>
        <w:lastRenderedPageBreak/>
        <w:t>Table of Contents</w:t>
      </w:r>
    </w:p>
    <w:p w14:paraId="0A8DCA26" w14:textId="77777777" w:rsidR="00E11F95" w:rsidRDefault="009671D7">
      <w:pPr>
        <w:pStyle w:val="TOC1"/>
        <w:rPr>
          <w:rFonts w:asciiTheme="minorHAnsi" w:eastAsiaTheme="minorEastAsia" w:hAnsiTheme="minorHAnsi"/>
          <w:b w:val="0"/>
          <w:noProof/>
        </w:rPr>
      </w:pPr>
      <w:r>
        <w:fldChar w:fldCharType="begin"/>
      </w:r>
      <w:r>
        <w:instrText xml:space="preserve"> TOC \o "2-3" \h \z \u \t "Heading 1,1,Heading 4,4" </w:instrText>
      </w:r>
      <w:r>
        <w:fldChar w:fldCharType="separate"/>
      </w:r>
      <w:hyperlink w:anchor="_Toc484003591" w:history="1">
        <w:r w:rsidR="00E11F95" w:rsidRPr="003E4F7F">
          <w:rPr>
            <w:rStyle w:val="Hyperlink"/>
            <w:noProof/>
          </w:rPr>
          <w:t>1.</w:t>
        </w:r>
        <w:r w:rsidR="00E11F95">
          <w:rPr>
            <w:rFonts w:asciiTheme="minorHAnsi" w:eastAsiaTheme="minorEastAsia" w:hAnsiTheme="minorHAnsi"/>
            <w:b w:val="0"/>
            <w:noProof/>
          </w:rPr>
          <w:tab/>
        </w:r>
        <w:r w:rsidR="00E11F95" w:rsidRPr="003E4F7F">
          <w:rPr>
            <w:rStyle w:val="Hyperlink"/>
            <w:noProof/>
          </w:rPr>
          <w:t>Purpose</w:t>
        </w:r>
        <w:r w:rsidR="00E11F95">
          <w:rPr>
            <w:noProof/>
            <w:webHidden/>
          </w:rPr>
          <w:tab/>
        </w:r>
        <w:r w:rsidR="00E11F95">
          <w:rPr>
            <w:noProof/>
            <w:webHidden/>
          </w:rPr>
          <w:fldChar w:fldCharType="begin"/>
        </w:r>
        <w:r w:rsidR="00E11F95">
          <w:rPr>
            <w:noProof/>
            <w:webHidden/>
          </w:rPr>
          <w:instrText xml:space="preserve"> PAGEREF _Toc484003591 \h </w:instrText>
        </w:r>
        <w:r w:rsidR="00E11F95">
          <w:rPr>
            <w:noProof/>
            <w:webHidden/>
          </w:rPr>
        </w:r>
        <w:r w:rsidR="00E11F95">
          <w:rPr>
            <w:noProof/>
            <w:webHidden/>
          </w:rPr>
          <w:fldChar w:fldCharType="separate"/>
        </w:r>
        <w:r w:rsidR="00E11F95">
          <w:rPr>
            <w:noProof/>
            <w:webHidden/>
          </w:rPr>
          <w:t>1</w:t>
        </w:r>
        <w:r w:rsidR="00E11F95">
          <w:rPr>
            <w:noProof/>
            <w:webHidden/>
          </w:rPr>
          <w:fldChar w:fldCharType="end"/>
        </w:r>
      </w:hyperlink>
    </w:p>
    <w:p w14:paraId="7C90D451" w14:textId="77777777" w:rsidR="00E11F95" w:rsidRDefault="00A1120D">
      <w:pPr>
        <w:pStyle w:val="TOC2"/>
        <w:tabs>
          <w:tab w:val="left" w:pos="864"/>
        </w:tabs>
        <w:rPr>
          <w:rFonts w:asciiTheme="minorHAnsi" w:eastAsiaTheme="minorEastAsia" w:hAnsiTheme="minorHAnsi"/>
        </w:rPr>
      </w:pPr>
      <w:hyperlink w:anchor="_Toc484003592" w:history="1">
        <w:r w:rsidR="00E11F95" w:rsidRPr="003E4F7F">
          <w:rPr>
            <w:rStyle w:val="Hyperlink"/>
          </w:rPr>
          <w:t>1.1</w:t>
        </w:r>
        <w:r w:rsidR="00E11F95">
          <w:rPr>
            <w:rFonts w:asciiTheme="minorHAnsi" w:eastAsiaTheme="minorEastAsia" w:hAnsiTheme="minorHAnsi"/>
          </w:rPr>
          <w:tab/>
        </w:r>
        <w:r w:rsidR="00E11F95" w:rsidRPr="003E4F7F">
          <w:rPr>
            <w:rStyle w:val="Hyperlink"/>
          </w:rPr>
          <w:t>Overview</w:t>
        </w:r>
        <w:r w:rsidR="00E11F95">
          <w:rPr>
            <w:webHidden/>
          </w:rPr>
          <w:tab/>
        </w:r>
        <w:r w:rsidR="00E11F95">
          <w:rPr>
            <w:webHidden/>
          </w:rPr>
          <w:fldChar w:fldCharType="begin"/>
        </w:r>
        <w:r w:rsidR="00E11F95">
          <w:rPr>
            <w:webHidden/>
          </w:rPr>
          <w:instrText xml:space="preserve"> PAGEREF _Toc484003592 \h </w:instrText>
        </w:r>
        <w:r w:rsidR="00E11F95">
          <w:rPr>
            <w:webHidden/>
          </w:rPr>
        </w:r>
        <w:r w:rsidR="00E11F95">
          <w:rPr>
            <w:webHidden/>
          </w:rPr>
          <w:fldChar w:fldCharType="separate"/>
        </w:r>
        <w:r w:rsidR="00E11F95">
          <w:rPr>
            <w:webHidden/>
          </w:rPr>
          <w:t>1</w:t>
        </w:r>
        <w:r w:rsidR="00E11F95">
          <w:rPr>
            <w:webHidden/>
          </w:rPr>
          <w:fldChar w:fldCharType="end"/>
        </w:r>
      </w:hyperlink>
    </w:p>
    <w:p w14:paraId="5B2E1053" w14:textId="77777777" w:rsidR="00E11F95" w:rsidRDefault="00A1120D">
      <w:pPr>
        <w:pStyle w:val="TOC2"/>
        <w:tabs>
          <w:tab w:val="left" w:pos="864"/>
        </w:tabs>
        <w:rPr>
          <w:rFonts w:asciiTheme="minorHAnsi" w:eastAsiaTheme="minorEastAsia" w:hAnsiTheme="minorHAnsi"/>
        </w:rPr>
      </w:pPr>
      <w:hyperlink w:anchor="_Toc484003593" w:history="1">
        <w:r w:rsidR="00E11F95" w:rsidRPr="003E4F7F">
          <w:rPr>
            <w:rStyle w:val="Hyperlink"/>
          </w:rPr>
          <w:t>1.2</w:t>
        </w:r>
        <w:r w:rsidR="00E11F95">
          <w:rPr>
            <w:rFonts w:asciiTheme="minorHAnsi" w:eastAsiaTheme="minorEastAsia" w:hAnsiTheme="minorHAnsi"/>
          </w:rPr>
          <w:tab/>
        </w:r>
        <w:r w:rsidR="00E11F95" w:rsidRPr="003E4F7F">
          <w:rPr>
            <w:rStyle w:val="Hyperlink"/>
          </w:rPr>
          <w:t>Objectives</w:t>
        </w:r>
        <w:r w:rsidR="00E11F95">
          <w:rPr>
            <w:webHidden/>
          </w:rPr>
          <w:tab/>
        </w:r>
        <w:r w:rsidR="00E11F95">
          <w:rPr>
            <w:webHidden/>
          </w:rPr>
          <w:fldChar w:fldCharType="begin"/>
        </w:r>
        <w:r w:rsidR="00E11F95">
          <w:rPr>
            <w:webHidden/>
          </w:rPr>
          <w:instrText xml:space="preserve"> PAGEREF _Toc484003593 \h </w:instrText>
        </w:r>
        <w:r w:rsidR="00E11F95">
          <w:rPr>
            <w:webHidden/>
          </w:rPr>
        </w:r>
        <w:r w:rsidR="00E11F95">
          <w:rPr>
            <w:webHidden/>
          </w:rPr>
          <w:fldChar w:fldCharType="separate"/>
        </w:r>
        <w:r w:rsidR="00E11F95">
          <w:rPr>
            <w:webHidden/>
          </w:rPr>
          <w:t>1</w:t>
        </w:r>
        <w:r w:rsidR="00E11F95">
          <w:rPr>
            <w:webHidden/>
          </w:rPr>
          <w:fldChar w:fldCharType="end"/>
        </w:r>
      </w:hyperlink>
    </w:p>
    <w:p w14:paraId="11352562" w14:textId="77777777" w:rsidR="00E11F95" w:rsidRDefault="00A1120D">
      <w:pPr>
        <w:pStyle w:val="TOC2"/>
        <w:tabs>
          <w:tab w:val="left" w:pos="864"/>
        </w:tabs>
        <w:rPr>
          <w:rFonts w:asciiTheme="minorHAnsi" w:eastAsiaTheme="minorEastAsia" w:hAnsiTheme="minorHAnsi"/>
        </w:rPr>
      </w:pPr>
      <w:hyperlink w:anchor="_Toc484003594" w:history="1">
        <w:r w:rsidR="00E11F95" w:rsidRPr="003E4F7F">
          <w:rPr>
            <w:rStyle w:val="Hyperlink"/>
          </w:rPr>
          <w:t>1.3</w:t>
        </w:r>
        <w:r w:rsidR="00E11F95">
          <w:rPr>
            <w:rFonts w:asciiTheme="minorHAnsi" w:eastAsiaTheme="minorEastAsia" w:hAnsiTheme="minorHAnsi"/>
          </w:rPr>
          <w:tab/>
        </w:r>
        <w:r w:rsidR="00E11F95" w:rsidRPr="003E4F7F">
          <w:rPr>
            <w:rStyle w:val="Hyperlink"/>
          </w:rPr>
          <w:t>Requirements</w:t>
        </w:r>
        <w:r w:rsidR="00E11F95">
          <w:rPr>
            <w:webHidden/>
          </w:rPr>
          <w:tab/>
        </w:r>
        <w:r w:rsidR="00E11F95">
          <w:rPr>
            <w:webHidden/>
          </w:rPr>
          <w:fldChar w:fldCharType="begin"/>
        </w:r>
        <w:r w:rsidR="00E11F95">
          <w:rPr>
            <w:webHidden/>
          </w:rPr>
          <w:instrText xml:space="preserve"> PAGEREF _Toc484003594 \h </w:instrText>
        </w:r>
        <w:r w:rsidR="00E11F95">
          <w:rPr>
            <w:webHidden/>
          </w:rPr>
        </w:r>
        <w:r w:rsidR="00E11F95">
          <w:rPr>
            <w:webHidden/>
          </w:rPr>
          <w:fldChar w:fldCharType="separate"/>
        </w:r>
        <w:r w:rsidR="00E11F95">
          <w:rPr>
            <w:webHidden/>
          </w:rPr>
          <w:t>1</w:t>
        </w:r>
        <w:r w:rsidR="00E11F95">
          <w:rPr>
            <w:webHidden/>
          </w:rPr>
          <w:fldChar w:fldCharType="end"/>
        </w:r>
      </w:hyperlink>
    </w:p>
    <w:p w14:paraId="3EE7E34A" w14:textId="77777777" w:rsidR="00E11F95" w:rsidRDefault="00A1120D">
      <w:pPr>
        <w:pStyle w:val="TOC2"/>
        <w:tabs>
          <w:tab w:val="left" w:pos="864"/>
        </w:tabs>
        <w:rPr>
          <w:rFonts w:asciiTheme="minorHAnsi" w:eastAsiaTheme="minorEastAsia" w:hAnsiTheme="minorHAnsi"/>
        </w:rPr>
      </w:pPr>
      <w:hyperlink w:anchor="_Toc484003595" w:history="1">
        <w:r w:rsidR="00E11F95" w:rsidRPr="003E4F7F">
          <w:rPr>
            <w:rStyle w:val="Hyperlink"/>
          </w:rPr>
          <w:t>1.4</w:t>
        </w:r>
        <w:r w:rsidR="00E11F95">
          <w:rPr>
            <w:rFonts w:asciiTheme="minorHAnsi" w:eastAsiaTheme="minorEastAsia" w:hAnsiTheme="minorHAnsi"/>
          </w:rPr>
          <w:tab/>
        </w:r>
        <w:r w:rsidR="00E11F95" w:rsidRPr="003E4F7F">
          <w:rPr>
            <w:rStyle w:val="Hyperlink"/>
          </w:rPr>
          <w:t>Overview</w:t>
        </w:r>
        <w:r w:rsidR="00E11F95">
          <w:rPr>
            <w:webHidden/>
          </w:rPr>
          <w:tab/>
        </w:r>
        <w:r w:rsidR="00E11F95">
          <w:rPr>
            <w:webHidden/>
          </w:rPr>
          <w:fldChar w:fldCharType="begin"/>
        </w:r>
        <w:r w:rsidR="00E11F95">
          <w:rPr>
            <w:webHidden/>
          </w:rPr>
          <w:instrText xml:space="preserve"> PAGEREF _Toc484003595 \h </w:instrText>
        </w:r>
        <w:r w:rsidR="00E11F95">
          <w:rPr>
            <w:webHidden/>
          </w:rPr>
        </w:r>
        <w:r w:rsidR="00E11F95">
          <w:rPr>
            <w:webHidden/>
          </w:rPr>
          <w:fldChar w:fldCharType="separate"/>
        </w:r>
        <w:r w:rsidR="00E11F95">
          <w:rPr>
            <w:webHidden/>
          </w:rPr>
          <w:t>2</w:t>
        </w:r>
        <w:r w:rsidR="00E11F95">
          <w:rPr>
            <w:webHidden/>
          </w:rPr>
          <w:fldChar w:fldCharType="end"/>
        </w:r>
      </w:hyperlink>
    </w:p>
    <w:p w14:paraId="61075AAF" w14:textId="77777777" w:rsidR="00E11F95" w:rsidRDefault="00A1120D">
      <w:pPr>
        <w:pStyle w:val="TOC1"/>
        <w:rPr>
          <w:rFonts w:asciiTheme="minorHAnsi" w:eastAsiaTheme="minorEastAsia" w:hAnsiTheme="minorHAnsi"/>
          <w:b w:val="0"/>
          <w:noProof/>
        </w:rPr>
      </w:pPr>
      <w:hyperlink w:anchor="_Toc484003596" w:history="1">
        <w:r w:rsidR="00E11F95" w:rsidRPr="003E4F7F">
          <w:rPr>
            <w:rStyle w:val="Hyperlink"/>
            <w:noProof/>
          </w:rPr>
          <w:t>2.</w:t>
        </w:r>
        <w:r w:rsidR="00E11F95">
          <w:rPr>
            <w:rFonts w:asciiTheme="minorHAnsi" w:eastAsiaTheme="minorEastAsia" w:hAnsiTheme="minorHAnsi"/>
            <w:b w:val="0"/>
            <w:noProof/>
          </w:rPr>
          <w:tab/>
        </w:r>
        <w:r w:rsidR="00E11F95" w:rsidRPr="003E4F7F">
          <w:rPr>
            <w:rStyle w:val="Hyperlink"/>
            <w:noProof/>
          </w:rPr>
          <w:t>Tracker Functions</w:t>
        </w:r>
        <w:r w:rsidR="00E11F95">
          <w:rPr>
            <w:noProof/>
            <w:webHidden/>
          </w:rPr>
          <w:tab/>
        </w:r>
        <w:r w:rsidR="00E11F95">
          <w:rPr>
            <w:noProof/>
            <w:webHidden/>
          </w:rPr>
          <w:fldChar w:fldCharType="begin"/>
        </w:r>
        <w:r w:rsidR="00E11F95">
          <w:rPr>
            <w:noProof/>
            <w:webHidden/>
          </w:rPr>
          <w:instrText xml:space="preserve"> PAGEREF _Toc484003596 \h </w:instrText>
        </w:r>
        <w:r w:rsidR="00E11F95">
          <w:rPr>
            <w:noProof/>
            <w:webHidden/>
          </w:rPr>
        </w:r>
        <w:r w:rsidR="00E11F95">
          <w:rPr>
            <w:noProof/>
            <w:webHidden/>
          </w:rPr>
          <w:fldChar w:fldCharType="separate"/>
        </w:r>
        <w:r w:rsidR="00E11F95">
          <w:rPr>
            <w:noProof/>
            <w:webHidden/>
          </w:rPr>
          <w:t>2</w:t>
        </w:r>
        <w:r w:rsidR="00E11F95">
          <w:rPr>
            <w:noProof/>
            <w:webHidden/>
          </w:rPr>
          <w:fldChar w:fldCharType="end"/>
        </w:r>
      </w:hyperlink>
    </w:p>
    <w:p w14:paraId="722ECC61" w14:textId="77777777" w:rsidR="00E11F95" w:rsidRDefault="00A1120D">
      <w:pPr>
        <w:pStyle w:val="TOC2"/>
        <w:tabs>
          <w:tab w:val="left" w:pos="864"/>
        </w:tabs>
        <w:rPr>
          <w:rFonts w:asciiTheme="minorHAnsi" w:eastAsiaTheme="minorEastAsia" w:hAnsiTheme="minorHAnsi"/>
        </w:rPr>
      </w:pPr>
      <w:hyperlink w:anchor="_Toc484003597" w:history="1">
        <w:r w:rsidR="00E11F95" w:rsidRPr="003E4F7F">
          <w:rPr>
            <w:rStyle w:val="Hyperlink"/>
          </w:rPr>
          <w:t>2.1</w:t>
        </w:r>
        <w:r w:rsidR="00E11F95">
          <w:rPr>
            <w:rFonts w:asciiTheme="minorHAnsi" w:eastAsiaTheme="minorEastAsia" w:hAnsiTheme="minorHAnsi"/>
          </w:rPr>
          <w:tab/>
        </w:r>
        <w:r w:rsidR="00E11F95" w:rsidRPr="003E4F7F">
          <w:rPr>
            <w:rStyle w:val="Hyperlink"/>
          </w:rPr>
          <w:t>PCD Status View</w:t>
        </w:r>
        <w:r w:rsidR="00E11F95">
          <w:rPr>
            <w:webHidden/>
          </w:rPr>
          <w:tab/>
        </w:r>
        <w:r w:rsidR="00E11F95">
          <w:rPr>
            <w:webHidden/>
          </w:rPr>
          <w:fldChar w:fldCharType="begin"/>
        </w:r>
        <w:r w:rsidR="00E11F95">
          <w:rPr>
            <w:webHidden/>
          </w:rPr>
          <w:instrText xml:space="preserve"> PAGEREF _Toc484003597 \h </w:instrText>
        </w:r>
        <w:r w:rsidR="00E11F95">
          <w:rPr>
            <w:webHidden/>
          </w:rPr>
        </w:r>
        <w:r w:rsidR="00E11F95">
          <w:rPr>
            <w:webHidden/>
          </w:rPr>
          <w:fldChar w:fldCharType="separate"/>
        </w:r>
        <w:r w:rsidR="00E11F95">
          <w:rPr>
            <w:webHidden/>
          </w:rPr>
          <w:t>2</w:t>
        </w:r>
        <w:r w:rsidR="00E11F95">
          <w:rPr>
            <w:webHidden/>
          </w:rPr>
          <w:fldChar w:fldCharType="end"/>
        </w:r>
      </w:hyperlink>
    </w:p>
    <w:p w14:paraId="08639928" w14:textId="77777777" w:rsidR="00E11F95" w:rsidRDefault="00A1120D">
      <w:pPr>
        <w:pStyle w:val="TOC3"/>
        <w:tabs>
          <w:tab w:val="left" w:pos="1584"/>
        </w:tabs>
        <w:rPr>
          <w:rFonts w:asciiTheme="minorHAnsi" w:eastAsiaTheme="minorEastAsia" w:hAnsiTheme="minorHAnsi"/>
          <w:noProof/>
        </w:rPr>
      </w:pPr>
      <w:hyperlink w:anchor="_Toc484003598" w:history="1">
        <w:r w:rsidR="00E11F95" w:rsidRPr="003E4F7F">
          <w:rPr>
            <w:rStyle w:val="Hyperlink"/>
            <w:noProof/>
          </w:rPr>
          <w:t>2.1.1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_Toc484003598 \h </w:instrText>
        </w:r>
        <w:r w:rsidR="00E11F95">
          <w:rPr>
            <w:noProof/>
            <w:webHidden/>
          </w:rPr>
        </w:r>
        <w:r w:rsidR="00E11F95">
          <w:rPr>
            <w:noProof/>
            <w:webHidden/>
          </w:rPr>
          <w:fldChar w:fldCharType="separate"/>
        </w:r>
        <w:r w:rsidR="00E11F95">
          <w:rPr>
            <w:noProof/>
            <w:webHidden/>
          </w:rPr>
          <w:t>3</w:t>
        </w:r>
        <w:r w:rsidR="00E11F95">
          <w:rPr>
            <w:noProof/>
            <w:webHidden/>
          </w:rPr>
          <w:fldChar w:fldCharType="end"/>
        </w:r>
      </w:hyperlink>
    </w:p>
    <w:p w14:paraId="6FF74701" w14:textId="77777777" w:rsidR="00E11F95" w:rsidRDefault="00A1120D">
      <w:pPr>
        <w:pStyle w:val="TOC3"/>
        <w:tabs>
          <w:tab w:val="left" w:pos="1584"/>
        </w:tabs>
        <w:rPr>
          <w:rFonts w:asciiTheme="minorHAnsi" w:eastAsiaTheme="minorEastAsia" w:hAnsiTheme="minorHAnsi"/>
          <w:noProof/>
        </w:rPr>
      </w:pPr>
      <w:hyperlink w:anchor="_Toc484003599" w:history="1">
        <w:r w:rsidR="00E11F95" w:rsidRPr="003E4F7F">
          <w:rPr>
            <w:rStyle w:val="Hyperlink"/>
            <w:noProof/>
          </w:rPr>
          <w:t>2.1.2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_Toc484003599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7C6BE965" w14:textId="77777777" w:rsidR="00E11F95" w:rsidRDefault="00A1120D">
      <w:pPr>
        <w:pStyle w:val="TOC3"/>
        <w:tabs>
          <w:tab w:val="left" w:pos="1584"/>
        </w:tabs>
        <w:rPr>
          <w:rFonts w:asciiTheme="minorHAnsi" w:eastAsiaTheme="minorEastAsia" w:hAnsiTheme="minorHAnsi"/>
          <w:noProof/>
        </w:rPr>
      </w:pPr>
      <w:hyperlink w:anchor="_Toc484003600" w:history="1">
        <w:r w:rsidR="00E11F95" w:rsidRPr="003E4F7F">
          <w:rPr>
            <w:rStyle w:val="Hyperlink"/>
            <w:noProof/>
          </w:rPr>
          <w:t>2.1.3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_Toc484003600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2E5C798" w14:textId="77777777" w:rsidR="00E11F95" w:rsidRDefault="00A1120D">
      <w:pPr>
        <w:pStyle w:val="TOC3"/>
        <w:tabs>
          <w:tab w:val="left" w:pos="1584"/>
        </w:tabs>
        <w:rPr>
          <w:rFonts w:asciiTheme="minorHAnsi" w:eastAsiaTheme="minorEastAsia" w:hAnsiTheme="minorHAnsi"/>
          <w:noProof/>
        </w:rPr>
      </w:pPr>
      <w:hyperlink w:anchor="_Toc484003601" w:history="1">
        <w:r w:rsidR="00E11F95" w:rsidRPr="003E4F7F">
          <w:rPr>
            <w:rStyle w:val="Hyperlink"/>
            <w:noProof/>
          </w:rPr>
          <w:t>2.1.4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_Toc484003601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426EE74" w14:textId="77777777" w:rsidR="00E11F95" w:rsidRDefault="00A1120D">
      <w:pPr>
        <w:pStyle w:val="TOC3"/>
        <w:tabs>
          <w:tab w:val="left" w:pos="1584"/>
        </w:tabs>
        <w:rPr>
          <w:rFonts w:asciiTheme="minorHAnsi" w:eastAsiaTheme="minorEastAsia" w:hAnsiTheme="minorHAnsi"/>
          <w:noProof/>
        </w:rPr>
      </w:pPr>
      <w:hyperlink w:anchor="_Toc484003602" w:history="1">
        <w:r w:rsidR="00E11F95" w:rsidRPr="003E4F7F">
          <w:rPr>
            <w:rStyle w:val="Hyperlink"/>
            <w:noProof/>
          </w:rPr>
          <w:t>2.1.5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_Toc484003602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7496C8FB" w14:textId="77777777" w:rsidR="00E11F95" w:rsidRDefault="00A1120D">
      <w:pPr>
        <w:pStyle w:val="TOC3"/>
        <w:tabs>
          <w:tab w:val="left" w:pos="1584"/>
        </w:tabs>
        <w:rPr>
          <w:rFonts w:asciiTheme="minorHAnsi" w:eastAsiaTheme="minorEastAsia" w:hAnsiTheme="minorHAnsi"/>
          <w:noProof/>
        </w:rPr>
      </w:pPr>
      <w:hyperlink w:anchor="_Toc484003603" w:history="1">
        <w:r w:rsidR="00E11F95" w:rsidRPr="003E4F7F">
          <w:rPr>
            <w:rStyle w:val="Hyperlink"/>
            <w:noProof/>
          </w:rPr>
          <w:t>2.1.6</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_Toc484003603 \h </w:instrText>
        </w:r>
        <w:r w:rsidR="00E11F95">
          <w:rPr>
            <w:noProof/>
            <w:webHidden/>
          </w:rPr>
        </w:r>
        <w:r w:rsidR="00E11F95">
          <w:rPr>
            <w:noProof/>
            <w:webHidden/>
          </w:rPr>
          <w:fldChar w:fldCharType="separate"/>
        </w:r>
        <w:r w:rsidR="00E11F95">
          <w:rPr>
            <w:noProof/>
            <w:webHidden/>
          </w:rPr>
          <w:t>4</w:t>
        </w:r>
        <w:r w:rsidR="00E11F95">
          <w:rPr>
            <w:noProof/>
            <w:webHidden/>
          </w:rPr>
          <w:fldChar w:fldCharType="end"/>
        </w:r>
      </w:hyperlink>
    </w:p>
    <w:p w14:paraId="57A93427" w14:textId="77777777" w:rsidR="00E11F95" w:rsidRDefault="00A1120D">
      <w:pPr>
        <w:pStyle w:val="TOC3"/>
        <w:tabs>
          <w:tab w:val="left" w:pos="1584"/>
        </w:tabs>
        <w:rPr>
          <w:rFonts w:asciiTheme="minorHAnsi" w:eastAsiaTheme="minorEastAsia" w:hAnsiTheme="minorHAnsi"/>
          <w:noProof/>
        </w:rPr>
      </w:pPr>
      <w:hyperlink w:anchor="_Toc484003604" w:history="1">
        <w:r w:rsidR="00E11F95" w:rsidRPr="003E4F7F">
          <w:rPr>
            <w:rStyle w:val="Hyperlink"/>
            <w:noProof/>
          </w:rPr>
          <w:t>2.1.7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_Toc484003604 \h </w:instrText>
        </w:r>
        <w:r w:rsidR="00E11F95">
          <w:rPr>
            <w:noProof/>
            <w:webHidden/>
          </w:rPr>
        </w:r>
        <w:r w:rsidR="00E11F95">
          <w:rPr>
            <w:noProof/>
            <w:webHidden/>
          </w:rPr>
          <w:fldChar w:fldCharType="separate"/>
        </w:r>
        <w:r w:rsidR="00E11F95">
          <w:rPr>
            <w:noProof/>
            <w:webHidden/>
          </w:rPr>
          <w:t>5</w:t>
        </w:r>
        <w:r w:rsidR="00E11F95">
          <w:rPr>
            <w:noProof/>
            <w:webHidden/>
          </w:rPr>
          <w:fldChar w:fldCharType="end"/>
        </w:r>
      </w:hyperlink>
    </w:p>
    <w:p w14:paraId="11429676" w14:textId="77777777" w:rsidR="00E11F95" w:rsidRDefault="00A1120D">
      <w:pPr>
        <w:pStyle w:val="TOC2"/>
        <w:tabs>
          <w:tab w:val="left" w:pos="864"/>
        </w:tabs>
        <w:rPr>
          <w:rFonts w:asciiTheme="minorHAnsi" w:eastAsiaTheme="minorEastAsia" w:hAnsiTheme="minorHAnsi"/>
        </w:rPr>
      </w:pPr>
      <w:hyperlink w:anchor="_Toc484003605" w:history="1">
        <w:r w:rsidR="00E11F95" w:rsidRPr="003E4F7F">
          <w:rPr>
            <w:rStyle w:val="Hyperlink"/>
          </w:rPr>
          <w:t>2.2</w:t>
        </w:r>
        <w:r w:rsidR="00E11F95">
          <w:rPr>
            <w:rFonts w:asciiTheme="minorHAnsi" w:eastAsiaTheme="minorEastAsia" w:hAnsiTheme="minorHAnsi"/>
          </w:rPr>
          <w:tab/>
        </w:r>
        <w:r w:rsidR="00E11F95" w:rsidRPr="003E4F7F">
          <w:rPr>
            <w:rStyle w:val="Hyperlink"/>
          </w:rPr>
          <w:t>Remarks Entry</w:t>
        </w:r>
        <w:r w:rsidR="00E11F95">
          <w:rPr>
            <w:webHidden/>
          </w:rPr>
          <w:tab/>
        </w:r>
        <w:r w:rsidR="00E11F95">
          <w:rPr>
            <w:webHidden/>
          </w:rPr>
          <w:fldChar w:fldCharType="begin"/>
        </w:r>
        <w:r w:rsidR="00E11F95">
          <w:rPr>
            <w:webHidden/>
          </w:rPr>
          <w:instrText xml:space="preserve"> PAGEREF _Toc484003605 \h </w:instrText>
        </w:r>
        <w:r w:rsidR="00E11F95">
          <w:rPr>
            <w:webHidden/>
          </w:rPr>
        </w:r>
        <w:r w:rsidR="00E11F95">
          <w:rPr>
            <w:webHidden/>
          </w:rPr>
          <w:fldChar w:fldCharType="separate"/>
        </w:r>
        <w:r w:rsidR="00E11F95">
          <w:rPr>
            <w:webHidden/>
          </w:rPr>
          <w:t>6</w:t>
        </w:r>
        <w:r w:rsidR="00E11F95">
          <w:rPr>
            <w:webHidden/>
          </w:rPr>
          <w:fldChar w:fldCharType="end"/>
        </w:r>
      </w:hyperlink>
    </w:p>
    <w:p w14:paraId="4292DB9F" w14:textId="77777777" w:rsidR="00E11F95" w:rsidRDefault="00A1120D">
      <w:pPr>
        <w:pStyle w:val="TOC3"/>
        <w:tabs>
          <w:tab w:val="left" w:pos="1584"/>
        </w:tabs>
        <w:rPr>
          <w:rFonts w:asciiTheme="minorHAnsi" w:eastAsiaTheme="minorEastAsia" w:hAnsiTheme="minorHAnsi"/>
          <w:noProof/>
        </w:rPr>
      </w:pPr>
      <w:hyperlink w:anchor="_Toc484003606" w:history="1">
        <w:r w:rsidR="00E11F95" w:rsidRPr="003E4F7F">
          <w:rPr>
            <w:rStyle w:val="Hyperlink"/>
            <w:noProof/>
          </w:rPr>
          <w:t>2.2.1</w:t>
        </w:r>
        <w:r w:rsidR="00E11F95">
          <w:rPr>
            <w:rFonts w:asciiTheme="minorHAnsi" w:eastAsiaTheme="minorEastAsia" w:hAnsiTheme="minorHAnsi"/>
            <w:noProof/>
          </w:rPr>
          <w:tab/>
        </w:r>
        <w:r w:rsidR="00E11F95" w:rsidRPr="003E4F7F">
          <w:rPr>
            <w:rStyle w:val="Hyperlink"/>
            <w:noProof/>
          </w:rPr>
          <w:t>Human Machine Interface</w:t>
        </w:r>
        <w:r w:rsidR="00E11F95">
          <w:rPr>
            <w:noProof/>
            <w:webHidden/>
          </w:rPr>
          <w:tab/>
        </w:r>
        <w:r w:rsidR="00E11F95">
          <w:rPr>
            <w:noProof/>
            <w:webHidden/>
          </w:rPr>
          <w:fldChar w:fldCharType="begin"/>
        </w:r>
        <w:r w:rsidR="00E11F95">
          <w:rPr>
            <w:noProof/>
            <w:webHidden/>
          </w:rPr>
          <w:instrText xml:space="preserve"> PAGEREF _Toc484003606 \h </w:instrText>
        </w:r>
        <w:r w:rsidR="00E11F95">
          <w:rPr>
            <w:noProof/>
            <w:webHidden/>
          </w:rPr>
        </w:r>
        <w:r w:rsidR="00E11F95">
          <w:rPr>
            <w:noProof/>
            <w:webHidden/>
          </w:rPr>
          <w:fldChar w:fldCharType="separate"/>
        </w:r>
        <w:r w:rsidR="00E11F95">
          <w:rPr>
            <w:noProof/>
            <w:webHidden/>
          </w:rPr>
          <w:t>6</w:t>
        </w:r>
        <w:r w:rsidR="00E11F95">
          <w:rPr>
            <w:noProof/>
            <w:webHidden/>
          </w:rPr>
          <w:fldChar w:fldCharType="end"/>
        </w:r>
      </w:hyperlink>
    </w:p>
    <w:p w14:paraId="170049CA" w14:textId="77777777" w:rsidR="00E11F95" w:rsidRDefault="00A1120D">
      <w:pPr>
        <w:pStyle w:val="TOC2"/>
        <w:tabs>
          <w:tab w:val="left" w:pos="864"/>
        </w:tabs>
        <w:rPr>
          <w:rFonts w:asciiTheme="minorHAnsi" w:eastAsiaTheme="minorEastAsia" w:hAnsiTheme="minorHAnsi"/>
        </w:rPr>
      </w:pPr>
      <w:hyperlink w:anchor="_Toc484003607" w:history="1">
        <w:r w:rsidR="00E11F95" w:rsidRPr="003E4F7F">
          <w:rPr>
            <w:rStyle w:val="Hyperlink"/>
          </w:rPr>
          <w:t>2.3</w:t>
        </w:r>
        <w:r w:rsidR="00E11F95">
          <w:rPr>
            <w:rFonts w:asciiTheme="minorHAnsi" w:eastAsiaTheme="minorEastAsia" w:hAnsiTheme="minorHAnsi"/>
          </w:rPr>
          <w:tab/>
        </w:r>
        <w:r w:rsidR="00E11F95" w:rsidRPr="003E4F7F">
          <w:rPr>
            <w:rStyle w:val="Hyperlink"/>
          </w:rPr>
          <w:t>PCD Tracker Entry</w:t>
        </w:r>
        <w:r w:rsidR="00E11F95">
          <w:rPr>
            <w:webHidden/>
          </w:rPr>
          <w:tab/>
        </w:r>
        <w:r w:rsidR="00E11F95">
          <w:rPr>
            <w:webHidden/>
          </w:rPr>
          <w:fldChar w:fldCharType="begin"/>
        </w:r>
        <w:r w:rsidR="00E11F95">
          <w:rPr>
            <w:webHidden/>
          </w:rPr>
          <w:instrText xml:space="preserve"> PAGEREF _Toc484003607 \h </w:instrText>
        </w:r>
        <w:r w:rsidR="00E11F95">
          <w:rPr>
            <w:webHidden/>
          </w:rPr>
        </w:r>
        <w:r w:rsidR="00E11F95">
          <w:rPr>
            <w:webHidden/>
          </w:rPr>
          <w:fldChar w:fldCharType="separate"/>
        </w:r>
        <w:r w:rsidR="00E11F95">
          <w:rPr>
            <w:webHidden/>
          </w:rPr>
          <w:t>7</w:t>
        </w:r>
        <w:r w:rsidR="00E11F95">
          <w:rPr>
            <w:webHidden/>
          </w:rPr>
          <w:fldChar w:fldCharType="end"/>
        </w:r>
      </w:hyperlink>
    </w:p>
    <w:p w14:paraId="011B9ADC" w14:textId="77777777" w:rsidR="00E11F95" w:rsidRDefault="00A1120D">
      <w:pPr>
        <w:pStyle w:val="TOC3"/>
        <w:tabs>
          <w:tab w:val="left" w:pos="1584"/>
        </w:tabs>
        <w:rPr>
          <w:rFonts w:asciiTheme="minorHAnsi" w:eastAsiaTheme="minorEastAsia" w:hAnsiTheme="minorHAnsi"/>
          <w:noProof/>
        </w:rPr>
      </w:pPr>
      <w:hyperlink w:anchor="_Toc484003608" w:history="1">
        <w:r w:rsidR="00E11F95" w:rsidRPr="003E4F7F">
          <w:rPr>
            <w:rStyle w:val="Hyperlink"/>
            <w:noProof/>
          </w:rPr>
          <w:t>2.3.1</w:t>
        </w:r>
        <w:r w:rsidR="00E11F95">
          <w:rPr>
            <w:rFonts w:asciiTheme="minorHAnsi" w:eastAsiaTheme="minorEastAsia" w:hAnsiTheme="minorHAnsi"/>
            <w:noProof/>
          </w:rPr>
          <w:tab/>
        </w:r>
        <w:r w:rsidR="00E11F95" w:rsidRPr="003E4F7F">
          <w:rPr>
            <w:rStyle w:val="Hyperlink"/>
            <w:noProof/>
          </w:rPr>
          <w:t>Human Machine Interface</w:t>
        </w:r>
        <w:r w:rsidR="00E11F95">
          <w:rPr>
            <w:noProof/>
            <w:webHidden/>
          </w:rPr>
          <w:tab/>
        </w:r>
        <w:r w:rsidR="00E11F95">
          <w:rPr>
            <w:noProof/>
            <w:webHidden/>
          </w:rPr>
          <w:fldChar w:fldCharType="begin"/>
        </w:r>
        <w:r w:rsidR="00E11F95">
          <w:rPr>
            <w:noProof/>
            <w:webHidden/>
          </w:rPr>
          <w:instrText xml:space="preserve"> PAGEREF _Toc484003608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1B10A08C" w14:textId="77777777" w:rsidR="00E11F95" w:rsidRDefault="00A1120D">
      <w:pPr>
        <w:pStyle w:val="TOC4"/>
        <w:tabs>
          <w:tab w:val="left" w:pos="2592"/>
        </w:tabs>
        <w:rPr>
          <w:rFonts w:asciiTheme="minorHAnsi" w:eastAsiaTheme="minorEastAsia" w:hAnsiTheme="minorHAnsi"/>
          <w:noProof/>
        </w:rPr>
      </w:pPr>
      <w:hyperlink w:anchor="_Toc484003609" w:history="1">
        <w:r w:rsidR="00E11F95" w:rsidRPr="003E4F7F">
          <w:rPr>
            <w:rStyle w:val="Hyperlink"/>
            <w:noProof/>
          </w:rPr>
          <w:t>2.3.1.1</w:t>
        </w:r>
        <w:r w:rsidR="00E11F95">
          <w:rPr>
            <w:rFonts w:asciiTheme="minorHAnsi" w:eastAsiaTheme="minorEastAsia" w:hAnsiTheme="minorHAnsi"/>
            <w:noProof/>
          </w:rPr>
          <w:tab/>
        </w:r>
        <w:r w:rsidR="00E11F95" w:rsidRPr="003E4F7F">
          <w:rPr>
            <w:rStyle w:val="Hyperlink"/>
            <w:noProof/>
          </w:rPr>
          <w:t>PCD Tracker Entry (Blank)</w:t>
        </w:r>
        <w:r w:rsidR="00E11F95">
          <w:rPr>
            <w:noProof/>
            <w:webHidden/>
          </w:rPr>
          <w:tab/>
        </w:r>
        <w:r w:rsidR="00E11F95">
          <w:rPr>
            <w:noProof/>
            <w:webHidden/>
          </w:rPr>
          <w:fldChar w:fldCharType="begin"/>
        </w:r>
        <w:r w:rsidR="00E11F95">
          <w:rPr>
            <w:noProof/>
            <w:webHidden/>
          </w:rPr>
          <w:instrText xml:space="preserve"> PAGEREF _Toc484003609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67EBDE4B" w14:textId="77777777" w:rsidR="00E11F95" w:rsidRDefault="00A1120D">
      <w:pPr>
        <w:pStyle w:val="TOC4"/>
        <w:tabs>
          <w:tab w:val="left" w:pos="2592"/>
        </w:tabs>
        <w:rPr>
          <w:rFonts w:asciiTheme="minorHAnsi" w:eastAsiaTheme="minorEastAsia" w:hAnsiTheme="minorHAnsi"/>
          <w:noProof/>
        </w:rPr>
      </w:pPr>
      <w:hyperlink w:anchor="_Toc484003610" w:history="1">
        <w:r w:rsidR="00E11F95" w:rsidRPr="003E4F7F">
          <w:rPr>
            <w:rStyle w:val="Hyperlink"/>
            <w:noProof/>
          </w:rPr>
          <w:t>2.3.1.2</w:t>
        </w:r>
        <w:r w:rsidR="00E11F95">
          <w:rPr>
            <w:rFonts w:asciiTheme="minorHAnsi" w:eastAsiaTheme="minorEastAsia" w:hAnsiTheme="minorHAnsi"/>
            <w:noProof/>
          </w:rPr>
          <w:tab/>
        </w:r>
        <w:r w:rsidR="00E11F95" w:rsidRPr="003E4F7F">
          <w:rPr>
            <w:rStyle w:val="Hyperlink"/>
            <w:noProof/>
          </w:rPr>
          <w:t>PCD Tracker Entry (Populated)</w:t>
        </w:r>
        <w:r w:rsidR="00E11F95">
          <w:rPr>
            <w:noProof/>
            <w:webHidden/>
          </w:rPr>
          <w:tab/>
        </w:r>
        <w:r w:rsidR="00E11F95">
          <w:rPr>
            <w:noProof/>
            <w:webHidden/>
          </w:rPr>
          <w:fldChar w:fldCharType="begin"/>
        </w:r>
        <w:r w:rsidR="00E11F95">
          <w:rPr>
            <w:noProof/>
            <w:webHidden/>
          </w:rPr>
          <w:instrText xml:space="preserve"> PAGEREF _Toc484003610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5EBBDADE" w14:textId="77777777" w:rsidR="00E11F95" w:rsidRDefault="00A1120D">
      <w:pPr>
        <w:pStyle w:val="TOC4"/>
        <w:tabs>
          <w:tab w:val="left" w:pos="2592"/>
        </w:tabs>
        <w:rPr>
          <w:rFonts w:asciiTheme="minorHAnsi" w:eastAsiaTheme="minorEastAsia" w:hAnsiTheme="minorHAnsi"/>
          <w:noProof/>
        </w:rPr>
      </w:pPr>
      <w:hyperlink w:anchor="_Toc484003611" w:history="1">
        <w:r w:rsidR="00E11F95" w:rsidRPr="003E4F7F">
          <w:rPr>
            <w:rStyle w:val="Hyperlink"/>
            <w:noProof/>
          </w:rPr>
          <w:t>2.3.1.3</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_Toc484003611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67C8634B" w14:textId="77777777" w:rsidR="00E11F95" w:rsidRDefault="00A1120D">
      <w:pPr>
        <w:pStyle w:val="TOC4"/>
        <w:tabs>
          <w:tab w:val="left" w:pos="2592"/>
        </w:tabs>
        <w:rPr>
          <w:rFonts w:asciiTheme="minorHAnsi" w:eastAsiaTheme="minorEastAsia" w:hAnsiTheme="minorHAnsi"/>
          <w:noProof/>
        </w:rPr>
      </w:pPr>
      <w:hyperlink w:anchor="_Toc484003612" w:history="1">
        <w:r w:rsidR="00E11F95" w:rsidRPr="003E4F7F">
          <w:rPr>
            <w:rStyle w:val="Hyperlink"/>
            <w:noProof/>
          </w:rPr>
          <w:t>2.3.1.4</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_Toc484003612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0D961CA0" w14:textId="77777777" w:rsidR="00E11F95" w:rsidRDefault="00A1120D">
      <w:pPr>
        <w:pStyle w:val="TOC3"/>
        <w:tabs>
          <w:tab w:val="left" w:pos="1584"/>
        </w:tabs>
        <w:rPr>
          <w:rFonts w:asciiTheme="minorHAnsi" w:eastAsiaTheme="minorEastAsia" w:hAnsiTheme="minorHAnsi"/>
          <w:noProof/>
        </w:rPr>
      </w:pPr>
      <w:hyperlink w:anchor="_Toc484003613" w:history="1">
        <w:r w:rsidR="00E11F95" w:rsidRPr="003E4F7F">
          <w:rPr>
            <w:rStyle w:val="Hyperlink"/>
            <w:noProof/>
          </w:rPr>
          <w:t>2.3.2</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_Toc484003613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52D4DA93" w14:textId="77777777" w:rsidR="00E11F95" w:rsidRDefault="00A1120D">
      <w:pPr>
        <w:pStyle w:val="TOC3"/>
        <w:tabs>
          <w:tab w:val="left" w:pos="1584"/>
        </w:tabs>
        <w:rPr>
          <w:rFonts w:asciiTheme="minorHAnsi" w:eastAsiaTheme="minorEastAsia" w:hAnsiTheme="minorHAnsi"/>
          <w:noProof/>
        </w:rPr>
      </w:pPr>
      <w:hyperlink w:anchor="_Toc484003614" w:history="1">
        <w:r w:rsidR="00E11F95" w:rsidRPr="003E4F7F">
          <w:rPr>
            <w:rStyle w:val="Hyperlink"/>
            <w:noProof/>
          </w:rPr>
          <w:t>2.3.3</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_Toc484003614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4AD218F0" w14:textId="77777777" w:rsidR="00E11F95" w:rsidRDefault="00A1120D">
      <w:pPr>
        <w:pStyle w:val="TOC3"/>
        <w:tabs>
          <w:tab w:val="left" w:pos="1584"/>
        </w:tabs>
        <w:rPr>
          <w:rFonts w:asciiTheme="minorHAnsi" w:eastAsiaTheme="minorEastAsia" w:hAnsiTheme="minorHAnsi"/>
          <w:noProof/>
        </w:rPr>
      </w:pPr>
      <w:hyperlink w:anchor="_Toc484003615" w:history="1">
        <w:r w:rsidR="00E11F95" w:rsidRPr="003E4F7F">
          <w:rPr>
            <w:rStyle w:val="Hyperlink"/>
            <w:noProof/>
          </w:rPr>
          <w:t>2.3.4</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_Toc484003615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7913795D" w14:textId="77777777" w:rsidR="00E11F95" w:rsidRDefault="00A1120D">
      <w:pPr>
        <w:pStyle w:val="TOC3"/>
        <w:tabs>
          <w:tab w:val="left" w:pos="1584"/>
        </w:tabs>
        <w:rPr>
          <w:rFonts w:asciiTheme="minorHAnsi" w:eastAsiaTheme="minorEastAsia" w:hAnsiTheme="minorHAnsi"/>
          <w:noProof/>
        </w:rPr>
      </w:pPr>
      <w:hyperlink w:anchor="_Toc484003616" w:history="1">
        <w:r w:rsidR="00E11F95" w:rsidRPr="003E4F7F">
          <w:rPr>
            <w:rStyle w:val="Hyperlink"/>
            <w:noProof/>
          </w:rPr>
          <w:t>2.3.5</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_Toc484003616 \h </w:instrText>
        </w:r>
        <w:r w:rsidR="00E11F95">
          <w:rPr>
            <w:noProof/>
            <w:webHidden/>
          </w:rPr>
        </w:r>
        <w:r w:rsidR="00E11F95">
          <w:rPr>
            <w:noProof/>
            <w:webHidden/>
          </w:rPr>
          <w:fldChar w:fldCharType="separate"/>
        </w:r>
        <w:r w:rsidR="00E11F95">
          <w:rPr>
            <w:noProof/>
            <w:webHidden/>
          </w:rPr>
          <w:t>12</w:t>
        </w:r>
        <w:r w:rsidR="00E11F95">
          <w:rPr>
            <w:noProof/>
            <w:webHidden/>
          </w:rPr>
          <w:fldChar w:fldCharType="end"/>
        </w:r>
      </w:hyperlink>
    </w:p>
    <w:p w14:paraId="7B23DE3E" w14:textId="77777777" w:rsidR="00E11F95" w:rsidRDefault="00A1120D">
      <w:pPr>
        <w:pStyle w:val="TOC2"/>
        <w:tabs>
          <w:tab w:val="left" w:pos="864"/>
        </w:tabs>
        <w:rPr>
          <w:rFonts w:asciiTheme="minorHAnsi" w:eastAsiaTheme="minorEastAsia" w:hAnsiTheme="minorHAnsi"/>
        </w:rPr>
      </w:pPr>
      <w:hyperlink w:anchor="_Toc484003617" w:history="1">
        <w:r w:rsidR="00E11F95" w:rsidRPr="003E4F7F">
          <w:rPr>
            <w:rStyle w:val="Hyperlink"/>
          </w:rPr>
          <w:t>2.4</w:t>
        </w:r>
        <w:r w:rsidR="00E11F95">
          <w:rPr>
            <w:rFonts w:asciiTheme="minorHAnsi" w:eastAsiaTheme="minorEastAsia" w:hAnsiTheme="minorHAnsi"/>
          </w:rPr>
          <w:tab/>
        </w:r>
        <w:r w:rsidR="00E11F95" w:rsidRPr="003E4F7F">
          <w:rPr>
            <w:rStyle w:val="Hyperlink"/>
          </w:rPr>
          <w:t>PCD Tracker Maintenance</w:t>
        </w:r>
        <w:r w:rsidR="00E11F95">
          <w:rPr>
            <w:webHidden/>
          </w:rPr>
          <w:tab/>
        </w:r>
        <w:r w:rsidR="00E11F95">
          <w:rPr>
            <w:webHidden/>
          </w:rPr>
          <w:fldChar w:fldCharType="begin"/>
        </w:r>
        <w:r w:rsidR="00E11F95">
          <w:rPr>
            <w:webHidden/>
          </w:rPr>
          <w:instrText xml:space="preserve"> PAGEREF _Toc484003617 \h </w:instrText>
        </w:r>
        <w:r w:rsidR="00E11F95">
          <w:rPr>
            <w:webHidden/>
          </w:rPr>
        </w:r>
        <w:r w:rsidR="00E11F95">
          <w:rPr>
            <w:webHidden/>
          </w:rPr>
          <w:fldChar w:fldCharType="separate"/>
        </w:r>
        <w:r w:rsidR="00E11F95">
          <w:rPr>
            <w:webHidden/>
          </w:rPr>
          <w:t>13</w:t>
        </w:r>
        <w:r w:rsidR="00E11F95">
          <w:rPr>
            <w:webHidden/>
          </w:rPr>
          <w:fldChar w:fldCharType="end"/>
        </w:r>
      </w:hyperlink>
    </w:p>
    <w:p w14:paraId="2A11DB4C" w14:textId="77777777" w:rsidR="00E11F95" w:rsidRDefault="00A1120D">
      <w:pPr>
        <w:pStyle w:val="TOC3"/>
        <w:tabs>
          <w:tab w:val="left" w:pos="1584"/>
        </w:tabs>
        <w:rPr>
          <w:rFonts w:asciiTheme="minorHAnsi" w:eastAsiaTheme="minorEastAsia" w:hAnsiTheme="minorHAnsi"/>
          <w:noProof/>
        </w:rPr>
      </w:pPr>
      <w:hyperlink w:anchor="_Toc484003618" w:history="1">
        <w:r w:rsidR="00E11F95" w:rsidRPr="003E4F7F">
          <w:rPr>
            <w:rStyle w:val="Hyperlink"/>
            <w:noProof/>
          </w:rPr>
          <w:t>2.4.1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_Toc484003618 \h </w:instrText>
        </w:r>
        <w:r w:rsidR="00E11F95">
          <w:rPr>
            <w:noProof/>
            <w:webHidden/>
          </w:rPr>
        </w:r>
        <w:r w:rsidR="00E11F95">
          <w:rPr>
            <w:noProof/>
            <w:webHidden/>
          </w:rPr>
          <w:fldChar w:fldCharType="separate"/>
        </w:r>
        <w:r w:rsidR="00E11F95">
          <w:rPr>
            <w:noProof/>
            <w:webHidden/>
          </w:rPr>
          <w:t>14</w:t>
        </w:r>
        <w:r w:rsidR="00E11F95">
          <w:rPr>
            <w:noProof/>
            <w:webHidden/>
          </w:rPr>
          <w:fldChar w:fldCharType="end"/>
        </w:r>
      </w:hyperlink>
    </w:p>
    <w:p w14:paraId="0A16C64F" w14:textId="77777777" w:rsidR="00E11F95" w:rsidRDefault="00A1120D">
      <w:pPr>
        <w:pStyle w:val="TOC3"/>
        <w:tabs>
          <w:tab w:val="left" w:pos="1584"/>
        </w:tabs>
        <w:rPr>
          <w:rFonts w:asciiTheme="minorHAnsi" w:eastAsiaTheme="minorEastAsia" w:hAnsiTheme="minorHAnsi"/>
          <w:noProof/>
        </w:rPr>
      </w:pPr>
      <w:hyperlink w:anchor="_Toc484003619" w:history="1">
        <w:r w:rsidR="00E11F95" w:rsidRPr="003E4F7F">
          <w:rPr>
            <w:rStyle w:val="Hyperlink"/>
            <w:noProof/>
          </w:rPr>
          <w:t>2.4.2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_Toc484003619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26C2740E" w14:textId="77777777" w:rsidR="00E11F95" w:rsidRDefault="00A1120D">
      <w:pPr>
        <w:pStyle w:val="TOC3"/>
        <w:tabs>
          <w:tab w:val="left" w:pos="1584"/>
        </w:tabs>
        <w:rPr>
          <w:rFonts w:asciiTheme="minorHAnsi" w:eastAsiaTheme="minorEastAsia" w:hAnsiTheme="minorHAnsi"/>
          <w:noProof/>
        </w:rPr>
      </w:pPr>
      <w:hyperlink w:anchor="_Toc484003620" w:history="1">
        <w:r w:rsidR="00E11F95" w:rsidRPr="003E4F7F">
          <w:rPr>
            <w:rStyle w:val="Hyperlink"/>
            <w:noProof/>
          </w:rPr>
          <w:t>2.4.3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_Toc484003620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0CEB0F23" w14:textId="77777777" w:rsidR="00E11F95" w:rsidRDefault="00A1120D">
      <w:pPr>
        <w:pStyle w:val="TOC3"/>
        <w:tabs>
          <w:tab w:val="left" w:pos="1584"/>
        </w:tabs>
        <w:rPr>
          <w:rFonts w:asciiTheme="minorHAnsi" w:eastAsiaTheme="minorEastAsia" w:hAnsiTheme="minorHAnsi"/>
          <w:noProof/>
        </w:rPr>
      </w:pPr>
      <w:hyperlink w:anchor="_Toc484003621" w:history="1">
        <w:r w:rsidR="00E11F95" w:rsidRPr="003E4F7F">
          <w:rPr>
            <w:rStyle w:val="Hyperlink"/>
            <w:noProof/>
          </w:rPr>
          <w:t>2.4.4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_Toc484003621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30B06138" w14:textId="77777777" w:rsidR="00E11F95" w:rsidRDefault="00A1120D">
      <w:pPr>
        <w:pStyle w:val="TOC3"/>
        <w:tabs>
          <w:tab w:val="left" w:pos="1584"/>
        </w:tabs>
        <w:rPr>
          <w:rFonts w:asciiTheme="minorHAnsi" w:eastAsiaTheme="minorEastAsia" w:hAnsiTheme="minorHAnsi"/>
          <w:noProof/>
        </w:rPr>
      </w:pPr>
      <w:hyperlink w:anchor="_Toc484003622" w:history="1">
        <w:r w:rsidR="00E11F95" w:rsidRPr="003E4F7F">
          <w:rPr>
            <w:rStyle w:val="Hyperlink"/>
            <w:noProof/>
          </w:rPr>
          <w:t>2.4.5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_Toc484003622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798E8153" w14:textId="77777777" w:rsidR="00E11F95" w:rsidRDefault="00A1120D">
      <w:pPr>
        <w:pStyle w:val="TOC3"/>
        <w:tabs>
          <w:tab w:val="left" w:pos="1584"/>
        </w:tabs>
        <w:rPr>
          <w:rFonts w:asciiTheme="minorHAnsi" w:eastAsiaTheme="minorEastAsia" w:hAnsiTheme="minorHAnsi"/>
          <w:noProof/>
        </w:rPr>
      </w:pPr>
      <w:hyperlink w:anchor="_Toc484003623" w:history="1">
        <w:r w:rsidR="00E11F95" w:rsidRPr="003E4F7F">
          <w:rPr>
            <w:rStyle w:val="Hyperlink"/>
            <w:noProof/>
          </w:rPr>
          <w:t>2.4.6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_Toc484003623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6B044124" w14:textId="77777777" w:rsidR="00E11F95" w:rsidRDefault="00A1120D">
      <w:pPr>
        <w:pStyle w:val="TOC3"/>
        <w:tabs>
          <w:tab w:val="left" w:pos="1584"/>
        </w:tabs>
        <w:rPr>
          <w:rFonts w:asciiTheme="minorHAnsi" w:eastAsiaTheme="minorEastAsia" w:hAnsiTheme="minorHAnsi"/>
          <w:noProof/>
        </w:rPr>
      </w:pPr>
      <w:hyperlink w:anchor="_Toc484003624" w:history="1">
        <w:r w:rsidR="00E11F95" w:rsidRPr="003E4F7F">
          <w:rPr>
            <w:rStyle w:val="Hyperlink"/>
            <w:noProof/>
          </w:rPr>
          <w:t>2.4.7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_Toc484003624 \h </w:instrText>
        </w:r>
        <w:r w:rsidR="00E11F95">
          <w:rPr>
            <w:noProof/>
            <w:webHidden/>
          </w:rPr>
        </w:r>
        <w:r w:rsidR="00E11F95">
          <w:rPr>
            <w:noProof/>
            <w:webHidden/>
          </w:rPr>
          <w:fldChar w:fldCharType="separate"/>
        </w:r>
        <w:r w:rsidR="00E11F95">
          <w:rPr>
            <w:noProof/>
            <w:webHidden/>
          </w:rPr>
          <w:t>15</w:t>
        </w:r>
        <w:r w:rsidR="00E11F95">
          <w:rPr>
            <w:noProof/>
            <w:webHidden/>
          </w:rPr>
          <w:fldChar w:fldCharType="end"/>
        </w:r>
      </w:hyperlink>
    </w:p>
    <w:p w14:paraId="1D43E2D0" w14:textId="77777777" w:rsidR="00E11F95" w:rsidRDefault="00A1120D">
      <w:pPr>
        <w:pStyle w:val="TOC2"/>
        <w:tabs>
          <w:tab w:val="left" w:pos="864"/>
        </w:tabs>
        <w:rPr>
          <w:rFonts w:asciiTheme="minorHAnsi" w:eastAsiaTheme="minorEastAsia" w:hAnsiTheme="minorHAnsi"/>
        </w:rPr>
      </w:pPr>
      <w:hyperlink w:anchor="_Toc484003625" w:history="1">
        <w:r w:rsidR="00E11F95" w:rsidRPr="003E4F7F">
          <w:rPr>
            <w:rStyle w:val="Hyperlink"/>
          </w:rPr>
          <w:t>2.5</w:t>
        </w:r>
        <w:r w:rsidR="00E11F95">
          <w:rPr>
            <w:rFonts w:asciiTheme="minorHAnsi" w:eastAsiaTheme="minorEastAsia" w:hAnsiTheme="minorHAnsi"/>
          </w:rPr>
          <w:tab/>
        </w:r>
        <w:r w:rsidR="00E11F95" w:rsidRPr="003E4F7F">
          <w:rPr>
            <w:rStyle w:val="Hyperlink"/>
          </w:rPr>
          <w:t>PCD Hardware List Entry</w:t>
        </w:r>
        <w:r w:rsidR="00E11F95">
          <w:rPr>
            <w:webHidden/>
          </w:rPr>
          <w:tab/>
        </w:r>
        <w:r w:rsidR="00E11F95">
          <w:rPr>
            <w:webHidden/>
          </w:rPr>
          <w:fldChar w:fldCharType="begin"/>
        </w:r>
        <w:r w:rsidR="00E11F95">
          <w:rPr>
            <w:webHidden/>
          </w:rPr>
          <w:instrText xml:space="preserve"> PAGEREF _Toc484003625 \h </w:instrText>
        </w:r>
        <w:r w:rsidR="00E11F95">
          <w:rPr>
            <w:webHidden/>
          </w:rPr>
        </w:r>
        <w:r w:rsidR="00E11F95">
          <w:rPr>
            <w:webHidden/>
          </w:rPr>
          <w:fldChar w:fldCharType="separate"/>
        </w:r>
        <w:r w:rsidR="00E11F95">
          <w:rPr>
            <w:webHidden/>
          </w:rPr>
          <w:t>16</w:t>
        </w:r>
        <w:r w:rsidR="00E11F95">
          <w:rPr>
            <w:webHidden/>
          </w:rPr>
          <w:fldChar w:fldCharType="end"/>
        </w:r>
      </w:hyperlink>
    </w:p>
    <w:p w14:paraId="50610C38" w14:textId="77777777" w:rsidR="00E11F95" w:rsidRDefault="00A1120D">
      <w:pPr>
        <w:pStyle w:val="TOC3"/>
        <w:tabs>
          <w:tab w:val="left" w:pos="1584"/>
        </w:tabs>
        <w:rPr>
          <w:rFonts w:asciiTheme="minorHAnsi" w:eastAsiaTheme="minorEastAsia" w:hAnsiTheme="minorHAnsi"/>
          <w:noProof/>
        </w:rPr>
      </w:pPr>
      <w:hyperlink w:anchor="_Toc484003626" w:history="1">
        <w:r w:rsidR="00E11F95" w:rsidRPr="003E4F7F">
          <w:rPr>
            <w:rStyle w:val="Hyperlink"/>
            <w:noProof/>
          </w:rPr>
          <w:t>2.5.1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_Toc484003626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361EA533" w14:textId="77777777" w:rsidR="00E11F95" w:rsidRDefault="00A1120D">
      <w:pPr>
        <w:pStyle w:val="TOC3"/>
        <w:tabs>
          <w:tab w:val="left" w:pos="1584"/>
        </w:tabs>
        <w:rPr>
          <w:rFonts w:asciiTheme="minorHAnsi" w:eastAsiaTheme="minorEastAsia" w:hAnsiTheme="minorHAnsi"/>
          <w:noProof/>
        </w:rPr>
      </w:pPr>
      <w:hyperlink w:anchor="_Toc484003627" w:history="1">
        <w:r w:rsidR="00E11F95" w:rsidRPr="003E4F7F">
          <w:rPr>
            <w:rStyle w:val="Hyperlink"/>
            <w:noProof/>
          </w:rPr>
          <w:t>2.5.2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_Toc484003627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50B45BBC" w14:textId="77777777" w:rsidR="00E11F95" w:rsidRDefault="00A1120D">
      <w:pPr>
        <w:pStyle w:val="TOC3"/>
        <w:tabs>
          <w:tab w:val="left" w:pos="1584"/>
        </w:tabs>
        <w:rPr>
          <w:rFonts w:asciiTheme="minorHAnsi" w:eastAsiaTheme="minorEastAsia" w:hAnsiTheme="minorHAnsi"/>
          <w:noProof/>
        </w:rPr>
      </w:pPr>
      <w:hyperlink w:anchor="_Toc484003628" w:history="1">
        <w:r w:rsidR="00E11F95" w:rsidRPr="003E4F7F">
          <w:rPr>
            <w:rStyle w:val="Hyperlink"/>
            <w:noProof/>
          </w:rPr>
          <w:t>2.5.3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_Toc484003628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2301CB4" w14:textId="77777777" w:rsidR="00E11F95" w:rsidRDefault="00A1120D">
      <w:pPr>
        <w:pStyle w:val="TOC3"/>
        <w:tabs>
          <w:tab w:val="left" w:pos="1584"/>
        </w:tabs>
        <w:rPr>
          <w:rFonts w:asciiTheme="minorHAnsi" w:eastAsiaTheme="minorEastAsia" w:hAnsiTheme="minorHAnsi"/>
          <w:noProof/>
        </w:rPr>
      </w:pPr>
      <w:hyperlink w:anchor="_Toc484003629" w:history="1">
        <w:r w:rsidR="00E11F95" w:rsidRPr="003E4F7F">
          <w:rPr>
            <w:rStyle w:val="Hyperlink"/>
            <w:noProof/>
          </w:rPr>
          <w:t>2.5.4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_Toc484003629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7ACA0452" w14:textId="77777777" w:rsidR="00E11F95" w:rsidRDefault="00A1120D">
      <w:pPr>
        <w:pStyle w:val="TOC3"/>
        <w:tabs>
          <w:tab w:val="left" w:pos="1584"/>
        </w:tabs>
        <w:rPr>
          <w:rFonts w:asciiTheme="minorHAnsi" w:eastAsiaTheme="minorEastAsia" w:hAnsiTheme="minorHAnsi"/>
          <w:noProof/>
        </w:rPr>
      </w:pPr>
      <w:hyperlink w:anchor="_Toc484003630" w:history="1">
        <w:r w:rsidR="00E11F95" w:rsidRPr="003E4F7F">
          <w:rPr>
            <w:rStyle w:val="Hyperlink"/>
            <w:noProof/>
          </w:rPr>
          <w:t>2.5.5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_Toc484003630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314C350" w14:textId="77777777" w:rsidR="00E11F95" w:rsidRDefault="00A1120D">
      <w:pPr>
        <w:pStyle w:val="TOC3"/>
        <w:tabs>
          <w:tab w:val="left" w:pos="1584"/>
        </w:tabs>
        <w:rPr>
          <w:rFonts w:asciiTheme="minorHAnsi" w:eastAsiaTheme="minorEastAsia" w:hAnsiTheme="minorHAnsi"/>
          <w:noProof/>
        </w:rPr>
      </w:pPr>
      <w:hyperlink w:anchor="_Toc484003631" w:history="1">
        <w:r w:rsidR="00E11F95" w:rsidRPr="003E4F7F">
          <w:rPr>
            <w:rStyle w:val="Hyperlink"/>
            <w:noProof/>
          </w:rPr>
          <w:t>2.5.6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_Toc484003631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3E95A1EA" w14:textId="77777777" w:rsidR="00E11F95" w:rsidRDefault="00A1120D">
      <w:pPr>
        <w:pStyle w:val="TOC3"/>
        <w:tabs>
          <w:tab w:val="left" w:pos="1584"/>
        </w:tabs>
        <w:rPr>
          <w:rFonts w:asciiTheme="minorHAnsi" w:eastAsiaTheme="minorEastAsia" w:hAnsiTheme="minorHAnsi"/>
          <w:noProof/>
        </w:rPr>
      </w:pPr>
      <w:hyperlink w:anchor="_Toc484003632" w:history="1">
        <w:r w:rsidR="00E11F95" w:rsidRPr="003E4F7F">
          <w:rPr>
            <w:rStyle w:val="Hyperlink"/>
            <w:noProof/>
          </w:rPr>
          <w:t>2.5.7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_Toc484003632 \h </w:instrText>
        </w:r>
        <w:r w:rsidR="00E11F95">
          <w:rPr>
            <w:noProof/>
            <w:webHidden/>
          </w:rPr>
        </w:r>
        <w:r w:rsidR="00E11F95">
          <w:rPr>
            <w:noProof/>
            <w:webHidden/>
          </w:rPr>
          <w:fldChar w:fldCharType="separate"/>
        </w:r>
        <w:r w:rsidR="00E11F95">
          <w:rPr>
            <w:noProof/>
            <w:webHidden/>
          </w:rPr>
          <w:t>18</w:t>
        </w:r>
        <w:r w:rsidR="00E11F95">
          <w:rPr>
            <w:noProof/>
            <w:webHidden/>
          </w:rPr>
          <w:fldChar w:fldCharType="end"/>
        </w:r>
      </w:hyperlink>
    </w:p>
    <w:p w14:paraId="0D715D49" w14:textId="77777777" w:rsidR="00E11F95" w:rsidRDefault="00A1120D">
      <w:pPr>
        <w:pStyle w:val="TOC2"/>
        <w:tabs>
          <w:tab w:val="left" w:pos="864"/>
        </w:tabs>
        <w:rPr>
          <w:rFonts w:asciiTheme="minorHAnsi" w:eastAsiaTheme="minorEastAsia" w:hAnsiTheme="minorHAnsi"/>
        </w:rPr>
      </w:pPr>
      <w:hyperlink w:anchor="_Toc484003633" w:history="1">
        <w:r w:rsidR="00E11F95" w:rsidRPr="003E4F7F">
          <w:rPr>
            <w:rStyle w:val="Hyperlink"/>
          </w:rPr>
          <w:t>2.6</w:t>
        </w:r>
        <w:r w:rsidR="00E11F95">
          <w:rPr>
            <w:rFonts w:asciiTheme="minorHAnsi" w:eastAsiaTheme="minorEastAsia" w:hAnsiTheme="minorHAnsi"/>
          </w:rPr>
          <w:tab/>
        </w:r>
        <w:r w:rsidR="00E11F95" w:rsidRPr="003E4F7F">
          <w:rPr>
            <w:rStyle w:val="Hyperlink"/>
          </w:rPr>
          <w:t>PCD Draft</w:t>
        </w:r>
        <w:r w:rsidR="00E11F95">
          <w:rPr>
            <w:webHidden/>
          </w:rPr>
          <w:tab/>
        </w:r>
        <w:r w:rsidR="00E11F95">
          <w:rPr>
            <w:webHidden/>
          </w:rPr>
          <w:fldChar w:fldCharType="begin"/>
        </w:r>
        <w:r w:rsidR="00E11F95">
          <w:rPr>
            <w:webHidden/>
          </w:rPr>
          <w:instrText xml:space="preserve"> PAGEREF _Toc484003633 \h </w:instrText>
        </w:r>
        <w:r w:rsidR="00E11F95">
          <w:rPr>
            <w:webHidden/>
          </w:rPr>
        </w:r>
        <w:r w:rsidR="00E11F95">
          <w:rPr>
            <w:webHidden/>
          </w:rPr>
          <w:fldChar w:fldCharType="separate"/>
        </w:r>
        <w:r w:rsidR="00E11F95">
          <w:rPr>
            <w:webHidden/>
          </w:rPr>
          <w:t>19</w:t>
        </w:r>
        <w:r w:rsidR="00E11F95">
          <w:rPr>
            <w:webHidden/>
          </w:rPr>
          <w:fldChar w:fldCharType="end"/>
        </w:r>
      </w:hyperlink>
    </w:p>
    <w:p w14:paraId="511473BD" w14:textId="77777777" w:rsidR="00E11F95" w:rsidRDefault="00A1120D">
      <w:pPr>
        <w:pStyle w:val="TOC3"/>
        <w:tabs>
          <w:tab w:val="left" w:pos="1584"/>
        </w:tabs>
        <w:rPr>
          <w:rFonts w:asciiTheme="minorHAnsi" w:eastAsiaTheme="minorEastAsia" w:hAnsiTheme="minorHAnsi"/>
          <w:noProof/>
        </w:rPr>
      </w:pPr>
      <w:hyperlink w:anchor="_Toc484003634" w:history="1">
        <w:r w:rsidR="00E11F95" w:rsidRPr="003E4F7F">
          <w:rPr>
            <w:rStyle w:val="Hyperlink"/>
            <w:noProof/>
          </w:rPr>
          <w:t>2.6.1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_Toc484003634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18A8F8AC" w14:textId="77777777" w:rsidR="00E11F95" w:rsidRDefault="00A1120D">
      <w:pPr>
        <w:pStyle w:val="TOC4"/>
        <w:tabs>
          <w:tab w:val="left" w:pos="2592"/>
        </w:tabs>
        <w:rPr>
          <w:rFonts w:asciiTheme="minorHAnsi" w:eastAsiaTheme="minorEastAsia" w:hAnsiTheme="minorHAnsi"/>
          <w:noProof/>
        </w:rPr>
      </w:pPr>
      <w:hyperlink w:anchor="_Toc484003635" w:history="1">
        <w:r w:rsidR="00E11F95" w:rsidRPr="003E4F7F">
          <w:rPr>
            <w:rStyle w:val="Hyperlink"/>
            <w:noProof/>
          </w:rPr>
          <w:t>2.6.1.1</w:t>
        </w:r>
        <w:r w:rsidR="00E11F95">
          <w:rPr>
            <w:rFonts w:asciiTheme="minorHAnsi" w:eastAsiaTheme="minorEastAsia" w:hAnsiTheme="minorHAnsi"/>
            <w:noProof/>
          </w:rPr>
          <w:tab/>
        </w:r>
        <w:r w:rsidR="00E11F95" w:rsidRPr="003E4F7F">
          <w:rPr>
            <w:rStyle w:val="Hyperlink"/>
            <w:noProof/>
          </w:rPr>
          <w:t>PCD Draft (Collapsed)</w:t>
        </w:r>
        <w:r w:rsidR="00E11F95">
          <w:rPr>
            <w:noProof/>
            <w:webHidden/>
          </w:rPr>
          <w:tab/>
        </w:r>
        <w:r w:rsidR="00E11F95">
          <w:rPr>
            <w:noProof/>
            <w:webHidden/>
          </w:rPr>
          <w:fldChar w:fldCharType="begin"/>
        </w:r>
        <w:r w:rsidR="00E11F95">
          <w:rPr>
            <w:noProof/>
            <w:webHidden/>
          </w:rPr>
          <w:instrText xml:space="preserve"> PAGEREF _Toc484003635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25589E40" w14:textId="77777777" w:rsidR="00E11F95" w:rsidRDefault="00A1120D">
      <w:pPr>
        <w:pStyle w:val="TOC4"/>
        <w:tabs>
          <w:tab w:val="left" w:pos="2592"/>
        </w:tabs>
        <w:rPr>
          <w:rFonts w:asciiTheme="minorHAnsi" w:eastAsiaTheme="minorEastAsia" w:hAnsiTheme="minorHAnsi"/>
          <w:noProof/>
        </w:rPr>
      </w:pPr>
      <w:hyperlink w:anchor="_Toc484003636" w:history="1">
        <w:r w:rsidR="00E11F95" w:rsidRPr="003E4F7F">
          <w:rPr>
            <w:rStyle w:val="Hyperlink"/>
            <w:noProof/>
          </w:rPr>
          <w:t>2.6.1.2</w:t>
        </w:r>
        <w:r w:rsidR="00E11F95">
          <w:rPr>
            <w:rFonts w:asciiTheme="minorHAnsi" w:eastAsiaTheme="minorEastAsia" w:hAnsiTheme="minorHAnsi"/>
            <w:noProof/>
          </w:rPr>
          <w:tab/>
        </w:r>
        <w:r w:rsidR="00E11F95" w:rsidRPr="003E4F7F">
          <w:rPr>
            <w:rStyle w:val="Hyperlink"/>
            <w:noProof/>
          </w:rPr>
          <w:t>PCD Draft (Expanded I)</w:t>
        </w:r>
        <w:r w:rsidR="00E11F95">
          <w:rPr>
            <w:noProof/>
            <w:webHidden/>
          </w:rPr>
          <w:tab/>
        </w:r>
        <w:r w:rsidR="00E11F95">
          <w:rPr>
            <w:noProof/>
            <w:webHidden/>
          </w:rPr>
          <w:fldChar w:fldCharType="begin"/>
        </w:r>
        <w:r w:rsidR="00E11F95">
          <w:rPr>
            <w:noProof/>
            <w:webHidden/>
          </w:rPr>
          <w:instrText xml:space="preserve"> PAGEREF _Toc484003636 \h </w:instrText>
        </w:r>
        <w:r w:rsidR="00E11F95">
          <w:rPr>
            <w:noProof/>
            <w:webHidden/>
          </w:rPr>
        </w:r>
        <w:r w:rsidR="00E11F95">
          <w:rPr>
            <w:noProof/>
            <w:webHidden/>
          </w:rPr>
          <w:fldChar w:fldCharType="separate"/>
        </w:r>
        <w:r w:rsidR="00E11F95">
          <w:rPr>
            <w:noProof/>
            <w:webHidden/>
          </w:rPr>
          <w:t>20</w:t>
        </w:r>
        <w:r w:rsidR="00E11F95">
          <w:rPr>
            <w:noProof/>
            <w:webHidden/>
          </w:rPr>
          <w:fldChar w:fldCharType="end"/>
        </w:r>
      </w:hyperlink>
    </w:p>
    <w:p w14:paraId="53BBC6D4" w14:textId="77777777" w:rsidR="00E11F95" w:rsidRDefault="00A1120D">
      <w:pPr>
        <w:pStyle w:val="TOC4"/>
        <w:tabs>
          <w:tab w:val="left" w:pos="2592"/>
        </w:tabs>
        <w:rPr>
          <w:rFonts w:asciiTheme="minorHAnsi" w:eastAsiaTheme="minorEastAsia" w:hAnsiTheme="minorHAnsi"/>
          <w:noProof/>
        </w:rPr>
      </w:pPr>
      <w:hyperlink w:anchor="_Toc484003637" w:history="1">
        <w:r w:rsidR="00E11F95" w:rsidRPr="003E4F7F">
          <w:rPr>
            <w:rStyle w:val="Hyperlink"/>
            <w:noProof/>
          </w:rPr>
          <w:t>2.6.1.3</w:t>
        </w:r>
        <w:r w:rsidR="00E11F95">
          <w:rPr>
            <w:rFonts w:asciiTheme="minorHAnsi" w:eastAsiaTheme="minorEastAsia" w:hAnsiTheme="minorHAnsi"/>
            <w:noProof/>
          </w:rPr>
          <w:tab/>
        </w:r>
        <w:r w:rsidR="00E11F95" w:rsidRPr="003E4F7F">
          <w:rPr>
            <w:rStyle w:val="Hyperlink"/>
            <w:noProof/>
          </w:rPr>
          <w:t>PCD Draft (Expanded II)</w:t>
        </w:r>
        <w:r w:rsidR="00E11F95">
          <w:rPr>
            <w:noProof/>
            <w:webHidden/>
          </w:rPr>
          <w:tab/>
        </w:r>
        <w:r w:rsidR="00E11F95">
          <w:rPr>
            <w:noProof/>
            <w:webHidden/>
          </w:rPr>
          <w:fldChar w:fldCharType="begin"/>
        </w:r>
        <w:r w:rsidR="00E11F95">
          <w:rPr>
            <w:noProof/>
            <w:webHidden/>
          </w:rPr>
          <w:instrText xml:space="preserve"> PAGEREF _Toc484003637 \h </w:instrText>
        </w:r>
        <w:r w:rsidR="00E11F95">
          <w:rPr>
            <w:noProof/>
            <w:webHidden/>
          </w:rPr>
        </w:r>
        <w:r w:rsidR="00E11F95">
          <w:rPr>
            <w:noProof/>
            <w:webHidden/>
          </w:rPr>
          <w:fldChar w:fldCharType="separate"/>
        </w:r>
        <w:r w:rsidR="00E11F95">
          <w:rPr>
            <w:noProof/>
            <w:webHidden/>
          </w:rPr>
          <w:t>22</w:t>
        </w:r>
        <w:r w:rsidR="00E11F95">
          <w:rPr>
            <w:noProof/>
            <w:webHidden/>
          </w:rPr>
          <w:fldChar w:fldCharType="end"/>
        </w:r>
      </w:hyperlink>
    </w:p>
    <w:p w14:paraId="65C79B17" w14:textId="77777777" w:rsidR="00E11F95" w:rsidRDefault="00A1120D">
      <w:pPr>
        <w:pStyle w:val="TOC3"/>
        <w:tabs>
          <w:tab w:val="left" w:pos="1584"/>
        </w:tabs>
        <w:rPr>
          <w:rFonts w:asciiTheme="minorHAnsi" w:eastAsiaTheme="minorEastAsia" w:hAnsiTheme="minorHAnsi"/>
          <w:noProof/>
        </w:rPr>
      </w:pPr>
      <w:hyperlink w:anchor="_Toc484003638" w:history="1">
        <w:r w:rsidR="00E11F95" w:rsidRPr="003E4F7F">
          <w:rPr>
            <w:rStyle w:val="Hyperlink"/>
            <w:noProof/>
          </w:rPr>
          <w:t>2.6.2</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_Toc484003638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3595A6A9" w14:textId="77777777" w:rsidR="00E11F95" w:rsidRDefault="00A1120D">
      <w:pPr>
        <w:pStyle w:val="TOC3"/>
        <w:tabs>
          <w:tab w:val="left" w:pos="1584"/>
        </w:tabs>
        <w:rPr>
          <w:rFonts w:asciiTheme="minorHAnsi" w:eastAsiaTheme="minorEastAsia" w:hAnsiTheme="minorHAnsi"/>
          <w:noProof/>
        </w:rPr>
      </w:pPr>
      <w:hyperlink w:anchor="_Toc484003639" w:history="1">
        <w:r w:rsidR="00E11F95" w:rsidRPr="003E4F7F">
          <w:rPr>
            <w:rStyle w:val="Hyperlink"/>
            <w:noProof/>
          </w:rPr>
          <w:t>2.6.3</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_Toc484003639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49276B0C" w14:textId="77777777" w:rsidR="00E11F95" w:rsidRDefault="00A1120D">
      <w:pPr>
        <w:pStyle w:val="TOC3"/>
        <w:tabs>
          <w:tab w:val="left" w:pos="1584"/>
        </w:tabs>
        <w:rPr>
          <w:rFonts w:asciiTheme="minorHAnsi" w:eastAsiaTheme="minorEastAsia" w:hAnsiTheme="minorHAnsi"/>
          <w:noProof/>
        </w:rPr>
      </w:pPr>
      <w:hyperlink w:anchor="_Toc484003640" w:history="1">
        <w:r w:rsidR="00E11F95" w:rsidRPr="003E4F7F">
          <w:rPr>
            <w:rStyle w:val="Hyperlink"/>
            <w:noProof/>
          </w:rPr>
          <w:t>2.6.4</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_Toc484003640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08429A68" w14:textId="77777777" w:rsidR="00E11F95" w:rsidRDefault="00A1120D">
      <w:pPr>
        <w:pStyle w:val="TOC3"/>
        <w:tabs>
          <w:tab w:val="left" w:pos="1584"/>
        </w:tabs>
        <w:rPr>
          <w:rFonts w:asciiTheme="minorHAnsi" w:eastAsiaTheme="minorEastAsia" w:hAnsiTheme="minorHAnsi"/>
          <w:noProof/>
        </w:rPr>
      </w:pPr>
      <w:hyperlink w:anchor="_Toc484003641" w:history="1">
        <w:r w:rsidR="00E11F95" w:rsidRPr="003E4F7F">
          <w:rPr>
            <w:rStyle w:val="Hyperlink"/>
            <w:noProof/>
          </w:rPr>
          <w:t>2.6.5</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_Toc484003641 \h </w:instrText>
        </w:r>
        <w:r w:rsidR="00E11F95">
          <w:rPr>
            <w:noProof/>
            <w:webHidden/>
          </w:rPr>
        </w:r>
        <w:r w:rsidR="00E11F95">
          <w:rPr>
            <w:noProof/>
            <w:webHidden/>
          </w:rPr>
          <w:fldChar w:fldCharType="separate"/>
        </w:r>
        <w:r w:rsidR="00E11F95">
          <w:rPr>
            <w:noProof/>
            <w:webHidden/>
          </w:rPr>
          <w:t>24</w:t>
        </w:r>
        <w:r w:rsidR="00E11F95">
          <w:rPr>
            <w:noProof/>
            <w:webHidden/>
          </w:rPr>
          <w:fldChar w:fldCharType="end"/>
        </w:r>
      </w:hyperlink>
    </w:p>
    <w:p w14:paraId="7E2A4299" w14:textId="77777777" w:rsidR="00E11F95" w:rsidRDefault="00A1120D">
      <w:pPr>
        <w:pStyle w:val="TOC2"/>
        <w:tabs>
          <w:tab w:val="left" w:pos="864"/>
        </w:tabs>
        <w:rPr>
          <w:rFonts w:asciiTheme="minorHAnsi" w:eastAsiaTheme="minorEastAsia" w:hAnsiTheme="minorHAnsi"/>
        </w:rPr>
      </w:pPr>
      <w:hyperlink w:anchor="_Toc484003642" w:history="1">
        <w:r w:rsidR="00E11F95" w:rsidRPr="003E4F7F">
          <w:rPr>
            <w:rStyle w:val="Hyperlink"/>
          </w:rPr>
          <w:t>2.7</w:t>
        </w:r>
        <w:r w:rsidR="00E11F95">
          <w:rPr>
            <w:rFonts w:asciiTheme="minorHAnsi" w:eastAsiaTheme="minorEastAsia" w:hAnsiTheme="minorHAnsi"/>
          </w:rPr>
          <w:tab/>
        </w:r>
        <w:r w:rsidR="00E11F95" w:rsidRPr="003E4F7F">
          <w:rPr>
            <w:rStyle w:val="Hyperlink"/>
          </w:rPr>
          <w:t>PCD Entry</w:t>
        </w:r>
        <w:r w:rsidR="00E11F95">
          <w:rPr>
            <w:webHidden/>
          </w:rPr>
          <w:tab/>
        </w:r>
        <w:r w:rsidR="00E11F95">
          <w:rPr>
            <w:webHidden/>
          </w:rPr>
          <w:fldChar w:fldCharType="begin"/>
        </w:r>
        <w:r w:rsidR="00E11F95">
          <w:rPr>
            <w:webHidden/>
          </w:rPr>
          <w:instrText xml:space="preserve"> PAGEREF _Toc484003642 \h </w:instrText>
        </w:r>
        <w:r w:rsidR="00E11F95">
          <w:rPr>
            <w:webHidden/>
          </w:rPr>
        </w:r>
        <w:r w:rsidR="00E11F95">
          <w:rPr>
            <w:webHidden/>
          </w:rPr>
          <w:fldChar w:fldCharType="separate"/>
        </w:r>
        <w:r w:rsidR="00E11F95">
          <w:rPr>
            <w:webHidden/>
          </w:rPr>
          <w:t>24</w:t>
        </w:r>
        <w:r w:rsidR="00E11F95">
          <w:rPr>
            <w:webHidden/>
          </w:rPr>
          <w:fldChar w:fldCharType="end"/>
        </w:r>
      </w:hyperlink>
    </w:p>
    <w:p w14:paraId="3649D7FA" w14:textId="77777777" w:rsidR="00E11F95" w:rsidRDefault="00A1120D">
      <w:pPr>
        <w:pStyle w:val="TOC3"/>
        <w:tabs>
          <w:tab w:val="left" w:pos="1584"/>
        </w:tabs>
        <w:rPr>
          <w:rFonts w:asciiTheme="minorHAnsi" w:eastAsiaTheme="minorEastAsia" w:hAnsiTheme="minorHAnsi"/>
          <w:noProof/>
        </w:rPr>
      </w:pPr>
      <w:hyperlink w:anchor="_Toc484003643" w:history="1">
        <w:r w:rsidR="00E11F95" w:rsidRPr="003E4F7F">
          <w:rPr>
            <w:rStyle w:val="Hyperlink"/>
            <w:noProof/>
          </w:rPr>
          <w:t>2.7.1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_Toc484003643 \h </w:instrText>
        </w:r>
        <w:r w:rsidR="00E11F95">
          <w:rPr>
            <w:noProof/>
            <w:webHidden/>
          </w:rPr>
        </w:r>
        <w:r w:rsidR="00E11F95">
          <w:rPr>
            <w:noProof/>
            <w:webHidden/>
          </w:rPr>
          <w:fldChar w:fldCharType="separate"/>
        </w:r>
        <w:r w:rsidR="00E11F95">
          <w:rPr>
            <w:noProof/>
            <w:webHidden/>
          </w:rPr>
          <w:t>25</w:t>
        </w:r>
        <w:r w:rsidR="00E11F95">
          <w:rPr>
            <w:noProof/>
            <w:webHidden/>
          </w:rPr>
          <w:fldChar w:fldCharType="end"/>
        </w:r>
      </w:hyperlink>
    </w:p>
    <w:p w14:paraId="49EF56FB" w14:textId="77777777" w:rsidR="00E11F95" w:rsidRDefault="00A1120D">
      <w:pPr>
        <w:pStyle w:val="TOC3"/>
        <w:tabs>
          <w:tab w:val="left" w:pos="1584"/>
        </w:tabs>
        <w:rPr>
          <w:rFonts w:asciiTheme="minorHAnsi" w:eastAsiaTheme="minorEastAsia" w:hAnsiTheme="minorHAnsi"/>
          <w:noProof/>
        </w:rPr>
      </w:pPr>
      <w:hyperlink w:anchor="_Toc484003644" w:history="1">
        <w:r w:rsidR="00E11F95" w:rsidRPr="003E4F7F">
          <w:rPr>
            <w:rStyle w:val="Hyperlink"/>
            <w:noProof/>
          </w:rPr>
          <w:t>2.7.2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_Toc484003644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7DE8A7C2" w14:textId="77777777" w:rsidR="00E11F95" w:rsidRDefault="00A1120D">
      <w:pPr>
        <w:pStyle w:val="TOC3"/>
        <w:tabs>
          <w:tab w:val="left" w:pos="1584"/>
        </w:tabs>
        <w:rPr>
          <w:rFonts w:asciiTheme="minorHAnsi" w:eastAsiaTheme="minorEastAsia" w:hAnsiTheme="minorHAnsi"/>
          <w:noProof/>
        </w:rPr>
      </w:pPr>
      <w:hyperlink w:anchor="_Toc484003645" w:history="1">
        <w:r w:rsidR="00E11F95" w:rsidRPr="003E4F7F">
          <w:rPr>
            <w:rStyle w:val="Hyperlink"/>
            <w:noProof/>
          </w:rPr>
          <w:t>2.7.3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_Toc484003645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6178AFBE" w14:textId="77777777" w:rsidR="00E11F95" w:rsidRDefault="00A1120D">
      <w:pPr>
        <w:pStyle w:val="TOC3"/>
        <w:tabs>
          <w:tab w:val="left" w:pos="1584"/>
        </w:tabs>
        <w:rPr>
          <w:rFonts w:asciiTheme="minorHAnsi" w:eastAsiaTheme="minorEastAsia" w:hAnsiTheme="minorHAnsi"/>
          <w:noProof/>
        </w:rPr>
      </w:pPr>
      <w:hyperlink w:anchor="_Toc484003646" w:history="1">
        <w:r w:rsidR="00E11F95" w:rsidRPr="003E4F7F">
          <w:rPr>
            <w:rStyle w:val="Hyperlink"/>
            <w:noProof/>
          </w:rPr>
          <w:t>2.7.4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_Toc484003646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6DFAE603" w14:textId="77777777" w:rsidR="00E11F95" w:rsidRDefault="00A1120D">
      <w:pPr>
        <w:pStyle w:val="TOC3"/>
        <w:tabs>
          <w:tab w:val="left" w:pos="1584"/>
        </w:tabs>
        <w:rPr>
          <w:rFonts w:asciiTheme="minorHAnsi" w:eastAsiaTheme="minorEastAsia" w:hAnsiTheme="minorHAnsi"/>
          <w:noProof/>
        </w:rPr>
      </w:pPr>
      <w:hyperlink w:anchor="_Toc484003647" w:history="1">
        <w:r w:rsidR="00E11F95" w:rsidRPr="003E4F7F">
          <w:rPr>
            <w:rStyle w:val="Hyperlink"/>
            <w:noProof/>
          </w:rPr>
          <w:t>2.7.5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_Toc484003647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4D56E0B3" w14:textId="77777777" w:rsidR="00E11F95" w:rsidRDefault="00A1120D">
      <w:pPr>
        <w:pStyle w:val="TOC3"/>
        <w:tabs>
          <w:tab w:val="left" w:pos="1584"/>
        </w:tabs>
        <w:rPr>
          <w:rFonts w:asciiTheme="minorHAnsi" w:eastAsiaTheme="minorEastAsia" w:hAnsiTheme="minorHAnsi"/>
          <w:noProof/>
        </w:rPr>
      </w:pPr>
      <w:hyperlink w:anchor="_Toc484003648" w:history="1">
        <w:r w:rsidR="00E11F95" w:rsidRPr="003E4F7F">
          <w:rPr>
            <w:rStyle w:val="Hyperlink"/>
            <w:noProof/>
          </w:rPr>
          <w:t>2.7.6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_Toc484003648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18F7042D" w14:textId="77777777" w:rsidR="00E11F95" w:rsidRDefault="00A1120D">
      <w:pPr>
        <w:pStyle w:val="TOC3"/>
        <w:tabs>
          <w:tab w:val="left" w:pos="1584"/>
        </w:tabs>
        <w:rPr>
          <w:rFonts w:asciiTheme="minorHAnsi" w:eastAsiaTheme="minorEastAsia" w:hAnsiTheme="minorHAnsi"/>
          <w:noProof/>
        </w:rPr>
      </w:pPr>
      <w:hyperlink w:anchor="_Toc484003649" w:history="1">
        <w:r w:rsidR="00E11F95" w:rsidRPr="003E4F7F">
          <w:rPr>
            <w:rStyle w:val="Hyperlink"/>
            <w:noProof/>
          </w:rPr>
          <w:t>2.7.7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_Toc484003649 \h </w:instrText>
        </w:r>
        <w:r w:rsidR="00E11F95">
          <w:rPr>
            <w:noProof/>
            <w:webHidden/>
          </w:rPr>
        </w:r>
        <w:r w:rsidR="00E11F95">
          <w:rPr>
            <w:noProof/>
            <w:webHidden/>
          </w:rPr>
          <w:fldChar w:fldCharType="separate"/>
        </w:r>
        <w:r w:rsidR="00E11F95">
          <w:rPr>
            <w:noProof/>
            <w:webHidden/>
          </w:rPr>
          <w:t>26</w:t>
        </w:r>
        <w:r w:rsidR="00E11F95">
          <w:rPr>
            <w:noProof/>
            <w:webHidden/>
          </w:rPr>
          <w:fldChar w:fldCharType="end"/>
        </w:r>
      </w:hyperlink>
    </w:p>
    <w:p w14:paraId="57680152" w14:textId="77777777" w:rsidR="00E11F95" w:rsidRDefault="00A1120D">
      <w:pPr>
        <w:pStyle w:val="TOC2"/>
        <w:tabs>
          <w:tab w:val="left" w:pos="864"/>
        </w:tabs>
        <w:rPr>
          <w:rFonts w:asciiTheme="minorHAnsi" w:eastAsiaTheme="minorEastAsia" w:hAnsiTheme="minorHAnsi"/>
        </w:rPr>
      </w:pPr>
      <w:hyperlink w:anchor="_Toc484003650" w:history="1">
        <w:r w:rsidR="00E11F95" w:rsidRPr="003E4F7F">
          <w:rPr>
            <w:rStyle w:val="Hyperlink"/>
          </w:rPr>
          <w:t>2.8</w:t>
        </w:r>
        <w:r w:rsidR="00E11F95">
          <w:rPr>
            <w:rFonts w:asciiTheme="minorHAnsi" w:eastAsiaTheme="minorEastAsia" w:hAnsiTheme="minorHAnsi"/>
          </w:rPr>
          <w:tab/>
        </w:r>
        <w:r w:rsidR="00E11F95" w:rsidRPr="003E4F7F">
          <w:rPr>
            <w:rStyle w:val="Hyperlink"/>
          </w:rPr>
          <w:t>PCD Generic View</w:t>
        </w:r>
        <w:r w:rsidR="00E11F95">
          <w:rPr>
            <w:webHidden/>
          </w:rPr>
          <w:tab/>
        </w:r>
        <w:r w:rsidR="00E11F95">
          <w:rPr>
            <w:webHidden/>
          </w:rPr>
          <w:fldChar w:fldCharType="begin"/>
        </w:r>
        <w:r w:rsidR="00E11F95">
          <w:rPr>
            <w:webHidden/>
          </w:rPr>
          <w:instrText xml:space="preserve"> PAGEREF _Toc484003650 \h </w:instrText>
        </w:r>
        <w:r w:rsidR="00E11F95">
          <w:rPr>
            <w:webHidden/>
          </w:rPr>
        </w:r>
        <w:r w:rsidR="00E11F95">
          <w:rPr>
            <w:webHidden/>
          </w:rPr>
          <w:fldChar w:fldCharType="separate"/>
        </w:r>
        <w:r w:rsidR="00E11F95">
          <w:rPr>
            <w:webHidden/>
          </w:rPr>
          <w:t>27</w:t>
        </w:r>
        <w:r w:rsidR="00E11F95">
          <w:rPr>
            <w:webHidden/>
          </w:rPr>
          <w:fldChar w:fldCharType="end"/>
        </w:r>
      </w:hyperlink>
    </w:p>
    <w:p w14:paraId="4C0791DC" w14:textId="77777777" w:rsidR="00E11F95" w:rsidRDefault="00A1120D">
      <w:pPr>
        <w:pStyle w:val="TOC3"/>
        <w:tabs>
          <w:tab w:val="left" w:pos="1584"/>
        </w:tabs>
        <w:rPr>
          <w:rFonts w:asciiTheme="minorHAnsi" w:eastAsiaTheme="minorEastAsia" w:hAnsiTheme="minorHAnsi"/>
          <w:noProof/>
        </w:rPr>
      </w:pPr>
      <w:hyperlink w:anchor="_Toc484003651" w:history="1">
        <w:r w:rsidR="00E11F95" w:rsidRPr="003E4F7F">
          <w:rPr>
            <w:rStyle w:val="Hyperlink"/>
            <w:noProof/>
          </w:rPr>
          <w:t>2.8.1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_Toc484003651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5973946A" w14:textId="77777777" w:rsidR="00E11F95" w:rsidRDefault="00A1120D">
      <w:pPr>
        <w:pStyle w:val="TOC4"/>
        <w:tabs>
          <w:tab w:val="left" w:pos="2592"/>
        </w:tabs>
        <w:rPr>
          <w:rFonts w:asciiTheme="minorHAnsi" w:eastAsiaTheme="minorEastAsia" w:hAnsiTheme="minorHAnsi"/>
          <w:noProof/>
        </w:rPr>
      </w:pPr>
      <w:hyperlink w:anchor="_Toc484003652" w:history="1">
        <w:r w:rsidR="00E11F95" w:rsidRPr="003E4F7F">
          <w:rPr>
            <w:rStyle w:val="Hyperlink"/>
            <w:noProof/>
          </w:rPr>
          <w:t>2.8.1.1</w:t>
        </w:r>
        <w:r w:rsidR="00E11F95">
          <w:rPr>
            <w:rFonts w:asciiTheme="minorHAnsi" w:eastAsiaTheme="minorEastAsia" w:hAnsiTheme="minorHAnsi"/>
            <w:noProof/>
          </w:rPr>
          <w:tab/>
        </w:r>
        <w:r w:rsidR="00E11F95" w:rsidRPr="003E4F7F">
          <w:rPr>
            <w:rStyle w:val="Hyperlink"/>
            <w:noProof/>
          </w:rPr>
          <w:t>(I)</w:t>
        </w:r>
        <w:r w:rsidR="00E11F95">
          <w:rPr>
            <w:noProof/>
            <w:webHidden/>
          </w:rPr>
          <w:tab/>
        </w:r>
        <w:r w:rsidR="00E11F95">
          <w:rPr>
            <w:noProof/>
            <w:webHidden/>
          </w:rPr>
          <w:fldChar w:fldCharType="begin"/>
        </w:r>
        <w:r w:rsidR="00E11F95">
          <w:rPr>
            <w:noProof/>
            <w:webHidden/>
          </w:rPr>
          <w:instrText xml:space="preserve"> PAGEREF _Toc484003652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42118B23" w14:textId="77777777" w:rsidR="00E11F95" w:rsidRDefault="00A1120D">
      <w:pPr>
        <w:pStyle w:val="TOC4"/>
        <w:tabs>
          <w:tab w:val="left" w:pos="2592"/>
        </w:tabs>
        <w:rPr>
          <w:rFonts w:asciiTheme="minorHAnsi" w:eastAsiaTheme="minorEastAsia" w:hAnsiTheme="minorHAnsi"/>
          <w:noProof/>
        </w:rPr>
      </w:pPr>
      <w:hyperlink w:anchor="_Toc484003653" w:history="1">
        <w:r w:rsidR="00E11F95" w:rsidRPr="003E4F7F">
          <w:rPr>
            <w:rStyle w:val="Hyperlink"/>
            <w:noProof/>
          </w:rPr>
          <w:t>2.8.1.2</w:t>
        </w:r>
        <w:r w:rsidR="00E11F95">
          <w:rPr>
            <w:rFonts w:asciiTheme="minorHAnsi" w:eastAsiaTheme="minorEastAsia" w:hAnsiTheme="minorHAnsi"/>
            <w:noProof/>
          </w:rPr>
          <w:tab/>
        </w:r>
        <w:r w:rsidR="00E11F95" w:rsidRPr="003E4F7F">
          <w:rPr>
            <w:rStyle w:val="Hyperlink"/>
            <w:noProof/>
          </w:rPr>
          <w:t>(II)</w:t>
        </w:r>
        <w:r w:rsidR="00E11F95">
          <w:rPr>
            <w:noProof/>
            <w:webHidden/>
          </w:rPr>
          <w:tab/>
        </w:r>
        <w:r w:rsidR="00E11F95">
          <w:rPr>
            <w:noProof/>
            <w:webHidden/>
          </w:rPr>
          <w:fldChar w:fldCharType="begin"/>
        </w:r>
        <w:r w:rsidR="00E11F95">
          <w:rPr>
            <w:noProof/>
            <w:webHidden/>
          </w:rPr>
          <w:instrText xml:space="preserve"> PAGEREF _Toc484003653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36139562" w14:textId="77777777" w:rsidR="00E11F95" w:rsidRDefault="00A1120D">
      <w:pPr>
        <w:pStyle w:val="TOC4"/>
        <w:tabs>
          <w:tab w:val="left" w:pos="2592"/>
        </w:tabs>
        <w:rPr>
          <w:rFonts w:asciiTheme="minorHAnsi" w:eastAsiaTheme="minorEastAsia" w:hAnsiTheme="minorHAnsi"/>
          <w:noProof/>
        </w:rPr>
      </w:pPr>
      <w:hyperlink w:anchor="_Toc484003654" w:history="1">
        <w:r w:rsidR="00E11F95" w:rsidRPr="003E4F7F">
          <w:rPr>
            <w:rStyle w:val="Hyperlink"/>
            <w:noProof/>
          </w:rPr>
          <w:t>2.8.1.3</w:t>
        </w:r>
        <w:r w:rsidR="00E11F95">
          <w:rPr>
            <w:rFonts w:asciiTheme="minorHAnsi" w:eastAsiaTheme="minorEastAsia" w:hAnsiTheme="minorHAnsi"/>
            <w:noProof/>
          </w:rPr>
          <w:tab/>
        </w:r>
        <w:r w:rsidR="00E11F95" w:rsidRPr="003E4F7F">
          <w:rPr>
            <w:rStyle w:val="Hyperlink"/>
            <w:noProof/>
          </w:rPr>
          <w:t>Buttons</w:t>
        </w:r>
        <w:r w:rsidR="00E11F95">
          <w:rPr>
            <w:noProof/>
            <w:webHidden/>
          </w:rPr>
          <w:tab/>
        </w:r>
        <w:r w:rsidR="00E11F95">
          <w:rPr>
            <w:noProof/>
            <w:webHidden/>
          </w:rPr>
          <w:fldChar w:fldCharType="begin"/>
        </w:r>
        <w:r w:rsidR="00E11F95">
          <w:rPr>
            <w:noProof/>
            <w:webHidden/>
          </w:rPr>
          <w:instrText xml:space="preserve"> PAGEREF _Toc484003654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28569803" w14:textId="77777777" w:rsidR="00E11F95" w:rsidRDefault="00A1120D">
      <w:pPr>
        <w:pStyle w:val="TOC3"/>
        <w:tabs>
          <w:tab w:val="left" w:pos="1584"/>
        </w:tabs>
        <w:rPr>
          <w:rFonts w:asciiTheme="minorHAnsi" w:eastAsiaTheme="minorEastAsia" w:hAnsiTheme="minorHAnsi"/>
          <w:noProof/>
        </w:rPr>
      </w:pPr>
      <w:hyperlink w:anchor="_Toc484003655" w:history="1">
        <w:r w:rsidR="00E11F95" w:rsidRPr="003E4F7F">
          <w:rPr>
            <w:rStyle w:val="Hyperlink"/>
            <w:noProof/>
          </w:rPr>
          <w:t>2.8.2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_Toc484003655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1D12628A" w14:textId="77777777" w:rsidR="00E11F95" w:rsidRDefault="00A1120D">
      <w:pPr>
        <w:pStyle w:val="TOC3"/>
        <w:tabs>
          <w:tab w:val="left" w:pos="1584"/>
        </w:tabs>
        <w:rPr>
          <w:rFonts w:asciiTheme="minorHAnsi" w:eastAsiaTheme="minorEastAsia" w:hAnsiTheme="minorHAnsi"/>
          <w:noProof/>
        </w:rPr>
      </w:pPr>
      <w:hyperlink w:anchor="_Toc484003656" w:history="1">
        <w:r w:rsidR="00E11F95" w:rsidRPr="003E4F7F">
          <w:rPr>
            <w:rStyle w:val="Hyperlink"/>
            <w:noProof/>
          </w:rPr>
          <w:t>2.8.3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_Toc484003656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655B0B7E" w14:textId="77777777" w:rsidR="00E11F95" w:rsidRDefault="00A1120D">
      <w:pPr>
        <w:pStyle w:val="TOC3"/>
        <w:tabs>
          <w:tab w:val="left" w:pos="1584"/>
        </w:tabs>
        <w:rPr>
          <w:rFonts w:asciiTheme="minorHAnsi" w:eastAsiaTheme="minorEastAsia" w:hAnsiTheme="minorHAnsi"/>
          <w:noProof/>
        </w:rPr>
      </w:pPr>
      <w:hyperlink w:anchor="_Toc484003657" w:history="1">
        <w:r w:rsidR="00E11F95" w:rsidRPr="003E4F7F">
          <w:rPr>
            <w:rStyle w:val="Hyperlink"/>
            <w:noProof/>
          </w:rPr>
          <w:t>2.8.4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_Toc484003657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70D4C5ED" w14:textId="77777777" w:rsidR="00E11F95" w:rsidRDefault="00A1120D">
      <w:pPr>
        <w:pStyle w:val="TOC3"/>
        <w:tabs>
          <w:tab w:val="left" w:pos="1584"/>
        </w:tabs>
        <w:rPr>
          <w:rFonts w:asciiTheme="minorHAnsi" w:eastAsiaTheme="minorEastAsia" w:hAnsiTheme="minorHAnsi"/>
          <w:noProof/>
        </w:rPr>
      </w:pPr>
      <w:hyperlink w:anchor="_Toc484003658" w:history="1">
        <w:r w:rsidR="00E11F95" w:rsidRPr="003E4F7F">
          <w:rPr>
            <w:rStyle w:val="Hyperlink"/>
            <w:noProof/>
          </w:rPr>
          <w:t>2.8.5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_Toc484003658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2DB9F72E" w14:textId="77777777" w:rsidR="00E11F95" w:rsidRDefault="00A1120D">
      <w:pPr>
        <w:pStyle w:val="TOC3"/>
        <w:tabs>
          <w:tab w:val="left" w:pos="1584"/>
        </w:tabs>
        <w:rPr>
          <w:rFonts w:asciiTheme="minorHAnsi" w:eastAsiaTheme="minorEastAsia" w:hAnsiTheme="minorHAnsi"/>
          <w:noProof/>
        </w:rPr>
      </w:pPr>
      <w:hyperlink w:anchor="_Toc484003659" w:history="1">
        <w:r w:rsidR="00E11F95" w:rsidRPr="003E4F7F">
          <w:rPr>
            <w:rStyle w:val="Hyperlink"/>
            <w:noProof/>
          </w:rPr>
          <w:t>2.8.6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_Toc484003659 \h </w:instrText>
        </w:r>
        <w:r w:rsidR="00E11F95">
          <w:rPr>
            <w:noProof/>
            <w:webHidden/>
          </w:rPr>
        </w:r>
        <w:r w:rsidR="00E11F95">
          <w:rPr>
            <w:noProof/>
            <w:webHidden/>
          </w:rPr>
          <w:fldChar w:fldCharType="separate"/>
        </w:r>
        <w:r w:rsidR="00E11F95">
          <w:rPr>
            <w:noProof/>
            <w:webHidden/>
          </w:rPr>
          <w:t>29</w:t>
        </w:r>
        <w:r w:rsidR="00E11F95">
          <w:rPr>
            <w:noProof/>
            <w:webHidden/>
          </w:rPr>
          <w:fldChar w:fldCharType="end"/>
        </w:r>
      </w:hyperlink>
    </w:p>
    <w:p w14:paraId="524C70B5" w14:textId="77777777" w:rsidR="00E11F95" w:rsidRDefault="00A1120D">
      <w:pPr>
        <w:pStyle w:val="TOC2"/>
        <w:tabs>
          <w:tab w:val="left" w:pos="864"/>
        </w:tabs>
        <w:rPr>
          <w:rFonts w:asciiTheme="minorHAnsi" w:eastAsiaTheme="minorEastAsia" w:hAnsiTheme="minorHAnsi"/>
        </w:rPr>
      </w:pPr>
      <w:hyperlink w:anchor="_Toc484003660" w:history="1">
        <w:r w:rsidR="00E11F95" w:rsidRPr="003E4F7F">
          <w:rPr>
            <w:rStyle w:val="Hyperlink"/>
          </w:rPr>
          <w:t>2.9</w:t>
        </w:r>
        <w:r w:rsidR="00E11F95">
          <w:rPr>
            <w:rFonts w:asciiTheme="minorHAnsi" w:eastAsiaTheme="minorEastAsia" w:hAnsiTheme="minorHAnsi"/>
          </w:rPr>
          <w:tab/>
        </w:r>
        <w:r w:rsidR="00E11F95" w:rsidRPr="003E4F7F">
          <w:rPr>
            <w:rStyle w:val="Hyperlink"/>
          </w:rPr>
          <w:t>PCD Status Search / Report Parameters</w:t>
        </w:r>
        <w:r w:rsidR="00E11F95">
          <w:rPr>
            <w:webHidden/>
          </w:rPr>
          <w:tab/>
        </w:r>
        <w:r w:rsidR="00E11F95">
          <w:rPr>
            <w:webHidden/>
          </w:rPr>
          <w:fldChar w:fldCharType="begin"/>
        </w:r>
        <w:r w:rsidR="00E11F95">
          <w:rPr>
            <w:webHidden/>
          </w:rPr>
          <w:instrText xml:space="preserve"> PAGEREF _Toc484003660 \h </w:instrText>
        </w:r>
        <w:r w:rsidR="00E11F95">
          <w:rPr>
            <w:webHidden/>
          </w:rPr>
        </w:r>
        <w:r w:rsidR="00E11F95">
          <w:rPr>
            <w:webHidden/>
          </w:rPr>
          <w:fldChar w:fldCharType="separate"/>
        </w:r>
        <w:r w:rsidR="00E11F95">
          <w:rPr>
            <w:webHidden/>
          </w:rPr>
          <w:t>30</w:t>
        </w:r>
        <w:r w:rsidR="00E11F95">
          <w:rPr>
            <w:webHidden/>
          </w:rPr>
          <w:fldChar w:fldCharType="end"/>
        </w:r>
      </w:hyperlink>
    </w:p>
    <w:p w14:paraId="598CB727" w14:textId="77777777" w:rsidR="00E11F95" w:rsidRDefault="00A1120D">
      <w:pPr>
        <w:pStyle w:val="TOC3"/>
        <w:tabs>
          <w:tab w:val="left" w:pos="1584"/>
        </w:tabs>
        <w:rPr>
          <w:rFonts w:asciiTheme="minorHAnsi" w:eastAsiaTheme="minorEastAsia" w:hAnsiTheme="minorHAnsi"/>
          <w:noProof/>
        </w:rPr>
      </w:pPr>
      <w:hyperlink w:anchor="_Toc484003661" w:history="1">
        <w:r w:rsidR="00E11F95" w:rsidRPr="003E4F7F">
          <w:rPr>
            <w:rStyle w:val="Hyperlink"/>
            <w:noProof/>
          </w:rPr>
          <w:t>2.9.1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_Toc484003661 \h </w:instrText>
        </w:r>
        <w:r w:rsidR="00E11F95">
          <w:rPr>
            <w:noProof/>
            <w:webHidden/>
          </w:rPr>
        </w:r>
        <w:r w:rsidR="00E11F95">
          <w:rPr>
            <w:noProof/>
            <w:webHidden/>
          </w:rPr>
          <w:fldChar w:fldCharType="separate"/>
        </w:r>
        <w:r w:rsidR="00E11F95">
          <w:rPr>
            <w:noProof/>
            <w:webHidden/>
          </w:rPr>
          <w:t>30</w:t>
        </w:r>
        <w:r w:rsidR="00E11F95">
          <w:rPr>
            <w:noProof/>
            <w:webHidden/>
          </w:rPr>
          <w:fldChar w:fldCharType="end"/>
        </w:r>
      </w:hyperlink>
    </w:p>
    <w:p w14:paraId="065B467D" w14:textId="77777777" w:rsidR="00E11F95" w:rsidRDefault="00A1120D">
      <w:pPr>
        <w:pStyle w:val="TOC3"/>
        <w:tabs>
          <w:tab w:val="left" w:pos="1584"/>
        </w:tabs>
        <w:rPr>
          <w:rFonts w:asciiTheme="minorHAnsi" w:eastAsiaTheme="minorEastAsia" w:hAnsiTheme="minorHAnsi"/>
          <w:noProof/>
        </w:rPr>
      </w:pPr>
      <w:hyperlink w:anchor="_Toc484003662" w:history="1">
        <w:r w:rsidR="00E11F95" w:rsidRPr="003E4F7F">
          <w:rPr>
            <w:rStyle w:val="Hyperlink"/>
            <w:noProof/>
          </w:rPr>
          <w:t>2.9.2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_Toc484003662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76ABCB6D" w14:textId="77777777" w:rsidR="00E11F95" w:rsidRDefault="00A1120D">
      <w:pPr>
        <w:pStyle w:val="TOC3"/>
        <w:tabs>
          <w:tab w:val="left" w:pos="1584"/>
        </w:tabs>
        <w:rPr>
          <w:rFonts w:asciiTheme="minorHAnsi" w:eastAsiaTheme="minorEastAsia" w:hAnsiTheme="minorHAnsi"/>
          <w:noProof/>
        </w:rPr>
      </w:pPr>
      <w:hyperlink w:anchor="_Toc484003663" w:history="1">
        <w:r w:rsidR="00E11F95" w:rsidRPr="003E4F7F">
          <w:rPr>
            <w:rStyle w:val="Hyperlink"/>
            <w:noProof/>
          </w:rPr>
          <w:t>2.9.3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_Toc484003663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37A80045" w14:textId="77777777" w:rsidR="00E11F95" w:rsidRDefault="00A1120D">
      <w:pPr>
        <w:pStyle w:val="TOC3"/>
        <w:tabs>
          <w:tab w:val="left" w:pos="1584"/>
        </w:tabs>
        <w:rPr>
          <w:rFonts w:asciiTheme="minorHAnsi" w:eastAsiaTheme="minorEastAsia" w:hAnsiTheme="minorHAnsi"/>
          <w:noProof/>
        </w:rPr>
      </w:pPr>
      <w:hyperlink w:anchor="_Toc484003664" w:history="1">
        <w:r w:rsidR="00E11F95" w:rsidRPr="003E4F7F">
          <w:rPr>
            <w:rStyle w:val="Hyperlink"/>
            <w:noProof/>
          </w:rPr>
          <w:t>2.9.4</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_Toc484003664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431F31A8" w14:textId="77777777" w:rsidR="00E11F95" w:rsidRDefault="00A1120D">
      <w:pPr>
        <w:pStyle w:val="TOC3"/>
        <w:tabs>
          <w:tab w:val="left" w:pos="1584"/>
        </w:tabs>
        <w:rPr>
          <w:rFonts w:asciiTheme="minorHAnsi" w:eastAsiaTheme="minorEastAsia" w:hAnsiTheme="minorHAnsi"/>
          <w:noProof/>
        </w:rPr>
      </w:pPr>
      <w:hyperlink w:anchor="_Toc484003665" w:history="1">
        <w:r w:rsidR="00E11F95" w:rsidRPr="003E4F7F">
          <w:rPr>
            <w:rStyle w:val="Hyperlink"/>
            <w:noProof/>
          </w:rPr>
          <w:t>2.9.5</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_Toc484003665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1EC0C4AA" w14:textId="77777777" w:rsidR="00E11F95" w:rsidRDefault="00A1120D">
      <w:pPr>
        <w:pStyle w:val="TOC3"/>
        <w:tabs>
          <w:tab w:val="left" w:pos="1584"/>
        </w:tabs>
        <w:rPr>
          <w:rFonts w:asciiTheme="minorHAnsi" w:eastAsiaTheme="minorEastAsia" w:hAnsiTheme="minorHAnsi"/>
          <w:noProof/>
        </w:rPr>
      </w:pPr>
      <w:hyperlink w:anchor="_Toc484003666" w:history="1">
        <w:r w:rsidR="00E11F95" w:rsidRPr="003E4F7F">
          <w:rPr>
            <w:rStyle w:val="Hyperlink"/>
            <w:noProof/>
          </w:rPr>
          <w:t>2.9.6</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_Toc484003666 \h </w:instrText>
        </w:r>
        <w:r w:rsidR="00E11F95">
          <w:rPr>
            <w:noProof/>
            <w:webHidden/>
          </w:rPr>
        </w:r>
        <w:r w:rsidR="00E11F95">
          <w:rPr>
            <w:noProof/>
            <w:webHidden/>
          </w:rPr>
          <w:fldChar w:fldCharType="separate"/>
        </w:r>
        <w:r w:rsidR="00E11F95">
          <w:rPr>
            <w:noProof/>
            <w:webHidden/>
          </w:rPr>
          <w:t>31</w:t>
        </w:r>
        <w:r w:rsidR="00E11F95">
          <w:rPr>
            <w:noProof/>
            <w:webHidden/>
          </w:rPr>
          <w:fldChar w:fldCharType="end"/>
        </w:r>
      </w:hyperlink>
    </w:p>
    <w:p w14:paraId="64455DEF" w14:textId="77777777" w:rsidR="00E11F95" w:rsidRDefault="00A1120D">
      <w:pPr>
        <w:pStyle w:val="TOC3"/>
        <w:tabs>
          <w:tab w:val="left" w:pos="1584"/>
        </w:tabs>
        <w:rPr>
          <w:rFonts w:asciiTheme="minorHAnsi" w:eastAsiaTheme="minorEastAsia" w:hAnsiTheme="minorHAnsi"/>
          <w:noProof/>
        </w:rPr>
      </w:pPr>
      <w:hyperlink w:anchor="_Toc484003667" w:history="1">
        <w:r w:rsidR="00E11F95" w:rsidRPr="003E4F7F">
          <w:rPr>
            <w:rStyle w:val="Hyperlink"/>
            <w:noProof/>
          </w:rPr>
          <w:t>2.9.7</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_Toc484003667 \h </w:instrText>
        </w:r>
        <w:r w:rsidR="00E11F95">
          <w:rPr>
            <w:noProof/>
            <w:webHidden/>
          </w:rPr>
        </w:r>
        <w:r w:rsidR="00E11F95">
          <w:rPr>
            <w:noProof/>
            <w:webHidden/>
          </w:rPr>
          <w:fldChar w:fldCharType="separate"/>
        </w:r>
        <w:r w:rsidR="00E11F95">
          <w:rPr>
            <w:noProof/>
            <w:webHidden/>
          </w:rPr>
          <w:t>32</w:t>
        </w:r>
        <w:r w:rsidR="00E11F95">
          <w:rPr>
            <w:noProof/>
            <w:webHidden/>
          </w:rPr>
          <w:fldChar w:fldCharType="end"/>
        </w:r>
      </w:hyperlink>
    </w:p>
    <w:p w14:paraId="54319228" w14:textId="77777777" w:rsidR="00E11F95" w:rsidRDefault="00A1120D">
      <w:pPr>
        <w:pStyle w:val="TOC2"/>
        <w:tabs>
          <w:tab w:val="left" w:pos="1584"/>
        </w:tabs>
        <w:rPr>
          <w:rFonts w:asciiTheme="minorHAnsi" w:eastAsiaTheme="minorEastAsia" w:hAnsiTheme="minorHAnsi"/>
        </w:rPr>
      </w:pPr>
      <w:hyperlink w:anchor="_Toc484003668" w:history="1">
        <w:r w:rsidR="00E11F95" w:rsidRPr="003E4F7F">
          <w:rPr>
            <w:rStyle w:val="Hyperlink"/>
          </w:rPr>
          <w:t>2.10</w:t>
        </w:r>
        <w:r w:rsidR="00E11F95">
          <w:rPr>
            <w:rFonts w:asciiTheme="minorHAnsi" w:eastAsiaTheme="minorEastAsia" w:hAnsiTheme="minorHAnsi"/>
          </w:rPr>
          <w:tab/>
        </w:r>
        <w:r w:rsidR="00E11F95" w:rsidRPr="003E4F7F">
          <w:rPr>
            <w:rStyle w:val="Hyperlink"/>
          </w:rPr>
          <w:t>[CSC Name] CSC</w:t>
        </w:r>
        <w:r w:rsidR="00E11F95">
          <w:rPr>
            <w:webHidden/>
          </w:rPr>
          <w:tab/>
        </w:r>
        <w:r w:rsidR="00E11F95">
          <w:rPr>
            <w:webHidden/>
          </w:rPr>
          <w:fldChar w:fldCharType="begin"/>
        </w:r>
        <w:r w:rsidR="00E11F95">
          <w:rPr>
            <w:webHidden/>
          </w:rPr>
          <w:instrText xml:space="preserve"> PAGEREF _Toc484003668 \h </w:instrText>
        </w:r>
        <w:r w:rsidR="00E11F95">
          <w:rPr>
            <w:webHidden/>
          </w:rPr>
        </w:r>
        <w:r w:rsidR="00E11F95">
          <w:rPr>
            <w:webHidden/>
          </w:rPr>
          <w:fldChar w:fldCharType="separate"/>
        </w:r>
        <w:r w:rsidR="00E11F95">
          <w:rPr>
            <w:webHidden/>
          </w:rPr>
          <w:t>33</w:t>
        </w:r>
        <w:r w:rsidR="00E11F95">
          <w:rPr>
            <w:webHidden/>
          </w:rPr>
          <w:fldChar w:fldCharType="end"/>
        </w:r>
      </w:hyperlink>
    </w:p>
    <w:p w14:paraId="0CC0FDCC" w14:textId="77777777" w:rsidR="00E11F95" w:rsidRDefault="00A1120D">
      <w:pPr>
        <w:pStyle w:val="TOC3"/>
        <w:tabs>
          <w:tab w:val="left" w:pos="2592"/>
        </w:tabs>
        <w:rPr>
          <w:rFonts w:asciiTheme="minorHAnsi" w:eastAsiaTheme="minorEastAsia" w:hAnsiTheme="minorHAnsi"/>
          <w:noProof/>
        </w:rPr>
      </w:pPr>
      <w:hyperlink w:anchor="_Toc484003669" w:history="1">
        <w:r w:rsidR="00E11F95" w:rsidRPr="003E4F7F">
          <w:rPr>
            <w:rStyle w:val="Hyperlink"/>
            <w:noProof/>
          </w:rPr>
          <w:t>2.10.1</w:t>
        </w:r>
        <w:r w:rsidR="00E11F95">
          <w:rPr>
            <w:rFonts w:asciiTheme="minorHAnsi" w:eastAsiaTheme="minorEastAsia" w:hAnsiTheme="minorHAnsi"/>
            <w:noProof/>
          </w:rPr>
          <w:tab/>
        </w:r>
        <w:r w:rsidR="00E11F95" w:rsidRPr="003E4F7F">
          <w:rPr>
            <w:rStyle w:val="Hyperlink"/>
            <w:noProof/>
          </w:rPr>
          <w:t>[Function Name]</w:t>
        </w:r>
        <w:r w:rsidR="00E11F95">
          <w:rPr>
            <w:noProof/>
            <w:webHidden/>
          </w:rPr>
          <w:tab/>
        </w:r>
        <w:r w:rsidR="00E11F95">
          <w:rPr>
            <w:noProof/>
            <w:webHidden/>
          </w:rPr>
          <w:fldChar w:fldCharType="begin"/>
        </w:r>
        <w:r w:rsidR="00E11F95">
          <w:rPr>
            <w:noProof/>
            <w:webHidden/>
          </w:rPr>
          <w:instrText xml:space="preserve"> PAGEREF _Toc484003669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62D538D9" w14:textId="77777777" w:rsidR="00E11F95" w:rsidRDefault="00A1120D">
      <w:pPr>
        <w:pStyle w:val="TOC4"/>
        <w:tabs>
          <w:tab w:val="left" w:pos="2592"/>
        </w:tabs>
        <w:rPr>
          <w:rFonts w:asciiTheme="minorHAnsi" w:eastAsiaTheme="minorEastAsia" w:hAnsiTheme="minorHAnsi"/>
          <w:noProof/>
        </w:rPr>
      </w:pPr>
      <w:hyperlink w:anchor="_Toc484003670" w:history="1">
        <w:r w:rsidR="00E11F95" w:rsidRPr="003E4F7F">
          <w:rPr>
            <w:rStyle w:val="Hyperlink"/>
            <w:noProof/>
          </w:rPr>
          <w:t>2.10.1.1</w:t>
        </w:r>
        <w:r w:rsidR="00E11F95">
          <w:rPr>
            <w:rFonts w:asciiTheme="minorHAnsi" w:eastAsiaTheme="minorEastAsia" w:hAnsiTheme="minorHAnsi"/>
            <w:noProof/>
          </w:rPr>
          <w:tab/>
        </w:r>
        <w:r w:rsidR="00E11F95" w:rsidRPr="003E4F7F">
          <w:rPr>
            <w:rStyle w:val="Hyperlink"/>
            <w:noProof/>
          </w:rPr>
          <w:t>Test Method</w:t>
        </w:r>
        <w:r w:rsidR="00E11F95">
          <w:rPr>
            <w:noProof/>
            <w:webHidden/>
          </w:rPr>
          <w:tab/>
        </w:r>
        <w:r w:rsidR="00E11F95">
          <w:rPr>
            <w:noProof/>
            <w:webHidden/>
          </w:rPr>
          <w:fldChar w:fldCharType="begin"/>
        </w:r>
        <w:r w:rsidR="00E11F95">
          <w:rPr>
            <w:noProof/>
            <w:webHidden/>
          </w:rPr>
          <w:instrText xml:space="preserve"> PAGEREF _Toc484003670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28F2D073" w14:textId="77777777" w:rsidR="00E11F95" w:rsidRDefault="00A1120D">
      <w:pPr>
        <w:pStyle w:val="TOC4"/>
        <w:tabs>
          <w:tab w:val="left" w:pos="2592"/>
        </w:tabs>
        <w:rPr>
          <w:rFonts w:asciiTheme="minorHAnsi" w:eastAsiaTheme="minorEastAsia" w:hAnsiTheme="minorHAnsi"/>
          <w:noProof/>
        </w:rPr>
      </w:pPr>
      <w:hyperlink w:anchor="_Toc484003671" w:history="1">
        <w:r w:rsidR="00E11F95" w:rsidRPr="003E4F7F">
          <w:rPr>
            <w:rStyle w:val="Hyperlink"/>
            <w:noProof/>
          </w:rPr>
          <w:t>2.10.1.2</w:t>
        </w:r>
        <w:r w:rsidR="00E11F95">
          <w:rPr>
            <w:rFonts w:asciiTheme="minorHAnsi" w:eastAsiaTheme="minorEastAsia" w:hAnsiTheme="minorHAnsi"/>
            <w:noProof/>
          </w:rPr>
          <w:tab/>
        </w:r>
        <w:r w:rsidR="00E11F95" w:rsidRPr="003E4F7F">
          <w:rPr>
            <w:rStyle w:val="Hyperlink"/>
            <w:noProof/>
          </w:rPr>
          <w:t>Algorithms (if applicable)</w:t>
        </w:r>
        <w:r w:rsidR="00E11F95">
          <w:rPr>
            <w:noProof/>
            <w:webHidden/>
          </w:rPr>
          <w:tab/>
        </w:r>
        <w:r w:rsidR="00E11F95">
          <w:rPr>
            <w:noProof/>
            <w:webHidden/>
          </w:rPr>
          <w:fldChar w:fldCharType="begin"/>
        </w:r>
        <w:r w:rsidR="00E11F95">
          <w:rPr>
            <w:noProof/>
            <w:webHidden/>
          </w:rPr>
          <w:instrText xml:space="preserve"> PAGEREF _Toc484003671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063389AC" w14:textId="77777777" w:rsidR="00E11F95" w:rsidRDefault="00A1120D">
      <w:pPr>
        <w:pStyle w:val="TOC4"/>
        <w:tabs>
          <w:tab w:val="left" w:pos="2592"/>
        </w:tabs>
        <w:rPr>
          <w:rFonts w:asciiTheme="minorHAnsi" w:eastAsiaTheme="minorEastAsia" w:hAnsiTheme="minorHAnsi"/>
          <w:noProof/>
        </w:rPr>
      </w:pPr>
      <w:hyperlink w:anchor="_Toc484003672" w:history="1">
        <w:r w:rsidR="00E11F95" w:rsidRPr="003E4F7F">
          <w:rPr>
            <w:rStyle w:val="Hyperlink"/>
            <w:noProof/>
          </w:rPr>
          <w:t>2.10.1.3</w:t>
        </w:r>
        <w:r w:rsidR="00E11F95">
          <w:rPr>
            <w:rFonts w:asciiTheme="minorHAnsi" w:eastAsiaTheme="minorEastAsia" w:hAnsiTheme="minorHAnsi"/>
            <w:noProof/>
          </w:rPr>
          <w:tab/>
        </w:r>
        <w:r w:rsidR="00E11F95" w:rsidRPr="003E4F7F">
          <w:rPr>
            <w:rStyle w:val="Hyperlink"/>
            <w:noProof/>
          </w:rPr>
          <w:t>SW Reuse (if applicable)</w:t>
        </w:r>
        <w:r w:rsidR="00E11F95">
          <w:rPr>
            <w:noProof/>
            <w:webHidden/>
          </w:rPr>
          <w:tab/>
        </w:r>
        <w:r w:rsidR="00E11F95">
          <w:rPr>
            <w:noProof/>
            <w:webHidden/>
          </w:rPr>
          <w:fldChar w:fldCharType="begin"/>
        </w:r>
        <w:r w:rsidR="00E11F95">
          <w:rPr>
            <w:noProof/>
            <w:webHidden/>
          </w:rPr>
          <w:instrText xml:space="preserve"> PAGEREF _Toc484003672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02354050" w14:textId="77777777" w:rsidR="00E11F95" w:rsidRDefault="00A1120D">
      <w:pPr>
        <w:pStyle w:val="TOC4"/>
        <w:tabs>
          <w:tab w:val="left" w:pos="2592"/>
        </w:tabs>
        <w:rPr>
          <w:rFonts w:asciiTheme="minorHAnsi" w:eastAsiaTheme="minorEastAsia" w:hAnsiTheme="minorHAnsi"/>
          <w:noProof/>
        </w:rPr>
      </w:pPr>
      <w:hyperlink w:anchor="_Toc484003673" w:history="1">
        <w:r w:rsidR="00E11F95" w:rsidRPr="003E4F7F">
          <w:rPr>
            <w:rStyle w:val="Hyperlink"/>
            <w:noProof/>
          </w:rPr>
          <w:t>2.10.1.4</w:t>
        </w:r>
        <w:r w:rsidR="00E11F95">
          <w:rPr>
            <w:rFonts w:asciiTheme="minorHAnsi" w:eastAsiaTheme="minorEastAsia" w:hAnsiTheme="minorHAnsi"/>
            <w:noProof/>
          </w:rPr>
          <w:tab/>
        </w:r>
        <w:r w:rsidR="00E11F95" w:rsidRPr="003E4F7F">
          <w:rPr>
            <w:rStyle w:val="Hyperlink"/>
            <w:noProof/>
          </w:rPr>
          <w:t>Requirements Traceability</w:t>
        </w:r>
        <w:r w:rsidR="00E11F95">
          <w:rPr>
            <w:noProof/>
            <w:webHidden/>
          </w:rPr>
          <w:tab/>
        </w:r>
        <w:r w:rsidR="00E11F95">
          <w:rPr>
            <w:noProof/>
            <w:webHidden/>
          </w:rPr>
          <w:fldChar w:fldCharType="begin"/>
        </w:r>
        <w:r w:rsidR="00E11F95">
          <w:rPr>
            <w:noProof/>
            <w:webHidden/>
          </w:rPr>
          <w:instrText xml:space="preserve"> PAGEREF _Toc484003673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4FF0F2B6" w14:textId="77777777" w:rsidR="00E11F95" w:rsidRDefault="00A1120D">
      <w:pPr>
        <w:pStyle w:val="TOC1"/>
        <w:rPr>
          <w:rFonts w:asciiTheme="minorHAnsi" w:eastAsiaTheme="minorEastAsia" w:hAnsiTheme="minorHAnsi"/>
          <w:b w:val="0"/>
          <w:noProof/>
        </w:rPr>
      </w:pPr>
      <w:hyperlink w:anchor="_Toc484003674" w:history="1">
        <w:r w:rsidR="00E11F95" w:rsidRPr="003E4F7F">
          <w:rPr>
            <w:rStyle w:val="Hyperlink"/>
            <w:noProof/>
          </w:rPr>
          <w:t>3.</w:t>
        </w:r>
        <w:r w:rsidR="00E11F95">
          <w:rPr>
            <w:rFonts w:asciiTheme="minorHAnsi" w:eastAsiaTheme="minorEastAsia" w:hAnsiTheme="minorHAnsi"/>
            <w:b w:val="0"/>
            <w:noProof/>
          </w:rPr>
          <w:tab/>
        </w:r>
        <w:r w:rsidR="00E11F95" w:rsidRPr="003E4F7F">
          <w:rPr>
            <w:rStyle w:val="Hyperlink"/>
            <w:noProof/>
          </w:rPr>
          <w:t>PCD Working Modes</w:t>
        </w:r>
        <w:r w:rsidR="00E11F95">
          <w:rPr>
            <w:noProof/>
            <w:webHidden/>
          </w:rPr>
          <w:tab/>
        </w:r>
        <w:r w:rsidR="00E11F95">
          <w:rPr>
            <w:noProof/>
            <w:webHidden/>
          </w:rPr>
          <w:fldChar w:fldCharType="begin"/>
        </w:r>
        <w:r w:rsidR="00E11F95">
          <w:rPr>
            <w:noProof/>
            <w:webHidden/>
          </w:rPr>
          <w:instrText xml:space="preserve"> PAGEREF _Toc484003674 \h </w:instrText>
        </w:r>
        <w:r w:rsidR="00E11F95">
          <w:rPr>
            <w:noProof/>
            <w:webHidden/>
          </w:rPr>
        </w:r>
        <w:r w:rsidR="00E11F95">
          <w:rPr>
            <w:noProof/>
            <w:webHidden/>
          </w:rPr>
          <w:fldChar w:fldCharType="separate"/>
        </w:r>
        <w:r w:rsidR="00E11F95">
          <w:rPr>
            <w:noProof/>
            <w:webHidden/>
          </w:rPr>
          <w:t>33</w:t>
        </w:r>
        <w:r w:rsidR="00E11F95">
          <w:rPr>
            <w:noProof/>
            <w:webHidden/>
          </w:rPr>
          <w:fldChar w:fldCharType="end"/>
        </w:r>
      </w:hyperlink>
    </w:p>
    <w:p w14:paraId="699C0C0E" w14:textId="77777777" w:rsidR="00E11F95" w:rsidRDefault="00A1120D">
      <w:pPr>
        <w:pStyle w:val="TOC1"/>
        <w:rPr>
          <w:rFonts w:asciiTheme="minorHAnsi" w:eastAsiaTheme="minorEastAsia" w:hAnsiTheme="minorHAnsi"/>
          <w:b w:val="0"/>
          <w:noProof/>
        </w:rPr>
      </w:pPr>
      <w:hyperlink w:anchor="_Toc484003675" w:history="1">
        <w:r w:rsidR="00E11F95" w:rsidRPr="003E4F7F">
          <w:rPr>
            <w:rStyle w:val="Hyperlink"/>
            <w:noProof/>
          </w:rPr>
          <w:t>4.</w:t>
        </w:r>
        <w:r w:rsidR="00E11F95">
          <w:rPr>
            <w:rFonts w:asciiTheme="minorHAnsi" w:eastAsiaTheme="minorEastAsia" w:hAnsiTheme="minorHAnsi"/>
            <w:b w:val="0"/>
            <w:noProof/>
          </w:rPr>
          <w:tab/>
        </w:r>
        <w:r w:rsidR="00E11F95" w:rsidRPr="003E4F7F">
          <w:rPr>
            <w:rStyle w:val="Hyperlink"/>
            <w:noProof/>
          </w:rPr>
          <w:t>Common Function</w:t>
        </w:r>
        <w:r w:rsidR="00E11F95">
          <w:rPr>
            <w:noProof/>
            <w:webHidden/>
          </w:rPr>
          <w:tab/>
        </w:r>
        <w:r w:rsidR="00E11F95">
          <w:rPr>
            <w:noProof/>
            <w:webHidden/>
          </w:rPr>
          <w:fldChar w:fldCharType="begin"/>
        </w:r>
        <w:r w:rsidR="00E11F95">
          <w:rPr>
            <w:noProof/>
            <w:webHidden/>
          </w:rPr>
          <w:instrText xml:space="preserve"> PAGEREF _Toc484003675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2287610F" w14:textId="77777777" w:rsidR="00E11F95" w:rsidRDefault="00A1120D">
      <w:pPr>
        <w:pStyle w:val="TOC2"/>
        <w:tabs>
          <w:tab w:val="left" w:pos="864"/>
        </w:tabs>
        <w:rPr>
          <w:rFonts w:asciiTheme="minorHAnsi" w:eastAsiaTheme="minorEastAsia" w:hAnsiTheme="minorHAnsi"/>
        </w:rPr>
      </w:pPr>
      <w:hyperlink w:anchor="_Toc484003676" w:history="1">
        <w:r w:rsidR="00E11F95" w:rsidRPr="003E4F7F">
          <w:rPr>
            <w:rStyle w:val="Hyperlink"/>
          </w:rPr>
          <w:t>4.1</w:t>
        </w:r>
        <w:r w:rsidR="00E11F95">
          <w:rPr>
            <w:rFonts w:asciiTheme="minorHAnsi" w:eastAsiaTheme="minorEastAsia" w:hAnsiTheme="minorHAnsi"/>
          </w:rPr>
          <w:tab/>
        </w:r>
        <w:r w:rsidR="00E11F95" w:rsidRPr="003E4F7F">
          <w:rPr>
            <w:rStyle w:val="Hyperlink"/>
          </w:rPr>
          <w:t>Enumeration Helpers</w:t>
        </w:r>
        <w:r w:rsidR="00E11F95">
          <w:rPr>
            <w:webHidden/>
          </w:rPr>
          <w:tab/>
        </w:r>
        <w:r w:rsidR="00E11F95">
          <w:rPr>
            <w:webHidden/>
          </w:rPr>
          <w:fldChar w:fldCharType="begin"/>
        </w:r>
        <w:r w:rsidR="00E11F95">
          <w:rPr>
            <w:webHidden/>
          </w:rPr>
          <w:instrText xml:space="preserve"> PAGEREF _Toc484003676 \h </w:instrText>
        </w:r>
        <w:r w:rsidR="00E11F95">
          <w:rPr>
            <w:webHidden/>
          </w:rPr>
        </w:r>
        <w:r w:rsidR="00E11F95">
          <w:rPr>
            <w:webHidden/>
          </w:rPr>
          <w:fldChar w:fldCharType="separate"/>
        </w:r>
        <w:r w:rsidR="00E11F95">
          <w:rPr>
            <w:webHidden/>
          </w:rPr>
          <w:t>35</w:t>
        </w:r>
        <w:r w:rsidR="00E11F95">
          <w:rPr>
            <w:webHidden/>
          </w:rPr>
          <w:fldChar w:fldCharType="end"/>
        </w:r>
      </w:hyperlink>
    </w:p>
    <w:p w14:paraId="3EA34C79" w14:textId="77777777" w:rsidR="00E11F95" w:rsidRDefault="00A1120D">
      <w:pPr>
        <w:pStyle w:val="TOC3"/>
        <w:tabs>
          <w:tab w:val="left" w:pos="1584"/>
        </w:tabs>
        <w:rPr>
          <w:rFonts w:asciiTheme="minorHAnsi" w:eastAsiaTheme="minorEastAsia" w:hAnsiTheme="minorHAnsi"/>
          <w:noProof/>
        </w:rPr>
      </w:pPr>
      <w:hyperlink w:anchor="_Toc484003677" w:history="1">
        <w:r w:rsidR="00E11F95" w:rsidRPr="003E4F7F">
          <w:rPr>
            <w:rStyle w:val="Hyperlink"/>
            <w:noProof/>
          </w:rPr>
          <w:t>4.1.1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_Toc484003677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19B99780" w14:textId="77777777" w:rsidR="00E11F95" w:rsidRDefault="00A1120D">
      <w:pPr>
        <w:pStyle w:val="TOC4"/>
        <w:tabs>
          <w:tab w:val="left" w:pos="2592"/>
        </w:tabs>
        <w:rPr>
          <w:rFonts w:asciiTheme="minorHAnsi" w:eastAsiaTheme="minorEastAsia" w:hAnsiTheme="minorHAnsi"/>
          <w:noProof/>
        </w:rPr>
      </w:pPr>
      <w:hyperlink w:anchor="_Toc484003678" w:history="1">
        <w:r w:rsidR="00E11F95" w:rsidRPr="003E4F7F">
          <w:rPr>
            <w:rStyle w:val="Hyperlink"/>
            <w:noProof/>
          </w:rPr>
          <w:t>4.1.1.1</w:t>
        </w:r>
        <w:r w:rsidR="00E11F95">
          <w:rPr>
            <w:rFonts w:asciiTheme="minorHAnsi" w:eastAsiaTheme="minorEastAsia" w:hAnsiTheme="minorHAnsi"/>
            <w:noProof/>
          </w:rPr>
          <w:tab/>
        </w:r>
        <w:r w:rsidR="00E11F95" w:rsidRPr="003E4F7F">
          <w:rPr>
            <w:rStyle w:val="Hyperlink"/>
            <w:noProof/>
          </w:rPr>
          <w:t>Drop Down List Box</w:t>
        </w:r>
        <w:r w:rsidR="00E11F95">
          <w:rPr>
            <w:noProof/>
            <w:webHidden/>
          </w:rPr>
          <w:tab/>
        </w:r>
        <w:r w:rsidR="00E11F95">
          <w:rPr>
            <w:noProof/>
            <w:webHidden/>
          </w:rPr>
          <w:fldChar w:fldCharType="begin"/>
        </w:r>
        <w:r w:rsidR="00E11F95">
          <w:rPr>
            <w:noProof/>
            <w:webHidden/>
          </w:rPr>
          <w:instrText xml:space="preserve"> PAGEREF _Toc484003678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7FF5BF4C" w14:textId="77777777" w:rsidR="00E11F95" w:rsidRDefault="00A1120D">
      <w:pPr>
        <w:pStyle w:val="TOC4"/>
        <w:tabs>
          <w:tab w:val="left" w:pos="2592"/>
        </w:tabs>
        <w:rPr>
          <w:rFonts w:asciiTheme="minorHAnsi" w:eastAsiaTheme="minorEastAsia" w:hAnsiTheme="minorHAnsi"/>
          <w:noProof/>
        </w:rPr>
      </w:pPr>
      <w:hyperlink w:anchor="_Toc484003679" w:history="1">
        <w:r w:rsidR="00E11F95" w:rsidRPr="003E4F7F">
          <w:rPr>
            <w:rStyle w:val="Hyperlink"/>
            <w:noProof/>
          </w:rPr>
          <w:t>4.1.1.2</w:t>
        </w:r>
        <w:r w:rsidR="00E11F95">
          <w:rPr>
            <w:rFonts w:asciiTheme="minorHAnsi" w:eastAsiaTheme="minorEastAsia" w:hAnsiTheme="minorHAnsi"/>
            <w:noProof/>
          </w:rPr>
          <w:tab/>
        </w:r>
        <w:r w:rsidR="00E11F95" w:rsidRPr="003E4F7F">
          <w:rPr>
            <w:rStyle w:val="Hyperlink"/>
            <w:noProof/>
          </w:rPr>
          <w:t>Modal</w:t>
        </w:r>
        <w:r w:rsidR="00E11F95">
          <w:rPr>
            <w:noProof/>
            <w:webHidden/>
          </w:rPr>
          <w:tab/>
        </w:r>
        <w:r w:rsidR="00E11F95">
          <w:rPr>
            <w:noProof/>
            <w:webHidden/>
          </w:rPr>
          <w:fldChar w:fldCharType="begin"/>
        </w:r>
        <w:r w:rsidR="00E11F95">
          <w:rPr>
            <w:noProof/>
            <w:webHidden/>
          </w:rPr>
          <w:instrText xml:space="preserve"> PAGEREF _Toc484003679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11B8B07C" w14:textId="77777777" w:rsidR="00E11F95" w:rsidRDefault="00A1120D">
      <w:pPr>
        <w:pStyle w:val="TOC3"/>
        <w:tabs>
          <w:tab w:val="left" w:pos="1584"/>
        </w:tabs>
        <w:rPr>
          <w:rFonts w:asciiTheme="minorHAnsi" w:eastAsiaTheme="minorEastAsia" w:hAnsiTheme="minorHAnsi"/>
          <w:noProof/>
        </w:rPr>
      </w:pPr>
      <w:hyperlink w:anchor="_Toc484003680" w:history="1">
        <w:r w:rsidR="00E11F95" w:rsidRPr="003E4F7F">
          <w:rPr>
            <w:rStyle w:val="Hyperlink"/>
            <w:noProof/>
          </w:rPr>
          <w:t>4.1.2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_Toc484003680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755751D8" w14:textId="77777777" w:rsidR="00E11F95" w:rsidRDefault="00A1120D">
      <w:pPr>
        <w:pStyle w:val="TOC3"/>
        <w:tabs>
          <w:tab w:val="left" w:pos="1584"/>
        </w:tabs>
        <w:rPr>
          <w:rFonts w:asciiTheme="minorHAnsi" w:eastAsiaTheme="minorEastAsia" w:hAnsiTheme="minorHAnsi"/>
          <w:noProof/>
        </w:rPr>
      </w:pPr>
      <w:hyperlink w:anchor="_Toc484003681" w:history="1">
        <w:r w:rsidR="00E11F95" w:rsidRPr="003E4F7F">
          <w:rPr>
            <w:rStyle w:val="Hyperlink"/>
            <w:noProof/>
          </w:rPr>
          <w:t>4.1.3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_Toc484003681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1EBD2A4" w14:textId="77777777" w:rsidR="00E11F95" w:rsidRDefault="00A1120D">
      <w:pPr>
        <w:pStyle w:val="TOC3"/>
        <w:tabs>
          <w:tab w:val="left" w:pos="1584"/>
        </w:tabs>
        <w:rPr>
          <w:rFonts w:asciiTheme="minorHAnsi" w:eastAsiaTheme="minorEastAsia" w:hAnsiTheme="minorHAnsi"/>
          <w:noProof/>
        </w:rPr>
      </w:pPr>
      <w:hyperlink w:anchor="_Toc484003682" w:history="1">
        <w:r w:rsidR="00E11F95" w:rsidRPr="003E4F7F">
          <w:rPr>
            <w:rStyle w:val="Hyperlink"/>
            <w:noProof/>
          </w:rPr>
          <w:t>4.1.4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_Toc484003682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EFCAB21" w14:textId="77777777" w:rsidR="00E11F95" w:rsidRDefault="00A1120D">
      <w:pPr>
        <w:pStyle w:val="TOC3"/>
        <w:tabs>
          <w:tab w:val="left" w:pos="1584"/>
        </w:tabs>
        <w:rPr>
          <w:rFonts w:asciiTheme="minorHAnsi" w:eastAsiaTheme="minorEastAsia" w:hAnsiTheme="minorHAnsi"/>
          <w:noProof/>
        </w:rPr>
      </w:pPr>
      <w:hyperlink w:anchor="_Toc484003683" w:history="1">
        <w:r w:rsidR="00E11F95" w:rsidRPr="003E4F7F">
          <w:rPr>
            <w:rStyle w:val="Hyperlink"/>
            <w:noProof/>
          </w:rPr>
          <w:t>4.1.5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_Toc484003683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7E3DEAC0" w14:textId="77777777" w:rsidR="00E11F95" w:rsidRDefault="00A1120D">
      <w:pPr>
        <w:pStyle w:val="TOC3"/>
        <w:tabs>
          <w:tab w:val="left" w:pos="1584"/>
        </w:tabs>
        <w:rPr>
          <w:rFonts w:asciiTheme="minorHAnsi" w:eastAsiaTheme="minorEastAsia" w:hAnsiTheme="minorHAnsi"/>
          <w:noProof/>
        </w:rPr>
      </w:pPr>
      <w:hyperlink w:anchor="_Toc484003684" w:history="1">
        <w:r w:rsidR="00E11F95" w:rsidRPr="003E4F7F">
          <w:rPr>
            <w:rStyle w:val="Hyperlink"/>
            <w:noProof/>
          </w:rPr>
          <w:t>4.1.6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_Toc484003684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863B8D2" w14:textId="77777777" w:rsidR="00E11F95" w:rsidRDefault="00A1120D">
      <w:pPr>
        <w:pStyle w:val="TOC2"/>
        <w:tabs>
          <w:tab w:val="left" w:pos="864"/>
        </w:tabs>
        <w:rPr>
          <w:rFonts w:asciiTheme="minorHAnsi" w:eastAsiaTheme="minorEastAsia" w:hAnsiTheme="minorHAnsi"/>
        </w:rPr>
      </w:pPr>
      <w:hyperlink w:anchor="_Toc484003685" w:history="1">
        <w:r w:rsidR="00E11F95" w:rsidRPr="003E4F7F">
          <w:rPr>
            <w:rStyle w:val="Hyperlink"/>
          </w:rPr>
          <w:t>4.2</w:t>
        </w:r>
        <w:r w:rsidR="00E11F95">
          <w:rPr>
            <w:rFonts w:asciiTheme="minorHAnsi" w:eastAsiaTheme="minorEastAsia" w:hAnsiTheme="minorHAnsi"/>
          </w:rPr>
          <w:tab/>
        </w:r>
        <w:r w:rsidR="00E11F95" w:rsidRPr="003E4F7F">
          <w:rPr>
            <w:rStyle w:val="Hyperlink"/>
          </w:rPr>
          <w:t>Enumeration Types</w:t>
        </w:r>
        <w:r w:rsidR="00E11F95">
          <w:rPr>
            <w:webHidden/>
          </w:rPr>
          <w:tab/>
        </w:r>
        <w:r w:rsidR="00E11F95">
          <w:rPr>
            <w:webHidden/>
          </w:rPr>
          <w:fldChar w:fldCharType="begin"/>
        </w:r>
        <w:r w:rsidR="00E11F95">
          <w:rPr>
            <w:webHidden/>
          </w:rPr>
          <w:instrText xml:space="preserve"> PAGEREF _Toc484003685 \h </w:instrText>
        </w:r>
        <w:r w:rsidR="00E11F95">
          <w:rPr>
            <w:webHidden/>
          </w:rPr>
        </w:r>
        <w:r w:rsidR="00E11F95">
          <w:rPr>
            <w:webHidden/>
          </w:rPr>
          <w:fldChar w:fldCharType="separate"/>
        </w:r>
        <w:r w:rsidR="00E11F95">
          <w:rPr>
            <w:webHidden/>
          </w:rPr>
          <w:t>37</w:t>
        </w:r>
        <w:r w:rsidR="00E11F95">
          <w:rPr>
            <w:webHidden/>
          </w:rPr>
          <w:fldChar w:fldCharType="end"/>
        </w:r>
      </w:hyperlink>
    </w:p>
    <w:p w14:paraId="14B60784" w14:textId="77777777" w:rsidR="00E11F95" w:rsidRDefault="00A1120D">
      <w:pPr>
        <w:pStyle w:val="TOC3"/>
        <w:tabs>
          <w:tab w:val="left" w:pos="1584"/>
        </w:tabs>
        <w:rPr>
          <w:rFonts w:asciiTheme="minorHAnsi" w:eastAsiaTheme="minorEastAsia" w:hAnsiTheme="minorHAnsi"/>
          <w:noProof/>
        </w:rPr>
      </w:pPr>
      <w:hyperlink w:anchor="_Toc484003686" w:history="1">
        <w:r w:rsidR="00E11F95" w:rsidRPr="003E4F7F">
          <w:rPr>
            <w:rStyle w:val="Hyperlink"/>
            <w:noProof/>
          </w:rPr>
          <w:t>4.2.1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_Toc484003686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64B0169" w14:textId="77777777" w:rsidR="00E11F95" w:rsidRDefault="00A1120D">
      <w:pPr>
        <w:pStyle w:val="TOC3"/>
        <w:tabs>
          <w:tab w:val="left" w:pos="1584"/>
        </w:tabs>
        <w:rPr>
          <w:rFonts w:asciiTheme="minorHAnsi" w:eastAsiaTheme="minorEastAsia" w:hAnsiTheme="minorHAnsi"/>
          <w:noProof/>
        </w:rPr>
      </w:pPr>
      <w:hyperlink w:anchor="_Toc484003687" w:history="1">
        <w:r w:rsidR="00E11F95" w:rsidRPr="003E4F7F">
          <w:rPr>
            <w:rStyle w:val="Hyperlink"/>
            <w:noProof/>
          </w:rPr>
          <w:t>4.2.2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_Toc484003687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681E44D" w14:textId="77777777" w:rsidR="00E11F95" w:rsidRDefault="00A1120D">
      <w:pPr>
        <w:pStyle w:val="TOC3"/>
        <w:tabs>
          <w:tab w:val="left" w:pos="1584"/>
        </w:tabs>
        <w:rPr>
          <w:rFonts w:asciiTheme="minorHAnsi" w:eastAsiaTheme="minorEastAsia" w:hAnsiTheme="minorHAnsi"/>
          <w:noProof/>
        </w:rPr>
      </w:pPr>
      <w:hyperlink w:anchor="_Toc484003688" w:history="1">
        <w:r w:rsidR="00E11F95" w:rsidRPr="003E4F7F">
          <w:rPr>
            <w:rStyle w:val="Hyperlink"/>
            <w:noProof/>
          </w:rPr>
          <w:t>4.2.3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_Toc484003688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60201891" w14:textId="77777777" w:rsidR="00E11F95" w:rsidRDefault="00A1120D">
      <w:pPr>
        <w:pStyle w:val="TOC3"/>
        <w:tabs>
          <w:tab w:val="left" w:pos="1584"/>
        </w:tabs>
        <w:rPr>
          <w:rFonts w:asciiTheme="minorHAnsi" w:eastAsiaTheme="minorEastAsia" w:hAnsiTheme="minorHAnsi"/>
          <w:noProof/>
        </w:rPr>
      </w:pPr>
      <w:hyperlink w:anchor="_Toc484003689" w:history="1">
        <w:r w:rsidR="00E11F95" w:rsidRPr="003E4F7F">
          <w:rPr>
            <w:rStyle w:val="Hyperlink"/>
            <w:noProof/>
          </w:rPr>
          <w:t>4.2.4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_Toc484003689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4A5B4E2A" w14:textId="77777777" w:rsidR="00E11F95" w:rsidRDefault="00A1120D">
      <w:pPr>
        <w:pStyle w:val="TOC3"/>
        <w:tabs>
          <w:tab w:val="left" w:pos="1584"/>
        </w:tabs>
        <w:rPr>
          <w:rFonts w:asciiTheme="minorHAnsi" w:eastAsiaTheme="minorEastAsia" w:hAnsiTheme="minorHAnsi"/>
          <w:noProof/>
        </w:rPr>
      </w:pPr>
      <w:hyperlink w:anchor="_Toc484003690" w:history="1">
        <w:r w:rsidR="00E11F95" w:rsidRPr="003E4F7F">
          <w:rPr>
            <w:rStyle w:val="Hyperlink"/>
            <w:noProof/>
          </w:rPr>
          <w:t>4.2.5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_Toc484003690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2BD272C8" w14:textId="77777777" w:rsidR="00E11F95" w:rsidRDefault="00A1120D">
      <w:pPr>
        <w:pStyle w:val="TOC3"/>
        <w:tabs>
          <w:tab w:val="left" w:pos="1584"/>
        </w:tabs>
        <w:rPr>
          <w:rFonts w:asciiTheme="minorHAnsi" w:eastAsiaTheme="minorEastAsia" w:hAnsiTheme="minorHAnsi"/>
          <w:noProof/>
        </w:rPr>
      </w:pPr>
      <w:hyperlink w:anchor="_Toc484003691" w:history="1">
        <w:r w:rsidR="00E11F95" w:rsidRPr="003E4F7F">
          <w:rPr>
            <w:rStyle w:val="Hyperlink"/>
            <w:noProof/>
          </w:rPr>
          <w:t>4.2.6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_Toc484003691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438A2E1C" w14:textId="77777777" w:rsidR="00E11F95" w:rsidRDefault="00A1120D">
      <w:pPr>
        <w:pStyle w:val="TOC3"/>
        <w:tabs>
          <w:tab w:val="left" w:pos="1584"/>
        </w:tabs>
        <w:rPr>
          <w:rFonts w:asciiTheme="minorHAnsi" w:eastAsiaTheme="minorEastAsia" w:hAnsiTheme="minorHAnsi"/>
          <w:noProof/>
        </w:rPr>
      </w:pPr>
      <w:hyperlink w:anchor="_Toc484003692" w:history="1">
        <w:r w:rsidR="00E11F95" w:rsidRPr="003E4F7F">
          <w:rPr>
            <w:rStyle w:val="Hyperlink"/>
            <w:noProof/>
          </w:rPr>
          <w:t>4.2.7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_Toc484003692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2717BEA4" w14:textId="77777777" w:rsidR="00E11F95" w:rsidRDefault="00A1120D">
      <w:pPr>
        <w:pStyle w:val="TOC3"/>
        <w:tabs>
          <w:tab w:val="left" w:pos="1584"/>
        </w:tabs>
        <w:rPr>
          <w:rFonts w:asciiTheme="minorHAnsi" w:eastAsiaTheme="minorEastAsia" w:hAnsiTheme="minorHAnsi"/>
          <w:noProof/>
        </w:rPr>
      </w:pPr>
      <w:hyperlink w:anchor="_Toc484003693" w:history="1">
        <w:r w:rsidR="00E11F95" w:rsidRPr="003E4F7F">
          <w:rPr>
            <w:rStyle w:val="Hyperlink"/>
            <w:noProof/>
          </w:rPr>
          <w:t>4.2.8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_Toc484003693 \h </w:instrText>
        </w:r>
        <w:r w:rsidR="00E11F95">
          <w:rPr>
            <w:noProof/>
            <w:webHidden/>
          </w:rPr>
        </w:r>
        <w:r w:rsidR="00E11F95">
          <w:rPr>
            <w:noProof/>
            <w:webHidden/>
          </w:rPr>
          <w:fldChar w:fldCharType="separate"/>
        </w:r>
        <w:r w:rsidR="00E11F95">
          <w:rPr>
            <w:noProof/>
            <w:webHidden/>
          </w:rPr>
          <w:t>38</w:t>
        </w:r>
        <w:r w:rsidR="00E11F95">
          <w:rPr>
            <w:noProof/>
            <w:webHidden/>
          </w:rPr>
          <w:fldChar w:fldCharType="end"/>
        </w:r>
      </w:hyperlink>
    </w:p>
    <w:p w14:paraId="54F96495" w14:textId="77777777" w:rsidR="00E11F95" w:rsidRDefault="00A1120D">
      <w:pPr>
        <w:pStyle w:val="TOC2"/>
        <w:tabs>
          <w:tab w:val="left" w:pos="864"/>
        </w:tabs>
        <w:rPr>
          <w:rFonts w:asciiTheme="minorHAnsi" w:eastAsiaTheme="minorEastAsia" w:hAnsiTheme="minorHAnsi"/>
        </w:rPr>
      </w:pPr>
      <w:hyperlink w:anchor="_Toc484003694" w:history="1">
        <w:r w:rsidR="00E11F95" w:rsidRPr="003E4F7F">
          <w:rPr>
            <w:rStyle w:val="Hyperlink"/>
          </w:rPr>
          <w:t>4.3</w:t>
        </w:r>
        <w:r w:rsidR="00E11F95">
          <w:rPr>
            <w:rFonts w:asciiTheme="minorHAnsi" w:eastAsiaTheme="minorEastAsia" w:hAnsiTheme="minorHAnsi"/>
          </w:rPr>
          <w:tab/>
        </w:r>
        <w:r w:rsidR="00E11F95" w:rsidRPr="003E4F7F">
          <w:rPr>
            <w:rStyle w:val="Hyperlink"/>
          </w:rPr>
          <w:t>Enumeration Values</w:t>
        </w:r>
        <w:r w:rsidR="00E11F95">
          <w:rPr>
            <w:webHidden/>
          </w:rPr>
          <w:tab/>
        </w:r>
        <w:r w:rsidR="00E11F95">
          <w:rPr>
            <w:webHidden/>
          </w:rPr>
          <w:fldChar w:fldCharType="begin"/>
        </w:r>
        <w:r w:rsidR="00E11F95">
          <w:rPr>
            <w:webHidden/>
          </w:rPr>
          <w:instrText xml:space="preserve"> PAGEREF _Toc484003694 \h </w:instrText>
        </w:r>
        <w:r w:rsidR="00E11F95">
          <w:rPr>
            <w:webHidden/>
          </w:rPr>
        </w:r>
        <w:r w:rsidR="00E11F95">
          <w:rPr>
            <w:webHidden/>
          </w:rPr>
          <w:fldChar w:fldCharType="separate"/>
        </w:r>
        <w:r w:rsidR="00E11F95">
          <w:rPr>
            <w:webHidden/>
          </w:rPr>
          <w:t>38</w:t>
        </w:r>
        <w:r w:rsidR="00E11F95">
          <w:rPr>
            <w:webHidden/>
          </w:rPr>
          <w:fldChar w:fldCharType="end"/>
        </w:r>
      </w:hyperlink>
    </w:p>
    <w:p w14:paraId="7E947B25" w14:textId="77777777" w:rsidR="00E11F95" w:rsidRDefault="00A1120D">
      <w:pPr>
        <w:pStyle w:val="TOC3"/>
        <w:tabs>
          <w:tab w:val="left" w:pos="1584"/>
        </w:tabs>
        <w:rPr>
          <w:rFonts w:asciiTheme="minorHAnsi" w:eastAsiaTheme="minorEastAsia" w:hAnsiTheme="minorHAnsi"/>
          <w:noProof/>
        </w:rPr>
      </w:pPr>
      <w:hyperlink w:anchor="_Toc484003695" w:history="1">
        <w:r w:rsidR="00E11F95" w:rsidRPr="003E4F7F">
          <w:rPr>
            <w:rStyle w:val="Hyperlink"/>
            <w:noProof/>
          </w:rPr>
          <w:t>4.3.1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_Toc484003695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21454489" w14:textId="77777777" w:rsidR="00E11F95" w:rsidRDefault="00A1120D">
      <w:pPr>
        <w:pStyle w:val="TOC3"/>
        <w:tabs>
          <w:tab w:val="left" w:pos="1584"/>
        </w:tabs>
        <w:rPr>
          <w:rFonts w:asciiTheme="minorHAnsi" w:eastAsiaTheme="minorEastAsia" w:hAnsiTheme="minorHAnsi"/>
          <w:noProof/>
        </w:rPr>
      </w:pPr>
      <w:hyperlink w:anchor="_Toc484003696" w:history="1">
        <w:r w:rsidR="00E11F95" w:rsidRPr="003E4F7F">
          <w:rPr>
            <w:rStyle w:val="Hyperlink"/>
            <w:noProof/>
          </w:rPr>
          <w:t>4.3.2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_Toc484003696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79630C9D" w14:textId="77777777" w:rsidR="00E11F95" w:rsidRDefault="00A1120D">
      <w:pPr>
        <w:pStyle w:val="TOC3"/>
        <w:tabs>
          <w:tab w:val="left" w:pos="1584"/>
        </w:tabs>
        <w:rPr>
          <w:rFonts w:asciiTheme="minorHAnsi" w:eastAsiaTheme="minorEastAsia" w:hAnsiTheme="minorHAnsi"/>
          <w:noProof/>
        </w:rPr>
      </w:pPr>
      <w:hyperlink w:anchor="_Toc484003697" w:history="1">
        <w:r w:rsidR="00E11F95" w:rsidRPr="003E4F7F">
          <w:rPr>
            <w:rStyle w:val="Hyperlink"/>
            <w:noProof/>
          </w:rPr>
          <w:t>4.3.3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_Toc484003697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7E7E2DC" w14:textId="77777777" w:rsidR="00E11F95" w:rsidRDefault="00A1120D">
      <w:pPr>
        <w:pStyle w:val="TOC3"/>
        <w:tabs>
          <w:tab w:val="left" w:pos="1584"/>
        </w:tabs>
        <w:rPr>
          <w:rFonts w:asciiTheme="minorHAnsi" w:eastAsiaTheme="minorEastAsia" w:hAnsiTheme="minorHAnsi"/>
          <w:noProof/>
        </w:rPr>
      </w:pPr>
      <w:hyperlink w:anchor="_Toc484003698" w:history="1">
        <w:r w:rsidR="00E11F95" w:rsidRPr="003E4F7F">
          <w:rPr>
            <w:rStyle w:val="Hyperlink"/>
            <w:noProof/>
          </w:rPr>
          <w:t>4.3.4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_Toc484003698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45F70DA1" w14:textId="77777777" w:rsidR="00E11F95" w:rsidRDefault="00A1120D">
      <w:pPr>
        <w:pStyle w:val="TOC3"/>
        <w:tabs>
          <w:tab w:val="left" w:pos="1584"/>
        </w:tabs>
        <w:rPr>
          <w:rFonts w:asciiTheme="minorHAnsi" w:eastAsiaTheme="minorEastAsia" w:hAnsiTheme="minorHAnsi"/>
          <w:noProof/>
        </w:rPr>
      </w:pPr>
      <w:hyperlink w:anchor="_Toc484003699" w:history="1">
        <w:r w:rsidR="00E11F95" w:rsidRPr="003E4F7F">
          <w:rPr>
            <w:rStyle w:val="Hyperlink"/>
            <w:noProof/>
          </w:rPr>
          <w:t>4.3.5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_Toc484003699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31D2AF0F" w14:textId="77777777" w:rsidR="00E11F95" w:rsidRDefault="00A1120D">
      <w:pPr>
        <w:pStyle w:val="TOC3"/>
        <w:tabs>
          <w:tab w:val="left" w:pos="1584"/>
        </w:tabs>
        <w:rPr>
          <w:rFonts w:asciiTheme="minorHAnsi" w:eastAsiaTheme="minorEastAsia" w:hAnsiTheme="minorHAnsi"/>
          <w:noProof/>
        </w:rPr>
      </w:pPr>
      <w:hyperlink w:anchor="_Toc484003700" w:history="1">
        <w:r w:rsidR="00E11F95" w:rsidRPr="003E4F7F">
          <w:rPr>
            <w:rStyle w:val="Hyperlink"/>
            <w:noProof/>
          </w:rPr>
          <w:t>4.3.6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_Toc484003700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7A92968E" w14:textId="77777777" w:rsidR="00E11F95" w:rsidRDefault="00A1120D">
      <w:pPr>
        <w:pStyle w:val="TOC3"/>
        <w:tabs>
          <w:tab w:val="left" w:pos="1584"/>
        </w:tabs>
        <w:rPr>
          <w:rFonts w:asciiTheme="minorHAnsi" w:eastAsiaTheme="minorEastAsia" w:hAnsiTheme="minorHAnsi"/>
          <w:noProof/>
        </w:rPr>
      </w:pPr>
      <w:hyperlink w:anchor="_Toc484003701" w:history="1">
        <w:r w:rsidR="00E11F95" w:rsidRPr="003E4F7F">
          <w:rPr>
            <w:rStyle w:val="Hyperlink"/>
            <w:noProof/>
          </w:rPr>
          <w:t>4.3.7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_Toc484003701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4A6CA0F" w14:textId="77777777" w:rsidR="00E11F95" w:rsidRDefault="00A1120D">
      <w:pPr>
        <w:pStyle w:val="TOC3"/>
        <w:tabs>
          <w:tab w:val="left" w:pos="1584"/>
        </w:tabs>
        <w:rPr>
          <w:rFonts w:asciiTheme="minorHAnsi" w:eastAsiaTheme="minorEastAsia" w:hAnsiTheme="minorHAnsi"/>
          <w:noProof/>
        </w:rPr>
      </w:pPr>
      <w:hyperlink w:anchor="_Toc484003702" w:history="1">
        <w:r w:rsidR="00E11F95" w:rsidRPr="003E4F7F">
          <w:rPr>
            <w:rStyle w:val="Hyperlink"/>
            <w:noProof/>
          </w:rPr>
          <w:t>4.3.8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_Toc484003702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6DA280AE" w14:textId="77777777" w:rsidR="00E11F95" w:rsidRDefault="00A1120D">
      <w:pPr>
        <w:pStyle w:val="TOC2"/>
        <w:tabs>
          <w:tab w:val="left" w:pos="864"/>
        </w:tabs>
        <w:rPr>
          <w:rFonts w:asciiTheme="minorHAnsi" w:eastAsiaTheme="minorEastAsia" w:hAnsiTheme="minorHAnsi"/>
        </w:rPr>
      </w:pPr>
      <w:hyperlink w:anchor="_Toc484003703" w:history="1">
        <w:r w:rsidR="00E11F95" w:rsidRPr="003E4F7F">
          <w:rPr>
            <w:rStyle w:val="Hyperlink"/>
          </w:rPr>
          <w:t>4.4</w:t>
        </w:r>
        <w:r w:rsidR="00E11F95">
          <w:rPr>
            <w:rFonts w:asciiTheme="minorHAnsi" w:eastAsiaTheme="minorEastAsia" w:hAnsiTheme="minorHAnsi"/>
          </w:rPr>
          <w:tab/>
        </w:r>
        <w:r w:rsidR="00E11F95" w:rsidRPr="003E4F7F">
          <w:rPr>
            <w:rStyle w:val="Hyperlink"/>
          </w:rPr>
          <w:t>Enumeration Value Associations</w:t>
        </w:r>
        <w:r w:rsidR="00E11F95">
          <w:rPr>
            <w:webHidden/>
          </w:rPr>
          <w:tab/>
        </w:r>
        <w:r w:rsidR="00E11F95">
          <w:rPr>
            <w:webHidden/>
          </w:rPr>
          <w:fldChar w:fldCharType="begin"/>
        </w:r>
        <w:r w:rsidR="00E11F95">
          <w:rPr>
            <w:webHidden/>
          </w:rPr>
          <w:instrText xml:space="preserve"> PAGEREF _Toc484003703 \h </w:instrText>
        </w:r>
        <w:r w:rsidR="00E11F95">
          <w:rPr>
            <w:webHidden/>
          </w:rPr>
        </w:r>
        <w:r w:rsidR="00E11F95">
          <w:rPr>
            <w:webHidden/>
          </w:rPr>
          <w:fldChar w:fldCharType="separate"/>
        </w:r>
        <w:r w:rsidR="00E11F95">
          <w:rPr>
            <w:webHidden/>
          </w:rPr>
          <w:t>40</w:t>
        </w:r>
        <w:r w:rsidR="00E11F95">
          <w:rPr>
            <w:webHidden/>
          </w:rPr>
          <w:fldChar w:fldCharType="end"/>
        </w:r>
      </w:hyperlink>
    </w:p>
    <w:p w14:paraId="0E2F8E3F" w14:textId="77777777" w:rsidR="00E11F95" w:rsidRDefault="00A1120D">
      <w:pPr>
        <w:pStyle w:val="TOC3"/>
        <w:tabs>
          <w:tab w:val="left" w:pos="1584"/>
        </w:tabs>
        <w:rPr>
          <w:rFonts w:asciiTheme="minorHAnsi" w:eastAsiaTheme="minorEastAsia" w:hAnsiTheme="minorHAnsi"/>
          <w:noProof/>
        </w:rPr>
      </w:pPr>
      <w:hyperlink w:anchor="_Toc484003704" w:history="1">
        <w:r w:rsidR="00E11F95" w:rsidRPr="003E4F7F">
          <w:rPr>
            <w:rStyle w:val="Hyperlink"/>
            <w:noProof/>
          </w:rPr>
          <w:t>4.4.1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_Toc484003704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5170C441" w14:textId="77777777" w:rsidR="00E11F95" w:rsidRDefault="00A1120D">
      <w:pPr>
        <w:pStyle w:val="TOC3"/>
        <w:tabs>
          <w:tab w:val="left" w:pos="1584"/>
        </w:tabs>
        <w:rPr>
          <w:rFonts w:asciiTheme="minorHAnsi" w:eastAsiaTheme="minorEastAsia" w:hAnsiTheme="minorHAnsi"/>
          <w:noProof/>
        </w:rPr>
      </w:pPr>
      <w:hyperlink w:anchor="_Toc484003705" w:history="1">
        <w:r w:rsidR="00E11F95" w:rsidRPr="003E4F7F">
          <w:rPr>
            <w:rStyle w:val="Hyperlink"/>
            <w:noProof/>
          </w:rPr>
          <w:t>4.4.2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_Toc484003705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6E25C262" w14:textId="77777777" w:rsidR="00E11F95" w:rsidRDefault="00A1120D">
      <w:pPr>
        <w:pStyle w:val="TOC3"/>
        <w:tabs>
          <w:tab w:val="left" w:pos="1584"/>
        </w:tabs>
        <w:rPr>
          <w:rFonts w:asciiTheme="minorHAnsi" w:eastAsiaTheme="minorEastAsia" w:hAnsiTheme="minorHAnsi"/>
          <w:noProof/>
        </w:rPr>
      </w:pPr>
      <w:hyperlink w:anchor="_Toc484003706" w:history="1">
        <w:r w:rsidR="00E11F95" w:rsidRPr="003E4F7F">
          <w:rPr>
            <w:rStyle w:val="Hyperlink"/>
            <w:noProof/>
          </w:rPr>
          <w:t>4.4.3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_Toc484003706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399F2276" w14:textId="77777777" w:rsidR="00E11F95" w:rsidRDefault="00A1120D">
      <w:pPr>
        <w:pStyle w:val="TOC3"/>
        <w:tabs>
          <w:tab w:val="left" w:pos="1584"/>
        </w:tabs>
        <w:rPr>
          <w:rFonts w:asciiTheme="minorHAnsi" w:eastAsiaTheme="minorEastAsia" w:hAnsiTheme="minorHAnsi"/>
          <w:noProof/>
        </w:rPr>
      </w:pPr>
      <w:hyperlink w:anchor="_Toc484003707" w:history="1">
        <w:r w:rsidR="00E11F95" w:rsidRPr="003E4F7F">
          <w:rPr>
            <w:rStyle w:val="Hyperlink"/>
            <w:noProof/>
          </w:rPr>
          <w:t>4.4.4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_Toc484003707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28F9E242" w14:textId="77777777" w:rsidR="00E11F95" w:rsidRDefault="00A1120D">
      <w:pPr>
        <w:pStyle w:val="TOC3"/>
        <w:tabs>
          <w:tab w:val="left" w:pos="1584"/>
        </w:tabs>
        <w:rPr>
          <w:rFonts w:asciiTheme="minorHAnsi" w:eastAsiaTheme="minorEastAsia" w:hAnsiTheme="minorHAnsi"/>
          <w:noProof/>
        </w:rPr>
      </w:pPr>
      <w:hyperlink w:anchor="_Toc484003708" w:history="1">
        <w:r w:rsidR="00E11F95" w:rsidRPr="003E4F7F">
          <w:rPr>
            <w:rStyle w:val="Hyperlink"/>
            <w:noProof/>
          </w:rPr>
          <w:t>4.4.5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_Toc484003708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569CC34" w14:textId="77777777" w:rsidR="00E11F95" w:rsidRDefault="00A1120D">
      <w:pPr>
        <w:pStyle w:val="TOC3"/>
        <w:tabs>
          <w:tab w:val="left" w:pos="1584"/>
        </w:tabs>
        <w:rPr>
          <w:rFonts w:asciiTheme="minorHAnsi" w:eastAsiaTheme="minorEastAsia" w:hAnsiTheme="minorHAnsi"/>
          <w:noProof/>
        </w:rPr>
      </w:pPr>
      <w:hyperlink w:anchor="_Toc484003709" w:history="1">
        <w:r w:rsidR="00E11F95" w:rsidRPr="003E4F7F">
          <w:rPr>
            <w:rStyle w:val="Hyperlink"/>
            <w:noProof/>
          </w:rPr>
          <w:t>4.4.6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_Toc484003709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6CBB2A5" w14:textId="77777777" w:rsidR="00E11F95" w:rsidRDefault="00A1120D">
      <w:pPr>
        <w:pStyle w:val="TOC3"/>
        <w:tabs>
          <w:tab w:val="left" w:pos="1584"/>
        </w:tabs>
        <w:rPr>
          <w:rFonts w:asciiTheme="minorHAnsi" w:eastAsiaTheme="minorEastAsia" w:hAnsiTheme="minorHAnsi"/>
          <w:noProof/>
        </w:rPr>
      </w:pPr>
      <w:hyperlink w:anchor="_Toc484003710" w:history="1">
        <w:r w:rsidR="00E11F95" w:rsidRPr="003E4F7F">
          <w:rPr>
            <w:rStyle w:val="Hyperlink"/>
            <w:noProof/>
          </w:rPr>
          <w:t>4.4.7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_Toc484003710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F912FEC" w14:textId="77777777" w:rsidR="00E11F95" w:rsidRDefault="00A1120D">
      <w:pPr>
        <w:pStyle w:val="TOC3"/>
        <w:tabs>
          <w:tab w:val="left" w:pos="1584"/>
        </w:tabs>
        <w:rPr>
          <w:rFonts w:asciiTheme="minorHAnsi" w:eastAsiaTheme="minorEastAsia" w:hAnsiTheme="minorHAnsi"/>
          <w:noProof/>
        </w:rPr>
      </w:pPr>
      <w:hyperlink w:anchor="_Toc484003711" w:history="1">
        <w:r w:rsidR="00E11F95" w:rsidRPr="003E4F7F">
          <w:rPr>
            <w:rStyle w:val="Hyperlink"/>
            <w:noProof/>
          </w:rPr>
          <w:t>4.4.8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_Toc484003711 \h </w:instrText>
        </w:r>
        <w:r w:rsidR="00E11F95">
          <w:rPr>
            <w:noProof/>
            <w:webHidden/>
          </w:rPr>
        </w:r>
        <w:r w:rsidR="00E11F95">
          <w:rPr>
            <w:noProof/>
            <w:webHidden/>
          </w:rPr>
          <w:fldChar w:fldCharType="separate"/>
        </w:r>
        <w:r w:rsidR="00E11F95">
          <w:rPr>
            <w:noProof/>
            <w:webHidden/>
          </w:rPr>
          <w:t>40</w:t>
        </w:r>
        <w:r w:rsidR="00E11F95">
          <w:rPr>
            <w:noProof/>
            <w:webHidden/>
          </w:rPr>
          <w:fldChar w:fldCharType="end"/>
        </w:r>
      </w:hyperlink>
    </w:p>
    <w:p w14:paraId="1FE82B41" w14:textId="77777777" w:rsidR="00E11F95" w:rsidRDefault="00A1120D">
      <w:pPr>
        <w:pStyle w:val="TOC2"/>
        <w:tabs>
          <w:tab w:val="left" w:pos="864"/>
        </w:tabs>
        <w:rPr>
          <w:rFonts w:asciiTheme="minorHAnsi" w:eastAsiaTheme="minorEastAsia" w:hAnsiTheme="minorHAnsi"/>
        </w:rPr>
      </w:pPr>
      <w:hyperlink w:anchor="_Toc484003712" w:history="1">
        <w:r w:rsidR="00E11F95" w:rsidRPr="003E4F7F">
          <w:rPr>
            <w:rStyle w:val="Hyperlink"/>
          </w:rPr>
          <w:t>4.5</w:t>
        </w:r>
        <w:r w:rsidR="00E11F95">
          <w:rPr>
            <w:rFonts w:asciiTheme="minorHAnsi" w:eastAsiaTheme="minorEastAsia" w:hAnsiTheme="minorHAnsi"/>
          </w:rPr>
          <w:tab/>
        </w:r>
        <w:r w:rsidR="00E11F95" w:rsidRPr="003E4F7F">
          <w:rPr>
            <w:rStyle w:val="Hyperlink"/>
          </w:rPr>
          <w:t>Printable Version</w:t>
        </w:r>
        <w:r w:rsidR="00E11F95">
          <w:rPr>
            <w:webHidden/>
          </w:rPr>
          <w:tab/>
        </w:r>
        <w:r w:rsidR="00E11F95">
          <w:rPr>
            <w:webHidden/>
          </w:rPr>
          <w:fldChar w:fldCharType="begin"/>
        </w:r>
        <w:r w:rsidR="00E11F95">
          <w:rPr>
            <w:webHidden/>
          </w:rPr>
          <w:instrText xml:space="preserve"> PAGEREF _Toc484003712 \h </w:instrText>
        </w:r>
        <w:r w:rsidR="00E11F95">
          <w:rPr>
            <w:webHidden/>
          </w:rPr>
        </w:r>
        <w:r w:rsidR="00E11F95">
          <w:rPr>
            <w:webHidden/>
          </w:rPr>
          <w:fldChar w:fldCharType="separate"/>
        </w:r>
        <w:r w:rsidR="00E11F95">
          <w:rPr>
            <w:webHidden/>
          </w:rPr>
          <w:t>41</w:t>
        </w:r>
        <w:r w:rsidR="00E11F95">
          <w:rPr>
            <w:webHidden/>
          </w:rPr>
          <w:fldChar w:fldCharType="end"/>
        </w:r>
      </w:hyperlink>
    </w:p>
    <w:p w14:paraId="28D03122" w14:textId="77777777" w:rsidR="00E11F95" w:rsidRDefault="00A1120D">
      <w:pPr>
        <w:pStyle w:val="TOC3"/>
        <w:tabs>
          <w:tab w:val="left" w:pos="1584"/>
        </w:tabs>
        <w:rPr>
          <w:rFonts w:asciiTheme="minorHAnsi" w:eastAsiaTheme="minorEastAsia" w:hAnsiTheme="minorHAnsi"/>
          <w:noProof/>
        </w:rPr>
      </w:pPr>
      <w:hyperlink w:anchor="_Toc484003713" w:history="1">
        <w:r w:rsidR="00E11F95" w:rsidRPr="003E4F7F">
          <w:rPr>
            <w:rStyle w:val="Hyperlink"/>
            <w:noProof/>
          </w:rPr>
          <w:t>4.5.1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_Toc484003713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55F9BAFE" w14:textId="77777777" w:rsidR="00E11F95" w:rsidRDefault="00A1120D">
      <w:pPr>
        <w:pStyle w:val="TOC3"/>
        <w:tabs>
          <w:tab w:val="left" w:pos="1584"/>
        </w:tabs>
        <w:rPr>
          <w:rFonts w:asciiTheme="minorHAnsi" w:eastAsiaTheme="minorEastAsia" w:hAnsiTheme="minorHAnsi"/>
          <w:noProof/>
        </w:rPr>
      </w:pPr>
      <w:hyperlink w:anchor="_Toc484003714" w:history="1">
        <w:r w:rsidR="00E11F95" w:rsidRPr="003E4F7F">
          <w:rPr>
            <w:rStyle w:val="Hyperlink"/>
            <w:noProof/>
          </w:rPr>
          <w:t>4.5.2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_Toc484003714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688793B6" w14:textId="77777777" w:rsidR="00E11F95" w:rsidRDefault="00A1120D">
      <w:pPr>
        <w:pStyle w:val="TOC3"/>
        <w:tabs>
          <w:tab w:val="left" w:pos="1584"/>
        </w:tabs>
        <w:rPr>
          <w:rFonts w:asciiTheme="minorHAnsi" w:eastAsiaTheme="minorEastAsia" w:hAnsiTheme="minorHAnsi"/>
          <w:noProof/>
        </w:rPr>
      </w:pPr>
      <w:hyperlink w:anchor="_Toc484003715" w:history="1">
        <w:r w:rsidR="00E11F95" w:rsidRPr="003E4F7F">
          <w:rPr>
            <w:rStyle w:val="Hyperlink"/>
            <w:noProof/>
          </w:rPr>
          <w:t>4.5.3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_Toc484003715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343AAD78" w14:textId="77777777" w:rsidR="00E11F95" w:rsidRDefault="00A1120D">
      <w:pPr>
        <w:pStyle w:val="TOC3"/>
        <w:tabs>
          <w:tab w:val="left" w:pos="1584"/>
        </w:tabs>
        <w:rPr>
          <w:rFonts w:asciiTheme="minorHAnsi" w:eastAsiaTheme="minorEastAsia" w:hAnsiTheme="minorHAnsi"/>
          <w:noProof/>
        </w:rPr>
      </w:pPr>
      <w:hyperlink w:anchor="_Toc484003716" w:history="1">
        <w:r w:rsidR="00E11F95" w:rsidRPr="003E4F7F">
          <w:rPr>
            <w:rStyle w:val="Hyperlink"/>
            <w:noProof/>
          </w:rPr>
          <w:t>4.5.4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_Toc484003716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4A1DB434" w14:textId="77777777" w:rsidR="00E11F95" w:rsidRDefault="00A1120D">
      <w:pPr>
        <w:pStyle w:val="TOC3"/>
        <w:tabs>
          <w:tab w:val="left" w:pos="1584"/>
        </w:tabs>
        <w:rPr>
          <w:rFonts w:asciiTheme="minorHAnsi" w:eastAsiaTheme="minorEastAsia" w:hAnsiTheme="minorHAnsi"/>
          <w:noProof/>
        </w:rPr>
      </w:pPr>
      <w:hyperlink w:anchor="_Toc484003717" w:history="1">
        <w:r w:rsidR="00E11F95" w:rsidRPr="003E4F7F">
          <w:rPr>
            <w:rStyle w:val="Hyperlink"/>
            <w:noProof/>
          </w:rPr>
          <w:t>4.5.5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_Toc484003717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0970009" w14:textId="77777777" w:rsidR="00E11F95" w:rsidRDefault="00A1120D">
      <w:pPr>
        <w:pStyle w:val="TOC3"/>
        <w:tabs>
          <w:tab w:val="left" w:pos="1584"/>
        </w:tabs>
        <w:rPr>
          <w:rFonts w:asciiTheme="minorHAnsi" w:eastAsiaTheme="minorEastAsia" w:hAnsiTheme="minorHAnsi"/>
          <w:noProof/>
        </w:rPr>
      </w:pPr>
      <w:hyperlink w:anchor="_Toc484003718" w:history="1">
        <w:r w:rsidR="00E11F95" w:rsidRPr="003E4F7F">
          <w:rPr>
            <w:rStyle w:val="Hyperlink"/>
            <w:noProof/>
          </w:rPr>
          <w:t>4.5.6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_Toc484003718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6BE94E9B" w14:textId="77777777" w:rsidR="00E11F95" w:rsidRDefault="00A1120D">
      <w:pPr>
        <w:pStyle w:val="TOC3"/>
        <w:tabs>
          <w:tab w:val="left" w:pos="1584"/>
        </w:tabs>
        <w:rPr>
          <w:rFonts w:asciiTheme="minorHAnsi" w:eastAsiaTheme="minorEastAsia" w:hAnsiTheme="minorHAnsi"/>
          <w:noProof/>
        </w:rPr>
      </w:pPr>
      <w:hyperlink w:anchor="_Toc484003719" w:history="1">
        <w:r w:rsidR="00E11F95" w:rsidRPr="003E4F7F">
          <w:rPr>
            <w:rStyle w:val="Hyperlink"/>
            <w:noProof/>
          </w:rPr>
          <w:t>4.5.7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_Toc484003719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0797B87" w14:textId="77777777" w:rsidR="00E11F95" w:rsidRDefault="00A1120D">
      <w:pPr>
        <w:pStyle w:val="TOC3"/>
        <w:tabs>
          <w:tab w:val="left" w:pos="1584"/>
        </w:tabs>
        <w:rPr>
          <w:rFonts w:asciiTheme="minorHAnsi" w:eastAsiaTheme="minorEastAsia" w:hAnsiTheme="minorHAnsi"/>
          <w:noProof/>
        </w:rPr>
      </w:pPr>
      <w:hyperlink w:anchor="_Toc484003720" w:history="1">
        <w:r w:rsidR="00E11F95" w:rsidRPr="003E4F7F">
          <w:rPr>
            <w:rStyle w:val="Hyperlink"/>
            <w:noProof/>
          </w:rPr>
          <w:t>4.5.8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_Toc484003720 \h </w:instrText>
        </w:r>
        <w:r w:rsidR="00E11F95">
          <w:rPr>
            <w:noProof/>
            <w:webHidden/>
          </w:rPr>
        </w:r>
        <w:r w:rsidR="00E11F95">
          <w:rPr>
            <w:noProof/>
            <w:webHidden/>
          </w:rPr>
          <w:fldChar w:fldCharType="separate"/>
        </w:r>
        <w:r w:rsidR="00E11F95">
          <w:rPr>
            <w:noProof/>
            <w:webHidden/>
          </w:rPr>
          <w:t>42</w:t>
        </w:r>
        <w:r w:rsidR="00E11F95">
          <w:rPr>
            <w:noProof/>
            <w:webHidden/>
          </w:rPr>
          <w:fldChar w:fldCharType="end"/>
        </w:r>
      </w:hyperlink>
    </w:p>
    <w:p w14:paraId="7F84E78B" w14:textId="77777777" w:rsidR="00E11F95" w:rsidRDefault="00A1120D">
      <w:pPr>
        <w:pStyle w:val="TOC2"/>
        <w:tabs>
          <w:tab w:val="left" w:pos="864"/>
        </w:tabs>
        <w:rPr>
          <w:rFonts w:asciiTheme="minorHAnsi" w:eastAsiaTheme="minorEastAsia" w:hAnsiTheme="minorHAnsi"/>
        </w:rPr>
      </w:pPr>
      <w:hyperlink w:anchor="_Toc484003721" w:history="1">
        <w:r w:rsidR="00E11F95" w:rsidRPr="003E4F7F">
          <w:rPr>
            <w:rStyle w:val="Hyperlink"/>
          </w:rPr>
          <w:t>4.6</w:t>
        </w:r>
        <w:r w:rsidR="00E11F95">
          <w:rPr>
            <w:rFonts w:asciiTheme="minorHAnsi" w:eastAsiaTheme="minorEastAsia" w:hAnsiTheme="minorHAnsi"/>
          </w:rPr>
          <w:tab/>
        </w:r>
        <w:r w:rsidR="00E11F95" w:rsidRPr="003E4F7F">
          <w:rPr>
            <w:rStyle w:val="Hyperlink"/>
          </w:rPr>
          <w:t>Classification</w:t>
        </w:r>
        <w:r w:rsidR="00E11F95">
          <w:rPr>
            <w:webHidden/>
          </w:rPr>
          <w:tab/>
        </w:r>
        <w:r w:rsidR="00E11F95">
          <w:rPr>
            <w:webHidden/>
          </w:rPr>
          <w:fldChar w:fldCharType="begin"/>
        </w:r>
        <w:r w:rsidR="00E11F95">
          <w:rPr>
            <w:webHidden/>
          </w:rPr>
          <w:instrText xml:space="preserve"> PAGEREF _Toc484003721 \h </w:instrText>
        </w:r>
        <w:r w:rsidR="00E11F95">
          <w:rPr>
            <w:webHidden/>
          </w:rPr>
        </w:r>
        <w:r w:rsidR="00E11F95">
          <w:rPr>
            <w:webHidden/>
          </w:rPr>
          <w:fldChar w:fldCharType="separate"/>
        </w:r>
        <w:r w:rsidR="00E11F95">
          <w:rPr>
            <w:webHidden/>
          </w:rPr>
          <w:t>43</w:t>
        </w:r>
        <w:r w:rsidR="00E11F95">
          <w:rPr>
            <w:webHidden/>
          </w:rPr>
          <w:fldChar w:fldCharType="end"/>
        </w:r>
      </w:hyperlink>
    </w:p>
    <w:p w14:paraId="28B3C94A" w14:textId="77777777" w:rsidR="00E11F95" w:rsidRDefault="00A1120D">
      <w:pPr>
        <w:pStyle w:val="TOC3"/>
        <w:tabs>
          <w:tab w:val="left" w:pos="1584"/>
        </w:tabs>
        <w:rPr>
          <w:rFonts w:asciiTheme="minorHAnsi" w:eastAsiaTheme="minorEastAsia" w:hAnsiTheme="minorHAnsi"/>
          <w:noProof/>
        </w:rPr>
      </w:pPr>
      <w:hyperlink w:anchor="_Toc484003722" w:history="1">
        <w:r w:rsidR="00E11F95" w:rsidRPr="003E4F7F">
          <w:rPr>
            <w:rStyle w:val="Hyperlink"/>
            <w:noProof/>
          </w:rPr>
          <w:t>4.6.1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_Toc484003722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143DF739" w14:textId="77777777" w:rsidR="00E11F95" w:rsidRDefault="00A1120D">
      <w:pPr>
        <w:pStyle w:val="TOC3"/>
        <w:tabs>
          <w:tab w:val="left" w:pos="1584"/>
        </w:tabs>
        <w:rPr>
          <w:rFonts w:asciiTheme="minorHAnsi" w:eastAsiaTheme="minorEastAsia" w:hAnsiTheme="minorHAnsi"/>
          <w:noProof/>
        </w:rPr>
      </w:pPr>
      <w:hyperlink w:anchor="_Toc484003723" w:history="1">
        <w:r w:rsidR="00E11F95" w:rsidRPr="003E4F7F">
          <w:rPr>
            <w:rStyle w:val="Hyperlink"/>
            <w:noProof/>
          </w:rPr>
          <w:t>4.6.2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_Toc484003723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2842094B" w14:textId="77777777" w:rsidR="00E11F95" w:rsidRDefault="00A1120D">
      <w:pPr>
        <w:pStyle w:val="TOC3"/>
        <w:tabs>
          <w:tab w:val="left" w:pos="1584"/>
        </w:tabs>
        <w:rPr>
          <w:rFonts w:asciiTheme="minorHAnsi" w:eastAsiaTheme="minorEastAsia" w:hAnsiTheme="minorHAnsi"/>
          <w:noProof/>
        </w:rPr>
      </w:pPr>
      <w:hyperlink w:anchor="_Toc484003724" w:history="1">
        <w:r w:rsidR="00E11F95" w:rsidRPr="003E4F7F">
          <w:rPr>
            <w:rStyle w:val="Hyperlink"/>
            <w:noProof/>
          </w:rPr>
          <w:t>4.6.3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_Toc484003724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086B55F2" w14:textId="77777777" w:rsidR="00E11F95" w:rsidRDefault="00A1120D">
      <w:pPr>
        <w:pStyle w:val="TOC3"/>
        <w:tabs>
          <w:tab w:val="left" w:pos="1584"/>
        </w:tabs>
        <w:rPr>
          <w:rFonts w:asciiTheme="minorHAnsi" w:eastAsiaTheme="minorEastAsia" w:hAnsiTheme="minorHAnsi"/>
          <w:noProof/>
        </w:rPr>
      </w:pPr>
      <w:hyperlink w:anchor="_Toc484003725" w:history="1">
        <w:r w:rsidR="00E11F95" w:rsidRPr="003E4F7F">
          <w:rPr>
            <w:rStyle w:val="Hyperlink"/>
            <w:noProof/>
          </w:rPr>
          <w:t>4.6.4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_Toc484003725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18CCD445" w14:textId="77777777" w:rsidR="00E11F95" w:rsidRDefault="00A1120D">
      <w:pPr>
        <w:pStyle w:val="TOC3"/>
        <w:tabs>
          <w:tab w:val="left" w:pos="1584"/>
        </w:tabs>
        <w:rPr>
          <w:rFonts w:asciiTheme="minorHAnsi" w:eastAsiaTheme="minorEastAsia" w:hAnsiTheme="minorHAnsi"/>
          <w:noProof/>
        </w:rPr>
      </w:pPr>
      <w:hyperlink w:anchor="_Toc484003726" w:history="1">
        <w:r w:rsidR="00E11F95" w:rsidRPr="003E4F7F">
          <w:rPr>
            <w:rStyle w:val="Hyperlink"/>
            <w:noProof/>
          </w:rPr>
          <w:t>4.6.5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_Toc484003726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04F82D1E" w14:textId="77777777" w:rsidR="00E11F95" w:rsidRDefault="00A1120D">
      <w:pPr>
        <w:pStyle w:val="TOC3"/>
        <w:tabs>
          <w:tab w:val="left" w:pos="1584"/>
        </w:tabs>
        <w:rPr>
          <w:rFonts w:asciiTheme="minorHAnsi" w:eastAsiaTheme="minorEastAsia" w:hAnsiTheme="minorHAnsi"/>
          <w:noProof/>
        </w:rPr>
      </w:pPr>
      <w:hyperlink w:anchor="_Toc484003727" w:history="1">
        <w:r w:rsidR="00E11F95" w:rsidRPr="003E4F7F">
          <w:rPr>
            <w:rStyle w:val="Hyperlink"/>
            <w:noProof/>
          </w:rPr>
          <w:t>4.6.6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_Toc484003727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3FE78767" w14:textId="77777777" w:rsidR="00E11F95" w:rsidRDefault="00A1120D">
      <w:pPr>
        <w:pStyle w:val="TOC3"/>
        <w:tabs>
          <w:tab w:val="left" w:pos="1584"/>
        </w:tabs>
        <w:rPr>
          <w:rFonts w:asciiTheme="minorHAnsi" w:eastAsiaTheme="minorEastAsia" w:hAnsiTheme="minorHAnsi"/>
          <w:noProof/>
        </w:rPr>
      </w:pPr>
      <w:hyperlink w:anchor="_Toc484003728" w:history="1">
        <w:r w:rsidR="00E11F95" w:rsidRPr="003E4F7F">
          <w:rPr>
            <w:rStyle w:val="Hyperlink"/>
            <w:noProof/>
          </w:rPr>
          <w:t>4.6.7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_Toc484003728 \h </w:instrText>
        </w:r>
        <w:r w:rsidR="00E11F95">
          <w:rPr>
            <w:noProof/>
            <w:webHidden/>
          </w:rPr>
        </w:r>
        <w:r w:rsidR="00E11F95">
          <w:rPr>
            <w:noProof/>
            <w:webHidden/>
          </w:rPr>
          <w:fldChar w:fldCharType="separate"/>
        </w:r>
        <w:r w:rsidR="00E11F95">
          <w:rPr>
            <w:noProof/>
            <w:webHidden/>
          </w:rPr>
          <w:t>44</w:t>
        </w:r>
        <w:r w:rsidR="00E11F95">
          <w:rPr>
            <w:noProof/>
            <w:webHidden/>
          </w:rPr>
          <w:fldChar w:fldCharType="end"/>
        </w:r>
      </w:hyperlink>
    </w:p>
    <w:p w14:paraId="30425A67" w14:textId="77777777" w:rsidR="00E11F95" w:rsidRDefault="00A1120D">
      <w:pPr>
        <w:pStyle w:val="TOC3"/>
        <w:tabs>
          <w:tab w:val="left" w:pos="1584"/>
        </w:tabs>
        <w:rPr>
          <w:rFonts w:asciiTheme="minorHAnsi" w:eastAsiaTheme="minorEastAsia" w:hAnsiTheme="minorHAnsi"/>
          <w:noProof/>
        </w:rPr>
      </w:pPr>
      <w:hyperlink w:anchor="_Toc484003729" w:history="1">
        <w:r w:rsidR="00E11F95" w:rsidRPr="003E4F7F">
          <w:rPr>
            <w:rStyle w:val="Hyperlink"/>
            <w:noProof/>
          </w:rPr>
          <w:t>4.6.8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_Toc484003729 \h </w:instrText>
        </w:r>
        <w:r w:rsidR="00E11F95">
          <w:rPr>
            <w:noProof/>
            <w:webHidden/>
          </w:rPr>
        </w:r>
        <w:r w:rsidR="00E11F95">
          <w:rPr>
            <w:noProof/>
            <w:webHidden/>
          </w:rPr>
          <w:fldChar w:fldCharType="separate"/>
        </w:r>
        <w:r w:rsidR="00E11F95">
          <w:rPr>
            <w:noProof/>
            <w:webHidden/>
          </w:rPr>
          <w:t>44</w:t>
        </w:r>
        <w:r w:rsidR="00E11F95">
          <w:rPr>
            <w:noProof/>
            <w:webHidden/>
          </w:rPr>
          <w:fldChar w:fldCharType="end"/>
        </w:r>
      </w:hyperlink>
    </w:p>
    <w:p w14:paraId="7C92EF0A" w14:textId="77777777" w:rsidR="00E11F95" w:rsidRDefault="00A1120D">
      <w:pPr>
        <w:pStyle w:val="TOC2"/>
        <w:tabs>
          <w:tab w:val="left" w:pos="864"/>
        </w:tabs>
        <w:rPr>
          <w:rFonts w:asciiTheme="minorHAnsi" w:eastAsiaTheme="minorEastAsia" w:hAnsiTheme="minorHAnsi"/>
        </w:rPr>
      </w:pPr>
      <w:hyperlink w:anchor="_Toc484003730" w:history="1">
        <w:r w:rsidR="00E11F95" w:rsidRPr="003E4F7F">
          <w:rPr>
            <w:rStyle w:val="Hyperlink"/>
          </w:rPr>
          <w:t>4.7</w:t>
        </w:r>
        <w:r w:rsidR="00E11F95">
          <w:rPr>
            <w:rFonts w:asciiTheme="minorHAnsi" w:eastAsiaTheme="minorEastAsia" w:hAnsiTheme="minorHAnsi"/>
          </w:rPr>
          <w:tab/>
        </w:r>
        <w:r w:rsidR="00E11F95" w:rsidRPr="003E4F7F">
          <w:rPr>
            <w:rStyle w:val="Hyperlink"/>
          </w:rPr>
          <w:t>Contracts / Purchase Order(s)</w:t>
        </w:r>
        <w:r w:rsidR="00E11F95">
          <w:rPr>
            <w:webHidden/>
          </w:rPr>
          <w:tab/>
        </w:r>
        <w:r w:rsidR="00E11F95">
          <w:rPr>
            <w:webHidden/>
          </w:rPr>
          <w:fldChar w:fldCharType="begin"/>
        </w:r>
        <w:r w:rsidR="00E11F95">
          <w:rPr>
            <w:webHidden/>
          </w:rPr>
          <w:instrText xml:space="preserve"> PAGEREF _Toc484003730 \h </w:instrText>
        </w:r>
        <w:r w:rsidR="00E11F95">
          <w:rPr>
            <w:webHidden/>
          </w:rPr>
        </w:r>
        <w:r w:rsidR="00E11F95">
          <w:rPr>
            <w:webHidden/>
          </w:rPr>
          <w:fldChar w:fldCharType="separate"/>
        </w:r>
        <w:r w:rsidR="00E11F95">
          <w:rPr>
            <w:webHidden/>
          </w:rPr>
          <w:t>45</w:t>
        </w:r>
        <w:r w:rsidR="00E11F95">
          <w:rPr>
            <w:webHidden/>
          </w:rPr>
          <w:fldChar w:fldCharType="end"/>
        </w:r>
      </w:hyperlink>
    </w:p>
    <w:p w14:paraId="2BE959BB" w14:textId="77777777" w:rsidR="00E11F95" w:rsidRDefault="00A1120D">
      <w:pPr>
        <w:pStyle w:val="TOC3"/>
        <w:tabs>
          <w:tab w:val="left" w:pos="1584"/>
        </w:tabs>
        <w:rPr>
          <w:rFonts w:asciiTheme="minorHAnsi" w:eastAsiaTheme="minorEastAsia" w:hAnsiTheme="minorHAnsi"/>
          <w:noProof/>
        </w:rPr>
      </w:pPr>
      <w:hyperlink w:anchor="_Toc484003731" w:history="1">
        <w:r w:rsidR="00E11F95" w:rsidRPr="003E4F7F">
          <w:rPr>
            <w:rStyle w:val="Hyperlink"/>
            <w:noProof/>
          </w:rPr>
          <w:t>4.7.1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_Toc484003731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32242198" w14:textId="77777777" w:rsidR="00E11F95" w:rsidRDefault="00A1120D">
      <w:pPr>
        <w:pStyle w:val="TOC3"/>
        <w:tabs>
          <w:tab w:val="left" w:pos="1584"/>
        </w:tabs>
        <w:rPr>
          <w:rFonts w:asciiTheme="minorHAnsi" w:eastAsiaTheme="minorEastAsia" w:hAnsiTheme="minorHAnsi"/>
          <w:noProof/>
        </w:rPr>
      </w:pPr>
      <w:hyperlink w:anchor="_Toc484003732" w:history="1">
        <w:r w:rsidR="00E11F95" w:rsidRPr="003E4F7F">
          <w:rPr>
            <w:rStyle w:val="Hyperlink"/>
            <w:noProof/>
          </w:rPr>
          <w:t>4.7.2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_Toc484003732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2F2982B6" w14:textId="77777777" w:rsidR="00E11F95" w:rsidRDefault="00A1120D">
      <w:pPr>
        <w:pStyle w:val="TOC3"/>
        <w:tabs>
          <w:tab w:val="left" w:pos="1584"/>
        </w:tabs>
        <w:rPr>
          <w:rFonts w:asciiTheme="minorHAnsi" w:eastAsiaTheme="minorEastAsia" w:hAnsiTheme="minorHAnsi"/>
          <w:noProof/>
        </w:rPr>
      </w:pPr>
      <w:hyperlink w:anchor="_Toc484003733" w:history="1">
        <w:r w:rsidR="00E11F95" w:rsidRPr="003E4F7F">
          <w:rPr>
            <w:rStyle w:val="Hyperlink"/>
            <w:noProof/>
          </w:rPr>
          <w:t>4.7.3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_Toc484003733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66884653" w14:textId="77777777" w:rsidR="00E11F95" w:rsidRDefault="00A1120D">
      <w:pPr>
        <w:pStyle w:val="TOC3"/>
        <w:tabs>
          <w:tab w:val="left" w:pos="1584"/>
        </w:tabs>
        <w:rPr>
          <w:rFonts w:asciiTheme="minorHAnsi" w:eastAsiaTheme="minorEastAsia" w:hAnsiTheme="minorHAnsi"/>
          <w:noProof/>
        </w:rPr>
      </w:pPr>
      <w:hyperlink w:anchor="_Toc484003734" w:history="1">
        <w:r w:rsidR="00E11F95" w:rsidRPr="003E4F7F">
          <w:rPr>
            <w:rStyle w:val="Hyperlink"/>
            <w:noProof/>
          </w:rPr>
          <w:t>4.7.4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_Toc484003734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4FEBF90" w14:textId="77777777" w:rsidR="00E11F95" w:rsidRDefault="00A1120D">
      <w:pPr>
        <w:pStyle w:val="TOC3"/>
        <w:tabs>
          <w:tab w:val="left" w:pos="1584"/>
        </w:tabs>
        <w:rPr>
          <w:rFonts w:asciiTheme="minorHAnsi" w:eastAsiaTheme="minorEastAsia" w:hAnsiTheme="minorHAnsi"/>
          <w:noProof/>
        </w:rPr>
      </w:pPr>
      <w:hyperlink w:anchor="_Toc484003735" w:history="1">
        <w:r w:rsidR="00E11F95" w:rsidRPr="003E4F7F">
          <w:rPr>
            <w:rStyle w:val="Hyperlink"/>
            <w:noProof/>
          </w:rPr>
          <w:t>4.7.5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_Toc484003735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0C07AFE3" w14:textId="77777777" w:rsidR="00E11F95" w:rsidRDefault="00A1120D">
      <w:pPr>
        <w:pStyle w:val="TOC3"/>
        <w:tabs>
          <w:tab w:val="left" w:pos="1584"/>
        </w:tabs>
        <w:rPr>
          <w:rFonts w:asciiTheme="minorHAnsi" w:eastAsiaTheme="minorEastAsia" w:hAnsiTheme="minorHAnsi"/>
          <w:noProof/>
        </w:rPr>
      </w:pPr>
      <w:hyperlink w:anchor="_Toc484003736" w:history="1">
        <w:r w:rsidR="00E11F95" w:rsidRPr="003E4F7F">
          <w:rPr>
            <w:rStyle w:val="Hyperlink"/>
            <w:noProof/>
          </w:rPr>
          <w:t>4.7.6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_Toc484003736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DF35043" w14:textId="77777777" w:rsidR="00E11F95" w:rsidRDefault="00A1120D">
      <w:pPr>
        <w:pStyle w:val="TOC3"/>
        <w:tabs>
          <w:tab w:val="left" w:pos="1584"/>
        </w:tabs>
        <w:rPr>
          <w:rFonts w:asciiTheme="minorHAnsi" w:eastAsiaTheme="minorEastAsia" w:hAnsiTheme="minorHAnsi"/>
          <w:noProof/>
        </w:rPr>
      </w:pPr>
      <w:hyperlink w:anchor="_Toc484003737" w:history="1">
        <w:r w:rsidR="00E11F95" w:rsidRPr="003E4F7F">
          <w:rPr>
            <w:rStyle w:val="Hyperlink"/>
            <w:noProof/>
          </w:rPr>
          <w:t>4.7.7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_Toc484003737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1A5AE80B" w14:textId="77777777" w:rsidR="00E11F95" w:rsidRDefault="00A1120D">
      <w:pPr>
        <w:pStyle w:val="TOC3"/>
        <w:tabs>
          <w:tab w:val="left" w:pos="1584"/>
        </w:tabs>
        <w:rPr>
          <w:rFonts w:asciiTheme="minorHAnsi" w:eastAsiaTheme="minorEastAsia" w:hAnsiTheme="minorHAnsi"/>
          <w:noProof/>
        </w:rPr>
      </w:pPr>
      <w:hyperlink w:anchor="_Toc484003738" w:history="1">
        <w:r w:rsidR="00E11F95" w:rsidRPr="003E4F7F">
          <w:rPr>
            <w:rStyle w:val="Hyperlink"/>
            <w:noProof/>
          </w:rPr>
          <w:t>4.7.8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_Toc484003738 \h </w:instrText>
        </w:r>
        <w:r w:rsidR="00E11F95">
          <w:rPr>
            <w:noProof/>
            <w:webHidden/>
          </w:rPr>
        </w:r>
        <w:r w:rsidR="00E11F95">
          <w:rPr>
            <w:noProof/>
            <w:webHidden/>
          </w:rPr>
          <w:fldChar w:fldCharType="separate"/>
        </w:r>
        <w:r w:rsidR="00E11F95">
          <w:rPr>
            <w:noProof/>
            <w:webHidden/>
          </w:rPr>
          <w:t>46</w:t>
        </w:r>
        <w:r w:rsidR="00E11F95">
          <w:rPr>
            <w:noProof/>
            <w:webHidden/>
          </w:rPr>
          <w:fldChar w:fldCharType="end"/>
        </w:r>
      </w:hyperlink>
    </w:p>
    <w:p w14:paraId="2C84AF56" w14:textId="77777777" w:rsidR="00E11F95" w:rsidRDefault="00A1120D">
      <w:pPr>
        <w:pStyle w:val="TOC2"/>
        <w:tabs>
          <w:tab w:val="left" w:pos="864"/>
        </w:tabs>
        <w:rPr>
          <w:rFonts w:asciiTheme="minorHAnsi" w:eastAsiaTheme="minorEastAsia" w:hAnsiTheme="minorHAnsi"/>
        </w:rPr>
      </w:pPr>
      <w:hyperlink w:anchor="_Toc484003739" w:history="1">
        <w:r w:rsidR="00E11F95" w:rsidRPr="003E4F7F">
          <w:rPr>
            <w:rStyle w:val="Hyperlink"/>
          </w:rPr>
          <w:t>4.8</w:t>
        </w:r>
        <w:r w:rsidR="00E11F95">
          <w:rPr>
            <w:rFonts w:asciiTheme="minorHAnsi" w:eastAsiaTheme="minorEastAsia" w:hAnsiTheme="minorHAnsi"/>
          </w:rPr>
          <w:tab/>
        </w:r>
        <w:r w:rsidR="00E11F95" w:rsidRPr="003E4F7F">
          <w:rPr>
            <w:rStyle w:val="Hyperlink"/>
          </w:rPr>
          <w:t>Assign Approver(s)</w:t>
        </w:r>
        <w:r w:rsidR="00E11F95">
          <w:rPr>
            <w:webHidden/>
          </w:rPr>
          <w:tab/>
        </w:r>
        <w:r w:rsidR="00E11F95">
          <w:rPr>
            <w:webHidden/>
          </w:rPr>
          <w:fldChar w:fldCharType="begin"/>
        </w:r>
        <w:r w:rsidR="00E11F95">
          <w:rPr>
            <w:webHidden/>
          </w:rPr>
          <w:instrText xml:space="preserve"> PAGEREF _Toc484003739 \h </w:instrText>
        </w:r>
        <w:r w:rsidR="00E11F95">
          <w:rPr>
            <w:webHidden/>
          </w:rPr>
        </w:r>
        <w:r w:rsidR="00E11F95">
          <w:rPr>
            <w:webHidden/>
          </w:rPr>
          <w:fldChar w:fldCharType="separate"/>
        </w:r>
        <w:r w:rsidR="00E11F95">
          <w:rPr>
            <w:webHidden/>
          </w:rPr>
          <w:t>47</w:t>
        </w:r>
        <w:r w:rsidR="00E11F95">
          <w:rPr>
            <w:webHidden/>
          </w:rPr>
          <w:fldChar w:fldCharType="end"/>
        </w:r>
      </w:hyperlink>
    </w:p>
    <w:p w14:paraId="794738B3" w14:textId="77777777" w:rsidR="00E11F95" w:rsidRDefault="00A1120D">
      <w:pPr>
        <w:pStyle w:val="TOC3"/>
        <w:tabs>
          <w:tab w:val="left" w:pos="1584"/>
        </w:tabs>
        <w:rPr>
          <w:rFonts w:asciiTheme="minorHAnsi" w:eastAsiaTheme="minorEastAsia" w:hAnsiTheme="minorHAnsi"/>
          <w:noProof/>
        </w:rPr>
      </w:pPr>
      <w:hyperlink w:anchor="_Toc484003740" w:history="1">
        <w:r w:rsidR="00E11F95" w:rsidRPr="003E4F7F">
          <w:rPr>
            <w:rStyle w:val="Hyperlink"/>
            <w:noProof/>
          </w:rPr>
          <w:t>4.8.1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_Toc484003740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3C572FA7" w14:textId="77777777" w:rsidR="00E11F95" w:rsidRDefault="00A1120D">
      <w:pPr>
        <w:pStyle w:val="TOC3"/>
        <w:tabs>
          <w:tab w:val="left" w:pos="1584"/>
        </w:tabs>
        <w:rPr>
          <w:rFonts w:asciiTheme="minorHAnsi" w:eastAsiaTheme="minorEastAsia" w:hAnsiTheme="minorHAnsi"/>
          <w:noProof/>
        </w:rPr>
      </w:pPr>
      <w:hyperlink w:anchor="_Toc484003741" w:history="1">
        <w:r w:rsidR="00E11F95" w:rsidRPr="003E4F7F">
          <w:rPr>
            <w:rStyle w:val="Hyperlink"/>
            <w:noProof/>
          </w:rPr>
          <w:t>4.8.2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_Toc484003741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77CBE09F" w14:textId="77777777" w:rsidR="00E11F95" w:rsidRDefault="00A1120D">
      <w:pPr>
        <w:pStyle w:val="TOC3"/>
        <w:tabs>
          <w:tab w:val="left" w:pos="1584"/>
        </w:tabs>
        <w:rPr>
          <w:rFonts w:asciiTheme="minorHAnsi" w:eastAsiaTheme="minorEastAsia" w:hAnsiTheme="minorHAnsi"/>
          <w:noProof/>
        </w:rPr>
      </w:pPr>
      <w:hyperlink w:anchor="_Toc484003742" w:history="1">
        <w:r w:rsidR="00E11F95" w:rsidRPr="003E4F7F">
          <w:rPr>
            <w:rStyle w:val="Hyperlink"/>
            <w:noProof/>
          </w:rPr>
          <w:t>4.8.3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_Toc484003742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6375347D" w14:textId="77777777" w:rsidR="00E11F95" w:rsidRDefault="00A1120D">
      <w:pPr>
        <w:pStyle w:val="TOC3"/>
        <w:tabs>
          <w:tab w:val="left" w:pos="1584"/>
        </w:tabs>
        <w:rPr>
          <w:rFonts w:asciiTheme="minorHAnsi" w:eastAsiaTheme="minorEastAsia" w:hAnsiTheme="minorHAnsi"/>
          <w:noProof/>
        </w:rPr>
      </w:pPr>
      <w:hyperlink w:anchor="_Toc484003743" w:history="1">
        <w:r w:rsidR="00E11F95" w:rsidRPr="003E4F7F">
          <w:rPr>
            <w:rStyle w:val="Hyperlink"/>
            <w:noProof/>
          </w:rPr>
          <w:t>4.8.4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_Toc484003743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226B7BA6" w14:textId="77777777" w:rsidR="00E11F95" w:rsidRDefault="00A1120D">
      <w:pPr>
        <w:pStyle w:val="TOC3"/>
        <w:tabs>
          <w:tab w:val="left" w:pos="1584"/>
        </w:tabs>
        <w:rPr>
          <w:rFonts w:asciiTheme="minorHAnsi" w:eastAsiaTheme="minorEastAsia" w:hAnsiTheme="minorHAnsi"/>
          <w:noProof/>
        </w:rPr>
      </w:pPr>
      <w:hyperlink w:anchor="_Toc484003744" w:history="1">
        <w:r w:rsidR="00E11F95" w:rsidRPr="003E4F7F">
          <w:rPr>
            <w:rStyle w:val="Hyperlink"/>
            <w:noProof/>
          </w:rPr>
          <w:t>4.8.5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_Toc484003744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107359C9" w14:textId="77777777" w:rsidR="00E11F95" w:rsidRDefault="00A1120D">
      <w:pPr>
        <w:pStyle w:val="TOC3"/>
        <w:tabs>
          <w:tab w:val="left" w:pos="1584"/>
        </w:tabs>
        <w:rPr>
          <w:rFonts w:asciiTheme="minorHAnsi" w:eastAsiaTheme="minorEastAsia" w:hAnsiTheme="minorHAnsi"/>
          <w:noProof/>
        </w:rPr>
      </w:pPr>
      <w:hyperlink w:anchor="_Toc484003745" w:history="1">
        <w:r w:rsidR="00E11F95" w:rsidRPr="003E4F7F">
          <w:rPr>
            <w:rStyle w:val="Hyperlink"/>
            <w:noProof/>
          </w:rPr>
          <w:t>4.8.6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_Toc484003745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34483CA0" w14:textId="77777777" w:rsidR="00E11F95" w:rsidRDefault="00A1120D">
      <w:pPr>
        <w:pStyle w:val="TOC3"/>
        <w:tabs>
          <w:tab w:val="left" w:pos="1584"/>
        </w:tabs>
        <w:rPr>
          <w:rFonts w:asciiTheme="minorHAnsi" w:eastAsiaTheme="minorEastAsia" w:hAnsiTheme="minorHAnsi"/>
          <w:noProof/>
        </w:rPr>
      </w:pPr>
      <w:hyperlink w:anchor="_Toc484003746" w:history="1">
        <w:r w:rsidR="00E11F95" w:rsidRPr="003E4F7F">
          <w:rPr>
            <w:rStyle w:val="Hyperlink"/>
            <w:noProof/>
          </w:rPr>
          <w:t>4.8.7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_Toc484003746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524AA056" w14:textId="77777777" w:rsidR="00E11F95" w:rsidRDefault="00A1120D">
      <w:pPr>
        <w:pStyle w:val="TOC3"/>
        <w:tabs>
          <w:tab w:val="left" w:pos="1584"/>
        </w:tabs>
        <w:rPr>
          <w:rFonts w:asciiTheme="minorHAnsi" w:eastAsiaTheme="minorEastAsia" w:hAnsiTheme="minorHAnsi"/>
          <w:noProof/>
        </w:rPr>
      </w:pPr>
      <w:hyperlink w:anchor="_Toc484003747" w:history="1">
        <w:r w:rsidR="00E11F95" w:rsidRPr="003E4F7F">
          <w:rPr>
            <w:rStyle w:val="Hyperlink"/>
            <w:noProof/>
          </w:rPr>
          <w:t>4.8.8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_Toc484003747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13F5F7C2" w14:textId="77777777" w:rsidR="00E11F95" w:rsidRDefault="00A1120D">
      <w:pPr>
        <w:pStyle w:val="TOC2"/>
        <w:tabs>
          <w:tab w:val="left" w:pos="864"/>
        </w:tabs>
        <w:rPr>
          <w:rFonts w:asciiTheme="minorHAnsi" w:eastAsiaTheme="minorEastAsia" w:hAnsiTheme="minorHAnsi"/>
        </w:rPr>
      </w:pPr>
      <w:hyperlink w:anchor="_Toc484003748" w:history="1">
        <w:r w:rsidR="00E11F95" w:rsidRPr="003E4F7F">
          <w:rPr>
            <w:rStyle w:val="Hyperlink"/>
          </w:rPr>
          <w:t>4.9</w:t>
        </w:r>
        <w:r w:rsidR="00E11F95">
          <w:rPr>
            <w:rFonts w:asciiTheme="minorHAnsi" w:eastAsiaTheme="minorEastAsia" w:hAnsiTheme="minorHAnsi"/>
          </w:rPr>
          <w:tab/>
        </w:r>
        <w:r w:rsidR="00E11F95" w:rsidRPr="003E4F7F">
          <w:rPr>
            <w:rStyle w:val="Hyperlink"/>
          </w:rPr>
          <w:t>Directory Helper</w:t>
        </w:r>
        <w:r w:rsidR="00E11F95">
          <w:rPr>
            <w:webHidden/>
          </w:rPr>
          <w:tab/>
        </w:r>
        <w:r w:rsidR="00E11F95">
          <w:rPr>
            <w:webHidden/>
          </w:rPr>
          <w:fldChar w:fldCharType="begin"/>
        </w:r>
        <w:r w:rsidR="00E11F95">
          <w:rPr>
            <w:webHidden/>
          </w:rPr>
          <w:instrText xml:space="preserve"> PAGEREF _Toc484003748 \h </w:instrText>
        </w:r>
        <w:r w:rsidR="00E11F95">
          <w:rPr>
            <w:webHidden/>
          </w:rPr>
        </w:r>
        <w:r w:rsidR="00E11F95">
          <w:rPr>
            <w:webHidden/>
          </w:rPr>
          <w:fldChar w:fldCharType="separate"/>
        </w:r>
        <w:r w:rsidR="00E11F95">
          <w:rPr>
            <w:webHidden/>
          </w:rPr>
          <w:t>49</w:t>
        </w:r>
        <w:r w:rsidR="00E11F95">
          <w:rPr>
            <w:webHidden/>
          </w:rPr>
          <w:fldChar w:fldCharType="end"/>
        </w:r>
      </w:hyperlink>
    </w:p>
    <w:p w14:paraId="5E2E9242" w14:textId="77777777" w:rsidR="00E11F95" w:rsidRDefault="00A1120D">
      <w:pPr>
        <w:pStyle w:val="TOC3"/>
        <w:tabs>
          <w:tab w:val="left" w:pos="1584"/>
        </w:tabs>
        <w:rPr>
          <w:rFonts w:asciiTheme="minorHAnsi" w:eastAsiaTheme="minorEastAsia" w:hAnsiTheme="minorHAnsi"/>
          <w:noProof/>
        </w:rPr>
      </w:pPr>
      <w:hyperlink w:anchor="_Toc484003749" w:history="1">
        <w:r w:rsidR="00E11F95" w:rsidRPr="003E4F7F">
          <w:rPr>
            <w:rStyle w:val="Hyperlink"/>
            <w:noProof/>
          </w:rPr>
          <w:t>4.9.1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_Toc484003749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3BADE470" w14:textId="77777777" w:rsidR="00E11F95" w:rsidRDefault="00A1120D">
      <w:pPr>
        <w:pStyle w:val="TOC3"/>
        <w:tabs>
          <w:tab w:val="left" w:pos="1584"/>
        </w:tabs>
        <w:rPr>
          <w:rFonts w:asciiTheme="minorHAnsi" w:eastAsiaTheme="minorEastAsia" w:hAnsiTheme="minorHAnsi"/>
          <w:noProof/>
        </w:rPr>
      </w:pPr>
      <w:hyperlink w:anchor="_Toc484003750" w:history="1">
        <w:r w:rsidR="00E11F95" w:rsidRPr="003E4F7F">
          <w:rPr>
            <w:rStyle w:val="Hyperlink"/>
            <w:noProof/>
          </w:rPr>
          <w:t>4.9.2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_Toc484003750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19217D33" w14:textId="77777777" w:rsidR="00E11F95" w:rsidRDefault="00A1120D">
      <w:pPr>
        <w:pStyle w:val="TOC3"/>
        <w:tabs>
          <w:tab w:val="left" w:pos="1584"/>
        </w:tabs>
        <w:rPr>
          <w:rFonts w:asciiTheme="minorHAnsi" w:eastAsiaTheme="minorEastAsia" w:hAnsiTheme="minorHAnsi"/>
          <w:noProof/>
        </w:rPr>
      </w:pPr>
      <w:hyperlink w:anchor="_Toc484003751" w:history="1">
        <w:r w:rsidR="00E11F95" w:rsidRPr="003E4F7F">
          <w:rPr>
            <w:rStyle w:val="Hyperlink"/>
            <w:noProof/>
          </w:rPr>
          <w:t>4.9.3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_Toc484003751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34CCBF35" w14:textId="77777777" w:rsidR="00E11F95" w:rsidRDefault="00A1120D">
      <w:pPr>
        <w:pStyle w:val="TOC3"/>
        <w:tabs>
          <w:tab w:val="left" w:pos="1584"/>
        </w:tabs>
        <w:rPr>
          <w:rFonts w:asciiTheme="minorHAnsi" w:eastAsiaTheme="minorEastAsia" w:hAnsiTheme="minorHAnsi"/>
          <w:noProof/>
        </w:rPr>
      </w:pPr>
      <w:hyperlink w:anchor="_Toc484003752" w:history="1">
        <w:r w:rsidR="00E11F95" w:rsidRPr="003E4F7F">
          <w:rPr>
            <w:rStyle w:val="Hyperlink"/>
            <w:noProof/>
          </w:rPr>
          <w:t>4.9.4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_Toc484003752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DD01824" w14:textId="77777777" w:rsidR="00E11F95" w:rsidRDefault="00A1120D">
      <w:pPr>
        <w:pStyle w:val="TOC3"/>
        <w:tabs>
          <w:tab w:val="left" w:pos="1584"/>
        </w:tabs>
        <w:rPr>
          <w:rFonts w:asciiTheme="minorHAnsi" w:eastAsiaTheme="minorEastAsia" w:hAnsiTheme="minorHAnsi"/>
          <w:noProof/>
        </w:rPr>
      </w:pPr>
      <w:hyperlink w:anchor="_Toc484003753" w:history="1">
        <w:r w:rsidR="00E11F95" w:rsidRPr="003E4F7F">
          <w:rPr>
            <w:rStyle w:val="Hyperlink"/>
            <w:noProof/>
          </w:rPr>
          <w:t>4.9.5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_Toc484003753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33AE649" w14:textId="77777777" w:rsidR="00E11F95" w:rsidRDefault="00A1120D">
      <w:pPr>
        <w:pStyle w:val="TOC3"/>
        <w:tabs>
          <w:tab w:val="left" w:pos="1584"/>
        </w:tabs>
        <w:rPr>
          <w:rFonts w:asciiTheme="minorHAnsi" w:eastAsiaTheme="minorEastAsia" w:hAnsiTheme="minorHAnsi"/>
          <w:noProof/>
        </w:rPr>
      </w:pPr>
      <w:hyperlink w:anchor="_Toc484003754" w:history="1">
        <w:r w:rsidR="00E11F95" w:rsidRPr="003E4F7F">
          <w:rPr>
            <w:rStyle w:val="Hyperlink"/>
            <w:noProof/>
          </w:rPr>
          <w:t>4.9.6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_Toc484003754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25A143C1" w14:textId="77777777" w:rsidR="00E11F95" w:rsidRDefault="00A1120D">
      <w:pPr>
        <w:pStyle w:val="TOC3"/>
        <w:tabs>
          <w:tab w:val="left" w:pos="1584"/>
        </w:tabs>
        <w:rPr>
          <w:rFonts w:asciiTheme="minorHAnsi" w:eastAsiaTheme="minorEastAsia" w:hAnsiTheme="minorHAnsi"/>
          <w:noProof/>
        </w:rPr>
      </w:pPr>
      <w:hyperlink w:anchor="_Toc484003755" w:history="1">
        <w:r w:rsidR="00E11F95" w:rsidRPr="003E4F7F">
          <w:rPr>
            <w:rStyle w:val="Hyperlink"/>
            <w:noProof/>
          </w:rPr>
          <w:t>4.9.7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_Toc484003755 \h </w:instrText>
        </w:r>
        <w:r w:rsidR="00E11F95">
          <w:rPr>
            <w:noProof/>
            <w:webHidden/>
          </w:rPr>
        </w:r>
        <w:r w:rsidR="00E11F95">
          <w:rPr>
            <w:noProof/>
            <w:webHidden/>
          </w:rPr>
          <w:fldChar w:fldCharType="separate"/>
        </w:r>
        <w:r w:rsidR="00E11F95">
          <w:rPr>
            <w:noProof/>
            <w:webHidden/>
          </w:rPr>
          <w:t>50</w:t>
        </w:r>
        <w:r w:rsidR="00E11F95">
          <w:rPr>
            <w:noProof/>
            <w:webHidden/>
          </w:rPr>
          <w:fldChar w:fldCharType="end"/>
        </w:r>
      </w:hyperlink>
    </w:p>
    <w:p w14:paraId="36B116A9" w14:textId="77777777" w:rsidR="00E11F95" w:rsidRDefault="00A1120D">
      <w:pPr>
        <w:pStyle w:val="TOC3"/>
        <w:tabs>
          <w:tab w:val="left" w:pos="1584"/>
        </w:tabs>
        <w:rPr>
          <w:rFonts w:asciiTheme="minorHAnsi" w:eastAsiaTheme="minorEastAsia" w:hAnsiTheme="minorHAnsi"/>
          <w:noProof/>
        </w:rPr>
      </w:pPr>
      <w:hyperlink w:anchor="_Toc484003756" w:history="1">
        <w:r w:rsidR="00E11F95" w:rsidRPr="003E4F7F">
          <w:rPr>
            <w:rStyle w:val="Hyperlink"/>
            <w:noProof/>
          </w:rPr>
          <w:t>4.9.8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_Toc484003756 \h </w:instrText>
        </w:r>
        <w:r w:rsidR="00E11F95">
          <w:rPr>
            <w:noProof/>
            <w:webHidden/>
          </w:rPr>
        </w:r>
        <w:r w:rsidR="00E11F95">
          <w:rPr>
            <w:noProof/>
            <w:webHidden/>
          </w:rPr>
          <w:fldChar w:fldCharType="separate"/>
        </w:r>
        <w:r w:rsidR="00E11F95">
          <w:rPr>
            <w:noProof/>
            <w:webHidden/>
          </w:rPr>
          <w:t>50</w:t>
        </w:r>
        <w:r w:rsidR="00E11F95">
          <w:rPr>
            <w:noProof/>
            <w:webHidden/>
          </w:rPr>
          <w:fldChar w:fldCharType="end"/>
        </w:r>
      </w:hyperlink>
    </w:p>
    <w:p w14:paraId="42BF192D" w14:textId="77777777" w:rsidR="00E11F95" w:rsidRDefault="00A1120D">
      <w:pPr>
        <w:pStyle w:val="TOC2"/>
        <w:tabs>
          <w:tab w:val="left" w:pos="1584"/>
        </w:tabs>
        <w:rPr>
          <w:rFonts w:asciiTheme="minorHAnsi" w:eastAsiaTheme="minorEastAsia" w:hAnsiTheme="minorHAnsi"/>
        </w:rPr>
      </w:pPr>
      <w:hyperlink w:anchor="_Toc484003757" w:history="1">
        <w:r w:rsidR="00E11F95" w:rsidRPr="003E4F7F">
          <w:rPr>
            <w:rStyle w:val="Hyperlink"/>
          </w:rPr>
          <w:t>4.10</w:t>
        </w:r>
        <w:r w:rsidR="00E11F95">
          <w:rPr>
            <w:rFonts w:asciiTheme="minorHAnsi" w:eastAsiaTheme="minorEastAsia" w:hAnsiTheme="minorHAnsi"/>
          </w:rPr>
          <w:tab/>
        </w:r>
        <w:r w:rsidR="00E11F95" w:rsidRPr="003E4F7F">
          <w:rPr>
            <w:rStyle w:val="Hyperlink"/>
          </w:rPr>
          <w:t>Assign Programs</w:t>
        </w:r>
        <w:r w:rsidR="00E11F95">
          <w:rPr>
            <w:webHidden/>
          </w:rPr>
          <w:tab/>
        </w:r>
        <w:r w:rsidR="00E11F95">
          <w:rPr>
            <w:webHidden/>
          </w:rPr>
          <w:fldChar w:fldCharType="begin"/>
        </w:r>
        <w:r w:rsidR="00E11F95">
          <w:rPr>
            <w:webHidden/>
          </w:rPr>
          <w:instrText xml:space="preserve"> PAGEREF _Toc484003757 \h </w:instrText>
        </w:r>
        <w:r w:rsidR="00E11F95">
          <w:rPr>
            <w:webHidden/>
          </w:rPr>
        </w:r>
        <w:r w:rsidR="00E11F95">
          <w:rPr>
            <w:webHidden/>
          </w:rPr>
          <w:fldChar w:fldCharType="separate"/>
        </w:r>
        <w:r w:rsidR="00E11F95">
          <w:rPr>
            <w:webHidden/>
          </w:rPr>
          <w:t>51</w:t>
        </w:r>
        <w:r w:rsidR="00E11F95">
          <w:rPr>
            <w:webHidden/>
          </w:rPr>
          <w:fldChar w:fldCharType="end"/>
        </w:r>
      </w:hyperlink>
    </w:p>
    <w:p w14:paraId="3835ADA3" w14:textId="77777777" w:rsidR="00E11F95" w:rsidRDefault="00A1120D">
      <w:pPr>
        <w:pStyle w:val="TOC3"/>
        <w:tabs>
          <w:tab w:val="left" w:pos="2592"/>
        </w:tabs>
        <w:rPr>
          <w:rFonts w:asciiTheme="minorHAnsi" w:eastAsiaTheme="minorEastAsia" w:hAnsiTheme="minorHAnsi"/>
          <w:noProof/>
        </w:rPr>
      </w:pPr>
      <w:hyperlink w:anchor="_Toc484003758" w:history="1">
        <w:r w:rsidR="00E11F95" w:rsidRPr="003E4F7F">
          <w:rPr>
            <w:rStyle w:val="Hyperlink"/>
            <w:noProof/>
          </w:rPr>
          <w:t>4.10.1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_Toc484003758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E531B54" w14:textId="77777777" w:rsidR="00E11F95" w:rsidRDefault="00A1120D">
      <w:pPr>
        <w:pStyle w:val="TOC3"/>
        <w:tabs>
          <w:tab w:val="left" w:pos="2592"/>
        </w:tabs>
        <w:rPr>
          <w:rFonts w:asciiTheme="minorHAnsi" w:eastAsiaTheme="minorEastAsia" w:hAnsiTheme="minorHAnsi"/>
          <w:noProof/>
        </w:rPr>
      </w:pPr>
      <w:hyperlink w:anchor="_Toc484003759" w:history="1">
        <w:r w:rsidR="00E11F95" w:rsidRPr="003E4F7F">
          <w:rPr>
            <w:rStyle w:val="Hyperlink"/>
            <w:noProof/>
          </w:rPr>
          <w:t>4.10.2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_Toc484003759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554C72E8" w14:textId="77777777" w:rsidR="00E11F95" w:rsidRDefault="00A1120D">
      <w:pPr>
        <w:pStyle w:val="TOC3"/>
        <w:tabs>
          <w:tab w:val="left" w:pos="2592"/>
        </w:tabs>
        <w:rPr>
          <w:rFonts w:asciiTheme="minorHAnsi" w:eastAsiaTheme="minorEastAsia" w:hAnsiTheme="minorHAnsi"/>
          <w:noProof/>
        </w:rPr>
      </w:pPr>
      <w:hyperlink w:anchor="_Toc484003760" w:history="1">
        <w:r w:rsidR="00E11F95" w:rsidRPr="003E4F7F">
          <w:rPr>
            <w:rStyle w:val="Hyperlink"/>
            <w:noProof/>
          </w:rPr>
          <w:t>4.10.3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_Toc484003760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0E0FED4" w14:textId="77777777" w:rsidR="00E11F95" w:rsidRDefault="00A1120D">
      <w:pPr>
        <w:pStyle w:val="TOC3"/>
        <w:tabs>
          <w:tab w:val="left" w:pos="2592"/>
        </w:tabs>
        <w:rPr>
          <w:rFonts w:asciiTheme="minorHAnsi" w:eastAsiaTheme="minorEastAsia" w:hAnsiTheme="minorHAnsi"/>
          <w:noProof/>
        </w:rPr>
      </w:pPr>
      <w:hyperlink w:anchor="_Toc484003761" w:history="1">
        <w:r w:rsidR="00E11F95" w:rsidRPr="003E4F7F">
          <w:rPr>
            <w:rStyle w:val="Hyperlink"/>
            <w:noProof/>
          </w:rPr>
          <w:t>4.10.4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_Toc484003761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029CEEF9" w14:textId="77777777" w:rsidR="00E11F95" w:rsidRDefault="00A1120D">
      <w:pPr>
        <w:pStyle w:val="TOC3"/>
        <w:tabs>
          <w:tab w:val="left" w:pos="2592"/>
        </w:tabs>
        <w:rPr>
          <w:rFonts w:asciiTheme="minorHAnsi" w:eastAsiaTheme="minorEastAsia" w:hAnsiTheme="minorHAnsi"/>
          <w:noProof/>
        </w:rPr>
      </w:pPr>
      <w:hyperlink w:anchor="_Toc484003762" w:history="1">
        <w:r w:rsidR="00E11F95" w:rsidRPr="003E4F7F">
          <w:rPr>
            <w:rStyle w:val="Hyperlink"/>
            <w:noProof/>
          </w:rPr>
          <w:t>4.10.5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_Toc484003762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598885EC" w14:textId="77777777" w:rsidR="00E11F95" w:rsidRDefault="00A1120D">
      <w:pPr>
        <w:pStyle w:val="TOC3"/>
        <w:tabs>
          <w:tab w:val="left" w:pos="2592"/>
        </w:tabs>
        <w:rPr>
          <w:rFonts w:asciiTheme="minorHAnsi" w:eastAsiaTheme="minorEastAsia" w:hAnsiTheme="minorHAnsi"/>
          <w:noProof/>
        </w:rPr>
      </w:pPr>
      <w:hyperlink w:anchor="_Toc484003763" w:history="1">
        <w:r w:rsidR="00E11F95" w:rsidRPr="003E4F7F">
          <w:rPr>
            <w:rStyle w:val="Hyperlink"/>
            <w:noProof/>
          </w:rPr>
          <w:t>4.10.6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_Toc484003763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658682CE" w14:textId="77777777" w:rsidR="00E11F95" w:rsidRDefault="00A1120D">
      <w:pPr>
        <w:pStyle w:val="TOC3"/>
        <w:tabs>
          <w:tab w:val="left" w:pos="2592"/>
        </w:tabs>
        <w:rPr>
          <w:rFonts w:asciiTheme="minorHAnsi" w:eastAsiaTheme="minorEastAsia" w:hAnsiTheme="minorHAnsi"/>
          <w:noProof/>
        </w:rPr>
      </w:pPr>
      <w:hyperlink w:anchor="_Toc484003764" w:history="1">
        <w:r w:rsidR="00E11F95" w:rsidRPr="003E4F7F">
          <w:rPr>
            <w:rStyle w:val="Hyperlink"/>
            <w:noProof/>
          </w:rPr>
          <w:t>4.10.7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_Toc484003764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4550208" w14:textId="77777777" w:rsidR="00E11F95" w:rsidRDefault="00A1120D">
      <w:pPr>
        <w:pStyle w:val="TOC3"/>
        <w:tabs>
          <w:tab w:val="left" w:pos="2592"/>
        </w:tabs>
        <w:rPr>
          <w:rFonts w:asciiTheme="minorHAnsi" w:eastAsiaTheme="minorEastAsia" w:hAnsiTheme="minorHAnsi"/>
          <w:noProof/>
        </w:rPr>
      </w:pPr>
      <w:hyperlink w:anchor="_Toc484003765" w:history="1">
        <w:r w:rsidR="00E11F95" w:rsidRPr="003E4F7F">
          <w:rPr>
            <w:rStyle w:val="Hyperlink"/>
            <w:noProof/>
          </w:rPr>
          <w:t>4.10.8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_Toc484003765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7C3BEE01" w14:textId="77777777" w:rsidR="00E11F95" w:rsidRDefault="00A1120D">
      <w:pPr>
        <w:pStyle w:val="TOC2"/>
        <w:tabs>
          <w:tab w:val="left" w:pos="1584"/>
        </w:tabs>
        <w:rPr>
          <w:rFonts w:asciiTheme="minorHAnsi" w:eastAsiaTheme="minorEastAsia" w:hAnsiTheme="minorHAnsi"/>
        </w:rPr>
      </w:pPr>
      <w:hyperlink w:anchor="_Toc484003766" w:history="1">
        <w:r w:rsidR="00E11F95" w:rsidRPr="003E4F7F">
          <w:rPr>
            <w:rStyle w:val="Hyperlink"/>
          </w:rPr>
          <w:t>4.11</w:t>
        </w:r>
        <w:r w:rsidR="00E11F95">
          <w:rPr>
            <w:rFonts w:asciiTheme="minorHAnsi" w:eastAsiaTheme="minorEastAsia" w:hAnsiTheme="minorHAnsi"/>
          </w:rPr>
          <w:tab/>
        </w:r>
        <w:r w:rsidR="00E11F95" w:rsidRPr="003E4F7F">
          <w:rPr>
            <w:rStyle w:val="Hyperlink"/>
          </w:rPr>
          <w:t>Attachments</w:t>
        </w:r>
        <w:r w:rsidR="00E11F95">
          <w:rPr>
            <w:webHidden/>
          </w:rPr>
          <w:tab/>
        </w:r>
        <w:r w:rsidR="00E11F95">
          <w:rPr>
            <w:webHidden/>
          </w:rPr>
          <w:fldChar w:fldCharType="begin"/>
        </w:r>
        <w:r w:rsidR="00E11F95">
          <w:rPr>
            <w:webHidden/>
          </w:rPr>
          <w:instrText xml:space="preserve"> PAGEREF _Toc484003766 \h </w:instrText>
        </w:r>
        <w:r w:rsidR="00E11F95">
          <w:rPr>
            <w:webHidden/>
          </w:rPr>
        </w:r>
        <w:r w:rsidR="00E11F95">
          <w:rPr>
            <w:webHidden/>
          </w:rPr>
          <w:fldChar w:fldCharType="separate"/>
        </w:r>
        <w:r w:rsidR="00E11F95">
          <w:rPr>
            <w:webHidden/>
          </w:rPr>
          <w:t>53</w:t>
        </w:r>
        <w:r w:rsidR="00E11F95">
          <w:rPr>
            <w:webHidden/>
          </w:rPr>
          <w:fldChar w:fldCharType="end"/>
        </w:r>
      </w:hyperlink>
    </w:p>
    <w:p w14:paraId="22269B5E" w14:textId="77777777" w:rsidR="00E11F95" w:rsidRDefault="00A1120D">
      <w:pPr>
        <w:pStyle w:val="TOC3"/>
        <w:tabs>
          <w:tab w:val="left" w:pos="2592"/>
        </w:tabs>
        <w:rPr>
          <w:rFonts w:asciiTheme="minorHAnsi" w:eastAsiaTheme="minorEastAsia" w:hAnsiTheme="minorHAnsi"/>
          <w:noProof/>
        </w:rPr>
      </w:pPr>
      <w:hyperlink w:anchor="_Toc484003767" w:history="1">
        <w:r w:rsidR="00E11F95" w:rsidRPr="003E4F7F">
          <w:rPr>
            <w:rStyle w:val="Hyperlink"/>
            <w:noProof/>
          </w:rPr>
          <w:t>4.11.1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_Toc484003767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3E233A7E" w14:textId="77777777" w:rsidR="00E11F95" w:rsidRDefault="00A1120D">
      <w:pPr>
        <w:pStyle w:val="TOC4"/>
        <w:tabs>
          <w:tab w:val="left" w:pos="2592"/>
        </w:tabs>
        <w:rPr>
          <w:rFonts w:asciiTheme="minorHAnsi" w:eastAsiaTheme="minorEastAsia" w:hAnsiTheme="minorHAnsi"/>
          <w:noProof/>
        </w:rPr>
      </w:pPr>
      <w:hyperlink w:anchor="_Toc484003768" w:history="1">
        <w:r w:rsidR="00E11F95" w:rsidRPr="003E4F7F">
          <w:rPr>
            <w:rStyle w:val="Hyperlink"/>
            <w:noProof/>
          </w:rPr>
          <w:t>4.11.1.1</w:t>
        </w:r>
        <w:r w:rsidR="00E11F95">
          <w:rPr>
            <w:rFonts w:asciiTheme="minorHAnsi" w:eastAsiaTheme="minorEastAsia" w:hAnsiTheme="minorHAnsi"/>
            <w:noProof/>
          </w:rPr>
          <w:tab/>
        </w:r>
        <w:r w:rsidR="00E11F95" w:rsidRPr="003E4F7F">
          <w:rPr>
            <w:rStyle w:val="Hyperlink"/>
            <w:noProof/>
          </w:rPr>
          <w:t>Add Attachment</w:t>
        </w:r>
        <w:r w:rsidR="00E11F95">
          <w:rPr>
            <w:noProof/>
            <w:webHidden/>
          </w:rPr>
          <w:tab/>
        </w:r>
        <w:r w:rsidR="00E11F95">
          <w:rPr>
            <w:noProof/>
            <w:webHidden/>
          </w:rPr>
          <w:fldChar w:fldCharType="begin"/>
        </w:r>
        <w:r w:rsidR="00E11F95">
          <w:rPr>
            <w:noProof/>
            <w:webHidden/>
          </w:rPr>
          <w:instrText xml:space="preserve"> PAGEREF _Toc484003768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6887C957" w14:textId="77777777" w:rsidR="00E11F95" w:rsidRDefault="00A1120D">
      <w:pPr>
        <w:pStyle w:val="TOC4"/>
        <w:tabs>
          <w:tab w:val="left" w:pos="2592"/>
        </w:tabs>
        <w:rPr>
          <w:rFonts w:asciiTheme="minorHAnsi" w:eastAsiaTheme="minorEastAsia" w:hAnsiTheme="minorHAnsi"/>
          <w:noProof/>
        </w:rPr>
      </w:pPr>
      <w:hyperlink w:anchor="_Toc484003769" w:history="1">
        <w:r w:rsidR="00E11F95" w:rsidRPr="003E4F7F">
          <w:rPr>
            <w:rStyle w:val="Hyperlink"/>
            <w:noProof/>
          </w:rPr>
          <w:t>4.11.1.2</w:t>
        </w:r>
        <w:r w:rsidR="00E11F95">
          <w:rPr>
            <w:rFonts w:asciiTheme="minorHAnsi" w:eastAsiaTheme="minorEastAsia" w:hAnsiTheme="minorHAnsi"/>
            <w:noProof/>
          </w:rPr>
          <w:tab/>
        </w:r>
        <w:r w:rsidR="00E11F95" w:rsidRPr="003E4F7F">
          <w:rPr>
            <w:rStyle w:val="Hyperlink"/>
            <w:noProof/>
          </w:rPr>
          <w:t>File Browser</w:t>
        </w:r>
        <w:r w:rsidR="00E11F95">
          <w:rPr>
            <w:noProof/>
            <w:webHidden/>
          </w:rPr>
          <w:tab/>
        </w:r>
        <w:r w:rsidR="00E11F95">
          <w:rPr>
            <w:noProof/>
            <w:webHidden/>
          </w:rPr>
          <w:fldChar w:fldCharType="begin"/>
        </w:r>
        <w:r w:rsidR="00E11F95">
          <w:rPr>
            <w:noProof/>
            <w:webHidden/>
          </w:rPr>
          <w:instrText xml:space="preserve"> PAGEREF _Toc484003769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3C43F914" w14:textId="77777777" w:rsidR="00E11F95" w:rsidRDefault="00A1120D">
      <w:pPr>
        <w:pStyle w:val="TOC3"/>
        <w:tabs>
          <w:tab w:val="left" w:pos="2592"/>
        </w:tabs>
        <w:rPr>
          <w:rFonts w:asciiTheme="minorHAnsi" w:eastAsiaTheme="minorEastAsia" w:hAnsiTheme="minorHAnsi"/>
          <w:noProof/>
        </w:rPr>
      </w:pPr>
      <w:hyperlink w:anchor="_Toc484003770" w:history="1">
        <w:r w:rsidR="00E11F95" w:rsidRPr="003E4F7F">
          <w:rPr>
            <w:rStyle w:val="Hyperlink"/>
            <w:noProof/>
          </w:rPr>
          <w:t>4.11.2</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_Toc484003770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16B75261" w14:textId="77777777" w:rsidR="00E11F95" w:rsidRDefault="00A1120D">
      <w:pPr>
        <w:pStyle w:val="TOC3"/>
        <w:tabs>
          <w:tab w:val="left" w:pos="2592"/>
        </w:tabs>
        <w:rPr>
          <w:rFonts w:asciiTheme="minorHAnsi" w:eastAsiaTheme="minorEastAsia" w:hAnsiTheme="minorHAnsi"/>
          <w:noProof/>
        </w:rPr>
      </w:pPr>
      <w:hyperlink w:anchor="_Toc484003771" w:history="1">
        <w:r w:rsidR="00E11F95" w:rsidRPr="003E4F7F">
          <w:rPr>
            <w:rStyle w:val="Hyperlink"/>
            <w:noProof/>
          </w:rPr>
          <w:t>4.11.3</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_Toc484003771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11E00C1D" w14:textId="77777777" w:rsidR="00E11F95" w:rsidRDefault="00A1120D">
      <w:pPr>
        <w:pStyle w:val="TOC3"/>
        <w:tabs>
          <w:tab w:val="left" w:pos="2592"/>
        </w:tabs>
        <w:rPr>
          <w:rFonts w:asciiTheme="minorHAnsi" w:eastAsiaTheme="minorEastAsia" w:hAnsiTheme="minorHAnsi"/>
          <w:noProof/>
        </w:rPr>
      </w:pPr>
      <w:hyperlink w:anchor="_Toc484003772" w:history="1">
        <w:r w:rsidR="00E11F95" w:rsidRPr="003E4F7F">
          <w:rPr>
            <w:rStyle w:val="Hyperlink"/>
            <w:noProof/>
          </w:rPr>
          <w:t>4.11.4</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_Toc484003772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5B3D62D7" w14:textId="77777777" w:rsidR="00E11F95" w:rsidRDefault="00A1120D">
      <w:pPr>
        <w:pStyle w:val="TOC3"/>
        <w:tabs>
          <w:tab w:val="left" w:pos="2592"/>
        </w:tabs>
        <w:rPr>
          <w:rFonts w:asciiTheme="minorHAnsi" w:eastAsiaTheme="minorEastAsia" w:hAnsiTheme="minorHAnsi"/>
          <w:noProof/>
        </w:rPr>
      </w:pPr>
      <w:hyperlink w:anchor="_Toc484003773" w:history="1">
        <w:r w:rsidR="00E11F95" w:rsidRPr="003E4F7F">
          <w:rPr>
            <w:rStyle w:val="Hyperlink"/>
            <w:noProof/>
          </w:rPr>
          <w:t>4.11.5</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_Toc484003773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5D05B5AF" w14:textId="77777777" w:rsidR="00E11F95" w:rsidRDefault="00A1120D">
      <w:pPr>
        <w:pStyle w:val="TOC3"/>
        <w:tabs>
          <w:tab w:val="left" w:pos="2592"/>
        </w:tabs>
        <w:rPr>
          <w:rFonts w:asciiTheme="minorHAnsi" w:eastAsiaTheme="minorEastAsia" w:hAnsiTheme="minorHAnsi"/>
          <w:noProof/>
        </w:rPr>
      </w:pPr>
      <w:hyperlink w:anchor="_Toc484003774" w:history="1">
        <w:r w:rsidR="00E11F95" w:rsidRPr="003E4F7F">
          <w:rPr>
            <w:rStyle w:val="Hyperlink"/>
            <w:noProof/>
          </w:rPr>
          <w:t>4.11.6</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_Toc484003774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3F17E3C6" w14:textId="77777777" w:rsidR="00E11F95" w:rsidRDefault="00A1120D">
      <w:pPr>
        <w:pStyle w:val="TOC2"/>
        <w:tabs>
          <w:tab w:val="left" w:pos="1584"/>
        </w:tabs>
        <w:rPr>
          <w:rFonts w:asciiTheme="minorHAnsi" w:eastAsiaTheme="minorEastAsia" w:hAnsiTheme="minorHAnsi"/>
        </w:rPr>
      </w:pPr>
      <w:hyperlink w:anchor="_Toc484003775" w:history="1">
        <w:r w:rsidR="00E11F95" w:rsidRPr="003E4F7F">
          <w:rPr>
            <w:rStyle w:val="Hyperlink"/>
          </w:rPr>
          <w:t>4.12</w:t>
        </w:r>
        <w:r w:rsidR="00E11F95">
          <w:rPr>
            <w:rFonts w:asciiTheme="minorHAnsi" w:eastAsiaTheme="minorEastAsia" w:hAnsiTheme="minorHAnsi"/>
          </w:rPr>
          <w:tab/>
        </w:r>
        <w:r w:rsidR="00E11F95" w:rsidRPr="003E4F7F">
          <w:rPr>
            <w:rStyle w:val="Hyperlink"/>
          </w:rPr>
          <w:t>View Attachments</w:t>
        </w:r>
        <w:r w:rsidR="00E11F95">
          <w:rPr>
            <w:webHidden/>
          </w:rPr>
          <w:tab/>
        </w:r>
        <w:r w:rsidR="00E11F95">
          <w:rPr>
            <w:webHidden/>
          </w:rPr>
          <w:fldChar w:fldCharType="begin"/>
        </w:r>
        <w:r w:rsidR="00E11F95">
          <w:rPr>
            <w:webHidden/>
          </w:rPr>
          <w:instrText xml:space="preserve"> PAGEREF _Toc484003775 \h </w:instrText>
        </w:r>
        <w:r w:rsidR="00E11F95">
          <w:rPr>
            <w:webHidden/>
          </w:rPr>
        </w:r>
        <w:r w:rsidR="00E11F95">
          <w:rPr>
            <w:webHidden/>
          </w:rPr>
          <w:fldChar w:fldCharType="separate"/>
        </w:r>
        <w:r w:rsidR="00E11F95">
          <w:rPr>
            <w:webHidden/>
          </w:rPr>
          <w:t>55</w:t>
        </w:r>
        <w:r w:rsidR="00E11F95">
          <w:rPr>
            <w:webHidden/>
          </w:rPr>
          <w:fldChar w:fldCharType="end"/>
        </w:r>
      </w:hyperlink>
    </w:p>
    <w:p w14:paraId="1289FDAC" w14:textId="77777777" w:rsidR="00E11F95" w:rsidRDefault="00A1120D">
      <w:pPr>
        <w:pStyle w:val="TOC3"/>
        <w:tabs>
          <w:tab w:val="left" w:pos="2592"/>
        </w:tabs>
        <w:rPr>
          <w:rFonts w:asciiTheme="minorHAnsi" w:eastAsiaTheme="minorEastAsia" w:hAnsiTheme="minorHAnsi"/>
          <w:noProof/>
        </w:rPr>
      </w:pPr>
      <w:hyperlink w:anchor="_Toc484003776" w:history="1">
        <w:r w:rsidR="00E11F95" w:rsidRPr="003E4F7F">
          <w:rPr>
            <w:rStyle w:val="Hyperlink"/>
            <w:noProof/>
          </w:rPr>
          <w:t>4.12.1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_Toc484003776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2D561AF" w14:textId="77777777" w:rsidR="00E11F95" w:rsidRDefault="00A1120D">
      <w:pPr>
        <w:pStyle w:val="TOC3"/>
        <w:tabs>
          <w:tab w:val="left" w:pos="2592"/>
        </w:tabs>
        <w:rPr>
          <w:rFonts w:asciiTheme="minorHAnsi" w:eastAsiaTheme="minorEastAsia" w:hAnsiTheme="minorHAnsi"/>
          <w:noProof/>
        </w:rPr>
      </w:pPr>
      <w:hyperlink w:anchor="_Toc484003777" w:history="1">
        <w:r w:rsidR="00E11F95" w:rsidRPr="003E4F7F">
          <w:rPr>
            <w:rStyle w:val="Hyperlink"/>
            <w:noProof/>
          </w:rPr>
          <w:t>4.12.2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_Toc484003777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F116B3C" w14:textId="77777777" w:rsidR="00E11F95" w:rsidRDefault="00A1120D">
      <w:pPr>
        <w:pStyle w:val="TOC3"/>
        <w:tabs>
          <w:tab w:val="left" w:pos="2592"/>
        </w:tabs>
        <w:rPr>
          <w:rFonts w:asciiTheme="minorHAnsi" w:eastAsiaTheme="minorEastAsia" w:hAnsiTheme="minorHAnsi"/>
          <w:noProof/>
        </w:rPr>
      </w:pPr>
      <w:hyperlink w:anchor="_Toc484003778" w:history="1">
        <w:r w:rsidR="00E11F95" w:rsidRPr="003E4F7F">
          <w:rPr>
            <w:rStyle w:val="Hyperlink"/>
            <w:noProof/>
          </w:rPr>
          <w:t>4.12.3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_Toc484003778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3A4BD5E2" w14:textId="77777777" w:rsidR="00E11F95" w:rsidRDefault="00A1120D">
      <w:pPr>
        <w:pStyle w:val="TOC3"/>
        <w:tabs>
          <w:tab w:val="left" w:pos="2592"/>
        </w:tabs>
        <w:rPr>
          <w:rFonts w:asciiTheme="minorHAnsi" w:eastAsiaTheme="minorEastAsia" w:hAnsiTheme="minorHAnsi"/>
          <w:noProof/>
        </w:rPr>
      </w:pPr>
      <w:hyperlink w:anchor="_Toc484003779" w:history="1">
        <w:r w:rsidR="00E11F95" w:rsidRPr="003E4F7F">
          <w:rPr>
            <w:rStyle w:val="Hyperlink"/>
            <w:noProof/>
          </w:rPr>
          <w:t>4.12.4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_Toc484003779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0A5906F6" w14:textId="77777777" w:rsidR="00E11F95" w:rsidRDefault="00A1120D">
      <w:pPr>
        <w:pStyle w:val="TOC3"/>
        <w:tabs>
          <w:tab w:val="left" w:pos="2592"/>
        </w:tabs>
        <w:rPr>
          <w:rFonts w:asciiTheme="minorHAnsi" w:eastAsiaTheme="minorEastAsia" w:hAnsiTheme="minorHAnsi"/>
          <w:noProof/>
        </w:rPr>
      </w:pPr>
      <w:hyperlink w:anchor="_Toc484003780" w:history="1">
        <w:r w:rsidR="00E11F95" w:rsidRPr="003E4F7F">
          <w:rPr>
            <w:rStyle w:val="Hyperlink"/>
            <w:noProof/>
          </w:rPr>
          <w:t>4.12.5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_Toc484003780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146CC644" w14:textId="77777777" w:rsidR="00E11F95" w:rsidRDefault="00A1120D">
      <w:pPr>
        <w:pStyle w:val="TOC3"/>
        <w:tabs>
          <w:tab w:val="left" w:pos="2592"/>
        </w:tabs>
        <w:rPr>
          <w:rFonts w:asciiTheme="minorHAnsi" w:eastAsiaTheme="minorEastAsia" w:hAnsiTheme="minorHAnsi"/>
          <w:noProof/>
        </w:rPr>
      </w:pPr>
      <w:hyperlink w:anchor="_Toc484003781" w:history="1">
        <w:r w:rsidR="00E11F95" w:rsidRPr="003E4F7F">
          <w:rPr>
            <w:rStyle w:val="Hyperlink"/>
            <w:noProof/>
          </w:rPr>
          <w:t>4.12.6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_Toc484003781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2BFEC957" w14:textId="77777777" w:rsidR="00E11F95" w:rsidRDefault="00A1120D">
      <w:pPr>
        <w:pStyle w:val="TOC3"/>
        <w:tabs>
          <w:tab w:val="left" w:pos="2592"/>
        </w:tabs>
        <w:rPr>
          <w:rFonts w:asciiTheme="minorHAnsi" w:eastAsiaTheme="minorEastAsia" w:hAnsiTheme="minorHAnsi"/>
          <w:noProof/>
        </w:rPr>
      </w:pPr>
      <w:hyperlink w:anchor="_Toc484003782" w:history="1">
        <w:r w:rsidR="00E11F95" w:rsidRPr="003E4F7F">
          <w:rPr>
            <w:rStyle w:val="Hyperlink"/>
            <w:noProof/>
          </w:rPr>
          <w:t>4.12.7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_Toc484003782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687ECFA4" w14:textId="77777777" w:rsidR="00E11F95" w:rsidRDefault="00A1120D">
      <w:pPr>
        <w:pStyle w:val="TOC3"/>
        <w:tabs>
          <w:tab w:val="left" w:pos="2592"/>
        </w:tabs>
        <w:rPr>
          <w:rFonts w:asciiTheme="minorHAnsi" w:eastAsiaTheme="minorEastAsia" w:hAnsiTheme="minorHAnsi"/>
          <w:noProof/>
        </w:rPr>
      </w:pPr>
      <w:hyperlink w:anchor="_Toc484003783" w:history="1">
        <w:r w:rsidR="00E11F95" w:rsidRPr="003E4F7F">
          <w:rPr>
            <w:rStyle w:val="Hyperlink"/>
            <w:noProof/>
          </w:rPr>
          <w:t>4.12.8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_Toc484003783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63F0B9E4" w14:textId="77777777" w:rsidR="00E11F95" w:rsidRDefault="00A1120D">
      <w:pPr>
        <w:pStyle w:val="TOC2"/>
        <w:tabs>
          <w:tab w:val="left" w:pos="1584"/>
        </w:tabs>
        <w:rPr>
          <w:rFonts w:asciiTheme="minorHAnsi" w:eastAsiaTheme="minorEastAsia" w:hAnsiTheme="minorHAnsi"/>
        </w:rPr>
      </w:pPr>
      <w:hyperlink w:anchor="_Toc484003784" w:history="1">
        <w:r w:rsidR="00E11F95" w:rsidRPr="003E4F7F">
          <w:rPr>
            <w:rStyle w:val="Hyperlink"/>
          </w:rPr>
          <w:t>4.13</w:t>
        </w:r>
        <w:r w:rsidR="00E11F95">
          <w:rPr>
            <w:rFonts w:asciiTheme="minorHAnsi" w:eastAsiaTheme="minorEastAsia" w:hAnsiTheme="minorHAnsi"/>
          </w:rPr>
          <w:tab/>
        </w:r>
        <w:r w:rsidR="00E11F95" w:rsidRPr="003E4F7F">
          <w:rPr>
            <w:rStyle w:val="Hyperlink"/>
          </w:rPr>
          <w:t>PCD Notification</w:t>
        </w:r>
        <w:r w:rsidR="00E11F95">
          <w:rPr>
            <w:webHidden/>
          </w:rPr>
          <w:tab/>
        </w:r>
        <w:r w:rsidR="00E11F95">
          <w:rPr>
            <w:webHidden/>
          </w:rPr>
          <w:fldChar w:fldCharType="begin"/>
        </w:r>
        <w:r w:rsidR="00E11F95">
          <w:rPr>
            <w:webHidden/>
          </w:rPr>
          <w:instrText xml:space="preserve"> PAGEREF _Toc484003784 \h </w:instrText>
        </w:r>
        <w:r w:rsidR="00E11F95">
          <w:rPr>
            <w:webHidden/>
          </w:rPr>
        </w:r>
        <w:r w:rsidR="00E11F95">
          <w:rPr>
            <w:webHidden/>
          </w:rPr>
          <w:fldChar w:fldCharType="separate"/>
        </w:r>
        <w:r w:rsidR="00E11F95">
          <w:rPr>
            <w:webHidden/>
          </w:rPr>
          <w:t>56</w:t>
        </w:r>
        <w:r w:rsidR="00E11F95">
          <w:rPr>
            <w:webHidden/>
          </w:rPr>
          <w:fldChar w:fldCharType="end"/>
        </w:r>
      </w:hyperlink>
    </w:p>
    <w:p w14:paraId="25184E93" w14:textId="77777777" w:rsidR="00E11F95" w:rsidRDefault="00A1120D">
      <w:pPr>
        <w:pStyle w:val="TOC3"/>
        <w:tabs>
          <w:tab w:val="left" w:pos="2592"/>
        </w:tabs>
        <w:rPr>
          <w:rFonts w:asciiTheme="minorHAnsi" w:eastAsiaTheme="minorEastAsia" w:hAnsiTheme="minorHAnsi"/>
          <w:noProof/>
        </w:rPr>
      </w:pPr>
      <w:hyperlink w:anchor="_Toc484003785" w:history="1">
        <w:r w:rsidR="00E11F95" w:rsidRPr="003E4F7F">
          <w:rPr>
            <w:rStyle w:val="Hyperlink"/>
            <w:noProof/>
          </w:rPr>
          <w:t>4.13.1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_Toc484003785 \h </w:instrText>
        </w:r>
        <w:r w:rsidR="00E11F95">
          <w:rPr>
            <w:noProof/>
            <w:webHidden/>
          </w:rPr>
        </w:r>
        <w:r w:rsidR="00E11F95">
          <w:rPr>
            <w:noProof/>
            <w:webHidden/>
          </w:rPr>
          <w:fldChar w:fldCharType="separate"/>
        </w:r>
        <w:r w:rsidR="00E11F95">
          <w:rPr>
            <w:noProof/>
            <w:webHidden/>
          </w:rPr>
          <w:t>56</w:t>
        </w:r>
        <w:r w:rsidR="00E11F95">
          <w:rPr>
            <w:noProof/>
            <w:webHidden/>
          </w:rPr>
          <w:fldChar w:fldCharType="end"/>
        </w:r>
      </w:hyperlink>
    </w:p>
    <w:p w14:paraId="308B22B6" w14:textId="77777777" w:rsidR="00E11F95" w:rsidRDefault="00A1120D">
      <w:pPr>
        <w:pStyle w:val="TOC3"/>
        <w:tabs>
          <w:tab w:val="left" w:pos="2592"/>
        </w:tabs>
        <w:rPr>
          <w:rFonts w:asciiTheme="minorHAnsi" w:eastAsiaTheme="minorEastAsia" w:hAnsiTheme="minorHAnsi"/>
          <w:noProof/>
        </w:rPr>
      </w:pPr>
      <w:hyperlink w:anchor="_Toc484003786" w:history="1">
        <w:r w:rsidR="00E11F95" w:rsidRPr="003E4F7F">
          <w:rPr>
            <w:rStyle w:val="Hyperlink"/>
            <w:noProof/>
          </w:rPr>
          <w:t>4.13.2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_Toc484003786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4BF7AA1" w14:textId="77777777" w:rsidR="00E11F95" w:rsidRDefault="00A1120D">
      <w:pPr>
        <w:pStyle w:val="TOC3"/>
        <w:tabs>
          <w:tab w:val="left" w:pos="2592"/>
        </w:tabs>
        <w:rPr>
          <w:rFonts w:asciiTheme="minorHAnsi" w:eastAsiaTheme="minorEastAsia" w:hAnsiTheme="minorHAnsi"/>
          <w:noProof/>
        </w:rPr>
      </w:pPr>
      <w:hyperlink w:anchor="_Toc484003787" w:history="1">
        <w:r w:rsidR="00E11F95" w:rsidRPr="003E4F7F">
          <w:rPr>
            <w:rStyle w:val="Hyperlink"/>
            <w:noProof/>
          </w:rPr>
          <w:t>4.13.3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_Toc484003787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20D05C84" w14:textId="77777777" w:rsidR="00E11F95" w:rsidRDefault="00A1120D">
      <w:pPr>
        <w:pStyle w:val="TOC3"/>
        <w:tabs>
          <w:tab w:val="left" w:pos="2592"/>
        </w:tabs>
        <w:rPr>
          <w:rFonts w:asciiTheme="minorHAnsi" w:eastAsiaTheme="minorEastAsia" w:hAnsiTheme="minorHAnsi"/>
          <w:noProof/>
        </w:rPr>
      </w:pPr>
      <w:hyperlink w:anchor="_Toc484003788" w:history="1">
        <w:r w:rsidR="00E11F95" w:rsidRPr="003E4F7F">
          <w:rPr>
            <w:rStyle w:val="Hyperlink"/>
            <w:noProof/>
          </w:rPr>
          <w:t>4.13.4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_Toc484003788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7479E840" w14:textId="77777777" w:rsidR="00E11F95" w:rsidRDefault="00A1120D">
      <w:pPr>
        <w:pStyle w:val="TOC3"/>
        <w:tabs>
          <w:tab w:val="left" w:pos="2592"/>
        </w:tabs>
        <w:rPr>
          <w:rFonts w:asciiTheme="minorHAnsi" w:eastAsiaTheme="minorEastAsia" w:hAnsiTheme="minorHAnsi"/>
          <w:noProof/>
        </w:rPr>
      </w:pPr>
      <w:hyperlink w:anchor="_Toc484003789" w:history="1">
        <w:r w:rsidR="00E11F95" w:rsidRPr="003E4F7F">
          <w:rPr>
            <w:rStyle w:val="Hyperlink"/>
            <w:noProof/>
          </w:rPr>
          <w:t>4.13.5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_Toc484003789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03CFD737" w14:textId="77777777" w:rsidR="00E11F95" w:rsidRDefault="00A1120D">
      <w:pPr>
        <w:pStyle w:val="TOC3"/>
        <w:tabs>
          <w:tab w:val="left" w:pos="2592"/>
        </w:tabs>
        <w:rPr>
          <w:rFonts w:asciiTheme="minorHAnsi" w:eastAsiaTheme="minorEastAsia" w:hAnsiTheme="minorHAnsi"/>
          <w:noProof/>
        </w:rPr>
      </w:pPr>
      <w:hyperlink w:anchor="_Toc484003790" w:history="1">
        <w:r w:rsidR="00E11F95" w:rsidRPr="003E4F7F">
          <w:rPr>
            <w:rStyle w:val="Hyperlink"/>
            <w:noProof/>
          </w:rPr>
          <w:t>4.13.6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_Toc484003790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5780051D" w14:textId="77777777" w:rsidR="00E11F95" w:rsidRDefault="00A1120D">
      <w:pPr>
        <w:pStyle w:val="TOC3"/>
        <w:tabs>
          <w:tab w:val="left" w:pos="2592"/>
        </w:tabs>
        <w:rPr>
          <w:rFonts w:asciiTheme="minorHAnsi" w:eastAsiaTheme="minorEastAsia" w:hAnsiTheme="minorHAnsi"/>
          <w:noProof/>
        </w:rPr>
      </w:pPr>
      <w:hyperlink w:anchor="_Toc484003791" w:history="1">
        <w:r w:rsidR="00E11F95" w:rsidRPr="003E4F7F">
          <w:rPr>
            <w:rStyle w:val="Hyperlink"/>
            <w:noProof/>
          </w:rPr>
          <w:t>4.13.7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_Toc484003791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55102D9" w14:textId="77777777" w:rsidR="00E11F95" w:rsidRDefault="00A1120D">
      <w:pPr>
        <w:pStyle w:val="TOC3"/>
        <w:tabs>
          <w:tab w:val="left" w:pos="2592"/>
        </w:tabs>
        <w:rPr>
          <w:rFonts w:asciiTheme="minorHAnsi" w:eastAsiaTheme="minorEastAsia" w:hAnsiTheme="minorHAnsi"/>
          <w:noProof/>
        </w:rPr>
      </w:pPr>
      <w:hyperlink w:anchor="_Toc484003792" w:history="1">
        <w:r w:rsidR="00E11F95" w:rsidRPr="003E4F7F">
          <w:rPr>
            <w:rStyle w:val="Hyperlink"/>
            <w:noProof/>
          </w:rPr>
          <w:t>4.13.8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_Toc484003792 \h </w:instrText>
        </w:r>
        <w:r w:rsidR="00E11F95">
          <w:rPr>
            <w:noProof/>
            <w:webHidden/>
          </w:rPr>
        </w:r>
        <w:r w:rsidR="00E11F95">
          <w:rPr>
            <w:noProof/>
            <w:webHidden/>
          </w:rPr>
          <w:fldChar w:fldCharType="separate"/>
        </w:r>
        <w:r w:rsidR="00E11F95">
          <w:rPr>
            <w:noProof/>
            <w:webHidden/>
          </w:rPr>
          <w:t>57</w:t>
        </w:r>
        <w:r w:rsidR="00E11F95">
          <w:rPr>
            <w:noProof/>
            <w:webHidden/>
          </w:rPr>
          <w:fldChar w:fldCharType="end"/>
        </w:r>
      </w:hyperlink>
    </w:p>
    <w:p w14:paraId="6FE72C73" w14:textId="77777777" w:rsidR="00E11F95" w:rsidRDefault="00A1120D">
      <w:pPr>
        <w:pStyle w:val="TOC2"/>
        <w:tabs>
          <w:tab w:val="left" w:pos="1584"/>
        </w:tabs>
        <w:rPr>
          <w:rFonts w:asciiTheme="minorHAnsi" w:eastAsiaTheme="minorEastAsia" w:hAnsiTheme="minorHAnsi"/>
        </w:rPr>
      </w:pPr>
      <w:hyperlink w:anchor="_Toc484003793" w:history="1">
        <w:r w:rsidR="00E11F95" w:rsidRPr="003E4F7F">
          <w:rPr>
            <w:rStyle w:val="Hyperlink"/>
          </w:rPr>
          <w:t>4.14</w:t>
        </w:r>
        <w:r w:rsidR="00E11F95">
          <w:rPr>
            <w:rFonts w:asciiTheme="minorHAnsi" w:eastAsiaTheme="minorEastAsia" w:hAnsiTheme="minorHAnsi"/>
          </w:rPr>
          <w:tab/>
        </w:r>
        <w:r w:rsidR="00E11F95" w:rsidRPr="003E4F7F">
          <w:rPr>
            <w:rStyle w:val="Hyperlink"/>
          </w:rPr>
          <w:t>PCD Users Guide</w:t>
        </w:r>
        <w:r w:rsidR="00E11F95">
          <w:rPr>
            <w:webHidden/>
          </w:rPr>
          <w:tab/>
        </w:r>
        <w:r w:rsidR="00E11F95">
          <w:rPr>
            <w:webHidden/>
          </w:rPr>
          <w:fldChar w:fldCharType="begin"/>
        </w:r>
        <w:r w:rsidR="00E11F95">
          <w:rPr>
            <w:webHidden/>
          </w:rPr>
          <w:instrText xml:space="preserve"> PAGEREF _Toc484003793 \h </w:instrText>
        </w:r>
        <w:r w:rsidR="00E11F95">
          <w:rPr>
            <w:webHidden/>
          </w:rPr>
        </w:r>
        <w:r w:rsidR="00E11F95">
          <w:rPr>
            <w:webHidden/>
          </w:rPr>
          <w:fldChar w:fldCharType="separate"/>
        </w:r>
        <w:r w:rsidR="00E11F95">
          <w:rPr>
            <w:webHidden/>
          </w:rPr>
          <w:t>58</w:t>
        </w:r>
        <w:r w:rsidR="00E11F95">
          <w:rPr>
            <w:webHidden/>
          </w:rPr>
          <w:fldChar w:fldCharType="end"/>
        </w:r>
      </w:hyperlink>
    </w:p>
    <w:p w14:paraId="12A12E04" w14:textId="77777777" w:rsidR="00E11F95" w:rsidRDefault="00A1120D">
      <w:pPr>
        <w:pStyle w:val="TOC3"/>
        <w:tabs>
          <w:tab w:val="left" w:pos="2592"/>
        </w:tabs>
        <w:rPr>
          <w:rFonts w:asciiTheme="minorHAnsi" w:eastAsiaTheme="minorEastAsia" w:hAnsiTheme="minorHAnsi"/>
          <w:noProof/>
        </w:rPr>
      </w:pPr>
      <w:hyperlink w:anchor="_Toc484003794" w:history="1">
        <w:r w:rsidR="00E11F95" w:rsidRPr="003E4F7F">
          <w:rPr>
            <w:rStyle w:val="Hyperlink"/>
            <w:noProof/>
          </w:rPr>
          <w:t>4.14.1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_Toc484003794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4C6F1B35" w14:textId="77777777" w:rsidR="00E11F95" w:rsidRDefault="00A1120D">
      <w:pPr>
        <w:pStyle w:val="TOC3"/>
        <w:tabs>
          <w:tab w:val="left" w:pos="2592"/>
        </w:tabs>
        <w:rPr>
          <w:rFonts w:asciiTheme="minorHAnsi" w:eastAsiaTheme="minorEastAsia" w:hAnsiTheme="minorHAnsi"/>
          <w:noProof/>
        </w:rPr>
      </w:pPr>
      <w:hyperlink w:anchor="_Toc484003795" w:history="1">
        <w:r w:rsidR="00E11F95" w:rsidRPr="003E4F7F">
          <w:rPr>
            <w:rStyle w:val="Hyperlink"/>
            <w:noProof/>
          </w:rPr>
          <w:t>4.14.2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_Toc484003795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5D738C3B" w14:textId="77777777" w:rsidR="00E11F95" w:rsidRDefault="00A1120D">
      <w:pPr>
        <w:pStyle w:val="TOC3"/>
        <w:tabs>
          <w:tab w:val="left" w:pos="2592"/>
        </w:tabs>
        <w:rPr>
          <w:rFonts w:asciiTheme="minorHAnsi" w:eastAsiaTheme="minorEastAsia" w:hAnsiTheme="minorHAnsi"/>
          <w:noProof/>
        </w:rPr>
      </w:pPr>
      <w:hyperlink w:anchor="_Toc484003796" w:history="1">
        <w:r w:rsidR="00E11F95" w:rsidRPr="003E4F7F">
          <w:rPr>
            <w:rStyle w:val="Hyperlink"/>
            <w:noProof/>
          </w:rPr>
          <w:t>4.14.3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_Toc484003796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4D79451" w14:textId="77777777" w:rsidR="00E11F95" w:rsidRDefault="00A1120D">
      <w:pPr>
        <w:pStyle w:val="TOC3"/>
        <w:tabs>
          <w:tab w:val="left" w:pos="2592"/>
        </w:tabs>
        <w:rPr>
          <w:rFonts w:asciiTheme="minorHAnsi" w:eastAsiaTheme="minorEastAsia" w:hAnsiTheme="minorHAnsi"/>
          <w:noProof/>
        </w:rPr>
      </w:pPr>
      <w:hyperlink w:anchor="_Toc484003797" w:history="1">
        <w:r w:rsidR="00E11F95" w:rsidRPr="003E4F7F">
          <w:rPr>
            <w:rStyle w:val="Hyperlink"/>
            <w:noProof/>
          </w:rPr>
          <w:t>4.14.4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_Toc484003797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4D61BBF2" w14:textId="77777777" w:rsidR="00E11F95" w:rsidRDefault="00A1120D">
      <w:pPr>
        <w:pStyle w:val="TOC3"/>
        <w:tabs>
          <w:tab w:val="left" w:pos="2592"/>
        </w:tabs>
        <w:rPr>
          <w:rFonts w:asciiTheme="minorHAnsi" w:eastAsiaTheme="minorEastAsia" w:hAnsiTheme="minorHAnsi"/>
          <w:noProof/>
        </w:rPr>
      </w:pPr>
      <w:hyperlink w:anchor="_Toc484003798" w:history="1">
        <w:r w:rsidR="00E11F95" w:rsidRPr="003E4F7F">
          <w:rPr>
            <w:rStyle w:val="Hyperlink"/>
            <w:noProof/>
          </w:rPr>
          <w:t>4.14.5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_Toc484003798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974088F" w14:textId="77777777" w:rsidR="00E11F95" w:rsidRDefault="00A1120D">
      <w:pPr>
        <w:pStyle w:val="TOC3"/>
        <w:tabs>
          <w:tab w:val="left" w:pos="2592"/>
        </w:tabs>
        <w:rPr>
          <w:rFonts w:asciiTheme="minorHAnsi" w:eastAsiaTheme="minorEastAsia" w:hAnsiTheme="minorHAnsi"/>
          <w:noProof/>
        </w:rPr>
      </w:pPr>
      <w:hyperlink w:anchor="_Toc484003799" w:history="1">
        <w:r w:rsidR="00E11F95" w:rsidRPr="003E4F7F">
          <w:rPr>
            <w:rStyle w:val="Hyperlink"/>
            <w:noProof/>
          </w:rPr>
          <w:t>4.14.6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_Toc484003799 \h </w:instrText>
        </w:r>
        <w:r w:rsidR="00E11F95">
          <w:rPr>
            <w:noProof/>
            <w:webHidden/>
          </w:rPr>
        </w:r>
        <w:r w:rsidR="00E11F95">
          <w:rPr>
            <w:noProof/>
            <w:webHidden/>
          </w:rPr>
          <w:fldChar w:fldCharType="separate"/>
        </w:r>
        <w:r w:rsidR="00E11F95">
          <w:rPr>
            <w:noProof/>
            <w:webHidden/>
          </w:rPr>
          <w:t>58</w:t>
        </w:r>
        <w:r w:rsidR="00E11F95">
          <w:rPr>
            <w:noProof/>
            <w:webHidden/>
          </w:rPr>
          <w:fldChar w:fldCharType="end"/>
        </w:r>
      </w:hyperlink>
    </w:p>
    <w:p w14:paraId="33792107" w14:textId="77777777" w:rsidR="00E11F95" w:rsidRDefault="00A1120D">
      <w:pPr>
        <w:pStyle w:val="TOC3"/>
        <w:tabs>
          <w:tab w:val="left" w:pos="2592"/>
        </w:tabs>
        <w:rPr>
          <w:rFonts w:asciiTheme="minorHAnsi" w:eastAsiaTheme="minorEastAsia" w:hAnsiTheme="minorHAnsi"/>
          <w:noProof/>
        </w:rPr>
      </w:pPr>
      <w:hyperlink w:anchor="_Toc484003800" w:history="1">
        <w:r w:rsidR="00E11F95" w:rsidRPr="003E4F7F">
          <w:rPr>
            <w:rStyle w:val="Hyperlink"/>
            <w:noProof/>
          </w:rPr>
          <w:t>4.14.7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_Toc484003800 \h </w:instrText>
        </w:r>
        <w:r w:rsidR="00E11F95">
          <w:rPr>
            <w:noProof/>
            <w:webHidden/>
          </w:rPr>
        </w:r>
        <w:r w:rsidR="00E11F95">
          <w:rPr>
            <w:noProof/>
            <w:webHidden/>
          </w:rPr>
          <w:fldChar w:fldCharType="separate"/>
        </w:r>
        <w:r w:rsidR="00E11F95">
          <w:rPr>
            <w:noProof/>
            <w:webHidden/>
          </w:rPr>
          <w:t>59</w:t>
        </w:r>
        <w:r w:rsidR="00E11F95">
          <w:rPr>
            <w:noProof/>
            <w:webHidden/>
          </w:rPr>
          <w:fldChar w:fldCharType="end"/>
        </w:r>
      </w:hyperlink>
    </w:p>
    <w:p w14:paraId="48F4E388" w14:textId="77777777" w:rsidR="00E11F95" w:rsidRDefault="00A1120D">
      <w:pPr>
        <w:pStyle w:val="TOC3"/>
        <w:tabs>
          <w:tab w:val="left" w:pos="2592"/>
        </w:tabs>
        <w:rPr>
          <w:rFonts w:asciiTheme="minorHAnsi" w:eastAsiaTheme="minorEastAsia" w:hAnsiTheme="minorHAnsi"/>
          <w:noProof/>
        </w:rPr>
      </w:pPr>
      <w:hyperlink w:anchor="_Toc484003801" w:history="1">
        <w:r w:rsidR="00E11F95" w:rsidRPr="003E4F7F">
          <w:rPr>
            <w:rStyle w:val="Hyperlink"/>
            <w:noProof/>
          </w:rPr>
          <w:t>4.14.8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_Toc484003801 \h </w:instrText>
        </w:r>
        <w:r w:rsidR="00E11F95">
          <w:rPr>
            <w:noProof/>
            <w:webHidden/>
          </w:rPr>
        </w:r>
        <w:r w:rsidR="00E11F95">
          <w:rPr>
            <w:noProof/>
            <w:webHidden/>
          </w:rPr>
          <w:fldChar w:fldCharType="separate"/>
        </w:r>
        <w:r w:rsidR="00E11F95">
          <w:rPr>
            <w:noProof/>
            <w:webHidden/>
          </w:rPr>
          <w:t>59</w:t>
        </w:r>
        <w:r w:rsidR="00E11F95">
          <w:rPr>
            <w:noProof/>
            <w:webHidden/>
          </w:rPr>
          <w:fldChar w:fldCharType="end"/>
        </w:r>
      </w:hyperlink>
    </w:p>
    <w:p w14:paraId="75C9B803" w14:textId="77777777" w:rsidR="00E11F95" w:rsidRDefault="00A1120D">
      <w:pPr>
        <w:pStyle w:val="TOC1"/>
        <w:rPr>
          <w:rFonts w:asciiTheme="minorHAnsi" w:eastAsiaTheme="minorEastAsia" w:hAnsiTheme="minorHAnsi"/>
          <w:b w:val="0"/>
          <w:noProof/>
        </w:rPr>
      </w:pPr>
      <w:hyperlink w:anchor="_Toc484003802" w:history="1">
        <w:r w:rsidR="00E11F95" w:rsidRPr="003E4F7F">
          <w:rPr>
            <w:rStyle w:val="Hyperlink"/>
            <w:noProof/>
          </w:rPr>
          <w:t>5.</w:t>
        </w:r>
        <w:r w:rsidR="00E11F95">
          <w:rPr>
            <w:rFonts w:asciiTheme="minorHAnsi" w:eastAsiaTheme="minorEastAsia" w:hAnsiTheme="minorHAnsi"/>
            <w:b w:val="0"/>
            <w:noProof/>
          </w:rPr>
          <w:tab/>
        </w:r>
        <w:r w:rsidR="00E11F95" w:rsidRPr="003E4F7F">
          <w:rPr>
            <w:rStyle w:val="Hyperlink"/>
            <w:noProof/>
          </w:rPr>
          <w:t>Application Functions</w:t>
        </w:r>
        <w:r w:rsidR="00E11F95">
          <w:rPr>
            <w:noProof/>
            <w:webHidden/>
          </w:rPr>
          <w:tab/>
        </w:r>
        <w:r w:rsidR="00E11F95">
          <w:rPr>
            <w:noProof/>
            <w:webHidden/>
          </w:rPr>
          <w:fldChar w:fldCharType="begin"/>
        </w:r>
        <w:r w:rsidR="00E11F95">
          <w:rPr>
            <w:noProof/>
            <w:webHidden/>
          </w:rPr>
          <w:instrText xml:space="preserve"> PAGEREF _Toc484003802 \h </w:instrText>
        </w:r>
        <w:r w:rsidR="00E11F95">
          <w:rPr>
            <w:noProof/>
            <w:webHidden/>
          </w:rPr>
        </w:r>
        <w:r w:rsidR="00E11F95">
          <w:rPr>
            <w:noProof/>
            <w:webHidden/>
          </w:rPr>
          <w:fldChar w:fldCharType="separate"/>
        </w:r>
        <w:r w:rsidR="00E11F95">
          <w:rPr>
            <w:noProof/>
            <w:webHidden/>
          </w:rPr>
          <w:t>60</w:t>
        </w:r>
        <w:r w:rsidR="00E11F95">
          <w:rPr>
            <w:noProof/>
            <w:webHidden/>
          </w:rPr>
          <w:fldChar w:fldCharType="end"/>
        </w:r>
      </w:hyperlink>
    </w:p>
    <w:p w14:paraId="56A54299" w14:textId="77777777" w:rsidR="00E11F95" w:rsidRDefault="00A1120D">
      <w:pPr>
        <w:pStyle w:val="TOC2"/>
        <w:tabs>
          <w:tab w:val="left" w:pos="864"/>
        </w:tabs>
        <w:rPr>
          <w:rFonts w:asciiTheme="minorHAnsi" w:eastAsiaTheme="minorEastAsia" w:hAnsiTheme="minorHAnsi"/>
        </w:rPr>
      </w:pPr>
      <w:hyperlink w:anchor="_Toc484003803" w:history="1">
        <w:r w:rsidR="00E11F95" w:rsidRPr="003E4F7F">
          <w:rPr>
            <w:rStyle w:val="Hyperlink"/>
          </w:rPr>
          <w:t>5.1</w:t>
        </w:r>
        <w:r w:rsidR="00E11F95">
          <w:rPr>
            <w:rFonts w:asciiTheme="minorHAnsi" w:eastAsiaTheme="minorEastAsia" w:hAnsiTheme="minorHAnsi"/>
          </w:rPr>
          <w:tab/>
        </w:r>
        <w:r w:rsidR="00E11F95" w:rsidRPr="003E4F7F">
          <w:rPr>
            <w:rStyle w:val="Hyperlink"/>
          </w:rPr>
          <w:t>Contracts/Program List</w:t>
        </w:r>
        <w:r w:rsidR="00E11F95">
          <w:rPr>
            <w:webHidden/>
          </w:rPr>
          <w:tab/>
        </w:r>
        <w:r w:rsidR="00E11F95">
          <w:rPr>
            <w:webHidden/>
          </w:rPr>
          <w:fldChar w:fldCharType="begin"/>
        </w:r>
        <w:r w:rsidR="00E11F95">
          <w:rPr>
            <w:webHidden/>
          </w:rPr>
          <w:instrText xml:space="preserve"> PAGEREF _Toc484003803 \h </w:instrText>
        </w:r>
        <w:r w:rsidR="00E11F95">
          <w:rPr>
            <w:webHidden/>
          </w:rPr>
        </w:r>
        <w:r w:rsidR="00E11F95">
          <w:rPr>
            <w:webHidden/>
          </w:rPr>
          <w:fldChar w:fldCharType="separate"/>
        </w:r>
        <w:r w:rsidR="00E11F95">
          <w:rPr>
            <w:webHidden/>
          </w:rPr>
          <w:t>60</w:t>
        </w:r>
        <w:r w:rsidR="00E11F95">
          <w:rPr>
            <w:webHidden/>
          </w:rPr>
          <w:fldChar w:fldCharType="end"/>
        </w:r>
      </w:hyperlink>
    </w:p>
    <w:p w14:paraId="1CF8DCFF" w14:textId="77777777" w:rsidR="00E11F95" w:rsidRDefault="00A1120D">
      <w:pPr>
        <w:pStyle w:val="TOC3"/>
        <w:tabs>
          <w:tab w:val="left" w:pos="1584"/>
        </w:tabs>
        <w:rPr>
          <w:rFonts w:asciiTheme="minorHAnsi" w:eastAsiaTheme="minorEastAsia" w:hAnsiTheme="minorHAnsi"/>
          <w:noProof/>
        </w:rPr>
      </w:pPr>
      <w:hyperlink w:anchor="_Toc484003804" w:history="1">
        <w:r w:rsidR="00E11F95" w:rsidRPr="003E4F7F">
          <w:rPr>
            <w:rStyle w:val="Hyperlink"/>
            <w:noProof/>
          </w:rPr>
          <w:t>5.1.1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_Toc484003804 \h </w:instrText>
        </w:r>
        <w:r w:rsidR="00E11F95">
          <w:rPr>
            <w:noProof/>
            <w:webHidden/>
          </w:rPr>
        </w:r>
        <w:r w:rsidR="00E11F95">
          <w:rPr>
            <w:noProof/>
            <w:webHidden/>
          </w:rPr>
          <w:fldChar w:fldCharType="separate"/>
        </w:r>
        <w:r w:rsidR="00E11F95">
          <w:rPr>
            <w:noProof/>
            <w:webHidden/>
          </w:rPr>
          <w:t>60</w:t>
        </w:r>
        <w:r w:rsidR="00E11F95">
          <w:rPr>
            <w:noProof/>
            <w:webHidden/>
          </w:rPr>
          <w:fldChar w:fldCharType="end"/>
        </w:r>
      </w:hyperlink>
    </w:p>
    <w:p w14:paraId="1242EE51" w14:textId="77777777" w:rsidR="00E11F95" w:rsidRDefault="00A1120D">
      <w:pPr>
        <w:pStyle w:val="TOC3"/>
        <w:tabs>
          <w:tab w:val="left" w:pos="1584"/>
        </w:tabs>
        <w:rPr>
          <w:rFonts w:asciiTheme="minorHAnsi" w:eastAsiaTheme="minorEastAsia" w:hAnsiTheme="minorHAnsi"/>
          <w:noProof/>
        </w:rPr>
      </w:pPr>
      <w:hyperlink w:anchor="_Toc484003805" w:history="1">
        <w:r w:rsidR="00E11F95" w:rsidRPr="003E4F7F">
          <w:rPr>
            <w:rStyle w:val="Hyperlink"/>
            <w:noProof/>
          </w:rPr>
          <w:t>5.1.2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_Toc484003805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2CBD5E70" w14:textId="77777777" w:rsidR="00E11F95" w:rsidRDefault="00A1120D">
      <w:pPr>
        <w:pStyle w:val="TOC3"/>
        <w:tabs>
          <w:tab w:val="left" w:pos="1584"/>
        </w:tabs>
        <w:rPr>
          <w:rFonts w:asciiTheme="minorHAnsi" w:eastAsiaTheme="minorEastAsia" w:hAnsiTheme="minorHAnsi"/>
          <w:noProof/>
        </w:rPr>
      </w:pPr>
      <w:hyperlink w:anchor="_Toc484003806" w:history="1">
        <w:r w:rsidR="00E11F95" w:rsidRPr="003E4F7F">
          <w:rPr>
            <w:rStyle w:val="Hyperlink"/>
            <w:noProof/>
          </w:rPr>
          <w:t>5.1.3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_Toc484003806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77DCAD53" w14:textId="77777777" w:rsidR="00E11F95" w:rsidRDefault="00A1120D">
      <w:pPr>
        <w:pStyle w:val="TOC3"/>
        <w:tabs>
          <w:tab w:val="left" w:pos="1584"/>
        </w:tabs>
        <w:rPr>
          <w:rFonts w:asciiTheme="minorHAnsi" w:eastAsiaTheme="minorEastAsia" w:hAnsiTheme="minorHAnsi"/>
          <w:noProof/>
        </w:rPr>
      </w:pPr>
      <w:hyperlink w:anchor="_Toc484003807" w:history="1">
        <w:r w:rsidR="00E11F95" w:rsidRPr="003E4F7F">
          <w:rPr>
            <w:rStyle w:val="Hyperlink"/>
            <w:noProof/>
          </w:rPr>
          <w:t>5.1.4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_Toc484003807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67F243A8" w14:textId="77777777" w:rsidR="00E11F95" w:rsidRDefault="00A1120D">
      <w:pPr>
        <w:pStyle w:val="TOC3"/>
        <w:tabs>
          <w:tab w:val="left" w:pos="1584"/>
        </w:tabs>
        <w:rPr>
          <w:rFonts w:asciiTheme="minorHAnsi" w:eastAsiaTheme="minorEastAsia" w:hAnsiTheme="minorHAnsi"/>
          <w:noProof/>
        </w:rPr>
      </w:pPr>
      <w:hyperlink w:anchor="_Toc484003808" w:history="1">
        <w:r w:rsidR="00E11F95" w:rsidRPr="003E4F7F">
          <w:rPr>
            <w:rStyle w:val="Hyperlink"/>
            <w:noProof/>
          </w:rPr>
          <w:t>5.1.5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_Toc484003808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541A83A2" w14:textId="77777777" w:rsidR="00E11F95" w:rsidRDefault="00A1120D">
      <w:pPr>
        <w:pStyle w:val="TOC3"/>
        <w:tabs>
          <w:tab w:val="left" w:pos="1584"/>
        </w:tabs>
        <w:rPr>
          <w:rFonts w:asciiTheme="minorHAnsi" w:eastAsiaTheme="minorEastAsia" w:hAnsiTheme="minorHAnsi"/>
          <w:noProof/>
        </w:rPr>
      </w:pPr>
      <w:hyperlink w:anchor="_Toc484003809" w:history="1">
        <w:r w:rsidR="00E11F95" w:rsidRPr="003E4F7F">
          <w:rPr>
            <w:rStyle w:val="Hyperlink"/>
            <w:noProof/>
          </w:rPr>
          <w:t>5.1.6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_Toc484003809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1838C482" w14:textId="77777777" w:rsidR="00E11F95" w:rsidRDefault="00A1120D">
      <w:pPr>
        <w:pStyle w:val="TOC3"/>
        <w:tabs>
          <w:tab w:val="left" w:pos="1584"/>
        </w:tabs>
        <w:rPr>
          <w:rFonts w:asciiTheme="minorHAnsi" w:eastAsiaTheme="minorEastAsia" w:hAnsiTheme="minorHAnsi"/>
          <w:noProof/>
        </w:rPr>
      </w:pPr>
      <w:hyperlink w:anchor="_Toc484003810" w:history="1">
        <w:r w:rsidR="00E11F95" w:rsidRPr="003E4F7F">
          <w:rPr>
            <w:rStyle w:val="Hyperlink"/>
            <w:noProof/>
          </w:rPr>
          <w:t>5.1.7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_Toc484003810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54D75CDB" w14:textId="77777777" w:rsidR="00E11F95" w:rsidRDefault="00A1120D">
      <w:pPr>
        <w:pStyle w:val="TOC3"/>
        <w:tabs>
          <w:tab w:val="left" w:pos="1584"/>
        </w:tabs>
        <w:rPr>
          <w:rFonts w:asciiTheme="minorHAnsi" w:eastAsiaTheme="minorEastAsia" w:hAnsiTheme="minorHAnsi"/>
          <w:noProof/>
        </w:rPr>
      </w:pPr>
      <w:hyperlink w:anchor="_Toc484003811" w:history="1">
        <w:r w:rsidR="00E11F95" w:rsidRPr="003E4F7F">
          <w:rPr>
            <w:rStyle w:val="Hyperlink"/>
            <w:noProof/>
          </w:rPr>
          <w:t>5.1.8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_Toc484003811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65122F26" w14:textId="77777777" w:rsidR="00E11F95" w:rsidRDefault="00A1120D">
      <w:pPr>
        <w:pStyle w:val="TOC2"/>
        <w:tabs>
          <w:tab w:val="left" w:pos="864"/>
        </w:tabs>
        <w:rPr>
          <w:rFonts w:asciiTheme="minorHAnsi" w:eastAsiaTheme="minorEastAsia" w:hAnsiTheme="minorHAnsi"/>
        </w:rPr>
      </w:pPr>
      <w:hyperlink w:anchor="_Toc484003812" w:history="1">
        <w:r w:rsidR="00E11F95" w:rsidRPr="003E4F7F">
          <w:rPr>
            <w:rStyle w:val="Hyperlink"/>
          </w:rPr>
          <w:t>5.2</w:t>
        </w:r>
        <w:r w:rsidR="00E11F95">
          <w:rPr>
            <w:rFonts w:asciiTheme="minorHAnsi" w:eastAsiaTheme="minorEastAsia" w:hAnsiTheme="minorHAnsi"/>
          </w:rPr>
          <w:tab/>
        </w:r>
        <w:r w:rsidR="00E11F95" w:rsidRPr="003E4F7F">
          <w:rPr>
            <w:rStyle w:val="Hyperlink"/>
          </w:rPr>
          <w:t>Administration</w:t>
        </w:r>
        <w:r w:rsidR="00E11F95">
          <w:rPr>
            <w:webHidden/>
          </w:rPr>
          <w:tab/>
        </w:r>
        <w:r w:rsidR="00E11F95">
          <w:rPr>
            <w:webHidden/>
          </w:rPr>
          <w:fldChar w:fldCharType="begin"/>
        </w:r>
        <w:r w:rsidR="00E11F95">
          <w:rPr>
            <w:webHidden/>
          </w:rPr>
          <w:instrText xml:space="preserve"> PAGEREF _Toc484003812 \h </w:instrText>
        </w:r>
        <w:r w:rsidR="00E11F95">
          <w:rPr>
            <w:webHidden/>
          </w:rPr>
        </w:r>
        <w:r w:rsidR="00E11F95">
          <w:rPr>
            <w:webHidden/>
          </w:rPr>
          <w:fldChar w:fldCharType="separate"/>
        </w:r>
        <w:r w:rsidR="00E11F95">
          <w:rPr>
            <w:webHidden/>
          </w:rPr>
          <w:t>61</w:t>
        </w:r>
        <w:r w:rsidR="00E11F95">
          <w:rPr>
            <w:webHidden/>
          </w:rPr>
          <w:fldChar w:fldCharType="end"/>
        </w:r>
      </w:hyperlink>
    </w:p>
    <w:p w14:paraId="05A7ACBC" w14:textId="77777777" w:rsidR="00E11F95" w:rsidRDefault="00A1120D">
      <w:pPr>
        <w:pStyle w:val="TOC3"/>
        <w:tabs>
          <w:tab w:val="left" w:pos="1584"/>
        </w:tabs>
        <w:rPr>
          <w:rFonts w:asciiTheme="minorHAnsi" w:eastAsiaTheme="minorEastAsia" w:hAnsiTheme="minorHAnsi"/>
          <w:noProof/>
        </w:rPr>
      </w:pPr>
      <w:hyperlink w:anchor="_Toc484003813" w:history="1">
        <w:r w:rsidR="00E11F95" w:rsidRPr="003E4F7F">
          <w:rPr>
            <w:rStyle w:val="Hyperlink"/>
            <w:noProof/>
          </w:rPr>
          <w:t>5.2.1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_Toc484003813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0C9A594E" w14:textId="77777777" w:rsidR="00E11F95" w:rsidRDefault="00A1120D">
      <w:pPr>
        <w:pStyle w:val="TOC3"/>
        <w:tabs>
          <w:tab w:val="left" w:pos="1584"/>
        </w:tabs>
        <w:rPr>
          <w:rFonts w:asciiTheme="minorHAnsi" w:eastAsiaTheme="minorEastAsia" w:hAnsiTheme="minorHAnsi"/>
          <w:noProof/>
        </w:rPr>
      </w:pPr>
      <w:hyperlink w:anchor="_Toc484003814" w:history="1">
        <w:r w:rsidR="00E11F95" w:rsidRPr="003E4F7F">
          <w:rPr>
            <w:rStyle w:val="Hyperlink"/>
            <w:noProof/>
          </w:rPr>
          <w:t>5.2.2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_Toc484003814 \h </w:instrText>
        </w:r>
        <w:r w:rsidR="00E11F95">
          <w:rPr>
            <w:noProof/>
            <w:webHidden/>
          </w:rPr>
        </w:r>
        <w:r w:rsidR="00E11F95">
          <w:rPr>
            <w:noProof/>
            <w:webHidden/>
          </w:rPr>
          <w:fldChar w:fldCharType="separate"/>
        </w:r>
        <w:r w:rsidR="00E11F95">
          <w:rPr>
            <w:noProof/>
            <w:webHidden/>
          </w:rPr>
          <w:t>61</w:t>
        </w:r>
        <w:r w:rsidR="00E11F95">
          <w:rPr>
            <w:noProof/>
            <w:webHidden/>
          </w:rPr>
          <w:fldChar w:fldCharType="end"/>
        </w:r>
      </w:hyperlink>
    </w:p>
    <w:p w14:paraId="1860B0DF" w14:textId="77777777" w:rsidR="00E11F95" w:rsidRDefault="00A1120D">
      <w:pPr>
        <w:pStyle w:val="TOC3"/>
        <w:tabs>
          <w:tab w:val="left" w:pos="1584"/>
        </w:tabs>
        <w:rPr>
          <w:rFonts w:asciiTheme="minorHAnsi" w:eastAsiaTheme="minorEastAsia" w:hAnsiTheme="minorHAnsi"/>
          <w:noProof/>
        </w:rPr>
      </w:pPr>
      <w:hyperlink w:anchor="_Toc484003815" w:history="1">
        <w:r w:rsidR="00E11F95" w:rsidRPr="003E4F7F">
          <w:rPr>
            <w:rStyle w:val="Hyperlink"/>
            <w:noProof/>
          </w:rPr>
          <w:t>5.2.3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_Toc484003815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506E22F1" w14:textId="77777777" w:rsidR="00E11F95" w:rsidRDefault="00A1120D">
      <w:pPr>
        <w:pStyle w:val="TOC3"/>
        <w:tabs>
          <w:tab w:val="left" w:pos="1584"/>
        </w:tabs>
        <w:rPr>
          <w:rFonts w:asciiTheme="minorHAnsi" w:eastAsiaTheme="minorEastAsia" w:hAnsiTheme="minorHAnsi"/>
          <w:noProof/>
        </w:rPr>
      </w:pPr>
      <w:hyperlink w:anchor="_Toc484003816" w:history="1">
        <w:r w:rsidR="00E11F95" w:rsidRPr="003E4F7F">
          <w:rPr>
            <w:rStyle w:val="Hyperlink"/>
            <w:noProof/>
          </w:rPr>
          <w:t>5.2.4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_Toc484003816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2C3F5FC7" w14:textId="77777777" w:rsidR="00E11F95" w:rsidRDefault="00A1120D">
      <w:pPr>
        <w:pStyle w:val="TOC3"/>
        <w:tabs>
          <w:tab w:val="left" w:pos="1584"/>
        </w:tabs>
        <w:rPr>
          <w:rFonts w:asciiTheme="minorHAnsi" w:eastAsiaTheme="minorEastAsia" w:hAnsiTheme="minorHAnsi"/>
          <w:noProof/>
        </w:rPr>
      </w:pPr>
      <w:hyperlink w:anchor="_Toc484003817" w:history="1">
        <w:r w:rsidR="00E11F95" w:rsidRPr="003E4F7F">
          <w:rPr>
            <w:rStyle w:val="Hyperlink"/>
            <w:noProof/>
          </w:rPr>
          <w:t>5.2.5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_Toc484003817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164A222C" w14:textId="77777777" w:rsidR="00E11F95" w:rsidRDefault="00A1120D">
      <w:pPr>
        <w:pStyle w:val="TOC3"/>
        <w:tabs>
          <w:tab w:val="left" w:pos="1584"/>
        </w:tabs>
        <w:rPr>
          <w:rFonts w:asciiTheme="minorHAnsi" w:eastAsiaTheme="minorEastAsia" w:hAnsiTheme="minorHAnsi"/>
          <w:noProof/>
        </w:rPr>
      </w:pPr>
      <w:hyperlink w:anchor="_Toc484003818" w:history="1">
        <w:r w:rsidR="00E11F95" w:rsidRPr="003E4F7F">
          <w:rPr>
            <w:rStyle w:val="Hyperlink"/>
            <w:noProof/>
          </w:rPr>
          <w:t>5.2.6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_Toc484003818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350DB366" w14:textId="77777777" w:rsidR="00E11F95" w:rsidRDefault="00A1120D">
      <w:pPr>
        <w:pStyle w:val="TOC3"/>
        <w:tabs>
          <w:tab w:val="left" w:pos="1584"/>
        </w:tabs>
        <w:rPr>
          <w:rFonts w:asciiTheme="minorHAnsi" w:eastAsiaTheme="minorEastAsia" w:hAnsiTheme="minorHAnsi"/>
          <w:noProof/>
        </w:rPr>
      </w:pPr>
      <w:hyperlink w:anchor="_Toc484003819" w:history="1">
        <w:r w:rsidR="00E11F95" w:rsidRPr="003E4F7F">
          <w:rPr>
            <w:rStyle w:val="Hyperlink"/>
            <w:noProof/>
          </w:rPr>
          <w:t>5.2.7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_Toc484003819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69A8197B" w14:textId="77777777" w:rsidR="00E11F95" w:rsidRDefault="00A1120D">
      <w:pPr>
        <w:pStyle w:val="TOC3"/>
        <w:tabs>
          <w:tab w:val="left" w:pos="1584"/>
        </w:tabs>
        <w:rPr>
          <w:rFonts w:asciiTheme="minorHAnsi" w:eastAsiaTheme="minorEastAsia" w:hAnsiTheme="minorHAnsi"/>
          <w:noProof/>
        </w:rPr>
      </w:pPr>
      <w:hyperlink w:anchor="_Toc484003820" w:history="1">
        <w:r w:rsidR="00E11F95" w:rsidRPr="003E4F7F">
          <w:rPr>
            <w:rStyle w:val="Hyperlink"/>
            <w:noProof/>
          </w:rPr>
          <w:t>5.2.8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_Toc484003820 \h </w:instrText>
        </w:r>
        <w:r w:rsidR="00E11F95">
          <w:rPr>
            <w:noProof/>
            <w:webHidden/>
          </w:rPr>
        </w:r>
        <w:r w:rsidR="00E11F95">
          <w:rPr>
            <w:noProof/>
            <w:webHidden/>
          </w:rPr>
          <w:fldChar w:fldCharType="separate"/>
        </w:r>
        <w:r w:rsidR="00E11F95">
          <w:rPr>
            <w:noProof/>
            <w:webHidden/>
          </w:rPr>
          <w:t>62</w:t>
        </w:r>
        <w:r w:rsidR="00E11F95">
          <w:rPr>
            <w:noProof/>
            <w:webHidden/>
          </w:rPr>
          <w:fldChar w:fldCharType="end"/>
        </w:r>
      </w:hyperlink>
    </w:p>
    <w:p w14:paraId="70E6842F" w14:textId="77777777" w:rsidR="00E11F95" w:rsidRDefault="00A1120D">
      <w:pPr>
        <w:pStyle w:val="TOC2"/>
        <w:tabs>
          <w:tab w:val="left" w:pos="864"/>
        </w:tabs>
        <w:rPr>
          <w:rFonts w:asciiTheme="minorHAnsi" w:eastAsiaTheme="minorEastAsia" w:hAnsiTheme="minorHAnsi"/>
        </w:rPr>
      </w:pPr>
      <w:hyperlink w:anchor="_Toc484003821" w:history="1">
        <w:r w:rsidR="00E11F95" w:rsidRPr="003E4F7F">
          <w:rPr>
            <w:rStyle w:val="Hyperlink"/>
          </w:rPr>
          <w:t>5.3</w:t>
        </w:r>
        <w:r w:rsidR="00E11F95">
          <w:rPr>
            <w:rFonts w:asciiTheme="minorHAnsi" w:eastAsiaTheme="minorEastAsia" w:hAnsiTheme="minorHAnsi"/>
          </w:rPr>
          <w:tab/>
        </w:r>
        <w:r w:rsidR="00E11F95" w:rsidRPr="003E4F7F">
          <w:rPr>
            <w:rStyle w:val="Hyperlink"/>
          </w:rPr>
          <w:t>PCD Summary</w:t>
        </w:r>
        <w:r w:rsidR="00E11F95">
          <w:rPr>
            <w:webHidden/>
          </w:rPr>
          <w:tab/>
        </w:r>
        <w:r w:rsidR="00E11F95">
          <w:rPr>
            <w:webHidden/>
          </w:rPr>
          <w:fldChar w:fldCharType="begin"/>
        </w:r>
        <w:r w:rsidR="00E11F95">
          <w:rPr>
            <w:webHidden/>
          </w:rPr>
          <w:instrText xml:space="preserve"> PAGEREF _Toc484003821 \h </w:instrText>
        </w:r>
        <w:r w:rsidR="00E11F95">
          <w:rPr>
            <w:webHidden/>
          </w:rPr>
        </w:r>
        <w:r w:rsidR="00E11F95">
          <w:rPr>
            <w:webHidden/>
          </w:rPr>
          <w:fldChar w:fldCharType="separate"/>
        </w:r>
        <w:r w:rsidR="00E11F95">
          <w:rPr>
            <w:webHidden/>
          </w:rPr>
          <w:t>62</w:t>
        </w:r>
        <w:r w:rsidR="00E11F95">
          <w:rPr>
            <w:webHidden/>
          </w:rPr>
          <w:fldChar w:fldCharType="end"/>
        </w:r>
      </w:hyperlink>
    </w:p>
    <w:p w14:paraId="5669EC9E" w14:textId="77777777" w:rsidR="00E11F95" w:rsidRDefault="00A1120D">
      <w:pPr>
        <w:pStyle w:val="TOC3"/>
        <w:tabs>
          <w:tab w:val="left" w:pos="1584"/>
        </w:tabs>
        <w:rPr>
          <w:rFonts w:asciiTheme="minorHAnsi" w:eastAsiaTheme="minorEastAsia" w:hAnsiTheme="minorHAnsi"/>
          <w:noProof/>
        </w:rPr>
      </w:pPr>
      <w:hyperlink w:anchor="_Toc484003822" w:history="1">
        <w:r w:rsidR="00E11F95" w:rsidRPr="003E4F7F">
          <w:rPr>
            <w:rStyle w:val="Hyperlink"/>
            <w:noProof/>
          </w:rPr>
          <w:t>5.3.1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_Toc484003822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38A758D1" w14:textId="77777777" w:rsidR="00E11F95" w:rsidRDefault="00A1120D">
      <w:pPr>
        <w:pStyle w:val="TOC3"/>
        <w:tabs>
          <w:tab w:val="left" w:pos="1584"/>
        </w:tabs>
        <w:rPr>
          <w:rFonts w:asciiTheme="minorHAnsi" w:eastAsiaTheme="minorEastAsia" w:hAnsiTheme="minorHAnsi"/>
          <w:noProof/>
        </w:rPr>
      </w:pPr>
      <w:hyperlink w:anchor="_Toc484003823" w:history="1">
        <w:r w:rsidR="00E11F95" w:rsidRPr="003E4F7F">
          <w:rPr>
            <w:rStyle w:val="Hyperlink"/>
            <w:noProof/>
          </w:rPr>
          <w:t>5.3.2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_Toc484003823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07072797" w14:textId="77777777" w:rsidR="00E11F95" w:rsidRDefault="00A1120D">
      <w:pPr>
        <w:pStyle w:val="TOC3"/>
        <w:tabs>
          <w:tab w:val="left" w:pos="1584"/>
        </w:tabs>
        <w:rPr>
          <w:rFonts w:asciiTheme="minorHAnsi" w:eastAsiaTheme="minorEastAsia" w:hAnsiTheme="minorHAnsi"/>
          <w:noProof/>
        </w:rPr>
      </w:pPr>
      <w:hyperlink w:anchor="_Toc484003824" w:history="1">
        <w:r w:rsidR="00E11F95" w:rsidRPr="003E4F7F">
          <w:rPr>
            <w:rStyle w:val="Hyperlink"/>
            <w:noProof/>
          </w:rPr>
          <w:t>5.3.3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_Toc484003824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38868148" w14:textId="77777777" w:rsidR="00E11F95" w:rsidRDefault="00A1120D">
      <w:pPr>
        <w:pStyle w:val="TOC3"/>
        <w:tabs>
          <w:tab w:val="left" w:pos="1584"/>
        </w:tabs>
        <w:rPr>
          <w:rFonts w:asciiTheme="minorHAnsi" w:eastAsiaTheme="minorEastAsia" w:hAnsiTheme="minorHAnsi"/>
          <w:noProof/>
        </w:rPr>
      </w:pPr>
      <w:hyperlink w:anchor="_Toc484003825" w:history="1">
        <w:r w:rsidR="00E11F95" w:rsidRPr="003E4F7F">
          <w:rPr>
            <w:rStyle w:val="Hyperlink"/>
            <w:noProof/>
          </w:rPr>
          <w:t>5.3.4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_Toc484003825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1B1A6E31" w14:textId="77777777" w:rsidR="00E11F95" w:rsidRDefault="00A1120D">
      <w:pPr>
        <w:pStyle w:val="TOC3"/>
        <w:tabs>
          <w:tab w:val="left" w:pos="1584"/>
        </w:tabs>
        <w:rPr>
          <w:rFonts w:asciiTheme="minorHAnsi" w:eastAsiaTheme="minorEastAsia" w:hAnsiTheme="minorHAnsi"/>
          <w:noProof/>
        </w:rPr>
      </w:pPr>
      <w:hyperlink w:anchor="_Toc484003826" w:history="1">
        <w:r w:rsidR="00E11F95" w:rsidRPr="003E4F7F">
          <w:rPr>
            <w:rStyle w:val="Hyperlink"/>
            <w:noProof/>
          </w:rPr>
          <w:t>5.3.5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_Toc484003826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600208C5" w14:textId="77777777" w:rsidR="00E11F95" w:rsidRDefault="00A1120D">
      <w:pPr>
        <w:pStyle w:val="TOC3"/>
        <w:tabs>
          <w:tab w:val="left" w:pos="1584"/>
        </w:tabs>
        <w:rPr>
          <w:rFonts w:asciiTheme="minorHAnsi" w:eastAsiaTheme="minorEastAsia" w:hAnsiTheme="minorHAnsi"/>
          <w:noProof/>
        </w:rPr>
      </w:pPr>
      <w:hyperlink w:anchor="_Toc484003827" w:history="1">
        <w:r w:rsidR="00E11F95" w:rsidRPr="003E4F7F">
          <w:rPr>
            <w:rStyle w:val="Hyperlink"/>
            <w:noProof/>
          </w:rPr>
          <w:t>5.3.6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_Toc484003827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49174588" w14:textId="77777777" w:rsidR="00E11F95" w:rsidRDefault="00A1120D">
      <w:pPr>
        <w:pStyle w:val="TOC3"/>
        <w:tabs>
          <w:tab w:val="left" w:pos="1584"/>
        </w:tabs>
        <w:rPr>
          <w:rFonts w:asciiTheme="minorHAnsi" w:eastAsiaTheme="minorEastAsia" w:hAnsiTheme="minorHAnsi"/>
          <w:noProof/>
        </w:rPr>
      </w:pPr>
      <w:hyperlink w:anchor="_Toc484003828" w:history="1">
        <w:r w:rsidR="00E11F95" w:rsidRPr="003E4F7F">
          <w:rPr>
            <w:rStyle w:val="Hyperlink"/>
            <w:noProof/>
          </w:rPr>
          <w:t>5.3.7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_Toc484003828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1CD355B0" w14:textId="77777777" w:rsidR="00E11F95" w:rsidRDefault="00A1120D">
      <w:pPr>
        <w:pStyle w:val="TOC3"/>
        <w:tabs>
          <w:tab w:val="left" w:pos="1584"/>
        </w:tabs>
        <w:rPr>
          <w:rFonts w:asciiTheme="minorHAnsi" w:eastAsiaTheme="minorEastAsia" w:hAnsiTheme="minorHAnsi"/>
          <w:noProof/>
        </w:rPr>
      </w:pPr>
      <w:hyperlink w:anchor="_Toc484003829" w:history="1">
        <w:r w:rsidR="00E11F95" w:rsidRPr="003E4F7F">
          <w:rPr>
            <w:rStyle w:val="Hyperlink"/>
            <w:noProof/>
          </w:rPr>
          <w:t>5.3.8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_Toc484003829 \h </w:instrText>
        </w:r>
        <w:r w:rsidR="00E11F95">
          <w:rPr>
            <w:noProof/>
            <w:webHidden/>
          </w:rPr>
        </w:r>
        <w:r w:rsidR="00E11F95">
          <w:rPr>
            <w:noProof/>
            <w:webHidden/>
          </w:rPr>
          <w:fldChar w:fldCharType="separate"/>
        </w:r>
        <w:r w:rsidR="00E11F95">
          <w:rPr>
            <w:noProof/>
            <w:webHidden/>
          </w:rPr>
          <w:t>63</w:t>
        </w:r>
        <w:r w:rsidR="00E11F95">
          <w:rPr>
            <w:noProof/>
            <w:webHidden/>
          </w:rPr>
          <w:fldChar w:fldCharType="end"/>
        </w:r>
      </w:hyperlink>
    </w:p>
    <w:p w14:paraId="728B0E43" w14:textId="77777777" w:rsidR="00E11F95" w:rsidRDefault="00A1120D">
      <w:pPr>
        <w:pStyle w:val="TOC2"/>
        <w:tabs>
          <w:tab w:val="left" w:pos="864"/>
        </w:tabs>
        <w:rPr>
          <w:rFonts w:asciiTheme="minorHAnsi" w:eastAsiaTheme="minorEastAsia" w:hAnsiTheme="minorHAnsi"/>
        </w:rPr>
      </w:pPr>
      <w:hyperlink w:anchor="_Toc484003830" w:history="1">
        <w:r w:rsidR="00E11F95" w:rsidRPr="003E4F7F">
          <w:rPr>
            <w:rStyle w:val="Hyperlink"/>
          </w:rPr>
          <w:t>5.4</w:t>
        </w:r>
        <w:r w:rsidR="00E11F95">
          <w:rPr>
            <w:rFonts w:asciiTheme="minorHAnsi" w:eastAsiaTheme="minorEastAsia" w:hAnsiTheme="minorHAnsi"/>
          </w:rPr>
          <w:tab/>
        </w:r>
        <w:r w:rsidR="00E11F95" w:rsidRPr="003E4F7F">
          <w:rPr>
            <w:rStyle w:val="Hyperlink"/>
          </w:rPr>
          <w:t>PCD Report</w:t>
        </w:r>
        <w:r w:rsidR="00E11F95">
          <w:rPr>
            <w:webHidden/>
          </w:rPr>
          <w:tab/>
        </w:r>
        <w:r w:rsidR="00E11F95">
          <w:rPr>
            <w:webHidden/>
          </w:rPr>
          <w:fldChar w:fldCharType="begin"/>
        </w:r>
        <w:r w:rsidR="00E11F95">
          <w:rPr>
            <w:webHidden/>
          </w:rPr>
          <w:instrText xml:space="preserve"> PAGEREF _Toc484003830 \h </w:instrText>
        </w:r>
        <w:r w:rsidR="00E11F95">
          <w:rPr>
            <w:webHidden/>
          </w:rPr>
        </w:r>
        <w:r w:rsidR="00E11F95">
          <w:rPr>
            <w:webHidden/>
          </w:rPr>
          <w:fldChar w:fldCharType="separate"/>
        </w:r>
        <w:r w:rsidR="00E11F95">
          <w:rPr>
            <w:webHidden/>
          </w:rPr>
          <w:t>64</w:t>
        </w:r>
        <w:r w:rsidR="00E11F95">
          <w:rPr>
            <w:webHidden/>
          </w:rPr>
          <w:fldChar w:fldCharType="end"/>
        </w:r>
      </w:hyperlink>
    </w:p>
    <w:p w14:paraId="5BAF0B90" w14:textId="77777777" w:rsidR="00E11F95" w:rsidRDefault="00A1120D">
      <w:pPr>
        <w:pStyle w:val="TOC3"/>
        <w:tabs>
          <w:tab w:val="left" w:pos="1584"/>
        </w:tabs>
        <w:rPr>
          <w:rFonts w:asciiTheme="minorHAnsi" w:eastAsiaTheme="minorEastAsia" w:hAnsiTheme="minorHAnsi"/>
          <w:noProof/>
        </w:rPr>
      </w:pPr>
      <w:hyperlink w:anchor="_Toc484003831" w:history="1">
        <w:r w:rsidR="00E11F95" w:rsidRPr="003E4F7F">
          <w:rPr>
            <w:rStyle w:val="Hyperlink"/>
            <w:noProof/>
          </w:rPr>
          <w:t>5.4.1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_Toc484003831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655B6A74" w14:textId="77777777" w:rsidR="00E11F95" w:rsidRDefault="00A1120D">
      <w:pPr>
        <w:pStyle w:val="TOC3"/>
        <w:tabs>
          <w:tab w:val="left" w:pos="1584"/>
        </w:tabs>
        <w:rPr>
          <w:rFonts w:asciiTheme="minorHAnsi" w:eastAsiaTheme="minorEastAsia" w:hAnsiTheme="minorHAnsi"/>
          <w:noProof/>
        </w:rPr>
      </w:pPr>
      <w:hyperlink w:anchor="_Toc484003832" w:history="1">
        <w:r w:rsidR="00E11F95" w:rsidRPr="003E4F7F">
          <w:rPr>
            <w:rStyle w:val="Hyperlink"/>
            <w:noProof/>
          </w:rPr>
          <w:t>5.4.2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_Toc484003832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7F0FC77E" w14:textId="77777777" w:rsidR="00E11F95" w:rsidRDefault="00A1120D">
      <w:pPr>
        <w:pStyle w:val="TOC3"/>
        <w:tabs>
          <w:tab w:val="left" w:pos="1584"/>
        </w:tabs>
        <w:rPr>
          <w:rFonts w:asciiTheme="minorHAnsi" w:eastAsiaTheme="minorEastAsia" w:hAnsiTheme="minorHAnsi"/>
          <w:noProof/>
        </w:rPr>
      </w:pPr>
      <w:hyperlink w:anchor="_Toc484003833" w:history="1">
        <w:r w:rsidR="00E11F95" w:rsidRPr="003E4F7F">
          <w:rPr>
            <w:rStyle w:val="Hyperlink"/>
            <w:noProof/>
          </w:rPr>
          <w:t>5.4.3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_Toc484003833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B65276F" w14:textId="77777777" w:rsidR="00E11F95" w:rsidRDefault="00A1120D">
      <w:pPr>
        <w:pStyle w:val="TOC3"/>
        <w:tabs>
          <w:tab w:val="left" w:pos="1584"/>
        </w:tabs>
        <w:rPr>
          <w:rFonts w:asciiTheme="minorHAnsi" w:eastAsiaTheme="minorEastAsia" w:hAnsiTheme="minorHAnsi"/>
          <w:noProof/>
        </w:rPr>
      </w:pPr>
      <w:hyperlink w:anchor="_Toc484003834" w:history="1">
        <w:r w:rsidR="00E11F95" w:rsidRPr="003E4F7F">
          <w:rPr>
            <w:rStyle w:val="Hyperlink"/>
            <w:noProof/>
          </w:rPr>
          <w:t>5.4.4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_Toc484003834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2A68E24" w14:textId="77777777" w:rsidR="00E11F95" w:rsidRDefault="00A1120D">
      <w:pPr>
        <w:pStyle w:val="TOC3"/>
        <w:tabs>
          <w:tab w:val="left" w:pos="1584"/>
        </w:tabs>
        <w:rPr>
          <w:rFonts w:asciiTheme="minorHAnsi" w:eastAsiaTheme="minorEastAsia" w:hAnsiTheme="minorHAnsi"/>
          <w:noProof/>
        </w:rPr>
      </w:pPr>
      <w:hyperlink w:anchor="_Toc484003835" w:history="1">
        <w:r w:rsidR="00E11F95" w:rsidRPr="003E4F7F">
          <w:rPr>
            <w:rStyle w:val="Hyperlink"/>
            <w:noProof/>
          </w:rPr>
          <w:t>5.4.5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_Toc484003835 \h </w:instrText>
        </w:r>
        <w:r w:rsidR="00E11F95">
          <w:rPr>
            <w:noProof/>
            <w:webHidden/>
          </w:rPr>
        </w:r>
        <w:r w:rsidR="00E11F95">
          <w:rPr>
            <w:noProof/>
            <w:webHidden/>
          </w:rPr>
          <w:fldChar w:fldCharType="separate"/>
        </w:r>
        <w:r w:rsidR="00E11F95">
          <w:rPr>
            <w:noProof/>
            <w:webHidden/>
          </w:rPr>
          <w:t>64</w:t>
        </w:r>
        <w:r w:rsidR="00E11F95">
          <w:rPr>
            <w:noProof/>
            <w:webHidden/>
          </w:rPr>
          <w:fldChar w:fldCharType="end"/>
        </w:r>
      </w:hyperlink>
    </w:p>
    <w:p w14:paraId="1AA7B321" w14:textId="77777777" w:rsidR="00E11F95" w:rsidRDefault="00A1120D">
      <w:pPr>
        <w:pStyle w:val="TOC3"/>
        <w:tabs>
          <w:tab w:val="left" w:pos="1584"/>
        </w:tabs>
        <w:rPr>
          <w:rFonts w:asciiTheme="minorHAnsi" w:eastAsiaTheme="minorEastAsia" w:hAnsiTheme="minorHAnsi"/>
          <w:noProof/>
        </w:rPr>
      </w:pPr>
      <w:hyperlink w:anchor="_Toc484003836" w:history="1">
        <w:r w:rsidR="00E11F95" w:rsidRPr="003E4F7F">
          <w:rPr>
            <w:rStyle w:val="Hyperlink"/>
            <w:noProof/>
          </w:rPr>
          <w:t>5.4.6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_Toc484003836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E8FA75F" w14:textId="77777777" w:rsidR="00E11F95" w:rsidRDefault="00A1120D">
      <w:pPr>
        <w:pStyle w:val="TOC3"/>
        <w:tabs>
          <w:tab w:val="left" w:pos="1584"/>
        </w:tabs>
        <w:rPr>
          <w:rFonts w:asciiTheme="minorHAnsi" w:eastAsiaTheme="minorEastAsia" w:hAnsiTheme="minorHAnsi"/>
          <w:noProof/>
        </w:rPr>
      </w:pPr>
      <w:hyperlink w:anchor="_Toc484003837" w:history="1">
        <w:r w:rsidR="00E11F95" w:rsidRPr="003E4F7F">
          <w:rPr>
            <w:rStyle w:val="Hyperlink"/>
            <w:noProof/>
          </w:rPr>
          <w:t>5.4.7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_Toc484003837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5814ABB2" w14:textId="77777777" w:rsidR="00E11F95" w:rsidRDefault="00A1120D">
      <w:pPr>
        <w:pStyle w:val="TOC3"/>
        <w:tabs>
          <w:tab w:val="left" w:pos="1584"/>
        </w:tabs>
        <w:rPr>
          <w:rFonts w:asciiTheme="minorHAnsi" w:eastAsiaTheme="minorEastAsia" w:hAnsiTheme="minorHAnsi"/>
          <w:noProof/>
        </w:rPr>
      </w:pPr>
      <w:hyperlink w:anchor="_Toc484003838" w:history="1">
        <w:r w:rsidR="00E11F95" w:rsidRPr="003E4F7F">
          <w:rPr>
            <w:rStyle w:val="Hyperlink"/>
            <w:noProof/>
          </w:rPr>
          <w:t>5.4.8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_Toc484003838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C0BB0BE" w14:textId="77777777" w:rsidR="00E11F95" w:rsidRDefault="00A1120D">
      <w:pPr>
        <w:pStyle w:val="TOC2"/>
        <w:tabs>
          <w:tab w:val="left" w:pos="864"/>
        </w:tabs>
        <w:rPr>
          <w:rFonts w:asciiTheme="minorHAnsi" w:eastAsiaTheme="minorEastAsia" w:hAnsiTheme="minorHAnsi"/>
        </w:rPr>
      </w:pPr>
      <w:hyperlink w:anchor="_Toc484003839" w:history="1">
        <w:r w:rsidR="00E11F95" w:rsidRPr="003E4F7F">
          <w:rPr>
            <w:rStyle w:val="Hyperlink"/>
          </w:rPr>
          <w:t>5.5</w:t>
        </w:r>
        <w:r w:rsidR="00E11F95">
          <w:rPr>
            <w:rFonts w:asciiTheme="minorHAnsi" w:eastAsiaTheme="minorEastAsia" w:hAnsiTheme="minorHAnsi"/>
          </w:rPr>
          <w:tab/>
        </w:r>
        <w:r w:rsidR="00E11F95" w:rsidRPr="003E4F7F">
          <w:rPr>
            <w:rStyle w:val="Hyperlink"/>
          </w:rPr>
          <w:t>PCD Statistics</w:t>
        </w:r>
        <w:r w:rsidR="00E11F95">
          <w:rPr>
            <w:webHidden/>
          </w:rPr>
          <w:tab/>
        </w:r>
        <w:r w:rsidR="00E11F95">
          <w:rPr>
            <w:webHidden/>
          </w:rPr>
          <w:fldChar w:fldCharType="begin"/>
        </w:r>
        <w:r w:rsidR="00E11F95">
          <w:rPr>
            <w:webHidden/>
          </w:rPr>
          <w:instrText xml:space="preserve"> PAGEREF _Toc484003839 \h </w:instrText>
        </w:r>
        <w:r w:rsidR="00E11F95">
          <w:rPr>
            <w:webHidden/>
          </w:rPr>
        </w:r>
        <w:r w:rsidR="00E11F95">
          <w:rPr>
            <w:webHidden/>
          </w:rPr>
          <w:fldChar w:fldCharType="separate"/>
        </w:r>
        <w:r w:rsidR="00E11F95">
          <w:rPr>
            <w:webHidden/>
          </w:rPr>
          <w:t>65</w:t>
        </w:r>
        <w:r w:rsidR="00E11F95">
          <w:rPr>
            <w:webHidden/>
          </w:rPr>
          <w:fldChar w:fldCharType="end"/>
        </w:r>
      </w:hyperlink>
    </w:p>
    <w:p w14:paraId="57884423" w14:textId="77777777" w:rsidR="00E11F95" w:rsidRDefault="00A1120D">
      <w:pPr>
        <w:pStyle w:val="TOC3"/>
        <w:tabs>
          <w:tab w:val="left" w:pos="1584"/>
        </w:tabs>
        <w:rPr>
          <w:rFonts w:asciiTheme="minorHAnsi" w:eastAsiaTheme="minorEastAsia" w:hAnsiTheme="minorHAnsi"/>
          <w:noProof/>
        </w:rPr>
      </w:pPr>
      <w:hyperlink w:anchor="_Toc484003840" w:history="1">
        <w:r w:rsidR="00E11F95" w:rsidRPr="003E4F7F">
          <w:rPr>
            <w:rStyle w:val="Hyperlink"/>
            <w:noProof/>
          </w:rPr>
          <w:t>5.5.1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_Toc484003840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21AAC7C3" w14:textId="77777777" w:rsidR="00E11F95" w:rsidRDefault="00A1120D">
      <w:pPr>
        <w:pStyle w:val="TOC3"/>
        <w:tabs>
          <w:tab w:val="left" w:pos="1584"/>
        </w:tabs>
        <w:rPr>
          <w:rFonts w:asciiTheme="minorHAnsi" w:eastAsiaTheme="minorEastAsia" w:hAnsiTheme="minorHAnsi"/>
          <w:noProof/>
        </w:rPr>
      </w:pPr>
      <w:hyperlink w:anchor="_Toc484003841" w:history="1">
        <w:r w:rsidR="00E11F95" w:rsidRPr="003E4F7F">
          <w:rPr>
            <w:rStyle w:val="Hyperlink"/>
            <w:noProof/>
          </w:rPr>
          <w:t>5.5.2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_Toc484003841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2FBE3D89" w14:textId="77777777" w:rsidR="00E11F95" w:rsidRDefault="00A1120D">
      <w:pPr>
        <w:pStyle w:val="TOC3"/>
        <w:tabs>
          <w:tab w:val="left" w:pos="1584"/>
        </w:tabs>
        <w:rPr>
          <w:rFonts w:asciiTheme="minorHAnsi" w:eastAsiaTheme="minorEastAsia" w:hAnsiTheme="minorHAnsi"/>
          <w:noProof/>
        </w:rPr>
      </w:pPr>
      <w:hyperlink w:anchor="_Toc484003842" w:history="1">
        <w:r w:rsidR="00E11F95" w:rsidRPr="003E4F7F">
          <w:rPr>
            <w:rStyle w:val="Hyperlink"/>
            <w:noProof/>
          </w:rPr>
          <w:t>5.5.3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_Toc484003842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304B855D" w14:textId="77777777" w:rsidR="00E11F95" w:rsidRDefault="00A1120D">
      <w:pPr>
        <w:pStyle w:val="TOC3"/>
        <w:tabs>
          <w:tab w:val="left" w:pos="1584"/>
        </w:tabs>
        <w:rPr>
          <w:rFonts w:asciiTheme="minorHAnsi" w:eastAsiaTheme="minorEastAsia" w:hAnsiTheme="minorHAnsi"/>
          <w:noProof/>
        </w:rPr>
      </w:pPr>
      <w:hyperlink w:anchor="_Toc484003843" w:history="1">
        <w:r w:rsidR="00E11F95" w:rsidRPr="003E4F7F">
          <w:rPr>
            <w:rStyle w:val="Hyperlink"/>
            <w:noProof/>
          </w:rPr>
          <w:t>5.5.4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_Toc484003843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5C481D65" w14:textId="77777777" w:rsidR="00E11F95" w:rsidRDefault="00A1120D">
      <w:pPr>
        <w:pStyle w:val="TOC3"/>
        <w:tabs>
          <w:tab w:val="left" w:pos="1584"/>
        </w:tabs>
        <w:rPr>
          <w:rFonts w:asciiTheme="minorHAnsi" w:eastAsiaTheme="minorEastAsia" w:hAnsiTheme="minorHAnsi"/>
          <w:noProof/>
        </w:rPr>
      </w:pPr>
      <w:hyperlink w:anchor="_Toc484003844" w:history="1">
        <w:r w:rsidR="00E11F95" w:rsidRPr="003E4F7F">
          <w:rPr>
            <w:rStyle w:val="Hyperlink"/>
            <w:noProof/>
          </w:rPr>
          <w:t>5.5.5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_Toc484003844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559C9903" w14:textId="77777777" w:rsidR="00E11F95" w:rsidRDefault="00A1120D">
      <w:pPr>
        <w:pStyle w:val="TOC3"/>
        <w:tabs>
          <w:tab w:val="left" w:pos="1584"/>
        </w:tabs>
        <w:rPr>
          <w:rFonts w:asciiTheme="minorHAnsi" w:eastAsiaTheme="minorEastAsia" w:hAnsiTheme="minorHAnsi"/>
          <w:noProof/>
        </w:rPr>
      </w:pPr>
      <w:hyperlink w:anchor="_Toc484003845" w:history="1">
        <w:r w:rsidR="00E11F95" w:rsidRPr="003E4F7F">
          <w:rPr>
            <w:rStyle w:val="Hyperlink"/>
            <w:noProof/>
          </w:rPr>
          <w:t>5.5.6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_Toc484003845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3A6E273" w14:textId="77777777" w:rsidR="00E11F95" w:rsidRDefault="00A1120D">
      <w:pPr>
        <w:pStyle w:val="TOC3"/>
        <w:tabs>
          <w:tab w:val="left" w:pos="1584"/>
        </w:tabs>
        <w:rPr>
          <w:rFonts w:asciiTheme="minorHAnsi" w:eastAsiaTheme="minorEastAsia" w:hAnsiTheme="minorHAnsi"/>
          <w:noProof/>
        </w:rPr>
      </w:pPr>
      <w:hyperlink w:anchor="_Toc484003846" w:history="1">
        <w:r w:rsidR="00E11F95" w:rsidRPr="003E4F7F">
          <w:rPr>
            <w:rStyle w:val="Hyperlink"/>
            <w:noProof/>
          </w:rPr>
          <w:t>5.5.7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_Toc484003846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644A583A" w14:textId="77777777" w:rsidR="00E11F95" w:rsidRDefault="00A1120D">
      <w:pPr>
        <w:pStyle w:val="TOC3"/>
        <w:tabs>
          <w:tab w:val="left" w:pos="1584"/>
        </w:tabs>
        <w:rPr>
          <w:rFonts w:asciiTheme="minorHAnsi" w:eastAsiaTheme="minorEastAsia" w:hAnsiTheme="minorHAnsi"/>
          <w:noProof/>
        </w:rPr>
      </w:pPr>
      <w:hyperlink w:anchor="_Toc484003847" w:history="1">
        <w:r w:rsidR="00E11F95" w:rsidRPr="003E4F7F">
          <w:rPr>
            <w:rStyle w:val="Hyperlink"/>
            <w:noProof/>
          </w:rPr>
          <w:t>5.5.8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_Toc484003847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13278C0E" w14:textId="77777777" w:rsidR="00E11F95" w:rsidRDefault="00A1120D">
      <w:pPr>
        <w:pStyle w:val="TOC2"/>
        <w:tabs>
          <w:tab w:val="left" w:pos="864"/>
        </w:tabs>
        <w:rPr>
          <w:rFonts w:asciiTheme="minorHAnsi" w:eastAsiaTheme="minorEastAsia" w:hAnsiTheme="minorHAnsi"/>
        </w:rPr>
      </w:pPr>
      <w:hyperlink w:anchor="_Toc484003848" w:history="1">
        <w:r w:rsidR="00E11F95" w:rsidRPr="003E4F7F">
          <w:rPr>
            <w:rStyle w:val="Hyperlink"/>
          </w:rPr>
          <w:t>5.6</w:t>
        </w:r>
        <w:r w:rsidR="00E11F95">
          <w:rPr>
            <w:rFonts w:asciiTheme="minorHAnsi" w:eastAsiaTheme="minorEastAsia" w:hAnsiTheme="minorHAnsi"/>
          </w:rPr>
          <w:tab/>
        </w:r>
        <w:r w:rsidR="00E11F95" w:rsidRPr="003E4F7F">
          <w:rPr>
            <w:rStyle w:val="Hyperlink"/>
          </w:rPr>
          <w:t>Contract Entry</w:t>
        </w:r>
        <w:r w:rsidR="00E11F95">
          <w:rPr>
            <w:webHidden/>
          </w:rPr>
          <w:tab/>
        </w:r>
        <w:r w:rsidR="00E11F95">
          <w:rPr>
            <w:webHidden/>
          </w:rPr>
          <w:fldChar w:fldCharType="begin"/>
        </w:r>
        <w:r w:rsidR="00E11F95">
          <w:rPr>
            <w:webHidden/>
          </w:rPr>
          <w:instrText xml:space="preserve"> PAGEREF _Toc484003848 \h </w:instrText>
        </w:r>
        <w:r w:rsidR="00E11F95">
          <w:rPr>
            <w:webHidden/>
          </w:rPr>
        </w:r>
        <w:r w:rsidR="00E11F95">
          <w:rPr>
            <w:webHidden/>
          </w:rPr>
          <w:fldChar w:fldCharType="separate"/>
        </w:r>
        <w:r w:rsidR="00E11F95">
          <w:rPr>
            <w:webHidden/>
          </w:rPr>
          <w:t>67</w:t>
        </w:r>
        <w:r w:rsidR="00E11F95">
          <w:rPr>
            <w:webHidden/>
          </w:rPr>
          <w:fldChar w:fldCharType="end"/>
        </w:r>
      </w:hyperlink>
    </w:p>
    <w:p w14:paraId="6F34A689" w14:textId="77777777" w:rsidR="00E11F95" w:rsidRDefault="00A1120D">
      <w:pPr>
        <w:pStyle w:val="TOC3"/>
        <w:tabs>
          <w:tab w:val="left" w:pos="1584"/>
        </w:tabs>
        <w:rPr>
          <w:rFonts w:asciiTheme="minorHAnsi" w:eastAsiaTheme="minorEastAsia" w:hAnsiTheme="minorHAnsi"/>
          <w:noProof/>
        </w:rPr>
      </w:pPr>
      <w:hyperlink w:anchor="_Toc484003849" w:history="1">
        <w:r w:rsidR="00E11F95" w:rsidRPr="003E4F7F">
          <w:rPr>
            <w:rStyle w:val="Hyperlink"/>
            <w:noProof/>
          </w:rPr>
          <w:t>5.6.1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_Toc484003849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51E5D17A" w14:textId="77777777" w:rsidR="00E11F95" w:rsidRDefault="00A1120D">
      <w:pPr>
        <w:pStyle w:val="TOC3"/>
        <w:tabs>
          <w:tab w:val="left" w:pos="1584"/>
        </w:tabs>
        <w:rPr>
          <w:rFonts w:asciiTheme="minorHAnsi" w:eastAsiaTheme="minorEastAsia" w:hAnsiTheme="minorHAnsi"/>
          <w:noProof/>
        </w:rPr>
      </w:pPr>
      <w:hyperlink w:anchor="_Toc484003850" w:history="1">
        <w:r w:rsidR="00E11F95" w:rsidRPr="003E4F7F">
          <w:rPr>
            <w:rStyle w:val="Hyperlink"/>
            <w:noProof/>
          </w:rPr>
          <w:t>5.6.2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_Toc484003850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8A20AF6" w14:textId="77777777" w:rsidR="00E11F95" w:rsidRDefault="00A1120D">
      <w:pPr>
        <w:pStyle w:val="TOC3"/>
        <w:tabs>
          <w:tab w:val="left" w:pos="1584"/>
        </w:tabs>
        <w:rPr>
          <w:rFonts w:asciiTheme="minorHAnsi" w:eastAsiaTheme="minorEastAsia" w:hAnsiTheme="minorHAnsi"/>
          <w:noProof/>
        </w:rPr>
      </w:pPr>
      <w:hyperlink w:anchor="_Toc484003851" w:history="1">
        <w:r w:rsidR="00E11F95" w:rsidRPr="003E4F7F">
          <w:rPr>
            <w:rStyle w:val="Hyperlink"/>
            <w:noProof/>
          </w:rPr>
          <w:t>5.6.3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_Toc484003851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B8B70CE" w14:textId="77777777" w:rsidR="00E11F95" w:rsidRDefault="00A1120D">
      <w:pPr>
        <w:pStyle w:val="TOC3"/>
        <w:tabs>
          <w:tab w:val="left" w:pos="1584"/>
        </w:tabs>
        <w:rPr>
          <w:rFonts w:asciiTheme="minorHAnsi" w:eastAsiaTheme="minorEastAsia" w:hAnsiTheme="minorHAnsi"/>
          <w:noProof/>
        </w:rPr>
      </w:pPr>
      <w:hyperlink w:anchor="_Toc484003852" w:history="1">
        <w:r w:rsidR="00E11F95" w:rsidRPr="003E4F7F">
          <w:rPr>
            <w:rStyle w:val="Hyperlink"/>
            <w:noProof/>
          </w:rPr>
          <w:t>5.6.4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_Toc484003852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2F738F57" w14:textId="77777777" w:rsidR="00E11F95" w:rsidRDefault="00A1120D">
      <w:pPr>
        <w:pStyle w:val="TOC3"/>
        <w:tabs>
          <w:tab w:val="left" w:pos="1584"/>
        </w:tabs>
        <w:rPr>
          <w:rFonts w:asciiTheme="minorHAnsi" w:eastAsiaTheme="minorEastAsia" w:hAnsiTheme="minorHAnsi"/>
          <w:noProof/>
        </w:rPr>
      </w:pPr>
      <w:hyperlink w:anchor="_Toc484003853" w:history="1">
        <w:r w:rsidR="00E11F95" w:rsidRPr="003E4F7F">
          <w:rPr>
            <w:rStyle w:val="Hyperlink"/>
            <w:noProof/>
          </w:rPr>
          <w:t>5.6.5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_Toc484003853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7F4EC3DC" w14:textId="77777777" w:rsidR="00E11F95" w:rsidRDefault="00A1120D">
      <w:pPr>
        <w:pStyle w:val="TOC3"/>
        <w:tabs>
          <w:tab w:val="left" w:pos="1584"/>
        </w:tabs>
        <w:rPr>
          <w:rFonts w:asciiTheme="minorHAnsi" w:eastAsiaTheme="minorEastAsia" w:hAnsiTheme="minorHAnsi"/>
          <w:noProof/>
        </w:rPr>
      </w:pPr>
      <w:hyperlink w:anchor="_Toc484003854" w:history="1">
        <w:r w:rsidR="00E11F95" w:rsidRPr="003E4F7F">
          <w:rPr>
            <w:rStyle w:val="Hyperlink"/>
            <w:noProof/>
          </w:rPr>
          <w:t>5.6.6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_Toc484003854 \h </w:instrText>
        </w:r>
        <w:r w:rsidR="00E11F95">
          <w:rPr>
            <w:noProof/>
            <w:webHidden/>
          </w:rPr>
        </w:r>
        <w:r w:rsidR="00E11F95">
          <w:rPr>
            <w:noProof/>
            <w:webHidden/>
          </w:rPr>
          <w:fldChar w:fldCharType="separate"/>
        </w:r>
        <w:r w:rsidR="00E11F95">
          <w:rPr>
            <w:noProof/>
            <w:webHidden/>
          </w:rPr>
          <w:t>67</w:t>
        </w:r>
        <w:r w:rsidR="00E11F95">
          <w:rPr>
            <w:noProof/>
            <w:webHidden/>
          </w:rPr>
          <w:fldChar w:fldCharType="end"/>
        </w:r>
      </w:hyperlink>
    </w:p>
    <w:p w14:paraId="0BBCC52A" w14:textId="77777777" w:rsidR="00E11F95" w:rsidRDefault="00A1120D">
      <w:pPr>
        <w:pStyle w:val="TOC3"/>
        <w:tabs>
          <w:tab w:val="left" w:pos="1584"/>
        </w:tabs>
        <w:rPr>
          <w:rFonts w:asciiTheme="minorHAnsi" w:eastAsiaTheme="minorEastAsia" w:hAnsiTheme="minorHAnsi"/>
          <w:noProof/>
        </w:rPr>
      </w:pPr>
      <w:hyperlink w:anchor="_Toc484003855" w:history="1">
        <w:r w:rsidR="00E11F95" w:rsidRPr="003E4F7F">
          <w:rPr>
            <w:rStyle w:val="Hyperlink"/>
            <w:noProof/>
          </w:rPr>
          <w:t>5.6.7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_Toc484003855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63E481A5" w14:textId="77777777" w:rsidR="00E11F95" w:rsidRDefault="00A1120D">
      <w:pPr>
        <w:pStyle w:val="TOC3"/>
        <w:tabs>
          <w:tab w:val="left" w:pos="1584"/>
        </w:tabs>
        <w:rPr>
          <w:rFonts w:asciiTheme="minorHAnsi" w:eastAsiaTheme="minorEastAsia" w:hAnsiTheme="minorHAnsi"/>
          <w:noProof/>
        </w:rPr>
      </w:pPr>
      <w:hyperlink w:anchor="_Toc484003856" w:history="1">
        <w:r w:rsidR="00E11F95" w:rsidRPr="003E4F7F">
          <w:rPr>
            <w:rStyle w:val="Hyperlink"/>
            <w:noProof/>
          </w:rPr>
          <w:t>5.6.8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_Toc484003856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504E8948" w14:textId="77777777" w:rsidR="00E11F95" w:rsidRDefault="00A1120D">
      <w:pPr>
        <w:pStyle w:val="TOC2"/>
        <w:tabs>
          <w:tab w:val="left" w:pos="864"/>
        </w:tabs>
        <w:rPr>
          <w:rFonts w:asciiTheme="minorHAnsi" w:eastAsiaTheme="minorEastAsia" w:hAnsiTheme="minorHAnsi"/>
        </w:rPr>
      </w:pPr>
      <w:hyperlink w:anchor="_Toc484003857" w:history="1">
        <w:r w:rsidR="00E11F95" w:rsidRPr="003E4F7F">
          <w:rPr>
            <w:rStyle w:val="Hyperlink"/>
          </w:rPr>
          <w:t>5.7</w:t>
        </w:r>
        <w:r w:rsidR="00E11F95">
          <w:rPr>
            <w:rFonts w:asciiTheme="minorHAnsi" w:eastAsiaTheme="minorEastAsia" w:hAnsiTheme="minorHAnsi"/>
          </w:rPr>
          <w:tab/>
        </w:r>
        <w:r w:rsidR="00E11F95" w:rsidRPr="003E4F7F">
          <w:rPr>
            <w:rStyle w:val="Hyperlink"/>
          </w:rPr>
          <w:t>Program Entry</w:t>
        </w:r>
        <w:r w:rsidR="00E11F95">
          <w:rPr>
            <w:webHidden/>
          </w:rPr>
          <w:tab/>
        </w:r>
        <w:r w:rsidR="00E11F95">
          <w:rPr>
            <w:webHidden/>
          </w:rPr>
          <w:fldChar w:fldCharType="begin"/>
        </w:r>
        <w:r w:rsidR="00E11F95">
          <w:rPr>
            <w:webHidden/>
          </w:rPr>
          <w:instrText xml:space="preserve"> PAGEREF _Toc484003857 \h </w:instrText>
        </w:r>
        <w:r w:rsidR="00E11F95">
          <w:rPr>
            <w:webHidden/>
          </w:rPr>
        </w:r>
        <w:r w:rsidR="00E11F95">
          <w:rPr>
            <w:webHidden/>
          </w:rPr>
          <w:fldChar w:fldCharType="separate"/>
        </w:r>
        <w:r w:rsidR="00E11F95">
          <w:rPr>
            <w:webHidden/>
          </w:rPr>
          <w:t>68</w:t>
        </w:r>
        <w:r w:rsidR="00E11F95">
          <w:rPr>
            <w:webHidden/>
          </w:rPr>
          <w:fldChar w:fldCharType="end"/>
        </w:r>
      </w:hyperlink>
    </w:p>
    <w:p w14:paraId="6FF57009" w14:textId="77777777" w:rsidR="00E11F95" w:rsidRDefault="00A1120D">
      <w:pPr>
        <w:pStyle w:val="TOC3"/>
        <w:tabs>
          <w:tab w:val="left" w:pos="1584"/>
        </w:tabs>
        <w:rPr>
          <w:rFonts w:asciiTheme="minorHAnsi" w:eastAsiaTheme="minorEastAsia" w:hAnsiTheme="minorHAnsi"/>
          <w:noProof/>
        </w:rPr>
      </w:pPr>
      <w:hyperlink w:anchor="_Toc484003858" w:history="1">
        <w:r w:rsidR="00E11F95" w:rsidRPr="003E4F7F">
          <w:rPr>
            <w:rStyle w:val="Hyperlink"/>
            <w:noProof/>
          </w:rPr>
          <w:t>5.7.1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_Toc484003858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5D80427" w14:textId="77777777" w:rsidR="00E11F95" w:rsidRDefault="00A1120D">
      <w:pPr>
        <w:pStyle w:val="TOC3"/>
        <w:tabs>
          <w:tab w:val="left" w:pos="1584"/>
        </w:tabs>
        <w:rPr>
          <w:rFonts w:asciiTheme="minorHAnsi" w:eastAsiaTheme="minorEastAsia" w:hAnsiTheme="minorHAnsi"/>
          <w:noProof/>
        </w:rPr>
      </w:pPr>
      <w:hyperlink w:anchor="_Toc484003859" w:history="1">
        <w:r w:rsidR="00E11F95" w:rsidRPr="003E4F7F">
          <w:rPr>
            <w:rStyle w:val="Hyperlink"/>
            <w:noProof/>
          </w:rPr>
          <w:t>5.7.2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_Toc484003859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B2421D0" w14:textId="77777777" w:rsidR="00E11F95" w:rsidRDefault="00A1120D">
      <w:pPr>
        <w:pStyle w:val="TOC3"/>
        <w:tabs>
          <w:tab w:val="left" w:pos="1584"/>
        </w:tabs>
        <w:rPr>
          <w:rFonts w:asciiTheme="minorHAnsi" w:eastAsiaTheme="minorEastAsia" w:hAnsiTheme="minorHAnsi"/>
          <w:noProof/>
        </w:rPr>
      </w:pPr>
      <w:hyperlink w:anchor="_Toc484003860" w:history="1">
        <w:r w:rsidR="00E11F95" w:rsidRPr="003E4F7F">
          <w:rPr>
            <w:rStyle w:val="Hyperlink"/>
            <w:noProof/>
          </w:rPr>
          <w:t>5.7.3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_Toc484003860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7431F3A3" w14:textId="77777777" w:rsidR="00E11F95" w:rsidRDefault="00A1120D">
      <w:pPr>
        <w:pStyle w:val="TOC3"/>
        <w:tabs>
          <w:tab w:val="left" w:pos="1584"/>
        </w:tabs>
        <w:rPr>
          <w:rFonts w:asciiTheme="minorHAnsi" w:eastAsiaTheme="minorEastAsia" w:hAnsiTheme="minorHAnsi"/>
          <w:noProof/>
        </w:rPr>
      </w:pPr>
      <w:hyperlink w:anchor="_Toc484003861" w:history="1">
        <w:r w:rsidR="00E11F95" w:rsidRPr="003E4F7F">
          <w:rPr>
            <w:rStyle w:val="Hyperlink"/>
            <w:noProof/>
          </w:rPr>
          <w:t>5.7.4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_Toc484003861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B5CB491" w14:textId="77777777" w:rsidR="00E11F95" w:rsidRDefault="00A1120D">
      <w:pPr>
        <w:pStyle w:val="TOC3"/>
        <w:tabs>
          <w:tab w:val="left" w:pos="1584"/>
        </w:tabs>
        <w:rPr>
          <w:rFonts w:asciiTheme="minorHAnsi" w:eastAsiaTheme="minorEastAsia" w:hAnsiTheme="minorHAnsi"/>
          <w:noProof/>
        </w:rPr>
      </w:pPr>
      <w:hyperlink w:anchor="_Toc484003862" w:history="1">
        <w:r w:rsidR="00E11F95" w:rsidRPr="003E4F7F">
          <w:rPr>
            <w:rStyle w:val="Hyperlink"/>
            <w:noProof/>
          </w:rPr>
          <w:t>5.7.5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_Toc484003862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6E87FE5B" w14:textId="77777777" w:rsidR="00E11F95" w:rsidRDefault="00A1120D">
      <w:pPr>
        <w:pStyle w:val="TOC3"/>
        <w:tabs>
          <w:tab w:val="left" w:pos="1584"/>
        </w:tabs>
        <w:rPr>
          <w:rFonts w:asciiTheme="minorHAnsi" w:eastAsiaTheme="minorEastAsia" w:hAnsiTheme="minorHAnsi"/>
          <w:noProof/>
        </w:rPr>
      </w:pPr>
      <w:hyperlink w:anchor="_Toc484003863" w:history="1">
        <w:r w:rsidR="00E11F95" w:rsidRPr="003E4F7F">
          <w:rPr>
            <w:rStyle w:val="Hyperlink"/>
            <w:noProof/>
          </w:rPr>
          <w:t>5.7.6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_Toc484003863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7235E789" w14:textId="77777777" w:rsidR="00E11F95" w:rsidRDefault="00A1120D">
      <w:pPr>
        <w:pStyle w:val="TOC3"/>
        <w:tabs>
          <w:tab w:val="left" w:pos="1584"/>
        </w:tabs>
        <w:rPr>
          <w:rFonts w:asciiTheme="minorHAnsi" w:eastAsiaTheme="minorEastAsia" w:hAnsiTheme="minorHAnsi"/>
          <w:noProof/>
        </w:rPr>
      </w:pPr>
      <w:hyperlink w:anchor="_Toc484003864" w:history="1">
        <w:r w:rsidR="00E11F95" w:rsidRPr="003E4F7F">
          <w:rPr>
            <w:rStyle w:val="Hyperlink"/>
            <w:noProof/>
          </w:rPr>
          <w:t>5.7.7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_Toc484003864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190063FD" w14:textId="77777777" w:rsidR="00E11F95" w:rsidRDefault="00A1120D">
      <w:pPr>
        <w:pStyle w:val="TOC3"/>
        <w:tabs>
          <w:tab w:val="left" w:pos="1584"/>
        </w:tabs>
        <w:rPr>
          <w:rFonts w:asciiTheme="minorHAnsi" w:eastAsiaTheme="minorEastAsia" w:hAnsiTheme="minorHAnsi"/>
          <w:noProof/>
        </w:rPr>
      </w:pPr>
      <w:hyperlink w:anchor="_Toc484003865" w:history="1">
        <w:r w:rsidR="00E11F95" w:rsidRPr="003E4F7F">
          <w:rPr>
            <w:rStyle w:val="Hyperlink"/>
            <w:noProof/>
          </w:rPr>
          <w:t>5.7.8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_Toc484003865 \h </w:instrText>
        </w:r>
        <w:r w:rsidR="00E11F95">
          <w:rPr>
            <w:noProof/>
            <w:webHidden/>
          </w:rPr>
        </w:r>
        <w:r w:rsidR="00E11F95">
          <w:rPr>
            <w:noProof/>
            <w:webHidden/>
          </w:rPr>
          <w:fldChar w:fldCharType="separate"/>
        </w:r>
        <w:r w:rsidR="00E11F95">
          <w:rPr>
            <w:noProof/>
            <w:webHidden/>
          </w:rPr>
          <w:t>68</w:t>
        </w:r>
        <w:r w:rsidR="00E11F95">
          <w:rPr>
            <w:noProof/>
            <w:webHidden/>
          </w:rPr>
          <w:fldChar w:fldCharType="end"/>
        </w:r>
      </w:hyperlink>
    </w:p>
    <w:p w14:paraId="3F08A612" w14:textId="77777777" w:rsidR="00E11F95" w:rsidRDefault="00A1120D">
      <w:pPr>
        <w:pStyle w:val="TOC2"/>
        <w:tabs>
          <w:tab w:val="left" w:pos="864"/>
        </w:tabs>
        <w:rPr>
          <w:rFonts w:asciiTheme="minorHAnsi" w:eastAsiaTheme="minorEastAsia" w:hAnsiTheme="minorHAnsi"/>
        </w:rPr>
      </w:pPr>
      <w:hyperlink w:anchor="_Toc484003866" w:history="1">
        <w:r w:rsidR="00E11F95" w:rsidRPr="003E4F7F">
          <w:rPr>
            <w:rStyle w:val="Hyperlink"/>
          </w:rPr>
          <w:t>5.8</w:t>
        </w:r>
        <w:r w:rsidR="00E11F95">
          <w:rPr>
            <w:rFonts w:asciiTheme="minorHAnsi" w:eastAsiaTheme="minorEastAsia" w:hAnsiTheme="minorHAnsi"/>
          </w:rPr>
          <w:tab/>
        </w:r>
        <w:r w:rsidR="00E11F95" w:rsidRPr="003E4F7F">
          <w:rPr>
            <w:rStyle w:val="Hyperlink"/>
          </w:rPr>
          <w:t>User Entry</w:t>
        </w:r>
        <w:r w:rsidR="00E11F95">
          <w:rPr>
            <w:webHidden/>
          </w:rPr>
          <w:tab/>
        </w:r>
        <w:r w:rsidR="00E11F95">
          <w:rPr>
            <w:webHidden/>
          </w:rPr>
          <w:fldChar w:fldCharType="begin"/>
        </w:r>
        <w:r w:rsidR="00E11F95">
          <w:rPr>
            <w:webHidden/>
          </w:rPr>
          <w:instrText xml:space="preserve"> PAGEREF _Toc484003866 \h </w:instrText>
        </w:r>
        <w:r w:rsidR="00E11F95">
          <w:rPr>
            <w:webHidden/>
          </w:rPr>
        </w:r>
        <w:r w:rsidR="00E11F95">
          <w:rPr>
            <w:webHidden/>
          </w:rPr>
          <w:fldChar w:fldCharType="separate"/>
        </w:r>
        <w:r w:rsidR="00E11F95">
          <w:rPr>
            <w:webHidden/>
          </w:rPr>
          <w:t>69</w:t>
        </w:r>
        <w:r w:rsidR="00E11F95">
          <w:rPr>
            <w:webHidden/>
          </w:rPr>
          <w:fldChar w:fldCharType="end"/>
        </w:r>
      </w:hyperlink>
    </w:p>
    <w:p w14:paraId="49D7CD1E" w14:textId="77777777" w:rsidR="00E11F95" w:rsidRDefault="00A1120D">
      <w:pPr>
        <w:pStyle w:val="TOC3"/>
        <w:tabs>
          <w:tab w:val="left" w:pos="1584"/>
        </w:tabs>
        <w:rPr>
          <w:rFonts w:asciiTheme="minorHAnsi" w:eastAsiaTheme="minorEastAsia" w:hAnsiTheme="minorHAnsi"/>
          <w:noProof/>
        </w:rPr>
      </w:pPr>
      <w:hyperlink w:anchor="_Toc484003867" w:history="1">
        <w:r w:rsidR="00E11F95" w:rsidRPr="003E4F7F">
          <w:rPr>
            <w:rStyle w:val="Hyperlink"/>
            <w:noProof/>
          </w:rPr>
          <w:t>5.8.1</w:t>
        </w:r>
        <w:r w:rsidR="00E11F95">
          <w:rPr>
            <w:rFonts w:asciiTheme="minorHAnsi" w:eastAsiaTheme="minorEastAsia" w:hAnsiTheme="minorHAnsi"/>
            <w:noProof/>
          </w:rPr>
          <w:tab/>
        </w:r>
        <w:r w:rsidR="00E11F95" w:rsidRPr="003E4F7F">
          <w:rPr>
            <w:rStyle w:val="Hyperlink"/>
            <w:noProof/>
          </w:rPr>
          <w:t>Human Machine Interfaces</w:t>
        </w:r>
        <w:r w:rsidR="00E11F95">
          <w:rPr>
            <w:noProof/>
            <w:webHidden/>
          </w:rPr>
          <w:tab/>
        </w:r>
        <w:r w:rsidR="00E11F95">
          <w:rPr>
            <w:noProof/>
            <w:webHidden/>
          </w:rPr>
          <w:fldChar w:fldCharType="begin"/>
        </w:r>
        <w:r w:rsidR="00E11F95">
          <w:rPr>
            <w:noProof/>
            <w:webHidden/>
          </w:rPr>
          <w:instrText xml:space="preserve"> PAGEREF _Toc484003867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76E4C3CC" w14:textId="77777777" w:rsidR="00E11F95" w:rsidRDefault="00A1120D">
      <w:pPr>
        <w:pStyle w:val="TOC3"/>
        <w:tabs>
          <w:tab w:val="left" w:pos="1584"/>
        </w:tabs>
        <w:rPr>
          <w:rFonts w:asciiTheme="minorHAnsi" w:eastAsiaTheme="minorEastAsia" w:hAnsiTheme="minorHAnsi"/>
          <w:noProof/>
        </w:rPr>
      </w:pPr>
      <w:hyperlink w:anchor="_Toc484003868" w:history="1">
        <w:r w:rsidR="00E11F95" w:rsidRPr="003E4F7F">
          <w:rPr>
            <w:rStyle w:val="Hyperlink"/>
            <w:noProof/>
          </w:rPr>
          <w:t>5.8.2</w:t>
        </w:r>
        <w:r w:rsidR="00E11F95">
          <w:rPr>
            <w:rFonts w:asciiTheme="minorHAnsi" w:eastAsiaTheme="minorEastAsia" w:hAnsiTheme="minorHAnsi"/>
            <w:noProof/>
          </w:rPr>
          <w:tab/>
        </w:r>
        <w:r w:rsidR="00E11F95" w:rsidRPr="003E4F7F">
          <w:rPr>
            <w:rStyle w:val="Hyperlink"/>
            <w:noProof/>
          </w:rPr>
          <w:t>Requirements</w:t>
        </w:r>
        <w:r w:rsidR="00E11F95">
          <w:rPr>
            <w:noProof/>
            <w:webHidden/>
          </w:rPr>
          <w:tab/>
        </w:r>
        <w:r w:rsidR="00E11F95">
          <w:rPr>
            <w:noProof/>
            <w:webHidden/>
          </w:rPr>
          <w:fldChar w:fldCharType="begin"/>
        </w:r>
        <w:r w:rsidR="00E11F95">
          <w:rPr>
            <w:noProof/>
            <w:webHidden/>
          </w:rPr>
          <w:instrText xml:space="preserve"> PAGEREF _Toc484003868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41386963" w14:textId="77777777" w:rsidR="00E11F95" w:rsidRDefault="00A1120D">
      <w:pPr>
        <w:pStyle w:val="TOC3"/>
        <w:tabs>
          <w:tab w:val="left" w:pos="1584"/>
        </w:tabs>
        <w:rPr>
          <w:rFonts w:asciiTheme="minorHAnsi" w:eastAsiaTheme="minorEastAsia" w:hAnsiTheme="minorHAnsi"/>
          <w:noProof/>
        </w:rPr>
      </w:pPr>
      <w:hyperlink w:anchor="_Toc484003869" w:history="1">
        <w:r w:rsidR="00E11F95" w:rsidRPr="003E4F7F">
          <w:rPr>
            <w:rStyle w:val="Hyperlink"/>
            <w:noProof/>
          </w:rPr>
          <w:t>5.8.3</w:t>
        </w:r>
        <w:r w:rsidR="00E11F95">
          <w:rPr>
            <w:rFonts w:asciiTheme="minorHAnsi" w:eastAsiaTheme="minorEastAsia" w:hAnsiTheme="minorHAnsi"/>
            <w:noProof/>
          </w:rPr>
          <w:tab/>
        </w:r>
        <w:r w:rsidR="00E11F95" w:rsidRPr="003E4F7F">
          <w:rPr>
            <w:rStyle w:val="Hyperlink"/>
            <w:noProof/>
          </w:rPr>
          <w:t>Business Rules</w:t>
        </w:r>
        <w:r w:rsidR="00E11F95">
          <w:rPr>
            <w:noProof/>
            <w:webHidden/>
          </w:rPr>
          <w:tab/>
        </w:r>
        <w:r w:rsidR="00E11F95">
          <w:rPr>
            <w:noProof/>
            <w:webHidden/>
          </w:rPr>
          <w:fldChar w:fldCharType="begin"/>
        </w:r>
        <w:r w:rsidR="00E11F95">
          <w:rPr>
            <w:noProof/>
            <w:webHidden/>
          </w:rPr>
          <w:instrText xml:space="preserve"> PAGEREF _Toc484003869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2C2FD39B" w14:textId="77777777" w:rsidR="00E11F95" w:rsidRDefault="00A1120D">
      <w:pPr>
        <w:pStyle w:val="TOC3"/>
        <w:tabs>
          <w:tab w:val="left" w:pos="1584"/>
        </w:tabs>
        <w:rPr>
          <w:rFonts w:asciiTheme="minorHAnsi" w:eastAsiaTheme="minorEastAsia" w:hAnsiTheme="minorHAnsi"/>
          <w:noProof/>
        </w:rPr>
      </w:pPr>
      <w:hyperlink w:anchor="_Toc484003870" w:history="1">
        <w:r w:rsidR="00E11F95" w:rsidRPr="003E4F7F">
          <w:rPr>
            <w:rStyle w:val="Hyperlink"/>
            <w:noProof/>
          </w:rPr>
          <w:t>5.8.4</w:t>
        </w:r>
        <w:r w:rsidR="00E11F95">
          <w:rPr>
            <w:rFonts w:asciiTheme="minorHAnsi" w:eastAsiaTheme="minorEastAsia" w:hAnsiTheme="minorHAnsi"/>
            <w:noProof/>
          </w:rPr>
          <w:tab/>
        </w:r>
        <w:r w:rsidR="00E11F95" w:rsidRPr="003E4F7F">
          <w:rPr>
            <w:rStyle w:val="Hyperlink"/>
            <w:noProof/>
          </w:rPr>
          <w:t>Views</w:t>
        </w:r>
        <w:r w:rsidR="00E11F95">
          <w:rPr>
            <w:noProof/>
            <w:webHidden/>
          </w:rPr>
          <w:tab/>
        </w:r>
        <w:r w:rsidR="00E11F95">
          <w:rPr>
            <w:noProof/>
            <w:webHidden/>
          </w:rPr>
          <w:fldChar w:fldCharType="begin"/>
        </w:r>
        <w:r w:rsidR="00E11F95">
          <w:rPr>
            <w:noProof/>
            <w:webHidden/>
          </w:rPr>
          <w:instrText xml:space="preserve"> PAGEREF _Toc484003870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41D5B694" w14:textId="77777777" w:rsidR="00E11F95" w:rsidRDefault="00A1120D">
      <w:pPr>
        <w:pStyle w:val="TOC3"/>
        <w:tabs>
          <w:tab w:val="left" w:pos="1584"/>
        </w:tabs>
        <w:rPr>
          <w:rFonts w:asciiTheme="minorHAnsi" w:eastAsiaTheme="minorEastAsia" w:hAnsiTheme="minorHAnsi"/>
          <w:noProof/>
        </w:rPr>
      </w:pPr>
      <w:hyperlink w:anchor="_Toc484003871" w:history="1">
        <w:r w:rsidR="00E11F95" w:rsidRPr="003E4F7F">
          <w:rPr>
            <w:rStyle w:val="Hyperlink"/>
            <w:noProof/>
          </w:rPr>
          <w:t>5.8.5</w:t>
        </w:r>
        <w:r w:rsidR="00E11F95">
          <w:rPr>
            <w:rFonts w:asciiTheme="minorHAnsi" w:eastAsiaTheme="minorEastAsia" w:hAnsiTheme="minorHAnsi"/>
            <w:noProof/>
          </w:rPr>
          <w:tab/>
        </w:r>
        <w:r w:rsidR="00E11F95" w:rsidRPr="003E4F7F">
          <w:rPr>
            <w:rStyle w:val="Hyperlink"/>
            <w:noProof/>
          </w:rPr>
          <w:t>Functions</w:t>
        </w:r>
        <w:r w:rsidR="00E11F95">
          <w:rPr>
            <w:noProof/>
            <w:webHidden/>
          </w:rPr>
          <w:tab/>
        </w:r>
        <w:r w:rsidR="00E11F95">
          <w:rPr>
            <w:noProof/>
            <w:webHidden/>
          </w:rPr>
          <w:fldChar w:fldCharType="begin"/>
        </w:r>
        <w:r w:rsidR="00E11F95">
          <w:rPr>
            <w:noProof/>
            <w:webHidden/>
          </w:rPr>
          <w:instrText xml:space="preserve"> PAGEREF _Toc484003871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3ECA1A5E" w14:textId="77777777" w:rsidR="00E11F95" w:rsidRDefault="00A1120D">
      <w:pPr>
        <w:pStyle w:val="TOC3"/>
        <w:tabs>
          <w:tab w:val="left" w:pos="1584"/>
        </w:tabs>
        <w:rPr>
          <w:rFonts w:asciiTheme="minorHAnsi" w:eastAsiaTheme="minorEastAsia" w:hAnsiTheme="minorHAnsi"/>
          <w:noProof/>
        </w:rPr>
      </w:pPr>
      <w:hyperlink w:anchor="_Toc484003872" w:history="1">
        <w:r w:rsidR="00E11F95" w:rsidRPr="003E4F7F">
          <w:rPr>
            <w:rStyle w:val="Hyperlink"/>
            <w:noProof/>
          </w:rPr>
          <w:t>5.8.6</w:t>
        </w:r>
        <w:r w:rsidR="00E11F95">
          <w:rPr>
            <w:rFonts w:asciiTheme="minorHAnsi" w:eastAsiaTheme="minorEastAsia" w:hAnsiTheme="minorHAnsi"/>
            <w:noProof/>
          </w:rPr>
          <w:tab/>
        </w:r>
        <w:r w:rsidR="00E11F95" w:rsidRPr="003E4F7F">
          <w:rPr>
            <w:rStyle w:val="Hyperlink"/>
            <w:noProof/>
          </w:rPr>
          <w:t>Data Objects</w:t>
        </w:r>
        <w:r w:rsidR="00E11F95">
          <w:rPr>
            <w:noProof/>
            <w:webHidden/>
          </w:rPr>
          <w:tab/>
        </w:r>
        <w:r w:rsidR="00E11F95">
          <w:rPr>
            <w:noProof/>
            <w:webHidden/>
          </w:rPr>
          <w:fldChar w:fldCharType="begin"/>
        </w:r>
        <w:r w:rsidR="00E11F95">
          <w:rPr>
            <w:noProof/>
            <w:webHidden/>
          </w:rPr>
          <w:instrText xml:space="preserve"> PAGEREF _Toc484003872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6A625061" w14:textId="77777777" w:rsidR="00E11F95" w:rsidRDefault="00A1120D">
      <w:pPr>
        <w:pStyle w:val="TOC3"/>
        <w:tabs>
          <w:tab w:val="left" w:pos="1584"/>
        </w:tabs>
        <w:rPr>
          <w:rFonts w:asciiTheme="minorHAnsi" w:eastAsiaTheme="minorEastAsia" w:hAnsiTheme="minorHAnsi"/>
          <w:noProof/>
        </w:rPr>
      </w:pPr>
      <w:hyperlink w:anchor="_Toc484003873" w:history="1">
        <w:r w:rsidR="00E11F95" w:rsidRPr="003E4F7F">
          <w:rPr>
            <w:rStyle w:val="Hyperlink"/>
            <w:noProof/>
          </w:rPr>
          <w:t>5.8.7</w:t>
        </w:r>
        <w:r w:rsidR="00E11F95">
          <w:rPr>
            <w:rFonts w:asciiTheme="minorHAnsi" w:eastAsiaTheme="minorEastAsia" w:hAnsiTheme="minorHAnsi"/>
            <w:noProof/>
          </w:rPr>
          <w:tab/>
        </w:r>
        <w:r w:rsidR="00E11F95" w:rsidRPr="003E4F7F">
          <w:rPr>
            <w:rStyle w:val="Hyperlink"/>
            <w:noProof/>
          </w:rPr>
          <w:t>Enumerations</w:t>
        </w:r>
        <w:r w:rsidR="00E11F95">
          <w:rPr>
            <w:noProof/>
            <w:webHidden/>
          </w:rPr>
          <w:tab/>
        </w:r>
        <w:r w:rsidR="00E11F95">
          <w:rPr>
            <w:noProof/>
            <w:webHidden/>
          </w:rPr>
          <w:fldChar w:fldCharType="begin"/>
        </w:r>
        <w:r w:rsidR="00E11F95">
          <w:rPr>
            <w:noProof/>
            <w:webHidden/>
          </w:rPr>
          <w:instrText xml:space="preserve"> PAGEREF _Toc484003873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58B276F9" w14:textId="77777777" w:rsidR="00E11F95" w:rsidRDefault="00A1120D">
      <w:pPr>
        <w:pStyle w:val="TOC3"/>
        <w:tabs>
          <w:tab w:val="left" w:pos="1584"/>
        </w:tabs>
        <w:rPr>
          <w:rFonts w:asciiTheme="minorHAnsi" w:eastAsiaTheme="minorEastAsia" w:hAnsiTheme="minorHAnsi"/>
          <w:noProof/>
        </w:rPr>
      </w:pPr>
      <w:hyperlink w:anchor="_Toc484003874" w:history="1">
        <w:r w:rsidR="00E11F95" w:rsidRPr="003E4F7F">
          <w:rPr>
            <w:rStyle w:val="Hyperlink"/>
            <w:noProof/>
          </w:rPr>
          <w:t>5.8.8</w:t>
        </w:r>
        <w:r w:rsidR="00E11F95">
          <w:rPr>
            <w:rFonts w:asciiTheme="minorHAnsi" w:eastAsiaTheme="minorEastAsia" w:hAnsiTheme="minorHAnsi"/>
            <w:noProof/>
          </w:rPr>
          <w:tab/>
        </w:r>
        <w:r w:rsidR="00E11F95" w:rsidRPr="003E4F7F">
          <w:rPr>
            <w:rStyle w:val="Hyperlink"/>
            <w:noProof/>
          </w:rPr>
          <w:t>Complexity</w:t>
        </w:r>
        <w:r w:rsidR="00E11F95">
          <w:rPr>
            <w:noProof/>
            <w:webHidden/>
          </w:rPr>
          <w:tab/>
        </w:r>
        <w:r w:rsidR="00E11F95">
          <w:rPr>
            <w:noProof/>
            <w:webHidden/>
          </w:rPr>
          <w:fldChar w:fldCharType="begin"/>
        </w:r>
        <w:r w:rsidR="00E11F95">
          <w:rPr>
            <w:noProof/>
            <w:webHidden/>
          </w:rPr>
          <w:instrText xml:space="preserve"> PAGEREF _Toc484003874 \h </w:instrText>
        </w:r>
        <w:r w:rsidR="00E11F95">
          <w:rPr>
            <w:noProof/>
            <w:webHidden/>
          </w:rPr>
        </w:r>
        <w:r w:rsidR="00E11F95">
          <w:rPr>
            <w:noProof/>
            <w:webHidden/>
          </w:rPr>
          <w:fldChar w:fldCharType="separate"/>
        </w:r>
        <w:r w:rsidR="00E11F95">
          <w:rPr>
            <w:noProof/>
            <w:webHidden/>
          </w:rPr>
          <w:t>69</w:t>
        </w:r>
        <w:r w:rsidR="00E11F95">
          <w:rPr>
            <w:noProof/>
            <w:webHidden/>
          </w:rPr>
          <w:fldChar w:fldCharType="end"/>
        </w:r>
      </w:hyperlink>
    </w:p>
    <w:p w14:paraId="518B1136" w14:textId="77777777" w:rsidR="00E11F95" w:rsidRDefault="00A1120D">
      <w:pPr>
        <w:pStyle w:val="TOC1"/>
        <w:rPr>
          <w:rFonts w:asciiTheme="minorHAnsi" w:eastAsiaTheme="minorEastAsia" w:hAnsiTheme="minorHAnsi"/>
          <w:b w:val="0"/>
          <w:noProof/>
        </w:rPr>
      </w:pPr>
      <w:hyperlink w:anchor="_Toc484003875" w:history="1">
        <w:r w:rsidR="00E11F95" w:rsidRPr="003E4F7F">
          <w:rPr>
            <w:rStyle w:val="Hyperlink"/>
            <w:noProof/>
          </w:rPr>
          <w:t>6.</w:t>
        </w:r>
        <w:r w:rsidR="00E11F95">
          <w:rPr>
            <w:rFonts w:asciiTheme="minorHAnsi" w:eastAsiaTheme="minorEastAsia" w:hAnsiTheme="minorHAnsi"/>
            <w:b w:val="0"/>
            <w:noProof/>
          </w:rPr>
          <w:tab/>
        </w:r>
        <w:r w:rsidR="00E11F95" w:rsidRPr="003E4F7F">
          <w:rPr>
            <w:rStyle w:val="Hyperlink"/>
            <w:noProof/>
          </w:rPr>
          <w:t>Use Cases</w:t>
        </w:r>
        <w:r w:rsidR="00E11F95">
          <w:rPr>
            <w:noProof/>
            <w:webHidden/>
          </w:rPr>
          <w:tab/>
        </w:r>
        <w:r w:rsidR="00E11F95">
          <w:rPr>
            <w:noProof/>
            <w:webHidden/>
          </w:rPr>
          <w:fldChar w:fldCharType="begin"/>
        </w:r>
        <w:r w:rsidR="00E11F95">
          <w:rPr>
            <w:noProof/>
            <w:webHidden/>
          </w:rPr>
          <w:instrText xml:space="preserve"> PAGEREF _Toc484003875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5F202DE4" w14:textId="77777777" w:rsidR="00E11F95" w:rsidRDefault="00A1120D">
      <w:pPr>
        <w:pStyle w:val="TOC3"/>
        <w:tabs>
          <w:tab w:val="left" w:pos="1584"/>
        </w:tabs>
        <w:rPr>
          <w:rFonts w:asciiTheme="minorHAnsi" w:eastAsiaTheme="minorEastAsia" w:hAnsiTheme="minorHAnsi"/>
          <w:noProof/>
        </w:rPr>
      </w:pPr>
      <w:hyperlink w:anchor="_Toc484003876" w:history="1">
        <w:r w:rsidR="00E11F95" w:rsidRPr="003E4F7F">
          <w:rPr>
            <w:rStyle w:val="Hyperlink"/>
            <w:noProof/>
          </w:rPr>
          <w:t>6.1.1</w:t>
        </w:r>
        <w:r w:rsidR="00E11F95">
          <w:rPr>
            <w:rFonts w:asciiTheme="minorHAnsi" w:eastAsiaTheme="minorEastAsia" w:hAnsiTheme="minorHAnsi"/>
            <w:noProof/>
          </w:rPr>
          <w:tab/>
        </w:r>
        <w:r w:rsidR="00E11F95" w:rsidRPr="003E4F7F">
          <w:rPr>
            <w:rStyle w:val="Hyperlink"/>
            <w:noProof/>
          </w:rPr>
          <w:t>[Use Case Name]</w:t>
        </w:r>
        <w:r w:rsidR="00E11F95">
          <w:rPr>
            <w:noProof/>
            <w:webHidden/>
          </w:rPr>
          <w:tab/>
        </w:r>
        <w:r w:rsidR="00E11F95">
          <w:rPr>
            <w:noProof/>
            <w:webHidden/>
          </w:rPr>
          <w:fldChar w:fldCharType="begin"/>
        </w:r>
        <w:r w:rsidR="00E11F95">
          <w:rPr>
            <w:noProof/>
            <w:webHidden/>
          </w:rPr>
          <w:instrText xml:space="preserve"> PAGEREF _Toc484003876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708D6588" w14:textId="77777777" w:rsidR="00E11F95" w:rsidRDefault="00A1120D">
      <w:pPr>
        <w:pStyle w:val="TOC4"/>
        <w:tabs>
          <w:tab w:val="left" w:pos="2592"/>
        </w:tabs>
        <w:rPr>
          <w:rFonts w:asciiTheme="minorHAnsi" w:eastAsiaTheme="minorEastAsia" w:hAnsiTheme="minorHAnsi"/>
          <w:noProof/>
        </w:rPr>
      </w:pPr>
      <w:hyperlink w:anchor="_Toc484003877" w:history="1">
        <w:r w:rsidR="00E11F95" w:rsidRPr="003E4F7F">
          <w:rPr>
            <w:rStyle w:val="Hyperlink"/>
            <w:noProof/>
          </w:rPr>
          <w:t>6.1.1.1</w:t>
        </w:r>
        <w:r w:rsidR="00E11F95">
          <w:rPr>
            <w:rFonts w:asciiTheme="minorHAnsi" w:eastAsiaTheme="minorEastAsia" w:hAnsiTheme="minorHAnsi"/>
            <w:noProof/>
          </w:rPr>
          <w:tab/>
        </w:r>
        <w:r w:rsidR="00E11F95" w:rsidRPr="003E4F7F">
          <w:rPr>
            <w:rStyle w:val="Hyperlink"/>
            <w:noProof/>
          </w:rPr>
          <w:t>[Sequence | Activity] Diagram Name (optional)</w:t>
        </w:r>
        <w:r w:rsidR="00E11F95">
          <w:rPr>
            <w:noProof/>
            <w:webHidden/>
          </w:rPr>
          <w:tab/>
        </w:r>
        <w:r w:rsidR="00E11F95">
          <w:rPr>
            <w:noProof/>
            <w:webHidden/>
          </w:rPr>
          <w:fldChar w:fldCharType="begin"/>
        </w:r>
        <w:r w:rsidR="00E11F95">
          <w:rPr>
            <w:noProof/>
            <w:webHidden/>
          </w:rPr>
          <w:instrText xml:space="preserve"> PAGEREF _Toc484003877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7B7D0D36" w14:textId="77777777" w:rsidR="00E11F95" w:rsidRDefault="00A1120D">
      <w:pPr>
        <w:pStyle w:val="TOC4"/>
        <w:tabs>
          <w:tab w:val="left" w:pos="2592"/>
        </w:tabs>
        <w:rPr>
          <w:rFonts w:asciiTheme="minorHAnsi" w:eastAsiaTheme="minorEastAsia" w:hAnsiTheme="minorHAnsi"/>
          <w:noProof/>
        </w:rPr>
      </w:pPr>
      <w:hyperlink w:anchor="_Toc484003878" w:history="1">
        <w:r w:rsidR="00E11F95" w:rsidRPr="003E4F7F">
          <w:rPr>
            <w:rStyle w:val="Hyperlink"/>
            <w:noProof/>
          </w:rPr>
          <w:t>6.1.1.2</w:t>
        </w:r>
        <w:r w:rsidR="00E11F95">
          <w:rPr>
            <w:rFonts w:asciiTheme="minorHAnsi" w:eastAsiaTheme="minorEastAsia" w:hAnsiTheme="minorHAnsi"/>
            <w:noProof/>
          </w:rPr>
          <w:tab/>
        </w:r>
        <w:r w:rsidR="00E11F95" w:rsidRPr="003E4F7F">
          <w:rPr>
            <w:rStyle w:val="Hyperlink"/>
            <w:noProof/>
          </w:rPr>
          <w:t>Basic Flow</w:t>
        </w:r>
        <w:r w:rsidR="00E11F95">
          <w:rPr>
            <w:noProof/>
            <w:webHidden/>
          </w:rPr>
          <w:tab/>
        </w:r>
        <w:r w:rsidR="00E11F95">
          <w:rPr>
            <w:noProof/>
            <w:webHidden/>
          </w:rPr>
          <w:fldChar w:fldCharType="begin"/>
        </w:r>
        <w:r w:rsidR="00E11F95">
          <w:rPr>
            <w:noProof/>
            <w:webHidden/>
          </w:rPr>
          <w:instrText xml:space="preserve"> PAGEREF _Toc484003878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0770C5BC" w14:textId="77777777" w:rsidR="00E11F95" w:rsidRDefault="00A1120D">
      <w:pPr>
        <w:pStyle w:val="TOC4"/>
        <w:tabs>
          <w:tab w:val="left" w:pos="2592"/>
        </w:tabs>
        <w:rPr>
          <w:rFonts w:asciiTheme="minorHAnsi" w:eastAsiaTheme="minorEastAsia" w:hAnsiTheme="minorHAnsi"/>
          <w:noProof/>
        </w:rPr>
      </w:pPr>
      <w:hyperlink w:anchor="_Toc484003879" w:history="1">
        <w:r w:rsidR="00E11F95" w:rsidRPr="003E4F7F">
          <w:rPr>
            <w:rStyle w:val="Hyperlink"/>
            <w:noProof/>
          </w:rPr>
          <w:t>6.1.1.3</w:t>
        </w:r>
        <w:r w:rsidR="00E11F95">
          <w:rPr>
            <w:rFonts w:asciiTheme="minorHAnsi" w:eastAsiaTheme="minorEastAsia" w:hAnsiTheme="minorHAnsi"/>
            <w:noProof/>
          </w:rPr>
          <w:tab/>
        </w:r>
        <w:r w:rsidR="00E11F95" w:rsidRPr="003E4F7F">
          <w:rPr>
            <w:rStyle w:val="Hyperlink"/>
            <w:noProof/>
          </w:rPr>
          <w:t>Alternate Flows</w:t>
        </w:r>
        <w:r w:rsidR="00E11F95">
          <w:rPr>
            <w:noProof/>
            <w:webHidden/>
          </w:rPr>
          <w:tab/>
        </w:r>
        <w:r w:rsidR="00E11F95">
          <w:rPr>
            <w:noProof/>
            <w:webHidden/>
          </w:rPr>
          <w:fldChar w:fldCharType="begin"/>
        </w:r>
        <w:r w:rsidR="00E11F95">
          <w:rPr>
            <w:noProof/>
            <w:webHidden/>
          </w:rPr>
          <w:instrText xml:space="preserve"> PAGEREF _Toc484003879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0C5E6D2E" w14:textId="77777777" w:rsidR="00E11F95" w:rsidRDefault="00A1120D">
      <w:pPr>
        <w:pStyle w:val="TOC4"/>
        <w:tabs>
          <w:tab w:val="left" w:pos="2592"/>
        </w:tabs>
        <w:rPr>
          <w:rFonts w:asciiTheme="minorHAnsi" w:eastAsiaTheme="minorEastAsia" w:hAnsiTheme="minorHAnsi"/>
          <w:noProof/>
        </w:rPr>
      </w:pPr>
      <w:hyperlink w:anchor="_Toc484003880" w:history="1">
        <w:r w:rsidR="00E11F95" w:rsidRPr="003E4F7F">
          <w:rPr>
            <w:rStyle w:val="Hyperlink"/>
            <w:noProof/>
          </w:rPr>
          <w:t>6.1.1.4</w:t>
        </w:r>
        <w:r w:rsidR="00E11F95">
          <w:rPr>
            <w:rFonts w:asciiTheme="minorHAnsi" w:eastAsiaTheme="minorEastAsia" w:hAnsiTheme="minorHAnsi"/>
            <w:noProof/>
          </w:rPr>
          <w:tab/>
        </w:r>
        <w:r w:rsidR="00E11F95" w:rsidRPr="003E4F7F">
          <w:rPr>
            <w:rStyle w:val="Hyperlink"/>
            <w:noProof/>
          </w:rPr>
          <w:t>Exceptional Flows</w:t>
        </w:r>
        <w:r w:rsidR="00E11F95">
          <w:rPr>
            <w:noProof/>
            <w:webHidden/>
          </w:rPr>
          <w:tab/>
        </w:r>
        <w:r w:rsidR="00E11F95">
          <w:rPr>
            <w:noProof/>
            <w:webHidden/>
          </w:rPr>
          <w:fldChar w:fldCharType="begin"/>
        </w:r>
        <w:r w:rsidR="00E11F95">
          <w:rPr>
            <w:noProof/>
            <w:webHidden/>
          </w:rPr>
          <w:instrText xml:space="preserve"> PAGEREF _Toc484003880 \h </w:instrText>
        </w:r>
        <w:r w:rsidR="00E11F95">
          <w:rPr>
            <w:noProof/>
            <w:webHidden/>
          </w:rPr>
        </w:r>
        <w:r w:rsidR="00E11F95">
          <w:rPr>
            <w:noProof/>
            <w:webHidden/>
          </w:rPr>
          <w:fldChar w:fldCharType="separate"/>
        </w:r>
        <w:r w:rsidR="00E11F95">
          <w:rPr>
            <w:noProof/>
            <w:webHidden/>
          </w:rPr>
          <w:t>70</w:t>
        </w:r>
        <w:r w:rsidR="00E11F95">
          <w:rPr>
            <w:noProof/>
            <w:webHidden/>
          </w:rPr>
          <w:fldChar w:fldCharType="end"/>
        </w:r>
      </w:hyperlink>
    </w:p>
    <w:p w14:paraId="1D8F33D0" w14:textId="77777777" w:rsidR="00E11F95" w:rsidRDefault="00A1120D">
      <w:pPr>
        <w:pStyle w:val="TOC1"/>
        <w:rPr>
          <w:rFonts w:asciiTheme="minorHAnsi" w:eastAsiaTheme="minorEastAsia" w:hAnsiTheme="minorHAnsi"/>
          <w:b w:val="0"/>
          <w:noProof/>
        </w:rPr>
      </w:pPr>
      <w:hyperlink w:anchor="_Toc484003881" w:history="1">
        <w:r w:rsidR="00E11F95" w:rsidRPr="003E4F7F">
          <w:rPr>
            <w:rStyle w:val="Hyperlink"/>
            <w:noProof/>
          </w:rPr>
          <w:t>7.</w:t>
        </w:r>
        <w:r w:rsidR="00E11F95">
          <w:rPr>
            <w:rFonts w:asciiTheme="minorHAnsi" w:eastAsiaTheme="minorEastAsia" w:hAnsiTheme="minorHAnsi"/>
            <w:b w:val="0"/>
            <w:noProof/>
          </w:rPr>
          <w:tab/>
        </w:r>
        <w:r w:rsidR="00E11F95" w:rsidRPr="003E4F7F">
          <w:rPr>
            <w:rStyle w:val="Hyperlink"/>
            <w:noProof/>
          </w:rPr>
          <w:t>Data Model</w:t>
        </w:r>
        <w:r w:rsidR="00E11F95">
          <w:rPr>
            <w:noProof/>
            <w:webHidden/>
          </w:rPr>
          <w:tab/>
        </w:r>
        <w:r w:rsidR="00E11F95">
          <w:rPr>
            <w:noProof/>
            <w:webHidden/>
          </w:rPr>
          <w:fldChar w:fldCharType="begin"/>
        </w:r>
        <w:r w:rsidR="00E11F95">
          <w:rPr>
            <w:noProof/>
            <w:webHidden/>
          </w:rPr>
          <w:instrText xml:space="preserve"> PAGEREF _Toc484003881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19C36B96" w14:textId="77777777" w:rsidR="00E11F95" w:rsidRDefault="00A1120D">
      <w:pPr>
        <w:pStyle w:val="TOC2"/>
        <w:tabs>
          <w:tab w:val="left" w:pos="864"/>
        </w:tabs>
        <w:rPr>
          <w:rFonts w:asciiTheme="minorHAnsi" w:eastAsiaTheme="minorEastAsia" w:hAnsiTheme="minorHAnsi"/>
        </w:rPr>
      </w:pPr>
      <w:hyperlink w:anchor="_Toc484003882" w:history="1">
        <w:r w:rsidR="00E11F95" w:rsidRPr="003E4F7F">
          <w:rPr>
            <w:rStyle w:val="Hyperlink"/>
          </w:rPr>
          <w:t>7.1</w:t>
        </w:r>
        <w:r w:rsidR="00E11F95">
          <w:rPr>
            <w:rFonts w:asciiTheme="minorHAnsi" w:eastAsiaTheme="minorEastAsia" w:hAnsiTheme="minorHAnsi"/>
          </w:rPr>
          <w:tab/>
        </w:r>
        <w:r w:rsidR="00E11F95" w:rsidRPr="003E4F7F">
          <w:rPr>
            <w:rStyle w:val="Hyperlink"/>
          </w:rPr>
          <w:t>Table Trackers</w:t>
        </w:r>
        <w:r w:rsidR="00E11F95">
          <w:rPr>
            <w:webHidden/>
          </w:rPr>
          <w:tab/>
        </w:r>
        <w:r w:rsidR="00E11F95">
          <w:rPr>
            <w:webHidden/>
          </w:rPr>
          <w:fldChar w:fldCharType="begin"/>
        </w:r>
        <w:r w:rsidR="00E11F95">
          <w:rPr>
            <w:webHidden/>
          </w:rPr>
          <w:instrText xml:space="preserve"> PAGEREF _Toc484003882 \h </w:instrText>
        </w:r>
        <w:r w:rsidR="00E11F95">
          <w:rPr>
            <w:webHidden/>
          </w:rPr>
        </w:r>
        <w:r w:rsidR="00E11F95">
          <w:rPr>
            <w:webHidden/>
          </w:rPr>
          <w:fldChar w:fldCharType="separate"/>
        </w:r>
        <w:r w:rsidR="00E11F95">
          <w:rPr>
            <w:webHidden/>
          </w:rPr>
          <w:t>71</w:t>
        </w:r>
        <w:r w:rsidR="00E11F95">
          <w:rPr>
            <w:webHidden/>
          </w:rPr>
          <w:fldChar w:fldCharType="end"/>
        </w:r>
      </w:hyperlink>
    </w:p>
    <w:p w14:paraId="790315BB" w14:textId="77777777" w:rsidR="00E11F95" w:rsidRDefault="00A1120D">
      <w:pPr>
        <w:pStyle w:val="TOC2"/>
        <w:tabs>
          <w:tab w:val="left" w:pos="864"/>
        </w:tabs>
        <w:rPr>
          <w:rFonts w:asciiTheme="minorHAnsi" w:eastAsiaTheme="minorEastAsia" w:hAnsiTheme="minorHAnsi"/>
        </w:rPr>
      </w:pPr>
      <w:hyperlink w:anchor="_Toc484003883" w:history="1">
        <w:r w:rsidR="00E11F95" w:rsidRPr="003E4F7F">
          <w:rPr>
            <w:rStyle w:val="Hyperlink"/>
          </w:rPr>
          <w:t>7.2</w:t>
        </w:r>
        <w:r w:rsidR="00E11F95">
          <w:rPr>
            <w:rFonts w:asciiTheme="minorHAnsi" w:eastAsiaTheme="minorEastAsia" w:hAnsiTheme="minorHAnsi"/>
          </w:rPr>
          <w:tab/>
        </w:r>
        <w:r w:rsidR="00E11F95" w:rsidRPr="003E4F7F">
          <w:rPr>
            <w:rStyle w:val="Hyperlink"/>
          </w:rPr>
          <w:t>Table Program Control Directives (PCD)</w:t>
        </w:r>
        <w:r w:rsidR="00E11F95">
          <w:rPr>
            <w:webHidden/>
          </w:rPr>
          <w:tab/>
        </w:r>
        <w:r w:rsidR="00E11F95">
          <w:rPr>
            <w:webHidden/>
          </w:rPr>
          <w:fldChar w:fldCharType="begin"/>
        </w:r>
        <w:r w:rsidR="00E11F95">
          <w:rPr>
            <w:webHidden/>
          </w:rPr>
          <w:instrText xml:space="preserve"> PAGEREF _Toc484003883 \h </w:instrText>
        </w:r>
        <w:r w:rsidR="00E11F95">
          <w:rPr>
            <w:webHidden/>
          </w:rPr>
        </w:r>
        <w:r w:rsidR="00E11F95">
          <w:rPr>
            <w:webHidden/>
          </w:rPr>
          <w:fldChar w:fldCharType="separate"/>
        </w:r>
        <w:r w:rsidR="00E11F95">
          <w:rPr>
            <w:webHidden/>
          </w:rPr>
          <w:t>73</w:t>
        </w:r>
        <w:r w:rsidR="00E11F95">
          <w:rPr>
            <w:webHidden/>
          </w:rPr>
          <w:fldChar w:fldCharType="end"/>
        </w:r>
      </w:hyperlink>
    </w:p>
    <w:p w14:paraId="0665A8A3" w14:textId="77777777" w:rsidR="00E11F95" w:rsidRDefault="00A1120D">
      <w:pPr>
        <w:pStyle w:val="TOC2"/>
        <w:tabs>
          <w:tab w:val="left" w:pos="864"/>
        </w:tabs>
        <w:rPr>
          <w:rFonts w:asciiTheme="minorHAnsi" w:eastAsiaTheme="minorEastAsia" w:hAnsiTheme="minorHAnsi"/>
        </w:rPr>
      </w:pPr>
      <w:hyperlink w:anchor="_Toc484003884" w:history="1">
        <w:r w:rsidR="00E11F95" w:rsidRPr="003E4F7F">
          <w:rPr>
            <w:rStyle w:val="Hyperlink"/>
          </w:rPr>
          <w:t>7.3</w:t>
        </w:r>
        <w:r w:rsidR="00E11F95">
          <w:rPr>
            <w:rFonts w:asciiTheme="minorHAnsi" w:eastAsiaTheme="minorEastAsia" w:hAnsiTheme="minorHAnsi"/>
          </w:rPr>
          <w:tab/>
        </w:r>
        <w:r w:rsidR="00E11F95" w:rsidRPr="003E4F7F">
          <w:rPr>
            <w:rStyle w:val="Hyperlink"/>
          </w:rPr>
          <w:t>Table Hardware Lists</w:t>
        </w:r>
        <w:r w:rsidR="00E11F95">
          <w:rPr>
            <w:webHidden/>
          </w:rPr>
          <w:tab/>
        </w:r>
        <w:r w:rsidR="00E11F95">
          <w:rPr>
            <w:webHidden/>
          </w:rPr>
          <w:fldChar w:fldCharType="begin"/>
        </w:r>
        <w:r w:rsidR="00E11F95">
          <w:rPr>
            <w:webHidden/>
          </w:rPr>
          <w:instrText xml:space="preserve"> PAGEREF _Toc484003884 \h </w:instrText>
        </w:r>
        <w:r w:rsidR="00E11F95">
          <w:rPr>
            <w:webHidden/>
          </w:rPr>
        </w:r>
        <w:r w:rsidR="00E11F95">
          <w:rPr>
            <w:webHidden/>
          </w:rPr>
          <w:fldChar w:fldCharType="separate"/>
        </w:r>
        <w:r w:rsidR="00E11F95">
          <w:rPr>
            <w:webHidden/>
          </w:rPr>
          <w:t>74</w:t>
        </w:r>
        <w:r w:rsidR="00E11F95">
          <w:rPr>
            <w:webHidden/>
          </w:rPr>
          <w:fldChar w:fldCharType="end"/>
        </w:r>
      </w:hyperlink>
    </w:p>
    <w:p w14:paraId="050338E1" w14:textId="77777777" w:rsidR="00E11F95" w:rsidRDefault="00A1120D">
      <w:pPr>
        <w:pStyle w:val="TOC2"/>
        <w:tabs>
          <w:tab w:val="left" w:pos="864"/>
        </w:tabs>
        <w:rPr>
          <w:rFonts w:asciiTheme="minorHAnsi" w:eastAsiaTheme="minorEastAsia" w:hAnsiTheme="minorHAnsi"/>
        </w:rPr>
      </w:pPr>
      <w:hyperlink w:anchor="_Toc484003885" w:history="1">
        <w:r w:rsidR="00E11F95" w:rsidRPr="003E4F7F">
          <w:rPr>
            <w:rStyle w:val="Hyperlink"/>
          </w:rPr>
          <w:t>7.4</w:t>
        </w:r>
        <w:r w:rsidR="00E11F95">
          <w:rPr>
            <w:rFonts w:asciiTheme="minorHAnsi" w:eastAsiaTheme="minorEastAsia" w:hAnsiTheme="minorHAnsi"/>
          </w:rPr>
          <w:tab/>
        </w:r>
        <w:r w:rsidR="00E11F95" w:rsidRPr="003E4F7F">
          <w:rPr>
            <w:rStyle w:val="Hyperlink"/>
          </w:rPr>
          <w:t>Table Hardware List Items</w:t>
        </w:r>
        <w:r w:rsidR="00E11F95">
          <w:rPr>
            <w:webHidden/>
          </w:rPr>
          <w:tab/>
        </w:r>
        <w:r w:rsidR="00E11F95">
          <w:rPr>
            <w:webHidden/>
          </w:rPr>
          <w:fldChar w:fldCharType="begin"/>
        </w:r>
        <w:r w:rsidR="00E11F95">
          <w:rPr>
            <w:webHidden/>
          </w:rPr>
          <w:instrText xml:space="preserve"> PAGEREF _Toc484003885 \h </w:instrText>
        </w:r>
        <w:r w:rsidR="00E11F95">
          <w:rPr>
            <w:webHidden/>
          </w:rPr>
        </w:r>
        <w:r w:rsidR="00E11F95">
          <w:rPr>
            <w:webHidden/>
          </w:rPr>
          <w:fldChar w:fldCharType="separate"/>
        </w:r>
        <w:r w:rsidR="00E11F95">
          <w:rPr>
            <w:webHidden/>
          </w:rPr>
          <w:t>75</w:t>
        </w:r>
        <w:r w:rsidR="00E11F95">
          <w:rPr>
            <w:webHidden/>
          </w:rPr>
          <w:fldChar w:fldCharType="end"/>
        </w:r>
      </w:hyperlink>
    </w:p>
    <w:p w14:paraId="67A9C409" w14:textId="77777777" w:rsidR="00E11F95" w:rsidRDefault="00A1120D">
      <w:pPr>
        <w:pStyle w:val="TOC2"/>
        <w:tabs>
          <w:tab w:val="left" w:pos="864"/>
        </w:tabs>
        <w:rPr>
          <w:rFonts w:asciiTheme="minorHAnsi" w:eastAsiaTheme="minorEastAsia" w:hAnsiTheme="minorHAnsi"/>
        </w:rPr>
      </w:pPr>
      <w:hyperlink w:anchor="_Toc484003886" w:history="1">
        <w:r w:rsidR="00E11F95" w:rsidRPr="003E4F7F">
          <w:rPr>
            <w:rStyle w:val="Hyperlink"/>
          </w:rPr>
          <w:t>7.5</w:t>
        </w:r>
        <w:r w:rsidR="00E11F95">
          <w:rPr>
            <w:rFonts w:asciiTheme="minorHAnsi" w:eastAsiaTheme="minorEastAsia" w:hAnsiTheme="minorHAnsi"/>
          </w:rPr>
          <w:tab/>
        </w:r>
        <w:r w:rsidR="00E11F95" w:rsidRPr="003E4F7F">
          <w:rPr>
            <w:rStyle w:val="Hyperlink"/>
          </w:rPr>
          <w:t>Table Remarks</w:t>
        </w:r>
        <w:r w:rsidR="00E11F95">
          <w:rPr>
            <w:webHidden/>
          </w:rPr>
          <w:tab/>
        </w:r>
        <w:r w:rsidR="00E11F95">
          <w:rPr>
            <w:webHidden/>
          </w:rPr>
          <w:fldChar w:fldCharType="begin"/>
        </w:r>
        <w:r w:rsidR="00E11F95">
          <w:rPr>
            <w:webHidden/>
          </w:rPr>
          <w:instrText xml:space="preserve"> PAGEREF _Toc484003886 \h </w:instrText>
        </w:r>
        <w:r w:rsidR="00E11F95">
          <w:rPr>
            <w:webHidden/>
          </w:rPr>
        </w:r>
        <w:r w:rsidR="00E11F95">
          <w:rPr>
            <w:webHidden/>
          </w:rPr>
          <w:fldChar w:fldCharType="separate"/>
        </w:r>
        <w:r w:rsidR="00E11F95">
          <w:rPr>
            <w:webHidden/>
          </w:rPr>
          <w:t>76</w:t>
        </w:r>
        <w:r w:rsidR="00E11F95">
          <w:rPr>
            <w:webHidden/>
          </w:rPr>
          <w:fldChar w:fldCharType="end"/>
        </w:r>
      </w:hyperlink>
    </w:p>
    <w:p w14:paraId="76D2853A" w14:textId="77777777" w:rsidR="00E11F95" w:rsidRDefault="00A1120D">
      <w:pPr>
        <w:pStyle w:val="TOC2"/>
        <w:tabs>
          <w:tab w:val="left" w:pos="864"/>
        </w:tabs>
        <w:rPr>
          <w:rFonts w:asciiTheme="minorHAnsi" w:eastAsiaTheme="minorEastAsia" w:hAnsiTheme="minorHAnsi"/>
        </w:rPr>
      </w:pPr>
      <w:hyperlink w:anchor="_Toc484003887" w:history="1">
        <w:r w:rsidR="00E11F95" w:rsidRPr="003E4F7F">
          <w:rPr>
            <w:rStyle w:val="Hyperlink"/>
          </w:rPr>
          <w:t>7.6</w:t>
        </w:r>
        <w:r w:rsidR="00E11F95">
          <w:rPr>
            <w:rFonts w:asciiTheme="minorHAnsi" w:eastAsiaTheme="minorEastAsia" w:hAnsiTheme="minorHAnsi"/>
          </w:rPr>
          <w:tab/>
        </w:r>
        <w:r w:rsidR="00E11F95" w:rsidRPr="003E4F7F">
          <w:rPr>
            <w:rStyle w:val="Hyperlink"/>
          </w:rPr>
          <w:t>Table Tasks</w:t>
        </w:r>
        <w:r w:rsidR="00E11F95">
          <w:rPr>
            <w:webHidden/>
          </w:rPr>
          <w:tab/>
        </w:r>
        <w:r w:rsidR="00E11F95">
          <w:rPr>
            <w:webHidden/>
          </w:rPr>
          <w:fldChar w:fldCharType="begin"/>
        </w:r>
        <w:r w:rsidR="00E11F95">
          <w:rPr>
            <w:webHidden/>
          </w:rPr>
          <w:instrText xml:space="preserve"> PAGEREF _Toc484003887 \h </w:instrText>
        </w:r>
        <w:r w:rsidR="00E11F95">
          <w:rPr>
            <w:webHidden/>
          </w:rPr>
        </w:r>
        <w:r w:rsidR="00E11F95">
          <w:rPr>
            <w:webHidden/>
          </w:rPr>
          <w:fldChar w:fldCharType="separate"/>
        </w:r>
        <w:r w:rsidR="00E11F95">
          <w:rPr>
            <w:webHidden/>
          </w:rPr>
          <w:t>76</w:t>
        </w:r>
        <w:r w:rsidR="00E11F95">
          <w:rPr>
            <w:webHidden/>
          </w:rPr>
          <w:fldChar w:fldCharType="end"/>
        </w:r>
      </w:hyperlink>
    </w:p>
    <w:p w14:paraId="054DFADC" w14:textId="77777777" w:rsidR="00E11F95" w:rsidRDefault="00A1120D">
      <w:pPr>
        <w:pStyle w:val="TOC2"/>
        <w:tabs>
          <w:tab w:val="left" w:pos="864"/>
        </w:tabs>
        <w:rPr>
          <w:rFonts w:asciiTheme="minorHAnsi" w:eastAsiaTheme="minorEastAsia" w:hAnsiTheme="minorHAnsi"/>
        </w:rPr>
      </w:pPr>
      <w:hyperlink w:anchor="_Toc484003888" w:history="1">
        <w:r w:rsidR="00E11F95" w:rsidRPr="003E4F7F">
          <w:rPr>
            <w:rStyle w:val="Hyperlink"/>
          </w:rPr>
          <w:t>7.7</w:t>
        </w:r>
        <w:r w:rsidR="00E11F95">
          <w:rPr>
            <w:rFonts w:asciiTheme="minorHAnsi" w:eastAsiaTheme="minorEastAsia" w:hAnsiTheme="minorHAnsi"/>
          </w:rPr>
          <w:tab/>
        </w:r>
        <w:r w:rsidR="00E11F95" w:rsidRPr="003E4F7F">
          <w:rPr>
            <w:rStyle w:val="Hyperlink"/>
          </w:rPr>
          <w:t>Table User Tasks</w:t>
        </w:r>
        <w:r w:rsidR="00E11F95">
          <w:rPr>
            <w:webHidden/>
          </w:rPr>
          <w:tab/>
        </w:r>
        <w:r w:rsidR="00E11F95">
          <w:rPr>
            <w:webHidden/>
          </w:rPr>
          <w:fldChar w:fldCharType="begin"/>
        </w:r>
        <w:r w:rsidR="00E11F95">
          <w:rPr>
            <w:webHidden/>
          </w:rPr>
          <w:instrText xml:space="preserve"> PAGEREF _Toc484003888 \h </w:instrText>
        </w:r>
        <w:r w:rsidR="00E11F95">
          <w:rPr>
            <w:webHidden/>
          </w:rPr>
        </w:r>
        <w:r w:rsidR="00E11F95">
          <w:rPr>
            <w:webHidden/>
          </w:rPr>
          <w:fldChar w:fldCharType="separate"/>
        </w:r>
        <w:r w:rsidR="00E11F95">
          <w:rPr>
            <w:webHidden/>
          </w:rPr>
          <w:t>77</w:t>
        </w:r>
        <w:r w:rsidR="00E11F95">
          <w:rPr>
            <w:webHidden/>
          </w:rPr>
          <w:fldChar w:fldCharType="end"/>
        </w:r>
      </w:hyperlink>
    </w:p>
    <w:p w14:paraId="1B9D75E8" w14:textId="77777777" w:rsidR="00E11F95" w:rsidRDefault="00A1120D">
      <w:pPr>
        <w:pStyle w:val="TOC2"/>
        <w:tabs>
          <w:tab w:val="left" w:pos="864"/>
        </w:tabs>
        <w:rPr>
          <w:rFonts w:asciiTheme="minorHAnsi" w:eastAsiaTheme="minorEastAsia" w:hAnsiTheme="minorHAnsi"/>
        </w:rPr>
      </w:pPr>
      <w:hyperlink w:anchor="_Toc484003889" w:history="1">
        <w:r w:rsidR="00E11F95" w:rsidRPr="003E4F7F">
          <w:rPr>
            <w:rStyle w:val="Hyperlink"/>
          </w:rPr>
          <w:t>7.8</w:t>
        </w:r>
        <w:r w:rsidR="00E11F95">
          <w:rPr>
            <w:rFonts w:asciiTheme="minorHAnsi" w:eastAsiaTheme="minorEastAsia" w:hAnsiTheme="minorHAnsi"/>
          </w:rPr>
          <w:tab/>
        </w:r>
        <w:r w:rsidR="00E11F95" w:rsidRPr="003E4F7F">
          <w:rPr>
            <w:rStyle w:val="Hyperlink"/>
          </w:rPr>
          <w:t>Table Contracts</w:t>
        </w:r>
        <w:r w:rsidR="00E11F95">
          <w:rPr>
            <w:webHidden/>
          </w:rPr>
          <w:tab/>
        </w:r>
        <w:r w:rsidR="00E11F95">
          <w:rPr>
            <w:webHidden/>
          </w:rPr>
          <w:fldChar w:fldCharType="begin"/>
        </w:r>
        <w:r w:rsidR="00E11F95">
          <w:rPr>
            <w:webHidden/>
          </w:rPr>
          <w:instrText xml:space="preserve"> PAGEREF _Toc484003889 \h </w:instrText>
        </w:r>
        <w:r w:rsidR="00E11F95">
          <w:rPr>
            <w:webHidden/>
          </w:rPr>
        </w:r>
        <w:r w:rsidR="00E11F95">
          <w:rPr>
            <w:webHidden/>
          </w:rPr>
          <w:fldChar w:fldCharType="separate"/>
        </w:r>
        <w:r w:rsidR="00E11F95">
          <w:rPr>
            <w:webHidden/>
          </w:rPr>
          <w:t>77</w:t>
        </w:r>
        <w:r w:rsidR="00E11F95">
          <w:rPr>
            <w:webHidden/>
          </w:rPr>
          <w:fldChar w:fldCharType="end"/>
        </w:r>
      </w:hyperlink>
    </w:p>
    <w:p w14:paraId="02C110AA" w14:textId="77777777" w:rsidR="00E11F95" w:rsidRDefault="00A1120D">
      <w:pPr>
        <w:pStyle w:val="TOC2"/>
        <w:tabs>
          <w:tab w:val="left" w:pos="864"/>
        </w:tabs>
        <w:rPr>
          <w:rFonts w:asciiTheme="minorHAnsi" w:eastAsiaTheme="minorEastAsia" w:hAnsiTheme="minorHAnsi"/>
        </w:rPr>
      </w:pPr>
      <w:hyperlink w:anchor="_Toc484003890" w:history="1">
        <w:r w:rsidR="00E11F95" w:rsidRPr="003E4F7F">
          <w:rPr>
            <w:rStyle w:val="Hyperlink"/>
          </w:rPr>
          <w:t>7.9</w:t>
        </w:r>
        <w:r w:rsidR="00E11F95">
          <w:rPr>
            <w:rFonts w:asciiTheme="minorHAnsi" w:eastAsiaTheme="minorEastAsia" w:hAnsiTheme="minorHAnsi"/>
          </w:rPr>
          <w:tab/>
        </w:r>
        <w:r w:rsidR="00E11F95" w:rsidRPr="003E4F7F">
          <w:rPr>
            <w:rStyle w:val="Hyperlink"/>
          </w:rPr>
          <w:t>Table Search Parameters</w:t>
        </w:r>
        <w:r w:rsidR="00E11F95">
          <w:rPr>
            <w:webHidden/>
          </w:rPr>
          <w:tab/>
        </w:r>
        <w:r w:rsidR="00E11F95">
          <w:rPr>
            <w:webHidden/>
          </w:rPr>
          <w:fldChar w:fldCharType="begin"/>
        </w:r>
        <w:r w:rsidR="00E11F95">
          <w:rPr>
            <w:webHidden/>
          </w:rPr>
          <w:instrText xml:space="preserve"> PAGEREF _Toc484003890 \h </w:instrText>
        </w:r>
        <w:r w:rsidR="00E11F95">
          <w:rPr>
            <w:webHidden/>
          </w:rPr>
        </w:r>
        <w:r w:rsidR="00E11F95">
          <w:rPr>
            <w:webHidden/>
          </w:rPr>
          <w:fldChar w:fldCharType="separate"/>
        </w:r>
        <w:r w:rsidR="00E11F95">
          <w:rPr>
            <w:webHidden/>
          </w:rPr>
          <w:t>77</w:t>
        </w:r>
        <w:r w:rsidR="00E11F95">
          <w:rPr>
            <w:webHidden/>
          </w:rPr>
          <w:fldChar w:fldCharType="end"/>
        </w:r>
      </w:hyperlink>
    </w:p>
    <w:p w14:paraId="43A8F2E5" w14:textId="77777777" w:rsidR="00E11F95" w:rsidRDefault="00A1120D">
      <w:pPr>
        <w:pStyle w:val="TOC2"/>
        <w:tabs>
          <w:tab w:val="left" w:pos="1584"/>
        </w:tabs>
        <w:rPr>
          <w:rFonts w:asciiTheme="minorHAnsi" w:eastAsiaTheme="minorEastAsia" w:hAnsiTheme="minorHAnsi"/>
        </w:rPr>
      </w:pPr>
      <w:hyperlink w:anchor="_Toc484003891" w:history="1">
        <w:r w:rsidR="00E11F95" w:rsidRPr="003E4F7F">
          <w:rPr>
            <w:rStyle w:val="Hyperlink"/>
          </w:rPr>
          <w:t>7.10</w:t>
        </w:r>
        <w:r w:rsidR="00E11F95">
          <w:rPr>
            <w:rFonts w:asciiTheme="minorHAnsi" w:eastAsiaTheme="minorEastAsia" w:hAnsiTheme="minorHAnsi"/>
          </w:rPr>
          <w:tab/>
        </w:r>
        <w:r w:rsidR="00E11F95" w:rsidRPr="003E4F7F">
          <w:rPr>
            <w:rStyle w:val="Hyperlink"/>
          </w:rPr>
          <w:t>Table Attachments</w:t>
        </w:r>
        <w:r w:rsidR="00E11F95">
          <w:rPr>
            <w:webHidden/>
          </w:rPr>
          <w:tab/>
        </w:r>
        <w:r w:rsidR="00E11F95">
          <w:rPr>
            <w:webHidden/>
          </w:rPr>
          <w:fldChar w:fldCharType="begin"/>
        </w:r>
        <w:r w:rsidR="00E11F95">
          <w:rPr>
            <w:webHidden/>
          </w:rPr>
          <w:instrText xml:space="preserve"> PAGEREF _Toc484003891 \h </w:instrText>
        </w:r>
        <w:r w:rsidR="00E11F95">
          <w:rPr>
            <w:webHidden/>
          </w:rPr>
        </w:r>
        <w:r w:rsidR="00E11F95">
          <w:rPr>
            <w:webHidden/>
          </w:rPr>
          <w:fldChar w:fldCharType="separate"/>
        </w:r>
        <w:r w:rsidR="00E11F95">
          <w:rPr>
            <w:webHidden/>
          </w:rPr>
          <w:t>78</w:t>
        </w:r>
        <w:r w:rsidR="00E11F95">
          <w:rPr>
            <w:webHidden/>
          </w:rPr>
          <w:fldChar w:fldCharType="end"/>
        </w:r>
      </w:hyperlink>
    </w:p>
    <w:p w14:paraId="437B0A51" w14:textId="77777777" w:rsidR="00E11F95" w:rsidRDefault="00A1120D">
      <w:pPr>
        <w:pStyle w:val="TOC2"/>
        <w:tabs>
          <w:tab w:val="left" w:pos="1584"/>
        </w:tabs>
        <w:rPr>
          <w:rFonts w:asciiTheme="minorHAnsi" w:eastAsiaTheme="minorEastAsia" w:hAnsiTheme="minorHAnsi"/>
        </w:rPr>
      </w:pPr>
      <w:hyperlink w:anchor="_Toc484003892" w:history="1">
        <w:r w:rsidR="00E11F95" w:rsidRPr="003E4F7F">
          <w:rPr>
            <w:rStyle w:val="Hyperlink"/>
          </w:rPr>
          <w:t>7.11</w:t>
        </w:r>
        <w:r w:rsidR="00E11F95">
          <w:rPr>
            <w:rFonts w:asciiTheme="minorHAnsi" w:eastAsiaTheme="minorEastAsia" w:hAnsiTheme="minorHAnsi"/>
          </w:rPr>
          <w:tab/>
        </w:r>
        <w:r w:rsidR="00E11F95" w:rsidRPr="003E4F7F">
          <w:rPr>
            <w:rStyle w:val="Hyperlink"/>
          </w:rPr>
          <w:t>Table Enumeration Types</w:t>
        </w:r>
        <w:r w:rsidR="00E11F95">
          <w:rPr>
            <w:webHidden/>
          </w:rPr>
          <w:tab/>
        </w:r>
        <w:r w:rsidR="00E11F95">
          <w:rPr>
            <w:webHidden/>
          </w:rPr>
          <w:fldChar w:fldCharType="begin"/>
        </w:r>
        <w:r w:rsidR="00E11F95">
          <w:rPr>
            <w:webHidden/>
          </w:rPr>
          <w:instrText xml:space="preserve"> PAGEREF _Toc484003892 \h </w:instrText>
        </w:r>
        <w:r w:rsidR="00E11F95">
          <w:rPr>
            <w:webHidden/>
          </w:rPr>
        </w:r>
        <w:r w:rsidR="00E11F95">
          <w:rPr>
            <w:webHidden/>
          </w:rPr>
          <w:fldChar w:fldCharType="separate"/>
        </w:r>
        <w:r w:rsidR="00E11F95">
          <w:rPr>
            <w:webHidden/>
          </w:rPr>
          <w:t>78</w:t>
        </w:r>
        <w:r w:rsidR="00E11F95">
          <w:rPr>
            <w:webHidden/>
          </w:rPr>
          <w:fldChar w:fldCharType="end"/>
        </w:r>
      </w:hyperlink>
    </w:p>
    <w:p w14:paraId="6247AF13" w14:textId="77777777" w:rsidR="00E11F95" w:rsidRDefault="00A1120D">
      <w:pPr>
        <w:pStyle w:val="TOC2"/>
        <w:tabs>
          <w:tab w:val="left" w:pos="1584"/>
        </w:tabs>
        <w:rPr>
          <w:rFonts w:asciiTheme="minorHAnsi" w:eastAsiaTheme="minorEastAsia" w:hAnsiTheme="minorHAnsi"/>
        </w:rPr>
      </w:pPr>
      <w:hyperlink w:anchor="_Toc484003893" w:history="1">
        <w:r w:rsidR="00E11F95" w:rsidRPr="003E4F7F">
          <w:rPr>
            <w:rStyle w:val="Hyperlink"/>
          </w:rPr>
          <w:t>7.12</w:t>
        </w:r>
        <w:r w:rsidR="00E11F95">
          <w:rPr>
            <w:rFonts w:asciiTheme="minorHAnsi" w:eastAsiaTheme="minorEastAsia" w:hAnsiTheme="minorHAnsi"/>
          </w:rPr>
          <w:tab/>
        </w:r>
        <w:r w:rsidR="00E11F95" w:rsidRPr="003E4F7F">
          <w:rPr>
            <w:rStyle w:val="Hyperlink"/>
          </w:rPr>
          <w:t>Table Enumeration Values</w:t>
        </w:r>
        <w:r w:rsidR="00E11F95">
          <w:rPr>
            <w:webHidden/>
          </w:rPr>
          <w:tab/>
        </w:r>
        <w:r w:rsidR="00E11F95">
          <w:rPr>
            <w:webHidden/>
          </w:rPr>
          <w:fldChar w:fldCharType="begin"/>
        </w:r>
        <w:r w:rsidR="00E11F95">
          <w:rPr>
            <w:webHidden/>
          </w:rPr>
          <w:instrText xml:space="preserve"> PAGEREF _Toc484003893 \h </w:instrText>
        </w:r>
        <w:r w:rsidR="00E11F95">
          <w:rPr>
            <w:webHidden/>
          </w:rPr>
        </w:r>
        <w:r w:rsidR="00E11F95">
          <w:rPr>
            <w:webHidden/>
          </w:rPr>
          <w:fldChar w:fldCharType="separate"/>
        </w:r>
        <w:r w:rsidR="00E11F95">
          <w:rPr>
            <w:webHidden/>
          </w:rPr>
          <w:t>79</w:t>
        </w:r>
        <w:r w:rsidR="00E11F95">
          <w:rPr>
            <w:webHidden/>
          </w:rPr>
          <w:fldChar w:fldCharType="end"/>
        </w:r>
      </w:hyperlink>
    </w:p>
    <w:p w14:paraId="73144A16" w14:textId="77777777" w:rsidR="00E11F95" w:rsidRDefault="00A1120D">
      <w:pPr>
        <w:pStyle w:val="TOC2"/>
        <w:tabs>
          <w:tab w:val="left" w:pos="1584"/>
        </w:tabs>
        <w:rPr>
          <w:rFonts w:asciiTheme="minorHAnsi" w:eastAsiaTheme="minorEastAsia" w:hAnsiTheme="minorHAnsi"/>
        </w:rPr>
      </w:pPr>
      <w:hyperlink w:anchor="_Toc484003894" w:history="1">
        <w:r w:rsidR="00E11F95" w:rsidRPr="003E4F7F">
          <w:rPr>
            <w:rStyle w:val="Hyperlink"/>
          </w:rPr>
          <w:t>7.13</w:t>
        </w:r>
        <w:r w:rsidR="00E11F95">
          <w:rPr>
            <w:rFonts w:asciiTheme="minorHAnsi" w:eastAsiaTheme="minorEastAsia" w:hAnsiTheme="minorHAnsi"/>
          </w:rPr>
          <w:tab/>
        </w:r>
        <w:r w:rsidR="00E11F95" w:rsidRPr="003E4F7F">
          <w:rPr>
            <w:rStyle w:val="Hyperlink"/>
          </w:rPr>
          <w:t>Table Enumeration Value Associations</w:t>
        </w:r>
        <w:r w:rsidR="00E11F95">
          <w:rPr>
            <w:webHidden/>
          </w:rPr>
          <w:tab/>
        </w:r>
        <w:r w:rsidR="00E11F95">
          <w:rPr>
            <w:webHidden/>
          </w:rPr>
          <w:fldChar w:fldCharType="begin"/>
        </w:r>
        <w:r w:rsidR="00E11F95">
          <w:rPr>
            <w:webHidden/>
          </w:rPr>
          <w:instrText xml:space="preserve"> PAGEREF _Toc484003894 \h </w:instrText>
        </w:r>
        <w:r w:rsidR="00E11F95">
          <w:rPr>
            <w:webHidden/>
          </w:rPr>
        </w:r>
        <w:r w:rsidR="00E11F95">
          <w:rPr>
            <w:webHidden/>
          </w:rPr>
          <w:fldChar w:fldCharType="separate"/>
        </w:r>
        <w:r w:rsidR="00E11F95">
          <w:rPr>
            <w:webHidden/>
          </w:rPr>
          <w:t>80</w:t>
        </w:r>
        <w:r w:rsidR="00E11F95">
          <w:rPr>
            <w:webHidden/>
          </w:rPr>
          <w:fldChar w:fldCharType="end"/>
        </w:r>
      </w:hyperlink>
    </w:p>
    <w:p w14:paraId="6C6B1431" w14:textId="77777777" w:rsidR="00E11F95" w:rsidRDefault="00A1120D">
      <w:pPr>
        <w:pStyle w:val="TOC2"/>
        <w:tabs>
          <w:tab w:val="left" w:pos="1584"/>
        </w:tabs>
        <w:rPr>
          <w:rFonts w:asciiTheme="minorHAnsi" w:eastAsiaTheme="minorEastAsia" w:hAnsiTheme="minorHAnsi"/>
        </w:rPr>
      </w:pPr>
      <w:hyperlink w:anchor="_Toc484003895" w:history="1">
        <w:r w:rsidR="00E11F95" w:rsidRPr="003E4F7F">
          <w:rPr>
            <w:rStyle w:val="Hyperlink"/>
          </w:rPr>
          <w:t>7.14</w:t>
        </w:r>
        <w:r w:rsidR="00E11F95">
          <w:rPr>
            <w:rFonts w:asciiTheme="minorHAnsi" w:eastAsiaTheme="minorEastAsia" w:hAnsiTheme="minorHAnsi"/>
          </w:rPr>
          <w:tab/>
        </w:r>
        <w:r w:rsidR="00E11F95" w:rsidRPr="003E4F7F">
          <w:rPr>
            <w:rStyle w:val="Hyperlink"/>
          </w:rPr>
          <w:t>Table Boilerplate Suffix</w:t>
        </w:r>
        <w:r w:rsidR="00E11F95">
          <w:rPr>
            <w:webHidden/>
          </w:rPr>
          <w:tab/>
        </w:r>
        <w:r w:rsidR="00E11F95">
          <w:rPr>
            <w:webHidden/>
          </w:rPr>
          <w:fldChar w:fldCharType="begin"/>
        </w:r>
        <w:r w:rsidR="00E11F95">
          <w:rPr>
            <w:webHidden/>
          </w:rPr>
          <w:instrText xml:space="preserve"> PAGEREF _Toc484003895 \h </w:instrText>
        </w:r>
        <w:r w:rsidR="00E11F95">
          <w:rPr>
            <w:webHidden/>
          </w:rPr>
        </w:r>
        <w:r w:rsidR="00E11F95">
          <w:rPr>
            <w:webHidden/>
          </w:rPr>
          <w:fldChar w:fldCharType="separate"/>
        </w:r>
        <w:r w:rsidR="00E11F95">
          <w:rPr>
            <w:webHidden/>
          </w:rPr>
          <w:t>80</w:t>
        </w:r>
        <w:r w:rsidR="00E11F95">
          <w:rPr>
            <w:webHidden/>
          </w:rPr>
          <w:fldChar w:fldCharType="end"/>
        </w:r>
      </w:hyperlink>
    </w:p>
    <w:p w14:paraId="62F292B6" w14:textId="77777777" w:rsidR="00E11F95" w:rsidRDefault="00A1120D">
      <w:pPr>
        <w:pStyle w:val="TOC2"/>
        <w:tabs>
          <w:tab w:val="left" w:pos="1584"/>
        </w:tabs>
        <w:rPr>
          <w:rFonts w:asciiTheme="minorHAnsi" w:eastAsiaTheme="minorEastAsia" w:hAnsiTheme="minorHAnsi"/>
        </w:rPr>
      </w:pPr>
      <w:hyperlink w:anchor="_Toc484003896" w:history="1">
        <w:r w:rsidR="00E11F95" w:rsidRPr="003E4F7F">
          <w:rPr>
            <w:rStyle w:val="Hyperlink"/>
          </w:rPr>
          <w:t>7.15</w:t>
        </w:r>
        <w:r w:rsidR="00E11F95">
          <w:rPr>
            <w:rFonts w:asciiTheme="minorHAnsi" w:eastAsiaTheme="minorEastAsia" w:hAnsiTheme="minorHAnsi"/>
          </w:rPr>
          <w:tab/>
        </w:r>
        <w:r w:rsidR="00E11F95" w:rsidRPr="003E4F7F">
          <w:rPr>
            <w:rStyle w:val="Hyperlink"/>
          </w:rPr>
          <w:t>Table blank</w:t>
        </w:r>
        <w:r w:rsidR="00E11F95">
          <w:rPr>
            <w:webHidden/>
          </w:rPr>
          <w:tab/>
        </w:r>
        <w:r w:rsidR="00E11F95">
          <w:rPr>
            <w:webHidden/>
          </w:rPr>
          <w:fldChar w:fldCharType="begin"/>
        </w:r>
        <w:r w:rsidR="00E11F95">
          <w:rPr>
            <w:webHidden/>
          </w:rPr>
          <w:instrText xml:space="preserve"> PAGEREF _Toc484003896 \h </w:instrText>
        </w:r>
        <w:r w:rsidR="00E11F95">
          <w:rPr>
            <w:webHidden/>
          </w:rPr>
        </w:r>
        <w:r w:rsidR="00E11F95">
          <w:rPr>
            <w:webHidden/>
          </w:rPr>
          <w:fldChar w:fldCharType="separate"/>
        </w:r>
        <w:r w:rsidR="00E11F95">
          <w:rPr>
            <w:webHidden/>
          </w:rPr>
          <w:t>81</w:t>
        </w:r>
        <w:r w:rsidR="00E11F95">
          <w:rPr>
            <w:webHidden/>
          </w:rPr>
          <w:fldChar w:fldCharType="end"/>
        </w:r>
      </w:hyperlink>
    </w:p>
    <w:p w14:paraId="0EF33426" w14:textId="77777777" w:rsidR="00E11F95" w:rsidRDefault="00A1120D">
      <w:pPr>
        <w:pStyle w:val="TOC1"/>
        <w:rPr>
          <w:rFonts w:asciiTheme="minorHAnsi" w:eastAsiaTheme="minorEastAsia" w:hAnsiTheme="minorHAnsi"/>
          <w:b w:val="0"/>
          <w:noProof/>
        </w:rPr>
      </w:pPr>
      <w:hyperlink w:anchor="_Toc484003897" w:history="1">
        <w:r w:rsidR="00E11F95" w:rsidRPr="003E4F7F">
          <w:rPr>
            <w:rStyle w:val="Hyperlink"/>
            <w:noProof/>
          </w:rPr>
          <w:t>8.</w:t>
        </w:r>
        <w:r w:rsidR="00E11F95">
          <w:rPr>
            <w:rFonts w:asciiTheme="minorHAnsi" w:eastAsiaTheme="minorEastAsia" w:hAnsiTheme="minorHAnsi"/>
            <w:b w:val="0"/>
            <w:noProof/>
          </w:rPr>
          <w:tab/>
        </w:r>
        <w:r w:rsidR="00E11F95" w:rsidRPr="003E4F7F">
          <w:rPr>
            <w:rStyle w:val="Hyperlink"/>
            <w:noProof/>
          </w:rPr>
          <w:t>[CSCI Name] CSCI</w:t>
        </w:r>
        <w:r w:rsidR="00E11F95">
          <w:rPr>
            <w:noProof/>
            <w:webHidden/>
          </w:rPr>
          <w:tab/>
        </w:r>
        <w:r w:rsidR="00E11F95">
          <w:rPr>
            <w:noProof/>
            <w:webHidden/>
          </w:rPr>
          <w:fldChar w:fldCharType="begin"/>
        </w:r>
        <w:r w:rsidR="00E11F95">
          <w:rPr>
            <w:noProof/>
            <w:webHidden/>
          </w:rPr>
          <w:instrText xml:space="preserve"> PAGEREF _Toc484003897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23245C17" w14:textId="77777777" w:rsidR="00E11F95" w:rsidRDefault="00A1120D">
      <w:pPr>
        <w:pStyle w:val="TOC2"/>
        <w:tabs>
          <w:tab w:val="left" w:pos="864"/>
        </w:tabs>
        <w:rPr>
          <w:rFonts w:asciiTheme="minorHAnsi" w:eastAsiaTheme="minorEastAsia" w:hAnsiTheme="minorHAnsi"/>
        </w:rPr>
      </w:pPr>
      <w:hyperlink w:anchor="_Toc484003898" w:history="1">
        <w:r w:rsidR="00E11F95" w:rsidRPr="003E4F7F">
          <w:rPr>
            <w:rStyle w:val="Hyperlink"/>
          </w:rPr>
          <w:t>8.1</w:t>
        </w:r>
        <w:r w:rsidR="00E11F95">
          <w:rPr>
            <w:rFonts w:asciiTheme="minorHAnsi" w:eastAsiaTheme="minorEastAsia" w:hAnsiTheme="minorHAnsi"/>
          </w:rPr>
          <w:tab/>
        </w:r>
        <w:r w:rsidR="00E11F95" w:rsidRPr="003E4F7F">
          <w:rPr>
            <w:rStyle w:val="Hyperlink"/>
          </w:rPr>
          <w:t>[CSC Name] CSC</w:t>
        </w:r>
        <w:r w:rsidR="00E11F95">
          <w:rPr>
            <w:webHidden/>
          </w:rPr>
          <w:tab/>
        </w:r>
        <w:r w:rsidR="00E11F95">
          <w:rPr>
            <w:webHidden/>
          </w:rPr>
          <w:fldChar w:fldCharType="begin"/>
        </w:r>
        <w:r w:rsidR="00E11F95">
          <w:rPr>
            <w:webHidden/>
          </w:rPr>
          <w:instrText xml:space="preserve"> PAGEREF _Toc484003898 \h </w:instrText>
        </w:r>
        <w:r w:rsidR="00E11F95">
          <w:rPr>
            <w:webHidden/>
          </w:rPr>
        </w:r>
        <w:r w:rsidR="00E11F95">
          <w:rPr>
            <w:webHidden/>
          </w:rPr>
          <w:fldChar w:fldCharType="separate"/>
        </w:r>
        <w:r w:rsidR="00E11F95">
          <w:rPr>
            <w:webHidden/>
          </w:rPr>
          <w:t>81</w:t>
        </w:r>
        <w:r w:rsidR="00E11F95">
          <w:rPr>
            <w:webHidden/>
          </w:rPr>
          <w:fldChar w:fldCharType="end"/>
        </w:r>
      </w:hyperlink>
    </w:p>
    <w:p w14:paraId="44EDA05E" w14:textId="77777777" w:rsidR="00E11F95" w:rsidRDefault="00A1120D">
      <w:pPr>
        <w:pStyle w:val="TOC3"/>
        <w:tabs>
          <w:tab w:val="left" w:pos="1584"/>
        </w:tabs>
        <w:rPr>
          <w:rFonts w:asciiTheme="minorHAnsi" w:eastAsiaTheme="minorEastAsia" w:hAnsiTheme="minorHAnsi"/>
          <w:noProof/>
        </w:rPr>
      </w:pPr>
      <w:hyperlink w:anchor="_Toc484003899" w:history="1">
        <w:r w:rsidR="00E11F95" w:rsidRPr="003E4F7F">
          <w:rPr>
            <w:rStyle w:val="Hyperlink"/>
            <w:noProof/>
          </w:rPr>
          <w:t>8.1.1</w:t>
        </w:r>
        <w:r w:rsidR="00E11F95">
          <w:rPr>
            <w:rFonts w:asciiTheme="minorHAnsi" w:eastAsiaTheme="minorEastAsia" w:hAnsiTheme="minorHAnsi"/>
            <w:noProof/>
          </w:rPr>
          <w:tab/>
        </w:r>
        <w:r w:rsidR="00E11F95" w:rsidRPr="003E4F7F">
          <w:rPr>
            <w:rStyle w:val="Hyperlink"/>
            <w:noProof/>
          </w:rPr>
          <w:t>[Function Name]</w:t>
        </w:r>
        <w:r w:rsidR="00E11F95">
          <w:rPr>
            <w:noProof/>
            <w:webHidden/>
          </w:rPr>
          <w:tab/>
        </w:r>
        <w:r w:rsidR="00E11F95">
          <w:rPr>
            <w:noProof/>
            <w:webHidden/>
          </w:rPr>
          <w:fldChar w:fldCharType="begin"/>
        </w:r>
        <w:r w:rsidR="00E11F95">
          <w:rPr>
            <w:noProof/>
            <w:webHidden/>
          </w:rPr>
          <w:instrText xml:space="preserve"> PAGEREF _Toc484003899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6B2E10F6" w14:textId="77777777" w:rsidR="00E11F95" w:rsidRDefault="00A1120D">
      <w:pPr>
        <w:pStyle w:val="TOC4"/>
        <w:tabs>
          <w:tab w:val="left" w:pos="2592"/>
        </w:tabs>
        <w:rPr>
          <w:rFonts w:asciiTheme="minorHAnsi" w:eastAsiaTheme="minorEastAsia" w:hAnsiTheme="minorHAnsi"/>
          <w:noProof/>
        </w:rPr>
      </w:pPr>
      <w:hyperlink w:anchor="_Toc484003900" w:history="1">
        <w:r w:rsidR="00E11F95" w:rsidRPr="003E4F7F">
          <w:rPr>
            <w:rStyle w:val="Hyperlink"/>
            <w:noProof/>
          </w:rPr>
          <w:t>8.1.1.1</w:t>
        </w:r>
        <w:r w:rsidR="00E11F95">
          <w:rPr>
            <w:rFonts w:asciiTheme="minorHAnsi" w:eastAsiaTheme="minorEastAsia" w:hAnsiTheme="minorHAnsi"/>
            <w:noProof/>
          </w:rPr>
          <w:tab/>
        </w:r>
        <w:r w:rsidR="00E11F95" w:rsidRPr="003E4F7F">
          <w:rPr>
            <w:rStyle w:val="Hyperlink"/>
            <w:noProof/>
          </w:rPr>
          <w:t>Test Method</w:t>
        </w:r>
        <w:r w:rsidR="00E11F95">
          <w:rPr>
            <w:noProof/>
            <w:webHidden/>
          </w:rPr>
          <w:tab/>
        </w:r>
        <w:r w:rsidR="00E11F95">
          <w:rPr>
            <w:noProof/>
            <w:webHidden/>
          </w:rPr>
          <w:fldChar w:fldCharType="begin"/>
        </w:r>
        <w:r w:rsidR="00E11F95">
          <w:rPr>
            <w:noProof/>
            <w:webHidden/>
          </w:rPr>
          <w:instrText xml:space="preserve"> PAGEREF _Toc484003900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614D8CE6" w14:textId="77777777" w:rsidR="00E11F95" w:rsidRDefault="00A1120D">
      <w:pPr>
        <w:pStyle w:val="TOC4"/>
        <w:tabs>
          <w:tab w:val="left" w:pos="2592"/>
        </w:tabs>
        <w:rPr>
          <w:rFonts w:asciiTheme="minorHAnsi" w:eastAsiaTheme="minorEastAsia" w:hAnsiTheme="minorHAnsi"/>
          <w:noProof/>
        </w:rPr>
      </w:pPr>
      <w:hyperlink w:anchor="_Toc484003901" w:history="1">
        <w:r w:rsidR="00E11F95" w:rsidRPr="003E4F7F">
          <w:rPr>
            <w:rStyle w:val="Hyperlink"/>
            <w:noProof/>
          </w:rPr>
          <w:t>8.1.1.2</w:t>
        </w:r>
        <w:r w:rsidR="00E11F95">
          <w:rPr>
            <w:rFonts w:asciiTheme="minorHAnsi" w:eastAsiaTheme="minorEastAsia" w:hAnsiTheme="minorHAnsi"/>
            <w:noProof/>
          </w:rPr>
          <w:tab/>
        </w:r>
        <w:r w:rsidR="00E11F95" w:rsidRPr="003E4F7F">
          <w:rPr>
            <w:rStyle w:val="Hyperlink"/>
            <w:noProof/>
          </w:rPr>
          <w:t>Algorithms (if applicable)</w:t>
        </w:r>
        <w:r w:rsidR="00E11F95">
          <w:rPr>
            <w:noProof/>
            <w:webHidden/>
          </w:rPr>
          <w:tab/>
        </w:r>
        <w:r w:rsidR="00E11F95">
          <w:rPr>
            <w:noProof/>
            <w:webHidden/>
          </w:rPr>
          <w:fldChar w:fldCharType="begin"/>
        </w:r>
        <w:r w:rsidR="00E11F95">
          <w:rPr>
            <w:noProof/>
            <w:webHidden/>
          </w:rPr>
          <w:instrText xml:space="preserve"> PAGEREF _Toc484003901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723442B" w14:textId="77777777" w:rsidR="00E11F95" w:rsidRDefault="00A1120D">
      <w:pPr>
        <w:pStyle w:val="TOC4"/>
        <w:tabs>
          <w:tab w:val="left" w:pos="2592"/>
        </w:tabs>
        <w:rPr>
          <w:rFonts w:asciiTheme="minorHAnsi" w:eastAsiaTheme="minorEastAsia" w:hAnsiTheme="minorHAnsi"/>
          <w:noProof/>
        </w:rPr>
      </w:pPr>
      <w:hyperlink w:anchor="_Toc484003902" w:history="1">
        <w:r w:rsidR="00E11F95" w:rsidRPr="003E4F7F">
          <w:rPr>
            <w:rStyle w:val="Hyperlink"/>
            <w:noProof/>
          </w:rPr>
          <w:t>8.1.1.3</w:t>
        </w:r>
        <w:r w:rsidR="00E11F95">
          <w:rPr>
            <w:rFonts w:asciiTheme="minorHAnsi" w:eastAsiaTheme="minorEastAsia" w:hAnsiTheme="minorHAnsi"/>
            <w:noProof/>
          </w:rPr>
          <w:tab/>
        </w:r>
        <w:r w:rsidR="00E11F95" w:rsidRPr="003E4F7F">
          <w:rPr>
            <w:rStyle w:val="Hyperlink"/>
            <w:noProof/>
          </w:rPr>
          <w:t>SW Reuse (if applicable)</w:t>
        </w:r>
        <w:r w:rsidR="00E11F95">
          <w:rPr>
            <w:noProof/>
            <w:webHidden/>
          </w:rPr>
          <w:tab/>
        </w:r>
        <w:r w:rsidR="00E11F95">
          <w:rPr>
            <w:noProof/>
            <w:webHidden/>
          </w:rPr>
          <w:fldChar w:fldCharType="begin"/>
        </w:r>
        <w:r w:rsidR="00E11F95">
          <w:rPr>
            <w:noProof/>
            <w:webHidden/>
          </w:rPr>
          <w:instrText xml:space="preserve"> PAGEREF _Toc484003902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1EFB260D" w14:textId="77777777" w:rsidR="00E11F95" w:rsidRDefault="00A1120D">
      <w:pPr>
        <w:pStyle w:val="TOC4"/>
        <w:tabs>
          <w:tab w:val="left" w:pos="2592"/>
        </w:tabs>
        <w:rPr>
          <w:rFonts w:asciiTheme="minorHAnsi" w:eastAsiaTheme="minorEastAsia" w:hAnsiTheme="minorHAnsi"/>
          <w:noProof/>
        </w:rPr>
      </w:pPr>
      <w:hyperlink w:anchor="_Toc484003903" w:history="1">
        <w:r w:rsidR="00E11F95" w:rsidRPr="003E4F7F">
          <w:rPr>
            <w:rStyle w:val="Hyperlink"/>
            <w:noProof/>
          </w:rPr>
          <w:t>8.1.1.4</w:t>
        </w:r>
        <w:r w:rsidR="00E11F95">
          <w:rPr>
            <w:rFonts w:asciiTheme="minorHAnsi" w:eastAsiaTheme="minorEastAsia" w:hAnsiTheme="minorHAnsi"/>
            <w:noProof/>
          </w:rPr>
          <w:tab/>
        </w:r>
        <w:r w:rsidR="00E11F95" w:rsidRPr="003E4F7F">
          <w:rPr>
            <w:rStyle w:val="Hyperlink"/>
            <w:noProof/>
          </w:rPr>
          <w:t>Requirements Traceability</w:t>
        </w:r>
        <w:r w:rsidR="00E11F95">
          <w:rPr>
            <w:noProof/>
            <w:webHidden/>
          </w:rPr>
          <w:tab/>
        </w:r>
        <w:r w:rsidR="00E11F95">
          <w:rPr>
            <w:noProof/>
            <w:webHidden/>
          </w:rPr>
          <w:fldChar w:fldCharType="begin"/>
        </w:r>
        <w:r w:rsidR="00E11F95">
          <w:rPr>
            <w:noProof/>
            <w:webHidden/>
          </w:rPr>
          <w:instrText xml:space="preserve"> PAGEREF _Toc484003903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23EF8117" w14:textId="77777777" w:rsidR="00E11F95" w:rsidRDefault="00A1120D">
      <w:pPr>
        <w:pStyle w:val="TOC2"/>
        <w:tabs>
          <w:tab w:val="left" w:pos="864"/>
        </w:tabs>
        <w:rPr>
          <w:rFonts w:asciiTheme="minorHAnsi" w:eastAsiaTheme="minorEastAsia" w:hAnsiTheme="minorHAnsi"/>
        </w:rPr>
      </w:pPr>
      <w:hyperlink w:anchor="_Toc484003904" w:history="1">
        <w:r w:rsidR="00E11F95" w:rsidRPr="003E4F7F">
          <w:rPr>
            <w:rStyle w:val="Hyperlink"/>
          </w:rPr>
          <w:t>8.2</w:t>
        </w:r>
        <w:r w:rsidR="00E11F95">
          <w:rPr>
            <w:rFonts w:asciiTheme="minorHAnsi" w:eastAsiaTheme="minorEastAsia" w:hAnsiTheme="minorHAnsi"/>
          </w:rPr>
          <w:tab/>
        </w:r>
        <w:r w:rsidR="00E11F95" w:rsidRPr="003E4F7F">
          <w:rPr>
            <w:rStyle w:val="Hyperlink"/>
          </w:rPr>
          <w:t>Data Model</w:t>
        </w:r>
        <w:r w:rsidR="00E11F95">
          <w:rPr>
            <w:webHidden/>
          </w:rPr>
          <w:tab/>
        </w:r>
        <w:r w:rsidR="00E11F95">
          <w:rPr>
            <w:webHidden/>
          </w:rPr>
          <w:fldChar w:fldCharType="begin"/>
        </w:r>
        <w:r w:rsidR="00E11F95">
          <w:rPr>
            <w:webHidden/>
          </w:rPr>
          <w:instrText xml:space="preserve"> PAGEREF _Toc484003904 \h </w:instrText>
        </w:r>
        <w:r w:rsidR="00E11F95">
          <w:rPr>
            <w:webHidden/>
          </w:rPr>
        </w:r>
        <w:r w:rsidR="00E11F95">
          <w:rPr>
            <w:webHidden/>
          </w:rPr>
          <w:fldChar w:fldCharType="separate"/>
        </w:r>
        <w:r w:rsidR="00E11F95">
          <w:rPr>
            <w:webHidden/>
          </w:rPr>
          <w:t>82</w:t>
        </w:r>
        <w:r w:rsidR="00E11F95">
          <w:rPr>
            <w:webHidden/>
          </w:rPr>
          <w:fldChar w:fldCharType="end"/>
        </w:r>
      </w:hyperlink>
    </w:p>
    <w:p w14:paraId="363803F5" w14:textId="77777777" w:rsidR="00E11F95" w:rsidRDefault="00A1120D">
      <w:pPr>
        <w:pStyle w:val="TOC2"/>
        <w:tabs>
          <w:tab w:val="left" w:pos="864"/>
        </w:tabs>
        <w:rPr>
          <w:rFonts w:asciiTheme="minorHAnsi" w:eastAsiaTheme="minorEastAsia" w:hAnsiTheme="minorHAnsi"/>
        </w:rPr>
      </w:pPr>
      <w:hyperlink w:anchor="_Toc484003905" w:history="1">
        <w:r w:rsidR="00E11F95" w:rsidRPr="003E4F7F">
          <w:rPr>
            <w:rStyle w:val="Hyperlink"/>
          </w:rPr>
          <w:t>8.3</w:t>
        </w:r>
        <w:r w:rsidR="00E11F95">
          <w:rPr>
            <w:rFonts w:asciiTheme="minorHAnsi" w:eastAsiaTheme="minorEastAsia" w:hAnsiTheme="minorHAnsi"/>
          </w:rPr>
          <w:tab/>
        </w:r>
        <w:r w:rsidR="00E11F95" w:rsidRPr="003E4F7F">
          <w:rPr>
            <w:rStyle w:val="Hyperlink"/>
          </w:rPr>
          <w:t>Interfaces</w:t>
        </w:r>
        <w:r w:rsidR="00E11F95">
          <w:rPr>
            <w:webHidden/>
          </w:rPr>
          <w:tab/>
        </w:r>
        <w:r w:rsidR="00E11F95">
          <w:rPr>
            <w:webHidden/>
          </w:rPr>
          <w:fldChar w:fldCharType="begin"/>
        </w:r>
        <w:r w:rsidR="00E11F95">
          <w:rPr>
            <w:webHidden/>
          </w:rPr>
          <w:instrText xml:space="preserve"> PAGEREF _Toc484003905 \h </w:instrText>
        </w:r>
        <w:r w:rsidR="00E11F95">
          <w:rPr>
            <w:webHidden/>
          </w:rPr>
        </w:r>
        <w:r w:rsidR="00E11F95">
          <w:rPr>
            <w:webHidden/>
          </w:rPr>
          <w:fldChar w:fldCharType="separate"/>
        </w:r>
        <w:r w:rsidR="00E11F95">
          <w:rPr>
            <w:webHidden/>
          </w:rPr>
          <w:t>82</w:t>
        </w:r>
        <w:r w:rsidR="00E11F95">
          <w:rPr>
            <w:webHidden/>
          </w:rPr>
          <w:fldChar w:fldCharType="end"/>
        </w:r>
      </w:hyperlink>
    </w:p>
    <w:p w14:paraId="1DFC951D" w14:textId="77777777" w:rsidR="00E11F95" w:rsidRDefault="00A1120D">
      <w:pPr>
        <w:pStyle w:val="TOC3"/>
        <w:tabs>
          <w:tab w:val="left" w:pos="1584"/>
        </w:tabs>
        <w:rPr>
          <w:rFonts w:asciiTheme="minorHAnsi" w:eastAsiaTheme="minorEastAsia" w:hAnsiTheme="minorHAnsi"/>
          <w:noProof/>
        </w:rPr>
      </w:pPr>
      <w:hyperlink w:anchor="_Toc484003906" w:history="1">
        <w:r w:rsidR="00E11F95" w:rsidRPr="003E4F7F">
          <w:rPr>
            <w:rStyle w:val="Hyperlink"/>
            <w:noProof/>
          </w:rPr>
          <w:t>8.3.1</w:t>
        </w:r>
        <w:r w:rsidR="00E11F95">
          <w:rPr>
            <w:rFonts w:asciiTheme="minorHAnsi" w:eastAsiaTheme="minorEastAsia" w:hAnsiTheme="minorHAnsi"/>
            <w:noProof/>
          </w:rPr>
          <w:tab/>
        </w:r>
        <w:r w:rsidR="00E11F95" w:rsidRPr="003E4F7F">
          <w:rPr>
            <w:rStyle w:val="Hyperlink"/>
            <w:noProof/>
          </w:rPr>
          <w:t>Graphical Interfaces (if applicable)</w:t>
        </w:r>
        <w:r w:rsidR="00E11F95">
          <w:rPr>
            <w:noProof/>
            <w:webHidden/>
          </w:rPr>
          <w:tab/>
        </w:r>
        <w:r w:rsidR="00E11F95">
          <w:rPr>
            <w:noProof/>
            <w:webHidden/>
          </w:rPr>
          <w:fldChar w:fldCharType="begin"/>
        </w:r>
        <w:r w:rsidR="00E11F95">
          <w:rPr>
            <w:noProof/>
            <w:webHidden/>
          </w:rPr>
          <w:instrText xml:space="preserve"> PAGEREF _Toc484003906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DF13B78" w14:textId="77777777" w:rsidR="00E11F95" w:rsidRDefault="00A1120D">
      <w:pPr>
        <w:pStyle w:val="TOC3"/>
        <w:tabs>
          <w:tab w:val="left" w:pos="1584"/>
        </w:tabs>
        <w:rPr>
          <w:rFonts w:asciiTheme="minorHAnsi" w:eastAsiaTheme="minorEastAsia" w:hAnsiTheme="minorHAnsi"/>
          <w:noProof/>
        </w:rPr>
      </w:pPr>
      <w:hyperlink w:anchor="_Toc484003907" w:history="1">
        <w:r w:rsidR="00E11F95" w:rsidRPr="003E4F7F">
          <w:rPr>
            <w:rStyle w:val="Hyperlink"/>
            <w:noProof/>
          </w:rPr>
          <w:t>8.3.2</w:t>
        </w:r>
        <w:r w:rsidR="00E11F95">
          <w:rPr>
            <w:rFonts w:asciiTheme="minorHAnsi" w:eastAsiaTheme="minorEastAsia" w:hAnsiTheme="minorHAnsi"/>
            <w:noProof/>
          </w:rPr>
          <w:tab/>
        </w:r>
        <w:r w:rsidR="00E11F95" w:rsidRPr="003E4F7F">
          <w:rPr>
            <w:rStyle w:val="Hyperlink"/>
            <w:noProof/>
          </w:rPr>
          <w:t>Message Interfaces (if applicable)</w:t>
        </w:r>
        <w:r w:rsidR="00E11F95">
          <w:rPr>
            <w:noProof/>
            <w:webHidden/>
          </w:rPr>
          <w:tab/>
        </w:r>
        <w:r w:rsidR="00E11F95">
          <w:rPr>
            <w:noProof/>
            <w:webHidden/>
          </w:rPr>
          <w:fldChar w:fldCharType="begin"/>
        </w:r>
        <w:r w:rsidR="00E11F95">
          <w:rPr>
            <w:noProof/>
            <w:webHidden/>
          </w:rPr>
          <w:instrText xml:space="preserve"> PAGEREF _Toc484003907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2A8364CE" w14:textId="77777777" w:rsidR="00E11F95" w:rsidRDefault="00A1120D">
      <w:pPr>
        <w:pStyle w:val="TOC4"/>
        <w:tabs>
          <w:tab w:val="left" w:pos="2592"/>
        </w:tabs>
        <w:rPr>
          <w:rFonts w:asciiTheme="minorHAnsi" w:eastAsiaTheme="minorEastAsia" w:hAnsiTheme="minorHAnsi"/>
          <w:noProof/>
        </w:rPr>
      </w:pPr>
      <w:hyperlink w:anchor="_Toc484003908" w:history="1">
        <w:r w:rsidR="00E11F95" w:rsidRPr="003E4F7F">
          <w:rPr>
            <w:rStyle w:val="Hyperlink"/>
            <w:noProof/>
          </w:rPr>
          <w:t>8.3.2.1</w:t>
        </w:r>
        <w:r w:rsidR="00E11F95">
          <w:rPr>
            <w:rFonts w:asciiTheme="minorHAnsi" w:eastAsiaTheme="minorEastAsia" w:hAnsiTheme="minorHAnsi"/>
            <w:noProof/>
          </w:rPr>
          <w:tab/>
        </w:r>
        <w:r w:rsidR="00E11F95" w:rsidRPr="003E4F7F">
          <w:rPr>
            <w:rStyle w:val="Hyperlink"/>
            <w:noProof/>
          </w:rPr>
          <w:t>Provided Interfaces</w:t>
        </w:r>
        <w:r w:rsidR="00E11F95">
          <w:rPr>
            <w:noProof/>
            <w:webHidden/>
          </w:rPr>
          <w:tab/>
        </w:r>
        <w:r w:rsidR="00E11F95">
          <w:rPr>
            <w:noProof/>
            <w:webHidden/>
          </w:rPr>
          <w:fldChar w:fldCharType="begin"/>
        </w:r>
        <w:r w:rsidR="00E11F95">
          <w:rPr>
            <w:noProof/>
            <w:webHidden/>
          </w:rPr>
          <w:instrText xml:space="preserve"> PAGEREF _Toc484003908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0DBEF035" w14:textId="77777777" w:rsidR="00E11F95" w:rsidRDefault="00A1120D">
      <w:pPr>
        <w:pStyle w:val="TOC4"/>
        <w:tabs>
          <w:tab w:val="left" w:pos="2592"/>
        </w:tabs>
        <w:rPr>
          <w:rFonts w:asciiTheme="minorHAnsi" w:eastAsiaTheme="minorEastAsia" w:hAnsiTheme="minorHAnsi"/>
          <w:noProof/>
        </w:rPr>
      </w:pPr>
      <w:hyperlink w:anchor="_Toc484003909" w:history="1">
        <w:r w:rsidR="00E11F95" w:rsidRPr="003E4F7F">
          <w:rPr>
            <w:rStyle w:val="Hyperlink"/>
            <w:noProof/>
          </w:rPr>
          <w:t>8.3.2.2</w:t>
        </w:r>
        <w:r w:rsidR="00E11F95">
          <w:rPr>
            <w:rFonts w:asciiTheme="minorHAnsi" w:eastAsiaTheme="minorEastAsia" w:hAnsiTheme="minorHAnsi"/>
            <w:noProof/>
          </w:rPr>
          <w:tab/>
        </w:r>
        <w:r w:rsidR="00E11F95" w:rsidRPr="003E4F7F">
          <w:rPr>
            <w:rStyle w:val="Hyperlink"/>
            <w:noProof/>
          </w:rPr>
          <w:t>Required Interfaces</w:t>
        </w:r>
        <w:r w:rsidR="00E11F95">
          <w:rPr>
            <w:noProof/>
            <w:webHidden/>
          </w:rPr>
          <w:tab/>
        </w:r>
        <w:r w:rsidR="00E11F95">
          <w:rPr>
            <w:noProof/>
            <w:webHidden/>
          </w:rPr>
          <w:fldChar w:fldCharType="begin"/>
        </w:r>
        <w:r w:rsidR="00E11F95">
          <w:rPr>
            <w:noProof/>
            <w:webHidden/>
          </w:rPr>
          <w:instrText xml:space="preserve"> PAGEREF _Toc484003909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7111CBA9" w14:textId="77777777" w:rsidR="00E11F95" w:rsidRDefault="00A1120D">
      <w:pPr>
        <w:pStyle w:val="TOC1"/>
        <w:rPr>
          <w:rFonts w:asciiTheme="minorHAnsi" w:eastAsiaTheme="minorEastAsia" w:hAnsiTheme="minorHAnsi"/>
          <w:b w:val="0"/>
          <w:noProof/>
        </w:rPr>
      </w:pPr>
      <w:hyperlink w:anchor="_Toc484003910" w:history="1">
        <w:r w:rsidR="00E11F95" w:rsidRPr="003E4F7F">
          <w:rPr>
            <w:rStyle w:val="Hyperlink"/>
            <w:noProof/>
          </w:rPr>
          <w:t>9.</w:t>
        </w:r>
        <w:r w:rsidR="00E11F95">
          <w:rPr>
            <w:rFonts w:asciiTheme="minorHAnsi" w:eastAsiaTheme="minorEastAsia" w:hAnsiTheme="minorHAnsi"/>
            <w:b w:val="0"/>
            <w:noProof/>
          </w:rPr>
          <w:tab/>
        </w:r>
        <w:r w:rsidR="00E11F95" w:rsidRPr="003E4F7F">
          <w:rPr>
            <w:rStyle w:val="Hyperlink"/>
            <w:noProof/>
          </w:rPr>
          <w:t>Appendixes</w:t>
        </w:r>
        <w:r w:rsidR="00E11F95">
          <w:rPr>
            <w:noProof/>
            <w:webHidden/>
          </w:rPr>
          <w:tab/>
        </w:r>
        <w:r w:rsidR="00E11F95">
          <w:rPr>
            <w:noProof/>
            <w:webHidden/>
          </w:rPr>
          <w:fldChar w:fldCharType="begin"/>
        </w:r>
        <w:r w:rsidR="00E11F95">
          <w:rPr>
            <w:noProof/>
            <w:webHidden/>
          </w:rPr>
          <w:instrText xml:space="preserve"> PAGEREF _Toc484003910 \h </w:instrText>
        </w:r>
        <w:r w:rsidR="00E11F95">
          <w:rPr>
            <w:noProof/>
            <w:webHidden/>
          </w:rPr>
        </w:r>
        <w:r w:rsidR="00E11F95">
          <w:rPr>
            <w:noProof/>
            <w:webHidden/>
          </w:rPr>
          <w:fldChar w:fldCharType="separate"/>
        </w:r>
        <w:r w:rsidR="00E11F95">
          <w:rPr>
            <w:noProof/>
            <w:webHidden/>
          </w:rPr>
          <w:t>82</w:t>
        </w:r>
        <w:r w:rsidR="00E11F95">
          <w:rPr>
            <w:noProof/>
            <w:webHidden/>
          </w:rPr>
          <w:fldChar w:fldCharType="end"/>
        </w:r>
      </w:hyperlink>
    </w:p>
    <w:p w14:paraId="52BF0B41" w14:textId="77777777" w:rsidR="00E11F95" w:rsidRDefault="00A1120D">
      <w:pPr>
        <w:pStyle w:val="TOC2"/>
        <w:tabs>
          <w:tab w:val="left" w:pos="864"/>
        </w:tabs>
        <w:rPr>
          <w:rFonts w:asciiTheme="minorHAnsi" w:eastAsiaTheme="minorEastAsia" w:hAnsiTheme="minorHAnsi"/>
        </w:rPr>
      </w:pPr>
      <w:hyperlink w:anchor="_Toc484003911" w:history="1">
        <w:r w:rsidR="00E11F95" w:rsidRPr="003E4F7F">
          <w:rPr>
            <w:rStyle w:val="Hyperlink"/>
          </w:rPr>
          <w:t>9.1</w:t>
        </w:r>
        <w:r w:rsidR="00E11F95">
          <w:rPr>
            <w:rFonts w:asciiTheme="minorHAnsi" w:eastAsiaTheme="minorEastAsia" w:hAnsiTheme="minorHAnsi"/>
          </w:rPr>
          <w:tab/>
        </w:r>
        <w:r w:rsidR="00E11F95" w:rsidRPr="003E4F7F">
          <w:rPr>
            <w:rStyle w:val="Hyperlink"/>
          </w:rPr>
          <w:t>Acronyms</w:t>
        </w:r>
        <w:r w:rsidR="00E11F95">
          <w:rPr>
            <w:webHidden/>
          </w:rPr>
          <w:tab/>
        </w:r>
        <w:r w:rsidR="00E11F95">
          <w:rPr>
            <w:webHidden/>
          </w:rPr>
          <w:fldChar w:fldCharType="begin"/>
        </w:r>
        <w:r w:rsidR="00E11F95">
          <w:rPr>
            <w:webHidden/>
          </w:rPr>
          <w:instrText xml:space="preserve"> PAGEREF _Toc484003911 \h </w:instrText>
        </w:r>
        <w:r w:rsidR="00E11F95">
          <w:rPr>
            <w:webHidden/>
          </w:rPr>
        </w:r>
        <w:r w:rsidR="00E11F95">
          <w:rPr>
            <w:webHidden/>
          </w:rPr>
          <w:fldChar w:fldCharType="separate"/>
        </w:r>
        <w:r w:rsidR="00E11F95">
          <w:rPr>
            <w:webHidden/>
          </w:rPr>
          <w:t>82</w:t>
        </w:r>
        <w:r w:rsidR="00E11F95">
          <w:rPr>
            <w:webHidden/>
          </w:rPr>
          <w:fldChar w:fldCharType="end"/>
        </w:r>
      </w:hyperlink>
    </w:p>
    <w:p w14:paraId="061F9602" w14:textId="77777777" w:rsidR="00E11F95" w:rsidRDefault="00A1120D">
      <w:pPr>
        <w:pStyle w:val="TOC2"/>
        <w:tabs>
          <w:tab w:val="left" w:pos="864"/>
        </w:tabs>
        <w:rPr>
          <w:rFonts w:asciiTheme="minorHAnsi" w:eastAsiaTheme="minorEastAsia" w:hAnsiTheme="minorHAnsi"/>
        </w:rPr>
      </w:pPr>
      <w:hyperlink w:anchor="_Toc484003912" w:history="1">
        <w:r w:rsidR="00E11F95" w:rsidRPr="003E4F7F">
          <w:rPr>
            <w:rStyle w:val="Hyperlink"/>
          </w:rPr>
          <w:t>9.2</w:t>
        </w:r>
        <w:r w:rsidR="00E11F95">
          <w:rPr>
            <w:rFonts w:asciiTheme="minorHAnsi" w:eastAsiaTheme="minorEastAsia" w:hAnsiTheme="minorHAnsi"/>
          </w:rPr>
          <w:tab/>
        </w:r>
        <w:r w:rsidR="00E11F95" w:rsidRPr="003E4F7F">
          <w:rPr>
            <w:rStyle w:val="Hyperlink"/>
          </w:rPr>
          <w:t>Enumeration Types</w:t>
        </w:r>
        <w:r w:rsidR="00E11F95">
          <w:rPr>
            <w:webHidden/>
          </w:rPr>
          <w:tab/>
        </w:r>
        <w:r w:rsidR="00E11F95">
          <w:rPr>
            <w:webHidden/>
          </w:rPr>
          <w:fldChar w:fldCharType="begin"/>
        </w:r>
        <w:r w:rsidR="00E11F95">
          <w:rPr>
            <w:webHidden/>
          </w:rPr>
          <w:instrText xml:space="preserve"> PAGEREF _Toc484003912 \h </w:instrText>
        </w:r>
        <w:r w:rsidR="00E11F95">
          <w:rPr>
            <w:webHidden/>
          </w:rPr>
        </w:r>
        <w:r w:rsidR="00E11F95">
          <w:rPr>
            <w:webHidden/>
          </w:rPr>
          <w:fldChar w:fldCharType="separate"/>
        </w:r>
        <w:r w:rsidR="00E11F95">
          <w:rPr>
            <w:webHidden/>
          </w:rPr>
          <w:t>83</w:t>
        </w:r>
        <w:r w:rsidR="00E11F95">
          <w:rPr>
            <w:webHidden/>
          </w:rPr>
          <w:fldChar w:fldCharType="end"/>
        </w:r>
      </w:hyperlink>
    </w:p>
    <w:p w14:paraId="04CA7298" w14:textId="77777777" w:rsidR="00E11F95" w:rsidRDefault="00A1120D">
      <w:pPr>
        <w:pStyle w:val="TOC2"/>
        <w:tabs>
          <w:tab w:val="left" w:pos="864"/>
        </w:tabs>
        <w:rPr>
          <w:rFonts w:asciiTheme="minorHAnsi" w:eastAsiaTheme="minorEastAsia" w:hAnsiTheme="minorHAnsi"/>
        </w:rPr>
      </w:pPr>
      <w:hyperlink w:anchor="_Toc484003913" w:history="1">
        <w:r w:rsidR="00E11F95" w:rsidRPr="003E4F7F">
          <w:rPr>
            <w:rStyle w:val="Hyperlink"/>
          </w:rPr>
          <w:t>9.3</w:t>
        </w:r>
        <w:r w:rsidR="00E11F95">
          <w:rPr>
            <w:rFonts w:asciiTheme="minorHAnsi" w:eastAsiaTheme="minorEastAsia" w:hAnsiTheme="minorHAnsi"/>
          </w:rPr>
          <w:tab/>
        </w:r>
        <w:r w:rsidR="00E11F95" w:rsidRPr="003E4F7F">
          <w:rPr>
            <w:rStyle w:val="Hyperlink"/>
          </w:rPr>
          <w:t>Enumeration Values</w:t>
        </w:r>
        <w:r w:rsidR="00E11F95">
          <w:rPr>
            <w:webHidden/>
          </w:rPr>
          <w:tab/>
        </w:r>
        <w:r w:rsidR="00E11F95">
          <w:rPr>
            <w:webHidden/>
          </w:rPr>
          <w:fldChar w:fldCharType="begin"/>
        </w:r>
        <w:r w:rsidR="00E11F95">
          <w:rPr>
            <w:webHidden/>
          </w:rPr>
          <w:instrText xml:space="preserve"> PAGEREF _Toc484003913 \h </w:instrText>
        </w:r>
        <w:r w:rsidR="00E11F95">
          <w:rPr>
            <w:webHidden/>
          </w:rPr>
        </w:r>
        <w:r w:rsidR="00E11F95">
          <w:rPr>
            <w:webHidden/>
          </w:rPr>
          <w:fldChar w:fldCharType="separate"/>
        </w:r>
        <w:r w:rsidR="00E11F95">
          <w:rPr>
            <w:webHidden/>
          </w:rPr>
          <w:t>84</w:t>
        </w:r>
        <w:r w:rsidR="00E11F95">
          <w:rPr>
            <w:webHidden/>
          </w:rPr>
          <w:fldChar w:fldCharType="end"/>
        </w:r>
      </w:hyperlink>
    </w:p>
    <w:p w14:paraId="631B4B6F" w14:textId="77777777" w:rsidR="00E610C7" w:rsidRDefault="009671D7">
      <w:r>
        <w:fldChar w:fldCharType="end"/>
      </w:r>
    </w:p>
    <w:p w14:paraId="2929C7FB" w14:textId="77777777" w:rsidR="00E610C7" w:rsidRDefault="00E610C7" w:rsidP="00E610C7">
      <w:pPr>
        <w:pStyle w:val="TOCHeading"/>
      </w:pPr>
      <w:r>
        <w:t>Tables</w:t>
      </w:r>
    </w:p>
    <w:p w14:paraId="4465DECE" w14:textId="77777777" w:rsidR="00E11F95" w:rsidRDefault="0046264C">
      <w:pPr>
        <w:pStyle w:val="TableofFigures"/>
        <w:rPr>
          <w:rFonts w:asciiTheme="minorHAnsi" w:eastAsiaTheme="minorEastAsia" w:hAnsiTheme="minorHAnsi"/>
          <w:noProof/>
        </w:rPr>
      </w:pPr>
      <w:r>
        <w:fldChar w:fldCharType="begin"/>
      </w:r>
      <w:r>
        <w:instrText xml:space="preserve"> TOC \h \z \c "Table" </w:instrText>
      </w:r>
      <w:r>
        <w:fldChar w:fldCharType="separate"/>
      </w:r>
      <w:hyperlink w:anchor="_Toc484003914" w:history="1">
        <w:r w:rsidR="00E11F95" w:rsidRPr="00613F89">
          <w:rPr>
            <w:rStyle w:val="Hyperlink"/>
            <w:noProof/>
          </w:rPr>
          <w:t>Table 3</w:t>
        </w:r>
        <w:r w:rsidR="00E11F95" w:rsidRPr="00613F89">
          <w:rPr>
            <w:rStyle w:val="Hyperlink"/>
            <w:noProof/>
          </w:rPr>
          <w:noBreakHyphen/>
          <w:t>1: PCD Working Modes</w:t>
        </w:r>
        <w:r w:rsidR="00E11F95">
          <w:rPr>
            <w:noProof/>
            <w:webHidden/>
          </w:rPr>
          <w:tab/>
        </w:r>
        <w:r w:rsidR="00E11F95">
          <w:rPr>
            <w:noProof/>
            <w:webHidden/>
          </w:rPr>
          <w:fldChar w:fldCharType="begin"/>
        </w:r>
        <w:r w:rsidR="00E11F95">
          <w:rPr>
            <w:noProof/>
            <w:webHidden/>
          </w:rPr>
          <w:instrText xml:space="preserve"> PAGEREF _Toc484003914 \h </w:instrText>
        </w:r>
        <w:r w:rsidR="00E11F95">
          <w:rPr>
            <w:noProof/>
            <w:webHidden/>
          </w:rPr>
        </w:r>
        <w:r w:rsidR="00E11F95">
          <w:rPr>
            <w:noProof/>
            <w:webHidden/>
          </w:rPr>
          <w:fldChar w:fldCharType="separate"/>
        </w:r>
        <w:r w:rsidR="00E11F95">
          <w:rPr>
            <w:noProof/>
            <w:webHidden/>
          </w:rPr>
          <w:t>34</w:t>
        </w:r>
        <w:r w:rsidR="00E11F95">
          <w:rPr>
            <w:noProof/>
            <w:webHidden/>
          </w:rPr>
          <w:fldChar w:fldCharType="end"/>
        </w:r>
      </w:hyperlink>
    </w:p>
    <w:p w14:paraId="132170F6" w14:textId="77777777" w:rsidR="00E11F95" w:rsidRDefault="00A1120D">
      <w:pPr>
        <w:pStyle w:val="TableofFigures"/>
        <w:rPr>
          <w:rFonts w:asciiTheme="minorHAnsi" w:eastAsiaTheme="minorEastAsia" w:hAnsiTheme="minorHAnsi"/>
          <w:noProof/>
        </w:rPr>
      </w:pPr>
      <w:hyperlink w:anchor="_Toc484003915" w:history="1">
        <w:r w:rsidR="00E11F95" w:rsidRPr="00613F89">
          <w:rPr>
            <w:rStyle w:val="Hyperlink"/>
            <w:noProof/>
          </w:rPr>
          <w:t>Table 7</w:t>
        </w:r>
        <w:r w:rsidR="00E11F95" w:rsidRPr="00613F89">
          <w:rPr>
            <w:rStyle w:val="Hyperlink"/>
            <w:noProof/>
          </w:rPr>
          <w:noBreakHyphen/>
          <w:t>1: Trackers</w:t>
        </w:r>
        <w:r w:rsidR="00E11F95">
          <w:rPr>
            <w:noProof/>
            <w:webHidden/>
          </w:rPr>
          <w:tab/>
        </w:r>
        <w:r w:rsidR="00E11F95">
          <w:rPr>
            <w:noProof/>
            <w:webHidden/>
          </w:rPr>
          <w:fldChar w:fldCharType="begin"/>
        </w:r>
        <w:r w:rsidR="00E11F95">
          <w:rPr>
            <w:noProof/>
            <w:webHidden/>
          </w:rPr>
          <w:instrText xml:space="preserve"> PAGEREF _Toc484003915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04F744F8" w14:textId="77777777" w:rsidR="00E11F95" w:rsidRDefault="00A1120D">
      <w:pPr>
        <w:pStyle w:val="TableofFigures"/>
        <w:rPr>
          <w:rFonts w:asciiTheme="minorHAnsi" w:eastAsiaTheme="minorEastAsia" w:hAnsiTheme="minorHAnsi"/>
          <w:noProof/>
        </w:rPr>
      </w:pPr>
      <w:hyperlink w:anchor="_Toc484003916" w:history="1">
        <w:r w:rsidR="00E11F95" w:rsidRPr="00613F89">
          <w:rPr>
            <w:rStyle w:val="Hyperlink"/>
            <w:noProof/>
          </w:rPr>
          <w:t>Table 7</w:t>
        </w:r>
        <w:r w:rsidR="00E11F95" w:rsidRPr="00613F89">
          <w:rPr>
            <w:rStyle w:val="Hyperlink"/>
            <w:noProof/>
          </w:rPr>
          <w:noBreakHyphen/>
          <w:t>2: Program Control Directives (PCD)</w:t>
        </w:r>
        <w:r w:rsidR="00E11F95">
          <w:rPr>
            <w:noProof/>
            <w:webHidden/>
          </w:rPr>
          <w:tab/>
        </w:r>
        <w:r w:rsidR="00E11F95">
          <w:rPr>
            <w:noProof/>
            <w:webHidden/>
          </w:rPr>
          <w:fldChar w:fldCharType="begin"/>
        </w:r>
        <w:r w:rsidR="00E11F95">
          <w:rPr>
            <w:noProof/>
            <w:webHidden/>
          </w:rPr>
          <w:instrText xml:space="preserve"> PAGEREF _Toc484003916 \h </w:instrText>
        </w:r>
        <w:r w:rsidR="00E11F95">
          <w:rPr>
            <w:noProof/>
            <w:webHidden/>
          </w:rPr>
        </w:r>
        <w:r w:rsidR="00E11F95">
          <w:rPr>
            <w:noProof/>
            <w:webHidden/>
          </w:rPr>
          <w:fldChar w:fldCharType="separate"/>
        </w:r>
        <w:r w:rsidR="00E11F95">
          <w:rPr>
            <w:noProof/>
            <w:webHidden/>
          </w:rPr>
          <w:t>73</w:t>
        </w:r>
        <w:r w:rsidR="00E11F95">
          <w:rPr>
            <w:noProof/>
            <w:webHidden/>
          </w:rPr>
          <w:fldChar w:fldCharType="end"/>
        </w:r>
      </w:hyperlink>
    </w:p>
    <w:p w14:paraId="1D1D8908" w14:textId="77777777" w:rsidR="00E11F95" w:rsidRDefault="00A1120D">
      <w:pPr>
        <w:pStyle w:val="TableofFigures"/>
        <w:rPr>
          <w:rFonts w:asciiTheme="minorHAnsi" w:eastAsiaTheme="minorEastAsia" w:hAnsiTheme="minorHAnsi"/>
          <w:noProof/>
        </w:rPr>
      </w:pPr>
      <w:hyperlink w:anchor="_Toc484003917" w:history="1">
        <w:r w:rsidR="00E11F95" w:rsidRPr="00613F89">
          <w:rPr>
            <w:rStyle w:val="Hyperlink"/>
            <w:noProof/>
          </w:rPr>
          <w:t>Table 7</w:t>
        </w:r>
        <w:r w:rsidR="00E11F95" w:rsidRPr="00613F89">
          <w:rPr>
            <w:rStyle w:val="Hyperlink"/>
            <w:noProof/>
          </w:rPr>
          <w:noBreakHyphen/>
          <w:t>3: Hardware Lists</w:t>
        </w:r>
        <w:r w:rsidR="00E11F95">
          <w:rPr>
            <w:noProof/>
            <w:webHidden/>
          </w:rPr>
          <w:tab/>
        </w:r>
        <w:r w:rsidR="00E11F95">
          <w:rPr>
            <w:noProof/>
            <w:webHidden/>
          </w:rPr>
          <w:fldChar w:fldCharType="begin"/>
        </w:r>
        <w:r w:rsidR="00E11F95">
          <w:rPr>
            <w:noProof/>
            <w:webHidden/>
          </w:rPr>
          <w:instrText xml:space="preserve"> PAGEREF _Toc484003917 \h </w:instrText>
        </w:r>
        <w:r w:rsidR="00E11F95">
          <w:rPr>
            <w:noProof/>
            <w:webHidden/>
          </w:rPr>
        </w:r>
        <w:r w:rsidR="00E11F95">
          <w:rPr>
            <w:noProof/>
            <w:webHidden/>
          </w:rPr>
          <w:fldChar w:fldCharType="separate"/>
        </w:r>
        <w:r w:rsidR="00E11F95">
          <w:rPr>
            <w:noProof/>
            <w:webHidden/>
          </w:rPr>
          <w:t>74</w:t>
        </w:r>
        <w:r w:rsidR="00E11F95">
          <w:rPr>
            <w:noProof/>
            <w:webHidden/>
          </w:rPr>
          <w:fldChar w:fldCharType="end"/>
        </w:r>
      </w:hyperlink>
    </w:p>
    <w:p w14:paraId="111EAE75" w14:textId="77777777" w:rsidR="00E11F95" w:rsidRDefault="00A1120D">
      <w:pPr>
        <w:pStyle w:val="TableofFigures"/>
        <w:rPr>
          <w:rFonts w:asciiTheme="minorHAnsi" w:eastAsiaTheme="minorEastAsia" w:hAnsiTheme="minorHAnsi"/>
          <w:noProof/>
        </w:rPr>
      </w:pPr>
      <w:hyperlink w:anchor="_Toc484003918" w:history="1">
        <w:r w:rsidR="00E11F95" w:rsidRPr="00613F89">
          <w:rPr>
            <w:rStyle w:val="Hyperlink"/>
            <w:noProof/>
          </w:rPr>
          <w:t>Table 7</w:t>
        </w:r>
        <w:r w:rsidR="00E11F95" w:rsidRPr="00613F89">
          <w:rPr>
            <w:rStyle w:val="Hyperlink"/>
            <w:noProof/>
          </w:rPr>
          <w:noBreakHyphen/>
          <w:t>4: Hardware List Items</w:t>
        </w:r>
        <w:r w:rsidR="00E11F95">
          <w:rPr>
            <w:noProof/>
            <w:webHidden/>
          </w:rPr>
          <w:tab/>
        </w:r>
        <w:r w:rsidR="00E11F95">
          <w:rPr>
            <w:noProof/>
            <w:webHidden/>
          </w:rPr>
          <w:fldChar w:fldCharType="begin"/>
        </w:r>
        <w:r w:rsidR="00E11F95">
          <w:rPr>
            <w:noProof/>
            <w:webHidden/>
          </w:rPr>
          <w:instrText xml:space="preserve"> PAGEREF _Toc484003918 \h </w:instrText>
        </w:r>
        <w:r w:rsidR="00E11F95">
          <w:rPr>
            <w:noProof/>
            <w:webHidden/>
          </w:rPr>
        </w:r>
        <w:r w:rsidR="00E11F95">
          <w:rPr>
            <w:noProof/>
            <w:webHidden/>
          </w:rPr>
          <w:fldChar w:fldCharType="separate"/>
        </w:r>
        <w:r w:rsidR="00E11F95">
          <w:rPr>
            <w:noProof/>
            <w:webHidden/>
          </w:rPr>
          <w:t>75</w:t>
        </w:r>
        <w:r w:rsidR="00E11F95">
          <w:rPr>
            <w:noProof/>
            <w:webHidden/>
          </w:rPr>
          <w:fldChar w:fldCharType="end"/>
        </w:r>
      </w:hyperlink>
    </w:p>
    <w:p w14:paraId="61177AF8" w14:textId="77777777" w:rsidR="00E11F95" w:rsidRDefault="00A1120D">
      <w:pPr>
        <w:pStyle w:val="TableofFigures"/>
        <w:rPr>
          <w:rFonts w:asciiTheme="minorHAnsi" w:eastAsiaTheme="minorEastAsia" w:hAnsiTheme="minorHAnsi"/>
          <w:noProof/>
        </w:rPr>
      </w:pPr>
      <w:hyperlink w:anchor="_Toc484003919" w:history="1">
        <w:r w:rsidR="00E11F95" w:rsidRPr="00613F89">
          <w:rPr>
            <w:rStyle w:val="Hyperlink"/>
            <w:noProof/>
          </w:rPr>
          <w:t>Table 7</w:t>
        </w:r>
        <w:r w:rsidR="00E11F95" w:rsidRPr="00613F89">
          <w:rPr>
            <w:rStyle w:val="Hyperlink"/>
            <w:noProof/>
          </w:rPr>
          <w:noBreakHyphen/>
          <w:t>5: Remarks</w:t>
        </w:r>
        <w:r w:rsidR="00E11F95">
          <w:rPr>
            <w:noProof/>
            <w:webHidden/>
          </w:rPr>
          <w:tab/>
        </w:r>
        <w:r w:rsidR="00E11F95">
          <w:rPr>
            <w:noProof/>
            <w:webHidden/>
          </w:rPr>
          <w:fldChar w:fldCharType="begin"/>
        </w:r>
        <w:r w:rsidR="00E11F95">
          <w:rPr>
            <w:noProof/>
            <w:webHidden/>
          </w:rPr>
          <w:instrText xml:space="preserve"> PAGEREF _Toc484003919 \h </w:instrText>
        </w:r>
        <w:r w:rsidR="00E11F95">
          <w:rPr>
            <w:noProof/>
            <w:webHidden/>
          </w:rPr>
        </w:r>
        <w:r w:rsidR="00E11F95">
          <w:rPr>
            <w:noProof/>
            <w:webHidden/>
          </w:rPr>
          <w:fldChar w:fldCharType="separate"/>
        </w:r>
        <w:r w:rsidR="00E11F95">
          <w:rPr>
            <w:noProof/>
            <w:webHidden/>
          </w:rPr>
          <w:t>76</w:t>
        </w:r>
        <w:r w:rsidR="00E11F95">
          <w:rPr>
            <w:noProof/>
            <w:webHidden/>
          </w:rPr>
          <w:fldChar w:fldCharType="end"/>
        </w:r>
      </w:hyperlink>
    </w:p>
    <w:p w14:paraId="5CD56C56" w14:textId="77777777" w:rsidR="00E11F95" w:rsidRDefault="00A1120D">
      <w:pPr>
        <w:pStyle w:val="TableofFigures"/>
        <w:rPr>
          <w:rFonts w:asciiTheme="minorHAnsi" w:eastAsiaTheme="minorEastAsia" w:hAnsiTheme="minorHAnsi"/>
          <w:noProof/>
        </w:rPr>
      </w:pPr>
      <w:hyperlink w:anchor="_Toc484003920" w:history="1">
        <w:r w:rsidR="00E11F95" w:rsidRPr="00613F89">
          <w:rPr>
            <w:rStyle w:val="Hyperlink"/>
            <w:noProof/>
          </w:rPr>
          <w:t>Table 7</w:t>
        </w:r>
        <w:r w:rsidR="00E11F95" w:rsidRPr="00613F89">
          <w:rPr>
            <w:rStyle w:val="Hyperlink"/>
            <w:noProof/>
          </w:rPr>
          <w:noBreakHyphen/>
          <w:t>6: Tasks</w:t>
        </w:r>
        <w:r w:rsidR="00E11F95">
          <w:rPr>
            <w:noProof/>
            <w:webHidden/>
          </w:rPr>
          <w:tab/>
        </w:r>
        <w:r w:rsidR="00E11F95">
          <w:rPr>
            <w:noProof/>
            <w:webHidden/>
          </w:rPr>
          <w:fldChar w:fldCharType="begin"/>
        </w:r>
        <w:r w:rsidR="00E11F95">
          <w:rPr>
            <w:noProof/>
            <w:webHidden/>
          </w:rPr>
          <w:instrText xml:space="preserve"> PAGEREF _Toc484003920 \h </w:instrText>
        </w:r>
        <w:r w:rsidR="00E11F95">
          <w:rPr>
            <w:noProof/>
            <w:webHidden/>
          </w:rPr>
        </w:r>
        <w:r w:rsidR="00E11F95">
          <w:rPr>
            <w:noProof/>
            <w:webHidden/>
          </w:rPr>
          <w:fldChar w:fldCharType="separate"/>
        </w:r>
        <w:r w:rsidR="00E11F95">
          <w:rPr>
            <w:noProof/>
            <w:webHidden/>
          </w:rPr>
          <w:t>76</w:t>
        </w:r>
        <w:r w:rsidR="00E11F95">
          <w:rPr>
            <w:noProof/>
            <w:webHidden/>
          </w:rPr>
          <w:fldChar w:fldCharType="end"/>
        </w:r>
      </w:hyperlink>
    </w:p>
    <w:p w14:paraId="02A9FCD5" w14:textId="77777777" w:rsidR="00E11F95" w:rsidRDefault="00A1120D">
      <w:pPr>
        <w:pStyle w:val="TableofFigures"/>
        <w:rPr>
          <w:rFonts w:asciiTheme="minorHAnsi" w:eastAsiaTheme="minorEastAsia" w:hAnsiTheme="minorHAnsi"/>
          <w:noProof/>
        </w:rPr>
      </w:pPr>
      <w:hyperlink w:anchor="_Toc484003921" w:history="1">
        <w:r w:rsidR="00E11F95" w:rsidRPr="00613F89">
          <w:rPr>
            <w:rStyle w:val="Hyperlink"/>
            <w:noProof/>
          </w:rPr>
          <w:t>Table 7</w:t>
        </w:r>
        <w:r w:rsidR="00E11F95" w:rsidRPr="00613F89">
          <w:rPr>
            <w:rStyle w:val="Hyperlink"/>
            <w:noProof/>
          </w:rPr>
          <w:noBreakHyphen/>
          <w:t>7: User Tasks</w:t>
        </w:r>
        <w:r w:rsidR="00E11F95">
          <w:rPr>
            <w:noProof/>
            <w:webHidden/>
          </w:rPr>
          <w:tab/>
        </w:r>
        <w:r w:rsidR="00E11F95">
          <w:rPr>
            <w:noProof/>
            <w:webHidden/>
          </w:rPr>
          <w:fldChar w:fldCharType="begin"/>
        </w:r>
        <w:r w:rsidR="00E11F95">
          <w:rPr>
            <w:noProof/>
            <w:webHidden/>
          </w:rPr>
          <w:instrText xml:space="preserve"> PAGEREF _Toc484003921 \h </w:instrText>
        </w:r>
        <w:r w:rsidR="00E11F95">
          <w:rPr>
            <w:noProof/>
            <w:webHidden/>
          </w:rPr>
        </w:r>
        <w:r w:rsidR="00E11F95">
          <w:rPr>
            <w:noProof/>
            <w:webHidden/>
          </w:rPr>
          <w:fldChar w:fldCharType="separate"/>
        </w:r>
        <w:r w:rsidR="00E11F95">
          <w:rPr>
            <w:noProof/>
            <w:webHidden/>
          </w:rPr>
          <w:t>77</w:t>
        </w:r>
        <w:r w:rsidR="00E11F95">
          <w:rPr>
            <w:noProof/>
            <w:webHidden/>
          </w:rPr>
          <w:fldChar w:fldCharType="end"/>
        </w:r>
      </w:hyperlink>
    </w:p>
    <w:p w14:paraId="4E5525D5" w14:textId="77777777" w:rsidR="00E11F95" w:rsidRDefault="00A1120D">
      <w:pPr>
        <w:pStyle w:val="TableofFigures"/>
        <w:rPr>
          <w:rFonts w:asciiTheme="minorHAnsi" w:eastAsiaTheme="minorEastAsia" w:hAnsiTheme="minorHAnsi"/>
          <w:noProof/>
        </w:rPr>
      </w:pPr>
      <w:hyperlink w:anchor="_Toc484003922" w:history="1">
        <w:r w:rsidR="00E11F95" w:rsidRPr="00613F89">
          <w:rPr>
            <w:rStyle w:val="Hyperlink"/>
            <w:noProof/>
          </w:rPr>
          <w:t>Table 7</w:t>
        </w:r>
        <w:r w:rsidR="00E11F95" w:rsidRPr="00613F89">
          <w:rPr>
            <w:rStyle w:val="Hyperlink"/>
            <w:noProof/>
          </w:rPr>
          <w:noBreakHyphen/>
          <w:t>8: Contracts</w:t>
        </w:r>
        <w:r w:rsidR="00E11F95">
          <w:rPr>
            <w:noProof/>
            <w:webHidden/>
          </w:rPr>
          <w:tab/>
        </w:r>
        <w:r w:rsidR="00E11F95">
          <w:rPr>
            <w:noProof/>
            <w:webHidden/>
          </w:rPr>
          <w:fldChar w:fldCharType="begin"/>
        </w:r>
        <w:r w:rsidR="00E11F95">
          <w:rPr>
            <w:noProof/>
            <w:webHidden/>
          </w:rPr>
          <w:instrText xml:space="preserve"> PAGEREF _Toc484003922 \h </w:instrText>
        </w:r>
        <w:r w:rsidR="00E11F95">
          <w:rPr>
            <w:noProof/>
            <w:webHidden/>
          </w:rPr>
        </w:r>
        <w:r w:rsidR="00E11F95">
          <w:rPr>
            <w:noProof/>
            <w:webHidden/>
          </w:rPr>
          <w:fldChar w:fldCharType="separate"/>
        </w:r>
        <w:r w:rsidR="00E11F95">
          <w:rPr>
            <w:noProof/>
            <w:webHidden/>
          </w:rPr>
          <w:t>77</w:t>
        </w:r>
        <w:r w:rsidR="00E11F95">
          <w:rPr>
            <w:noProof/>
            <w:webHidden/>
          </w:rPr>
          <w:fldChar w:fldCharType="end"/>
        </w:r>
      </w:hyperlink>
    </w:p>
    <w:p w14:paraId="33994DE6" w14:textId="77777777" w:rsidR="00E11F95" w:rsidRDefault="00A1120D">
      <w:pPr>
        <w:pStyle w:val="TableofFigures"/>
        <w:rPr>
          <w:rFonts w:asciiTheme="minorHAnsi" w:eastAsiaTheme="minorEastAsia" w:hAnsiTheme="minorHAnsi"/>
          <w:noProof/>
        </w:rPr>
      </w:pPr>
      <w:hyperlink w:anchor="_Toc484003923" w:history="1">
        <w:r w:rsidR="00E11F95" w:rsidRPr="00613F89">
          <w:rPr>
            <w:rStyle w:val="Hyperlink"/>
            <w:noProof/>
          </w:rPr>
          <w:t>Table 7</w:t>
        </w:r>
        <w:r w:rsidR="00E11F95" w:rsidRPr="00613F89">
          <w:rPr>
            <w:rStyle w:val="Hyperlink"/>
            <w:noProof/>
          </w:rPr>
          <w:noBreakHyphen/>
          <w:t>9: Search Parameters</w:t>
        </w:r>
        <w:r w:rsidR="00E11F95">
          <w:rPr>
            <w:noProof/>
            <w:webHidden/>
          </w:rPr>
          <w:tab/>
        </w:r>
        <w:r w:rsidR="00E11F95">
          <w:rPr>
            <w:noProof/>
            <w:webHidden/>
          </w:rPr>
          <w:fldChar w:fldCharType="begin"/>
        </w:r>
        <w:r w:rsidR="00E11F95">
          <w:rPr>
            <w:noProof/>
            <w:webHidden/>
          </w:rPr>
          <w:instrText xml:space="preserve"> PAGEREF _Toc484003923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1B4E4227" w14:textId="77777777" w:rsidR="00E11F95" w:rsidRDefault="00A1120D">
      <w:pPr>
        <w:pStyle w:val="TableofFigures"/>
        <w:rPr>
          <w:rFonts w:asciiTheme="minorHAnsi" w:eastAsiaTheme="minorEastAsia" w:hAnsiTheme="minorHAnsi"/>
          <w:noProof/>
        </w:rPr>
      </w:pPr>
      <w:hyperlink w:anchor="_Toc484003924" w:history="1">
        <w:r w:rsidR="00E11F95" w:rsidRPr="00613F89">
          <w:rPr>
            <w:rStyle w:val="Hyperlink"/>
            <w:noProof/>
          </w:rPr>
          <w:t>Table 7</w:t>
        </w:r>
        <w:r w:rsidR="00E11F95" w:rsidRPr="00613F89">
          <w:rPr>
            <w:rStyle w:val="Hyperlink"/>
            <w:noProof/>
          </w:rPr>
          <w:noBreakHyphen/>
          <w:t>10: Attachments</w:t>
        </w:r>
        <w:r w:rsidR="00E11F95">
          <w:rPr>
            <w:noProof/>
            <w:webHidden/>
          </w:rPr>
          <w:tab/>
        </w:r>
        <w:r w:rsidR="00E11F95">
          <w:rPr>
            <w:noProof/>
            <w:webHidden/>
          </w:rPr>
          <w:fldChar w:fldCharType="begin"/>
        </w:r>
        <w:r w:rsidR="00E11F95">
          <w:rPr>
            <w:noProof/>
            <w:webHidden/>
          </w:rPr>
          <w:instrText xml:space="preserve"> PAGEREF _Toc484003924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244CA497" w14:textId="77777777" w:rsidR="00E11F95" w:rsidRDefault="00A1120D">
      <w:pPr>
        <w:pStyle w:val="TableofFigures"/>
        <w:rPr>
          <w:rFonts w:asciiTheme="minorHAnsi" w:eastAsiaTheme="minorEastAsia" w:hAnsiTheme="minorHAnsi"/>
          <w:noProof/>
        </w:rPr>
      </w:pPr>
      <w:hyperlink w:anchor="_Toc484003925" w:history="1">
        <w:r w:rsidR="00E11F95" w:rsidRPr="00613F89">
          <w:rPr>
            <w:rStyle w:val="Hyperlink"/>
            <w:noProof/>
          </w:rPr>
          <w:t>Table 7</w:t>
        </w:r>
        <w:r w:rsidR="00E11F95" w:rsidRPr="00613F89">
          <w:rPr>
            <w:rStyle w:val="Hyperlink"/>
            <w:noProof/>
          </w:rPr>
          <w:noBreakHyphen/>
          <w:t>11: Enumeration Types</w:t>
        </w:r>
        <w:r w:rsidR="00E11F95">
          <w:rPr>
            <w:noProof/>
            <w:webHidden/>
          </w:rPr>
          <w:tab/>
        </w:r>
        <w:r w:rsidR="00E11F95">
          <w:rPr>
            <w:noProof/>
            <w:webHidden/>
          </w:rPr>
          <w:fldChar w:fldCharType="begin"/>
        </w:r>
        <w:r w:rsidR="00E11F95">
          <w:rPr>
            <w:noProof/>
            <w:webHidden/>
          </w:rPr>
          <w:instrText xml:space="preserve"> PAGEREF _Toc484003925 \h </w:instrText>
        </w:r>
        <w:r w:rsidR="00E11F95">
          <w:rPr>
            <w:noProof/>
            <w:webHidden/>
          </w:rPr>
        </w:r>
        <w:r w:rsidR="00E11F95">
          <w:rPr>
            <w:noProof/>
            <w:webHidden/>
          </w:rPr>
          <w:fldChar w:fldCharType="separate"/>
        </w:r>
        <w:r w:rsidR="00E11F95">
          <w:rPr>
            <w:noProof/>
            <w:webHidden/>
          </w:rPr>
          <w:t>78</w:t>
        </w:r>
        <w:r w:rsidR="00E11F95">
          <w:rPr>
            <w:noProof/>
            <w:webHidden/>
          </w:rPr>
          <w:fldChar w:fldCharType="end"/>
        </w:r>
      </w:hyperlink>
    </w:p>
    <w:p w14:paraId="2B530734" w14:textId="77777777" w:rsidR="00E11F95" w:rsidRDefault="00A1120D">
      <w:pPr>
        <w:pStyle w:val="TableofFigures"/>
        <w:rPr>
          <w:rFonts w:asciiTheme="minorHAnsi" w:eastAsiaTheme="minorEastAsia" w:hAnsiTheme="minorHAnsi"/>
          <w:noProof/>
        </w:rPr>
      </w:pPr>
      <w:hyperlink w:anchor="_Toc484003926" w:history="1">
        <w:r w:rsidR="00E11F95" w:rsidRPr="00613F89">
          <w:rPr>
            <w:rStyle w:val="Hyperlink"/>
            <w:noProof/>
          </w:rPr>
          <w:t>Table 7</w:t>
        </w:r>
        <w:r w:rsidR="00E11F95" w:rsidRPr="00613F89">
          <w:rPr>
            <w:rStyle w:val="Hyperlink"/>
            <w:noProof/>
          </w:rPr>
          <w:noBreakHyphen/>
          <w:t>12: Enumeration Values</w:t>
        </w:r>
        <w:r w:rsidR="00E11F95">
          <w:rPr>
            <w:noProof/>
            <w:webHidden/>
          </w:rPr>
          <w:tab/>
        </w:r>
        <w:r w:rsidR="00E11F95">
          <w:rPr>
            <w:noProof/>
            <w:webHidden/>
          </w:rPr>
          <w:fldChar w:fldCharType="begin"/>
        </w:r>
        <w:r w:rsidR="00E11F95">
          <w:rPr>
            <w:noProof/>
            <w:webHidden/>
          </w:rPr>
          <w:instrText xml:space="preserve"> PAGEREF _Toc484003926 \h </w:instrText>
        </w:r>
        <w:r w:rsidR="00E11F95">
          <w:rPr>
            <w:noProof/>
            <w:webHidden/>
          </w:rPr>
        </w:r>
        <w:r w:rsidR="00E11F95">
          <w:rPr>
            <w:noProof/>
            <w:webHidden/>
          </w:rPr>
          <w:fldChar w:fldCharType="separate"/>
        </w:r>
        <w:r w:rsidR="00E11F95">
          <w:rPr>
            <w:noProof/>
            <w:webHidden/>
          </w:rPr>
          <w:t>79</w:t>
        </w:r>
        <w:r w:rsidR="00E11F95">
          <w:rPr>
            <w:noProof/>
            <w:webHidden/>
          </w:rPr>
          <w:fldChar w:fldCharType="end"/>
        </w:r>
      </w:hyperlink>
    </w:p>
    <w:p w14:paraId="2B482145" w14:textId="77777777" w:rsidR="00E11F95" w:rsidRDefault="00A1120D">
      <w:pPr>
        <w:pStyle w:val="TableofFigures"/>
        <w:rPr>
          <w:rFonts w:asciiTheme="minorHAnsi" w:eastAsiaTheme="minorEastAsia" w:hAnsiTheme="minorHAnsi"/>
          <w:noProof/>
        </w:rPr>
      </w:pPr>
      <w:hyperlink w:anchor="_Toc484003927" w:history="1">
        <w:r w:rsidR="00E11F95" w:rsidRPr="00613F89">
          <w:rPr>
            <w:rStyle w:val="Hyperlink"/>
            <w:noProof/>
          </w:rPr>
          <w:t>Table 7</w:t>
        </w:r>
        <w:r w:rsidR="00E11F95" w:rsidRPr="00613F89">
          <w:rPr>
            <w:rStyle w:val="Hyperlink"/>
            <w:noProof/>
          </w:rPr>
          <w:noBreakHyphen/>
          <w:t>13: Enumeration Value Associations</w:t>
        </w:r>
        <w:r w:rsidR="00E11F95">
          <w:rPr>
            <w:noProof/>
            <w:webHidden/>
          </w:rPr>
          <w:tab/>
        </w:r>
        <w:r w:rsidR="00E11F95">
          <w:rPr>
            <w:noProof/>
            <w:webHidden/>
          </w:rPr>
          <w:fldChar w:fldCharType="begin"/>
        </w:r>
        <w:r w:rsidR="00E11F95">
          <w:rPr>
            <w:noProof/>
            <w:webHidden/>
          </w:rPr>
          <w:instrText xml:space="preserve"> PAGEREF _Toc484003927 \h </w:instrText>
        </w:r>
        <w:r w:rsidR="00E11F95">
          <w:rPr>
            <w:noProof/>
            <w:webHidden/>
          </w:rPr>
        </w:r>
        <w:r w:rsidR="00E11F95">
          <w:rPr>
            <w:noProof/>
            <w:webHidden/>
          </w:rPr>
          <w:fldChar w:fldCharType="separate"/>
        </w:r>
        <w:r w:rsidR="00E11F95">
          <w:rPr>
            <w:noProof/>
            <w:webHidden/>
          </w:rPr>
          <w:t>80</w:t>
        </w:r>
        <w:r w:rsidR="00E11F95">
          <w:rPr>
            <w:noProof/>
            <w:webHidden/>
          </w:rPr>
          <w:fldChar w:fldCharType="end"/>
        </w:r>
      </w:hyperlink>
    </w:p>
    <w:p w14:paraId="09312392" w14:textId="77777777" w:rsidR="00E11F95" w:rsidRDefault="00A1120D">
      <w:pPr>
        <w:pStyle w:val="TableofFigures"/>
        <w:rPr>
          <w:rFonts w:asciiTheme="minorHAnsi" w:eastAsiaTheme="minorEastAsia" w:hAnsiTheme="minorHAnsi"/>
          <w:noProof/>
        </w:rPr>
      </w:pPr>
      <w:hyperlink w:anchor="_Toc484003928" w:history="1">
        <w:r w:rsidR="00E11F95" w:rsidRPr="00613F89">
          <w:rPr>
            <w:rStyle w:val="Hyperlink"/>
            <w:noProof/>
          </w:rPr>
          <w:t>Table 7</w:t>
        </w:r>
        <w:r w:rsidR="00E11F95" w:rsidRPr="00613F89">
          <w:rPr>
            <w:rStyle w:val="Hyperlink"/>
            <w:noProof/>
          </w:rPr>
          <w:noBreakHyphen/>
          <w:t>14: Boilerplate</w:t>
        </w:r>
        <w:r w:rsidR="00E11F95">
          <w:rPr>
            <w:noProof/>
            <w:webHidden/>
          </w:rPr>
          <w:tab/>
        </w:r>
        <w:r w:rsidR="00E11F95">
          <w:rPr>
            <w:noProof/>
            <w:webHidden/>
          </w:rPr>
          <w:fldChar w:fldCharType="begin"/>
        </w:r>
        <w:r w:rsidR="00E11F95">
          <w:rPr>
            <w:noProof/>
            <w:webHidden/>
          </w:rPr>
          <w:instrText xml:space="preserve"> PAGEREF _Toc484003928 \h </w:instrText>
        </w:r>
        <w:r w:rsidR="00E11F95">
          <w:rPr>
            <w:noProof/>
            <w:webHidden/>
          </w:rPr>
        </w:r>
        <w:r w:rsidR="00E11F95">
          <w:rPr>
            <w:noProof/>
            <w:webHidden/>
          </w:rPr>
          <w:fldChar w:fldCharType="separate"/>
        </w:r>
        <w:r w:rsidR="00E11F95">
          <w:rPr>
            <w:noProof/>
            <w:webHidden/>
          </w:rPr>
          <w:t>80</w:t>
        </w:r>
        <w:r w:rsidR="00E11F95">
          <w:rPr>
            <w:noProof/>
            <w:webHidden/>
          </w:rPr>
          <w:fldChar w:fldCharType="end"/>
        </w:r>
      </w:hyperlink>
    </w:p>
    <w:p w14:paraId="3D2E40CD" w14:textId="77777777" w:rsidR="00E11F95" w:rsidRDefault="00A1120D">
      <w:pPr>
        <w:pStyle w:val="TableofFigures"/>
        <w:rPr>
          <w:rFonts w:asciiTheme="minorHAnsi" w:eastAsiaTheme="minorEastAsia" w:hAnsiTheme="minorHAnsi"/>
          <w:noProof/>
        </w:rPr>
      </w:pPr>
      <w:hyperlink w:anchor="_Toc484003929" w:history="1">
        <w:r w:rsidR="00E11F95" w:rsidRPr="00613F89">
          <w:rPr>
            <w:rStyle w:val="Hyperlink"/>
            <w:noProof/>
          </w:rPr>
          <w:t>Table 7</w:t>
        </w:r>
        <w:r w:rsidR="00E11F95" w:rsidRPr="00613F89">
          <w:rPr>
            <w:rStyle w:val="Hyperlink"/>
            <w:noProof/>
          </w:rPr>
          <w:noBreakHyphen/>
          <w:t>15: Blank</w:t>
        </w:r>
        <w:r w:rsidR="00E11F95">
          <w:rPr>
            <w:noProof/>
            <w:webHidden/>
          </w:rPr>
          <w:tab/>
        </w:r>
        <w:r w:rsidR="00E11F95">
          <w:rPr>
            <w:noProof/>
            <w:webHidden/>
          </w:rPr>
          <w:fldChar w:fldCharType="begin"/>
        </w:r>
        <w:r w:rsidR="00E11F95">
          <w:rPr>
            <w:noProof/>
            <w:webHidden/>
          </w:rPr>
          <w:instrText xml:space="preserve"> PAGEREF _Toc484003929 \h </w:instrText>
        </w:r>
        <w:r w:rsidR="00E11F95">
          <w:rPr>
            <w:noProof/>
            <w:webHidden/>
          </w:rPr>
        </w:r>
        <w:r w:rsidR="00E11F95">
          <w:rPr>
            <w:noProof/>
            <w:webHidden/>
          </w:rPr>
          <w:fldChar w:fldCharType="separate"/>
        </w:r>
        <w:r w:rsidR="00E11F95">
          <w:rPr>
            <w:noProof/>
            <w:webHidden/>
          </w:rPr>
          <w:t>81</w:t>
        </w:r>
        <w:r w:rsidR="00E11F95">
          <w:rPr>
            <w:noProof/>
            <w:webHidden/>
          </w:rPr>
          <w:fldChar w:fldCharType="end"/>
        </w:r>
      </w:hyperlink>
    </w:p>
    <w:p w14:paraId="6D21A72C" w14:textId="77777777" w:rsidR="00E610C7" w:rsidRDefault="0046264C">
      <w:r>
        <w:fldChar w:fldCharType="end"/>
      </w:r>
    </w:p>
    <w:p w14:paraId="2D00544F" w14:textId="77777777" w:rsidR="00E11F95" w:rsidRDefault="00E610C7" w:rsidP="00E610C7">
      <w:pPr>
        <w:pStyle w:val="TOCHeading"/>
        <w:rPr>
          <w:noProof/>
        </w:rPr>
      </w:pPr>
      <w:r>
        <w:t>Figures</w:t>
      </w:r>
      <w:r>
        <w:fldChar w:fldCharType="begin"/>
      </w:r>
      <w:r>
        <w:instrText xml:space="preserve"> TOC \h \z \c "Figure" </w:instrText>
      </w:r>
      <w:r>
        <w:fldChar w:fldCharType="separate"/>
      </w:r>
    </w:p>
    <w:p w14:paraId="00AF13CC" w14:textId="77777777" w:rsidR="00E11F95" w:rsidRDefault="00A1120D">
      <w:pPr>
        <w:pStyle w:val="TableofFigures"/>
        <w:rPr>
          <w:rFonts w:asciiTheme="minorHAnsi" w:eastAsiaTheme="minorEastAsia" w:hAnsiTheme="minorHAnsi"/>
          <w:noProof/>
        </w:rPr>
      </w:pPr>
      <w:hyperlink w:anchor="_Toc484003930" w:history="1">
        <w:r w:rsidR="00E11F95" w:rsidRPr="003E1229">
          <w:rPr>
            <w:rStyle w:val="Hyperlink"/>
            <w:noProof/>
          </w:rPr>
          <w:t>Figure 2</w:t>
        </w:r>
        <w:r w:rsidR="00E11F95" w:rsidRPr="003E1229">
          <w:rPr>
            <w:rStyle w:val="Hyperlink"/>
            <w:noProof/>
          </w:rPr>
          <w:noBreakHyphen/>
          <w:t>1: PCD Status View</w:t>
        </w:r>
        <w:r w:rsidR="00E11F95">
          <w:rPr>
            <w:noProof/>
            <w:webHidden/>
          </w:rPr>
          <w:tab/>
        </w:r>
        <w:r w:rsidR="00E11F95">
          <w:rPr>
            <w:noProof/>
            <w:webHidden/>
          </w:rPr>
          <w:fldChar w:fldCharType="begin"/>
        </w:r>
        <w:r w:rsidR="00E11F95">
          <w:rPr>
            <w:noProof/>
            <w:webHidden/>
          </w:rPr>
          <w:instrText xml:space="preserve"> PAGEREF _Toc484003930 \h </w:instrText>
        </w:r>
        <w:r w:rsidR="00E11F95">
          <w:rPr>
            <w:noProof/>
            <w:webHidden/>
          </w:rPr>
        </w:r>
        <w:r w:rsidR="00E11F95">
          <w:rPr>
            <w:noProof/>
            <w:webHidden/>
          </w:rPr>
          <w:fldChar w:fldCharType="separate"/>
        </w:r>
        <w:r w:rsidR="00E11F95">
          <w:rPr>
            <w:noProof/>
            <w:webHidden/>
          </w:rPr>
          <w:t>3</w:t>
        </w:r>
        <w:r w:rsidR="00E11F95">
          <w:rPr>
            <w:noProof/>
            <w:webHidden/>
          </w:rPr>
          <w:fldChar w:fldCharType="end"/>
        </w:r>
      </w:hyperlink>
    </w:p>
    <w:p w14:paraId="57973C52" w14:textId="77777777" w:rsidR="00E11F95" w:rsidRDefault="00A1120D">
      <w:pPr>
        <w:pStyle w:val="TableofFigures"/>
        <w:rPr>
          <w:rFonts w:asciiTheme="minorHAnsi" w:eastAsiaTheme="minorEastAsia" w:hAnsiTheme="minorHAnsi"/>
          <w:noProof/>
        </w:rPr>
      </w:pPr>
      <w:hyperlink w:anchor="_Toc484003931" w:history="1">
        <w:r w:rsidR="00E11F95" w:rsidRPr="003E1229">
          <w:rPr>
            <w:rStyle w:val="Hyperlink"/>
            <w:noProof/>
          </w:rPr>
          <w:t>Figure 2</w:t>
        </w:r>
        <w:r w:rsidR="00E11F95" w:rsidRPr="003E1229">
          <w:rPr>
            <w:rStyle w:val="Hyperlink"/>
            <w:noProof/>
          </w:rPr>
          <w:noBreakHyphen/>
          <w:t>2: Remarks Entry</w:t>
        </w:r>
        <w:r w:rsidR="00E11F95">
          <w:rPr>
            <w:noProof/>
            <w:webHidden/>
          </w:rPr>
          <w:tab/>
        </w:r>
        <w:r w:rsidR="00E11F95">
          <w:rPr>
            <w:noProof/>
            <w:webHidden/>
          </w:rPr>
          <w:fldChar w:fldCharType="begin"/>
        </w:r>
        <w:r w:rsidR="00E11F95">
          <w:rPr>
            <w:noProof/>
            <w:webHidden/>
          </w:rPr>
          <w:instrText xml:space="preserve"> PAGEREF _Toc484003931 \h </w:instrText>
        </w:r>
        <w:r w:rsidR="00E11F95">
          <w:rPr>
            <w:noProof/>
            <w:webHidden/>
          </w:rPr>
        </w:r>
        <w:r w:rsidR="00E11F95">
          <w:rPr>
            <w:noProof/>
            <w:webHidden/>
          </w:rPr>
          <w:fldChar w:fldCharType="separate"/>
        </w:r>
        <w:r w:rsidR="00E11F95">
          <w:rPr>
            <w:noProof/>
            <w:webHidden/>
          </w:rPr>
          <w:t>6</w:t>
        </w:r>
        <w:r w:rsidR="00E11F95">
          <w:rPr>
            <w:noProof/>
            <w:webHidden/>
          </w:rPr>
          <w:fldChar w:fldCharType="end"/>
        </w:r>
      </w:hyperlink>
    </w:p>
    <w:p w14:paraId="5FF1ED01" w14:textId="77777777" w:rsidR="00E11F95" w:rsidRDefault="00A1120D">
      <w:pPr>
        <w:pStyle w:val="TableofFigures"/>
        <w:rPr>
          <w:rFonts w:asciiTheme="minorHAnsi" w:eastAsiaTheme="minorEastAsia" w:hAnsiTheme="minorHAnsi"/>
          <w:noProof/>
        </w:rPr>
      </w:pPr>
      <w:hyperlink w:anchor="_Toc484003932" w:history="1">
        <w:r w:rsidR="00E11F95" w:rsidRPr="003E1229">
          <w:rPr>
            <w:rStyle w:val="Hyperlink"/>
            <w:noProof/>
          </w:rPr>
          <w:t>Figure 2</w:t>
        </w:r>
        <w:r w:rsidR="00E11F95" w:rsidRPr="003E1229">
          <w:rPr>
            <w:rStyle w:val="Hyperlink"/>
            <w:noProof/>
          </w:rPr>
          <w:noBreakHyphen/>
          <w:t>3: PCD Tracker Entry (Blank)</w:t>
        </w:r>
        <w:r w:rsidR="00E11F95">
          <w:rPr>
            <w:noProof/>
            <w:webHidden/>
          </w:rPr>
          <w:tab/>
        </w:r>
        <w:r w:rsidR="00E11F95">
          <w:rPr>
            <w:noProof/>
            <w:webHidden/>
          </w:rPr>
          <w:fldChar w:fldCharType="begin"/>
        </w:r>
        <w:r w:rsidR="00E11F95">
          <w:rPr>
            <w:noProof/>
            <w:webHidden/>
          </w:rPr>
          <w:instrText xml:space="preserve"> PAGEREF _Toc484003932 \h </w:instrText>
        </w:r>
        <w:r w:rsidR="00E11F95">
          <w:rPr>
            <w:noProof/>
            <w:webHidden/>
          </w:rPr>
        </w:r>
        <w:r w:rsidR="00E11F95">
          <w:rPr>
            <w:noProof/>
            <w:webHidden/>
          </w:rPr>
          <w:fldChar w:fldCharType="separate"/>
        </w:r>
        <w:r w:rsidR="00E11F95">
          <w:rPr>
            <w:noProof/>
            <w:webHidden/>
          </w:rPr>
          <w:t>8</w:t>
        </w:r>
        <w:r w:rsidR="00E11F95">
          <w:rPr>
            <w:noProof/>
            <w:webHidden/>
          </w:rPr>
          <w:fldChar w:fldCharType="end"/>
        </w:r>
      </w:hyperlink>
    </w:p>
    <w:p w14:paraId="5F1E3526" w14:textId="77777777" w:rsidR="00E11F95" w:rsidRDefault="00A1120D">
      <w:pPr>
        <w:pStyle w:val="TableofFigures"/>
        <w:rPr>
          <w:rFonts w:asciiTheme="minorHAnsi" w:eastAsiaTheme="minorEastAsia" w:hAnsiTheme="minorHAnsi"/>
          <w:noProof/>
        </w:rPr>
      </w:pPr>
      <w:hyperlink w:anchor="_Toc484003933" w:history="1">
        <w:r w:rsidR="00E11F95" w:rsidRPr="003E1229">
          <w:rPr>
            <w:rStyle w:val="Hyperlink"/>
            <w:noProof/>
          </w:rPr>
          <w:t>Figure 2</w:t>
        </w:r>
        <w:r w:rsidR="00E11F95" w:rsidRPr="003E1229">
          <w:rPr>
            <w:rStyle w:val="Hyperlink"/>
            <w:noProof/>
          </w:rPr>
          <w:noBreakHyphen/>
          <w:t>4: PCD Tracker Entry (Populated)</w:t>
        </w:r>
        <w:r w:rsidR="00E11F95">
          <w:rPr>
            <w:noProof/>
            <w:webHidden/>
          </w:rPr>
          <w:tab/>
        </w:r>
        <w:r w:rsidR="00E11F95">
          <w:rPr>
            <w:noProof/>
            <w:webHidden/>
          </w:rPr>
          <w:fldChar w:fldCharType="begin"/>
        </w:r>
        <w:r w:rsidR="00E11F95">
          <w:rPr>
            <w:noProof/>
            <w:webHidden/>
          </w:rPr>
          <w:instrText xml:space="preserve"> PAGEREF _Toc484003933 \h </w:instrText>
        </w:r>
        <w:r w:rsidR="00E11F95">
          <w:rPr>
            <w:noProof/>
            <w:webHidden/>
          </w:rPr>
        </w:r>
        <w:r w:rsidR="00E11F95">
          <w:rPr>
            <w:noProof/>
            <w:webHidden/>
          </w:rPr>
          <w:fldChar w:fldCharType="separate"/>
        </w:r>
        <w:r w:rsidR="00E11F95">
          <w:rPr>
            <w:noProof/>
            <w:webHidden/>
          </w:rPr>
          <w:t>11</w:t>
        </w:r>
        <w:r w:rsidR="00E11F95">
          <w:rPr>
            <w:noProof/>
            <w:webHidden/>
          </w:rPr>
          <w:fldChar w:fldCharType="end"/>
        </w:r>
      </w:hyperlink>
    </w:p>
    <w:p w14:paraId="24E9E153" w14:textId="77777777" w:rsidR="00E11F95" w:rsidRDefault="00A1120D">
      <w:pPr>
        <w:pStyle w:val="TableofFigures"/>
        <w:rPr>
          <w:rFonts w:asciiTheme="minorHAnsi" w:eastAsiaTheme="minorEastAsia" w:hAnsiTheme="minorHAnsi"/>
          <w:noProof/>
        </w:rPr>
      </w:pPr>
      <w:hyperlink w:anchor="_Toc484003934" w:history="1">
        <w:r w:rsidR="00E11F95" w:rsidRPr="003E1229">
          <w:rPr>
            <w:rStyle w:val="Hyperlink"/>
            <w:noProof/>
          </w:rPr>
          <w:t>Figure 2</w:t>
        </w:r>
        <w:r w:rsidR="00E11F95" w:rsidRPr="003E1229">
          <w:rPr>
            <w:rStyle w:val="Hyperlink"/>
            <w:noProof/>
          </w:rPr>
          <w:noBreakHyphen/>
          <w:t>5: PCD Tracker Maintenance</w:t>
        </w:r>
        <w:r w:rsidR="00E11F95">
          <w:rPr>
            <w:noProof/>
            <w:webHidden/>
          </w:rPr>
          <w:tab/>
        </w:r>
        <w:r w:rsidR="00E11F95">
          <w:rPr>
            <w:noProof/>
            <w:webHidden/>
          </w:rPr>
          <w:fldChar w:fldCharType="begin"/>
        </w:r>
        <w:r w:rsidR="00E11F95">
          <w:rPr>
            <w:noProof/>
            <w:webHidden/>
          </w:rPr>
          <w:instrText xml:space="preserve"> PAGEREF _Toc484003934 \h </w:instrText>
        </w:r>
        <w:r w:rsidR="00E11F95">
          <w:rPr>
            <w:noProof/>
            <w:webHidden/>
          </w:rPr>
        </w:r>
        <w:r w:rsidR="00E11F95">
          <w:rPr>
            <w:noProof/>
            <w:webHidden/>
          </w:rPr>
          <w:fldChar w:fldCharType="separate"/>
        </w:r>
        <w:r w:rsidR="00E11F95">
          <w:rPr>
            <w:noProof/>
            <w:webHidden/>
          </w:rPr>
          <w:t>14</w:t>
        </w:r>
        <w:r w:rsidR="00E11F95">
          <w:rPr>
            <w:noProof/>
            <w:webHidden/>
          </w:rPr>
          <w:fldChar w:fldCharType="end"/>
        </w:r>
      </w:hyperlink>
    </w:p>
    <w:p w14:paraId="3B7603EB" w14:textId="77777777" w:rsidR="00E11F95" w:rsidRDefault="00A1120D">
      <w:pPr>
        <w:pStyle w:val="TableofFigures"/>
        <w:rPr>
          <w:rFonts w:asciiTheme="minorHAnsi" w:eastAsiaTheme="minorEastAsia" w:hAnsiTheme="minorHAnsi"/>
          <w:noProof/>
        </w:rPr>
      </w:pPr>
      <w:hyperlink w:anchor="_Toc484003935" w:history="1">
        <w:r w:rsidR="00E11F95" w:rsidRPr="003E1229">
          <w:rPr>
            <w:rStyle w:val="Hyperlink"/>
            <w:noProof/>
          </w:rPr>
          <w:t>Figure 2</w:t>
        </w:r>
        <w:r w:rsidR="00E11F95" w:rsidRPr="003E1229">
          <w:rPr>
            <w:rStyle w:val="Hyperlink"/>
            <w:noProof/>
          </w:rPr>
          <w:noBreakHyphen/>
          <w:t>6: PCD Hardware Entry List</w:t>
        </w:r>
        <w:r w:rsidR="00E11F95">
          <w:rPr>
            <w:noProof/>
            <w:webHidden/>
          </w:rPr>
          <w:tab/>
        </w:r>
        <w:r w:rsidR="00E11F95">
          <w:rPr>
            <w:noProof/>
            <w:webHidden/>
          </w:rPr>
          <w:fldChar w:fldCharType="begin"/>
        </w:r>
        <w:r w:rsidR="00E11F95">
          <w:rPr>
            <w:noProof/>
            <w:webHidden/>
          </w:rPr>
          <w:instrText xml:space="preserve"> PAGEREF _Toc484003935 \h </w:instrText>
        </w:r>
        <w:r w:rsidR="00E11F95">
          <w:rPr>
            <w:noProof/>
            <w:webHidden/>
          </w:rPr>
        </w:r>
        <w:r w:rsidR="00E11F95">
          <w:rPr>
            <w:noProof/>
            <w:webHidden/>
          </w:rPr>
          <w:fldChar w:fldCharType="separate"/>
        </w:r>
        <w:r w:rsidR="00E11F95">
          <w:rPr>
            <w:noProof/>
            <w:webHidden/>
          </w:rPr>
          <w:t>17</w:t>
        </w:r>
        <w:r w:rsidR="00E11F95">
          <w:rPr>
            <w:noProof/>
            <w:webHidden/>
          </w:rPr>
          <w:fldChar w:fldCharType="end"/>
        </w:r>
      </w:hyperlink>
    </w:p>
    <w:p w14:paraId="39813540" w14:textId="77777777" w:rsidR="00E11F95" w:rsidRDefault="00A1120D">
      <w:pPr>
        <w:pStyle w:val="TableofFigures"/>
        <w:rPr>
          <w:rFonts w:asciiTheme="minorHAnsi" w:eastAsiaTheme="minorEastAsia" w:hAnsiTheme="minorHAnsi"/>
          <w:noProof/>
        </w:rPr>
      </w:pPr>
      <w:hyperlink w:anchor="_Toc484003936" w:history="1">
        <w:r w:rsidR="00E11F95" w:rsidRPr="003E1229">
          <w:rPr>
            <w:rStyle w:val="Hyperlink"/>
            <w:noProof/>
          </w:rPr>
          <w:t>Figure 2</w:t>
        </w:r>
        <w:r w:rsidR="00E11F95" w:rsidRPr="003E1229">
          <w:rPr>
            <w:rStyle w:val="Hyperlink"/>
            <w:noProof/>
          </w:rPr>
          <w:noBreakHyphen/>
          <w:t>7: PCD Draft (Collapsed)</w:t>
        </w:r>
        <w:r w:rsidR="00E11F95">
          <w:rPr>
            <w:noProof/>
            <w:webHidden/>
          </w:rPr>
          <w:tab/>
        </w:r>
        <w:r w:rsidR="00E11F95">
          <w:rPr>
            <w:noProof/>
            <w:webHidden/>
          </w:rPr>
          <w:fldChar w:fldCharType="begin"/>
        </w:r>
        <w:r w:rsidR="00E11F95">
          <w:rPr>
            <w:noProof/>
            <w:webHidden/>
          </w:rPr>
          <w:instrText xml:space="preserve"> PAGEREF _Toc484003936 \h </w:instrText>
        </w:r>
        <w:r w:rsidR="00E11F95">
          <w:rPr>
            <w:noProof/>
            <w:webHidden/>
          </w:rPr>
        </w:r>
        <w:r w:rsidR="00E11F95">
          <w:rPr>
            <w:noProof/>
            <w:webHidden/>
          </w:rPr>
          <w:fldChar w:fldCharType="separate"/>
        </w:r>
        <w:r w:rsidR="00E11F95">
          <w:rPr>
            <w:noProof/>
            <w:webHidden/>
          </w:rPr>
          <w:t>19</w:t>
        </w:r>
        <w:r w:rsidR="00E11F95">
          <w:rPr>
            <w:noProof/>
            <w:webHidden/>
          </w:rPr>
          <w:fldChar w:fldCharType="end"/>
        </w:r>
      </w:hyperlink>
    </w:p>
    <w:p w14:paraId="2CE49ACA" w14:textId="77777777" w:rsidR="00E11F95" w:rsidRDefault="00A1120D">
      <w:pPr>
        <w:pStyle w:val="TableofFigures"/>
        <w:rPr>
          <w:rFonts w:asciiTheme="minorHAnsi" w:eastAsiaTheme="minorEastAsia" w:hAnsiTheme="minorHAnsi"/>
          <w:noProof/>
        </w:rPr>
      </w:pPr>
      <w:hyperlink w:anchor="_Toc484003937" w:history="1">
        <w:r w:rsidR="00E11F95" w:rsidRPr="003E1229">
          <w:rPr>
            <w:rStyle w:val="Hyperlink"/>
            <w:noProof/>
          </w:rPr>
          <w:t>Figure 2</w:t>
        </w:r>
        <w:r w:rsidR="00E11F95" w:rsidRPr="003E1229">
          <w:rPr>
            <w:rStyle w:val="Hyperlink"/>
            <w:noProof/>
          </w:rPr>
          <w:noBreakHyphen/>
          <w:t>8: PCD Draft (Expanded I)</w:t>
        </w:r>
        <w:r w:rsidR="00E11F95">
          <w:rPr>
            <w:noProof/>
            <w:webHidden/>
          </w:rPr>
          <w:tab/>
        </w:r>
        <w:r w:rsidR="00E11F95">
          <w:rPr>
            <w:noProof/>
            <w:webHidden/>
          </w:rPr>
          <w:fldChar w:fldCharType="begin"/>
        </w:r>
        <w:r w:rsidR="00E11F95">
          <w:rPr>
            <w:noProof/>
            <w:webHidden/>
          </w:rPr>
          <w:instrText xml:space="preserve"> PAGEREF _Toc484003937 \h </w:instrText>
        </w:r>
        <w:r w:rsidR="00E11F95">
          <w:rPr>
            <w:noProof/>
            <w:webHidden/>
          </w:rPr>
        </w:r>
        <w:r w:rsidR="00E11F95">
          <w:rPr>
            <w:noProof/>
            <w:webHidden/>
          </w:rPr>
          <w:fldChar w:fldCharType="separate"/>
        </w:r>
        <w:r w:rsidR="00E11F95">
          <w:rPr>
            <w:noProof/>
            <w:webHidden/>
          </w:rPr>
          <w:t>21</w:t>
        </w:r>
        <w:r w:rsidR="00E11F95">
          <w:rPr>
            <w:noProof/>
            <w:webHidden/>
          </w:rPr>
          <w:fldChar w:fldCharType="end"/>
        </w:r>
      </w:hyperlink>
    </w:p>
    <w:p w14:paraId="5912F63F" w14:textId="77777777" w:rsidR="00E11F95" w:rsidRDefault="00A1120D">
      <w:pPr>
        <w:pStyle w:val="TableofFigures"/>
        <w:rPr>
          <w:rFonts w:asciiTheme="minorHAnsi" w:eastAsiaTheme="minorEastAsia" w:hAnsiTheme="minorHAnsi"/>
          <w:noProof/>
        </w:rPr>
      </w:pPr>
      <w:hyperlink w:anchor="_Toc484003938" w:history="1">
        <w:r w:rsidR="00E11F95" w:rsidRPr="003E1229">
          <w:rPr>
            <w:rStyle w:val="Hyperlink"/>
            <w:noProof/>
          </w:rPr>
          <w:t>Figure 2</w:t>
        </w:r>
        <w:r w:rsidR="00E11F95" w:rsidRPr="003E1229">
          <w:rPr>
            <w:rStyle w:val="Hyperlink"/>
            <w:noProof/>
          </w:rPr>
          <w:noBreakHyphen/>
          <w:t>9: PCD Draft (Expanded II)</w:t>
        </w:r>
        <w:r w:rsidR="00E11F95">
          <w:rPr>
            <w:noProof/>
            <w:webHidden/>
          </w:rPr>
          <w:tab/>
        </w:r>
        <w:r w:rsidR="00E11F95">
          <w:rPr>
            <w:noProof/>
            <w:webHidden/>
          </w:rPr>
          <w:fldChar w:fldCharType="begin"/>
        </w:r>
        <w:r w:rsidR="00E11F95">
          <w:rPr>
            <w:noProof/>
            <w:webHidden/>
          </w:rPr>
          <w:instrText xml:space="preserve"> PAGEREF _Toc484003938 \h </w:instrText>
        </w:r>
        <w:r w:rsidR="00E11F95">
          <w:rPr>
            <w:noProof/>
            <w:webHidden/>
          </w:rPr>
        </w:r>
        <w:r w:rsidR="00E11F95">
          <w:rPr>
            <w:noProof/>
            <w:webHidden/>
          </w:rPr>
          <w:fldChar w:fldCharType="separate"/>
        </w:r>
        <w:r w:rsidR="00E11F95">
          <w:rPr>
            <w:noProof/>
            <w:webHidden/>
          </w:rPr>
          <w:t>23</w:t>
        </w:r>
        <w:r w:rsidR="00E11F95">
          <w:rPr>
            <w:noProof/>
            <w:webHidden/>
          </w:rPr>
          <w:fldChar w:fldCharType="end"/>
        </w:r>
      </w:hyperlink>
    </w:p>
    <w:p w14:paraId="477DB7F0" w14:textId="77777777" w:rsidR="00E11F95" w:rsidRDefault="00A1120D">
      <w:pPr>
        <w:pStyle w:val="TableofFigures"/>
        <w:rPr>
          <w:rFonts w:asciiTheme="minorHAnsi" w:eastAsiaTheme="minorEastAsia" w:hAnsiTheme="minorHAnsi"/>
          <w:noProof/>
        </w:rPr>
      </w:pPr>
      <w:hyperlink w:anchor="_Toc484003939" w:history="1">
        <w:r w:rsidR="00E11F95" w:rsidRPr="003E1229">
          <w:rPr>
            <w:rStyle w:val="Hyperlink"/>
            <w:noProof/>
          </w:rPr>
          <w:t>Figure 2</w:t>
        </w:r>
        <w:r w:rsidR="00E11F95" w:rsidRPr="003E1229">
          <w:rPr>
            <w:rStyle w:val="Hyperlink"/>
            <w:noProof/>
          </w:rPr>
          <w:noBreakHyphen/>
          <w:t>10: PCD Entry</w:t>
        </w:r>
        <w:r w:rsidR="00E11F95">
          <w:rPr>
            <w:noProof/>
            <w:webHidden/>
          </w:rPr>
          <w:tab/>
        </w:r>
        <w:r w:rsidR="00E11F95">
          <w:rPr>
            <w:noProof/>
            <w:webHidden/>
          </w:rPr>
          <w:fldChar w:fldCharType="begin"/>
        </w:r>
        <w:r w:rsidR="00E11F95">
          <w:rPr>
            <w:noProof/>
            <w:webHidden/>
          </w:rPr>
          <w:instrText xml:space="preserve"> PAGEREF _Toc484003939 \h </w:instrText>
        </w:r>
        <w:r w:rsidR="00E11F95">
          <w:rPr>
            <w:noProof/>
            <w:webHidden/>
          </w:rPr>
        </w:r>
        <w:r w:rsidR="00E11F95">
          <w:rPr>
            <w:noProof/>
            <w:webHidden/>
          </w:rPr>
          <w:fldChar w:fldCharType="separate"/>
        </w:r>
        <w:r w:rsidR="00E11F95">
          <w:rPr>
            <w:noProof/>
            <w:webHidden/>
          </w:rPr>
          <w:t>25</w:t>
        </w:r>
        <w:r w:rsidR="00E11F95">
          <w:rPr>
            <w:noProof/>
            <w:webHidden/>
          </w:rPr>
          <w:fldChar w:fldCharType="end"/>
        </w:r>
      </w:hyperlink>
    </w:p>
    <w:p w14:paraId="3D063EFD" w14:textId="77777777" w:rsidR="00E11F95" w:rsidRDefault="00A1120D">
      <w:pPr>
        <w:pStyle w:val="TableofFigures"/>
        <w:rPr>
          <w:rFonts w:asciiTheme="minorHAnsi" w:eastAsiaTheme="minorEastAsia" w:hAnsiTheme="minorHAnsi"/>
          <w:noProof/>
        </w:rPr>
      </w:pPr>
      <w:hyperlink w:anchor="_Toc484003940" w:history="1">
        <w:r w:rsidR="00E11F95" w:rsidRPr="003E1229">
          <w:rPr>
            <w:rStyle w:val="Hyperlink"/>
            <w:noProof/>
          </w:rPr>
          <w:t>Figure 2</w:t>
        </w:r>
        <w:r w:rsidR="00E11F95" w:rsidRPr="003E1229">
          <w:rPr>
            <w:rStyle w:val="Hyperlink"/>
            <w:noProof/>
          </w:rPr>
          <w:noBreakHyphen/>
          <w:t>11: PCD Generic View (I)</w:t>
        </w:r>
        <w:r w:rsidR="00E11F95">
          <w:rPr>
            <w:noProof/>
            <w:webHidden/>
          </w:rPr>
          <w:tab/>
        </w:r>
        <w:r w:rsidR="00E11F95">
          <w:rPr>
            <w:noProof/>
            <w:webHidden/>
          </w:rPr>
          <w:fldChar w:fldCharType="begin"/>
        </w:r>
        <w:r w:rsidR="00E11F95">
          <w:rPr>
            <w:noProof/>
            <w:webHidden/>
          </w:rPr>
          <w:instrText xml:space="preserve"> PAGEREF _Toc484003940 \h </w:instrText>
        </w:r>
        <w:r w:rsidR="00E11F95">
          <w:rPr>
            <w:noProof/>
            <w:webHidden/>
          </w:rPr>
        </w:r>
        <w:r w:rsidR="00E11F95">
          <w:rPr>
            <w:noProof/>
            <w:webHidden/>
          </w:rPr>
          <w:fldChar w:fldCharType="separate"/>
        </w:r>
        <w:r w:rsidR="00E11F95">
          <w:rPr>
            <w:noProof/>
            <w:webHidden/>
          </w:rPr>
          <w:t>27</w:t>
        </w:r>
        <w:r w:rsidR="00E11F95">
          <w:rPr>
            <w:noProof/>
            <w:webHidden/>
          </w:rPr>
          <w:fldChar w:fldCharType="end"/>
        </w:r>
      </w:hyperlink>
    </w:p>
    <w:p w14:paraId="33AB50B8" w14:textId="77777777" w:rsidR="00E11F95" w:rsidRDefault="00A1120D">
      <w:pPr>
        <w:pStyle w:val="TableofFigures"/>
        <w:rPr>
          <w:rFonts w:asciiTheme="minorHAnsi" w:eastAsiaTheme="minorEastAsia" w:hAnsiTheme="minorHAnsi"/>
          <w:noProof/>
        </w:rPr>
      </w:pPr>
      <w:hyperlink w:anchor="_Toc484003941" w:history="1">
        <w:r w:rsidR="00E11F95" w:rsidRPr="003E1229">
          <w:rPr>
            <w:rStyle w:val="Hyperlink"/>
            <w:noProof/>
          </w:rPr>
          <w:t>Figure 2</w:t>
        </w:r>
        <w:r w:rsidR="00E11F95" w:rsidRPr="003E1229">
          <w:rPr>
            <w:rStyle w:val="Hyperlink"/>
            <w:noProof/>
          </w:rPr>
          <w:noBreakHyphen/>
          <w:t>12: PCD Generic View (II)</w:t>
        </w:r>
        <w:r w:rsidR="00E11F95">
          <w:rPr>
            <w:noProof/>
            <w:webHidden/>
          </w:rPr>
          <w:tab/>
        </w:r>
        <w:r w:rsidR="00E11F95">
          <w:rPr>
            <w:noProof/>
            <w:webHidden/>
          </w:rPr>
          <w:fldChar w:fldCharType="begin"/>
        </w:r>
        <w:r w:rsidR="00E11F95">
          <w:rPr>
            <w:noProof/>
            <w:webHidden/>
          </w:rPr>
          <w:instrText xml:space="preserve"> PAGEREF _Toc484003941 \h </w:instrText>
        </w:r>
        <w:r w:rsidR="00E11F95">
          <w:rPr>
            <w:noProof/>
            <w:webHidden/>
          </w:rPr>
        </w:r>
        <w:r w:rsidR="00E11F95">
          <w:rPr>
            <w:noProof/>
            <w:webHidden/>
          </w:rPr>
          <w:fldChar w:fldCharType="separate"/>
        </w:r>
        <w:r w:rsidR="00E11F95">
          <w:rPr>
            <w:noProof/>
            <w:webHidden/>
          </w:rPr>
          <w:t>28</w:t>
        </w:r>
        <w:r w:rsidR="00E11F95">
          <w:rPr>
            <w:noProof/>
            <w:webHidden/>
          </w:rPr>
          <w:fldChar w:fldCharType="end"/>
        </w:r>
      </w:hyperlink>
    </w:p>
    <w:p w14:paraId="4E447065" w14:textId="77777777" w:rsidR="00E11F95" w:rsidRDefault="00A1120D">
      <w:pPr>
        <w:pStyle w:val="TableofFigures"/>
        <w:rPr>
          <w:rFonts w:asciiTheme="minorHAnsi" w:eastAsiaTheme="minorEastAsia" w:hAnsiTheme="minorHAnsi"/>
          <w:noProof/>
        </w:rPr>
      </w:pPr>
      <w:hyperlink w:anchor="_Toc484003942" w:history="1">
        <w:r w:rsidR="00E11F95" w:rsidRPr="003E1229">
          <w:rPr>
            <w:rStyle w:val="Hyperlink"/>
            <w:noProof/>
          </w:rPr>
          <w:t>Figure 2</w:t>
        </w:r>
        <w:r w:rsidR="00E11F95" w:rsidRPr="003E1229">
          <w:rPr>
            <w:rStyle w:val="Hyperlink"/>
            <w:noProof/>
          </w:rPr>
          <w:noBreakHyphen/>
          <w:t>13: PCD Status Search / Report Parameters</w:t>
        </w:r>
        <w:r w:rsidR="00E11F95">
          <w:rPr>
            <w:noProof/>
            <w:webHidden/>
          </w:rPr>
          <w:tab/>
        </w:r>
        <w:r w:rsidR="00E11F95">
          <w:rPr>
            <w:noProof/>
            <w:webHidden/>
          </w:rPr>
          <w:fldChar w:fldCharType="begin"/>
        </w:r>
        <w:r w:rsidR="00E11F95">
          <w:rPr>
            <w:noProof/>
            <w:webHidden/>
          </w:rPr>
          <w:instrText xml:space="preserve"> PAGEREF _Toc484003942 \h </w:instrText>
        </w:r>
        <w:r w:rsidR="00E11F95">
          <w:rPr>
            <w:noProof/>
            <w:webHidden/>
          </w:rPr>
        </w:r>
        <w:r w:rsidR="00E11F95">
          <w:rPr>
            <w:noProof/>
            <w:webHidden/>
          </w:rPr>
          <w:fldChar w:fldCharType="separate"/>
        </w:r>
        <w:r w:rsidR="00E11F95">
          <w:rPr>
            <w:noProof/>
            <w:webHidden/>
          </w:rPr>
          <w:t>30</w:t>
        </w:r>
        <w:r w:rsidR="00E11F95">
          <w:rPr>
            <w:noProof/>
            <w:webHidden/>
          </w:rPr>
          <w:fldChar w:fldCharType="end"/>
        </w:r>
      </w:hyperlink>
    </w:p>
    <w:p w14:paraId="3298AC75" w14:textId="77777777" w:rsidR="00E11F95" w:rsidRDefault="00A1120D">
      <w:pPr>
        <w:pStyle w:val="TableofFigures"/>
        <w:rPr>
          <w:rFonts w:asciiTheme="minorHAnsi" w:eastAsiaTheme="minorEastAsia" w:hAnsiTheme="minorHAnsi"/>
          <w:noProof/>
        </w:rPr>
      </w:pPr>
      <w:hyperlink w:anchor="_Toc484003943" w:history="1">
        <w:r w:rsidR="00E11F95" w:rsidRPr="003E1229">
          <w:rPr>
            <w:rStyle w:val="Hyperlink"/>
            <w:noProof/>
          </w:rPr>
          <w:t>Figure 4</w:t>
        </w:r>
        <w:r w:rsidR="00E11F95" w:rsidRPr="003E1229">
          <w:rPr>
            <w:rStyle w:val="Hyperlink"/>
            <w:noProof/>
          </w:rPr>
          <w:noBreakHyphen/>
          <w:t>1: Drop Down List Box</w:t>
        </w:r>
        <w:r w:rsidR="00E11F95">
          <w:rPr>
            <w:noProof/>
            <w:webHidden/>
          </w:rPr>
          <w:tab/>
        </w:r>
        <w:r w:rsidR="00E11F95">
          <w:rPr>
            <w:noProof/>
            <w:webHidden/>
          </w:rPr>
          <w:fldChar w:fldCharType="begin"/>
        </w:r>
        <w:r w:rsidR="00E11F95">
          <w:rPr>
            <w:noProof/>
            <w:webHidden/>
          </w:rPr>
          <w:instrText xml:space="preserve"> PAGEREF _Toc484003943 \h </w:instrText>
        </w:r>
        <w:r w:rsidR="00E11F95">
          <w:rPr>
            <w:noProof/>
            <w:webHidden/>
          </w:rPr>
        </w:r>
        <w:r w:rsidR="00E11F95">
          <w:rPr>
            <w:noProof/>
            <w:webHidden/>
          </w:rPr>
          <w:fldChar w:fldCharType="separate"/>
        </w:r>
        <w:r w:rsidR="00E11F95">
          <w:rPr>
            <w:noProof/>
            <w:webHidden/>
          </w:rPr>
          <w:t>35</w:t>
        </w:r>
        <w:r w:rsidR="00E11F95">
          <w:rPr>
            <w:noProof/>
            <w:webHidden/>
          </w:rPr>
          <w:fldChar w:fldCharType="end"/>
        </w:r>
      </w:hyperlink>
    </w:p>
    <w:p w14:paraId="261CCF36" w14:textId="77777777" w:rsidR="00E11F95" w:rsidRDefault="00A1120D">
      <w:pPr>
        <w:pStyle w:val="TableofFigures"/>
        <w:rPr>
          <w:rFonts w:asciiTheme="minorHAnsi" w:eastAsiaTheme="minorEastAsia" w:hAnsiTheme="minorHAnsi"/>
          <w:noProof/>
        </w:rPr>
      </w:pPr>
      <w:hyperlink w:anchor="_Toc484003944" w:history="1">
        <w:r w:rsidR="00E11F95" w:rsidRPr="003E1229">
          <w:rPr>
            <w:rStyle w:val="Hyperlink"/>
            <w:noProof/>
          </w:rPr>
          <w:t>Figure 4</w:t>
        </w:r>
        <w:r w:rsidR="00E11F95" w:rsidRPr="003E1229">
          <w:rPr>
            <w:rStyle w:val="Hyperlink"/>
            <w:noProof/>
          </w:rPr>
          <w:noBreakHyphen/>
          <w:t>2: Enumeration Modal View</w:t>
        </w:r>
        <w:r w:rsidR="00E11F95">
          <w:rPr>
            <w:noProof/>
            <w:webHidden/>
          </w:rPr>
          <w:tab/>
        </w:r>
        <w:r w:rsidR="00E11F95">
          <w:rPr>
            <w:noProof/>
            <w:webHidden/>
          </w:rPr>
          <w:fldChar w:fldCharType="begin"/>
        </w:r>
        <w:r w:rsidR="00E11F95">
          <w:rPr>
            <w:noProof/>
            <w:webHidden/>
          </w:rPr>
          <w:instrText xml:space="preserve"> PAGEREF _Toc484003944 \h </w:instrText>
        </w:r>
        <w:r w:rsidR="00E11F95">
          <w:rPr>
            <w:noProof/>
            <w:webHidden/>
          </w:rPr>
        </w:r>
        <w:r w:rsidR="00E11F95">
          <w:rPr>
            <w:noProof/>
            <w:webHidden/>
          </w:rPr>
          <w:fldChar w:fldCharType="separate"/>
        </w:r>
        <w:r w:rsidR="00E11F95">
          <w:rPr>
            <w:noProof/>
            <w:webHidden/>
          </w:rPr>
          <w:t>36</w:t>
        </w:r>
        <w:r w:rsidR="00E11F95">
          <w:rPr>
            <w:noProof/>
            <w:webHidden/>
          </w:rPr>
          <w:fldChar w:fldCharType="end"/>
        </w:r>
      </w:hyperlink>
    </w:p>
    <w:p w14:paraId="3A4601C4" w14:textId="77777777" w:rsidR="00E11F95" w:rsidRDefault="00A1120D">
      <w:pPr>
        <w:pStyle w:val="TableofFigures"/>
        <w:rPr>
          <w:rFonts w:asciiTheme="minorHAnsi" w:eastAsiaTheme="minorEastAsia" w:hAnsiTheme="minorHAnsi"/>
          <w:noProof/>
        </w:rPr>
      </w:pPr>
      <w:hyperlink w:anchor="_Toc484003945" w:history="1">
        <w:r w:rsidR="00E11F95" w:rsidRPr="003E1229">
          <w:rPr>
            <w:rStyle w:val="Hyperlink"/>
            <w:noProof/>
          </w:rPr>
          <w:t>Figure 4</w:t>
        </w:r>
        <w:r w:rsidR="00E11F95" w:rsidRPr="003E1229">
          <w:rPr>
            <w:rStyle w:val="Hyperlink"/>
            <w:noProof/>
          </w:rPr>
          <w:noBreakHyphen/>
          <w:t>3: Enumeration Types</w:t>
        </w:r>
        <w:r w:rsidR="00E11F95">
          <w:rPr>
            <w:noProof/>
            <w:webHidden/>
          </w:rPr>
          <w:tab/>
        </w:r>
        <w:r w:rsidR="00E11F95">
          <w:rPr>
            <w:noProof/>
            <w:webHidden/>
          </w:rPr>
          <w:fldChar w:fldCharType="begin"/>
        </w:r>
        <w:r w:rsidR="00E11F95">
          <w:rPr>
            <w:noProof/>
            <w:webHidden/>
          </w:rPr>
          <w:instrText xml:space="preserve"> PAGEREF _Toc484003945 \h </w:instrText>
        </w:r>
        <w:r w:rsidR="00E11F95">
          <w:rPr>
            <w:noProof/>
            <w:webHidden/>
          </w:rPr>
        </w:r>
        <w:r w:rsidR="00E11F95">
          <w:rPr>
            <w:noProof/>
            <w:webHidden/>
          </w:rPr>
          <w:fldChar w:fldCharType="separate"/>
        </w:r>
        <w:r w:rsidR="00E11F95">
          <w:rPr>
            <w:noProof/>
            <w:webHidden/>
          </w:rPr>
          <w:t>37</w:t>
        </w:r>
        <w:r w:rsidR="00E11F95">
          <w:rPr>
            <w:noProof/>
            <w:webHidden/>
          </w:rPr>
          <w:fldChar w:fldCharType="end"/>
        </w:r>
      </w:hyperlink>
    </w:p>
    <w:p w14:paraId="2ABE8A0E" w14:textId="77777777" w:rsidR="00E11F95" w:rsidRDefault="00A1120D">
      <w:pPr>
        <w:pStyle w:val="TableofFigures"/>
        <w:rPr>
          <w:rFonts w:asciiTheme="minorHAnsi" w:eastAsiaTheme="minorEastAsia" w:hAnsiTheme="minorHAnsi"/>
          <w:noProof/>
        </w:rPr>
      </w:pPr>
      <w:hyperlink w:anchor="_Toc484003946" w:history="1">
        <w:r w:rsidR="00E11F95" w:rsidRPr="003E1229">
          <w:rPr>
            <w:rStyle w:val="Hyperlink"/>
            <w:noProof/>
          </w:rPr>
          <w:t>Figure 4</w:t>
        </w:r>
        <w:r w:rsidR="00E11F95" w:rsidRPr="003E1229">
          <w:rPr>
            <w:rStyle w:val="Hyperlink"/>
            <w:noProof/>
          </w:rPr>
          <w:noBreakHyphen/>
          <w:t>4: Enumeration Values</w:t>
        </w:r>
        <w:r w:rsidR="00E11F95">
          <w:rPr>
            <w:noProof/>
            <w:webHidden/>
          </w:rPr>
          <w:tab/>
        </w:r>
        <w:r w:rsidR="00E11F95">
          <w:rPr>
            <w:noProof/>
            <w:webHidden/>
          </w:rPr>
          <w:fldChar w:fldCharType="begin"/>
        </w:r>
        <w:r w:rsidR="00E11F95">
          <w:rPr>
            <w:noProof/>
            <w:webHidden/>
          </w:rPr>
          <w:instrText xml:space="preserve"> PAGEREF _Toc484003946 \h </w:instrText>
        </w:r>
        <w:r w:rsidR="00E11F95">
          <w:rPr>
            <w:noProof/>
            <w:webHidden/>
          </w:rPr>
        </w:r>
        <w:r w:rsidR="00E11F95">
          <w:rPr>
            <w:noProof/>
            <w:webHidden/>
          </w:rPr>
          <w:fldChar w:fldCharType="separate"/>
        </w:r>
        <w:r w:rsidR="00E11F95">
          <w:rPr>
            <w:noProof/>
            <w:webHidden/>
          </w:rPr>
          <w:t>39</w:t>
        </w:r>
        <w:r w:rsidR="00E11F95">
          <w:rPr>
            <w:noProof/>
            <w:webHidden/>
          </w:rPr>
          <w:fldChar w:fldCharType="end"/>
        </w:r>
      </w:hyperlink>
    </w:p>
    <w:p w14:paraId="6AC30A5C" w14:textId="77777777" w:rsidR="00E11F95" w:rsidRDefault="00A1120D">
      <w:pPr>
        <w:pStyle w:val="TableofFigures"/>
        <w:rPr>
          <w:rFonts w:asciiTheme="minorHAnsi" w:eastAsiaTheme="minorEastAsia" w:hAnsiTheme="minorHAnsi"/>
          <w:noProof/>
        </w:rPr>
      </w:pPr>
      <w:hyperlink w:anchor="_Toc484003947" w:history="1">
        <w:r w:rsidR="00E11F95" w:rsidRPr="003E1229">
          <w:rPr>
            <w:rStyle w:val="Hyperlink"/>
            <w:noProof/>
          </w:rPr>
          <w:t>Figure 4</w:t>
        </w:r>
        <w:r w:rsidR="00E11F95" w:rsidRPr="003E1229">
          <w:rPr>
            <w:rStyle w:val="Hyperlink"/>
            <w:noProof/>
          </w:rPr>
          <w:noBreakHyphen/>
          <w:t>5: Printable View</w:t>
        </w:r>
        <w:r w:rsidR="00E11F95">
          <w:rPr>
            <w:noProof/>
            <w:webHidden/>
          </w:rPr>
          <w:tab/>
        </w:r>
        <w:r w:rsidR="00E11F95">
          <w:rPr>
            <w:noProof/>
            <w:webHidden/>
          </w:rPr>
          <w:fldChar w:fldCharType="begin"/>
        </w:r>
        <w:r w:rsidR="00E11F95">
          <w:rPr>
            <w:noProof/>
            <w:webHidden/>
          </w:rPr>
          <w:instrText xml:space="preserve"> PAGEREF _Toc484003947 \h </w:instrText>
        </w:r>
        <w:r w:rsidR="00E11F95">
          <w:rPr>
            <w:noProof/>
            <w:webHidden/>
          </w:rPr>
        </w:r>
        <w:r w:rsidR="00E11F95">
          <w:rPr>
            <w:noProof/>
            <w:webHidden/>
          </w:rPr>
          <w:fldChar w:fldCharType="separate"/>
        </w:r>
        <w:r w:rsidR="00E11F95">
          <w:rPr>
            <w:noProof/>
            <w:webHidden/>
          </w:rPr>
          <w:t>41</w:t>
        </w:r>
        <w:r w:rsidR="00E11F95">
          <w:rPr>
            <w:noProof/>
            <w:webHidden/>
          </w:rPr>
          <w:fldChar w:fldCharType="end"/>
        </w:r>
      </w:hyperlink>
    </w:p>
    <w:p w14:paraId="57714C01" w14:textId="77777777" w:rsidR="00E11F95" w:rsidRDefault="00A1120D">
      <w:pPr>
        <w:pStyle w:val="TableofFigures"/>
        <w:rPr>
          <w:rFonts w:asciiTheme="minorHAnsi" w:eastAsiaTheme="minorEastAsia" w:hAnsiTheme="minorHAnsi"/>
          <w:noProof/>
        </w:rPr>
      </w:pPr>
      <w:hyperlink w:anchor="_Toc484003948" w:history="1">
        <w:r w:rsidR="00E11F95" w:rsidRPr="003E1229">
          <w:rPr>
            <w:rStyle w:val="Hyperlink"/>
            <w:noProof/>
          </w:rPr>
          <w:t>Figure 4</w:t>
        </w:r>
        <w:r w:rsidR="00E11F95" w:rsidRPr="003E1229">
          <w:rPr>
            <w:rStyle w:val="Hyperlink"/>
            <w:noProof/>
          </w:rPr>
          <w:noBreakHyphen/>
          <w:t>6: PCD Classifications</w:t>
        </w:r>
        <w:r w:rsidR="00E11F95">
          <w:rPr>
            <w:noProof/>
            <w:webHidden/>
          </w:rPr>
          <w:tab/>
        </w:r>
        <w:r w:rsidR="00E11F95">
          <w:rPr>
            <w:noProof/>
            <w:webHidden/>
          </w:rPr>
          <w:fldChar w:fldCharType="begin"/>
        </w:r>
        <w:r w:rsidR="00E11F95">
          <w:rPr>
            <w:noProof/>
            <w:webHidden/>
          </w:rPr>
          <w:instrText xml:space="preserve"> PAGEREF _Toc484003948 \h </w:instrText>
        </w:r>
        <w:r w:rsidR="00E11F95">
          <w:rPr>
            <w:noProof/>
            <w:webHidden/>
          </w:rPr>
        </w:r>
        <w:r w:rsidR="00E11F95">
          <w:rPr>
            <w:noProof/>
            <w:webHidden/>
          </w:rPr>
          <w:fldChar w:fldCharType="separate"/>
        </w:r>
        <w:r w:rsidR="00E11F95">
          <w:rPr>
            <w:noProof/>
            <w:webHidden/>
          </w:rPr>
          <w:t>43</w:t>
        </w:r>
        <w:r w:rsidR="00E11F95">
          <w:rPr>
            <w:noProof/>
            <w:webHidden/>
          </w:rPr>
          <w:fldChar w:fldCharType="end"/>
        </w:r>
      </w:hyperlink>
    </w:p>
    <w:p w14:paraId="307DA160" w14:textId="77777777" w:rsidR="00E11F95" w:rsidRDefault="00A1120D">
      <w:pPr>
        <w:pStyle w:val="TableofFigures"/>
        <w:rPr>
          <w:rFonts w:asciiTheme="minorHAnsi" w:eastAsiaTheme="minorEastAsia" w:hAnsiTheme="minorHAnsi"/>
          <w:noProof/>
        </w:rPr>
      </w:pPr>
      <w:hyperlink w:anchor="_Toc484003949" w:history="1">
        <w:r w:rsidR="00E11F95" w:rsidRPr="003E1229">
          <w:rPr>
            <w:rStyle w:val="Hyperlink"/>
            <w:noProof/>
          </w:rPr>
          <w:t>Figure 4</w:t>
        </w:r>
        <w:r w:rsidR="00E11F95" w:rsidRPr="003E1229">
          <w:rPr>
            <w:rStyle w:val="Hyperlink"/>
            <w:noProof/>
          </w:rPr>
          <w:noBreakHyphen/>
          <w:t>7: PCD References</w:t>
        </w:r>
        <w:r w:rsidR="00E11F95">
          <w:rPr>
            <w:noProof/>
            <w:webHidden/>
          </w:rPr>
          <w:tab/>
        </w:r>
        <w:r w:rsidR="00E11F95">
          <w:rPr>
            <w:noProof/>
            <w:webHidden/>
          </w:rPr>
          <w:fldChar w:fldCharType="begin"/>
        </w:r>
        <w:r w:rsidR="00E11F95">
          <w:rPr>
            <w:noProof/>
            <w:webHidden/>
          </w:rPr>
          <w:instrText xml:space="preserve"> PAGEREF _Toc484003949 \h </w:instrText>
        </w:r>
        <w:r w:rsidR="00E11F95">
          <w:rPr>
            <w:noProof/>
            <w:webHidden/>
          </w:rPr>
        </w:r>
        <w:r w:rsidR="00E11F95">
          <w:rPr>
            <w:noProof/>
            <w:webHidden/>
          </w:rPr>
          <w:fldChar w:fldCharType="separate"/>
        </w:r>
        <w:r w:rsidR="00E11F95">
          <w:rPr>
            <w:noProof/>
            <w:webHidden/>
          </w:rPr>
          <w:t>45</w:t>
        </w:r>
        <w:r w:rsidR="00E11F95">
          <w:rPr>
            <w:noProof/>
            <w:webHidden/>
          </w:rPr>
          <w:fldChar w:fldCharType="end"/>
        </w:r>
      </w:hyperlink>
    </w:p>
    <w:p w14:paraId="5EA49FA3" w14:textId="77777777" w:rsidR="00E11F95" w:rsidRDefault="00A1120D">
      <w:pPr>
        <w:pStyle w:val="TableofFigures"/>
        <w:rPr>
          <w:rFonts w:asciiTheme="minorHAnsi" w:eastAsiaTheme="minorEastAsia" w:hAnsiTheme="minorHAnsi"/>
          <w:noProof/>
        </w:rPr>
      </w:pPr>
      <w:hyperlink w:anchor="_Toc484003950" w:history="1">
        <w:r w:rsidR="00E11F95" w:rsidRPr="003E1229">
          <w:rPr>
            <w:rStyle w:val="Hyperlink"/>
            <w:noProof/>
          </w:rPr>
          <w:t>Figure 4</w:t>
        </w:r>
        <w:r w:rsidR="00E11F95" w:rsidRPr="003E1229">
          <w:rPr>
            <w:rStyle w:val="Hyperlink"/>
            <w:noProof/>
          </w:rPr>
          <w:noBreakHyphen/>
          <w:t>8: Assign Approvers</w:t>
        </w:r>
        <w:r w:rsidR="00E11F95">
          <w:rPr>
            <w:noProof/>
            <w:webHidden/>
          </w:rPr>
          <w:tab/>
        </w:r>
        <w:r w:rsidR="00E11F95">
          <w:rPr>
            <w:noProof/>
            <w:webHidden/>
          </w:rPr>
          <w:fldChar w:fldCharType="begin"/>
        </w:r>
        <w:r w:rsidR="00E11F95">
          <w:rPr>
            <w:noProof/>
            <w:webHidden/>
          </w:rPr>
          <w:instrText xml:space="preserve"> PAGEREF _Toc484003950 \h </w:instrText>
        </w:r>
        <w:r w:rsidR="00E11F95">
          <w:rPr>
            <w:noProof/>
            <w:webHidden/>
          </w:rPr>
        </w:r>
        <w:r w:rsidR="00E11F95">
          <w:rPr>
            <w:noProof/>
            <w:webHidden/>
          </w:rPr>
          <w:fldChar w:fldCharType="separate"/>
        </w:r>
        <w:r w:rsidR="00E11F95">
          <w:rPr>
            <w:noProof/>
            <w:webHidden/>
          </w:rPr>
          <w:t>47</w:t>
        </w:r>
        <w:r w:rsidR="00E11F95">
          <w:rPr>
            <w:noProof/>
            <w:webHidden/>
          </w:rPr>
          <w:fldChar w:fldCharType="end"/>
        </w:r>
      </w:hyperlink>
    </w:p>
    <w:p w14:paraId="6C8D2028" w14:textId="77777777" w:rsidR="00E11F95" w:rsidRDefault="00A1120D">
      <w:pPr>
        <w:pStyle w:val="TableofFigures"/>
        <w:rPr>
          <w:rFonts w:asciiTheme="minorHAnsi" w:eastAsiaTheme="minorEastAsia" w:hAnsiTheme="minorHAnsi"/>
          <w:noProof/>
        </w:rPr>
      </w:pPr>
      <w:hyperlink w:anchor="_Toc484003951" w:history="1">
        <w:r w:rsidR="00E11F95" w:rsidRPr="003E1229">
          <w:rPr>
            <w:rStyle w:val="Hyperlink"/>
            <w:noProof/>
          </w:rPr>
          <w:t>Figure 4</w:t>
        </w:r>
        <w:r w:rsidR="00E11F95" w:rsidRPr="003E1229">
          <w:rPr>
            <w:rStyle w:val="Hyperlink"/>
            <w:noProof/>
          </w:rPr>
          <w:noBreakHyphen/>
          <w:t>9: Directory Helper</w:t>
        </w:r>
        <w:r w:rsidR="00E11F95">
          <w:rPr>
            <w:noProof/>
            <w:webHidden/>
          </w:rPr>
          <w:tab/>
        </w:r>
        <w:r w:rsidR="00E11F95">
          <w:rPr>
            <w:noProof/>
            <w:webHidden/>
          </w:rPr>
          <w:fldChar w:fldCharType="begin"/>
        </w:r>
        <w:r w:rsidR="00E11F95">
          <w:rPr>
            <w:noProof/>
            <w:webHidden/>
          </w:rPr>
          <w:instrText xml:space="preserve"> PAGEREF _Toc484003951 \h </w:instrText>
        </w:r>
        <w:r w:rsidR="00E11F95">
          <w:rPr>
            <w:noProof/>
            <w:webHidden/>
          </w:rPr>
        </w:r>
        <w:r w:rsidR="00E11F95">
          <w:rPr>
            <w:noProof/>
            <w:webHidden/>
          </w:rPr>
          <w:fldChar w:fldCharType="separate"/>
        </w:r>
        <w:r w:rsidR="00E11F95">
          <w:rPr>
            <w:noProof/>
            <w:webHidden/>
          </w:rPr>
          <w:t>49</w:t>
        </w:r>
        <w:r w:rsidR="00E11F95">
          <w:rPr>
            <w:noProof/>
            <w:webHidden/>
          </w:rPr>
          <w:fldChar w:fldCharType="end"/>
        </w:r>
      </w:hyperlink>
    </w:p>
    <w:p w14:paraId="7D17869A" w14:textId="77777777" w:rsidR="00E11F95" w:rsidRDefault="00A1120D">
      <w:pPr>
        <w:pStyle w:val="TableofFigures"/>
        <w:rPr>
          <w:rFonts w:asciiTheme="minorHAnsi" w:eastAsiaTheme="minorEastAsia" w:hAnsiTheme="minorHAnsi"/>
          <w:noProof/>
        </w:rPr>
      </w:pPr>
      <w:hyperlink w:anchor="_Toc484003952" w:history="1">
        <w:r w:rsidR="00E11F95" w:rsidRPr="003E1229">
          <w:rPr>
            <w:rStyle w:val="Hyperlink"/>
            <w:noProof/>
          </w:rPr>
          <w:t>Figure 4</w:t>
        </w:r>
        <w:r w:rsidR="00E11F95" w:rsidRPr="003E1229">
          <w:rPr>
            <w:rStyle w:val="Hyperlink"/>
            <w:noProof/>
          </w:rPr>
          <w:noBreakHyphen/>
          <w:t>10: Assign Programs</w:t>
        </w:r>
        <w:r w:rsidR="00E11F95">
          <w:rPr>
            <w:noProof/>
            <w:webHidden/>
          </w:rPr>
          <w:tab/>
        </w:r>
        <w:r w:rsidR="00E11F95">
          <w:rPr>
            <w:noProof/>
            <w:webHidden/>
          </w:rPr>
          <w:fldChar w:fldCharType="begin"/>
        </w:r>
        <w:r w:rsidR="00E11F95">
          <w:rPr>
            <w:noProof/>
            <w:webHidden/>
          </w:rPr>
          <w:instrText xml:space="preserve"> PAGEREF _Toc484003952 \h </w:instrText>
        </w:r>
        <w:r w:rsidR="00E11F95">
          <w:rPr>
            <w:noProof/>
            <w:webHidden/>
          </w:rPr>
        </w:r>
        <w:r w:rsidR="00E11F95">
          <w:rPr>
            <w:noProof/>
            <w:webHidden/>
          </w:rPr>
          <w:fldChar w:fldCharType="separate"/>
        </w:r>
        <w:r w:rsidR="00E11F95">
          <w:rPr>
            <w:noProof/>
            <w:webHidden/>
          </w:rPr>
          <w:t>51</w:t>
        </w:r>
        <w:r w:rsidR="00E11F95">
          <w:rPr>
            <w:noProof/>
            <w:webHidden/>
          </w:rPr>
          <w:fldChar w:fldCharType="end"/>
        </w:r>
      </w:hyperlink>
    </w:p>
    <w:p w14:paraId="0A93CDB1" w14:textId="77777777" w:rsidR="00E11F95" w:rsidRDefault="00A1120D">
      <w:pPr>
        <w:pStyle w:val="TableofFigures"/>
        <w:rPr>
          <w:rFonts w:asciiTheme="minorHAnsi" w:eastAsiaTheme="minorEastAsia" w:hAnsiTheme="minorHAnsi"/>
          <w:noProof/>
        </w:rPr>
      </w:pPr>
      <w:hyperlink w:anchor="_Toc484003953" w:history="1">
        <w:r w:rsidR="00E11F95" w:rsidRPr="003E1229">
          <w:rPr>
            <w:rStyle w:val="Hyperlink"/>
            <w:noProof/>
          </w:rPr>
          <w:t>Figure 4</w:t>
        </w:r>
        <w:r w:rsidR="00E11F95" w:rsidRPr="003E1229">
          <w:rPr>
            <w:rStyle w:val="Hyperlink"/>
            <w:noProof/>
          </w:rPr>
          <w:noBreakHyphen/>
          <w:t>11: Add Attachment</w:t>
        </w:r>
        <w:r w:rsidR="00E11F95">
          <w:rPr>
            <w:noProof/>
            <w:webHidden/>
          </w:rPr>
          <w:tab/>
        </w:r>
        <w:r w:rsidR="00E11F95">
          <w:rPr>
            <w:noProof/>
            <w:webHidden/>
          </w:rPr>
          <w:fldChar w:fldCharType="begin"/>
        </w:r>
        <w:r w:rsidR="00E11F95">
          <w:rPr>
            <w:noProof/>
            <w:webHidden/>
          </w:rPr>
          <w:instrText xml:space="preserve"> PAGEREF _Toc484003953 \h </w:instrText>
        </w:r>
        <w:r w:rsidR="00E11F95">
          <w:rPr>
            <w:noProof/>
            <w:webHidden/>
          </w:rPr>
        </w:r>
        <w:r w:rsidR="00E11F95">
          <w:rPr>
            <w:noProof/>
            <w:webHidden/>
          </w:rPr>
          <w:fldChar w:fldCharType="separate"/>
        </w:r>
        <w:r w:rsidR="00E11F95">
          <w:rPr>
            <w:noProof/>
            <w:webHidden/>
          </w:rPr>
          <w:t>53</w:t>
        </w:r>
        <w:r w:rsidR="00E11F95">
          <w:rPr>
            <w:noProof/>
            <w:webHidden/>
          </w:rPr>
          <w:fldChar w:fldCharType="end"/>
        </w:r>
      </w:hyperlink>
    </w:p>
    <w:p w14:paraId="6346A9A2" w14:textId="77777777" w:rsidR="00E11F95" w:rsidRDefault="00A1120D">
      <w:pPr>
        <w:pStyle w:val="TableofFigures"/>
        <w:rPr>
          <w:rFonts w:asciiTheme="minorHAnsi" w:eastAsiaTheme="minorEastAsia" w:hAnsiTheme="minorHAnsi"/>
          <w:noProof/>
        </w:rPr>
      </w:pPr>
      <w:hyperlink w:anchor="_Toc484003954" w:history="1">
        <w:r w:rsidR="00E11F95" w:rsidRPr="003E1229">
          <w:rPr>
            <w:rStyle w:val="Hyperlink"/>
            <w:noProof/>
          </w:rPr>
          <w:t>Figure 4</w:t>
        </w:r>
        <w:r w:rsidR="00E11F95" w:rsidRPr="003E1229">
          <w:rPr>
            <w:rStyle w:val="Hyperlink"/>
            <w:noProof/>
          </w:rPr>
          <w:noBreakHyphen/>
          <w:t>12: File Selection Browser</w:t>
        </w:r>
        <w:r w:rsidR="00E11F95">
          <w:rPr>
            <w:noProof/>
            <w:webHidden/>
          </w:rPr>
          <w:tab/>
        </w:r>
        <w:r w:rsidR="00E11F95">
          <w:rPr>
            <w:noProof/>
            <w:webHidden/>
          </w:rPr>
          <w:fldChar w:fldCharType="begin"/>
        </w:r>
        <w:r w:rsidR="00E11F95">
          <w:rPr>
            <w:noProof/>
            <w:webHidden/>
          </w:rPr>
          <w:instrText xml:space="preserve"> PAGEREF _Toc484003954 \h </w:instrText>
        </w:r>
        <w:r w:rsidR="00E11F95">
          <w:rPr>
            <w:noProof/>
            <w:webHidden/>
          </w:rPr>
        </w:r>
        <w:r w:rsidR="00E11F95">
          <w:rPr>
            <w:noProof/>
            <w:webHidden/>
          </w:rPr>
          <w:fldChar w:fldCharType="separate"/>
        </w:r>
        <w:r w:rsidR="00E11F95">
          <w:rPr>
            <w:noProof/>
            <w:webHidden/>
          </w:rPr>
          <w:t>54</w:t>
        </w:r>
        <w:r w:rsidR="00E11F95">
          <w:rPr>
            <w:noProof/>
            <w:webHidden/>
          </w:rPr>
          <w:fldChar w:fldCharType="end"/>
        </w:r>
      </w:hyperlink>
    </w:p>
    <w:p w14:paraId="28E69DBF" w14:textId="77777777" w:rsidR="00E11F95" w:rsidRDefault="00A1120D">
      <w:pPr>
        <w:pStyle w:val="TableofFigures"/>
        <w:rPr>
          <w:rFonts w:asciiTheme="minorHAnsi" w:eastAsiaTheme="minorEastAsia" w:hAnsiTheme="minorHAnsi"/>
          <w:noProof/>
        </w:rPr>
      </w:pPr>
      <w:hyperlink w:anchor="_Toc484003955" w:history="1">
        <w:r w:rsidR="00E11F95" w:rsidRPr="003E1229">
          <w:rPr>
            <w:rStyle w:val="Hyperlink"/>
            <w:noProof/>
          </w:rPr>
          <w:t>Figure 4</w:t>
        </w:r>
        <w:r w:rsidR="00E11F95" w:rsidRPr="003E1229">
          <w:rPr>
            <w:rStyle w:val="Hyperlink"/>
            <w:noProof/>
          </w:rPr>
          <w:noBreakHyphen/>
          <w:t>13: View Attachment</w:t>
        </w:r>
        <w:r w:rsidR="00E11F95">
          <w:rPr>
            <w:noProof/>
            <w:webHidden/>
          </w:rPr>
          <w:tab/>
        </w:r>
        <w:r w:rsidR="00E11F95">
          <w:rPr>
            <w:noProof/>
            <w:webHidden/>
          </w:rPr>
          <w:fldChar w:fldCharType="begin"/>
        </w:r>
        <w:r w:rsidR="00E11F95">
          <w:rPr>
            <w:noProof/>
            <w:webHidden/>
          </w:rPr>
          <w:instrText xml:space="preserve"> PAGEREF _Toc484003955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323E5F76" w14:textId="77777777" w:rsidR="00E11F95" w:rsidRDefault="00A1120D">
      <w:pPr>
        <w:pStyle w:val="TableofFigures"/>
        <w:rPr>
          <w:rFonts w:asciiTheme="minorHAnsi" w:eastAsiaTheme="minorEastAsia" w:hAnsiTheme="minorHAnsi"/>
          <w:noProof/>
        </w:rPr>
      </w:pPr>
      <w:hyperlink w:anchor="_Toc484003956" w:history="1">
        <w:r w:rsidR="00E11F95" w:rsidRPr="003E1229">
          <w:rPr>
            <w:rStyle w:val="Hyperlink"/>
            <w:noProof/>
          </w:rPr>
          <w:t>Figure 4</w:t>
        </w:r>
        <w:r w:rsidR="00E11F95" w:rsidRPr="003E1229">
          <w:rPr>
            <w:rStyle w:val="Hyperlink"/>
            <w:noProof/>
          </w:rPr>
          <w:noBreakHyphen/>
          <w:t>14: No File Selected Warning for Viewing</w:t>
        </w:r>
        <w:r w:rsidR="00E11F95">
          <w:rPr>
            <w:noProof/>
            <w:webHidden/>
          </w:rPr>
          <w:tab/>
        </w:r>
        <w:r w:rsidR="00E11F95">
          <w:rPr>
            <w:noProof/>
            <w:webHidden/>
          </w:rPr>
          <w:fldChar w:fldCharType="begin"/>
        </w:r>
        <w:r w:rsidR="00E11F95">
          <w:rPr>
            <w:noProof/>
            <w:webHidden/>
          </w:rPr>
          <w:instrText xml:space="preserve"> PAGEREF _Toc484003956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1DE0F8C0" w14:textId="77777777" w:rsidR="00E11F95" w:rsidRDefault="00A1120D">
      <w:pPr>
        <w:pStyle w:val="TableofFigures"/>
        <w:rPr>
          <w:rFonts w:asciiTheme="minorHAnsi" w:eastAsiaTheme="minorEastAsia" w:hAnsiTheme="minorHAnsi"/>
          <w:noProof/>
        </w:rPr>
      </w:pPr>
      <w:hyperlink w:anchor="_Toc484003957" w:history="1">
        <w:r w:rsidR="00E11F95" w:rsidRPr="003E1229">
          <w:rPr>
            <w:rStyle w:val="Hyperlink"/>
            <w:noProof/>
          </w:rPr>
          <w:t>Figure 4</w:t>
        </w:r>
        <w:r w:rsidR="00E11F95" w:rsidRPr="003E1229">
          <w:rPr>
            <w:rStyle w:val="Hyperlink"/>
            <w:noProof/>
          </w:rPr>
          <w:noBreakHyphen/>
          <w:t>15: No Files Selected for Deleting</w:t>
        </w:r>
        <w:r w:rsidR="00E11F95">
          <w:rPr>
            <w:noProof/>
            <w:webHidden/>
          </w:rPr>
          <w:tab/>
        </w:r>
        <w:r w:rsidR="00E11F95">
          <w:rPr>
            <w:noProof/>
            <w:webHidden/>
          </w:rPr>
          <w:fldChar w:fldCharType="begin"/>
        </w:r>
        <w:r w:rsidR="00E11F95">
          <w:rPr>
            <w:noProof/>
            <w:webHidden/>
          </w:rPr>
          <w:instrText xml:space="preserve"> PAGEREF _Toc484003957 \h </w:instrText>
        </w:r>
        <w:r w:rsidR="00E11F95">
          <w:rPr>
            <w:noProof/>
            <w:webHidden/>
          </w:rPr>
        </w:r>
        <w:r w:rsidR="00E11F95">
          <w:rPr>
            <w:noProof/>
            <w:webHidden/>
          </w:rPr>
          <w:fldChar w:fldCharType="separate"/>
        </w:r>
        <w:r w:rsidR="00E11F95">
          <w:rPr>
            <w:noProof/>
            <w:webHidden/>
          </w:rPr>
          <w:t>55</w:t>
        </w:r>
        <w:r w:rsidR="00E11F95">
          <w:rPr>
            <w:noProof/>
            <w:webHidden/>
          </w:rPr>
          <w:fldChar w:fldCharType="end"/>
        </w:r>
      </w:hyperlink>
    </w:p>
    <w:p w14:paraId="5AB3B125" w14:textId="77777777" w:rsidR="00E11F95" w:rsidRDefault="00A1120D">
      <w:pPr>
        <w:pStyle w:val="TableofFigures"/>
        <w:rPr>
          <w:rFonts w:asciiTheme="minorHAnsi" w:eastAsiaTheme="minorEastAsia" w:hAnsiTheme="minorHAnsi"/>
          <w:noProof/>
        </w:rPr>
      </w:pPr>
      <w:hyperlink w:anchor="_Toc484003958" w:history="1">
        <w:r w:rsidR="00E11F95" w:rsidRPr="003E1229">
          <w:rPr>
            <w:rStyle w:val="Hyperlink"/>
            <w:noProof/>
          </w:rPr>
          <w:t>Figure 5</w:t>
        </w:r>
        <w:r w:rsidR="00E11F95" w:rsidRPr="003E1229">
          <w:rPr>
            <w:rStyle w:val="Hyperlink"/>
            <w:noProof/>
          </w:rPr>
          <w:noBreakHyphen/>
          <w:t>1: PCD Statistics (Totals)</w:t>
        </w:r>
        <w:r w:rsidR="00E11F95">
          <w:rPr>
            <w:noProof/>
            <w:webHidden/>
          </w:rPr>
          <w:tab/>
        </w:r>
        <w:r w:rsidR="00E11F95">
          <w:rPr>
            <w:noProof/>
            <w:webHidden/>
          </w:rPr>
          <w:fldChar w:fldCharType="begin"/>
        </w:r>
        <w:r w:rsidR="00E11F95">
          <w:rPr>
            <w:noProof/>
            <w:webHidden/>
          </w:rPr>
          <w:instrText xml:space="preserve"> PAGEREF _Toc484003958 \h </w:instrText>
        </w:r>
        <w:r w:rsidR="00E11F95">
          <w:rPr>
            <w:noProof/>
            <w:webHidden/>
          </w:rPr>
        </w:r>
        <w:r w:rsidR="00E11F95">
          <w:rPr>
            <w:noProof/>
            <w:webHidden/>
          </w:rPr>
          <w:fldChar w:fldCharType="separate"/>
        </w:r>
        <w:r w:rsidR="00E11F95">
          <w:rPr>
            <w:noProof/>
            <w:webHidden/>
          </w:rPr>
          <w:t>65</w:t>
        </w:r>
        <w:r w:rsidR="00E11F95">
          <w:rPr>
            <w:noProof/>
            <w:webHidden/>
          </w:rPr>
          <w:fldChar w:fldCharType="end"/>
        </w:r>
      </w:hyperlink>
    </w:p>
    <w:p w14:paraId="3A9FB8A6" w14:textId="77777777" w:rsidR="00E11F95" w:rsidRDefault="00A1120D">
      <w:pPr>
        <w:pStyle w:val="TableofFigures"/>
        <w:rPr>
          <w:rFonts w:asciiTheme="minorHAnsi" w:eastAsiaTheme="minorEastAsia" w:hAnsiTheme="minorHAnsi"/>
          <w:noProof/>
        </w:rPr>
      </w:pPr>
      <w:hyperlink w:anchor="_Toc484003959" w:history="1">
        <w:r w:rsidR="00E11F95" w:rsidRPr="003E1229">
          <w:rPr>
            <w:rStyle w:val="Hyperlink"/>
            <w:noProof/>
          </w:rPr>
          <w:t>Figure 5</w:t>
        </w:r>
        <w:r w:rsidR="00E11F95" w:rsidRPr="003E1229">
          <w:rPr>
            <w:rStyle w:val="Hyperlink"/>
            <w:noProof/>
          </w:rPr>
          <w:noBreakHyphen/>
          <w:t>2: PCD Statistics (Contract)</w:t>
        </w:r>
        <w:r w:rsidR="00E11F95">
          <w:rPr>
            <w:noProof/>
            <w:webHidden/>
          </w:rPr>
          <w:tab/>
        </w:r>
        <w:r w:rsidR="00E11F95">
          <w:rPr>
            <w:noProof/>
            <w:webHidden/>
          </w:rPr>
          <w:fldChar w:fldCharType="begin"/>
        </w:r>
        <w:r w:rsidR="00E11F95">
          <w:rPr>
            <w:noProof/>
            <w:webHidden/>
          </w:rPr>
          <w:instrText xml:space="preserve"> PAGEREF _Toc484003959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1C7B9AD6" w14:textId="77777777" w:rsidR="00E11F95" w:rsidRDefault="00A1120D">
      <w:pPr>
        <w:pStyle w:val="TableofFigures"/>
        <w:rPr>
          <w:rFonts w:asciiTheme="minorHAnsi" w:eastAsiaTheme="minorEastAsia" w:hAnsiTheme="minorHAnsi"/>
          <w:noProof/>
        </w:rPr>
      </w:pPr>
      <w:hyperlink w:anchor="_Toc484003960" w:history="1">
        <w:r w:rsidR="00E11F95" w:rsidRPr="003E1229">
          <w:rPr>
            <w:rStyle w:val="Hyperlink"/>
            <w:noProof/>
          </w:rPr>
          <w:t>Figure 5</w:t>
        </w:r>
        <w:r w:rsidR="00E11F95" w:rsidRPr="003E1229">
          <w:rPr>
            <w:rStyle w:val="Hyperlink"/>
            <w:noProof/>
          </w:rPr>
          <w:noBreakHyphen/>
          <w:t>3: PCD Statistics (Program)</w:t>
        </w:r>
        <w:r w:rsidR="00E11F95">
          <w:rPr>
            <w:noProof/>
            <w:webHidden/>
          </w:rPr>
          <w:tab/>
        </w:r>
        <w:r w:rsidR="00E11F95">
          <w:rPr>
            <w:noProof/>
            <w:webHidden/>
          </w:rPr>
          <w:fldChar w:fldCharType="begin"/>
        </w:r>
        <w:r w:rsidR="00E11F95">
          <w:rPr>
            <w:noProof/>
            <w:webHidden/>
          </w:rPr>
          <w:instrText xml:space="preserve"> PAGEREF _Toc484003960 \h </w:instrText>
        </w:r>
        <w:r w:rsidR="00E11F95">
          <w:rPr>
            <w:noProof/>
            <w:webHidden/>
          </w:rPr>
        </w:r>
        <w:r w:rsidR="00E11F95">
          <w:rPr>
            <w:noProof/>
            <w:webHidden/>
          </w:rPr>
          <w:fldChar w:fldCharType="separate"/>
        </w:r>
        <w:r w:rsidR="00E11F95">
          <w:rPr>
            <w:noProof/>
            <w:webHidden/>
          </w:rPr>
          <w:t>66</w:t>
        </w:r>
        <w:r w:rsidR="00E11F95">
          <w:rPr>
            <w:noProof/>
            <w:webHidden/>
          </w:rPr>
          <w:fldChar w:fldCharType="end"/>
        </w:r>
      </w:hyperlink>
    </w:p>
    <w:p w14:paraId="4CEFD81C" w14:textId="77777777" w:rsidR="00E11F95" w:rsidRDefault="00A1120D">
      <w:pPr>
        <w:pStyle w:val="TableofFigures"/>
        <w:rPr>
          <w:rFonts w:asciiTheme="minorHAnsi" w:eastAsiaTheme="minorEastAsia" w:hAnsiTheme="minorHAnsi"/>
          <w:noProof/>
        </w:rPr>
      </w:pPr>
      <w:hyperlink w:anchor="_Toc484003961" w:history="1">
        <w:r w:rsidR="00E11F95" w:rsidRPr="003E1229">
          <w:rPr>
            <w:rStyle w:val="Hyperlink"/>
            <w:noProof/>
          </w:rPr>
          <w:t>Figure 7</w:t>
        </w:r>
        <w:r w:rsidR="00E11F95" w:rsidRPr="003E1229">
          <w:rPr>
            <w:rStyle w:val="Hyperlink"/>
            <w:noProof/>
          </w:rPr>
          <w:noBreakHyphen/>
          <w:t>1: Data Model</w:t>
        </w:r>
        <w:r w:rsidR="00E11F95">
          <w:rPr>
            <w:noProof/>
            <w:webHidden/>
          </w:rPr>
          <w:tab/>
        </w:r>
        <w:r w:rsidR="00E11F95">
          <w:rPr>
            <w:noProof/>
            <w:webHidden/>
          </w:rPr>
          <w:fldChar w:fldCharType="begin"/>
        </w:r>
        <w:r w:rsidR="00E11F95">
          <w:rPr>
            <w:noProof/>
            <w:webHidden/>
          </w:rPr>
          <w:instrText xml:space="preserve"> PAGEREF _Toc484003961 \h </w:instrText>
        </w:r>
        <w:r w:rsidR="00E11F95">
          <w:rPr>
            <w:noProof/>
            <w:webHidden/>
          </w:rPr>
        </w:r>
        <w:r w:rsidR="00E11F95">
          <w:rPr>
            <w:noProof/>
            <w:webHidden/>
          </w:rPr>
          <w:fldChar w:fldCharType="separate"/>
        </w:r>
        <w:r w:rsidR="00E11F95">
          <w:rPr>
            <w:noProof/>
            <w:webHidden/>
          </w:rPr>
          <w:t>71</w:t>
        </w:r>
        <w:r w:rsidR="00E11F95">
          <w:rPr>
            <w:noProof/>
            <w:webHidden/>
          </w:rPr>
          <w:fldChar w:fldCharType="end"/>
        </w:r>
      </w:hyperlink>
    </w:p>
    <w:p w14:paraId="1B33B23A" w14:textId="77777777" w:rsidR="00AC6E98" w:rsidRDefault="00E610C7">
      <w:r>
        <w:fldChar w:fldCharType="end"/>
      </w:r>
    </w:p>
    <w:p w14:paraId="29490F26" w14:textId="77777777" w:rsidR="00A92364" w:rsidRDefault="00A92364"/>
    <w:p w14:paraId="72D6E17E" w14:textId="77777777" w:rsidR="00CD1F0F" w:rsidRDefault="00CD1F0F"/>
    <w:p w14:paraId="3895A3EC" w14:textId="77777777" w:rsidR="003D68BC" w:rsidRDefault="003D68BC" w:rsidP="003D68BC">
      <w:pPr>
        <w:sectPr w:rsidR="003D68BC" w:rsidSect="00E01E14">
          <w:pgSz w:w="12240" w:h="15840"/>
          <w:pgMar w:top="1440" w:right="1440" w:bottom="1440" w:left="1440" w:header="720" w:footer="720" w:gutter="0"/>
          <w:pgNumType w:fmt="lowerRoman"/>
          <w:cols w:space="720"/>
          <w:docGrid w:linePitch="360"/>
        </w:sectPr>
      </w:pPr>
      <w:bookmarkStart w:id="1" w:name="_Toc165865632"/>
      <w:bookmarkStart w:id="2" w:name="_Toc165865787"/>
      <w:bookmarkStart w:id="3" w:name="_Toc165865800"/>
    </w:p>
    <w:p w14:paraId="5FBE6608" w14:textId="77777777" w:rsidR="00F07C6A" w:rsidRDefault="00F07C6A" w:rsidP="00F07C6A">
      <w:pPr>
        <w:pStyle w:val="Heading1"/>
        <w:keepLines w:val="0"/>
        <w:tabs>
          <w:tab w:val="num" w:pos="432"/>
        </w:tabs>
        <w:spacing w:before="240" w:after="60"/>
      </w:pPr>
      <w:bookmarkStart w:id="4" w:name="_Toc393722066"/>
      <w:bookmarkStart w:id="5" w:name="_Ref483215373"/>
      <w:bookmarkStart w:id="6" w:name="_Toc484003591"/>
      <w:r>
        <w:lastRenderedPageBreak/>
        <w:t>Purpose</w:t>
      </w:r>
      <w:bookmarkEnd w:id="1"/>
      <w:bookmarkEnd w:id="2"/>
      <w:bookmarkEnd w:id="3"/>
      <w:bookmarkEnd w:id="4"/>
      <w:bookmarkEnd w:id="5"/>
      <w:bookmarkEnd w:id="6"/>
    </w:p>
    <w:p w14:paraId="265D1DD2" w14:textId="77777777" w:rsidR="00835E0C" w:rsidRDefault="003D68BC" w:rsidP="00F07C6A">
      <w:r>
        <w:t>This document establishes</w:t>
      </w:r>
      <w:r w:rsidR="00F07C6A">
        <w:t xml:space="preserve"> the </w:t>
      </w:r>
      <w:r w:rsidR="00835E0C">
        <w:t>Program Control Directives (PCD) Tracker</w:t>
      </w:r>
      <w:r>
        <w:t xml:space="preserve"> </w:t>
      </w:r>
      <w:r w:rsidR="00F07C6A">
        <w:t xml:space="preserve">requirements for the </w:t>
      </w:r>
      <w:r w:rsidR="00835E0C">
        <w:t xml:space="preserve">Acoustic Rapid Commercial </w:t>
      </w:r>
      <w:r w:rsidR="00B60F30">
        <w:t>off the</w:t>
      </w:r>
      <w:r w:rsidR="00835E0C">
        <w:t xml:space="preserve"> Shelf (COTS) Insertion (ARCI)</w:t>
      </w:r>
      <w:r w:rsidR="00F07C6A">
        <w:t xml:space="preserve">.  </w:t>
      </w:r>
    </w:p>
    <w:p w14:paraId="5D4DBDC1" w14:textId="5A9BA06F" w:rsidR="00713EBF" w:rsidRDefault="00641212" w:rsidP="00AC1498">
      <w:r w:rsidRPr="00AC1498">
        <w:t xml:space="preserve">The PCD tool is not integrated with other ARCI processes and there are no plans or funding at the Enterprise level to improve or update it. </w:t>
      </w:r>
      <w:r w:rsidR="00AC1498">
        <w:t xml:space="preserve"> </w:t>
      </w:r>
      <w:r w:rsidRPr="00AC1498">
        <w:t xml:space="preserve">Actual placement of materials purchase orders after issuance of a PCD takes too long in many cases.  Timelines and </w:t>
      </w:r>
      <w:r w:rsidR="0068000C">
        <w:t>Responsible Individuals (</w:t>
      </w:r>
      <w:commentRangeStart w:id="7"/>
      <w:r w:rsidRPr="00AC1498">
        <w:t>RI</w:t>
      </w:r>
      <w:commentRangeEnd w:id="7"/>
      <w:r w:rsidR="0068000C">
        <w:t>)</w:t>
      </w:r>
      <w:r w:rsidR="009518FE">
        <w:rPr>
          <w:rStyle w:val="CommentReference"/>
        </w:rPr>
        <w:commentReference w:id="7"/>
      </w:r>
      <w:r w:rsidRPr="00AC1498">
        <w:t xml:space="preserve"> are inconsistent from order to order.</w:t>
      </w:r>
    </w:p>
    <w:p w14:paraId="0A75855C" w14:textId="77777777" w:rsidR="00846529" w:rsidRDefault="00846529" w:rsidP="00AC1498">
      <w:pPr>
        <w:pStyle w:val="Heading2"/>
      </w:pPr>
      <w:bookmarkStart w:id="8" w:name="_Toc484003592"/>
      <w:r>
        <w:t>Overview</w:t>
      </w:r>
      <w:bookmarkEnd w:id="8"/>
    </w:p>
    <w:p w14:paraId="5989D1A5" w14:textId="77777777" w:rsidR="00846529" w:rsidRPr="00846529" w:rsidRDefault="00846529" w:rsidP="00846529">
      <w:r>
        <w:t>The Program Control Directive (PCD) application handles the generating, routing, approving and filing/archiving of Program Control Directives.</w:t>
      </w:r>
      <w:r w:rsidR="009518FE">
        <w:t xml:space="preserve">  </w:t>
      </w:r>
      <w:r>
        <w:t>PCD’s are used by the Program Office to direct and authorize personnel to perform actions outside normal circumstances.</w:t>
      </w:r>
      <w:r w:rsidR="009518FE">
        <w:t xml:space="preserve"> </w:t>
      </w:r>
      <w:r>
        <w:t xml:space="preserve"> Common actions are to procure certain pieces of hardware, loan items to other facilities temporarily, and to stop work on a specific work package until requirements are clear.</w:t>
      </w:r>
      <w:r w:rsidR="009518FE">
        <w:t xml:space="preserve">  </w:t>
      </w:r>
    </w:p>
    <w:p w14:paraId="173C7BC3" w14:textId="77777777" w:rsidR="00AC1498" w:rsidRDefault="00AC1498" w:rsidP="00AC1498">
      <w:pPr>
        <w:pStyle w:val="Heading2"/>
      </w:pPr>
      <w:bookmarkStart w:id="9" w:name="_Toc484003593"/>
      <w:r>
        <w:t>Objectives</w:t>
      </w:r>
      <w:bookmarkEnd w:id="9"/>
    </w:p>
    <w:p w14:paraId="0664B2FF" w14:textId="77777777" w:rsidR="00AC1498" w:rsidRPr="009518FE" w:rsidRDefault="00AC1498" w:rsidP="00080CA3">
      <w:pPr>
        <w:pStyle w:val="ListParagraph"/>
        <w:numPr>
          <w:ilvl w:val="0"/>
          <w:numId w:val="32"/>
        </w:numPr>
      </w:pPr>
      <w:r w:rsidRPr="009518FE">
        <w:t>Implement an efficient standardized process to get authorized ARCI materials on order quickly</w:t>
      </w:r>
    </w:p>
    <w:p w14:paraId="60339B3B" w14:textId="77777777" w:rsidR="00AC1498" w:rsidRPr="009518FE" w:rsidRDefault="00AC1498" w:rsidP="00080CA3">
      <w:pPr>
        <w:pStyle w:val="ListParagraph"/>
        <w:numPr>
          <w:ilvl w:val="0"/>
          <w:numId w:val="32"/>
        </w:numPr>
      </w:pPr>
      <w:r w:rsidRPr="009518FE">
        <w:t>Reduce process time between PCD and placement of purchase orders</w:t>
      </w:r>
    </w:p>
    <w:p w14:paraId="36D701EC" w14:textId="77777777" w:rsidR="00AC1498" w:rsidRPr="009518FE" w:rsidRDefault="00AC1498" w:rsidP="00080CA3">
      <w:pPr>
        <w:pStyle w:val="ListParagraph"/>
        <w:numPr>
          <w:ilvl w:val="0"/>
          <w:numId w:val="32"/>
        </w:numPr>
      </w:pPr>
      <w:r w:rsidRPr="009518FE">
        <w:t>Replace PCD with an updated tool/toolset that is compatible with or can be integrated with downstream ARCI processes.</w:t>
      </w:r>
    </w:p>
    <w:p w14:paraId="71718C41" w14:textId="77777777" w:rsidR="00AC1498" w:rsidRPr="009518FE" w:rsidRDefault="00AC1498" w:rsidP="00080CA3">
      <w:pPr>
        <w:pStyle w:val="ListParagraph"/>
        <w:numPr>
          <w:ilvl w:val="0"/>
          <w:numId w:val="32"/>
        </w:numPr>
        <w:rPr>
          <w:rFonts w:eastAsiaTheme="majorEastAsia" w:cstheme="majorBidi"/>
          <w:b/>
          <w:bCs/>
          <w:szCs w:val="26"/>
        </w:rPr>
      </w:pPr>
      <w:r w:rsidRPr="009518FE">
        <w:t>Improve efficiency by reducing administrative/management labor to issue/update program direction</w:t>
      </w:r>
    </w:p>
    <w:p w14:paraId="2C1E8B6E" w14:textId="77777777" w:rsidR="00AC1498" w:rsidRPr="00AC1498" w:rsidRDefault="00AC1498" w:rsidP="00AC1498">
      <w:pPr>
        <w:pStyle w:val="Heading2"/>
      </w:pPr>
      <w:bookmarkStart w:id="10" w:name="_Toc484003594"/>
      <w:r>
        <w:t>Requirements</w:t>
      </w:r>
      <w:bookmarkEnd w:id="10"/>
    </w:p>
    <w:p w14:paraId="2AD7D181" w14:textId="77777777" w:rsidR="00835E0C" w:rsidRPr="009518FE" w:rsidRDefault="00835E0C" w:rsidP="00080CA3">
      <w:pPr>
        <w:pStyle w:val="ListParagraph"/>
        <w:numPr>
          <w:ilvl w:val="0"/>
          <w:numId w:val="31"/>
        </w:numPr>
      </w:pPr>
      <w:r w:rsidRPr="009518FE">
        <w:t>The PCD tool is over 16 years old</w:t>
      </w:r>
    </w:p>
    <w:p w14:paraId="348D13D6" w14:textId="77777777" w:rsidR="00835E0C" w:rsidRPr="009518FE" w:rsidRDefault="00835E0C" w:rsidP="00080CA3">
      <w:pPr>
        <w:pStyle w:val="ListParagraph"/>
        <w:numPr>
          <w:ilvl w:val="1"/>
          <w:numId w:val="31"/>
        </w:numPr>
      </w:pPr>
      <w:r w:rsidRPr="009518FE">
        <w:t>Update to new standards and best practices</w:t>
      </w:r>
    </w:p>
    <w:p w14:paraId="233EC7A5" w14:textId="77777777" w:rsidR="00835E0C" w:rsidRPr="009518FE" w:rsidRDefault="00835E0C" w:rsidP="00080CA3">
      <w:pPr>
        <w:pStyle w:val="ListParagraph"/>
        <w:numPr>
          <w:ilvl w:val="1"/>
          <w:numId w:val="31"/>
        </w:numPr>
      </w:pPr>
      <w:r w:rsidRPr="009518FE">
        <w:t>Update user interface</w:t>
      </w:r>
    </w:p>
    <w:p w14:paraId="3A7DC2AF" w14:textId="77777777" w:rsidR="00835E0C" w:rsidRPr="009518FE" w:rsidRDefault="00835E0C" w:rsidP="00080CA3">
      <w:pPr>
        <w:pStyle w:val="ListParagraph"/>
        <w:numPr>
          <w:ilvl w:val="0"/>
          <w:numId w:val="31"/>
        </w:numPr>
      </w:pPr>
      <w:r w:rsidRPr="009518FE">
        <w:t xml:space="preserve">Retain all current PCD functionality </w:t>
      </w:r>
    </w:p>
    <w:p w14:paraId="05A280D4" w14:textId="77777777" w:rsidR="00835E0C" w:rsidRPr="009518FE" w:rsidRDefault="00835E0C" w:rsidP="00080CA3">
      <w:pPr>
        <w:pStyle w:val="ListParagraph"/>
        <w:numPr>
          <w:ilvl w:val="1"/>
          <w:numId w:val="31"/>
        </w:numPr>
      </w:pPr>
      <w:r w:rsidRPr="009518FE">
        <w:t>PCD is used by multiple organizations</w:t>
      </w:r>
    </w:p>
    <w:p w14:paraId="463502E8" w14:textId="77777777" w:rsidR="00835E0C" w:rsidRPr="009518FE" w:rsidRDefault="00835E0C" w:rsidP="00080CA3">
      <w:pPr>
        <w:pStyle w:val="ListParagraph"/>
        <w:numPr>
          <w:ilvl w:val="1"/>
          <w:numId w:val="31"/>
        </w:numPr>
      </w:pPr>
      <w:r w:rsidRPr="009518FE">
        <w:t>PCD is used by multiple programs</w:t>
      </w:r>
    </w:p>
    <w:p w14:paraId="7ABD5977" w14:textId="77777777" w:rsidR="00835E0C" w:rsidRPr="009518FE" w:rsidRDefault="00835E0C" w:rsidP="00080CA3">
      <w:pPr>
        <w:pStyle w:val="ListParagraph"/>
        <w:numPr>
          <w:ilvl w:val="1"/>
          <w:numId w:val="31"/>
        </w:numPr>
      </w:pPr>
      <w:r w:rsidRPr="009518FE">
        <w:t>Avoid changes that will reduce current users’ ability to use the tool</w:t>
      </w:r>
    </w:p>
    <w:p w14:paraId="4D1E2C9B" w14:textId="77777777" w:rsidR="00835E0C" w:rsidRPr="009518FE" w:rsidRDefault="00835E0C" w:rsidP="00080CA3">
      <w:pPr>
        <w:pStyle w:val="ListParagraph"/>
        <w:numPr>
          <w:ilvl w:val="0"/>
          <w:numId w:val="31"/>
        </w:numPr>
      </w:pPr>
      <w:r w:rsidRPr="009518FE">
        <w:t>Add new functionality to satisfy ARCI needs that any program may opt to use or not without additional modifications</w:t>
      </w:r>
    </w:p>
    <w:p w14:paraId="19A21240" w14:textId="77777777" w:rsidR="00835E0C" w:rsidRPr="009518FE" w:rsidRDefault="00835E0C" w:rsidP="00080CA3">
      <w:pPr>
        <w:pStyle w:val="ListParagraph"/>
        <w:numPr>
          <w:ilvl w:val="1"/>
          <w:numId w:val="31"/>
        </w:numPr>
      </w:pPr>
      <w:r w:rsidRPr="009518FE">
        <w:t>Maintains PCD as an Enterprise Business tool</w:t>
      </w:r>
    </w:p>
    <w:p w14:paraId="79A2CFDA" w14:textId="77777777" w:rsidR="00835E0C" w:rsidRPr="009518FE" w:rsidRDefault="00835E0C" w:rsidP="00080CA3">
      <w:pPr>
        <w:pStyle w:val="ListParagraph"/>
        <w:numPr>
          <w:ilvl w:val="1"/>
          <w:numId w:val="31"/>
        </w:numPr>
      </w:pPr>
      <w:r w:rsidRPr="009518FE">
        <w:t>May reduce cost of updates to ARCI Program</w:t>
      </w:r>
    </w:p>
    <w:p w14:paraId="760CDDA5" w14:textId="77777777" w:rsidR="00F07C6A" w:rsidRDefault="00F07C6A" w:rsidP="00F07C6A">
      <w:pPr>
        <w:pStyle w:val="Heading2"/>
        <w:tabs>
          <w:tab w:val="num" w:pos="576"/>
        </w:tabs>
        <w:spacing w:before="240" w:after="60"/>
      </w:pPr>
      <w:bookmarkStart w:id="11" w:name="_Toc393722067"/>
      <w:bookmarkStart w:id="12" w:name="_Toc484003595"/>
      <w:r>
        <w:t>Overview</w:t>
      </w:r>
      <w:bookmarkEnd w:id="11"/>
      <w:bookmarkEnd w:id="12"/>
    </w:p>
    <w:p w14:paraId="66A00218" w14:textId="77777777" w:rsidR="00835E0C" w:rsidRPr="009518FE" w:rsidRDefault="00835E0C" w:rsidP="00080CA3">
      <w:pPr>
        <w:pStyle w:val="ListParagraph"/>
        <w:numPr>
          <w:ilvl w:val="0"/>
          <w:numId w:val="30"/>
        </w:numPr>
      </w:pPr>
      <w:r w:rsidRPr="009518FE">
        <w:t>Authorize Work</w:t>
      </w:r>
    </w:p>
    <w:p w14:paraId="237D3600" w14:textId="77777777" w:rsidR="00835E0C" w:rsidRPr="009518FE" w:rsidRDefault="00835E0C" w:rsidP="00080CA3">
      <w:pPr>
        <w:pStyle w:val="ListParagraph"/>
      </w:pPr>
      <w:r w:rsidRPr="009518FE">
        <w:t>Authorize work in accordance with Contract SLINs or FEAs</w:t>
      </w:r>
    </w:p>
    <w:p w14:paraId="158D6B54" w14:textId="77777777" w:rsidR="00835E0C" w:rsidRPr="009518FE" w:rsidRDefault="00835E0C" w:rsidP="00080CA3">
      <w:pPr>
        <w:pStyle w:val="ListParagraph"/>
        <w:numPr>
          <w:ilvl w:val="2"/>
          <w:numId w:val="30"/>
        </w:numPr>
      </w:pPr>
      <w:r w:rsidRPr="009518FE">
        <w:t>Initial ARCI Production Work Authorization Directives (WADs)</w:t>
      </w:r>
    </w:p>
    <w:p w14:paraId="6D5B3A5F" w14:textId="77777777" w:rsidR="00835E0C" w:rsidRPr="009518FE" w:rsidRDefault="00835E0C" w:rsidP="00080CA3">
      <w:pPr>
        <w:pStyle w:val="ListParagraph"/>
        <w:numPr>
          <w:ilvl w:val="2"/>
          <w:numId w:val="30"/>
        </w:numPr>
      </w:pPr>
      <w:r w:rsidRPr="009518FE">
        <w:t>ARCI Engineering Services in accordance with Technical Instructions</w:t>
      </w:r>
    </w:p>
    <w:p w14:paraId="5FDB4BF1" w14:textId="77777777" w:rsidR="00835E0C" w:rsidRPr="009518FE" w:rsidRDefault="00835E0C" w:rsidP="00080CA3">
      <w:pPr>
        <w:pStyle w:val="ListParagraph"/>
      </w:pPr>
      <w:r w:rsidRPr="009518FE">
        <w:t>Satisfy ARCI Production PPMP requirements for initial WADs</w:t>
      </w:r>
    </w:p>
    <w:p w14:paraId="7AFD3915" w14:textId="77777777" w:rsidR="00835E0C" w:rsidRPr="009518FE" w:rsidRDefault="00835E0C" w:rsidP="00080CA3">
      <w:pPr>
        <w:pStyle w:val="ListParagraph"/>
        <w:numPr>
          <w:ilvl w:val="0"/>
          <w:numId w:val="30"/>
        </w:numPr>
      </w:pPr>
      <w:r w:rsidRPr="009518FE">
        <w:t>Purchase Materials to Support Production or Development</w:t>
      </w:r>
    </w:p>
    <w:p w14:paraId="5F83E758" w14:textId="77777777" w:rsidR="00835E0C" w:rsidRPr="009518FE" w:rsidRDefault="00835E0C" w:rsidP="00080CA3">
      <w:pPr>
        <w:pStyle w:val="ListParagraph"/>
        <w:numPr>
          <w:ilvl w:val="0"/>
          <w:numId w:val="72"/>
        </w:numPr>
      </w:pPr>
      <w:r w:rsidRPr="009518FE">
        <w:t>PM direction to purchase materials</w:t>
      </w:r>
    </w:p>
    <w:p w14:paraId="624EF99A" w14:textId="77777777" w:rsidR="00835E0C" w:rsidRPr="009518FE" w:rsidRDefault="00835E0C" w:rsidP="00080CA3">
      <w:pPr>
        <w:pStyle w:val="ListParagraph"/>
        <w:numPr>
          <w:ilvl w:val="0"/>
          <w:numId w:val="72"/>
        </w:numPr>
      </w:pPr>
      <w:r w:rsidRPr="009518FE">
        <w:t>Attach quotes or other documents to support purchases</w:t>
      </w:r>
    </w:p>
    <w:p w14:paraId="0ACA7299" w14:textId="77777777" w:rsidR="00835E0C" w:rsidRPr="009518FE" w:rsidRDefault="00835E0C" w:rsidP="00080CA3">
      <w:pPr>
        <w:pStyle w:val="ListParagraph"/>
        <w:numPr>
          <w:ilvl w:val="0"/>
          <w:numId w:val="72"/>
        </w:numPr>
      </w:pPr>
      <w:r w:rsidRPr="009518FE">
        <w:lastRenderedPageBreak/>
        <w:t>Provide labor and material work packages</w:t>
      </w:r>
    </w:p>
    <w:p w14:paraId="139B0F68" w14:textId="77777777" w:rsidR="00835E0C" w:rsidRPr="009518FE" w:rsidRDefault="00835E0C" w:rsidP="00080CA3">
      <w:pPr>
        <w:pStyle w:val="ListParagraph"/>
        <w:numPr>
          <w:ilvl w:val="0"/>
          <w:numId w:val="72"/>
        </w:numPr>
      </w:pPr>
      <w:r w:rsidRPr="009518FE">
        <w:t>Describe what needs to be done, by whom and when</w:t>
      </w:r>
    </w:p>
    <w:p w14:paraId="3EAAC89F" w14:textId="77777777" w:rsidR="00835E0C" w:rsidRPr="009518FE" w:rsidRDefault="00835E0C" w:rsidP="00080CA3">
      <w:pPr>
        <w:pStyle w:val="ListParagraph"/>
        <w:numPr>
          <w:ilvl w:val="0"/>
          <w:numId w:val="72"/>
        </w:numPr>
      </w:pPr>
      <w:r w:rsidRPr="009518FE">
        <w:t>Integrate PCD Tracking</w:t>
      </w:r>
    </w:p>
    <w:p w14:paraId="38DF4C4F" w14:textId="77777777" w:rsidR="00835E0C" w:rsidRPr="009518FE" w:rsidRDefault="00835E0C" w:rsidP="00080CA3">
      <w:pPr>
        <w:pStyle w:val="ListParagraph"/>
        <w:numPr>
          <w:ilvl w:val="2"/>
          <w:numId w:val="30"/>
        </w:numPr>
      </w:pPr>
      <w:r w:rsidRPr="009518FE">
        <w:t>Initial identification of requirements</w:t>
      </w:r>
    </w:p>
    <w:p w14:paraId="697F56A7" w14:textId="77777777" w:rsidR="00835E0C" w:rsidRPr="009518FE" w:rsidRDefault="00835E0C" w:rsidP="00080CA3">
      <w:pPr>
        <w:pStyle w:val="ListParagraph"/>
        <w:numPr>
          <w:ilvl w:val="2"/>
          <w:numId w:val="30"/>
        </w:numPr>
      </w:pPr>
      <w:r w:rsidRPr="009518FE">
        <w:t>Ensure pre-requisites are satisfied (e.g. PLs, Part Numbers, BOMs)</w:t>
      </w:r>
    </w:p>
    <w:p w14:paraId="552C2A58" w14:textId="77777777" w:rsidR="00835E0C" w:rsidRPr="009518FE" w:rsidRDefault="00835E0C" w:rsidP="00080CA3">
      <w:pPr>
        <w:pStyle w:val="ListParagraph"/>
        <w:numPr>
          <w:ilvl w:val="2"/>
          <w:numId w:val="30"/>
        </w:numPr>
      </w:pPr>
      <w:r w:rsidRPr="009518FE">
        <w:t>Provide data and reports to support weekly review of progress</w:t>
      </w:r>
    </w:p>
    <w:p w14:paraId="1A615E78" w14:textId="77777777" w:rsidR="00835E0C" w:rsidRPr="009518FE" w:rsidRDefault="00835E0C" w:rsidP="00080CA3">
      <w:pPr>
        <w:pStyle w:val="ListParagraph"/>
        <w:numPr>
          <w:ilvl w:val="2"/>
          <w:numId w:val="30"/>
        </w:numPr>
      </w:pPr>
      <w:r w:rsidRPr="009518FE">
        <w:t>Manage process from initial identification of requirements to PR issue</w:t>
      </w:r>
    </w:p>
    <w:p w14:paraId="2471D5AC" w14:textId="77777777" w:rsidR="00835E0C" w:rsidRPr="009518FE" w:rsidRDefault="00835E0C" w:rsidP="00080CA3">
      <w:pPr>
        <w:pStyle w:val="ListParagraph"/>
        <w:numPr>
          <w:ilvl w:val="0"/>
          <w:numId w:val="30"/>
        </w:numPr>
      </w:pPr>
      <w:r w:rsidRPr="009518FE">
        <w:t>Other Program Communications</w:t>
      </w:r>
    </w:p>
    <w:p w14:paraId="3E1EE42D" w14:textId="77777777" w:rsidR="00835E0C" w:rsidRPr="009518FE" w:rsidRDefault="00835E0C" w:rsidP="00080CA3">
      <w:pPr>
        <w:pStyle w:val="ListParagraph"/>
        <w:numPr>
          <w:ilvl w:val="0"/>
          <w:numId w:val="71"/>
        </w:numPr>
      </w:pPr>
      <w:r w:rsidRPr="009518FE">
        <w:t>Delegations of Authority</w:t>
      </w:r>
    </w:p>
    <w:p w14:paraId="42247122" w14:textId="77777777" w:rsidR="00835E0C" w:rsidRDefault="00835E0C" w:rsidP="00080CA3">
      <w:pPr>
        <w:pStyle w:val="ListParagraph"/>
        <w:numPr>
          <w:ilvl w:val="0"/>
          <w:numId w:val="71"/>
        </w:numPr>
      </w:pPr>
      <w:r w:rsidRPr="009518FE">
        <w:t>Significant information of interest to program-wide distribution</w:t>
      </w:r>
    </w:p>
    <w:p w14:paraId="40520751" w14:textId="77777777" w:rsidR="00846E03" w:rsidRDefault="00846E03" w:rsidP="00846E03"/>
    <w:p w14:paraId="566C0657" w14:textId="77777777" w:rsidR="00F32C35" w:rsidRDefault="00F32C35" w:rsidP="00846E03"/>
    <w:p w14:paraId="617E9A2C" w14:textId="77777777" w:rsidR="00F32C35" w:rsidRDefault="00F32C35" w:rsidP="00846E03"/>
    <w:p w14:paraId="50ED841E" w14:textId="77777777" w:rsidR="00F32C35" w:rsidRDefault="00F32C35" w:rsidP="00846E03"/>
    <w:p w14:paraId="42F24F96" w14:textId="77777777" w:rsidR="00F32C35" w:rsidRDefault="00F32C35" w:rsidP="00846E03"/>
    <w:p w14:paraId="64E3FB6A" w14:textId="77777777" w:rsidR="00F32C35" w:rsidRDefault="00F32C35" w:rsidP="00846E03"/>
    <w:p w14:paraId="19310E1E" w14:textId="77777777" w:rsidR="00F32C35" w:rsidRDefault="00F32C35" w:rsidP="00846E03"/>
    <w:p w14:paraId="09F74B00" w14:textId="77777777" w:rsidR="00F32C35" w:rsidRDefault="00F32C35" w:rsidP="00846E03"/>
    <w:p w14:paraId="6F04F805" w14:textId="77777777" w:rsidR="00F32C35" w:rsidRDefault="00F32C35" w:rsidP="00846E03"/>
    <w:p w14:paraId="2CABBA6C" w14:textId="77777777" w:rsidR="00F32C35" w:rsidRDefault="00F32C35" w:rsidP="00846E03"/>
    <w:p w14:paraId="531B9C92" w14:textId="77777777" w:rsidR="00F32C35" w:rsidRDefault="00F32C35" w:rsidP="00846E03"/>
    <w:p w14:paraId="655276FC" w14:textId="77777777" w:rsidR="00F32C35" w:rsidRDefault="00F32C35" w:rsidP="00846E03"/>
    <w:p w14:paraId="27AB9B9B" w14:textId="77777777" w:rsidR="00F32C35" w:rsidRDefault="00F32C35" w:rsidP="00846E03"/>
    <w:p w14:paraId="7D7D5F06" w14:textId="77777777" w:rsidR="00F32C35" w:rsidRDefault="00F32C35" w:rsidP="00846E03"/>
    <w:p w14:paraId="4DB36197" w14:textId="77777777" w:rsidR="00F32C35" w:rsidRDefault="00F32C35" w:rsidP="00846E03"/>
    <w:p w14:paraId="75B3B3CC" w14:textId="77777777" w:rsidR="00F32C35" w:rsidRDefault="00F32C35" w:rsidP="00846E03"/>
    <w:p w14:paraId="0A058011" w14:textId="77777777" w:rsidR="00F32C35" w:rsidRDefault="00F32C35" w:rsidP="00846E03"/>
    <w:p w14:paraId="100EAF78" w14:textId="77777777" w:rsidR="00F32C35" w:rsidRDefault="00F32C35" w:rsidP="00846E03"/>
    <w:p w14:paraId="1E6E5747" w14:textId="77777777" w:rsidR="00F32C35" w:rsidRDefault="00F32C35" w:rsidP="00846E03"/>
    <w:p w14:paraId="0A16F99E" w14:textId="77777777" w:rsidR="00F32C35" w:rsidRDefault="00F32C35" w:rsidP="00846E03"/>
    <w:p w14:paraId="2E72C611" w14:textId="77777777" w:rsidR="00F32C35" w:rsidRDefault="00F32C35" w:rsidP="00846E03"/>
    <w:p w14:paraId="04253F57" w14:textId="77777777" w:rsidR="00F32C35" w:rsidRDefault="00F32C35" w:rsidP="00846E03"/>
    <w:p w14:paraId="23FB92D2" w14:textId="77777777" w:rsidR="00F32C35" w:rsidRDefault="00F32C35" w:rsidP="00846E03"/>
    <w:p w14:paraId="053C4E32" w14:textId="77777777" w:rsidR="00F32C35" w:rsidRDefault="00F32C35" w:rsidP="00846E03"/>
    <w:p w14:paraId="759087B6" w14:textId="77777777" w:rsidR="00F32C35" w:rsidRDefault="00F32C35" w:rsidP="00846E03"/>
    <w:p w14:paraId="536A5BBD" w14:textId="77777777" w:rsidR="008B383F" w:rsidRDefault="008B383F" w:rsidP="00A1120D">
      <w:pPr>
        <w:pStyle w:val="Indent"/>
      </w:pPr>
      <w:bookmarkStart w:id="13" w:name="_GoBack"/>
      <w:proofErr w:type="spellStart"/>
      <w:proofErr w:type="gramStart"/>
      <w:r>
        <w:lastRenderedPageBreak/>
        <w:t>globalCOnfig</w:t>
      </w:r>
      <w:proofErr w:type="spellEnd"/>
      <w:proofErr w:type="gramEnd"/>
    </w:p>
    <w:p w14:paraId="324E3D99" w14:textId="77777777" w:rsidR="008B383F" w:rsidRDefault="008B383F" w:rsidP="00A1120D">
      <w:pPr>
        <w:pStyle w:val="Indent"/>
      </w:pPr>
      <w:r>
        <w:tab/>
      </w:r>
      <w:proofErr w:type="gramStart"/>
      <w:r>
        <w:t>components</w:t>
      </w:r>
      <w:proofErr w:type="gramEnd"/>
    </w:p>
    <w:p w14:paraId="7E9DEB8C" w14:textId="77777777" w:rsidR="008B383F" w:rsidRDefault="008B383F" w:rsidP="00A1120D">
      <w:pPr>
        <w:pStyle w:val="Indent"/>
      </w:pPr>
      <w:r>
        <w:tab/>
      </w:r>
      <w:r>
        <w:tab/>
      </w:r>
      <w:proofErr w:type="spellStart"/>
      <w:proofErr w:type="gramStart"/>
      <w:r>
        <w:t>clientConfiguration</w:t>
      </w:r>
      <w:proofErr w:type="spellEnd"/>
      <w:proofErr w:type="gramEnd"/>
    </w:p>
    <w:p w14:paraId="0B625951" w14:textId="77777777" w:rsidR="008B383F" w:rsidRDefault="008B383F" w:rsidP="00A1120D">
      <w:pPr>
        <w:pStyle w:val="Indent"/>
      </w:pPr>
      <w:r>
        <w:tab/>
      </w:r>
      <w:proofErr w:type="spellStart"/>
      <w:proofErr w:type="gramStart"/>
      <w:r>
        <w:t>utils</w:t>
      </w:r>
      <w:proofErr w:type="spellEnd"/>
      <w:proofErr w:type="gramEnd"/>
    </w:p>
    <w:p w14:paraId="57092ADA" w14:textId="77777777" w:rsidR="008B383F" w:rsidRDefault="008B383F" w:rsidP="00A1120D">
      <w:pPr>
        <w:pStyle w:val="Indent"/>
      </w:pPr>
      <w:r>
        <w:tab/>
      </w:r>
      <w:r>
        <w:tab/>
        <w:t>envVars.js</w:t>
      </w:r>
    </w:p>
    <w:p w14:paraId="15BDD067" w14:textId="77777777" w:rsidR="008B383F" w:rsidRDefault="008B383F" w:rsidP="00A1120D">
      <w:pPr>
        <w:pStyle w:val="Indent"/>
      </w:pPr>
      <w:r>
        <w:tab/>
        <w:t>index.js</w:t>
      </w:r>
    </w:p>
    <w:p w14:paraId="2DF0C5C7" w14:textId="77777777" w:rsidR="008B383F" w:rsidRDefault="008B383F" w:rsidP="00A1120D">
      <w:pPr>
        <w:pStyle w:val="Indent"/>
      </w:pPr>
      <w:r>
        <w:tab/>
        <w:t>values.js *** {bundles}</w:t>
      </w:r>
    </w:p>
    <w:p w14:paraId="08E02C47" w14:textId="77777777" w:rsidR="008B383F" w:rsidRDefault="008B383F" w:rsidP="00A1120D">
      <w:pPr>
        <w:pStyle w:val="Indent"/>
      </w:pPr>
      <w:proofErr w:type="gramStart"/>
      <w:r>
        <w:t>public</w:t>
      </w:r>
      <w:proofErr w:type="gramEnd"/>
    </w:p>
    <w:p w14:paraId="1B0F5020" w14:textId="77777777" w:rsidR="008B383F" w:rsidRDefault="008B383F" w:rsidP="00A1120D">
      <w:pPr>
        <w:pStyle w:val="Indent"/>
      </w:pPr>
      <w:r>
        <w:tab/>
      </w:r>
      <w:proofErr w:type="gramStart"/>
      <w:r>
        <w:t>lm-favicon.ico</w:t>
      </w:r>
      <w:proofErr w:type="gramEnd"/>
    </w:p>
    <w:p w14:paraId="3581952C" w14:textId="77777777" w:rsidR="008B383F" w:rsidRDefault="008B383F" w:rsidP="00A1120D">
      <w:pPr>
        <w:pStyle w:val="Indent"/>
      </w:pPr>
      <w:proofErr w:type="spellStart"/>
      <w:proofErr w:type="gramStart"/>
      <w:r>
        <w:t>src</w:t>
      </w:r>
      <w:proofErr w:type="spellEnd"/>
      <w:proofErr w:type="gramEnd"/>
    </w:p>
    <w:p w14:paraId="47447FA4" w14:textId="77777777" w:rsidR="008B383F" w:rsidRDefault="008B383F" w:rsidP="00A1120D">
      <w:pPr>
        <w:pStyle w:val="Indent"/>
      </w:pPr>
      <w:r>
        <w:tab/>
      </w:r>
      <w:proofErr w:type="spellStart"/>
      <w:proofErr w:type="gramStart"/>
      <w:r>
        <w:t>api</w:t>
      </w:r>
      <w:proofErr w:type="spellEnd"/>
      <w:proofErr w:type="gramEnd"/>
    </w:p>
    <w:p w14:paraId="29E19B6F" w14:textId="77777777" w:rsidR="008B383F" w:rsidRPr="00A1120D" w:rsidRDefault="008B383F" w:rsidP="00A1120D">
      <w:pPr>
        <w:pStyle w:val="Indent"/>
        <w:rPr>
          <w:lang w:val="fr-FR"/>
        </w:rPr>
      </w:pPr>
      <w:r>
        <w:tab/>
      </w:r>
      <w:r>
        <w:tab/>
      </w:r>
      <w:proofErr w:type="spellStart"/>
      <w:proofErr w:type="gramStart"/>
      <w:r w:rsidRPr="00A1120D">
        <w:rPr>
          <w:lang w:val="fr-FR"/>
        </w:rPr>
        <w:t>controllers</w:t>
      </w:r>
      <w:proofErr w:type="spellEnd"/>
      <w:proofErr w:type="gramEnd"/>
    </w:p>
    <w:p w14:paraId="4F14B788" w14:textId="77777777" w:rsidR="008B383F" w:rsidRPr="00A1120D" w:rsidRDefault="008B383F" w:rsidP="00A1120D">
      <w:pPr>
        <w:pStyle w:val="Indent"/>
        <w:rPr>
          <w:lang w:val="fr-FR"/>
        </w:rPr>
      </w:pPr>
      <w:r w:rsidRPr="00A1120D">
        <w:rPr>
          <w:lang w:val="fr-FR"/>
        </w:rPr>
        <w:tab/>
      </w:r>
      <w:r w:rsidRPr="00A1120D">
        <w:rPr>
          <w:lang w:val="fr-FR"/>
        </w:rPr>
        <w:tab/>
      </w:r>
      <w:proofErr w:type="gramStart"/>
      <w:r w:rsidRPr="00A1120D">
        <w:rPr>
          <w:lang w:val="fr-FR"/>
        </w:rPr>
        <w:t>modules</w:t>
      </w:r>
      <w:proofErr w:type="gramEnd"/>
    </w:p>
    <w:p w14:paraId="68D1BDD0" w14:textId="77777777" w:rsidR="008B383F" w:rsidRPr="00A1120D" w:rsidRDefault="008B383F" w:rsidP="00A1120D">
      <w:pPr>
        <w:pStyle w:val="Indent"/>
        <w:rPr>
          <w:lang w:val="fr-FR"/>
        </w:rPr>
      </w:pPr>
      <w:r w:rsidRPr="00A1120D">
        <w:rPr>
          <w:lang w:val="fr-FR"/>
        </w:rPr>
        <w:tab/>
      </w:r>
      <w:r w:rsidRPr="00A1120D">
        <w:rPr>
          <w:lang w:val="fr-FR"/>
        </w:rPr>
        <w:tab/>
      </w:r>
      <w:proofErr w:type="gramStart"/>
      <w:r w:rsidRPr="00A1120D">
        <w:rPr>
          <w:lang w:val="fr-FR"/>
        </w:rPr>
        <w:t>routes</w:t>
      </w:r>
      <w:proofErr w:type="gramEnd"/>
    </w:p>
    <w:p w14:paraId="516BB37F" w14:textId="77777777" w:rsidR="008B383F" w:rsidRPr="00A1120D" w:rsidRDefault="008B383F" w:rsidP="00A1120D">
      <w:pPr>
        <w:pStyle w:val="Indent"/>
        <w:rPr>
          <w:lang w:val="fr-FR"/>
        </w:rPr>
      </w:pPr>
      <w:r w:rsidRPr="00A1120D">
        <w:rPr>
          <w:lang w:val="fr-FR"/>
        </w:rPr>
        <w:tab/>
      </w:r>
      <w:proofErr w:type="gramStart"/>
      <w:r w:rsidRPr="00A1120D">
        <w:rPr>
          <w:lang w:val="fr-FR"/>
        </w:rPr>
        <w:t>client</w:t>
      </w:r>
      <w:proofErr w:type="gramEnd"/>
    </w:p>
    <w:p w14:paraId="2BD1EE4C" w14:textId="77777777" w:rsidR="008B383F" w:rsidRPr="00A1120D" w:rsidRDefault="008B383F" w:rsidP="00A1120D">
      <w:pPr>
        <w:pStyle w:val="Indent"/>
        <w:rPr>
          <w:lang w:val="fr-FR"/>
        </w:rPr>
      </w:pPr>
      <w:r w:rsidRPr="00A1120D">
        <w:rPr>
          <w:lang w:val="fr-FR"/>
        </w:rPr>
        <w:tab/>
      </w:r>
      <w:r w:rsidRPr="00A1120D">
        <w:rPr>
          <w:lang w:val="fr-FR"/>
        </w:rPr>
        <w:tab/>
      </w:r>
      <w:proofErr w:type="spellStart"/>
      <w:proofErr w:type="gramStart"/>
      <w:r w:rsidRPr="00A1120D">
        <w:rPr>
          <w:lang w:val="fr-FR"/>
        </w:rPr>
        <w:t>assets</w:t>
      </w:r>
      <w:proofErr w:type="spellEnd"/>
      <w:proofErr w:type="gramEnd"/>
    </w:p>
    <w:p w14:paraId="2FAFA750" w14:textId="77777777" w:rsidR="008B383F" w:rsidRPr="00A1120D" w:rsidRDefault="008B383F" w:rsidP="00A1120D">
      <w:pPr>
        <w:pStyle w:val="Indent"/>
        <w:rPr>
          <w:lang w:val="fr-FR"/>
        </w:rPr>
      </w:pPr>
      <w:r w:rsidRPr="00A1120D">
        <w:rPr>
          <w:lang w:val="fr-FR"/>
        </w:rPr>
        <w:tab/>
      </w:r>
      <w:r w:rsidRPr="00A1120D">
        <w:rPr>
          <w:lang w:val="fr-FR"/>
        </w:rPr>
        <w:tab/>
      </w:r>
      <w:r w:rsidRPr="00A1120D">
        <w:rPr>
          <w:lang w:val="fr-FR"/>
        </w:rPr>
        <w:tab/>
      </w:r>
      <w:proofErr w:type="spellStart"/>
      <w:proofErr w:type="gramStart"/>
      <w:r w:rsidRPr="00A1120D">
        <w:rPr>
          <w:lang w:val="fr-FR"/>
        </w:rPr>
        <w:t>img</w:t>
      </w:r>
      <w:proofErr w:type="spellEnd"/>
      <w:proofErr w:type="gramEnd"/>
    </w:p>
    <w:p w14:paraId="00B26967" w14:textId="77777777" w:rsidR="008B383F" w:rsidRDefault="008B383F" w:rsidP="00A1120D">
      <w:pPr>
        <w:pStyle w:val="Indent"/>
      </w:pPr>
      <w:r w:rsidRPr="00A1120D">
        <w:rPr>
          <w:lang w:val="fr-FR"/>
        </w:rPr>
        <w:tab/>
      </w:r>
      <w:r w:rsidRPr="00A1120D">
        <w:rPr>
          <w:lang w:val="fr-FR"/>
        </w:rPr>
        <w:tab/>
      </w:r>
      <w:r w:rsidRPr="00A1120D">
        <w:rPr>
          <w:lang w:val="fr-FR"/>
        </w:rPr>
        <w:tab/>
      </w:r>
      <w:r w:rsidRPr="00A1120D">
        <w:rPr>
          <w:lang w:val="fr-FR"/>
        </w:rPr>
        <w:tab/>
      </w:r>
      <w:proofErr w:type="gramStart"/>
      <w:r>
        <w:t>lm-favicon.ico</w:t>
      </w:r>
      <w:proofErr w:type="gramEnd"/>
    </w:p>
    <w:p w14:paraId="578256E1" w14:textId="77777777" w:rsidR="008B383F" w:rsidRDefault="008B383F" w:rsidP="00A1120D">
      <w:pPr>
        <w:pStyle w:val="Indent"/>
      </w:pPr>
      <w:r>
        <w:tab/>
      </w:r>
      <w:r>
        <w:tab/>
      </w:r>
      <w:r>
        <w:tab/>
      </w:r>
      <w:r>
        <w:tab/>
      </w:r>
      <w:proofErr w:type="gramStart"/>
      <w:r>
        <w:t>lm-logo.jpg</w:t>
      </w:r>
      <w:proofErr w:type="gramEnd"/>
    </w:p>
    <w:p w14:paraId="3E4BD400" w14:textId="77777777" w:rsidR="008B383F" w:rsidRDefault="008B383F" w:rsidP="00A1120D">
      <w:pPr>
        <w:pStyle w:val="Indent"/>
      </w:pPr>
      <w:r>
        <w:tab/>
      </w:r>
      <w:r>
        <w:tab/>
      </w:r>
      <w:r>
        <w:tab/>
      </w:r>
      <w:r>
        <w:tab/>
        <w:t>virginia_class_submarine.jpg</w:t>
      </w:r>
    </w:p>
    <w:p w14:paraId="7E10D645" w14:textId="77777777" w:rsidR="008B383F" w:rsidRDefault="008B383F" w:rsidP="00A1120D">
      <w:pPr>
        <w:pStyle w:val="Indent"/>
      </w:pPr>
      <w:r>
        <w:tab/>
      </w:r>
      <w:r>
        <w:tab/>
      </w:r>
      <w:r>
        <w:tab/>
      </w:r>
      <w:proofErr w:type="spellStart"/>
      <w:proofErr w:type="gramStart"/>
      <w:r>
        <w:t>js</w:t>
      </w:r>
      <w:proofErr w:type="spellEnd"/>
      <w:proofErr w:type="gramEnd"/>
    </w:p>
    <w:p w14:paraId="66F8FFD6" w14:textId="77777777" w:rsidR="008B383F" w:rsidRDefault="008B383F" w:rsidP="00A1120D">
      <w:pPr>
        <w:pStyle w:val="Indent"/>
      </w:pPr>
      <w:r>
        <w:tab/>
      </w:r>
      <w:r>
        <w:tab/>
      </w:r>
      <w:r>
        <w:tab/>
      </w:r>
      <w:r>
        <w:tab/>
      </w:r>
      <w:proofErr w:type="gramStart"/>
      <w:r>
        <w:t>bootstrap</w:t>
      </w:r>
      <w:proofErr w:type="gramEnd"/>
    </w:p>
    <w:p w14:paraId="797BAECC" w14:textId="77777777" w:rsidR="008B383F" w:rsidRDefault="008B383F" w:rsidP="00A1120D">
      <w:pPr>
        <w:pStyle w:val="Indent"/>
      </w:pPr>
      <w:r>
        <w:tab/>
      </w:r>
      <w:r>
        <w:tab/>
      </w:r>
      <w:r>
        <w:tab/>
      </w:r>
      <w:r>
        <w:tab/>
      </w:r>
      <w:r>
        <w:tab/>
        <w:t>...mim.js</w:t>
      </w:r>
    </w:p>
    <w:p w14:paraId="18EDC431" w14:textId="77777777" w:rsidR="008B383F" w:rsidRDefault="008B383F" w:rsidP="00A1120D">
      <w:pPr>
        <w:pStyle w:val="Indent"/>
      </w:pPr>
      <w:r>
        <w:tab/>
      </w:r>
      <w:r>
        <w:tab/>
      </w:r>
      <w:r>
        <w:tab/>
      </w:r>
      <w:r>
        <w:tab/>
      </w:r>
      <w:proofErr w:type="spellStart"/>
      <w:proofErr w:type="gramStart"/>
      <w:r>
        <w:t>jquery</w:t>
      </w:r>
      <w:proofErr w:type="spellEnd"/>
      <w:proofErr w:type="gramEnd"/>
    </w:p>
    <w:p w14:paraId="748C5DD8" w14:textId="77777777" w:rsidR="008B383F" w:rsidRDefault="008B383F" w:rsidP="00A1120D">
      <w:pPr>
        <w:pStyle w:val="Indent"/>
      </w:pPr>
      <w:r>
        <w:tab/>
      </w:r>
      <w:r>
        <w:tab/>
      </w:r>
      <w:r>
        <w:tab/>
      </w:r>
      <w:r>
        <w:tab/>
      </w:r>
      <w:r>
        <w:tab/>
      </w:r>
      <w:proofErr w:type="spellStart"/>
      <w:proofErr w:type="gramStart"/>
      <w:r>
        <w:t>datatables</w:t>
      </w:r>
      <w:proofErr w:type="spellEnd"/>
      <w:proofErr w:type="gramEnd"/>
    </w:p>
    <w:p w14:paraId="47F923B3" w14:textId="77777777" w:rsidR="008B383F" w:rsidRDefault="008B383F" w:rsidP="00A1120D">
      <w:pPr>
        <w:pStyle w:val="Indent"/>
      </w:pPr>
      <w:r>
        <w:tab/>
      </w:r>
      <w:r>
        <w:tab/>
      </w:r>
      <w:r>
        <w:tab/>
      </w:r>
      <w:r>
        <w:tab/>
      </w:r>
      <w:r>
        <w:tab/>
      </w:r>
      <w:r>
        <w:tab/>
        <w:t>...mim.js</w:t>
      </w:r>
    </w:p>
    <w:p w14:paraId="3BDB6A29" w14:textId="77777777" w:rsidR="008B383F" w:rsidRDefault="008B383F" w:rsidP="00A1120D">
      <w:pPr>
        <w:pStyle w:val="Indent"/>
      </w:pPr>
      <w:r>
        <w:tab/>
      </w:r>
      <w:r>
        <w:tab/>
      </w:r>
      <w:r>
        <w:tab/>
      </w:r>
      <w:r>
        <w:tab/>
      </w:r>
      <w:r>
        <w:tab/>
      </w:r>
      <w:r>
        <w:tab/>
        <w:t>...mim.js</w:t>
      </w:r>
    </w:p>
    <w:p w14:paraId="6B848274" w14:textId="77777777" w:rsidR="008B383F" w:rsidRDefault="008B383F" w:rsidP="00A1120D">
      <w:pPr>
        <w:pStyle w:val="Indent"/>
      </w:pPr>
      <w:r>
        <w:tab/>
      </w:r>
      <w:r>
        <w:tab/>
      </w:r>
      <w:r>
        <w:tab/>
      </w:r>
      <w:r>
        <w:tab/>
      </w:r>
      <w:r>
        <w:tab/>
      </w:r>
      <w:r>
        <w:tab/>
        <w:t>...mim.js</w:t>
      </w:r>
    </w:p>
    <w:p w14:paraId="558D9AFE" w14:textId="77777777" w:rsidR="008B383F" w:rsidRDefault="008B383F" w:rsidP="00A1120D">
      <w:pPr>
        <w:pStyle w:val="Indent"/>
      </w:pPr>
      <w:r>
        <w:tab/>
      </w:r>
      <w:r>
        <w:tab/>
      </w:r>
      <w:r>
        <w:tab/>
      </w:r>
      <w:r>
        <w:tab/>
      </w:r>
      <w:r>
        <w:tab/>
      </w:r>
      <w:r>
        <w:tab/>
        <w:t>...mim.js</w:t>
      </w:r>
    </w:p>
    <w:p w14:paraId="347FF00B" w14:textId="77777777" w:rsidR="008B383F" w:rsidRDefault="008B383F" w:rsidP="00A1120D">
      <w:pPr>
        <w:pStyle w:val="Indent"/>
      </w:pPr>
      <w:r>
        <w:tab/>
      </w:r>
      <w:r>
        <w:tab/>
      </w:r>
      <w:r>
        <w:tab/>
      </w:r>
      <w:r>
        <w:tab/>
      </w:r>
      <w:r>
        <w:tab/>
        <w:t>...mim.js</w:t>
      </w:r>
    </w:p>
    <w:p w14:paraId="2B28B3CF" w14:textId="77777777" w:rsidR="008B383F" w:rsidRDefault="008B383F" w:rsidP="00A1120D">
      <w:pPr>
        <w:pStyle w:val="Indent"/>
      </w:pPr>
      <w:r>
        <w:tab/>
      </w:r>
      <w:r>
        <w:tab/>
      </w:r>
      <w:r>
        <w:tab/>
      </w:r>
      <w:proofErr w:type="gramStart"/>
      <w:r>
        <w:t>styles</w:t>
      </w:r>
      <w:proofErr w:type="gramEnd"/>
    </w:p>
    <w:p w14:paraId="5386CF8F" w14:textId="77777777" w:rsidR="008B383F" w:rsidRDefault="008B383F" w:rsidP="00A1120D">
      <w:pPr>
        <w:pStyle w:val="Indent"/>
      </w:pPr>
      <w:r>
        <w:tab/>
      </w:r>
      <w:r>
        <w:tab/>
      </w:r>
      <w:r>
        <w:tab/>
      </w:r>
      <w:r>
        <w:tab/>
      </w:r>
      <w:proofErr w:type="spellStart"/>
      <w:proofErr w:type="gramStart"/>
      <w:r>
        <w:t>css</w:t>
      </w:r>
      <w:proofErr w:type="spellEnd"/>
      <w:proofErr w:type="gramEnd"/>
    </w:p>
    <w:p w14:paraId="75D58619" w14:textId="77777777" w:rsidR="008B383F" w:rsidRDefault="008B383F" w:rsidP="00A1120D">
      <w:pPr>
        <w:pStyle w:val="Indent"/>
      </w:pPr>
      <w:r>
        <w:tab/>
      </w:r>
      <w:r>
        <w:tab/>
      </w:r>
      <w:r>
        <w:tab/>
      </w:r>
      <w:r>
        <w:tab/>
      </w:r>
      <w:r>
        <w:tab/>
      </w:r>
      <w:proofErr w:type="gramStart"/>
      <w:r>
        <w:t>bootstrap</w:t>
      </w:r>
      <w:proofErr w:type="gramEnd"/>
    </w:p>
    <w:p w14:paraId="1B867587" w14:textId="77777777" w:rsidR="008B383F" w:rsidRDefault="008B383F" w:rsidP="00A1120D">
      <w:pPr>
        <w:pStyle w:val="Indent"/>
      </w:pPr>
      <w:r>
        <w:tab/>
      </w:r>
      <w:r>
        <w:tab/>
      </w:r>
      <w:r>
        <w:tab/>
      </w:r>
      <w:r>
        <w:tab/>
      </w:r>
      <w:r>
        <w:tab/>
      </w:r>
      <w:r>
        <w:tab/>
        <w:t>...min.css</w:t>
      </w:r>
    </w:p>
    <w:p w14:paraId="10578D0B" w14:textId="77777777" w:rsidR="008B383F" w:rsidRDefault="008B383F" w:rsidP="00A1120D">
      <w:pPr>
        <w:pStyle w:val="Indent"/>
      </w:pPr>
      <w:r>
        <w:tab/>
      </w:r>
      <w:r>
        <w:tab/>
      </w:r>
      <w:r>
        <w:tab/>
      </w:r>
      <w:r>
        <w:tab/>
      </w:r>
      <w:r>
        <w:tab/>
      </w:r>
      <w:r>
        <w:tab/>
        <w:t>...min.css</w:t>
      </w:r>
    </w:p>
    <w:p w14:paraId="09CAA00A" w14:textId="77777777" w:rsidR="008B383F" w:rsidRDefault="008B383F" w:rsidP="00A1120D">
      <w:pPr>
        <w:pStyle w:val="Indent"/>
      </w:pPr>
      <w:r>
        <w:tab/>
      </w:r>
      <w:r>
        <w:tab/>
      </w:r>
      <w:r>
        <w:tab/>
      </w:r>
      <w:r>
        <w:tab/>
      </w:r>
      <w:r>
        <w:tab/>
      </w:r>
      <w:r>
        <w:tab/>
        <w:t>...min.css</w:t>
      </w:r>
    </w:p>
    <w:p w14:paraId="3D6A4639" w14:textId="77777777" w:rsidR="008B383F" w:rsidRPr="00742149" w:rsidRDefault="008B383F" w:rsidP="00A1120D">
      <w:pPr>
        <w:pStyle w:val="Indent"/>
      </w:pPr>
      <w:r>
        <w:tab/>
      </w:r>
      <w:r>
        <w:tab/>
      </w:r>
      <w:r>
        <w:tab/>
      </w:r>
      <w:r>
        <w:tab/>
      </w:r>
      <w:r>
        <w:tab/>
      </w:r>
      <w:r w:rsidRPr="00742149">
        <w:t>fonts</w:t>
      </w:r>
    </w:p>
    <w:p w14:paraId="3114C117" w14:textId="77777777" w:rsidR="008B383F" w:rsidRPr="00742149" w:rsidRDefault="008B383F" w:rsidP="00A1120D">
      <w:pPr>
        <w:pStyle w:val="Indent"/>
      </w:pPr>
      <w:r w:rsidRPr="00742149">
        <w:tab/>
      </w:r>
      <w:r w:rsidRPr="00742149">
        <w:tab/>
      </w:r>
      <w:r w:rsidRPr="00742149">
        <w:tab/>
      </w:r>
      <w:r w:rsidRPr="00742149">
        <w:tab/>
      </w:r>
      <w:r w:rsidRPr="00742149">
        <w:tab/>
      </w:r>
      <w:r w:rsidRPr="00742149">
        <w:tab/>
        <w:t>...</w:t>
      </w:r>
    </w:p>
    <w:p w14:paraId="044054AB" w14:textId="77777777" w:rsidR="008B383F" w:rsidRPr="00742149" w:rsidRDefault="008B383F" w:rsidP="00A1120D">
      <w:pPr>
        <w:pStyle w:val="Indent"/>
      </w:pPr>
      <w:r w:rsidRPr="00742149">
        <w:tab/>
      </w:r>
      <w:r w:rsidRPr="00742149">
        <w:tab/>
      </w:r>
      <w:r w:rsidRPr="00742149">
        <w:tab/>
      </w:r>
      <w:r w:rsidRPr="00742149">
        <w:tab/>
      </w:r>
      <w:r w:rsidRPr="00742149">
        <w:tab/>
        <w:t>jquery</w:t>
      </w:r>
    </w:p>
    <w:p w14:paraId="32FCD846" w14:textId="77777777" w:rsidR="008B383F" w:rsidRPr="00742149" w:rsidRDefault="008B383F" w:rsidP="00A1120D">
      <w:pPr>
        <w:pStyle w:val="Indent"/>
      </w:pPr>
      <w:r w:rsidRPr="00742149">
        <w:tab/>
      </w:r>
      <w:r w:rsidRPr="00742149">
        <w:tab/>
      </w:r>
      <w:r w:rsidRPr="00742149">
        <w:tab/>
      </w:r>
      <w:r w:rsidRPr="00742149">
        <w:tab/>
      </w:r>
      <w:r w:rsidRPr="00742149">
        <w:tab/>
      </w:r>
      <w:r w:rsidRPr="00742149">
        <w:tab/>
        <w:t>datatables</w:t>
      </w:r>
    </w:p>
    <w:p w14:paraId="2901B917" w14:textId="77777777" w:rsidR="008B383F" w:rsidRPr="00742149" w:rsidRDefault="008B383F" w:rsidP="00A1120D">
      <w:pPr>
        <w:pStyle w:val="Indent"/>
      </w:pPr>
      <w:r w:rsidRPr="00742149">
        <w:tab/>
      </w:r>
      <w:r w:rsidRPr="00742149">
        <w:tab/>
      </w:r>
      <w:r w:rsidRPr="00742149">
        <w:tab/>
      </w:r>
      <w:r w:rsidRPr="00742149">
        <w:tab/>
      </w:r>
      <w:r w:rsidRPr="00742149">
        <w:tab/>
      </w:r>
      <w:r w:rsidRPr="00742149">
        <w:tab/>
      </w:r>
      <w:r w:rsidRPr="00742149">
        <w:tab/>
        <w:t>...min.css</w:t>
      </w:r>
    </w:p>
    <w:p w14:paraId="42268205" w14:textId="77777777" w:rsidR="008B383F" w:rsidRPr="00742149" w:rsidRDefault="008B383F" w:rsidP="00A1120D">
      <w:pPr>
        <w:pStyle w:val="Indent"/>
      </w:pPr>
      <w:r w:rsidRPr="00742149">
        <w:tab/>
      </w:r>
      <w:r w:rsidRPr="00742149">
        <w:tab/>
      </w:r>
      <w:r w:rsidRPr="00742149">
        <w:tab/>
      </w:r>
      <w:r w:rsidRPr="00742149">
        <w:tab/>
      </w:r>
      <w:r w:rsidRPr="00742149">
        <w:tab/>
      </w:r>
      <w:r w:rsidRPr="00742149">
        <w:tab/>
        <w:t>images</w:t>
      </w:r>
    </w:p>
    <w:p w14:paraId="5A56CB69" w14:textId="77777777" w:rsidR="008B383F" w:rsidRPr="00742149" w:rsidRDefault="008B383F" w:rsidP="00A1120D">
      <w:pPr>
        <w:pStyle w:val="Indent"/>
      </w:pPr>
      <w:r w:rsidRPr="00742149">
        <w:tab/>
      </w:r>
      <w:r w:rsidRPr="00742149">
        <w:tab/>
      </w:r>
      <w:r w:rsidRPr="00742149">
        <w:tab/>
      </w:r>
      <w:r w:rsidRPr="00742149">
        <w:tab/>
      </w:r>
      <w:r w:rsidRPr="00742149">
        <w:tab/>
      </w:r>
      <w:r w:rsidRPr="00742149">
        <w:tab/>
      </w:r>
      <w:r w:rsidRPr="00742149">
        <w:tab/>
        <w:t>...png</w:t>
      </w:r>
    </w:p>
    <w:p w14:paraId="4EC673EE" w14:textId="77777777" w:rsidR="008B383F" w:rsidRDefault="008B383F" w:rsidP="00A1120D">
      <w:pPr>
        <w:pStyle w:val="Indent"/>
      </w:pPr>
      <w:r w:rsidRPr="00742149">
        <w:tab/>
      </w:r>
      <w:r w:rsidRPr="00742149">
        <w:tab/>
      </w:r>
      <w:r w:rsidRPr="00742149">
        <w:tab/>
      </w:r>
      <w:r w:rsidRPr="00742149">
        <w:tab/>
      </w:r>
      <w:r w:rsidRPr="00742149">
        <w:tab/>
      </w:r>
      <w:r w:rsidRPr="00742149">
        <w:tab/>
      </w:r>
      <w:r>
        <w:t>...min.css</w:t>
      </w:r>
    </w:p>
    <w:p w14:paraId="2E5A43CF" w14:textId="77777777" w:rsidR="008B383F" w:rsidRDefault="008B383F" w:rsidP="00A1120D">
      <w:pPr>
        <w:pStyle w:val="Indent"/>
      </w:pPr>
      <w:r>
        <w:tab/>
      </w:r>
      <w:r>
        <w:tab/>
      </w:r>
      <w:r>
        <w:tab/>
      </w:r>
      <w:r>
        <w:tab/>
      </w:r>
      <w:r>
        <w:tab/>
      </w:r>
      <w:r>
        <w:tab/>
        <w:t>...min.css</w:t>
      </w:r>
    </w:p>
    <w:p w14:paraId="57E82793" w14:textId="77777777" w:rsidR="008B383F" w:rsidRDefault="008B383F" w:rsidP="00A1120D">
      <w:pPr>
        <w:pStyle w:val="Indent"/>
      </w:pPr>
      <w:r>
        <w:tab/>
      </w:r>
      <w:r>
        <w:tab/>
      </w:r>
      <w:r>
        <w:tab/>
      </w:r>
      <w:r>
        <w:tab/>
      </w:r>
      <w:proofErr w:type="gramStart"/>
      <w:r>
        <w:t>sass</w:t>
      </w:r>
      <w:proofErr w:type="gramEnd"/>
    </w:p>
    <w:p w14:paraId="00432845" w14:textId="77777777" w:rsidR="008B383F" w:rsidRDefault="008B383F" w:rsidP="00A1120D">
      <w:pPr>
        <w:pStyle w:val="Indent"/>
      </w:pPr>
      <w:r>
        <w:tab/>
      </w:r>
      <w:r>
        <w:tab/>
      </w:r>
      <w:r>
        <w:tab/>
      </w:r>
      <w:r>
        <w:tab/>
      </w:r>
      <w:r>
        <w:tab/>
      </w:r>
      <w:proofErr w:type="gramStart"/>
      <w:r>
        <w:t>modules</w:t>
      </w:r>
      <w:proofErr w:type="gramEnd"/>
    </w:p>
    <w:p w14:paraId="2B6C87D4" w14:textId="77777777" w:rsidR="008B383F" w:rsidRDefault="008B383F" w:rsidP="00A1120D">
      <w:pPr>
        <w:pStyle w:val="Indent"/>
      </w:pPr>
      <w:r>
        <w:tab/>
      </w:r>
      <w:r>
        <w:tab/>
      </w:r>
      <w:r>
        <w:tab/>
      </w:r>
      <w:r>
        <w:tab/>
      </w:r>
      <w:r>
        <w:tab/>
      </w:r>
      <w:proofErr w:type="gramStart"/>
      <w:r>
        <w:t>partials</w:t>
      </w:r>
      <w:proofErr w:type="gramEnd"/>
    </w:p>
    <w:p w14:paraId="7DA3A2A9" w14:textId="77777777" w:rsidR="008B383F" w:rsidRDefault="008B383F" w:rsidP="00A1120D">
      <w:pPr>
        <w:pStyle w:val="Indent"/>
      </w:pPr>
      <w:r>
        <w:tab/>
      </w:r>
      <w:r>
        <w:tab/>
      </w:r>
      <w:r>
        <w:tab/>
      </w:r>
      <w:r>
        <w:tab/>
      </w:r>
      <w:r>
        <w:tab/>
        <w:t>_</w:t>
      </w:r>
      <w:proofErr w:type="spellStart"/>
      <w:r>
        <w:t>main.scss</w:t>
      </w:r>
      <w:proofErr w:type="spellEnd"/>
    </w:p>
    <w:p w14:paraId="09A42309" w14:textId="77777777" w:rsidR="008B383F" w:rsidRDefault="008B383F" w:rsidP="00A1120D">
      <w:pPr>
        <w:pStyle w:val="Indent"/>
      </w:pPr>
      <w:r>
        <w:lastRenderedPageBreak/>
        <w:tab/>
      </w:r>
      <w:r>
        <w:tab/>
      </w:r>
      <w:r>
        <w:tab/>
      </w:r>
      <w:r>
        <w:tab/>
      </w:r>
      <w:r>
        <w:tab/>
        <w:t>postcss.config.js</w:t>
      </w:r>
    </w:p>
    <w:p w14:paraId="78E0CAA3" w14:textId="77777777" w:rsidR="008B383F" w:rsidRDefault="008B383F" w:rsidP="00A1120D">
      <w:pPr>
        <w:pStyle w:val="Indent"/>
      </w:pPr>
      <w:r>
        <w:tab/>
      </w:r>
      <w:r>
        <w:tab/>
        <w:t>client.js</w:t>
      </w:r>
    </w:p>
    <w:p w14:paraId="62CABC29" w14:textId="77777777" w:rsidR="008B383F" w:rsidRDefault="008B383F" w:rsidP="00A1120D">
      <w:pPr>
        <w:pStyle w:val="Indent"/>
      </w:pPr>
      <w:r>
        <w:tab/>
      </w:r>
      <w:proofErr w:type="gramStart"/>
      <w:r>
        <w:t>components</w:t>
      </w:r>
      <w:proofErr w:type="gramEnd"/>
    </w:p>
    <w:p w14:paraId="16A14EEF" w14:textId="77777777" w:rsidR="008B383F" w:rsidRDefault="008B383F" w:rsidP="00A1120D">
      <w:pPr>
        <w:pStyle w:val="Indent"/>
      </w:pPr>
      <w:r>
        <w:tab/>
      </w:r>
      <w:r>
        <w:tab/>
        <w:t>IndexPage.js</w:t>
      </w:r>
    </w:p>
    <w:p w14:paraId="455DD8BA" w14:textId="77777777" w:rsidR="008B383F" w:rsidRDefault="008B383F" w:rsidP="00A1120D">
      <w:pPr>
        <w:pStyle w:val="Indent"/>
      </w:pPr>
      <w:r>
        <w:tab/>
      </w:r>
      <w:r>
        <w:tab/>
        <w:t>NotFoundPage.js</w:t>
      </w:r>
    </w:p>
    <w:p w14:paraId="3C50305C" w14:textId="77777777" w:rsidR="008B383F" w:rsidRDefault="008B383F" w:rsidP="00A1120D">
      <w:pPr>
        <w:pStyle w:val="Indent"/>
      </w:pPr>
      <w:r>
        <w:tab/>
      </w:r>
      <w:r>
        <w:tab/>
        <w:t>SamplePage.js</w:t>
      </w:r>
    </w:p>
    <w:p w14:paraId="6B5C1CA0" w14:textId="77777777" w:rsidR="008B383F" w:rsidRDefault="008B383F" w:rsidP="00A1120D">
      <w:pPr>
        <w:pStyle w:val="Indent"/>
      </w:pPr>
      <w:r>
        <w:tab/>
      </w:r>
      <w:r>
        <w:tab/>
        <w:t>SearchPage.js</w:t>
      </w:r>
    </w:p>
    <w:p w14:paraId="47C312D9" w14:textId="77777777" w:rsidR="008B383F" w:rsidRDefault="008B383F" w:rsidP="00A1120D">
      <w:pPr>
        <w:pStyle w:val="Indent"/>
      </w:pPr>
      <w:r>
        <w:tab/>
      </w:r>
      <w:r>
        <w:tab/>
        <w:t>Table.js ***</w:t>
      </w:r>
    </w:p>
    <w:p w14:paraId="21B6D7E4" w14:textId="77777777" w:rsidR="008B383F" w:rsidRDefault="008B383F" w:rsidP="00A1120D">
      <w:pPr>
        <w:pStyle w:val="Indent"/>
      </w:pPr>
      <w:r>
        <w:tab/>
      </w:r>
      <w:proofErr w:type="gramStart"/>
      <w:r>
        <w:t>framework</w:t>
      </w:r>
      <w:proofErr w:type="gramEnd"/>
    </w:p>
    <w:p w14:paraId="7E84FD1F" w14:textId="77777777" w:rsidR="008B383F" w:rsidRDefault="008B383F" w:rsidP="00A1120D">
      <w:pPr>
        <w:pStyle w:val="Indent"/>
      </w:pPr>
      <w:r>
        <w:tab/>
      </w:r>
      <w:r>
        <w:tab/>
        <w:t>App.js</w:t>
      </w:r>
    </w:p>
    <w:p w14:paraId="4EEF9069" w14:textId="77777777" w:rsidR="008B383F" w:rsidRDefault="008B383F" w:rsidP="00A1120D">
      <w:pPr>
        <w:pStyle w:val="Indent"/>
      </w:pPr>
      <w:r>
        <w:tab/>
      </w:r>
      <w:r>
        <w:tab/>
        <w:t>Layout.js</w:t>
      </w:r>
    </w:p>
    <w:p w14:paraId="5783F99D" w14:textId="77777777" w:rsidR="008B383F" w:rsidRDefault="008B383F" w:rsidP="00A1120D">
      <w:pPr>
        <w:pStyle w:val="Indent"/>
      </w:pPr>
      <w:r>
        <w:tab/>
      </w:r>
      <w:proofErr w:type="gramStart"/>
      <w:r>
        <w:t>redux</w:t>
      </w:r>
      <w:proofErr w:type="gramEnd"/>
    </w:p>
    <w:p w14:paraId="7D0BE455" w14:textId="77777777" w:rsidR="008B383F" w:rsidRDefault="008B383F" w:rsidP="00A1120D">
      <w:pPr>
        <w:pStyle w:val="Indent"/>
      </w:pPr>
      <w:r>
        <w:tab/>
      </w:r>
      <w:proofErr w:type="gramStart"/>
      <w:r>
        <w:t>server</w:t>
      </w:r>
      <w:proofErr w:type="gramEnd"/>
    </w:p>
    <w:p w14:paraId="4C438B16" w14:textId="77777777" w:rsidR="008B383F" w:rsidRDefault="008B383F" w:rsidP="00A1120D">
      <w:pPr>
        <w:pStyle w:val="Indent"/>
      </w:pPr>
      <w:r>
        <w:tab/>
      </w:r>
      <w:r>
        <w:tab/>
      </w:r>
      <w:proofErr w:type="gramStart"/>
      <w:r>
        <w:t>assets</w:t>
      </w:r>
      <w:proofErr w:type="gramEnd"/>
    </w:p>
    <w:p w14:paraId="563BAEB9" w14:textId="77777777" w:rsidR="008B383F" w:rsidRDefault="008B383F" w:rsidP="00A1120D">
      <w:pPr>
        <w:pStyle w:val="Indent"/>
      </w:pPr>
      <w:r>
        <w:tab/>
      </w:r>
      <w:r>
        <w:tab/>
      </w:r>
      <w:proofErr w:type="gramStart"/>
      <w:r>
        <w:t>middleware</w:t>
      </w:r>
      <w:proofErr w:type="gramEnd"/>
    </w:p>
    <w:p w14:paraId="4AAABFFB" w14:textId="77777777" w:rsidR="008B383F" w:rsidRDefault="008B383F" w:rsidP="00A1120D">
      <w:pPr>
        <w:pStyle w:val="Indent"/>
      </w:pPr>
      <w:r>
        <w:tab/>
      </w:r>
      <w:r>
        <w:tab/>
      </w:r>
      <w:r>
        <w:tab/>
      </w:r>
      <w:proofErr w:type="spellStart"/>
      <w:proofErr w:type="gramStart"/>
      <w:r>
        <w:t>reactApplication</w:t>
      </w:r>
      <w:proofErr w:type="spellEnd"/>
      <w:proofErr w:type="gramEnd"/>
    </w:p>
    <w:p w14:paraId="1393D2AF" w14:textId="77777777" w:rsidR="008B383F" w:rsidRDefault="008B383F" w:rsidP="00A1120D">
      <w:pPr>
        <w:pStyle w:val="Indent"/>
      </w:pPr>
      <w:r>
        <w:tab/>
      </w:r>
      <w:r>
        <w:tab/>
      </w:r>
      <w:r>
        <w:tab/>
      </w:r>
      <w:r>
        <w:tab/>
        <w:t>clientBundle.js</w:t>
      </w:r>
    </w:p>
    <w:p w14:paraId="29063687" w14:textId="77777777" w:rsidR="008B383F" w:rsidRDefault="008B383F" w:rsidP="00A1120D">
      <w:pPr>
        <w:pStyle w:val="Indent"/>
      </w:pPr>
      <w:r>
        <w:tab/>
      </w:r>
      <w:r>
        <w:tab/>
      </w:r>
      <w:r>
        <w:tab/>
      </w:r>
      <w:r>
        <w:tab/>
        <w:t>errorHandlers.js</w:t>
      </w:r>
    </w:p>
    <w:p w14:paraId="6E66A04C" w14:textId="77777777" w:rsidR="008B383F" w:rsidRDefault="008B383F" w:rsidP="00A1120D">
      <w:pPr>
        <w:pStyle w:val="Indent"/>
      </w:pPr>
      <w:r>
        <w:tab/>
      </w:r>
      <w:r>
        <w:tab/>
      </w:r>
      <w:r>
        <w:tab/>
      </w:r>
      <w:r>
        <w:tab/>
        <w:t>hot.js</w:t>
      </w:r>
    </w:p>
    <w:p w14:paraId="722079D8" w14:textId="77777777" w:rsidR="008B383F" w:rsidRDefault="008B383F" w:rsidP="00A1120D">
      <w:pPr>
        <w:pStyle w:val="Indent"/>
      </w:pPr>
      <w:r>
        <w:tab/>
      </w:r>
      <w:r>
        <w:tab/>
      </w:r>
      <w:r>
        <w:tab/>
      </w:r>
      <w:r>
        <w:tab/>
        <w:t>iso.js</w:t>
      </w:r>
    </w:p>
    <w:p w14:paraId="62EF4595" w14:textId="77777777" w:rsidR="008B383F" w:rsidRDefault="008B383F" w:rsidP="00A1120D">
      <w:pPr>
        <w:pStyle w:val="Indent"/>
      </w:pPr>
      <w:r>
        <w:tab/>
      </w:r>
      <w:r>
        <w:tab/>
      </w:r>
      <w:r>
        <w:tab/>
      </w:r>
      <w:r>
        <w:tab/>
        <w:t>offlinePage.js</w:t>
      </w:r>
    </w:p>
    <w:p w14:paraId="104D578C" w14:textId="77777777" w:rsidR="008B383F" w:rsidRDefault="008B383F" w:rsidP="00A1120D">
      <w:pPr>
        <w:pStyle w:val="Indent"/>
      </w:pPr>
      <w:r>
        <w:tab/>
      </w:r>
      <w:r>
        <w:tab/>
      </w:r>
      <w:r>
        <w:tab/>
      </w:r>
      <w:r>
        <w:tab/>
        <w:t>security.js</w:t>
      </w:r>
    </w:p>
    <w:p w14:paraId="0224575A" w14:textId="77777777" w:rsidR="008B383F" w:rsidRDefault="008B383F" w:rsidP="00A1120D">
      <w:pPr>
        <w:pStyle w:val="Indent"/>
      </w:pPr>
      <w:r>
        <w:tab/>
      </w:r>
      <w:r>
        <w:tab/>
      </w:r>
      <w:r>
        <w:tab/>
      </w:r>
      <w:r>
        <w:tab/>
        <w:t>serviceWorker.js</w:t>
      </w:r>
    </w:p>
    <w:p w14:paraId="4737C1BB" w14:textId="77777777" w:rsidR="008B383F" w:rsidRDefault="008B383F" w:rsidP="00A1120D">
      <w:pPr>
        <w:pStyle w:val="Indent"/>
      </w:pPr>
      <w:r>
        <w:tab/>
      </w:r>
      <w:r>
        <w:tab/>
      </w:r>
      <w:proofErr w:type="gramStart"/>
      <w:r>
        <w:t>views</w:t>
      </w:r>
      <w:proofErr w:type="gramEnd"/>
    </w:p>
    <w:p w14:paraId="410FF8F4" w14:textId="77777777" w:rsidR="008B383F" w:rsidRDefault="008B383F" w:rsidP="00A1120D">
      <w:pPr>
        <w:pStyle w:val="Indent"/>
      </w:pPr>
      <w:r>
        <w:tab/>
      </w:r>
      <w:r>
        <w:tab/>
        <w:t>logger.js</w:t>
      </w:r>
    </w:p>
    <w:p w14:paraId="1CCE8734" w14:textId="77777777" w:rsidR="008B383F" w:rsidRDefault="008B383F" w:rsidP="00A1120D">
      <w:pPr>
        <w:pStyle w:val="Indent"/>
      </w:pPr>
      <w:r>
        <w:tab/>
      </w:r>
      <w:r>
        <w:tab/>
        <w:t>server.js</w:t>
      </w:r>
    </w:p>
    <w:p w14:paraId="3A259235" w14:textId="77777777" w:rsidR="008B383F" w:rsidRDefault="008B383F" w:rsidP="00A1120D">
      <w:pPr>
        <w:pStyle w:val="Indent"/>
      </w:pPr>
      <w:r>
        <w:tab/>
      </w:r>
      <w:r>
        <w:tab/>
      </w:r>
      <w:proofErr w:type="gramStart"/>
      <w:r>
        <w:t>server-main.js</w:t>
      </w:r>
      <w:proofErr w:type="gramEnd"/>
    </w:p>
    <w:p w14:paraId="4E66DD8F" w14:textId="77777777" w:rsidR="008B383F" w:rsidRDefault="008B383F" w:rsidP="00A1120D">
      <w:pPr>
        <w:pStyle w:val="Indent"/>
      </w:pPr>
      <w:r>
        <w:tab/>
      </w:r>
      <w:proofErr w:type="gramStart"/>
      <w:r>
        <w:t>shared</w:t>
      </w:r>
      <w:proofErr w:type="gramEnd"/>
    </w:p>
    <w:p w14:paraId="110D8BC4" w14:textId="5B4E9CC7" w:rsidR="00846E03" w:rsidRDefault="008B383F" w:rsidP="00A1120D">
      <w:pPr>
        <w:pStyle w:val="Indent"/>
      </w:pPr>
      <w:r>
        <w:tab/>
      </w:r>
      <w:proofErr w:type="spellStart"/>
      <w:proofErr w:type="gramStart"/>
      <w:r>
        <w:t>utils</w:t>
      </w:r>
      <w:proofErr w:type="spellEnd"/>
      <w:proofErr w:type="gramEnd"/>
    </w:p>
    <w:bookmarkEnd w:id="13"/>
    <w:p w14:paraId="10484AE6" w14:textId="77777777" w:rsidR="00846E03" w:rsidRDefault="00846E03" w:rsidP="00846E03"/>
    <w:p w14:paraId="406E1F8A" w14:textId="77777777" w:rsidR="00846E03" w:rsidRDefault="00846E03" w:rsidP="00846E03"/>
    <w:p w14:paraId="5BBCBDA2" w14:textId="77777777" w:rsidR="00846E03" w:rsidRDefault="00846E03" w:rsidP="00846E03"/>
    <w:p w14:paraId="72C3DB25" w14:textId="77777777" w:rsidR="00846E03" w:rsidRDefault="00846E03" w:rsidP="00846E03"/>
    <w:p w14:paraId="5EBB1ED7" w14:textId="77777777" w:rsidR="00846E03" w:rsidRDefault="00846E03" w:rsidP="00846E03"/>
    <w:p w14:paraId="0B14F694" w14:textId="77777777" w:rsidR="006B14D7" w:rsidRDefault="006B14D7" w:rsidP="008524C4">
      <w:pPr>
        <w:pStyle w:val="Heading1"/>
        <w:keepLines w:val="0"/>
        <w:tabs>
          <w:tab w:val="num" w:pos="432"/>
        </w:tabs>
        <w:spacing w:before="240" w:after="60"/>
      </w:pPr>
      <w:bookmarkStart w:id="14" w:name="_Toc484003596"/>
      <w:r>
        <w:t>Tracker Functions</w:t>
      </w:r>
      <w:bookmarkEnd w:id="14"/>
    </w:p>
    <w:p w14:paraId="7B8E895A" w14:textId="39A47F16" w:rsidR="00BF79FF" w:rsidRDefault="00E27EF1" w:rsidP="006B14D7">
      <w:pPr>
        <w:pStyle w:val="Heading2"/>
      </w:pPr>
      <w:bookmarkStart w:id="15" w:name="_Ref483215295"/>
      <w:bookmarkStart w:id="16" w:name="_Ref483215321"/>
      <w:bookmarkStart w:id="17" w:name="_Ref483215352"/>
      <w:bookmarkStart w:id="18" w:name="_Ref483215394"/>
      <w:bookmarkStart w:id="19" w:name="_Toc484003597"/>
      <w:r>
        <w:t xml:space="preserve">PCD </w:t>
      </w:r>
      <w:r w:rsidR="000D4154">
        <w:t>Status V</w:t>
      </w:r>
      <w:r w:rsidR="00BF79FF">
        <w:t>iew</w:t>
      </w:r>
      <w:bookmarkEnd w:id="15"/>
      <w:bookmarkEnd w:id="16"/>
      <w:bookmarkEnd w:id="17"/>
      <w:bookmarkEnd w:id="18"/>
      <w:bookmarkEnd w:id="19"/>
    </w:p>
    <w:p w14:paraId="26384D4A" w14:textId="485BE623" w:rsidR="00767D54" w:rsidRPr="00767D54" w:rsidRDefault="00767D54" w:rsidP="00767D54">
      <w:r w:rsidRPr="00767D54">
        <w:t xml:space="preserve">Upon entry into the PCD Tracker application the user will </w:t>
      </w:r>
      <w:r w:rsidR="00846E03">
        <w:t xml:space="preserve">see the </w:t>
      </w:r>
      <w:r w:rsidRPr="00767D54">
        <w:t>HMI</w:t>
      </w:r>
      <w:r w:rsidR="00846E03">
        <w:t>, shown below,</w:t>
      </w:r>
      <w:r w:rsidRPr="00767D54">
        <w:t xml:space="preserve"> with the default PCD filter set to “Not Funded”.  </w:t>
      </w:r>
      <w:r w:rsidR="00723CC5">
        <w:t>Changes the u</w:t>
      </w:r>
      <w:r w:rsidRPr="00767D54">
        <w:t xml:space="preserve">ser </w:t>
      </w:r>
      <w:r w:rsidR="00723CC5">
        <w:t xml:space="preserve">makes </w:t>
      </w:r>
      <w:r w:rsidRPr="00767D54">
        <w:t xml:space="preserve">to the data being displayed will be saved in the supporting data record.  </w:t>
      </w:r>
      <w:commentRangeStart w:id="20"/>
      <w:r w:rsidRPr="00721334">
        <w:rPr>
          <w:color w:val="FF0000"/>
        </w:rPr>
        <w:t xml:space="preserve">(Provide </w:t>
      </w:r>
      <w:r w:rsidR="00723CC5" w:rsidRPr="00721334">
        <w:rPr>
          <w:color w:val="FF0000"/>
        </w:rPr>
        <w:t>an</w:t>
      </w:r>
      <w:r w:rsidRPr="00721334">
        <w:rPr>
          <w:color w:val="FF0000"/>
        </w:rPr>
        <w:t xml:space="preserve"> Excel like look and feel.)</w:t>
      </w:r>
      <w:commentRangeEnd w:id="20"/>
      <w:r w:rsidR="00450A17">
        <w:rPr>
          <w:rStyle w:val="CommentReference"/>
        </w:rPr>
        <w:commentReference w:id="20"/>
      </w:r>
      <w:r w:rsidRPr="00767D54">
        <w:t xml:space="preserve">  </w:t>
      </w:r>
      <w:r w:rsidR="00723CC5">
        <w:t>Each data line will have a h</w:t>
      </w:r>
      <w:r w:rsidRPr="00767D54">
        <w:t>yperlink</w:t>
      </w:r>
      <w:r w:rsidR="00723CC5">
        <w:t xml:space="preserve"> </w:t>
      </w:r>
      <w:r w:rsidRPr="00767D54">
        <w:t xml:space="preserve">to </w:t>
      </w:r>
      <w:r w:rsidR="00723CC5">
        <w:t xml:space="preserve">the corresponding </w:t>
      </w:r>
      <w:r w:rsidRPr="00767D54">
        <w:t>PCD</w:t>
      </w:r>
      <w:r w:rsidR="00723CC5">
        <w:t>.</w:t>
      </w:r>
      <w:r w:rsidRPr="00767D54">
        <w:t xml:space="preserve">  </w:t>
      </w:r>
    </w:p>
    <w:p w14:paraId="58F9D2A5" w14:textId="5507DAAB" w:rsidR="00767D54" w:rsidRPr="00767D54" w:rsidRDefault="00723CC5" w:rsidP="00767D54">
      <w:r>
        <w:t>P</w:t>
      </w:r>
      <w:r w:rsidR="00767D54" w:rsidRPr="00767D54">
        <w:t xml:space="preserve">redefined </w:t>
      </w:r>
      <w:r>
        <w:t xml:space="preserve">business </w:t>
      </w:r>
      <w:r w:rsidR="00767D54" w:rsidRPr="00767D54">
        <w:t xml:space="preserve">filters </w:t>
      </w:r>
      <w:r>
        <w:t xml:space="preserve">will be available to view </w:t>
      </w:r>
      <w:r w:rsidR="00767D54" w:rsidRPr="00767D54">
        <w:t>the PCD data</w:t>
      </w:r>
      <w:r>
        <w:t xml:space="preserve">. </w:t>
      </w:r>
      <w:r w:rsidR="00767D54" w:rsidRPr="00767D54">
        <w:t xml:space="preserve"> Switching between filters with cause the HMI to refresh automatically.  To match the original PCD functionality the &lt;pcd status&gt; were added as filters.  The user can select to display all the data columns or pre-defined </w:t>
      </w:r>
      <w:r w:rsidR="00767D54" w:rsidRPr="00767D54">
        <w:lastRenderedPageBreak/>
        <w:t>sets of columns.</w:t>
      </w:r>
      <w:r w:rsidR="008D6233">
        <w:t xml:space="preserve">  T</w:t>
      </w:r>
      <w:r w:rsidR="008D6233" w:rsidRPr="00767D54">
        <w:t xml:space="preserve">he user </w:t>
      </w:r>
      <w:r w:rsidR="008D6233">
        <w:t xml:space="preserve">can enter their own </w:t>
      </w:r>
      <w:r w:rsidR="008D6233" w:rsidRPr="00767D54">
        <w:t xml:space="preserve">search </w:t>
      </w:r>
      <w:r w:rsidR="008D6233">
        <w:t xml:space="preserve">parameters to conduct custom searches of </w:t>
      </w:r>
      <w:r w:rsidR="008D6233" w:rsidRPr="00767D54">
        <w:t>the PCD data.</w:t>
      </w:r>
      <w:r w:rsidR="008D6233">
        <w:t xml:space="preserve">  </w:t>
      </w:r>
    </w:p>
    <w:p w14:paraId="0312D7B7" w14:textId="77777777" w:rsidR="00767D54" w:rsidRPr="00767D54" w:rsidRDefault="00767D54" w:rsidP="00767D54">
      <w:r w:rsidRPr="00767D54">
        <w:t>When the user clicks on the record’s hyperlink the HMI will change to the “PCD Tracker Data View” where the user will be able to review and update the task(s) associated with the PCD.</w:t>
      </w:r>
    </w:p>
    <w:p w14:paraId="04EA3DCF" w14:textId="72E6D6F3" w:rsidR="00767D54" w:rsidRPr="00767D54" w:rsidRDefault="00767D54" w:rsidP="00767D54">
      <w:r w:rsidRPr="00767D54">
        <w:t xml:space="preserve">When the user clicks on the “Search Parameters” button the system will display the “PCD Search/Report Parameters” HMI where the user can set the search parameters and either execute the search or generate a PCD report.  </w:t>
      </w:r>
    </w:p>
    <w:p w14:paraId="2951D5C4" w14:textId="1CD12FE6" w:rsidR="00767D54" w:rsidRPr="00767D54" w:rsidRDefault="00767D54" w:rsidP="00767D54">
      <w:r w:rsidRPr="00767D54">
        <w:t>When the users clicks on the “New PCD Task” button the user will be taken to the “PCD Tracker Entry” HMI where the user can create a new task.</w:t>
      </w:r>
      <w:r w:rsidR="00450A17">
        <w:t xml:space="preserve">  </w:t>
      </w:r>
    </w:p>
    <w:p w14:paraId="43828713" w14:textId="77777777" w:rsidR="00E32B4E" w:rsidRDefault="00767D54" w:rsidP="00767D54">
      <w:r w:rsidRPr="00767D54">
        <w:t xml:space="preserve">When the users clicks on the “New PCD” button the user will be taken to the “PCD Entry” HMI where the user can create a new PCD.  This function allows to create a PCD that does not require the completion of tasks such as a delegation of authority.  </w:t>
      </w:r>
    </w:p>
    <w:p w14:paraId="0184CE6B" w14:textId="77777777" w:rsidR="00D8410D" w:rsidRDefault="00D8410D" w:rsidP="00C365E7">
      <w:pPr>
        <w:pStyle w:val="Heading3"/>
      </w:pPr>
      <w:bookmarkStart w:id="21" w:name="_Toc484003598"/>
      <w:r>
        <w:t>Human Machine Interfaces</w:t>
      </w:r>
      <w:bookmarkEnd w:id="21"/>
    </w:p>
    <w:p w14:paraId="5EEF86E2" w14:textId="5AB974ED" w:rsidR="00D8410D" w:rsidRDefault="00774A2C" w:rsidP="00D8410D">
      <w:pPr>
        <w:pStyle w:val="Image"/>
      </w:pPr>
      <w:r>
        <w:rPr>
          <w:rStyle w:val="CommentReference"/>
          <w:b w:val="0"/>
          <w:noProof w:val="0"/>
        </w:rPr>
        <w:commentReference w:id="22"/>
      </w:r>
      <w:r w:rsidR="00014477">
        <w:drawing>
          <wp:inline distT="0" distB="0" distL="0" distR="0" wp14:anchorId="233847DB" wp14:editId="17C786BC">
            <wp:extent cx="5486400" cy="3392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392424"/>
                    </a:xfrm>
                    <a:prstGeom prst="rect">
                      <a:avLst/>
                    </a:prstGeom>
                    <a:noFill/>
                  </pic:spPr>
                </pic:pic>
              </a:graphicData>
            </a:graphic>
          </wp:inline>
        </w:drawing>
      </w:r>
      <w:r w:rsidR="00B76A4E">
        <w:rPr>
          <w:rStyle w:val="CommentReference"/>
          <w:b w:val="0"/>
          <w:noProof w:val="0"/>
        </w:rPr>
        <w:commentReference w:id="23"/>
      </w:r>
    </w:p>
    <w:p w14:paraId="261665CB" w14:textId="0747D1AE" w:rsidR="005174DA" w:rsidRPr="005174DA" w:rsidRDefault="00E610C7" w:rsidP="00E610C7">
      <w:pPr>
        <w:pStyle w:val="FigureCaption"/>
      </w:pPr>
      <w:bookmarkStart w:id="24" w:name="_Toc484003930"/>
      <w:r>
        <w:t xml:space="preserve">Figure </w:t>
      </w:r>
      <w:fldSimple w:instr=" STYLEREF 1 \s ">
        <w:r w:rsidR="006532AD">
          <w:rPr>
            <w:noProof/>
          </w:rPr>
          <w:t>2</w:t>
        </w:r>
      </w:fldSimple>
      <w:r w:rsidR="006532AD">
        <w:noBreakHyphen/>
      </w:r>
      <w:fldSimple w:instr=" SEQ Figure \* ARABIC \s 1 ">
        <w:r w:rsidR="006532AD">
          <w:rPr>
            <w:noProof/>
          </w:rPr>
          <w:t>1</w:t>
        </w:r>
      </w:fldSimple>
      <w:r>
        <w:t xml:space="preserve">: PCD Status </w:t>
      </w:r>
      <w:commentRangeStart w:id="25"/>
      <w:r>
        <w:t>View</w:t>
      </w:r>
      <w:commentRangeEnd w:id="25"/>
      <w:r w:rsidR="00882F92">
        <w:rPr>
          <w:rStyle w:val="CommentReference"/>
          <w:b w:val="0"/>
          <w:bCs w:val="0"/>
          <w:i w:val="0"/>
        </w:rPr>
        <w:commentReference w:id="25"/>
      </w:r>
      <w:bookmarkEnd w:id="24"/>
    </w:p>
    <w:p w14:paraId="444BEBF2" w14:textId="77777777" w:rsidR="009C412D" w:rsidRDefault="009C412D" w:rsidP="00080CA3">
      <w:pPr>
        <w:pStyle w:val="ListParagraph"/>
        <w:numPr>
          <w:ilvl w:val="0"/>
          <w:numId w:val="58"/>
        </w:numPr>
      </w:pPr>
      <w:r>
        <w:t>Search Parameters:</w:t>
      </w:r>
      <w:r>
        <w:tab/>
      </w:r>
      <w:r w:rsidR="00891DF3">
        <w:t xml:space="preserve">Allows to enter custom parameters to search PCD records.  </w:t>
      </w:r>
    </w:p>
    <w:p w14:paraId="2FA77C88" w14:textId="77777777" w:rsidR="009C412D" w:rsidRDefault="009C412D" w:rsidP="00080CA3">
      <w:pPr>
        <w:pStyle w:val="ListParagraph"/>
        <w:numPr>
          <w:ilvl w:val="0"/>
          <w:numId w:val="58"/>
        </w:numPr>
      </w:pPr>
      <w:r>
        <w:t>New PCD Task:</w:t>
      </w:r>
      <w:r>
        <w:tab/>
      </w:r>
      <w:r w:rsidR="00891DF3">
        <w:t xml:space="preserve">Allows the user to start a new PCD tracker task into the system.  </w:t>
      </w:r>
    </w:p>
    <w:p w14:paraId="47612A2C" w14:textId="1DA7E5E9" w:rsidR="009C412D" w:rsidRDefault="009C412D" w:rsidP="00080CA3">
      <w:pPr>
        <w:pStyle w:val="ListParagraph"/>
        <w:numPr>
          <w:ilvl w:val="0"/>
          <w:numId w:val="58"/>
        </w:numPr>
      </w:pPr>
      <w:r>
        <w:t>New PCD:</w:t>
      </w:r>
      <w:r>
        <w:tab/>
      </w:r>
      <w:r w:rsidR="00846E03">
        <w:tab/>
      </w:r>
      <w:r w:rsidR="00891DF3">
        <w:t>Allows the user to start a new PCD that does not tasks.</w:t>
      </w:r>
    </w:p>
    <w:p w14:paraId="759BBFBC" w14:textId="4D2BD21E" w:rsidR="009C412D" w:rsidRDefault="009C412D" w:rsidP="00080CA3">
      <w:pPr>
        <w:pStyle w:val="ListParagraph"/>
        <w:numPr>
          <w:ilvl w:val="0"/>
          <w:numId w:val="58"/>
        </w:numPr>
      </w:pPr>
      <w:r w:rsidRPr="005174DA">
        <w:t>Save</w:t>
      </w:r>
      <w:r>
        <w:t xml:space="preserve"> As</w:t>
      </w:r>
      <w:r w:rsidRPr="005174DA">
        <w:t>:</w:t>
      </w:r>
      <w:r w:rsidRPr="005174DA">
        <w:tab/>
      </w:r>
      <w:r w:rsidR="00846E03">
        <w:tab/>
      </w:r>
      <w:r w:rsidRPr="005174DA">
        <w:t xml:space="preserve">Allows the user to save </w:t>
      </w:r>
      <w:r>
        <w:t>the contents of the data panel to a file</w:t>
      </w:r>
      <w:r w:rsidRPr="005174DA">
        <w:t xml:space="preserve">.  </w:t>
      </w:r>
    </w:p>
    <w:p w14:paraId="731782C2" w14:textId="23459AD8" w:rsidR="009C412D" w:rsidRPr="005174DA" w:rsidRDefault="009C412D" w:rsidP="00080CA3">
      <w:pPr>
        <w:pStyle w:val="ListParagraph"/>
        <w:numPr>
          <w:ilvl w:val="0"/>
          <w:numId w:val="58"/>
        </w:numPr>
      </w:pPr>
      <w:r>
        <w:t>Close:</w:t>
      </w:r>
      <w:r>
        <w:tab/>
      </w:r>
      <w:r w:rsidR="00846E03">
        <w:tab/>
      </w:r>
      <w:r w:rsidR="00846E03">
        <w:tab/>
      </w:r>
      <w:r w:rsidR="00891DF3">
        <w:t xml:space="preserve">Close the application.  </w:t>
      </w:r>
    </w:p>
    <w:p w14:paraId="6800493B" w14:textId="77777777" w:rsidR="00E32B4E" w:rsidRDefault="00E32B4E" w:rsidP="00C365E7">
      <w:pPr>
        <w:pStyle w:val="Heading3"/>
      </w:pPr>
      <w:bookmarkStart w:id="26" w:name="_Toc484003599"/>
      <w:r>
        <w:t>Requirements</w:t>
      </w:r>
      <w:bookmarkEnd w:id="26"/>
    </w:p>
    <w:p w14:paraId="56CA21CA" w14:textId="2F415EDC" w:rsidR="00010BD0"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support concurrent user inputs/updates.  </w:t>
      </w:r>
    </w:p>
    <w:p w14:paraId="77976BDB" w14:textId="21417D10" w:rsidR="00C85F2A" w:rsidRPr="00C85F2A" w:rsidRDefault="00C85F2A"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provide ‘spreadsheet’ functionality where practical.  </w:t>
      </w:r>
    </w:p>
    <w:p w14:paraId="6E0646E7" w14:textId="47567619"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lastRenderedPageBreak/>
        <w:t xml:space="preserve">The system will highlight data values </w:t>
      </w:r>
      <w:r w:rsidR="00714889">
        <w:rPr>
          <w:rFonts w:asciiTheme="minorHAnsi" w:eastAsiaTheme="minorEastAsia" w:hAnsi="Calibri"/>
          <w:color w:val="000000" w:themeColor="text1"/>
          <w:kern w:val="24"/>
          <w:szCs w:val="24"/>
        </w:rPr>
        <w:t xml:space="preserve">for the users that </w:t>
      </w:r>
      <w:commentRangeStart w:id="27"/>
      <w:r w:rsidR="00714889">
        <w:rPr>
          <w:rFonts w:asciiTheme="minorHAnsi" w:eastAsiaTheme="minorEastAsia" w:hAnsi="Calibri"/>
          <w:color w:val="000000" w:themeColor="text1"/>
          <w:kern w:val="24"/>
          <w:szCs w:val="24"/>
        </w:rPr>
        <w:t>violate</w:t>
      </w:r>
      <w:commentRangeEnd w:id="27"/>
      <w:r w:rsidR="00450A17">
        <w:rPr>
          <w:rStyle w:val="CommentReference"/>
        </w:rPr>
        <w:commentReference w:id="27"/>
      </w:r>
      <w:r w:rsidR="00714889">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the business rules.</w:t>
      </w:r>
      <w:r w:rsidR="00F83398">
        <w:rPr>
          <w:rFonts w:asciiTheme="minorHAnsi" w:eastAsiaTheme="minorEastAsia" w:hAnsi="Calibri"/>
          <w:color w:val="000000" w:themeColor="text1"/>
          <w:kern w:val="24"/>
          <w:szCs w:val="24"/>
        </w:rPr>
        <w:t xml:space="preserve">  </w:t>
      </w:r>
    </w:p>
    <w:p w14:paraId="01DB1065" w14:textId="77777777" w:rsidR="00767D54" w:rsidRPr="00010BD0"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view the source data record using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Tracker Data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HMI by selecting a record from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Status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79E0F536" w14:textId="0F16C884" w:rsidR="00010BD0" w:rsidRPr="00767D54"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 xml:space="preserve">The system will allow the user to filter the remarks to include only tracker remarks, PCD remarks, or all remarks.  </w:t>
      </w:r>
    </w:p>
    <w:p w14:paraId="4C10AB90"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add a new PCD task.</w:t>
      </w:r>
      <w:r w:rsidR="00F83398">
        <w:rPr>
          <w:rFonts w:asciiTheme="minorHAnsi" w:eastAsiaTheme="minorEastAsia" w:hAnsi="Calibri"/>
          <w:color w:val="000000" w:themeColor="text1"/>
          <w:kern w:val="24"/>
          <w:szCs w:val="24"/>
        </w:rPr>
        <w:t xml:space="preserve">  </w:t>
      </w:r>
    </w:p>
    <w:p w14:paraId="369287FC" w14:textId="47AE5A14"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se</w:t>
      </w:r>
      <w:r w:rsidR="00714889">
        <w:rPr>
          <w:rFonts w:asciiTheme="minorHAnsi" w:eastAsiaTheme="minorEastAsia" w:hAnsi="Calibri"/>
          <w:color w:val="000000" w:themeColor="text1"/>
          <w:kern w:val="24"/>
          <w:szCs w:val="24"/>
        </w:rPr>
        <w:t xml:space="preserve">arch for PCD tasks using user provide search </w:t>
      </w:r>
      <w:r w:rsidRPr="00767D54">
        <w:rPr>
          <w:rFonts w:asciiTheme="minorHAnsi" w:eastAsiaTheme="minorEastAsia" w:hAnsi="Calibri"/>
          <w:color w:val="000000" w:themeColor="text1"/>
          <w:kern w:val="24"/>
          <w:szCs w:val="24"/>
        </w:rPr>
        <w:t>parameters.</w:t>
      </w:r>
      <w:r w:rsidR="00F83398">
        <w:rPr>
          <w:rFonts w:asciiTheme="minorHAnsi" w:eastAsiaTheme="minorEastAsia" w:hAnsi="Calibri"/>
          <w:color w:val="000000" w:themeColor="text1"/>
          <w:kern w:val="24"/>
          <w:szCs w:val="24"/>
        </w:rPr>
        <w:t xml:space="preserve">  </w:t>
      </w:r>
    </w:p>
    <w:p w14:paraId="2E77A2C5"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automatically provide the required scroll bars if the data exceeds the size of the display panel. </w:t>
      </w:r>
      <w:r w:rsidR="00F83398">
        <w:rPr>
          <w:rFonts w:asciiTheme="minorHAnsi" w:eastAsiaTheme="minorEastAsia" w:hAnsi="Calibri"/>
          <w:color w:val="000000" w:themeColor="text1"/>
          <w:kern w:val="24"/>
          <w:szCs w:val="24"/>
        </w:rPr>
        <w:t xml:space="preserve"> </w:t>
      </w:r>
    </w:p>
    <w:p w14:paraId="3EAC1956" w14:textId="4E08E735" w:rsidR="00767D54" w:rsidRPr="00F83398"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sort the </w:t>
      </w:r>
      <w:r w:rsidR="00F83398">
        <w:rPr>
          <w:rFonts w:asciiTheme="minorHAnsi" w:eastAsiaTheme="minorEastAsia" w:hAnsi="Calibri"/>
          <w:color w:val="000000" w:themeColor="text1"/>
          <w:kern w:val="24"/>
          <w:szCs w:val="24"/>
        </w:rPr>
        <w:t xml:space="preserve">contents of the </w:t>
      </w:r>
      <w:r w:rsidRPr="00767D54">
        <w:rPr>
          <w:rFonts w:asciiTheme="minorHAnsi" w:eastAsiaTheme="minorEastAsia" w:hAnsi="Calibri"/>
          <w:color w:val="000000" w:themeColor="text1"/>
          <w:kern w:val="24"/>
          <w:szCs w:val="24"/>
        </w:rPr>
        <w:t>d</w:t>
      </w:r>
      <w:r w:rsidR="00714889">
        <w:rPr>
          <w:rFonts w:asciiTheme="minorHAnsi" w:eastAsiaTheme="minorEastAsia" w:hAnsi="Calibri"/>
          <w:color w:val="000000" w:themeColor="text1"/>
          <w:kern w:val="24"/>
          <w:szCs w:val="24"/>
        </w:rPr>
        <w:t>isplay</w:t>
      </w:r>
      <w:r w:rsidR="00F83398">
        <w:rPr>
          <w:rFonts w:asciiTheme="minorHAnsi" w:eastAsiaTheme="minorEastAsia" w:hAnsi="Calibri"/>
          <w:color w:val="000000" w:themeColor="text1"/>
          <w:kern w:val="24"/>
          <w:szCs w:val="24"/>
        </w:rPr>
        <w:t xml:space="preserve"> panel</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6B54D3CD" w14:textId="1F9206DD" w:rsidR="00F83398" w:rsidRPr="00767D54" w:rsidRDefault="00F83398"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The system will allow the user to save the contents of the d</w:t>
      </w:r>
      <w:r w:rsidR="00714889">
        <w:rPr>
          <w:rFonts w:asciiTheme="minorHAnsi" w:eastAsiaTheme="minorEastAsia" w:hAnsi="Calibri"/>
          <w:color w:val="000000" w:themeColor="text1"/>
          <w:kern w:val="24"/>
          <w:szCs w:val="24"/>
        </w:rPr>
        <w:t>isplay</w:t>
      </w:r>
      <w:r>
        <w:rPr>
          <w:rFonts w:asciiTheme="minorHAnsi" w:eastAsiaTheme="minorEastAsia" w:hAnsi="Calibri"/>
          <w:color w:val="000000" w:themeColor="text1"/>
          <w:kern w:val="24"/>
          <w:szCs w:val="24"/>
        </w:rPr>
        <w:t xml:space="preserve"> panel to a file.  </w:t>
      </w:r>
    </w:p>
    <w:p w14:paraId="304E5E54" w14:textId="77777777" w:rsidR="00E32B4E" w:rsidRDefault="00E32B4E" w:rsidP="00C365E7">
      <w:pPr>
        <w:pStyle w:val="Heading3"/>
      </w:pPr>
      <w:bookmarkStart w:id="28" w:name="_Toc484003600"/>
      <w:r>
        <w:t>Business Rules</w:t>
      </w:r>
      <w:bookmarkEnd w:id="28"/>
    </w:p>
    <w:p w14:paraId="498583EC" w14:textId="77777777"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When the PCD Wakeup date is before or is the same as the current date, the PCD Wakeup date cell will be highlighted in yellow. </w:t>
      </w:r>
    </w:p>
    <w:p w14:paraId="2222D28C" w14:textId="701D10DC"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Any changes to a PCD with </w:t>
      </w:r>
      <w:r w:rsidR="00F83398" w:rsidRPr="00767D54">
        <w:rPr>
          <w:rFonts w:asciiTheme="minorHAnsi" w:eastAsiaTheme="minorEastAsia" w:hAnsi="Calibri"/>
          <w:color w:val="000000" w:themeColor="text1"/>
          <w:kern w:val="24"/>
          <w:szCs w:val="24"/>
        </w:rPr>
        <w:t>an</w:t>
      </w:r>
      <w:r w:rsidRPr="00767D54">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approved</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status will trigger </w:t>
      </w:r>
      <w:r w:rsidR="00714889">
        <w:rPr>
          <w:rFonts w:asciiTheme="minorHAnsi" w:eastAsiaTheme="minorEastAsia" w:hAnsi="Calibri"/>
          <w:color w:val="000000" w:themeColor="text1"/>
          <w:kern w:val="24"/>
          <w:szCs w:val="24"/>
        </w:rPr>
        <w:t>the creation of a</w:t>
      </w:r>
      <w:r w:rsidRPr="00767D54">
        <w:rPr>
          <w:rFonts w:asciiTheme="minorHAnsi" w:eastAsiaTheme="minorEastAsia" w:hAnsi="Calibri"/>
          <w:color w:val="000000" w:themeColor="text1"/>
          <w:kern w:val="24"/>
          <w:szCs w:val="24"/>
        </w:rPr>
        <w:t xml:space="preserve"> revision</w:t>
      </w:r>
      <w:r w:rsidR="00714889">
        <w:rPr>
          <w:rFonts w:asciiTheme="minorHAnsi" w:eastAsiaTheme="minorEastAsia" w:hAnsi="Calibri"/>
          <w:color w:val="000000" w:themeColor="text1"/>
          <w:kern w:val="24"/>
          <w:szCs w:val="24"/>
        </w:rPr>
        <w:t xml:space="preserve"> PCD</w:t>
      </w:r>
      <w:r w:rsidRPr="00767D54">
        <w:rPr>
          <w:rFonts w:asciiTheme="minorHAnsi" w:eastAsiaTheme="minorEastAsia" w:hAnsi="Calibri"/>
          <w:color w:val="000000" w:themeColor="text1"/>
          <w:kern w:val="24"/>
          <w:szCs w:val="24"/>
        </w:rPr>
        <w:t>.</w:t>
      </w:r>
    </w:p>
    <w:p w14:paraId="2CF40839" w14:textId="77777777" w:rsidR="00E32B4E" w:rsidRDefault="00767D54" w:rsidP="00C365E7">
      <w:pPr>
        <w:pStyle w:val="Heading3"/>
      </w:pPr>
      <w:bookmarkStart w:id="29" w:name="_Toc484003601"/>
      <w:r>
        <w:t>Functions</w:t>
      </w:r>
      <w:bookmarkEnd w:id="29"/>
    </w:p>
    <w:p w14:paraId="28EC3180" w14:textId="77777777" w:rsidR="00566D1C" w:rsidRPr="00566D1C" w:rsidRDefault="00566D1C"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eastAsia="Times New Roman" w:cs="Times New Roman"/>
          <w:szCs w:val="24"/>
        </w:rPr>
        <w:t>Search Filter</w:t>
      </w:r>
    </w:p>
    <w:p w14:paraId="0833B739" w14:textId="77777777" w:rsidR="000648A5" w:rsidRPr="009B7476" w:rsidRDefault="000648A5"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Enumeration Value Helper</w:t>
      </w:r>
    </w:p>
    <w:p w14:paraId="1A8868B0" w14:textId="1F837F03" w:rsidR="009B7476" w:rsidRPr="00767D54" w:rsidRDefault="009B7476" w:rsidP="009B7476">
      <w:pPr>
        <w:numPr>
          <w:ilvl w:val="0"/>
          <w:numId w:val="60"/>
        </w:numPr>
        <w:tabs>
          <w:tab w:val="clear" w:pos="720"/>
          <w:tab w:val="clear" w:pos="1440"/>
          <w:tab w:val="clear" w:pos="9360"/>
        </w:tabs>
        <w:spacing w:before="0" w:after="0"/>
        <w:ind w:left="1080"/>
        <w:contextualSpacing/>
        <w:rPr>
          <w:rFonts w:eastAsia="Times New Roman" w:cs="Times New Roman"/>
          <w:szCs w:val="24"/>
        </w:rPr>
      </w:pPr>
      <w:commentRangeStart w:id="30"/>
      <w:proofErr w:type="spellStart"/>
      <w:proofErr w:type="gramStart"/>
      <w:r w:rsidRPr="009B7476">
        <w:rPr>
          <w:rFonts w:eastAsia="Times New Roman" w:cs="Times New Roman"/>
          <w:szCs w:val="24"/>
        </w:rPr>
        <w:t>f</w:t>
      </w:r>
      <w:commentRangeEnd w:id="30"/>
      <w:proofErr w:type="gramEnd"/>
      <w:r>
        <w:rPr>
          <w:rStyle w:val="CommentReference"/>
        </w:rPr>
        <w:commentReference w:id="30"/>
      </w:r>
      <w:r w:rsidRPr="009B7476">
        <w:rPr>
          <w:rFonts w:eastAsia="Times New Roman" w:cs="Times New Roman"/>
          <w:szCs w:val="24"/>
        </w:rPr>
        <w:t>_remarks_string</w:t>
      </w:r>
      <w:proofErr w:type="spellEnd"/>
      <w:r>
        <w:rPr>
          <w:rFonts w:eastAsia="Times New Roman" w:cs="Times New Roman"/>
          <w:szCs w:val="24"/>
        </w:rPr>
        <w:t xml:space="preserve"> – Prototype view that requires the id of the tracker record.  May need to be expanded to handle ‘PCD only remarks’ or ‘all remarks’.  </w:t>
      </w:r>
    </w:p>
    <w:p w14:paraId="4308B044" w14:textId="77777777" w:rsidR="00E32B4E" w:rsidRDefault="00767D54" w:rsidP="00C365E7">
      <w:pPr>
        <w:pStyle w:val="Heading3"/>
      </w:pPr>
      <w:bookmarkStart w:id="31" w:name="_Toc484003602"/>
      <w:r>
        <w:t>Data Objects</w:t>
      </w:r>
      <w:bookmarkEnd w:id="31"/>
    </w:p>
    <w:p w14:paraId="3F5F0123" w14:textId="77777777" w:rsidR="00E32B4E" w:rsidRDefault="000648A5" w:rsidP="00080CA3">
      <w:pPr>
        <w:pStyle w:val="ListParagraph"/>
        <w:numPr>
          <w:ilvl w:val="0"/>
          <w:numId w:val="7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3ABB6CCA" w14:textId="77777777" w:rsidR="000648A5" w:rsidRDefault="000648A5" w:rsidP="00080CA3">
      <w:pPr>
        <w:pStyle w:val="ListParagraph"/>
        <w:numPr>
          <w:ilvl w:val="0"/>
          <w:numId w:val="70"/>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313A27DD" w14:textId="766D7908" w:rsidR="00010BD0" w:rsidRDefault="00010BD0" w:rsidP="00080CA3">
      <w:pPr>
        <w:pStyle w:val="ListParagraph"/>
        <w:numPr>
          <w:ilvl w:val="0"/>
          <w:numId w:val="70"/>
        </w:numPr>
      </w:pPr>
      <w:r>
        <w:fldChar w:fldCharType="begin"/>
      </w:r>
      <w:r>
        <w:instrText xml:space="preserve"> REF _Ref483208640 \h </w:instrText>
      </w:r>
      <w:r>
        <w:fldChar w:fldCharType="separate"/>
      </w:r>
      <w:r>
        <w:t xml:space="preserve">Table </w:t>
      </w:r>
      <w:r>
        <w:rPr>
          <w:noProof/>
        </w:rPr>
        <w:t>7</w:t>
      </w:r>
      <w:r>
        <w:noBreakHyphen/>
      </w:r>
      <w:r>
        <w:rPr>
          <w:noProof/>
        </w:rPr>
        <w:t>5</w:t>
      </w:r>
      <w:r>
        <w:t>: Remarks</w:t>
      </w:r>
      <w:r>
        <w:fldChar w:fldCharType="end"/>
      </w:r>
    </w:p>
    <w:p w14:paraId="43494964" w14:textId="77777777" w:rsidR="00B5576E" w:rsidRDefault="00B5576E" w:rsidP="00B5576E">
      <w:pPr>
        <w:pStyle w:val="Heading3"/>
      </w:pPr>
      <w:bookmarkStart w:id="32" w:name="_Toc484003603"/>
      <w:r>
        <w:t>Views</w:t>
      </w:r>
      <w:bookmarkEnd w:id="32"/>
    </w:p>
    <w:p w14:paraId="6D914A28"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Not Funded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N)</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79D6CFA6"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Funded No PCD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Y)</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0E8FB88" w14:textId="31A77F36"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PCD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PCD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5065D5C" w14:textId="01C7FBE2"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Delivery</w:t>
      </w:r>
      <w:r w:rsidRPr="00767D54">
        <w:rPr>
          <w:rFonts w:asciiTheme="minorHAnsi" w:eastAsiaTheme="minorEastAsia" w:hAnsi="Calibri"/>
          <w:color w:val="000000" w:themeColor="text1"/>
          <w:kern w:val="24"/>
          <w:szCs w:val="24"/>
        </w:rPr>
        <w:t xml:space="preserve">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Del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20385ACE"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Search</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(user supplied search parameters)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2D00562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00F5A3F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6A9FB1A9"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0B6FA16D"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Reworking</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rework)</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5490894B" w14:textId="77777777" w:rsidR="00B5576E" w:rsidRPr="00F83398"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Drafts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draft)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59392AB0" w14:textId="77777777" w:rsidR="00E32B4E" w:rsidRPr="00E32B4E" w:rsidRDefault="007445B1" w:rsidP="00C365E7">
      <w:pPr>
        <w:pStyle w:val="Heading3"/>
      </w:pPr>
      <w:bookmarkStart w:id="33" w:name="_Toc484003604"/>
      <w:r>
        <w:t>Complexity</w:t>
      </w:r>
      <w:bookmarkEnd w:id="33"/>
    </w:p>
    <w:tbl>
      <w:tblPr>
        <w:tblStyle w:val="TableGrid"/>
        <w:tblW w:w="0" w:type="auto"/>
        <w:tblInd w:w="360" w:type="dxa"/>
        <w:tblLook w:val="04A0" w:firstRow="1" w:lastRow="0" w:firstColumn="1" w:lastColumn="0" w:noHBand="0" w:noVBand="1"/>
      </w:tblPr>
      <w:tblGrid>
        <w:gridCol w:w="2155"/>
        <w:gridCol w:w="913"/>
      </w:tblGrid>
      <w:tr w:rsidR="00A12839" w:rsidRPr="007445B1" w14:paraId="533AD6B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279615" w14:textId="77777777" w:rsidR="007445B1" w:rsidRPr="007445B1" w:rsidRDefault="007445B1" w:rsidP="00A12839">
            <w:pPr>
              <w:pStyle w:val="TableHeading"/>
            </w:pPr>
          </w:p>
        </w:tc>
        <w:tc>
          <w:tcPr>
            <w:tcW w:w="913" w:type="dxa"/>
            <w:shd w:val="clear" w:color="auto" w:fill="BFBFBF" w:themeFill="background1" w:themeFillShade="BF"/>
          </w:tcPr>
          <w:p w14:paraId="66B54592" w14:textId="77777777" w:rsidR="007445B1" w:rsidRPr="007445B1" w:rsidRDefault="00A12839" w:rsidP="00A12839">
            <w:pPr>
              <w:pStyle w:val="TableHeading"/>
            </w:pPr>
            <w:r>
              <w:t>Count</w:t>
            </w:r>
          </w:p>
        </w:tc>
      </w:tr>
      <w:tr w:rsidR="007445B1" w:rsidRPr="007445B1" w14:paraId="425CB5AB" w14:textId="77777777" w:rsidTr="00A12839">
        <w:tc>
          <w:tcPr>
            <w:tcW w:w="2155" w:type="dxa"/>
          </w:tcPr>
          <w:p w14:paraId="134D212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C83E5"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18</w:t>
            </w:r>
          </w:p>
        </w:tc>
      </w:tr>
      <w:tr w:rsidR="007445B1" w:rsidRPr="007445B1" w14:paraId="45FB944D" w14:textId="77777777" w:rsidTr="00A12839">
        <w:tc>
          <w:tcPr>
            <w:tcW w:w="2155" w:type="dxa"/>
          </w:tcPr>
          <w:p w14:paraId="79B233EA" w14:textId="77777777" w:rsidR="007445B1" w:rsidRPr="007445B1" w:rsidRDefault="007445B1"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Outputs</w:t>
            </w:r>
          </w:p>
        </w:tc>
        <w:tc>
          <w:tcPr>
            <w:tcW w:w="913" w:type="dxa"/>
          </w:tcPr>
          <w:p w14:paraId="447E8D32" w14:textId="77777777" w:rsidR="007445B1" w:rsidRPr="007445B1" w:rsidRDefault="007445B1"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7445B1" w:rsidRPr="007445B1" w14:paraId="5E50A18A" w14:textId="77777777" w:rsidTr="00A12839">
        <w:tc>
          <w:tcPr>
            <w:tcW w:w="2155" w:type="dxa"/>
          </w:tcPr>
          <w:p w14:paraId="5F751F58"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B4056DA"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4</w:t>
            </w:r>
          </w:p>
        </w:tc>
      </w:tr>
      <w:tr w:rsidR="007445B1" w:rsidRPr="007445B1" w14:paraId="304B0824" w14:textId="77777777" w:rsidTr="00A12839">
        <w:tc>
          <w:tcPr>
            <w:tcW w:w="2155" w:type="dxa"/>
          </w:tcPr>
          <w:p w14:paraId="56521BC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6FF6ED1"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8</w:t>
            </w:r>
          </w:p>
        </w:tc>
      </w:tr>
      <w:tr w:rsidR="007445B1" w:rsidRPr="007445B1" w14:paraId="169EDF16" w14:textId="77777777" w:rsidTr="00A12839">
        <w:tc>
          <w:tcPr>
            <w:tcW w:w="2155" w:type="dxa"/>
          </w:tcPr>
          <w:p w14:paraId="49841A1B"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BEA4D28"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840B359" w14:textId="77777777" w:rsidTr="00A12839">
        <w:tc>
          <w:tcPr>
            <w:tcW w:w="2155" w:type="dxa"/>
          </w:tcPr>
          <w:p w14:paraId="67E103A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E56853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052D0B31" w14:textId="77777777" w:rsidR="00DC42C0" w:rsidRDefault="00DC42C0" w:rsidP="00DC42C0"/>
    <w:p w14:paraId="2C131092" w14:textId="77777777" w:rsidR="00DC42C0" w:rsidRDefault="00DC42C0" w:rsidP="00DC42C0"/>
    <w:p w14:paraId="726F8C99" w14:textId="77777777" w:rsidR="00DC42C0" w:rsidRDefault="00DC42C0" w:rsidP="00DC42C0"/>
    <w:p w14:paraId="1074023C" w14:textId="77777777" w:rsidR="00DC42C0" w:rsidRDefault="00DC42C0" w:rsidP="00DC42C0"/>
    <w:p w14:paraId="7016C898" w14:textId="77777777" w:rsidR="008727D8" w:rsidRDefault="008727D8" w:rsidP="00DC42C0"/>
    <w:p w14:paraId="23A8393E" w14:textId="77777777" w:rsidR="00F0538A" w:rsidRDefault="00F0538A" w:rsidP="00DC42C0"/>
    <w:p w14:paraId="07A8C968" w14:textId="77777777" w:rsidR="00F0538A" w:rsidRDefault="00F0538A" w:rsidP="00DC42C0"/>
    <w:p w14:paraId="71435200" w14:textId="77777777" w:rsidR="00F0538A" w:rsidRDefault="00F0538A" w:rsidP="00DC42C0"/>
    <w:p w14:paraId="3EADC52F" w14:textId="77777777" w:rsidR="00F0538A" w:rsidRDefault="00F0538A" w:rsidP="00DC42C0"/>
    <w:p w14:paraId="2B72673B" w14:textId="77777777" w:rsidR="00F0538A" w:rsidRDefault="00F0538A" w:rsidP="00DC42C0"/>
    <w:p w14:paraId="5EEEFD07" w14:textId="77777777" w:rsidR="00F0538A" w:rsidRDefault="00F0538A" w:rsidP="00DC42C0"/>
    <w:p w14:paraId="116DD109" w14:textId="77777777" w:rsidR="00F0538A" w:rsidRDefault="00F0538A" w:rsidP="00DC42C0"/>
    <w:p w14:paraId="3CF8F16E" w14:textId="77777777" w:rsidR="00F0538A" w:rsidRDefault="00F0538A" w:rsidP="00DC42C0"/>
    <w:p w14:paraId="3552D46A" w14:textId="77777777" w:rsidR="00F0538A" w:rsidRDefault="00F0538A" w:rsidP="00DC42C0"/>
    <w:p w14:paraId="45ABBCFA" w14:textId="77777777" w:rsidR="00F0538A" w:rsidRDefault="00F0538A" w:rsidP="00DC42C0"/>
    <w:p w14:paraId="687D8DD2" w14:textId="77777777" w:rsidR="00F0538A" w:rsidRDefault="00F0538A" w:rsidP="00DC42C0"/>
    <w:p w14:paraId="33B6AAAD" w14:textId="77777777" w:rsidR="00F0538A" w:rsidRDefault="00F0538A" w:rsidP="00DC42C0"/>
    <w:p w14:paraId="01BE6C38" w14:textId="77777777" w:rsidR="00F0538A" w:rsidRDefault="00F0538A" w:rsidP="00DC42C0"/>
    <w:p w14:paraId="014A4AC2" w14:textId="77777777" w:rsidR="00F0538A" w:rsidRDefault="00F0538A" w:rsidP="00DC42C0"/>
    <w:p w14:paraId="4D8666C7" w14:textId="77777777" w:rsidR="00DC42C0" w:rsidRDefault="00DC42C0" w:rsidP="00DC42C0"/>
    <w:p w14:paraId="1866A883" w14:textId="77777777" w:rsidR="006532AD" w:rsidRDefault="006532AD" w:rsidP="00DC42C0"/>
    <w:p w14:paraId="3821B5DD" w14:textId="77777777" w:rsidR="00DC42C0" w:rsidRDefault="00DC42C0" w:rsidP="00DC42C0"/>
    <w:p w14:paraId="759241F6" w14:textId="06F979AD" w:rsidR="008D0394" w:rsidRDefault="008D0394" w:rsidP="006B14D7">
      <w:pPr>
        <w:pStyle w:val="Heading2"/>
      </w:pPr>
      <w:bookmarkStart w:id="34" w:name="_Toc484003605"/>
      <w:bookmarkStart w:id="35" w:name="_Ref483207855"/>
      <w:bookmarkStart w:id="36" w:name="_Ref483207888"/>
      <w:bookmarkStart w:id="37" w:name="_Ref483207903"/>
      <w:bookmarkStart w:id="38" w:name="_Ref483207997"/>
      <w:bookmarkStart w:id="39" w:name="_Ref483208469"/>
      <w:r>
        <w:t>Remarks Entry</w:t>
      </w:r>
      <w:bookmarkEnd w:id="34"/>
    </w:p>
    <w:p w14:paraId="11097D4D" w14:textId="77777777" w:rsidR="006532AD" w:rsidRPr="006532AD" w:rsidRDefault="006532AD" w:rsidP="006532AD"/>
    <w:p w14:paraId="315455AB" w14:textId="5E9EE6CF" w:rsidR="008D0394" w:rsidRDefault="006532AD" w:rsidP="006532AD">
      <w:pPr>
        <w:pStyle w:val="Heading3"/>
      </w:pPr>
      <w:bookmarkStart w:id="40" w:name="_Toc484003606"/>
      <w:r>
        <w:lastRenderedPageBreak/>
        <w:t>Human Machine Interface</w:t>
      </w:r>
      <w:bookmarkEnd w:id="40"/>
    </w:p>
    <w:p w14:paraId="0B675AAA" w14:textId="32C642B4" w:rsidR="008D0394" w:rsidRDefault="006532AD" w:rsidP="006532AD">
      <w:pPr>
        <w:pStyle w:val="Image"/>
      </w:pPr>
      <w:r>
        <w:drawing>
          <wp:inline distT="0" distB="0" distL="0" distR="0" wp14:anchorId="14A3F5F7" wp14:editId="7AF9C0F0">
            <wp:extent cx="5486400" cy="30266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26664"/>
                    </a:xfrm>
                    <a:prstGeom prst="rect">
                      <a:avLst/>
                    </a:prstGeom>
                    <a:noFill/>
                  </pic:spPr>
                </pic:pic>
              </a:graphicData>
            </a:graphic>
          </wp:inline>
        </w:drawing>
      </w:r>
    </w:p>
    <w:p w14:paraId="170DE18F" w14:textId="7F9A7419" w:rsidR="008D0394" w:rsidRDefault="006532AD" w:rsidP="006532AD">
      <w:pPr>
        <w:pStyle w:val="FigureCaption"/>
      </w:pPr>
      <w:bookmarkStart w:id="41" w:name="_Toc484003931"/>
      <w:r>
        <w:t xml:space="preserve">Figure </w:t>
      </w:r>
      <w:fldSimple w:instr=" STYLEREF 1 \s ">
        <w:r>
          <w:rPr>
            <w:noProof/>
          </w:rPr>
          <w:t>2</w:t>
        </w:r>
      </w:fldSimple>
      <w:r>
        <w:noBreakHyphen/>
      </w:r>
      <w:fldSimple w:instr=" SEQ Figure \* ARABIC \s 1 ">
        <w:r>
          <w:rPr>
            <w:noProof/>
          </w:rPr>
          <w:t>2</w:t>
        </w:r>
      </w:fldSimple>
      <w:r>
        <w:t>: Remarks Entry</w:t>
      </w:r>
      <w:bookmarkEnd w:id="41"/>
    </w:p>
    <w:p w14:paraId="5C8C6888" w14:textId="77777777" w:rsidR="006532AD" w:rsidRDefault="006532AD" w:rsidP="008D0394"/>
    <w:p w14:paraId="355B78A4" w14:textId="77777777" w:rsidR="006532AD" w:rsidRDefault="006532AD" w:rsidP="008D0394"/>
    <w:p w14:paraId="112FF742" w14:textId="77777777" w:rsidR="006532AD" w:rsidRDefault="006532AD" w:rsidP="008D0394"/>
    <w:p w14:paraId="782D63FB" w14:textId="77777777" w:rsidR="006532AD" w:rsidRDefault="006532AD" w:rsidP="008D0394"/>
    <w:p w14:paraId="00619F8E" w14:textId="77777777" w:rsidR="006532AD" w:rsidRDefault="006532AD" w:rsidP="008D0394"/>
    <w:p w14:paraId="3C32B85E" w14:textId="77777777" w:rsidR="006532AD" w:rsidRDefault="006532AD" w:rsidP="008D0394"/>
    <w:p w14:paraId="00D7C752" w14:textId="77777777" w:rsidR="006532AD" w:rsidRDefault="006532AD" w:rsidP="008D0394"/>
    <w:p w14:paraId="71063621" w14:textId="77777777" w:rsidR="006532AD" w:rsidRDefault="006532AD" w:rsidP="008D0394"/>
    <w:p w14:paraId="165789AD" w14:textId="77777777" w:rsidR="006532AD" w:rsidRDefault="006532AD" w:rsidP="008D0394"/>
    <w:p w14:paraId="37497044" w14:textId="77777777" w:rsidR="006532AD" w:rsidRDefault="006532AD" w:rsidP="008D0394"/>
    <w:p w14:paraId="17649FF2" w14:textId="77777777" w:rsidR="006532AD" w:rsidRDefault="006532AD" w:rsidP="008D0394"/>
    <w:p w14:paraId="0A58C615" w14:textId="77777777" w:rsidR="006532AD" w:rsidRDefault="006532AD" w:rsidP="008D0394"/>
    <w:p w14:paraId="0AB3CBD4" w14:textId="77777777" w:rsidR="006532AD" w:rsidRDefault="006532AD" w:rsidP="008D0394"/>
    <w:p w14:paraId="2E9F4056" w14:textId="77777777" w:rsidR="006532AD" w:rsidRDefault="006532AD" w:rsidP="008D0394"/>
    <w:p w14:paraId="2E73DF30" w14:textId="77777777" w:rsidR="006532AD" w:rsidRPr="008D0394" w:rsidRDefault="006532AD" w:rsidP="008D0394"/>
    <w:p w14:paraId="01CF56A1" w14:textId="77777777" w:rsidR="00BF79FF" w:rsidRDefault="00E27EF1" w:rsidP="006B14D7">
      <w:pPr>
        <w:pStyle w:val="Heading2"/>
      </w:pPr>
      <w:bookmarkStart w:id="42" w:name="_Toc484003607"/>
      <w:r>
        <w:t xml:space="preserve">PCD </w:t>
      </w:r>
      <w:r w:rsidR="006B14D7">
        <w:t>Tracker Entry</w:t>
      </w:r>
      <w:bookmarkEnd w:id="35"/>
      <w:bookmarkEnd w:id="36"/>
      <w:bookmarkEnd w:id="37"/>
      <w:bookmarkEnd w:id="38"/>
      <w:bookmarkEnd w:id="39"/>
      <w:bookmarkEnd w:id="42"/>
    </w:p>
    <w:p w14:paraId="0A3B11F8" w14:textId="77777777" w:rsidR="003242D6" w:rsidRPr="003242D6" w:rsidRDefault="003242D6" w:rsidP="003242D6">
      <w:r w:rsidRPr="003242D6">
        <w:t xml:space="preserve">This HMI allows the user to enter and/or update common information needed for a related set of tasks.  The user can add and/or delete remarks regarding the activity from this HMI.  These </w:t>
      </w:r>
      <w:r w:rsidRPr="003242D6">
        <w:lastRenderedPageBreak/>
        <w:t xml:space="preserve">remarks will be included in the draft PCD where the user can choose to exclude the remarks from the PCD submission.  The “defined fields” allows the user to add program specific terms.  </w:t>
      </w:r>
    </w:p>
    <w:p w14:paraId="172D0268" w14:textId="77777777" w:rsidR="003242D6" w:rsidRPr="003242D6" w:rsidRDefault="003242D6" w:rsidP="003242D6">
      <w:r w:rsidRPr="003242D6">
        <w:t>The “tasks” panel provide</w:t>
      </w:r>
      <w:r>
        <w:t>s</w:t>
      </w:r>
      <w:r w:rsidRPr="003242D6">
        <w:t xml:space="preserve"> an area where the user can view sub-tasks related to the PCD.  The</w:t>
      </w:r>
      <w:r>
        <w:t>se</w:t>
      </w:r>
      <w:r w:rsidRPr="003242D6">
        <w:t xml:space="preserve"> </w:t>
      </w:r>
      <w:r>
        <w:t>are</w:t>
      </w:r>
      <w:r w:rsidRPr="003242D6">
        <w:t xml:space="preserve"> tasks that require completion before the PCD can be submitted.  This allows management to be able to track the PCD development a finer level of detail.  The “task maintenance” button provides the user access the “PCD Tracker Maintenance” HMI.  When the user exits the “task maintenance” function the system will refresh the “tasks” panel.</w:t>
      </w:r>
    </w:p>
    <w:p w14:paraId="34C219CD" w14:textId="77777777" w:rsidR="00BF79FF" w:rsidRDefault="003242D6" w:rsidP="003242D6">
      <w:r w:rsidRPr="003242D6">
        <w:t xml:space="preserve">The “hardware list” button provides the user with the functionality need to create a hardware list for PCD from the PCD application.  Changes to the hardware list would cause the system version the PCD.  </w:t>
      </w:r>
      <w:r w:rsidR="00BF79FF">
        <w:t>Human Machine Interfaces</w:t>
      </w:r>
      <w:r w:rsidR="005174DA">
        <w:t xml:space="preserve">.  </w:t>
      </w:r>
    </w:p>
    <w:p w14:paraId="1564A9C0" w14:textId="77777777" w:rsidR="005174DA" w:rsidRPr="005174DA" w:rsidRDefault="005174DA" w:rsidP="005174DA">
      <w:proofErr w:type="spellStart"/>
      <w:r w:rsidRPr="005174DA">
        <w:t>Xxxxxx</w:t>
      </w:r>
      <w:proofErr w:type="spellEnd"/>
      <w:r w:rsidRPr="005174DA">
        <w:t>-ARCI-FY-TI-SEQ#</w:t>
      </w:r>
    </w:p>
    <w:p w14:paraId="51D0E588" w14:textId="77777777" w:rsidR="005174DA" w:rsidRPr="005174DA" w:rsidRDefault="005174DA" w:rsidP="005174DA">
      <w:r w:rsidRPr="005174DA">
        <w:t>The “copy” button includes copying the tasks.</w:t>
      </w:r>
    </w:p>
    <w:p w14:paraId="56026C22" w14:textId="77777777" w:rsidR="005174DA" w:rsidRDefault="005174DA" w:rsidP="005174DA">
      <w:r w:rsidRPr="005174DA">
        <w:t>Sort/filter</w:t>
      </w:r>
      <w:r>
        <w:t xml:space="preserve"> for tasks</w:t>
      </w:r>
      <w:r w:rsidRPr="005174DA">
        <w:t>?</w:t>
      </w:r>
    </w:p>
    <w:p w14:paraId="35FB2EB7" w14:textId="77777777" w:rsidR="00721334" w:rsidRDefault="00721334" w:rsidP="00721334">
      <w:pPr>
        <w:pStyle w:val="Heading3"/>
      </w:pPr>
      <w:bookmarkStart w:id="43" w:name="_Toc484003608"/>
      <w:r>
        <w:t>Human Machine Interface</w:t>
      </w:r>
      <w:bookmarkEnd w:id="43"/>
    </w:p>
    <w:p w14:paraId="003BFE92" w14:textId="77777777" w:rsidR="00721334" w:rsidRPr="00721334" w:rsidRDefault="00721334" w:rsidP="00721334">
      <w:pPr>
        <w:pStyle w:val="Heading4"/>
      </w:pPr>
      <w:bookmarkStart w:id="44" w:name="_Toc484003609"/>
      <w:r>
        <w:t>PCD Tracker Entry (Blank)</w:t>
      </w:r>
      <w:bookmarkEnd w:id="44"/>
    </w:p>
    <w:p w14:paraId="18A1E395" w14:textId="77777777" w:rsidR="00BF79FF" w:rsidRDefault="00FD7ACA" w:rsidP="00BF79FF">
      <w:pPr>
        <w:pStyle w:val="Image"/>
      </w:pPr>
      <w:commentRangeStart w:id="45"/>
      <w:r>
        <w:drawing>
          <wp:inline distT="0" distB="0" distL="0" distR="0" wp14:anchorId="31F64A24" wp14:editId="5087251D">
            <wp:extent cx="5486400" cy="4215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commentRangeEnd w:id="45"/>
      <w:r w:rsidR="00E578EF">
        <w:rPr>
          <w:rStyle w:val="CommentReference"/>
          <w:b w:val="0"/>
          <w:noProof w:val="0"/>
        </w:rPr>
        <w:commentReference w:id="45"/>
      </w:r>
    </w:p>
    <w:p w14:paraId="15A49BFB" w14:textId="7C897A7A" w:rsidR="00BF79FF" w:rsidRDefault="00473C42" w:rsidP="0046264C">
      <w:pPr>
        <w:pStyle w:val="FigureCaption"/>
      </w:pPr>
      <w:bookmarkStart w:id="46" w:name="_Toc484003932"/>
      <w:r>
        <w:t xml:space="preserve">Figure </w:t>
      </w:r>
      <w:fldSimple w:instr=" STYLEREF 1 \s ">
        <w:r w:rsidR="006532AD">
          <w:rPr>
            <w:noProof/>
          </w:rPr>
          <w:t>2</w:t>
        </w:r>
      </w:fldSimple>
      <w:r w:rsidR="006532AD">
        <w:noBreakHyphen/>
      </w:r>
      <w:fldSimple w:instr=" SEQ Figure \* ARABIC \s 1 ">
        <w:r w:rsidR="006532AD">
          <w:rPr>
            <w:noProof/>
          </w:rPr>
          <w:t>3</w:t>
        </w:r>
      </w:fldSimple>
      <w:r>
        <w:t>: PCD Tracker Entry (Blank)</w:t>
      </w:r>
      <w:bookmarkEnd w:id="46"/>
    </w:p>
    <w:p w14:paraId="6700ADA6" w14:textId="77777777" w:rsidR="005174DA" w:rsidRPr="005174DA" w:rsidRDefault="005174DA" w:rsidP="00080CA3">
      <w:pPr>
        <w:pStyle w:val="ListParagraph"/>
        <w:numPr>
          <w:ilvl w:val="0"/>
          <w:numId w:val="58"/>
        </w:numPr>
      </w:pPr>
      <w:r w:rsidRPr="005174DA">
        <w:lastRenderedPageBreak/>
        <w:t>Save:</w:t>
      </w:r>
      <w:r w:rsidRPr="005174DA">
        <w:tab/>
        <w:t>Allows the user to save their changes made to the tracker entry.  The system will trigger the creat</w:t>
      </w:r>
      <w:r>
        <w:t>ion</w:t>
      </w:r>
      <w:r w:rsidRPr="005174DA">
        <w:t xml:space="preserve"> of</w:t>
      </w:r>
      <w:r>
        <w:t xml:space="preserve"> a</w:t>
      </w:r>
      <w:r w:rsidRPr="005174DA">
        <w:t xml:space="preserve"> required audit records.  “Task Maintenance” and “Hardware List” have their own save functions.</w:t>
      </w:r>
    </w:p>
    <w:p w14:paraId="2012B7EB" w14:textId="77777777" w:rsidR="005174DA" w:rsidRPr="005174DA" w:rsidRDefault="005174DA" w:rsidP="00080CA3">
      <w:pPr>
        <w:pStyle w:val="ListParagraph"/>
        <w:numPr>
          <w:ilvl w:val="0"/>
          <w:numId w:val="58"/>
        </w:numPr>
      </w:pPr>
      <w:r w:rsidRPr="005174DA">
        <w:t>Copy:</w:t>
      </w:r>
      <w:r w:rsidRPr="005174DA">
        <w:tab/>
        <w:t xml:space="preserve">Allows the user to select an existing tracker entry and use it to pre-populate a new entry.  The system will include all associated task data.  </w:t>
      </w:r>
      <w:r w:rsidRPr="00721334">
        <w:rPr>
          <w:color w:val="FF0000"/>
        </w:rPr>
        <w:t>(Need a save as function.  The user would need to change either FY, TI or Subject to prevent a duplicate entry error.)</w:t>
      </w:r>
    </w:p>
    <w:p w14:paraId="09266CAB" w14:textId="77777777" w:rsidR="005174DA" w:rsidRPr="005174DA" w:rsidRDefault="005174DA" w:rsidP="00080CA3">
      <w:pPr>
        <w:pStyle w:val="ListParagraph"/>
        <w:numPr>
          <w:ilvl w:val="0"/>
          <w:numId w:val="58"/>
        </w:numPr>
      </w:pPr>
      <w:r w:rsidRPr="005174DA">
        <w:t>Print:</w:t>
      </w:r>
      <w:r w:rsidRPr="005174DA">
        <w:tab/>
        <w:t>Allows the user to view a printer ready version of the PCD, and print the PCD.</w:t>
      </w:r>
    </w:p>
    <w:p w14:paraId="22239BBD" w14:textId="77777777" w:rsidR="005174DA" w:rsidRPr="005174DA" w:rsidRDefault="005174DA" w:rsidP="00080CA3">
      <w:pPr>
        <w:pStyle w:val="ListParagraph"/>
        <w:numPr>
          <w:ilvl w:val="0"/>
          <w:numId w:val="58"/>
        </w:numPr>
      </w:pPr>
      <w:r w:rsidRPr="005174DA">
        <w:t>Delete:</w:t>
      </w:r>
      <w:r w:rsidRPr="005174DA">
        <w:tab/>
        <w:t>Allows the user to delete the “</w:t>
      </w:r>
      <w:r w:rsidRPr="00721334">
        <w:rPr>
          <w:color w:val="FF0000"/>
        </w:rPr>
        <w:t>draft</w:t>
      </w:r>
      <w:r w:rsidRPr="005174DA">
        <w:t>” PCD.  The system will flag the entry as deleted and hide the entry from most searches, but the record will be retained by the system for audit purposes.</w:t>
      </w:r>
    </w:p>
    <w:p w14:paraId="4B1A5D4D" w14:textId="77777777" w:rsidR="005174DA" w:rsidRPr="005174DA" w:rsidRDefault="005174DA" w:rsidP="00080CA3">
      <w:pPr>
        <w:pStyle w:val="ListParagraph"/>
        <w:numPr>
          <w:ilvl w:val="0"/>
          <w:numId w:val="58"/>
        </w:numPr>
      </w:pPr>
      <w:r w:rsidRPr="005174DA">
        <w:t>Cancel:</w:t>
      </w:r>
      <w:r w:rsidRPr="005174DA">
        <w:tab/>
        <w:t>Allows the user to reset the view to the values at existed upon open the HMI.</w:t>
      </w:r>
    </w:p>
    <w:p w14:paraId="4D7A434A" w14:textId="77777777" w:rsidR="00767D54" w:rsidRDefault="005174DA" w:rsidP="00080CA3">
      <w:pPr>
        <w:pStyle w:val="ListParagraph"/>
        <w:numPr>
          <w:ilvl w:val="0"/>
          <w:numId w:val="58"/>
        </w:numPr>
      </w:pPr>
      <w:r w:rsidRPr="005174DA">
        <w:t>Create PCD:</w:t>
      </w:r>
      <w:r w:rsidRPr="005174DA">
        <w:tab/>
        <w:t>Allows the user to generate a PCD using the data entry into and/or associated with the tracker entry.  Upon the initial generation the system will use all data associated with the entry.  If the user choose the exclude tasks, remarks, attachments, etc. from the draft PCD, the system will flag those items from future re-generations of the PCD.  (So we need a function to add them back in?) The system will trigger the creat</w:t>
      </w:r>
      <w:r>
        <w:t>ion</w:t>
      </w:r>
      <w:r w:rsidRPr="005174DA">
        <w:t xml:space="preserve"> of required audit records.   The system will open the “PCD” view upon completion.  </w:t>
      </w:r>
    </w:p>
    <w:p w14:paraId="6674526F" w14:textId="77777777" w:rsidR="001A589E" w:rsidRDefault="001A589E" w:rsidP="00080CA3">
      <w:pPr>
        <w:pStyle w:val="ListParagraph"/>
        <w:numPr>
          <w:ilvl w:val="0"/>
          <w:numId w:val="58"/>
        </w:numPr>
      </w:pPr>
      <w:r>
        <w:t>Back:</w:t>
      </w:r>
      <w:r>
        <w:tab/>
        <w:t>Returns to the “PCD Status View”</w:t>
      </w:r>
      <w:r w:rsidR="00174560">
        <w:t xml:space="preserve">.  </w:t>
      </w:r>
    </w:p>
    <w:p w14:paraId="178B6363" w14:textId="77777777" w:rsidR="00767D54" w:rsidRDefault="00767D54" w:rsidP="00721334">
      <w:pPr>
        <w:pStyle w:val="Heading5"/>
      </w:pPr>
      <w:r>
        <w:t>Requirements</w:t>
      </w:r>
    </w:p>
    <w:p w14:paraId="5970987E" w14:textId="77777777" w:rsidR="005174DA" w:rsidRPr="005174DA" w:rsidRDefault="005174DA" w:rsidP="00080CA3">
      <w:pPr>
        <w:pStyle w:val="ListParagraph"/>
        <w:numPr>
          <w:ilvl w:val="0"/>
          <w:numId w:val="40"/>
        </w:numPr>
      </w:pPr>
      <w:r w:rsidRPr="005174DA">
        <w:t xml:space="preserve">The system will all the &lt;users&gt; to add, update and remove &lt;tasks&gt;.  </w:t>
      </w:r>
    </w:p>
    <w:p w14:paraId="4F96F735" w14:textId="77777777" w:rsidR="005174DA" w:rsidRPr="005174DA" w:rsidRDefault="005174DA" w:rsidP="00080CA3">
      <w:pPr>
        <w:pStyle w:val="ListParagraph"/>
        <w:numPr>
          <w:ilvl w:val="0"/>
          <w:numId w:val="40"/>
        </w:numPr>
      </w:pPr>
      <w:r w:rsidRPr="005174DA">
        <w:t>The system will allow only the &lt;authorized users&gt; to add and/or delete &lt;remarks&gt;.</w:t>
      </w:r>
    </w:p>
    <w:p w14:paraId="6D96997F" w14:textId="77777777" w:rsidR="005174DA" w:rsidRPr="005174DA" w:rsidRDefault="005174DA" w:rsidP="00080CA3">
      <w:pPr>
        <w:pStyle w:val="ListParagraph"/>
        <w:numPr>
          <w:ilvl w:val="0"/>
          <w:numId w:val="40"/>
        </w:numPr>
      </w:pPr>
      <w:r w:rsidRPr="005174DA">
        <w:t xml:space="preserve">The system will allow the &lt;users&gt; to copy an existing &lt;tracker&gt; into a new &lt;tracker&gt;.  </w:t>
      </w:r>
    </w:p>
    <w:p w14:paraId="458B96E5" w14:textId="77777777" w:rsidR="005174DA" w:rsidRPr="005174DA" w:rsidRDefault="005174DA" w:rsidP="00080CA3">
      <w:pPr>
        <w:pStyle w:val="ListParagraph"/>
        <w:numPr>
          <w:ilvl w:val="0"/>
          <w:numId w:val="40"/>
        </w:numPr>
      </w:pPr>
      <w:r w:rsidRPr="005174DA">
        <w:t>The system will allow the &lt;users&gt; to generate a &lt;draft PCD&gt; from the related &lt;tasks&gt;.</w:t>
      </w:r>
    </w:p>
    <w:p w14:paraId="1728AF7A" w14:textId="77777777" w:rsidR="005174DA" w:rsidRPr="005174DA" w:rsidRDefault="005174DA" w:rsidP="00080CA3">
      <w:pPr>
        <w:pStyle w:val="ListParagraph"/>
        <w:numPr>
          <w:ilvl w:val="0"/>
          <w:numId w:val="40"/>
        </w:numPr>
      </w:pPr>
      <w:r w:rsidRPr="005174DA">
        <w:t>The system will show the status of the PCD.</w:t>
      </w:r>
    </w:p>
    <w:p w14:paraId="0EE09E76" w14:textId="77777777" w:rsidR="005174DA" w:rsidRPr="005174DA" w:rsidRDefault="005174DA" w:rsidP="00080CA3">
      <w:pPr>
        <w:pStyle w:val="ListParagraph"/>
        <w:numPr>
          <w:ilvl w:val="0"/>
          <w:numId w:val="40"/>
        </w:numPr>
      </w:pPr>
      <w:r w:rsidRPr="005174DA">
        <w:t>The system will allow the &lt;user&gt; to view all the tasks the have been assigned to the &lt;tracker&gt;.</w:t>
      </w:r>
    </w:p>
    <w:p w14:paraId="5A2BBEC0" w14:textId="77777777" w:rsidR="005174DA" w:rsidRPr="005174DA" w:rsidRDefault="005174DA" w:rsidP="00080CA3">
      <w:pPr>
        <w:pStyle w:val="ListParagraph"/>
        <w:numPr>
          <w:ilvl w:val="0"/>
          <w:numId w:val="40"/>
        </w:numPr>
      </w:pPr>
      <w:r w:rsidRPr="005174DA">
        <w:t>The system will allow only the &lt;authorized users&gt; to edit and/or delete a &lt;tracker&gt;.</w:t>
      </w:r>
    </w:p>
    <w:p w14:paraId="5B41BA31" w14:textId="77777777" w:rsidR="005174DA" w:rsidRPr="005174DA" w:rsidRDefault="005174DA" w:rsidP="00080CA3">
      <w:pPr>
        <w:pStyle w:val="ListParagraph"/>
        <w:numPr>
          <w:ilvl w:val="0"/>
          <w:numId w:val="40"/>
        </w:numPr>
      </w:pPr>
      <w:r w:rsidRPr="005174DA">
        <w:t>Upon delete of a &lt;remark&gt; the system will flag the &lt;remark&gt; record as logically deleted.</w:t>
      </w:r>
    </w:p>
    <w:p w14:paraId="0390DFF7" w14:textId="77777777" w:rsidR="005174DA" w:rsidRPr="005174DA" w:rsidRDefault="005174DA" w:rsidP="00080CA3">
      <w:pPr>
        <w:pStyle w:val="ListParagraph"/>
        <w:numPr>
          <w:ilvl w:val="0"/>
          <w:numId w:val="40"/>
        </w:numPr>
      </w:pPr>
      <w:r w:rsidRPr="005174DA">
        <w:t>Upon delete of a &lt;defined field&gt; the system will flag the &lt;defined field&gt; record as logically deleted.</w:t>
      </w:r>
    </w:p>
    <w:p w14:paraId="67ECCB5D" w14:textId="77777777" w:rsidR="005174DA" w:rsidRPr="005174DA" w:rsidRDefault="005174DA" w:rsidP="00080CA3">
      <w:pPr>
        <w:pStyle w:val="ListParagraph"/>
        <w:numPr>
          <w:ilvl w:val="0"/>
          <w:numId w:val="40"/>
        </w:numPr>
      </w:pPr>
      <w:r w:rsidRPr="005174DA">
        <w:t>Upon delete of a &lt;hardware list&gt; the system will flag the &lt;hardware list&gt; record as logically deleted</w:t>
      </w:r>
    </w:p>
    <w:p w14:paraId="02429750" w14:textId="77777777" w:rsidR="00767D54" w:rsidRDefault="00767D54" w:rsidP="00721334">
      <w:pPr>
        <w:pStyle w:val="Heading5"/>
      </w:pPr>
      <w:r>
        <w:t>Business Rules</w:t>
      </w:r>
    </w:p>
    <w:p w14:paraId="4FB39A73" w14:textId="77777777" w:rsidR="005174DA" w:rsidRPr="005174DA" w:rsidRDefault="005174DA" w:rsidP="00080CA3">
      <w:pPr>
        <w:pStyle w:val="ListParagraph"/>
      </w:pPr>
      <w:r w:rsidRPr="005174DA">
        <w:t>The date required can be no early than the current date.</w:t>
      </w:r>
    </w:p>
    <w:p w14:paraId="38390512" w14:textId="77777777" w:rsidR="005174DA" w:rsidRPr="005174DA" w:rsidRDefault="005174DA" w:rsidP="00080CA3">
      <w:pPr>
        <w:pStyle w:val="ListParagraph"/>
      </w:pPr>
      <w:r w:rsidRPr="005174DA">
        <w:t>When a new &lt;PCD&gt; is requested the &lt;PCD identifier&gt; is populated with a &lt;draft PCD identifier&gt;.</w:t>
      </w:r>
    </w:p>
    <w:p w14:paraId="7E846578" w14:textId="77777777" w:rsidR="005174DA" w:rsidRPr="005174DA" w:rsidRDefault="005174DA" w:rsidP="00080CA3">
      <w:pPr>
        <w:pStyle w:val="ListParagraph"/>
      </w:pPr>
      <w:r w:rsidRPr="005174DA">
        <w:t>The &lt;draft PCD identifier&gt; will be updated with &lt;PCD&gt; identifier upon &lt;PCD&gt; approval.</w:t>
      </w:r>
    </w:p>
    <w:p w14:paraId="383595F2" w14:textId="77777777" w:rsidR="005174DA" w:rsidRPr="005174DA" w:rsidRDefault="005174DA" w:rsidP="00080CA3">
      <w:pPr>
        <w:pStyle w:val="ListParagraph"/>
      </w:pPr>
      <w:r w:rsidRPr="005174DA">
        <w:t xml:space="preserve">The &lt;PCD status&gt; will default </w:t>
      </w:r>
      <w:proofErr w:type="gramStart"/>
      <w:r w:rsidRPr="005174DA">
        <w:t>to ?????.</w:t>
      </w:r>
      <w:proofErr w:type="gramEnd"/>
    </w:p>
    <w:p w14:paraId="7AC6275F" w14:textId="77777777" w:rsidR="005174DA" w:rsidRPr="005174DA" w:rsidRDefault="005174DA" w:rsidP="00080CA3">
      <w:pPr>
        <w:pStyle w:val="ListParagraph"/>
      </w:pPr>
      <w:r w:rsidRPr="005174DA">
        <w:t>The &lt;FY&gt; is a required field and will default to blank.</w:t>
      </w:r>
    </w:p>
    <w:p w14:paraId="1EE16C23" w14:textId="77777777" w:rsidR="005174DA" w:rsidRPr="005174DA" w:rsidRDefault="005174DA" w:rsidP="00080CA3">
      <w:pPr>
        <w:pStyle w:val="ListParagraph"/>
      </w:pPr>
      <w:r w:rsidRPr="005174DA">
        <w:t>The &lt;FY&gt; will be selected from the active values contained in the &lt;FY&gt; enumeration list.</w:t>
      </w:r>
    </w:p>
    <w:p w14:paraId="48FE41AC" w14:textId="77777777" w:rsidR="005174DA" w:rsidRPr="005174DA" w:rsidRDefault="005174DA" w:rsidP="00080CA3">
      <w:pPr>
        <w:pStyle w:val="ListParagraph"/>
      </w:pPr>
      <w:r w:rsidRPr="005174DA">
        <w:t>The &lt;TI&gt; is a required field and will default to blank.</w:t>
      </w:r>
    </w:p>
    <w:p w14:paraId="5D2A3DD9" w14:textId="77777777" w:rsidR="005174DA" w:rsidRPr="005174DA" w:rsidRDefault="005174DA" w:rsidP="00080CA3">
      <w:pPr>
        <w:pStyle w:val="ListParagraph"/>
      </w:pPr>
      <w:r w:rsidRPr="005174DA">
        <w:t>The &lt;TI&gt; will be selected from the active values contained in the &lt;TI&gt; enumeration list.</w:t>
      </w:r>
    </w:p>
    <w:p w14:paraId="389389EB" w14:textId="77777777" w:rsidR="005174DA" w:rsidRPr="005174DA" w:rsidRDefault="005174DA" w:rsidP="00080CA3">
      <w:pPr>
        <w:pStyle w:val="ListParagraph"/>
      </w:pPr>
      <w:r w:rsidRPr="005174DA">
        <w:t>The &lt;subject&gt; is a required field and will default to “Enter Subject…</w:t>
      </w:r>
      <w:proofErr w:type="gramStart"/>
      <w:r w:rsidRPr="005174DA">
        <w:t>”.</w:t>
      </w:r>
      <w:proofErr w:type="gramEnd"/>
      <w:r w:rsidRPr="005174DA">
        <w:t xml:space="preserve">  </w:t>
      </w:r>
    </w:p>
    <w:p w14:paraId="0F1EDF48" w14:textId="77777777" w:rsidR="005174DA" w:rsidRPr="005174DA" w:rsidRDefault="005174DA" w:rsidP="00080CA3">
      <w:pPr>
        <w:pStyle w:val="ListParagraph"/>
      </w:pPr>
      <w:r w:rsidRPr="005174DA">
        <w:t>The &lt;subject&gt; will accept any string except “Enter Subject…” as valid input.</w:t>
      </w:r>
    </w:p>
    <w:p w14:paraId="2E6877A4" w14:textId="77777777" w:rsidR="005174DA" w:rsidRPr="005174DA" w:rsidRDefault="005174DA" w:rsidP="00080CA3">
      <w:pPr>
        <w:pStyle w:val="ListParagraph"/>
      </w:pPr>
      <w:r w:rsidRPr="005174DA">
        <w:t>The &lt;hull&gt; will default to blank.</w:t>
      </w:r>
    </w:p>
    <w:p w14:paraId="78C2A80A" w14:textId="77777777" w:rsidR="005174DA" w:rsidRPr="005174DA" w:rsidRDefault="005174DA" w:rsidP="00080CA3">
      <w:pPr>
        <w:pStyle w:val="ListParagraph"/>
      </w:pPr>
      <w:r w:rsidRPr="005174DA">
        <w:t>The &lt;hull&gt; will be selected from the active values contained in the &lt;hull&gt; enumeration list.</w:t>
      </w:r>
    </w:p>
    <w:p w14:paraId="5EB58330" w14:textId="77777777" w:rsidR="005174DA" w:rsidRPr="005174DA" w:rsidRDefault="005174DA" w:rsidP="00080CA3">
      <w:pPr>
        <w:pStyle w:val="ListParagraph"/>
      </w:pPr>
      <w:r w:rsidRPr="005174DA">
        <w:t>The &lt;contract&gt; will default to &lt;blank&gt;.</w:t>
      </w:r>
    </w:p>
    <w:p w14:paraId="7476B681" w14:textId="77777777" w:rsidR="005174DA" w:rsidRPr="005174DA" w:rsidRDefault="005174DA" w:rsidP="00080CA3">
      <w:pPr>
        <w:pStyle w:val="ListParagraph"/>
      </w:pPr>
      <w:r w:rsidRPr="005174DA">
        <w:lastRenderedPageBreak/>
        <w:t>The &lt;contract&gt; will be selected from the active values contained in the &lt;contract&gt; enumeration list.</w:t>
      </w:r>
    </w:p>
    <w:p w14:paraId="09446C8D" w14:textId="77777777" w:rsidR="005174DA" w:rsidRPr="005174DA" w:rsidRDefault="005174DA" w:rsidP="00080CA3">
      <w:pPr>
        <w:pStyle w:val="ListParagraph"/>
      </w:pPr>
      <w:r w:rsidRPr="005174DA">
        <w:t>The &lt;funded&gt; will default to "N" until selected by the &lt;project manager&gt;.</w:t>
      </w:r>
    </w:p>
    <w:p w14:paraId="2105101A" w14:textId="77777777" w:rsidR="005174DA" w:rsidRPr="005174DA" w:rsidRDefault="005174DA" w:rsidP="00080CA3">
      <w:pPr>
        <w:pStyle w:val="ListParagraph"/>
      </w:pPr>
      <w:r w:rsidRPr="005174DA">
        <w:t>The &lt;</w:t>
      </w:r>
      <w:proofErr w:type="spellStart"/>
      <w:r w:rsidRPr="005174DA">
        <w:t>fea</w:t>
      </w:r>
      <w:proofErr w:type="spellEnd"/>
      <w:r w:rsidRPr="005174DA">
        <w:t>&gt; identifier will default to "NA" until selected by the &lt;project manager&gt;.</w:t>
      </w:r>
    </w:p>
    <w:p w14:paraId="5A4775BC" w14:textId="77777777" w:rsidR="005174DA" w:rsidRPr="005174DA" w:rsidRDefault="005174DA" w:rsidP="00080CA3">
      <w:pPr>
        <w:pStyle w:val="ListParagraph"/>
      </w:pPr>
      <w:r w:rsidRPr="005174DA">
        <w:t>The &lt;contract&gt; is a required field and will default to &lt;blank&gt;.</w:t>
      </w:r>
    </w:p>
    <w:p w14:paraId="027C814C" w14:textId="77777777" w:rsidR="005174DA" w:rsidRPr="005174DA" w:rsidRDefault="005174DA" w:rsidP="00080CA3">
      <w:pPr>
        <w:pStyle w:val="ListParagraph"/>
      </w:pPr>
      <w:r w:rsidRPr="005174DA">
        <w:t>The &lt;originator&gt; will default to the individual who created the &lt;draft PCD&gt;.</w:t>
      </w:r>
    </w:p>
    <w:p w14:paraId="7D78E578" w14:textId="77777777" w:rsidR="005174DA" w:rsidRPr="005174DA" w:rsidRDefault="005174DA" w:rsidP="005174DA"/>
    <w:p w14:paraId="22083AE3" w14:textId="77777777" w:rsidR="005174DA" w:rsidRPr="005174DA" w:rsidRDefault="005174DA" w:rsidP="00080CA3">
      <w:pPr>
        <w:pStyle w:val="ListParagraph"/>
      </w:pPr>
      <w:r w:rsidRPr="005174DA">
        <w:t>The &lt;on dock/need date&gt; will default to &lt;blank&gt; until entered by the &lt;project manager&gt;.</w:t>
      </w:r>
    </w:p>
    <w:p w14:paraId="30C7DE79" w14:textId="77777777" w:rsidR="005174DA" w:rsidRPr="005174DA" w:rsidRDefault="005174DA" w:rsidP="00080CA3">
      <w:pPr>
        <w:pStyle w:val="ListParagraph"/>
      </w:pPr>
      <w:r w:rsidRPr="005174DA">
        <w:t>The default &lt;PCD lead time&gt; is 365.</w:t>
      </w:r>
    </w:p>
    <w:p w14:paraId="7EAE90C9" w14:textId="77777777" w:rsidR="005174DA" w:rsidRPr="005174DA" w:rsidRDefault="005174DA" w:rsidP="00080CA3">
      <w:pPr>
        <w:pStyle w:val="ListParagraph"/>
      </w:pPr>
      <w:r w:rsidRPr="005174DA">
        <w:t xml:space="preserve">Upon modification of the &lt;PCD required date&gt; by the user the system will recalculate the &lt;PCD lead time&gt;. </w:t>
      </w:r>
    </w:p>
    <w:p w14:paraId="09F55E24" w14:textId="77777777" w:rsidR="005174DA" w:rsidRPr="005174DA" w:rsidRDefault="005174DA" w:rsidP="00080CA3">
      <w:pPr>
        <w:pStyle w:val="ListParagraph"/>
      </w:pPr>
      <w:r w:rsidRPr="005174DA">
        <w:t xml:space="preserve">The &lt;PCD lead time&gt; </w:t>
      </w:r>
      <w:r w:rsidR="00531896" w:rsidRPr="005174DA">
        <w:t>will greater</w:t>
      </w:r>
      <w:r w:rsidRPr="005174DA">
        <w:t xml:space="preserve"> than</w:t>
      </w:r>
      <w:r w:rsidR="00531896">
        <w:t xml:space="preserve"> or equal to</w:t>
      </w:r>
      <w:r w:rsidRPr="005174DA">
        <w:t xml:space="preserve"> 0.</w:t>
      </w:r>
    </w:p>
    <w:p w14:paraId="25294CF1" w14:textId="77777777" w:rsidR="005174DA" w:rsidRPr="005174DA" w:rsidRDefault="005174DA" w:rsidP="00080CA3">
      <w:pPr>
        <w:pStyle w:val="ListParagraph"/>
      </w:pPr>
      <w:r w:rsidRPr="005174DA">
        <w:t>The &lt;PCD lead time&gt; will validated against the active values contained in the &lt;PCD lead time&gt; enumeration list.  Non-standard values will be confirmed with the user.</w:t>
      </w:r>
    </w:p>
    <w:p w14:paraId="3C79866E" w14:textId="77777777" w:rsidR="005174DA" w:rsidRDefault="005174DA" w:rsidP="00080CA3">
      <w:pPr>
        <w:pStyle w:val="ListParagraph"/>
      </w:pPr>
      <w:r w:rsidRPr="005174DA">
        <w:t>The &lt;PCD required date&gt; default value is &lt;on dock/need date&gt; minus &lt;PCD lead time&gt;.</w:t>
      </w:r>
    </w:p>
    <w:p w14:paraId="1D26EB60" w14:textId="77777777" w:rsidR="0050425B" w:rsidRPr="005174DA" w:rsidRDefault="0050425B" w:rsidP="0050425B"/>
    <w:p w14:paraId="79208B4D" w14:textId="77777777" w:rsidR="005174DA" w:rsidRPr="005174DA" w:rsidRDefault="005174DA" w:rsidP="00080CA3">
      <w:pPr>
        <w:pStyle w:val="ListParagraph"/>
      </w:pPr>
      <w:r w:rsidRPr="005174DA">
        <w:t>The default &lt;delivery lead time&gt; is 90.</w:t>
      </w:r>
      <w:r w:rsidR="0050425B">
        <w:t xml:space="preserve">  </w:t>
      </w:r>
    </w:p>
    <w:p w14:paraId="708D0979" w14:textId="77777777" w:rsidR="005174DA" w:rsidRPr="005174DA" w:rsidRDefault="005174DA" w:rsidP="00080CA3">
      <w:pPr>
        <w:pStyle w:val="ListParagraph"/>
      </w:pPr>
      <w:r w:rsidRPr="005174DA">
        <w:t xml:space="preserve">Upon modification of the &lt;delivery required date&gt; by the user the system will recalculate the &lt;delivery lead time&gt;. </w:t>
      </w:r>
      <w:r w:rsidR="0050425B">
        <w:t xml:space="preserve"> </w:t>
      </w:r>
    </w:p>
    <w:p w14:paraId="6DB15493" w14:textId="77777777" w:rsidR="005174DA" w:rsidRPr="005174DA" w:rsidRDefault="005174DA" w:rsidP="00080CA3">
      <w:pPr>
        <w:pStyle w:val="ListParagraph"/>
      </w:pPr>
      <w:r w:rsidRPr="005174DA">
        <w:t xml:space="preserve">The &lt;delivery lead time&gt; </w:t>
      </w:r>
      <w:r w:rsidR="00531896" w:rsidRPr="005174DA">
        <w:t>will greater</w:t>
      </w:r>
      <w:r w:rsidRPr="005174DA">
        <w:t xml:space="preserve"> than</w:t>
      </w:r>
      <w:r w:rsidR="00531896">
        <w:t xml:space="preserve"> or equal to </w:t>
      </w:r>
      <w:r w:rsidRPr="005174DA">
        <w:t>0.</w:t>
      </w:r>
      <w:r w:rsidR="0050425B">
        <w:t xml:space="preserve">  </w:t>
      </w:r>
    </w:p>
    <w:p w14:paraId="470681B7" w14:textId="77777777" w:rsidR="005174DA" w:rsidRPr="005174DA" w:rsidRDefault="005174DA" w:rsidP="00080CA3">
      <w:pPr>
        <w:pStyle w:val="ListParagraph"/>
      </w:pPr>
      <w:r w:rsidRPr="005174DA">
        <w:t>The &lt;delivery lead time&gt; will validated against the active values contained in the &lt;delivery lead time&gt; enumeration list.  Non-standard values will be confirmed with the user.</w:t>
      </w:r>
      <w:r w:rsidR="0050425B">
        <w:t xml:space="preserve">  </w:t>
      </w:r>
    </w:p>
    <w:p w14:paraId="5FAB1C20" w14:textId="77777777" w:rsidR="005174DA" w:rsidRPr="005174DA" w:rsidRDefault="005174DA" w:rsidP="00080CA3">
      <w:pPr>
        <w:pStyle w:val="ListParagraph"/>
      </w:pPr>
      <w:r w:rsidRPr="005174DA">
        <w:t>The &lt;delivery required date&gt; default value is &lt;on dock/need date&gt; minus &lt;delivery lead time&gt;.</w:t>
      </w:r>
      <w:r w:rsidR="0050425B">
        <w:t xml:space="preserve">  </w:t>
      </w:r>
    </w:p>
    <w:p w14:paraId="4262DEE0" w14:textId="77777777" w:rsidR="005174DA" w:rsidRPr="005174DA" w:rsidRDefault="005174DA" w:rsidP="005174DA"/>
    <w:p w14:paraId="660D1CC0" w14:textId="77777777" w:rsidR="0050425B" w:rsidRPr="005174DA" w:rsidRDefault="0050425B" w:rsidP="00080CA3">
      <w:pPr>
        <w:pStyle w:val="ListParagraph"/>
      </w:pPr>
      <w:r w:rsidRPr="005174DA">
        <w:t>The default &lt;</w:t>
      </w:r>
      <w:r>
        <w:t>internal</w:t>
      </w:r>
      <w:r w:rsidRPr="005174DA">
        <w:t xml:space="preserve"> lead time&gt; is 0.</w:t>
      </w:r>
      <w:r>
        <w:t xml:space="preserve">  </w:t>
      </w:r>
    </w:p>
    <w:p w14:paraId="2014E8BD" w14:textId="77777777" w:rsidR="0050425B" w:rsidRPr="005174DA" w:rsidRDefault="0050425B" w:rsidP="00080CA3">
      <w:pPr>
        <w:pStyle w:val="ListParagraph"/>
      </w:pPr>
      <w:r w:rsidRPr="005174DA">
        <w:t>Upon modification of the &lt;</w:t>
      </w:r>
      <w:r w:rsidRPr="0050425B">
        <w:t xml:space="preserve"> </w:t>
      </w:r>
      <w:r w:rsidRPr="005174DA">
        <w:t xml:space="preserve">internal required date&gt; by the user the system will recalculate the &lt;internal lead time&gt;. </w:t>
      </w:r>
      <w:r>
        <w:t xml:space="preserve"> </w:t>
      </w:r>
    </w:p>
    <w:p w14:paraId="5D315F38" w14:textId="77777777" w:rsidR="005174DA" w:rsidRPr="005174DA" w:rsidRDefault="005174DA" w:rsidP="00080CA3">
      <w:pPr>
        <w:pStyle w:val="ListParagraph"/>
      </w:pPr>
      <w:r w:rsidRPr="005174DA">
        <w:t xml:space="preserve">The &lt;PCD </w:t>
      </w:r>
      <w:proofErr w:type="spellStart"/>
      <w:r w:rsidR="00531896">
        <w:t>rdd</w:t>
      </w:r>
      <w:proofErr w:type="spellEnd"/>
      <w:r w:rsidRPr="005174DA">
        <w:t xml:space="preserve">&gt; cannot be later than or the same as the &lt;internal </w:t>
      </w:r>
      <w:proofErr w:type="spellStart"/>
      <w:r w:rsidR="00531896">
        <w:t>rdd</w:t>
      </w:r>
      <w:proofErr w:type="spellEnd"/>
      <w:r w:rsidRPr="005174DA">
        <w:t>&gt;.</w:t>
      </w:r>
      <w:r w:rsidR="0050425B">
        <w:t xml:space="preserve">  </w:t>
      </w:r>
    </w:p>
    <w:p w14:paraId="4A1EC8E6" w14:textId="77777777" w:rsidR="005174DA" w:rsidRPr="005174DA" w:rsidRDefault="005174DA" w:rsidP="00080CA3">
      <w:pPr>
        <w:pStyle w:val="ListParagraph"/>
      </w:pPr>
      <w:r w:rsidRPr="005174DA">
        <w:t xml:space="preserve">The &lt;internal </w:t>
      </w:r>
      <w:proofErr w:type="spellStart"/>
      <w:r w:rsidR="00531896">
        <w:t>rdd</w:t>
      </w:r>
      <w:proofErr w:type="spellEnd"/>
      <w:r w:rsidRPr="005174DA">
        <w:t>&gt; date cannot be later than or the same as the &lt;on dock/need date&gt;.</w:t>
      </w:r>
      <w:r w:rsidR="0050425B">
        <w:t xml:space="preserve">  </w:t>
      </w:r>
    </w:p>
    <w:p w14:paraId="1A0E0C6E" w14:textId="77777777" w:rsidR="005174DA" w:rsidRDefault="005174DA" w:rsidP="00080CA3">
      <w:pPr>
        <w:pStyle w:val="ListParagraph"/>
      </w:pPr>
      <w:r w:rsidRPr="005174DA">
        <w:t xml:space="preserve">The &lt;internal </w:t>
      </w:r>
      <w:proofErr w:type="spellStart"/>
      <w:r w:rsidRPr="005174DA">
        <w:t>rdd</w:t>
      </w:r>
      <w:proofErr w:type="spellEnd"/>
      <w:r w:rsidRPr="005174DA">
        <w:t>&gt; identifier will default to &lt;blank&gt; until entered by the &lt;project manager&gt;.</w:t>
      </w:r>
      <w:r w:rsidR="0050425B">
        <w:t xml:space="preserve"> </w:t>
      </w:r>
      <w:r w:rsidRPr="005174DA">
        <w:t xml:space="preserve"> </w:t>
      </w:r>
    </w:p>
    <w:p w14:paraId="27FF8884" w14:textId="77777777" w:rsidR="00531896" w:rsidRPr="005174DA" w:rsidRDefault="00531896" w:rsidP="00080CA3">
      <w:pPr>
        <w:pStyle w:val="ListParagraph"/>
      </w:pPr>
      <w:r w:rsidRPr="005174DA">
        <w:t>The &lt;</w:t>
      </w:r>
      <w:r w:rsidRPr="00531896">
        <w:t xml:space="preserve"> </w:t>
      </w:r>
      <w:r w:rsidRPr="005174DA">
        <w:t xml:space="preserve">internal </w:t>
      </w:r>
      <w:proofErr w:type="spellStart"/>
      <w:r w:rsidRPr="005174DA">
        <w:t>rdd</w:t>
      </w:r>
      <w:proofErr w:type="spellEnd"/>
      <w:r w:rsidRPr="005174DA">
        <w:t xml:space="preserve"> &gt; default value is &lt;on dock/need date&gt; minus &lt;</w:t>
      </w:r>
      <w:r w:rsidR="0050425B" w:rsidRPr="0050425B">
        <w:t xml:space="preserve"> </w:t>
      </w:r>
      <w:r w:rsidR="0050425B" w:rsidRPr="005174DA">
        <w:t>internal lead time</w:t>
      </w:r>
      <w:r w:rsidRPr="005174DA">
        <w:t>&gt;</w:t>
      </w:r>
      <w:r w:rsidR="0050425B">
        <w:t xml:space="preserve">.  </w:t>
      </w:r>
    </w:p>
    <w:p w14:paraId="1124FE68" w14:textId="77777777" w:rsidR="005174DA" w:rsidRPr="005174DA" w:rsidRDefault="005174DA" w:rsidP="005174DA"/>
    <w:p w14:paraId="53409613" w14:textId="77777777" w:rsidR="005174DA" w:rsidRPr="005174DA" w:rsidRDefault="005174DA" w:rsidP="00080CA3">
      <w:pPr>
        <w:pStyle w:val="ListParagraph"/>
      </w:pPr>
      <w:r w:rsidRPr="005174DA">
        <w:t xml:space="preserve">The &lt;man </w:t>
      </w:r>
      <w:proofErr w:type="spellStart"/>
      <w:r w:rsidRPr="005174DA">
        <w:t>pr</w:t>
      </w:r>
      <w:proofErr w:type="spellEnd"/>
      <w:r w:rsidRPr="005174DA">
        <w:t xml:space="preserve">&gt; </w:t>
      </w:r>
      <w:r w:rsidR="00351CCA">
        <w:t xml:space="preserve">Manassas purchase requisition default is false.  </w:t>
      </w:r>
    </w:p>
    <w:p w14:paraId="6FCA3CE1" w14:textId="77777777" w:rsidR="005174DA" w:rsidRPr="005174DA" w:rsidRDefault="005174DA" w:rsidP="00080CA3">
      <w:pPr>
        <w:pStyle w:val="ListParagraph"/>
      </w:pPr>
      <w:r w:rsidRPr="005174DA">
        <w:t xml:space="preserve">The &lt;man </w:t>
      </w:r>
      <w:proofErr w:type="gramStart"/>
      <w:r w:rsidRPr="005174DA">
        <w:t>del</w:t>
      </w:r>
      <w:proofErr w:type="gramEnd"/>
      <w:r w:rsidRPr="005174DA">
        <w:t xml:space="preserve"> o/l&gt; </w:t>
      </w:r>
      <w:r w:rsidR="00351CCA">
        <w:t xml:space="preserve">Manassas delivery date outlook is blank.  </w:t>
      </w:r>
    </w:p>
    <w:p w14:paraId="3C8E65BF" w14:textId="77777777" w:rsidR="005174DA" w:rsidRPr="005174DA" w:rsidRDefault="005174DA" w:rsidP="00080CA3">
      <w:pPr>
        <w:pStyle w:val="ListParagraph"/>
      </w:pPr>
      <w:r w:rsidRPr="005174DA">
        <w:t>The &lt;</w:t>
      </w:r>
      <w:proofErr w:type="spellStart"/>
      <w:r w:rsidRPr="005174DA">
        <w:t>clw</w:t>
      </w:r>
      <w:proofErr w:type="spellEnd"/>
      <w:r w:rsidRPr="005174DA">
        <w:t xml:space="preserve"> </w:t>
      </w:r>
      <w:proofErr w:type="spellStart"/>
      <w:r w:rsidRPr="005174DA">
        <w:t>pr</w:t>
      </w:r>
      <w:proofErr w:type="spellEnd"/>
      <w:r w:rsidRPr="005174DA">
        <w:t xml:space="preserve">&gt; </w:t>
      </w:r>
      <w:r w:rsidR="00351CCA">
        <w:t xml:space="preserve">Clearwater purchase requisition default is false.  </w:t>
      </w:r>
    </w:p>
    <w:p w14:paraId="3DE21A57" w14:textId="77777777" w:rsidR="005174DA" w:rsidRPr="005174DA" w:rsidRDefault="005174DA" w:rsidP="00080CA3">
      <w:pPr>
        <w:pStyle w:val="ListParagraph"/>
      </w:pPr>
      <w:r w:rsidRPr="005174DA">
        <w:t>The &lt;</w:t>
      </w:r>
      <w:proofErr w:type="spellStart"/>
      <w:r w:rsidRPr="005174DA">
        <w:t>clw</w:t>
      </w:r>
      <w:proofErr w:type="spellEnd"/>
      <w:r w:rsidRPr="005174DA">
        <w:t xml:space="preserve"> </w:t>
      </w:r>
      <w:proofErr w:type="gramStart"/>
      <w:r w:rsidRPr="005174DA">
        <w:t>del</w:t>
      </w:r>
      <w:proofErr w:type="gramEnd"/>
      <w:r w:rsidRPr="005174DA">
        <w:t xml:space="preserve"> o/l&gt;</w:t>
      </w:r>
      <w:r w:rsidR="00351CCA">
        <w:t xml:space="preserve"> Clearwater delivery date outlook is blank.  </w:t>
      </w:r>
    </w:p>
    <w:p w14:paraId="26196029" w14:textId="77777777" w:rsidR="005174DA" w:rsidRPr="005174DA" w:rsidRDefault="005174DA" w:rsidP="005174DA"/>
    <w:p w14:paraId="368AD598" w14:textId="77777777" w:rsidR="005174DA" w:rsidRPr="005174DA" w:rsidRDefault="005174DA" w:rsidP="00080CA3">
      <w:pPr>
        <w:pStyle w:val="ListParagraph"/>
      </w:pPr>
      <w:r w:rsidRPr="005174DA">
        <w:t>The &lt;</w:t>
      </w:r>
      <w:proofErr w:type="spellStart"/>
      <w:r w:rsidRPr="005174DA">
        <w:t>pn</w:t>
      </w:r>
      <w:proofErr w:type="spellEnd"/>
      <w:r w:rsidRPr="005174DA">
        <w:t>&gt; will</w:t>
      </w:r>
    </w:p>
    <w:p w14:paraId="0730F3C0" w14:textId="77777777" w:rsidR="005174DA" w:rsidRPr="005174DA" w:rsidRDefault="005174DA" w:rsidP="00080CA3">
      <w:pPr>
        <w:pStyle w:val="ListParagraph"/>
      </w:pPr>
      <w:r w:rsidRPr="005174DA">
        <w:t>The &lt;</w:t>
      </w:r>
      <w:proofErr w:type="spellStart"/>
      <w:proofErr w:type="gramStart"/>
      <w:r w:rsidRPr="005174DA">
        <w:t>pl</w:t>
      </w:r>
      <w:proofErr w:type="spellEnd"/>
      <w:proofErr w:type="gramEnd"/>
      <w:r w:rsidRPr="005174DA">
        <w:t xml:space="preserve"> status&gt; identifier will default to &lt;blank&gt; until selected by the &lt;project manager&gt;.  Enumeration Type: Approval (blank, Pre-Release, Released)</w:t>
      </w:r>
    </w:p>
    <w:p w14:paraId="7C03C3D2" w14:textId="77777777" w:rsidR="005174DA" w:rsidRPr="005174DA" w:rsidRDefault="005174DA" w:rsidP="00080CA3">
      <w:pPr>
        <w:pStyle w:val="ListParagraph"/>
      </w:pPr>
      <w:r w:rsidRPr="005174DA">
        <w:t>The &lt;</w:t>
      </w:r>
      <w:proofErr w:type="spellStart"/>
      <w:r w:rsidRPr="005174DA">
        <w:t>dwg</w:t>
      </w:r>
      <w:proofErr w:type="spellEnd"/>
      <w:r w:rsidRPr="005174DA">
        <w:t xml:space="preserve"> status&gt; identifier will default to &lt;blank&gt; until selected by the &lt;project manager&gt;. Enumeration Type: Approval (blank, Pre-Release, Released)</w:t>
      </w:r>
    </w:p>
    <w:p w14:paraId="377C3C89" w14:textId="77777777" w:rsidR="005174DA" w:rsidRPr="005174DA" w:rsidRDefault="005174DA" w:rsidP="00080CA3">
      <w:pPr>
        <w:pStyle w:val="ListParagraph"/>
      </w:pPr>
      <w:r w:rsidRPr="005174DA">
        <w:t>The &lt;mod&gt; identifier will default to &lt;blank&gt; until selected by the &lt;project manager&gt;.</w:t>
      </w:r>
    </w:p>
    <w:p w14:paraId="342B2751" w14:textId="77777777" w:rsidR="005174DA" w:rsidRPr="005174DA" w:rsidRDefault="005174DA" w:rsidP="00080CA3">
      <w:pPr>
        <w:pStyle w:val="ListParagraph"/>
      </w:pPr>
      <w:r w:rsidRPr="005174DA">
        <w:t>The &lt;</w:t>
      </w:r>
      <w:proofErr w:type="spellStart"/>
      <w:r w:rsidRPr="005174DA">
        <w:t>slin</w:t>
      </w:r>
      <w:proofErr w:type="spellEnd"/>
      <w:r w:rsidRPr="005174DA">
        <w:t xml:space="preserve">&gt; identifier will default to &lt;blank&gt; until entered by the &lt;project manager&gt;.  </w:t>
      </w:r>
    </w:p>
    <w:p w14:paraId="76901634" w14:textId="77777777" w:rsidR="005174DA" w:rsidRPr="005174DA" w:rsidRDefault="005174DA" w:rsidP="00080CA3">
      <w:pPr>
        <w:pStyle w:val="ListParagraph"/>
      </w:pPr>
      <w:r w:rsidRPr="005174DA">
        <w:lastRenderedPageBreak/>
        <w:t>The &lt;$</w:t>
      </w:r>
      <w:proofErr w:type="spellStart"/>
      <w:proofErr w:type="gramStart"/>
      <w:r w:rsidRPr="005174DA">
        <w:t>est</w:t>
      </w:r>
      <w:proofErr w:type="spellEnd"/>
      <w:proofErr w:type="gramEnd"/>
      <w:r w:rsidRPr="005174DA">
        <w:t xml:space="preserve">&gt; will default to &lt;blank&gt; until entered by the &lt;project manager&gt;. </w:t>
      </w:r>
    </w:p>
    <w:p w14:paraId="10B0C98C" w14:textId="77777777" w:rsidR="005174DA" w:rsidRPr="005174DA" w:rsidRDefault="005174DA" w:rsidP="00080CA3">
      <w:pPr>
        <w:pStyle w:val="ListParagraph"/>
      </w:pPr>
      <w:r w:rsidRPr="005174DA">
        <w:t>The &lt;</w:t>
      </w:r>
      <w:proofErr w:type="spellStart"/>
      <w:r w:rsidRPr="005174DA">
        <w:t>bom</w:t>
      </w:r>
      <w:proofErr w:type="spellEnd"/>
      <w:r w:rsidRPr="005174DA">
        <w:t>&gt; identifier will default to &lt;blank&gt; until selected by the &lt;project manager&gt;. Enumeration Type: Approval (blank, Pre-Release, Released)</w:t>
      </w:r>
    </w:p>
    <w:p w14:paraId="6930AEB0" w14:textId="77777777" w:rsidR="005174DA" w:rsidRPr="005174DA" w:rsidRDefault="005174DA" w:rsidP="00080CA3">
      <w:pPr>
        <w:pStyle w:val="ListParagraph"/>
      </w:pPr>
      <w:r w:rsidRPr="005174DA">
        <w:t xml:space="preserve">The &lt;rec id&gt; </w:t>
      </w:r>
    </w:p>
    <w:p w14:paraId="0BAA83F0" w14:textId="77777777" w:rsidR="005174DA" w:rsidRPr="005174DA" w:rsidRDefault="005174DA" w:rsidP="00080CA3">
      <w:pPr>
        <w:pStyle w:val="ListParagraph"/>
      </w:pPr>
      <w:r w:rsidRPr="005174DA">
        <w:t xml:space="preserve">The &lt;next review&gt; </w:t>
      </w:r>
    </w:p>
    <w:p w14:paraId="2794342E" w14:textId="77777777" w:rsidR="00721334" w:rsidRDefault="00721334" w:rsidP="00721334"/>
    <w:p w14:paraId="7BA27FB4" w14:textId="77777777" w:rsidR="00473C42" w:rsidRDefault="00473C42" w:rsidP="00721334"/>
    <w:p w14:paraId="240A2908" w14:textId="77777777" w:rsidR="00473C42" w:rsidRDefault="00473C42" w:rsidP="00721334"/>
    <w:p w14:paraId="34D4EF80" w14:textId="77777777" w:rsidR="00473C42" w:rsidRDefault="00473C42" w:rsidP="00721334"/>
    <w:p w14:paraId="67F4C1F0" w14:textId="77777777" w:rsidR="00473C42" w:rsidRDefault="00473C42" w:rsidP="00721334"/>
    <w:p w14:paraId="33C0F61F" w14:textId="77777777" w:rsidR="00174560" w:rsidRDefault="00174560" w:rsidP="00721334"/>
    <w:p w14:paraId="0CAEC640" w14:textId="77777777" w:rsidR="00721334" w:rsidRDefault="00721334" w:rsidP="00721334">
      <w:pPr>
        <w:pStyle w:val="Heading4"/>
      </w:pPr>
      <w:bookmarkStart w:id="47" w:name="_Toc484003610"/>
      <w:r>
        <w:t>PCD Tracker Entry (Populated)</w:t>
      </w:r>
      <w:bookmarkEnd w:id="47"/>
    </w:p>
    <w:p w14:paraId="27F84790" w14:textId="77777777" w:rsidR="00721334" w:rsidRPr="00721334" w:rsidRDefault="00721334" w:rsidP="00721334">
      <w:r w:rsidRPr="00721334">
        <w:t xml:space="preserve">This is the “PCD Tracker Data View” HMI.  When the user clicked on the hyperlink in the “PCD Status View” HMI the system open this view for the user.  The view contains all the information displayed in the status row.  (See PCD Tracker Entry for more details.)  </w:t>
      </w:r>
    </w:p>
    <w:p w14:paraId="7ADE2FA2" w14:textId="77777777" w:rsidR="00721334" w:rsidRPr="00721334" w:rsidRDefault="00721334" w:rsidP="00721334">
      <w:r w:rsidRPr="00721334">
        <w:t xml:space="preserve">When the user edits a “remark” </w:t>
      </w:r>
      <w:proofErr w:type="spellStart"/>
      <w:proofErr w:type="gramStart"/>
      <w:r w:rsidRPr="00721334">
        <w:t>a</w:t>
      </w:r>
      <w:proofErr w:type="spellEnd"/>
      <w:proofErr w:type="gramEnd"/>
      <w:r w:rsidRPr="00721334">
        <w:t xml:space="preserve"> audit record will be generated.</w:t>
      </w:r>
      <w:r>
        <w:t xml:space="preserve">  </w:t>
      </w:r>
    </w:p>
    <w:p w14:paraId="38D64F44" w14:textId="77777777" w:rsidR="00721334" w:rsidRDefault="00721334" w:rsidP="00721334">
      <w:pPr>
        <w:pStyle w:val="Image"/>
      </w:pPr>
      <w:r>
        <w:drawing>
          <wp:inline distT="0" distB="0" distL="0" distR="0" wp14:anchorId="6BA7A1CC" wp14:editId="18F70E44">
            <wp:extent cx="5486400" cy="42153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0ABAF75" w14:textId="6E907924" w:rsidR="00721334" w:rsidRDefault="00473C42" w:rsidP="0046264C">
      <w:pPr>
        <w:pStyle w:val="FigureCaption"/>
      </w:pPr>
      <w:bookmarkStart w:id="48" w:name="_Toc484003933"/>
      <w:r>
        <w:t xml:space="preserve">Figure </w:t>
      </w:r>
      <w:fldSimple w:instr=" STYLEREF 1 \s ">
        <w:r w:rsidR="006532AD">
          <w:rPr>
            <w:noProof/>
          </w:rPr>
          <w:t>2</w:t>
        </w:r>
      </w:fldSimple>
      <w:r w:rsidR="006532AD">
        <w:noBreakHyphen/>
      </w:r>
      <w:fldSimple w:instr=" SEQ Figure \* ARABIC \s 1 ">
        <w:r w:rsidR="006532AD">
          <w:rPr>
            <w:noProof/>
          </w:rPr>
          <w:t>4</w:t>
        </w:r>
      </w:fldSimple>
      <w:r>
        <w:t>: PCD Tracker Entry (Populated)</w:t>
      </w:r>
      <w:bookmarkEnd w:id="48"/>
    </w:p>
    <w:p w14:paraId="2576E77C" w14:textId="77777777" w:rsidR="00721334" w:rsidRDefault="00721334" w:rsidP="00721334"/>
    <w:p w14:paraId="5D9B3A90" w14:textId="77777777" w:rsidR="00721334" w:rsidRDefault="00721334" w:rsidP="00721334">
      <w:pPr>
        <w:pStyle w:val="Heading4"/>
      </w:pPr>
      <w:bookmarkStart w:id="49" w:name="_Toc484003611"/>
      <w:r>
        <w:t>Requirements</w:t>
      </w:r>
      <w:bookmarkEnd w:id="49"/>
    </w:p>
    <w:p w14:paraId="2722A132" w14:textId="77777777" w:rsidR="00721334" w:rsidRPr="00721334" w:rsidRDefault="00721334" w:rsidP="00080CA3">
      <w:pPr>
        <w:pStyle w:val="ListParagraph"/>
        <w:numPr>
          <w:ilvl w:val="0"/>
          <w:numId w:val="59"/>
        </w:numPr>
      </w:pPr>
      <w:r w:rsidRPr="00721334">
        <w:t>The system will allow the user to save the data to Excel.</w:t>
      </w:r>
    </w:p>
    <w:p w14:paraId="768ED0CE" w14:textId="77777777" w:rsidR="00721334" w:rsidRDefault="00721334" w:rsidP="00080CA3">
      <w:pPr>
        <w:pStyle w:val="ListParagraph"/>
        <w:numPr>
          <w:ilvl w:val="0"/>
          <w:numId w:val="59"/>
        </w:numPr>
      </w:pPr>
      <w:r w:rsidRPr="00721334">
        <w:t>The system will allow the user to print the data.</w:t>
      </w:r>
    </w:p>
    <w:p w14:paraId="5FED6047" w14:textId="77777777" w:rsidR="00721334" w:rsidRDefault="00721334" w:rsidP="00721334">
      <w:pPr>
        <w:pStyle w:val="Heading4"/>
      </w:pPr>
      <w:bookmarkStart w:id="50" w:name="_Toc484003612"/>
      <w:r>
        <w:t>Business Rules</w:t>
      </w:r>
      <w:bookmarkEnd w:id="50"/>
    </w:p>
    <w:p w14:paraId="30935DEF" w14:textId="77777777" w:rsidR="00721334" w:rsidRDefault="00721334" w:rsidP="00080CA3">
      <w:pPr>
        <w:pStyle w:val="ListParagraph"/>
        <w:numPr>
          <w:ilvl w:val="0"/>
          <w:numId w:val="63"/>
        </w:numPr>
      </w:pPr>
    </w:p>
    <w:p w14:paraId="20876102" w14:textId="77777777" w:rsidR="00767D54" w:rsidRDefault="00767D54" w:rsidP="00C365E7">
      <w:pPr>
        <w:pStyle w:val="Heading3"/>
      </w:pPr>
      <w:bookmarkStart w:id="51" w:name="_Toc484003613"/>
      <w:r>
        <w:t>Functions</w:t>
      </w:r>
      <w:bookmarkEnd w:id="51"/>
    </w:p>
    <w:p w14:paraId="04A152A3" w14:textId="77777777" w:rsidR="004D5CD4" w:rsidRPr="004D5CD4" w:rsidRDefault="004D5CD4" w:rsidP="00080CA3">
      <w:pPr>
        <w:pStyle w:val="ListParagraph"/>
        <w:numPr>
          <w:ilvl w:val="0"/>
          <w:numId w:val="41"/>
        </w:numPr>
      </w:pPr>
      <w:r w:rsidRPr="004D5CD4">
        <w:t>Contract Selector</w:t>
      </w:r>
      <w:r w:rsidR="0048642F">
        <w:t xml:space="preserve">  </w:t>
      </w:r>
    </w:p>
    <w:p w14:paraId="3BEBE093" w14:textId="77777777" w:rsidR="00767D54" w:rsidRDefault="004D5CD4" w:rsidP="00080CA3">
      <w:pPr>
        <w:pStyle w:val="ListParagraph"/>
        <w:numPr>
          <w:ilvl w:val="0"/>
          <w:numId w:val="41"/>
        </w:numPr>
      </w:pPr>
      <w:r w:rsidRPr="004D5CD4">
        <w:t>Enumeration Helper</w:t>
      </w:r>
      <w:r w:rsidR="00B60F30">
        <w:t xml:space="preserve">  </w:t>
      </w:r>
    </w:p>
    <w:p w14:paraId="63134B6E" w14:textId="77777777" w:rsidR="0048642F" w:rsidRDefault="0048642F" w:rsidP="00080CA3">
      <w:pPr>
        <w:pStyle w:val="ListParagraph"/>
        <w:numPr>
          <w:ilvl w:val="0"/>
          <w:numId w:val="41"/>
        </w:numPr>
      </w:pPr>
      <w:r>
        <w:t xml:space="preserve">Calendar  </w:t>
      </w:r>
    </w:p>
    <w:p w14:paraId="7641A79B" w14:textId="77777777" w:rsidR="00767D54" w:rsidRDefault="00767D54" w:rsidP="00C365E7">
      <w:pPr>
        <w:pStyle w:val="Heading3"/>
      </w:pPr>
      <w:bookmarkStart w:id="52" w:name="_Toc484003614"/>
      <w:r>
        <w:t>Data Objects</w:t>
      </w:r>
      <w:bookmarkEnd w:id="52"/>
    </w:p>
    <w:p w14:paraId="4FC7CDAF" w14:textId="77777777" w:rsidR="004D5CD4" w:rsidRDefault="00F70FC7" w:rsidP="00080CA3">
      <w:pPr>
        <w:pStyle w:val="ListParagraph"/>
        <w:numPr>
          <w:ilvl w:val="0"/>
          <w:numId w:val="42"/>
        </w:numPr>
      </w:pPr>
      <w:r w:rsidRPr="00F70FC7">
        <w:fldChar w:fldCharType="begin"/>
      </w:r>
      <w:r w:rsidRPr="00F70FC7">
        <w:instrText xml:space="preserve"> REF _Ref483208503 \h  \* MERGEFORMAT </w:instrText>
      </w:r>
      <w:r w:rsidRPr="00F70FC7">
        <w:fldChar w:fldCharType="separate"/>
      </w:r>
      <w:r w:rsidR="00B76A4E">
        <w:t>Table 7</w:t>
      </w:r>
      <w:r w:rsidR="00B76A4E">
        <w:noBreakHyphen/>
        <w:t>1: Trackers</w:t>
      </w:r>
      <w:r w:rsidRPr="00F70FC7">
        <w:fldChar w:fldCharType="end"/>
      </w:r>
    </w:p>
    <w:p w14:paraId="3F2A8D76" w14:textId="77777777" w:rsidR="004D5CD4" w:rsidRPr="004D5CD4" w:rsidRDefault="00174560" w:rsidP="00080CA3">
      <w:pPr>
        <w:pStyle w:val="ListParagraph"/>
        <w:numPr>
          <w:ilvl w:val="0"/>
          <w:numId w:val="42"/>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r w:rsidRPr="004D5CD4">
        <w:t xml:space="preserve"> </w:t>
      </w:r>
    </w:p>
    <w:p w14:paraId="5E81CE5E" w14:textId="77777777" w:rsidR="00174560" w:rsidRPr="004D5CD4" w:rsidRDefault="00A1120D" w:rsidP="00080CA3">
      <w:pPr>
        <w:pStyle w:val="ListParagraph"/>
        <w:numPr>
          <w:ilvl w:val="0"/>
          <w:numId w:val="42"/>
        </w:numPr>
      </w:pPr>
      <w:hyperlink w:anchor="_Table_Remarks" w:history="1">
        <w:r w:rsidR="00F70FC7" w:rsidRPr="00F70FC7">
          <w:rPr>
            <w:rStyle w:val="Hyperlink"/>
          </w:rPr>
          <w:fldChar w:fldCharType="begin"/>
        </w:r>
        <w:r w:rsidR="00F70FC7" w:rsidRPr="00F70FC7">
          <w:rPr>
            <w:rStyle w:val="Hyperlink"/>
          </w:rPr>
          <w:instrText xml:space="preserve"> REF _Ref483208738 \h </w:instrText>
        </w:r>
        <w:r w:rsidR="00F70FC7" w:rsidRPr="00F70FC7">
          <w:rPr>
            <w:rStyle w:val="Hyperlink"/>
          </w:rPr>
        </w:r>
        <w:r w:rsidR="00F70FC7" w:rsidRPr="00F70FC7">
          <w:rPr>
            <w:rStyle w:val="Hyperlink"/>
          </w:rPr>
          <w:fldChar w:fldCharType="separate"/>
        </w:r>
        <w:r w:rsidR="00B76A4E">
          <w:t xml:space="preserve">Table </w:t>
        </w:r>
        <w:r w:rsidR="00B76A4E">
          <w:rPr>
            <w:noProof/>
          </w:rPr>
          <w:t>7</w:t>
        </w:r>
        <w:r w:rsidR="00B76A4E">
          <w:noBreakHyphen/>
        </w:r>
        <w:r w:rsidR="00B76A4E">
          <w:rPr>
            <w:noProof/>
          </w:rPr>
          <w:t>5</w:t>
        </w:r>
        <w:r w:rsidR="00B76A4E">
          <w:t>: Remarks</w:t>
        </w:r>
        <w:r w:rsidR="00F70FC7" w:rsidRPr="00F70FC7">
          <w:rPr>
            <w:rStyle w:val="Hyperlink"/>
          </w:rPr>
          <w:fldChar w:fldCharType="end"/>
        </w:r>
      </w:hyperlink>
      <w:r w:rsidR="00174560" w:rsidRPr="00174560">
        <w:t xml:space="preserve"> </w:t>
      </w:r>
    </w:p>
    <w:p w14:paraId="34D6D892" w14:textId="77777777" w:rsidR="00767D54" w:rsidRDefault="00174560" w:rsidP="00080CA3">
      <w:pPr>
        <w:pStyle w:val="ListParagraph"/>
        <w:numPr>
          <w:ilvl w:val="0"/>
          <w:numId w:val="42"/>
        </w:numPr>
      </w:pPr>
      <w:r>
        <w:fldChar w:fldCharType="begin"/>
      </w:r>
      <w:r>
        <w:instrText xml:space="preserve"> REF _Ref483209355 \h </w:instrText>
      </w:r>
      <w:r>
        <w:fldChar w:fldCharType="separate"/>
      </w:r>
      <w:r w:rsidR="00B76A4E">
        <w:t xml:space="preserve">Table </w:t>
      </w:r>
      <w:r w:rsidR="00B76A4E">
        <w:rPr>
          <w:noProof/>
        </w:rPr>
        <w:t>7</w:t>
      </w:r>
      <w:r w:rsidR="00B76A4E">
        <w:noBreakHyphen/>
      </w:r>
      <w:r w:rsidR="00B76A4E">
        <w:rPr>
          <w:noProof/>
        </w:rPr>
        <w:t>8</w:t>
      </w:r>
      <w:r w:rsidR="00B76A4E">
        <w:t>: Contracts</w:t>
      </w:r>
      <w:r>
        <w:fldChar w:fldCharType="end"/>
      </w:r>
    </w:p>
    <w:p w14:paraId="313F2C83" w14:textId="77777777" w:rsidR="00767D54" w:rsidRDefault="00767D54" w:rsidP="00C365E7">
      <w:pPr>
        <w:pStyle w:val="Heading3"/>
      </w:pPr>
      <w:bookmarkStart w:id="53" w:name="_Toc484003615"/>
      <w:r>
        <w:t>Enumerations</w:t>
      </w:r>
      <w:bookmarkEnd w:id="53"/>
    </w:p>
    <w:p w14:paraId="5F9B5E67" w14:textId="77777777" w:rsidR="00174560" w:rsidRDefault="00174560" w:rsidP="00080CA3">
      <w:pPr>
        <w:pStyle w:val="ListParagraph"/>
      </w:pPr>
      <w:r>
        <w:t>FY</w:t>
      </w:r>
    </w:p>
    <w:p w14:paraId="668173D3" w14:textId="77777777" w:rsidR="00174560" w:rsidRDefault="00174560" w:rsidP="00080CA3">
      <w:pPr>
        <w:pStyle w:val="ListParagraph"/>
      </w:pPr>
      <w:r>
        <w:t>TI</w:t>
      </w:r>
    </w:p>
    <w:p w14:paraId="0F4560C3" w14:textId="77777777" w:rsidR="00174560" w:rsidRDefault="00174560" w:rsidP="00080CA3">
      <w:pPr>
        <w:pStyle w:val="ListParagraph"/>
      </w:pPr>
      <w:r>
        <w:t>PCD Status</w:t>
      </w:r>
    </w:p>
    <w:p w14:paraId="739DDD06" w14:textId="77777777" w:rsidR="00174560" w:rsidRDefault="00174560" w:rsidP="00080CA3">
      <w:pPr>
        <w:pStyle w:val="ListParagraph"/>
      </w:pPr>
      <w:r>
        <w:t>Hull</w:t>
      </w:r>
    </w:p>
    <w:p w14:paraId="0A351443" w14:textId="77777777" w:rsidR="00174560" w:rsidRDefault="00174560" w:rsidP="00080CA3">
      <w:pPr>
        <w:pStyle w:val="ListParagraph"/>
      </w:pPr>
      <w:r>
        <w:t>Contract</w:t>
      </w:r>
    </w:p>
    <w:p w14:paraId="3157032A" w14:textId="77777777" w:rsidR="00174560" w:rsidRDefault="00174560" w:rsidP="00080CA3">
      <w:pPr>
        <w:pStyle w:val="ListParagraph"/>
      </w:pPr>
      <w:r>
        <w:t>T/F</w:t>
      </w:r>
      <w:r>
        <w:tab/>
        <w:t>(Funded</w:t>
      </w:r>
      <w:r w:rsidR="0048642F">
        <w:t>, MAN PR, CLW PR</w:t>
      </w:r>
      <w:r>
        <w:t>)</w:t>
      </w:r>
    </w:p>
    <w:p w14:paraId="72213E44" w14:textId="77777777" w:rsidR="00174560" w:rsidRDefault="00174560" w:rsidP="00080CA3">
      <w:pPr>
        <w:pStyle w:val="ListParagraph"/>
      </w:pPr>
      <w:r>
        <w:t>FEA</w:t>
      </w:r>
    </w:p>
    <w:p w14:paraId="005EB902" w14:textId="77777777" w:rsidR="00174560" w:rsidRDefault="00174560" w:rsidP="00080CA3">
      <w:pPr>
        <w:pStyle w:val="ListParagraph"/>
      </w:pPr>
      <w:r>
        <w:t>Users (or</w:t>
      </w:r>
      <w:r w:rsidR="0048642F">
        <w:t>iginator)</w:t>
      </w:r>
    </w:p>
    <w:p w14:paraId="4CEC3068" w14:textId="77777777" w:rsidR="0048642F" w:rsidRDefault="0048642F" w:rsidP="00080CA3">
      <w:pPr>
        <w:pStyle w:val="ListParagraph"/>
      </w:pPr>
      <w:r>
        <w:t>Status Delivery</w:t>
      </w:r>
      <w:r w:rsidRPr="0048642F">
        <w:t xml:space="preserve"> </w:t>
      </w:r>
      <w:r>
        <w:t>Part Number</w:t>
      </w:r>
    </w:p>
    <w:p w14:paraId="1C09E5D8" w14:textId="77777777" w:rsidR="0048642F" w:rsidRDefault="0048642F" w:rsidP="00080CA3">
      <w:pPr>
        <w:pStyle w:val="ListParagraph"/>
      </w:pPr>
      <w:r>
        <w:t>Part List Status</w:t>
      </w:r>
    </w:p>
    <w:p w14:paraId="42C34C16" w14:textId="77777777" w:rsidR="0048642F" w:rsidRDefault="0048642F" w:rsidP="00080CA3">
      <w:pPr>
        <w:pStyle w:val="ListParagraph"/>
      </w:pPr>
      <w:r>
        <w:t>Drawing Status</w:t>
      </w:r>
    </w:p>
    <w:p w14:paraId="594ABFCF" w14:textId="77777777" w:rsidR="0048642F" w:rsidRDefault="0048642F" w:rsidP="00080CA3">
      <w:pPr>
        <w:pStyle w:val="ListParagraph"/>
      </w:pPr>
      <w:r>
        <w:t>Mod</w:t>
      </w:r>
    </w:p>
    <w:p w14:paraId="23AD3D8B" w14:textId="77777777" w:rsidR="0048642F" w:rsidRDefault="0048642F" w:rsidP="00080CA3">
      <w:pPr>
        <w:pStyle w:val="ListParagraph"/>
      </w:pPr>
      <w:r>
        <w:t>SLIN</w:t>
      </w:r>
    </w:p>
    <w:p w14:paraId="481ED310" w14:textId="77777777" w:rsidR="0048642F" w:rsidRDefault="0048642F" w:rsidP="00080CA3">
      <w:pPr>
        <w:pStyle w:val="ListParagraph"/>
      </w:pPr>
      <w:r>
        <w:t>BOM</w:t>
      </w:r>
    </w:p>
    <w:p w14:paraId="6193F749" w14:textId="77777777" w:rsidR="00174560" w:rsidRDefault="0048642F" w:rsidP="00080CA3">
      <w:pPr>
        <w:pStyle w:val="ListParagraph"/>
      </w:pPr>
      <w:r>
        <w:t>Defined Fields</w:t>
      </w:r>
    </w:p>
    <w:p w14:paraId="048289A2" w14:textId="77777777" w:rsidR="0048642F" w:rsidRDefault="0048642F" w:rsidP="00080CA3">
      <w:pPr>
        <w:pStyle w:val="ListParagraph"/>
      </w:pPr>
    </w:p>
    <w:p w14:paraId="1EE6C4B9" w14:textId="77777777" w:rsidR="00767D54" w:rsidRDefault="004D5CD4" w:rsidP="00080CA3">
      <w:pPr>
        <w:pStyle w:val="ListParagraph"/>
      </w:pPr>
      <w:r w:rsidRPr="005174DA">
        <w:t>Task Type (blank, PN, DWG, DOM, PCD, PR)</w:t>
      </w:r>
      <w:r>
        <w:t xml:space="preserve">  </w:t>
      </w:r>
    </w:p>
    <w:p w14:paraId="1615C1E1" w14:textId="77777777" w:rsidR="00A12839" w:rsidRDefault="00A12839" w:rsidP="00C365E7">
      <w:pPr>
        <w:pStyle w:val="Heading3"/>
      </w:pPr>
      <w:bookmarkStart w:id="54" w:name="_Toc484003616"/>
      <w:r>
        <w:t>Complexity</w:t>
      </w:r>
      <w:bookmarkEnd w:id="54"/>
    </w:p>
    <w:p w14:paraId="5BBB91F4" w14:textId="77777777" w:rsidR="00B60F30" w:rsidRPr="00B60F30" w:rsidRDefault="00B60F30" w:rsidP="00B60F30"/>
    <w:tbl>
      <w:tblPr>
        <w:tblStyle w:val="TableGrid"/>
        <w:tblW w:w="0" w:type="auto"/>
        <w:tblInd w:w="360" w:type="dxa"/>
        <w:tblLook w:val="04A0" w:firstRow="1" w:lastRow="0" w:firstColumn="1" w:lastColumn="0" w:noHBand="0" w:noVBand="1"/>
      </w:tblPr>
      <w:tblGrid>
        <w:gridCol w:w="2155"/>
        <w:gridCol w:w="913"/>
      </w:tblGrid>
      <w:tr w:rsidR="00A12839" w:rsidRPr="007445B1" w14:paraId="2957970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5DB26D7" w14:textId="77777777" w:rsidR="00A12839" w:rsidRPr="007445B1" w:rsidRDefault="00A12839" w:rsidP="00A12839">
            <w:pPr>
              <w:pStyle w:val="TableHeading"/>
            </w:pPr>
          </w:p>
        </w:tc>
        <w:tc>
          <w:tcPr>
            <w:tcW w:w="913" w:type="dxa"/>
            <w:shd w:val="clear" w:color="auto" w:fill="BFBFBF" w:themeFill="background1" w:themeFillShade="BF"/>
          </w:tcPr>
          <w:p w14:paraId="036DE0D9" w14:textId="77777777" w:rsidR="00A12839" w:rsidRPr="007445B1" w:rsidRDefault="00A12839" w:rsidP="00A12839">
            <w:pPr>
              <w:pStyle w:val="TableHeading"/>
            </w:pPr>
            <w:r>
              <w:t>Count</w:t>
            </w:r>
          </w:p>
        </w:tc>
      </w:tr>
      <w:tr w:rsidR="00A12839" w:rsidRPr="007445B1" w14:paraId="18EC99B3" w14:textId="77777777" w:rsidTr="00A12839">
        <w:tc>
          <w:tcPr>
            <w:tcW w:w="2155" w:type="dxa"/>
          </w:tcPr>
          <w:p w14:paraId="204A02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2516DC2"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18</w:t>
            </w:r>
          </w:p>
        </w:tc>
      </w:tr>
      <w:tr w:rsidR="00A12839" w:rsidRPr="007445B1" w14:paraId="49CB5556" w14:textId="77777777" w:rsidTr="00A12839">
        <w:tc>
          <w:tcPr>
            <w:tcW w:w="2155" w:type="dxa"/>
          </w:tcPr>
          <w:p w14:paraId="47D122EC"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D3588BB" w14:textId="77777777" w:rsidR="00A12839" w:rsidRPr="007445B1" w:rsidRDefault="004D5CD4"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5C5F072B" w14:textId="77777777" w:rsidTr="00A12839">
        <w:tc>
          <w:tcPr>
            <w:tcW w:w="2155" w:type="dxa"/>
          </w:tcPr>
          <w:p w14:paraId="1895913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CEFF38C"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4</w:t>
            </w:r>
          </w:p>
        </w:tc>
      </w:tr>
      <w:tr w:rsidR="00A12839" w:rsidRPr="007445B1" w14:paraId="2287C68A" w14:textId="77777777" w:rsidTr="00A12839">
        <w:tc>
          <w:tcPr>
            <w:tcW w:w="2155" w:type="dxa"/>
          </w:tcPr>
          <w:p w14:paraId="44A2D72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6241D60"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8</w:t>
            </w:r>
          </w:p>
        </w:tc>
      </w:tr>
      <w:tr w:rsidR="00A12839" w:rsidRPr="007445B1" w14:paraId="43678268" w14:textId="77777777" w:rsidTr="00A12839">
        <w:tc>
          <w:tcPr>
            <w:tcW w:w="2155" w:type="dxa"/>
          </w:tcPr>
          <w:p w14:paraId="4DD86DB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02F6715C"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3523C11D" w14:textId="77777777" w:rsidTr="00A12839">
        <w:tc>
          <w:tcPr>
            <w:tcW w:w="2155" w:type="dxa"/>
          </w:tcPr>
          <w:p w14:paraId="75029B29"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0075A67"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D5CD4">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37B44902" w14:textId="77777777" w:rsidR="00721334" w:rsidRDefault="00721334" w:rsidP="00721334"/>
    <w:p w14:paraId="1A61A02E" w14:textId="77777777" w:rsidR="0046264C" w:rsidRDefault="0046264C" w:rsidP="00721334"/>
    <w:p w14:paraId="2E4ABF02" w14:textId="77777777" w:rsidR="0046264C" w:rsidRDefault="0046264C" w:rsidP="00721334"/>
    <w:p w14:paraId="048E6F58" w14:textId="77777777" w:rsidR="00977770" w:rsidRDefault="00977770" w:rsidP="00721334"/>
    <w:p w14:paraId="67523E9C" w14:textId="77777777" w:rsidR="0046264C" w:rsidRDefault="0046264C" w:rsidP="00721334"/>
    <w:p w14:paraId="5938D6FD" w14:textId="77777777" w:rsidR="0046264C" w:rsidRDefault="0046264C" w:rsidP="00721334"/>
    <w:p w14:paraId="749C8C76" w14:textId="77777777" w:rsidR="006B14D7" w:rsidRDefault="00E27EF1" w:rsidP="006B14D7">
      <w:pPr>
        <w:pStyle w:val="Heading2"/>
      </w:pPr>
      <w:bookmarkStart w:id="55" w:name="_Toc484003617"/>
      <w:r>
        <w:t xml:space="preserve">PCD </w:t>
      </w:r>
      <w:r w:rsidR="00FD7ACA">
        <w:t>Tracker</w:t>
      </w:r>
      <w:r w:rsidR="006B14D7">
        <w:t xml:space="preserve"> Maintenance</w:t>
      </w:r>
      <w:bookmarkEnd w:id="55"/>
    </w:p>
    <w:p w14:paraId="34C581EE" w14:textId="77777777" w:rsidR="00977770" w:rsidRPr="004D5CD4" w:rsidRDefault="00977770" w:rsidP="00977770">
      <w:r w:rsidRPr="004D5CD4">
        <w:t xml:space="preserve">The HMI will allow the authorized user to add, update, delete, and close tasks.  The user will entered the required minimum </w:t>
      </w:r>
      <w:r>
        <w:t>i</w:t>
      </w:r>
      <w:r w:rsidRPr="004D5CD4">
        <w:t xml:space="preserve">nformation for the </w:t>
      </w:r>
      <w:r>
        <w:t xml:space="preserve">task </w:t>
      </w:r>
      <w:r w:rsidRPr="004D5CD4">
        <w:t xml:space="preserve">type.  The user can add and/or delete attachments and remarks regarding the activity from this HMI.  These remarks will be included in the draft PCD where the user can choose to exclude the remarks from the PCD submission.  The HMI contains a scrolled task panel that displays tasks already entered for the associated tracker entry.  When the user selects </w:t>
      </w:r>
      <w:proofErr w:type="gramStart"/>
      <w:r w:rsidRPr="004D5CD4">
        <w:t>a</w:t>
      </w:r>
      <w:proofErr w:type="gramEnd"/>
      <w:r w:rsidRPr="004D5CD4">
        <w:t xml:space="preserve"> existing tasks by checking the tack, and clicking on the “Edit” button the this will populate the entry/edit form on the top of the page.</w:t>
      </w:r>
    </w:p>
    <w:p w14:paraId="18165311" w14:textId="77777777" w:rsidR="00977770" w:rsidRPr="004D5CD4" w:rsidRDefault="00977770" w:rsidP="00977770">
      <w:r w:rsidRPr="004D5CD4">
        <w:t xml:space="preserve">For the originator, reviewer, and approver inputs, the system will display a list of individuals where the user can select one or more individuals to add them to role. </w:t>
      </w:r>
    </w:p>
    <w:p w14:paraId="2B7D7138" w14:textId="77777777" w:rsidR="00977770" w:rsidRPr="004D5CD4" w:rsidRDefault="00977770" w:rsidP="00977770">
      <w:r w:rsidRPr="004D5CD4">
        <w:t xml:space="preserve">The user can add attachments to the task by clicking on the “Add” button.  The system will open a separate window where the user will search for and select the external file from.  When the user selects </w:t>
      </w:r>
      <w:proofErr w:type="gramStart"/>
      <w:r w:rsidRPr="004D5CD4">
        <w:t>a</w:t>
      </w:r>
      <w:proofErr w:type="gramEnd"/>
      <w:r w:rsidRPr="004D5CD4">
        <w:t xml:space="preserve"> attachment(s) using the check box, the “View” and “Delete” buttons will be enabled.  (The check box default state is unchecked.)  When the “View” button is clicked the system will open a separate window and display the document.  When the “Delete” button is clicked the system will remove the attachment(s) from the task.  The attachment entry will be retained by the system with a “hidden” status for audit purposes. These attachment(s) will be included in the draft PCD where the user can choose to exclude the attachment(s) from the PCD submission.  </w:t>
      </w:r>
    </w:p>
    <w:p w14:paraId="066D341C" w14:textId="77777777" w:rsidR="006B14D7" w:rsidRDefault="00977770" w:rsidP="006B14D7">
      <w:r w:rsidRPr="004D5CD4">
        <w:t>The user can add and/or delete remarks regarding the task from this HMI.  When the user selects a remark(s) using the check box, “Delete” buttons will be enabled.  (The check box default state is unchecked.) When the “Delete” button is clicked the system will remove the remark(s) from the task. The remark entry will be retained by the system with a “hidden” status for audit purposes.  These remark(s) will be included in the draft PCD where the user can choose to exclude the remark(s) from th</w:t>
      </w:r>
      <w:r>
        <w:t>e PCD submission</w:t>
      </w:r>
      <w:r w:rsidR="006B14D7">
        <w:t xml:space="preserve">.  </w:t>
      </w:r>
    </w:p>
    <w:p w14:paraId="2674C395" w14:textId="77777777" w:rsidR="006B14D7" w:rsidRDefault="006B14D7" w:rsidP="00C365E7">
      <w:pPr>
        <w:pStyle w:val="Heading3"/>
      </w:pPr>
      <w:bookmarkStart w:id="56" w:name="_Toc484003618"/>
      <w:r>
        <w:lastRenderedPageBreak/>
        <w:t>Human Machine Interfaces</w:t>
      </w:r>
      <w:bookmarkEnd w:id="56"/>
    </w:p>
    <w:p w14:paraId="687FE173" w14:textId="77777777" w:rsidR="006B14D7" w:rsidRDefault="00FD7ACA" w:rsidP="006B14D7">
      <w:pPr>
        <w:pStyle w:val="Image"/>
      </w:pPr>
      <w:r>
        <w:drawing>
          <wp:inline distT="0" distB="0" distL="0" distR="0" wp14:anchorId="58EB039E" wp14:editId="4AF6B816">
            <wp:extent cx="5486400" cy="3895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95344"/>
                    </a:xfrm>
                    <a:prstGeom prst="rect">
                      <a:avLst/>
                    </a:prstGeom>
                    <a:noFill/>
                  </pic:spPr>
                </pic:pic>
              </a:graphicData>
            </a:graphic>
          </wp:inline>
        </w:drawing>
      </w:r>
    </w:p>
    <w:p w14:paraId="0CF8ED12" w14:textId="28F68B8A" w:rsidR="006B14D7" w:rsidRDefault="0046264C" w:rsidP="0046264C">
      <w:pPr>
        <w:pStyle w:val="FigureCaption"/>
      </w:pPr>
      <w:bookmarkStart w:id="57" w:name="_Toc484003934"/>
      <w:r>
        <w:t xml:space="preserve">Figure </w:t>
      </w:r>
      <w:fldSimple w:instr=" STYLEREF 1 \s ">
        <w:r w:rsidR="006532AD">
          <w:rPr>
            <w:noProof/>
          </w:rPr>
          <w:t>2</w:t>
        </w:r>
      </w:fldSimple>
      <w:r w:rsidR="006532AD">
        <w:noBreakHyphen/>
      </w:r>
      <w:fldSimple w:instr=" SEQ Figure \* ARABIC \s 1 ">
        <w:r w:rsidR="006532AD">
          <w:rPr>
            <w:noProof/>
          </w:rPr>
          <w:t>5</w:t>
        </w:r>
      </w:fldSimple>
      <w:r>
        <w:t xml:space="preserve">: </w:t>
      </w:r>
      <w:r w:rsidRPr="00E951FE">
        <w:t>PCD Tracker Maintenance</w:t>
      </w:r>
      <w:bookmarkEnd w:id="57"/>
    </w:p>
    <w:p w14:paraId="44AB7B6B" w14:textId="77777777" w:rsidR="00FF543D" w:rsidRPr="00E02263" w:rsidRDefault="00FF543D" w:rsidP="00080CA3">
      <w:pPr>
        <w:pStyle w:val="ListParagraph"/>
        <w:numPr>
          <w:ilvl w:val="0"/>
          <w:numId w:val="64"/>
        </w:numPr>
      </w:pPr>
      <w:r w:rsidRPr="00E02263">
        <w:t>Add:</w:t>
      </w:r>
      <w:r w:rsidRPr="00E02263">
        <w:tab/>
        <w:t xml:space="preserve">For the attachments it allows the user to attach </w:t>
      </w:r>
      <w:proofErr w:type="gramStart"/>
      <w:r w:rsidRPr="00E02263">
        <w:t>a</w:t>
      </w:r>
      <w:proofErr w:type="gramEnd"/>
      <w:r w:rsidRPr="00E02263">
        <w:t xml:space="preserve"> external document for the task.</w:t>
      </w:r>
      <w:r w:rsidR="00264D73">
        <w:t xml:space="preserve">  </w:t>
      </w:r>
    </w:p>
    <w:p w14:paraId="01AA9456" w14:textId="77777777" w:rsidR="004D5CD4" w:rsidRPr="00E02263" w:rsidRDefault="004D5CD4" w:rsidP="00080CA3">
      <w:pPr>
        <w:pStyle w:val="ListParagraph"/>
        <w:numPr>
          <w:ilvl w:val="0"/>
          <w:numId w:val="64"/>
        </w:numPr>
      </w:pPr>
      <w:r w:rsidRPr="004D5CD4">
        <w:t>Delete</w:t>
      </w:r>
      <w:r w:rsidRPr="00E02263">
        <w:t>:</w:t>
      </w:r>
      <w:r w:rsidRPr="00E02263">
        <w:tab/>
        <w:t xml:space="preserve">For the originator, reviewer, and approver roles, allows the user to remove </w:t>
      </w:r>
      <w:r w:rsidR="00FF543D" w:rsidRPr="00E02263">
        <w:t>an</w:t>
      </w:r>
      <w:r w:rsidRPr="00E02263">
        <w:t xml:space="preserve"> individual from the role for the task.</w:t>
      </w:r>
      <w:r w:rsidR="00264D73">
        <w:t xml:space="preserve">  </w:t>
      </w:r>
    </w:p>
    <w:p w14:paraId="08096044" w14:textId="77777777" w:rsidR="004D5CD4" w:rsidRDefault="004D5CD4" w:rsidP="00080CA3">
      <w:pPr>
        <w:pStyle w:val="ListParagraph"/>
        <w:numPr>
          <w:ilvl w:val="0"/>
          <w:numId w:val="64"/>
        </w:numPr>
      </w:pPr>
      <w:r w:rsidRPr="00E02263">
        <w:t>View:</w:t>
      </w:r>
      <w:r w:rsidRPr="00E02263">
        <w:tab/>
        <w:t>For the attachments it allows the user to view the attachment selected</w:t>
      </w:r>
      <w:r w:rsidR="00264D73">
        <w:t xml:space="preserve">.  </w:t>
      </w:r>
    </w:p>
    <w:p w14:paraId="6ABECCF2" w14:textId="77777777" w:rsidR="00FF543D" w:rsidRPr="00E02263" w:rsidRDefault="00FF543D" w:rsidP="00080CA3">
      <w:pPr>
        <w:pStyle w:val="ListParagraph"/>
        <w:numPr>
          <w:ilvl w:val="0"/>
          <w:numId w:val="64"/>
        </w:numPr>
      </w:pPr>
      <w:r w:rsidRPr="00E02263">
        <w:t>Delete:</w:t>
      </w:r>
      <w:r w:rsidRPr="00E02263">
        <w:tab/>
        <w:t>For the attachments and remarks fields, allows the user to remove elected items from the task.</w:t>
      </w:r>
      <w:r w:rsidR="00264D73">
        <w:t xml:space="preserve">  </w:t>
      </w:r>
    </w:p>
    <w:p w14:paraId="34C9523F" w14:textId="77777777" w:rsidR="00FF543D" w:rsidRPr="00E02263" w:rsidRDefault="00FF543D" w:rsidP="00FF543D"/>
    <w:p w14:paraId="2A650C7C" w14:textId="77777777" w:rsidR="004D5CD4" w:rsidRPr="00E02263" w:rsidRDefault="004D5CD4" w:rsidP="00080CA3">
      <w:pPr>
        <w:pStyle w:val="ListParagraph"/>
        <w:numPr>
          <w:ilvl w:val="0"/>
          <w:numId w:val="64"/>
        </w:numPr>
      </w:pPr>
      <w:r w:rsidRPr="00E02263">
        <w:t>Add Task:</w:t>
      </w:r>
      <w:r w:rsidRPr="00E02263">
        <w:tab/>
        <w:t xml:space="preserve">Allows the user to enter a new task under the tracker entry.  The system will initialize the input panel to its default state.  The system will enable the “Save” button when all the required fields are entered.  </w:t>
      </w:r>
    </w:p>
    <w:p w14:paraId="019CC379" w14:textId="77777777" w:rsidR="004D5CD4" w:rsidRPr="00E02263" w:rsidRDefault="004D5CD4" w:rsidP="00080CA3">
      <w:pPr>
        <w:pStyle w:val="ListParagraph"/>
        <w:numPr>
          <w:ilvl w:val="0"/>
          <w:numId w:val="64"/>
        </w:numPr>
      </w:pPr>
      <w:r w:rsidRPr="00E02263">
        <w:t>Edit:</w:t>
      </w:r>
      <w:r w:rsidRPr="00E02263">
        <w:tab/>
        <w:t xml:space="preserve">When the user selects a task from the task panel the system will enable the “Edit” button.  When the user clicks the “Edit” button the system will populate the task edit panel and the allow user to update the task.  </w:t>
      </w:r>
    </w:p>
    <w:p w14:paraId="7603A4F0" w14:textId="77777777" w:rsidR="004D5CD4" w:rsidRPr="00E02263" w:rsidRDefault="004D5CD4" w:rsidP="00080CA3">
      <w:pPr>
        <w:pStyle w:val="ListParagraph"/>
        <w:numPr>
          <w:ilvl w:val="0"/>
          <w:numId w:val="64"/>
        </w:numPr>
      </w:pPr>
      <w:r w:rsidRPr="00E02263">
        <w:t>Save:</w:t>
      </w:r>
      <w:r w:rsidRPr="00E02263">
        <w:tab/>
        <w:t>Allows the user to save their changes made to the task entry.  The system will trigger the creat</w:t>
      </w:r>
      <w:r w:rsidR="00FF543D">
        <w:t>ion</w:t>
      </w:r>
      <w:r w:rsidRPr="00E02263">
        <w:t xml:space="preserve"> of required audit records.  “Task Maintenance” and “Hardware List” have their own save functions.  (Audit details)</w:t>
      </w:r>
    </w:p>
    <w:p w14:paraId="04DB7CEF" w14:textId="77777777" w:rsidR="004D5CD4" w:rsidRPr="00E02263" w:rsidRDefault="004D5CD4" w:rsidP="00080CA3">
      <w:pPr>
        <w:pStyle w:val="ListParagraph"/>
        <w:numPr>
          <w:ilvl w:val="0"/>
          <w:numId w:val="64"/>
        </w:numPr>
      </w:pPr>
      <w:r w:rsidRPr="00E02263">
        <w:t>Delete:</w:t>
      </w:r>
      <w:r w:rsidRPr="00E02263">
        <w:tab/>
        <w:t>Allows the user to delete the “draft” PCD.  The system will flag the entry as deleted and hide the entry from most searches, but the record will be retained by the system for audit purposes.</w:t>
      </w:r>
    </w:p>
    <w:p w14:paraId="7354917F" w14:textId="77777777" w:rsidR="004D5CD4" w:rsidRPr="00E02263" w:rsidRDefault="004D5CD4" w:rsidP="00080CA3">
      <w:pPr>
        <w:pStyle w:val="ListParagraph"/>
        <w:numPr>
          <w:ilvl w:val="0"/>
          <w:numId w:val="64"/>
        </w:numPr>
      </w:pPr>
      <w:r w:rsidRPr="00E02263">
        <w:t>Cancel:</w:t>
      </w:r>
      <w:r w:rsidRPr="00E02263">
        <w:tab/>
        <w:t>Allows the user to reset the view to the values at existed upon open the HMI.</w:t>
      </w:r>
    </w:p>
    <w:p w14:paraId="0E5EA994" w14:textId="77777777" w:rsidR="00767D54" w:rsidRDefault="004D5CD4" w:rsidP="00080CA3">
      <w:pPr>
        <w:pStyle w:val="ListParagraph"/>
        <w:numPr>
          <w:ilvl w:val="0"/>
          <w:numId w:val="64"/>
        </w:numPr>
      </w:pPr>
      <w:r w:rsidRPr="00E02263">
        <w:lastRenderedPageBreak/>
        <w:t>Back:</w:t>
      </w:r>
      <w:r w:rsidRPr="00E02263">
        <w:tab/>
        <w:t xml:space="preserve">Returns the user to the </w:t>
      </w:r>
      <w:r w:rsidRPr="004D5CD4">
        <w:t>HMI that the current HMI was called from.</w:t>
      </w:r>
    </w:p>
    <w:p w14:paraId="609C50BB" w14:textId="77777777" w:rsidR="00767D54" w:rsidRDefault="00767D54" w:rsidP="00C365E7">
      <w:pPr>
        <w:pStyle w:val="Heading3"/>
      </w:pPr>
      <w:bookmarkStart w:id="58" w:name="_Toc484003619"/>
      <w:r>
        <w:t>Requirements</w:t>
      </w:r>
      <w:bookmarkEnd w:id="58"/>
    </w:p>
    <w:p w14:paraId="67D1F816" w14:textId="77777777" w:rsidR="004D5CD4" w:rsidRPr="004D5CD4" w:rsidRDefault="004D5CD4" w:rsidP="00080CA3">
      <w:pPr>
        <w:pStyle w:val="ListParagraph"/>
        <w:numPr>
          <w:ilvl w:val="0"/>
          <w:numId w:val="43"/>
        </w:numPr>
      </w:pPr>
      <w:r w:rsidRPr="004D5CD4">
        <w:t xml:space="preserve">The system shall automatically assign item identifiers that are unique. </w:t>
      </w:r>
    </w:p>
    <w:p w14:paraId="7D27623E" w14:textId="77777777" w:rsidR="004D5CD4" w:rsidRPr="004D5CD4" w:rsidRDefault="004D5CD4" w:rsidP="00080CA3">
      <w:pPr>
        <w:pStyle w:val="ListParagraph"/>
        <w:numPr>
          <w:ilvl w:val="0"/>
          <w:numId w:val="43"/>
        </w:numPr>
      </w:pPr>
      <w:r w:rsidRPr="004D5CD4">
        <w:t>The system shall validate that all required fields are complete.</w:t>
      </w:r>
    </w:p>
    <w:p w14:paraId="6AF0E732" w14:textId="77777777" w:rsidR="004D5CD4" w:rsidRPr="004D5CD4" w:rsidRDefault="004D5CD4" w:rsidP="00080CA3">
      <w:pPr>
        <w:pStyle w:val="ListParagraph"/>
        <w:numPr>
          <w:ilvl w:val="0"/>
          <w:numId w:val="43"/>
        </w:numPr>
      </w:pPr>
      <w:r w:rsidRPr="004D5CD4">
        <w:t>The system shall allow the &lt;authorized user&gt; to maintain the enumerations used in the drop-down list boxes.</w:t>
      </w:r>
    </w:p>
    <w:p w14:paraId="36E260FA" w14:textId="77777777" w:rsidR="00767D54" w:rsidRPr="00767D54" w:rsidRDefault="004D5CD4" w:rsidP="00080CA3">
      <w:pPr>
        <w:pStyle w:val="ListParagraph"/>
        <w:numPr>
          <w:ilvl w:val="0"/>
          <w:numId w:val="43"/>
        </w:numPr>
      </w:pPr>
      <w:r w:rsidRPr="004D5CD4">
        <w:t>The system shall use the &lt;active directory&gt; to assign individual tasks.</w:t>
      </w:r>
    </w:p>
    <w:p w14:paraId="25AF1B62" w14:textId="77777777" w:rsidR="00767D54" w:rsidRDefault="00767D54" w:rsidP="00C365E7">
      <w:pPr>
        <w:pStyle w:val="Heading3"/>
      </w:pPr>
      <w:bookmarkStart w:id="59" w:name="_Toc484003620"/>
      <w:r>
        <w:t>Business Rules</w:t>
      </w:r>
      <w:bookmarkEnd w:id="59"/>
    </w:p>
    <w:p w14:paraId="49BA39CB" w14:textId="77777777" w:rsidR="004D5CD4" w:rsidRPr="004D5CD4" w:rsidRDefault="004D5CD4" w:rsidP="00080CA3">
      <w:pPr>
        <w:pStyle w:val="ListParagraph"/>
        <w:numPr>
          <w:ilvl w:val="0"/>
          <w:numId w:val="44"/>
        </w:numPr>
      </w:pPr>
      <w:r w:rsidRPr="004D5CD4">
        <w:t>A required roles needs to have at least one individual assigned.</w:t>
      </w:r>
    </w:p>
    <w:p w14:paraId="08480D9F" w14:textId="77777777" w:rsidR="00767D54" w:rsidRPr="00767D54" w:rsidRDefault="004D5CD4" w:rsidP="00080CA3">
      <w:pPr>
        <w:pStyle w:val="ListParagraph"/>
        <w:numPr>
          <w:ilvl w:val="0"/>
          <w:numId w:val="44"/>
        </w:numPr>
      </w:pPr>
      <w:r w:rsidRPr="004D5CD4">
        <w:t>The &lt;Required By&gt; date cannot be later than or the same as the &lt;Internal RDD&gt; date.</w:t>
      </w:r>
    </w:p>
    <w:p w14:paraId="4F3F3D51" w14:textId="77777777" w:rsidR="00767D54" w:rsidRDefault="00767D54" w:rsidP="00C365E7">
      <w:pPr>
        <w:pStyle w:val="Heading3"/>
      </w:pPr>
      <w:bookmarkStart w:id="60" w:name="_Toc484003621"/>
      <w:r>
        <w:t>Functions</w:t>
      </w:r>
      <w:bookmarkEnd w:id="60"/>
    </w:p>
    <w:p w14:paraId="48201AE0" w14:textId="77777777" w:rsidR="00EB1472" w:rsidRDefault="00EB1472" w:rsidP="00080CA3">
      <w:pPr>
        <w:pStyle w:val="ListParagraph"/>
        <w:numPr>
          <w:ilvl w:val="0"/>
          <w:numId w:val="45"/>
        </w:numPr>
      </w:pPr>
      <w:r>
        <w:t xml:space="preserve">Calendar  </w:t>
      </w:r>
    </w:p>
    <w:p w14:paraId="12B3E409" w14:textId="77777777" w:rsidR="004D5CD4" w:rsidRPr="004D5CD4" w:rsidRDefault="004D5CD4" w:rsidP="00080CA3">
      <w:pPr>
        <w:pStyle w:val="ListParagraph"/>
        <w:numPr>
          <w:ilvl w:val="0"/>
          <w:numId w:val="45"/>
        </w:numPr>
      </w:pPr>
      <w:r w:rsidRPr="004D5CD4">
        <w:t>Action Person Helper</w:t>
      </w:r>
      <w:r w:rsidR="00EB1472">
        <w:t xml:space="preserve">  </w:t>
      </w:r>
    </w:p>
    <w:p w14:paraId="1A3FECE3" w14:textId="77777777" w:rsidR="004D5CD4" w:rsidRPr="004D5CD4" w:rsidRDefault="004D5CD4" w:rsidP="00080CA3">
      <w:pPr>
        <w:pStyle w:val="ListParagraph"/>
        <w:numPr>
          <w:ilvl w:val="0"/>
          <w:numId w:val="45"/>
        </w:numPr>
      </w:pPr>
      <w:r w:rsidRPr="004D5CD4">
        <w:t>Approver Person Helper</w:t>
      </w:r>
      <w:r w:rsidR="00EB1472">
        <w:t xml:space="preserve">  </w:t>
      </w:r>
    </w:p>
    <w:p w14:paraId="216F7C1C" w14:textId="77777777" w:rsidR="004D5CD4" w:rsidRPr="004D5CD4" w:rsidRDefault="004D5CD4" w:rsidP="00080CA3">
      <w:pPr>
        <w:pStyle w:val="ListParagraph"/>
        <w:numPr>
          <w:ilvl w:val="0"/>
          <w:numId w:val="45"/>
        </w:numPr>
      </w:pPr>
      <w:r w:rsidRPr="004D5CD4">
        <w:t>Enumeration Helper</w:t>
      </w:r>
      <w:r w:rsidR="00EB1472">
        <w:t xml:space="preserve">  </w:t>
      </w:r>
    </w:p>
    <w:p w14:paraId="4CF90820" w14:textId="77777777" w:rsidR="004D5CD4" w:rsidRPr="004D5CD4" w:rsidRDefault="004D5CD4" w:rsidP="00080CA3">
      <w:pPr>
        <w:pStyle w:val="ListParagraph"/>
        <w:numPr>
          <w:ilvl w:val="0"/>
          <w:numId w:val="45"/>
        </w:numPr>
      </w:pPr>
      <w:r w:rsidRPr="004D5CD4">
        <w:t>Attachments</w:t>
      </w:r>
      <w:r w:rsidR="00EB1472">
        <w:t xml:space="preserve">  </w:t>
      </w:r>
    </w:p>
    <w:p w14:paraId="08B9982F" w14:textId="77777777" w:rsidR="00767D54" w:rsidRDefault="004D5CD4" w:rsidP="00080CA3">
      <w:pPr>
        <w:pStyle w:val="ListParagraph"/>
        <w:numPr>
          <w:ilvl w:val="0"/>
          <w:numId w:val="45"/>
        </w:numPr>
      </w:pPr>
      <w:r w:rsidRPr="004D5CD4">
        <w:t>Notes?</w:t>
      </w:r>
      <w:r w:rsidR="00EB1472">
        <w:t xml:space="preserve">  </w:t>
      </w:r>
    </w:p>
    <w:p w14:paraId="530FED68" w14:textId="77777777" w:rsidR="00767D54" w:rsidRDefault="00767D54" w:rsidP="00C365E7">
      <w:pPr>
        <w:pStyle w:val="Heading3"/>
      </w:pPr>
      <w:bookmarkStart w:id="61" w:name="_Toc484003622"/>
      <w:r>
        <w:t>Data Objects</w:t>
      </w:r>
      <w:bookmarkEnd w:id="61"/>
    </w:p>
    <w:p w14:paraId="2513A0AD" w14:textId="77777777" w:rsidR="004D5CD4" w:rsidRDefault="00D37852" w:rsidP="00080CA3">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D07C3EB" w14:textId="77777777" w:rsidR="00D37852" w:rsidRPr="004D5CD4" w:rsidRDefault="00D37852" w:rsidP="00080CA3">
      <w:pPr>
        <w:pStyle w:val="ListParagraph"/>
      </w:pPr>
      <w:r>
        <w:fldChar w:fldCharType="begin"/>
      </w:r>
      <w:r>
        <w:instrText xml:space="preserve"> REF _Ref483223463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F3FB9E" w14:textId="77777777" w:rsidR="00D37852" w:rsidRPr="004D5CD4" w:rsidRDefault="00D37852" w:rsidP="00080CA3">
      <w:pPr>
        <w:pStyle w:val="ListParagraph"/>
      </w:pPr>
      <w:r>
        <w:fldChar w:fldCharType="begin"/>
      </w:r>
      <w:r>
        <w:instrText xml:space="preserve"> REF _Ref483223596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0408AFF3" w14:textId="77777777" w:rsidR="00D37852" w:rsidRPr="004D5CD4" w:rsidRDefault="00D37852" w:rsidP="00080CA3">
      <w:pPr>
        <w:pStyle w:val="ListParagraph"/>
      </w:pPr>
      <w:r>
        <w:fldChar w:fldCharType="begin"/>
      </w:r>
      <w:r>
        <w:instrText xml:space="preserve"> REF _Ref483223496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5C529EB2" w14:textId="77777777" w:rsidR="004D5CD4" w:rsidRPr="004D5CD4" w:rsidRDefault="00D37852"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689EECF3" w14:textId="77777777" w:rsidR="00767D54" w:rsidRDefault="00D37852" w:rsidP="00080CA3">
      <w:pPr>
        <w:pStyle w:val="ListParagraph"/>
      </w:pPr>
      <w:r>
        <w:fldChar w:fldCharType="begin"/>
      </w:r>
      <w:r>
        <w:instrText xml:space="preserve"> REF _Ref483223580 \h </w:instrText>
      </w:r>
      <w:r>
        <w:fldChar w:fldCharType="separate"/>
      </w:r>
      <w:r w:rsidR="00B76A4E">
        <w:t xml:space="preserve">Table </w:t>
      </w:r>
      <w:r w:rsidR="00B76A4E">
        <w:rPr>
          <w:noProof/>
        </w:rPr>
        <w:t>7</w:t>
      </w:r>
      <w:r w:rsidR="00B76A4E">
        <w:noBreakHyphen/>
      </w:r>
      <w:r w:rsidR="00B76A4E">
        <w:rPr>
          <w:noProof/>
        </w:rPr>
        <w:t>12</w:t>
      </w:r>
      <w:r w:rsidR="00B76A4E">
        <w:t>: Enumeration Values</w:t>
      </w:r>
      <w:r>
        <w:fldChar w:fldCharType="end"/>
      </w:r>
      <w:r>
        <w:t xml:space="preserve"> </w:t>
      </w:r>
    </w:p>
    <w:p w14:paraId="33F521C3" w14:textId="77777777" w:rsidR="00767D54" w:rsidRDefault="00767D54" w:rsidP="00C365E7">
      <w:pPr>
        <w:pStyle w:val="Heading3"/>
      </w:pPr>
      <w:bookmarkStart w:id="62" w:name="_Toc484003623"/>
      <w:r>
        <w:t>Enumerations</w:t>
      </w:r>
      <w:bookmarkEnd w:id="62"/>
    </w:p>
    <w:p w14:paraId="5E1CF680" w14:textId="77777777" w:rsidR="00EB1472" w:rsidRDefault="00EB1472" w:rsidP="00080CA3">
      <w:pPr>
        <w:pStyle w:val="ListParagraph"/>
        <w:numPr>
          <w:ilvl w:val="0"/>
          <w:numId w:val="66"/>
        </w:numPr>
      </w:pPr>
      <w:r>
        <w:t xml:space="preserve">Status Tracker  </w:t>
      </w:r>
    </w:p>
    <w:p w14:paraId="18298357" w14:textId="77777777" w:rsidR="00EB1472" w:rsidRDefault="00EB1472" w:rsidP="00080CA3">
      <w:pPr>
        <w:pStyle w:val="ListParagraph"/>
        <w:numPr>
          <w:ilvl w:val="0"/>
          <w:numId w:val="66"/>
        </w:numPr>
      </w:pPr>
      <w:r>
        <w:t xml:space="preserve">Task Type  </w:t>
      </w:r>
    </w:p>
    <w:p w14:paraId="0BA0573B" w14:textId="77777777" w:rsidR="00EB1472" w:rsidRDefault="00D37852" w:rsidP="00080CA3">
      <w:pPr>
        <w:pStyle w:val="ListParagraph"/>
        <w:numPr>
          <w:ilvl w:val="0"/>
          <w:numId w:val="66"/>
        </w:numPr>
      </w:pPr>
      <w:r>
        <w:t>Users</w:t>
      </w:r>
      <w:r w:rsidR="00EB1472">
        <w:t xml:space="preserve"> (Originator, Reviewers, Approvers)  </w:t>
      </w:r>
    </w:p>
    <w:p w14:paraId="213F35DF" w14:textId="77777777" w:rsidR="00A12839" w:rsidRPr="00E32B4E" w:rsidRDefault="00A12839" w:rsidP="00C365E7">
      <w:pPr>
        <w:pStyle w:val="Heading3"/>
      </w:pPr>
      <w:bookmarkStart w:id="63" w:name="_Toc484003624"/>
      <w:r>
        <w:t>Complexity</w:t>
      </w:r>
      <w:bookmarkEnd w:id="63"/>
    </w:p>
    <w:tbl>
      <w:tblPr>
        <w:tblStyle w:val="TableGrid"/>
        <w:tblW w:w="0" w:type="auto"/>
        <w:tblInd w:w="360" w:type="dxa"/>
        <w:tblLook w:val="04A0" w:firstRow="1" w:lastRow="0" w:firstColumn="1" w:lastColumn="0" w:noHBand="0" w:noVBand="1"/>
      </w:tblPr>
      <w:tblGrid>
        <w:gridCol w:w="2155"/>
        <w:gridCol w:w="913"/>
      </w:tblGrid>
      <w:tr w:rsidR="00A12839" w:rsidRPr="007445B1" w14:paraId="3B90BC5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10271C6" w14:textId="77777777" w:rsidR="00A12839" w:rsidRPr="007445B1" w:rsidRDefault="00A12839" w:rsidP="00A12839">
            <w:pPr>
              <w:pStyle w:val="TableHeading"/>
            </w:pPr>
          </w:p>
        </w:tc>
        <w:tc>
          <w:tcPr>
            <w:tcW w:w="913" w:type="dxa"/>
            <w:shd w:val="clear" w:color="auto" w:fill="BFBFBF" w:themeFill="background1" w:themeFillShade="BF"/>
          </w:tcPr>
          <w:p w14:paraId="25D37087" w14:textId="77777777" w:rsidR="00A12839" w:rsidRPr="007445B1" w:rsidRDefault="00A12839" w:rsidP="00A12839">
            <w:pPr>
              <w:pStyle w:val="TableHeading"/>
            </w:pPr>
            <w:r>
              <w:t>Count</w:t>
            </w:r>
          </w:p>
        </w:tc>
      </w:tr>
      <w:tr w:rsidR="00A12839" w:rsidRPr="007445B1" w14:paraId="001BECE7" w14:textId="77777777" w:rsidTr="00A12839">
        <w:tc>
          <w:tcPr>
            <w:tcW w:w="2155" w:type="dxa"/>
          </w:tcPr>
          <w:p w14:paraId="3A963284"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1CD4C9"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2F1A5F18" w14:textId="77777777" w:rsidTr="00A12839">
        <w:tc>
          <w:tcPr>
            <w:tcW w:w="2155" w:type="dxa"/>
          </w:tcPr>
          <w:p w14:paraId="4A5C1124"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0A66E6"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2B45BFC3" w14:textId="77777777" w:rsidTr="00A12839">
        <w:tc>
          <w:tcPr>
            <w:tcW w:w="2155" w:type="dxa"/>
          </w:tcPr>
          <w:p w14:paraId="21BEF7E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6385C9D" w14:textId="77777777" w:rsidR="00A12839" w:rsidRPr="007445B1" w:rsidRDefault="00A1544C"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7</w:t>
            </w:r>
          </w:p>
        </w:tc>
      </w:tr>
      <w:tr w:rsidR="00A12839" w:rsidRPr="007445B1" w14:paraId="520E687E" w14:textId="77777777" w:rsidTr="00A12839">
        <w:tc>
          <w:tcPr>
            <w:tcW w:w="2155" w:type="dxa"/>
          </w:tcPr>
          <w:p w14:paraId="2DDA75A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0E165E2"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694AAF17" w14:textId="77777777" w:rsidTr="00A12839">
        <w:tc>
          <w:tcPr>
            <w:tcW w:w="2155" w:type="dxa"/>
          </w:tcPr>
          <w:p w14:paraId="0DCB780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C763C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133796DB" w14:textId="77777777" w:rsidTr="00A12839">
        <w:tc>
          <w:tcPr>
            <w:tcW w:w="2155" w:type="dxa"/>
          </w:tcPr>
          <w:p w14:paraId="712BE63C"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C2C86AE"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26</w:t>
            </w:r>
            <w:r>
              <w:rPr>
                <w:rFonts w:asciiTheme="minorHAnsi" w:eastAsiaTheme="minorEastAsia" w:hAnsi="Calibri"/>
                <w:color w:val="000000" w:themeColor="text1"/>
                <w:kern w:val="24"/>
                <w:szCs w:val="24"/>
              </w:rPr>
              <w:fldChar w:fldCharType="end"/>
            </w:r>
          </w:p>
        </w:tc>
      </w:tr>
    </w:tbl>
    <w:p w14:paraId="56A31AA3" w14:textId="77777777" w:rsidR="00767D54" w:rsidRDefault="00767D54" w:rsidP="00767D54"/>
    <w:p w14:paraId="3C1978B5" w14:textId="77777777" w:rsidR="00FE5BB0" w:rsidRDefault="00FE5BB0" w:rsidP="00767D54"/>
    <w:p w14:paraId="4A41B934" w14:textId="77777777" w:rsidR="006B14D7" w:rsidRDefault="00E27EF1" w:rsidP="006B14D7">
      <w:pPr>
        <w:pStyle w:val="Heading2"/>
      </w:pPr>
      <w:bookmarkStart w:id="64" w:name="_Toc484003625"/>
      <w:r>
        <w:lastRenderedPageBreak/>
        <w:t xml:space="preserve">PCD </w:t>
      </w:r>
      <w:r w:rsidR="006B14D7">
        <w:t>Hardware List Entry</w:t>
      </w:r>
      <w:bookmarkEnd w:id="64"/>
    </w:p>
    <w:p w14:paraId="566ADF80" w14:textId="77777777" w:rsidR="0018628F" w:rsidRPr="0018628F" w:rsidRDefault="0018628F" w:rsidP="0018628F">
      <w:r w:rsidRPr="0018628F">
        <w:t xml:space="preserve">This HMI allows the user to construct a hardware list.  The basic HMI has three inputs: </w:t>
      </w:r>
    </w:p>
    <w:p w14:paraId="5D0D02A5" w14:textId="77777777" w:rsidR="0018628F" w:rsidRPr="0018628F" w:rsidRDefault="0018628F" w:rsidP="00080CA3">
      <w:pPr>
        <w:pStyle w:val="ListParagraph"/>
      </w:pPr>
      <w:r w:rsidRPr="0018628F">
        <w:t>The hardware list</w:t>
      </w:r>
    </w:p>
    <w:p w14:paraId="572B6947" w14:textId="77777777" w:rsidR="0018628F" w:rsidRPr="0018628F" w:rsidRDefault="0018628F" w:rsidP="00080CA3">
      <w:pPr>
        <w:pStyle w:val="ListParagraph"/>
      </w:pPr>
      <w:r w:rsidRPr="0018628F">
        <w:t>Remarks</w:t>
      </w:r>
    </w:p>
    <w:p w14:paraId="3772B3DE" w14:textId="77777777" w:rsidR="0018628F" w:rsidRPr="0018628F" w:rsidRDefault="0018628F" w:rsidP="00080CA3">
      <w:pPr>
        <w:pStyle w:val="ListParagraph"/>
      </w:pPr>
      <w:r w:rsidRPr="0018628F">
        <w:t>Attachments</w:t>
      </w:r>
    </w:p>
    <w:p w14:paraId="466B14C7" w14:textId="77777777" w:rsidR="0018628F" w:rsidRPr="0018628F" w:rsidRDefault="0018628F" w:rsidP="0018628F">
      <w:r w:rsidRPr="0018628F">
        <w:t xml:space="preserve">The four buttons on the bottom of the HMI permit the user to save a list being work, submit for approval, or cancel any changes that had been contacts, or </w:t>
      </w:r>
      <w:r w:rsidR="00E968C5">
        <w:t>remarks</w:t>
      </w:r>
      <w:r w:rsidRPr="0018628F">
        <w:t>.</w:t>
      </w:r>
    </w:p>
    <w:p w14:paraId="1508FAED" w14:textId="77777777" w:rsidR="0018628F" w:rsidRPr="0018628F" w:rsidRDefault="0018628F" w:rsidP="0018628F">
      <w:r w:rsidRPr="0018628F">
        <w:t xml:space="preserve">When the user has prepared the hardware list outside the PCD, the user will import the external document as an attachment(s).  </w:t>
      </w:r>
    </w:p>
    <w:p w14:paraId="148F0767" w14:textId="77777777" w:rsidR="0018628F" w:rsidRPr="0018628F" w:rsidRDefault="0018628F" w:rsidP="0018628F">
      <w:r w:rsidRPr="0018628F">
        <w:t xml:space="preserve">The panel in the center of the HMI is where the user constructs the hardware list.  When the HMI opens any parts previously entered would be displayed.  When the user clicks on the Add button a new line will be created for the user to complete.  When the Add button is clicked any changes/additions to the list will saved.  When a value has been entered into a new line the “Save” button will be enabled.  </w:t>
      </w:r>
    </w:p>
    <w:p w14:paraId="4E1BC1D3" w14:textId="77777777" w:rsidR="0018628F" w:rsidRPr="0018628F" w:rsidRDefault="0018628F" w:rsidP="0018628F">
      <w:r w:rsidRPr="0018628F">
        <w:t xml:space="preserve">If the user needs to delete a line(s), the user would select the line(s) and then click the Delete button.  Until user selects a hardware list entry the “Delete” button would be disabled.  </w:t>
      </w:r>
    </w:p>
    <w:p w14:paraId="19E79977" w14:textId="77777777" w:rsidR="0018628F" w:rsidRPr="0018628F" w:rsidRDefault="0018628F" w:rsidP="0018628F">
      <w:r w:rsidRPr="0018628F">
        <w:t xml:space="preserve">The select of a hardware list entry or entries will enable the “Group By” button.  The “Group By” allows the user to assign an identifier to those entries.  As shown in the HMI the user select the “sonar laptop” entry and assigned it to the “Hardware” group, and repeated the action to create a “Software” group.  </w:t>
      </w:r>
      <w:r w:rsidRPr="00E02263">
        <w:rPr>
          <w:color w:val="FF0000"/>
        </w:rPr>
        <w:t>Does the group need a checkbox?</w:t>
      </w:r>
      <w:r w:rsidRPr="0018628F">
        <w:t xml:space="preserve">  The HMI will refresh to reflect the user grouping automatically.  To remove a hardware list entry from a group the user would select the entry and assign it to the “” group which is the default group for all entries.</w:t>
      </w:r>
    </w:p>
    <w:p w14:paraId="64F72D97" w14:textId="77777777" w:rsidR="006B14D7" w:rsidRDefault="0018628F" w:rsidP="0018628F">
      <w:r w:rsidRPr="00E02263">
        <w:rPr>
          <w:color w:val="FF0000"/>
        </w:rPr>
        <w:t>Cancel?</w:t>
      </w:r>
      <w:r w:rsidR="006B14D7">
        <w:t xml:space="preserve">  </w:t>
      </w:r>
    </w:p>
    <w:p w14:paraId="799CDF01" w14:textId="77777777" w:rsidR="00CE557E" w:rsidRDefault="00CE557E" w:rsidP="0018628F"/>
    <w:p w14:paraId="122431D0" w14:textId="77777777" w:rsidR="00CE557E" w:rsidRDefault="00CE557E" w:rsidP="0018628F"/>
    <w:p w14:paraId="1197A333" w14:textId="77777777" w:rsidR="00CE557E" w:rsidRDefault="00CE557E" w:rsidP="0018628F"/>
    <w:p w14:paraId="015C9C92" w14:textId="77777777" w:rsidR="00CE557E" w:rsidRDefault="00CE557E" w:rsidP="0018628F"/>
    <w:p w14:paraId="58EF33A0" w14:textId="77777777" w:rsidR="00CE557E" w:rsidRDefault="00CE557E" w:rsidP="0018628F"/>
    <w:p w14:paraId="6B9C6FDE" w14:textId="77777777" w:rsidR="00CE557E" w:rsidRDefault="00CE557E" w:rsidP="0018628F"/>
    <w:p w14:paraId="6B7C8EC8" w14:textId="77777777" w:rsidR="00CE557E" w:rsidRDefault="00CE557E" w:rsidP="0018628F"/>
    <w:p w14:paraId="247E87AB" w14:textId="77777777" w:rsidR="00CE557E" w:rsidRDefault="00CE557E" w:rsidP="0018628F"/>
    <w:p w14:paraId="25276C16" w14:textId="77777777" w:rsidR="00CE557E" w:rsidRDefault="00CE557E" w:rsidP="0018628F"/>
    <w:p w14:paraId="746A4DF9" w14:textId="77777777" w:rsidR="00CE557E" w:rsidRDefault="00CE557E" w:rsidP="0018628F"/>
    <w:p w14:paraId="2D3E3C53" w14:textId="77777777" w:rsidR="00CE557E" w:rsidRDefault="00CE557E" w:rsidP="0018628F"/>
    <w:p w14:paraId="479D0129" w14:textId="77777777" w:rsidR="00CE557E" w:rsidRDefault="00CE557E" w:rsidP="0018628F"/>
    <w:p w14:paraId="6D4266E5" w14:textId="77777777" w:rsidR="006B14D7" w:rsidRDefault="006B14D7" w:rsidP="00C365E7">
      <w:pPr>
        <w:pStyle w:val="Heading3"/>
      </w:pPr>
      <w:bookmarkStart w:id="65" w:name="_Toc484003626"/>
      <w:r>
        <w:lastRenderedPageBreak/>
        <w:t>Human Machine Interfaces</w:t>
      </w:r>
      <w:bookmarkEnd w:id="65"/>
    </w:p>
    <w:p w14:paraId="277259B3" w14:textId="27F79E45" w:rsidR="006B14D7" w:rsidRDefault="00FE5BB0" w:rsidP="006B14D7">
      <w:pPr>
        <w:pStyle w:val="Image"/>
      </w:pPr>
      <w:commentRangeStart w:id="66"/>
      <w:commentRangeStart w:id="67"/>
      <w:r>
        <w:drawing>
          <wp:inline distT="0" distB="0" distL="0" distR="0" wp14:anchorId="54AFD16D" wp14:editId="617F7855">
            <wp:extent cx="5486400" cy="40873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087368"/>
                    </a:xfrm>
                    <a:prstGeom prst="rect">
                      <a:avLst/>
                    </a:prstGeom>
                    <a:noFill/>
                  </pic:spPr>
                </pic:pic>
              </a:graphicData>
            </a:graphic>
          </wp:inline>
        </w:drawing>
      </w:r>
      <w:commentRangeEnd w:id="66"/>
      <w:r>
        <w:rPr>
          <w:rStyle w:val="CommentReference"/>
          <w:b w:val="0"/>
          <w:noProof w:val="0"/>
        </w:rPr>
        <w:commentReference w:id="66"/>
      </w:r>
      <w:commentRangeEnd w:id="67"/>
      <w:r>
        <w:rPr>
          <w:rStyle w:val="CommentReference"/>
          <w:b w:val="0"/>
          <w:noProof w:val="0"/>
        </w:rPr>
        <w:commentReference w:id="67"/>
      </w:r>
    </w:p>
    <w:p w14:paraId="68E80144" w14:textId="55B0A99F" w:rsidR="006B14D7" w:rsidRDefault="0046264C" w:rsidP="0046264C">
      <w:pPr>
        <w:pStyle w:val="FigureCaption"/>
      </w:pPr>
      <w:bookmarkStart w:id="68" w:name="_Toc484003935"/>
      <w:r>
        <w:t xml:space="preserve">Figure </w:t>
      </w:r>
      <w:fldSimple w:instr=" STYLEREF 1 \s ">
        <w:r w:rsidR="006532AD">
          <w:rPr>
            <w:noProof/>
          </w:rPr>
          <w:t>2</w:t>
        </w:r>
      </w:fldSimple>
      <w:r w:rsidR="006532AD">
        <w:noBreakHyphen/>
      </w:r>
      <w:fldSimple w:instr=" SEQ Figure \* ARABIC \s 1 ">
        <w:r w:rsidR="006532AD">
          <w:rPr>
            <w:noProof/>
          </w:rPr>
          <w:t>6</w:t>
        </w:r>
      </w:fldSimple>
      <w:r>
        <w:t>: PCD Hardware Entry List</w:t>
      </w:r>
      <w:bookmarkEnd w:id="68"/>
    </w:p>
    <w:p w14:paraId="2785745B" w14:textId="77777777" w:rsidR="0018628F" w:rsidRDefault="0018628F" w:rsidP="00080CA3">
      <w:pPr>
        <w:pStyle w:val="ListParagraph"/>
        <w:numPr>
          <w:ilvl w:val="0"/>
          <w:numId w:val="84"/>
        </w:numPr>
      </w:pPr>
      <w:r w:rsidRPr="0018628F">
        <w:t>Add:</w:t>
      </w:r>
      <w:r w:rsidRPr="0018628F">
        <w:tab/>
        <w:t xml:space="preserve">The system will add a blank line item for the user to complete.  </w:t>
      </w:r>
    </w:p>
    <w:p w14:paraId="45CD9B0E" w14:textId="77777777" w:rsidR="00264D73" w:rsidRPr="0018628F" w:rsidRDefault="00264D73" w:rsidP="00080CA3">
      <w:pPr>
        <w:pStyle w:val="ListParagraph"/>
      </w:pPr>
      <w:r>
        <w:t>Save:</w:t>
      </w:r>
      <w:r>
        <w:tab/>
      </w:r>
      <w:r w:rsidR="000D1CE8">
        <w:t xml:space="preserve">Allows the user to save an added or updated line item.  </w:t>
      </w:r>
    </w:p>
    <w:p w14:paraId="7BC23350" w14:textId="77777777" w:rsidR="0018628F" w:rsidRPr="0018628F" w:rsidRDefault="0018628F" w:rsidP="00080CA3">
      <w:pPr>
        <w:pStyle w:val="ListParagraph"/>
      </w:pPr>
      <w:r w:rsidRPr="0018628F">
        <w:t>Delete:</w:t>
      </w:r>
      <w:r w:rsidRPr="0018628F">
        <w:tab/>
        <w:t>The system will delete those line item(s) the user has selected for removal. (Audit details)</w:t>
      </w:r>
      <w:r w:rsidR="000D1CE8">
        <w:t xml:space="preserve"> </w:t>
      </w:r>
      <w:r w:rsidRPr="0018628F">
        <w:t xml:space="preserve"> </w:t>
      </w:r>
    </w:p>
    <w:p w14:paraId="64376BFC" w14:textId="77777777" w:rsidR="0018628F" w:rsidRPr="0018628F" w:rsidRDefault="0018628F" w:rsidP="00080CA3">
      <w:pPr>
        <w:pStyle w:val="ListParagraph"/>
      </w:pPr>
      <w:r w:rsidRPr="0018628F">
        <w:t>Group By:</w:t>
      </w:r>
      <w:r w:rsidRPr="0018628F">
        <w:tab/>
        <w:t xml:space="preserve">The system will group line item(s) the user has selected.  (How do we ungrouped items?)  </w:t>
      </w:r>
    </w:p>
    <w:p w14:paraId="3D36A05A" w14:textId="77777777" w:rsidR="0018628F" w:rsidRDefault="0018628F" w:rsidP="00080CA3">
      <w:pPr>
        <w:pStyle w:val="ListParagraph"/>
      </w:pPr>
      <w:r w:rsidRPr="0018628F">
        <w:t>Cancel:</w:t>
      </w:r>
      <w:r w:rsidRPr="0018628F">
        <w:tab/>
        <w:t xml:space="preserve">Allows the user to reset the line items to the values at existed upon open the HMI.  </w:t>
      </w:r>
    </w:p>
    <w:p w14:paraId="73B2758F" w14:textId="77777777" w:rsidR="00CE557E" w:rsidRPr="0018628F" w:rsidRDefault="00CE557E" w:rsidP="00CE557E"/>
    <w:p w14:paraId="2054D920" w14:textId="77777777" w:rsidR="0018628F" w:rsidRDefault="0018628F" w:rsidP="00080CA3">
      <w:pPr>
        <w:pStyle w:val="ListParagraph"/>
      </w:pPr>
      <w:r w:rsidRPr="0018628F">
        <w:t>Save:</w:t>
      </w:r>
      <w:r w:rsidRPr="0018628F">
        <w:tab/>
        <w:t>Allows the user to save their changes made to the task entry.  The system will trigger the creat</w:t>
      </w:r>
      <w:r w:rsidR="00CE557E">
        <w:t>ion</w:t>
      </w:r>
      <w:r w:rsidRPr="0018628F">
        <w:t xml:space="preserve"> of required audit records.  “Task Maintenance” and “Hardware List” have their own save functions.  (Audit details)</w:t>
      </w:r>
    </w:p>
    <w:p w14:paraId="721A62EF" w14:textId="77777777" w:rsidR="000D1CE8" w:rsidRPr="0018628F" w:rsidRDefault="000D1CE8" w:rsidP="00080CA3">
      <w:pPr>
        <w:pStyle w:val="ListParagraph"/>
      </w:pPr>
      <w:r>
        <w:t>Submit:</w:t>
      </w:r>
      <w:r>
        <w:tab/>
      </w:r>
      <w:r w:rsidR="00EB1472">
        <w:t xml:space="preserve">Allows the user to submit the hardware list for review.  </w:t>
      </w:r>
    </w:p>
    <w:p w14:paraId="79526182" w14:textId="77777777" w:rsidR="0018628F" w:rsidRPr="0018628F" w:rsidRDefault="00EB1472" w:rsidP="00080CA3">
      <w:pPr>
        <w:pStyle w:val="ListParagraph"/>
      </w:pPr>
      <w:r>
        <w:t>Delete:</w:t>
      </w:r>
      <w:r>
        <w:tab/>
        <w:t>Allows the use</w:t>
      </w:r>
      <w:r w:rsidR="0018628F" w:rsidRPr="0018628F">
        <w:t>r to delete the “draft” hardware list.  The system will flag the entry as deleted and hide the entry from most searches, but the record will be retained by the system for audit purposes.</w:t>
      </w:r>
    </w:p>
    <w:p w14:paraId="6873ADA3" w14:textId="77777777" w:rsidR="0018628F" w:rsidRPr="0018628F" w:rsidRDefault="0018628F" w:rsidP="00080CA3">
      <w:pPr>
        <w:pStyle w:val="ListParagraph"/>
      </w:pPr>
      <w:r w:rsidRPr="0018628F">
        <w:t>Cancel:</w:t>
      </w:r>
      <w:r w:rsidRPr="0018628F">
        <w:tab/>
        <w:t>Allows the user to reset the view to the values at existed upon open the HMI.</w:t>
      </w:r>
    </w:p>
    <w:p w14:paraId="38D93855" w14:textId="77777777" w:rsidR="00E14033" w:rsidRDefault="0018628F" w:rsidP="00080CA3">
      <w:pPr>
        <w:pStyle w:val="ListParagraph"/>
      </w:pPr>
      <w:r w:rsidRPr="0018628F">
        <w:t>Back:</w:t>
      </w:r>
      <w:r w:rsidRPr="0018628F">
        <w:tab/>
        <w:t>Returns the user to the HMI that the current HMI was called from.</w:t>
      </w:r>
    </w:p>
    <w:p w14:paraId="0052E0DC" w14:textId="77777777" w:rsidR="00E14033" w:rsidRDefault="00E14033" w:rsidP="00C365E7">
      <w:pPr>
        <w:pStyle w:val="Heading3"/>
      </w:pPr>
      <w:bookmarkStart w:id="69" w:name="_Toc484003627"/>
      <w:r>
        <w:t>Requirements</w:t>
      </w:r>
      <w:bookmarkEnd w:id="69"/>
    </w:p>
    <w:p w14:paraId="06891272" w14:textId="77777777" w:rsidR="0018628F" w:rsidRPr="0018628F" w:rsidRDefault="0018628F" w:rsidP="00080CA3">
      <w:pPr>
        <w:pStyle w:val="ListParagraph"/>
        <w:numPr>
          <w:ilvl w:val="0"/>
          <w:numId w:val="46"/>
        </w:numPr>
      </w:pPr>
      <w:r w:rsidRPr="0018628F">
        <w:t>Upon saving of the hardware List entry, the system will check for empty/null required fields and if found the system will prompt the user to completed entry of required fields.</w:t>
      </w:r>
    </w:p>
    <w:p w14:paraId="53954D92" w14:textId="77777777" w:rsidR="0018628F" w:rsidRPr="0018628F" w:rsidRDefault="0018628F" w:rsidP="00080CA3">
      <w:pPr>
        <w:pStyle w:val="ListParagraph"/>
        <w:numPr>
          <w:ilvl w:val="0"/>
          <w:numId w:val="46"/>
        </w:numPr>
      </w:pPr>
      <w:r w:rsidRPr="0018628F">
        <w:lastRenderedPageBreak/>
        <w:t>If unsaved changes exist prior to closing the HMI, the system will prompt the user to save the changes.</w:t>
      </w:r>
    </w:p>
    <w:p w14:paraId="21CDBE0E" w14:textId="77777777" w:rsidR="0018628F" w:rsidRPr="0018628F" w:rsidRDefault="0018628F" w:rsidP="00080CA3">
      <w:pPr>
        <w:pStyle w:val="ListParagraph"/>
        <w:numPr>
          <w:ilvl w:val="0"/>
          <w:numId w:val="46"/>
        </w:numPr>
      </w:pPr>
      <w:r w:rsidRPr="0018628F">
        <w:t>If unsaved changes exist prior to cancel a session, the system will warn the user that changes will be lost.</w:t>
      </w:r>
    </w:p>
    <w:p w14:paraId="6D00F4E0" w14:textId="77777777" w:rsidR="00E14033" w:rsidRPr="00767D54" w:rsidRDefault="0018628F" w:rsidP="00080CA3">
      <w:pPr>
        <w:pStyle w:val="ListParagraph"/>
        <w:numPr>
          <w:ilvl w:val="0"/>
          <w:numId w:val="46"/>
        </w:numPr>
      </w:pPr>
      <w:r w:rsidRPr="0018628F">
        <w:t>Before deleting a part(s) the system will prompt the user for confirmation.</w:t>
      </w:r>
    </w:p>
    <w:p w14:paraId="58BF34C0" w14:textId="77777777" w:rsidR="00E14033" w:rsidRDefault="00E14033" w:rsidP="00C365E7">
      <w:pPr>
        <w:pStyle w:val="Heading3"/>
      </w:pPr>
      <w:bookmarkStart w:id="70" w:name="_Toc484003628"/>
      <w:r>
        <w:t>Business Rules</w:t>
      </w:r>
      <w:bookmarkEnd w:id="70"/>
    </w:p>
    <w:p w14:paraId="3A57A1DC" w14:textId="77777777" w:rsidR="0018628F" w:rsidRPr="0018628F" w:rsidRDefault="0018628F" w:rsidP="00080CA3">
      <w:pPr>
        <w:pStyle w:val="ListParagraph"/>
        <w:numPr>
          <w:ilvl w:val="0"/>
          <w:numId w:val="47"/>
        </w:numPr>
      </w:pPr>
      <w:r w:rsidRPr="0018628F">
        <w:t xml:space="preserve">The Submit button will be enabled when either one part is added, or </w:t>
      </w:r>
      <w:proofErr w:type="spellStart"/>
      <w:proofErr w:type="gramStart"/>
      <w:r w:rsidRPr="0018628F">
        <w:t>a</w:t>
      </w:r>
      <w:proofErr w:type="spellEnd"/>
      <w:proofErr w:type="gramEnd"/>
      <w:r w:rsidRPr="0018628F">
        <w:t xml:space="preserve"> attachment has been made.</w:t>
      </w:r>
    </w:p>
    <w:p w14:paraId="4EE95547" w14:textId="77777777" w:rsidR="0018628F" w:rsidRPr="0018628F" w:rsidRDefault="0018628F" w:rsidP="00080CA3">
      <w:pPr>
        <w:pStyle w:val="ListParagraph"/>
        <w:numPr>
          <w:ilvl w:val="0"/>
          <w:numId w:val="47"/>
        </w:numPr>
      </w:pPr>
      <w:r w:rsidRPr="0018628F">
        <w:t xml:space="preserve">When the Submit button is clicked the system will forwarded </w:t>
      </w:r>
      <w:proofErr w:type="gramStart"/>
      <w:r w:rsidRPr="0018628F">
        <w:t>the to</w:t>
      </w:r>
      <w:proofErr w:type="gramEnd"/>
      <w:r w:rsidRPr="0018628F">
        <w:t xml:space="preserve"> the reviewers/approvers.</w:t>
      </w:r>
    </w:p>
    <w:p w14:paraId="68797542" w14:textId="77777777" w:rsidR="0018628F" w:rsidRPr="0018628F" w:rsidRDefault="0018628F" w:rsidP="00080CA3">
      <w:pPr>
        <w:pStyle w:val="ListParagraph"/>
        <w:numPr>
          <w:ilvl w:val="0"/>
          <w:numId w:val="47"/>
        </w:numPr>
      </w:pPr>
      <w:r w:rsidRPr="0018628F">
        <w:t>When all the reviewers/approves have approved the hardware list, the list will be forwarded to the purchasing contacts.</w:t>
      </w:r>
    </w:p>
    <w:p w14:paraId="16945778" w14:textId="77777777" w:rsidR="0018628F" w:rsidRPr="0018628F" w:rsidRDefault="0018628F" w:rsidP="00080CA3">
      <w:pPr>
        <w:pStyle w:val="ListParagraph"/>
        <w:numPr>
          <w:ilvl w:val="0"/>
          <w:numId w:val="47"/>
        </w:numPr>
      </w:pPr>
      <w:r w:rsidRPr="0018628F">
        <w:t>An approved Hardware List will be locked to prevent additional part list changes.</w:t>
      </w:r>
    </w:p>
    <w:p w14:paraId="53EC5F0C" w14:textId="77777777" w:rsidR="0018628F" w:rsidRPr="0018628F" w:rsidRDefault="0018628F" w:rsidP="00080CA3">
      <w:pPr>
        <w:pStyle w:val="ListParagraph"/>
        <w:numPr>
          <w:ilvl w:val="0"/>
          <w:numId w:val="47"/>
        </w:numPr>
      </w:pPr>
      <w:r w:rsidRPr="0018628F">
        <w:t>An approved Hardware List will need approver to submit the part list for rework for changes to be made to the part list.</w:t>
      </w:r>
    </w:p>
    <w:p w14:paraId="2E074200" w14:textId="77777777" w:rsidR="00E14033" w:rsidRPr="0018628F" w:rsidRDefault="0018628F" w:rsidP="00080CA3">
      <w:pPr>
        <w:pStyle w:val="ListParagraph"/>
        <w:numPr>
          <w:ilvl w:val="0"/>
          <w:numId w:val="47"/>
        </w:numPr>
      </w:pPr>
      <w:r w:rsidRPr="0018628F">
        <w:t>??? Change history</w:t>
      </w:r>
    </w:p>
    <w:p w14:paraId="677BD064" w14:textId="77777777" w:rsidR="00E14033" w:rsidRDefault="00E14033" w:rsidP="00C365E7">
      <w:pPr>
        <w:pStyle w:val="Heading3"/>
      </w:pPr>
      <w:bookmarkStart w:id="71" w:name="_Toc484003629"/>
      <w:r>
        <w:t>Functions</w:t>
      </w:r>
      <w:bookmarkEnd w:id="71"/>
    </w:p>
    <w:p w14:paraId="13F676BB" w14:textId="77777777" w:rsidR="0018628F" w:rsidRPr="0018628F" w:rsidRDefault="0018628F" w:rsidP="00080CA3">
      <w:pPr>
        <w:pStyle w:val="ListParagraph"/>
        <w:numPr>
          <w:ilvl w:val="0"/>
          <w:numId w:val="48"/>
        </w:numPr>
      </w:pPr>
      <w:r w:rsidRPr="0018628F">
        <w:t>Directory Helper</w:t>
      </w:r>
    </w:p>
    <w:p w14:paraId="713594B6" w14:textId="77777777" w:rsidR="0018628F" w:rsidRPr="0018628F" w:rsidRDefault="0018628F" w:rsidP="00080CA3">
      <w:pPr>
        <w:pStyle w:val="ListParagraph"/>
        <w:numPr>
          <w:ilvl w:val="0"/>
          <w:numId w:val="48"/>
        </w:numPr>
      </w:pPr>
      <w:r w:rsidRPr="0018628F">
        <w:t>Attachments</w:t>
      </w:r>
    </w:p>
    <w:p w14:paraId="2F96ED79" w14:textId="77777777" w:rsidR="0018628F" w:rsidRPr="0018628F" w:rsidRDefault="00E968C5" w:rsidP="00080CA3">
      <w:pPr>
        <w:pStyle w:val="ListParagraph"/>
        <w:numPr>
          <w:ilvl w:val="0"/>
          <w:numId w:val="48"/>
        </w:numPr>
      </w:pPr>
      <w:r>
        <w:t>Remark</w:t>
      </w:r>
      <w:r w:rsidR="0018628F" w:rsidRPr="0018628F">
        <w:t>s</w:t>
      </w:r>
    </w:p>
    <w:p w14:paraId="4C210F67" w14:textId="77777777" w:rsidR="00E14033" w:rsidRDefault="0018628F" w:rsidP="00080CA3">
      <w:pPr>
        <w:pStyle w:val="ListParagraph"/>
        <w:numPr>
          <w:ilvl w:val="0"/>
          <w:numId w:val="48"/>
        </w:numPr>
      </w:pPr>
      <w:r w:rsidRPr="0018628F">
        <w:t>Hardware List</w:t>
      </w:r>
    </w:p>
    <w:p w14:paraId="2B58B118" w14:textId="77777777" w:rsidR="00E14033" w:rsidRDefault="00E14033" w:rsidP="00C365E7">
      <w:pPr>
        <w:pStyle w:val="Heading3"/>
      </w:pPr>
      <w:bookmarkStart w:id="72" w:name="_Toc484003630"/>
      <w:r>
        <w:t>Data Objects</w:t>
      </w:r>
      <w:bookmarkEnd w:id="72"/>
    </w:p>
    <w:p w14:paraId="048EB4EC" w14:textId="77777777" w:rsidR="00CE557E" w:rsidRDefault="00CE557E" w:rsidP="00080CA3">
      <w:pPr>
        <w:pStyle w:val="ListParagraph"/>
      </w:pPr>
      <w:r>
        <w:fldChar w:fldCharType="begin"/>
      </w:r>
      <w:r>
        <w:instrText xml:space="preserve"> REF _Ref483224497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1BF74FC" w14:textId="77777777" w:rsidR="00CE557E" w:rsidRDefault="00CE557E" w:rsidP="00080CA3">
      <w:pPr>
        <w:pStyle w:val="ListParagraph"/>
      </w:pPr>
      <w:r>
        <w:fldChar w:fldCharType="begin"/>
      </w:r>
      <w:r>
        <w:instrText xml:space="preserve"> REF _Ref483224512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58F7CAAD" w14:textId="77777777" w:rsidR="00CE557E" w:rsidRDefault="00CE557E" w:rsidP="00080CA3">
      <w:pPr>
        <w:pStyle w:val="ListParagraph"/>
      </w:pPr>
      <w:r>
        <w:fldChar w:fldCharType="begin"/>
      </w:r>
      <w:r>
        <w:instrText xml:space="preserve"> REF _Ref483224450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352734AD" w14:textId="77777777" w:rsidR="0018628F" w:rsidRPr="0018628F" w:rsidRDefault="00CE557E" w:rsidP="00080CA3">
      <w:pPr>
        <w:pStyle w:val="ListParagraph"/>
      </w:pPr>
      <w:r>
        <w:fldChar w:fldCharType="begin"/>
      </w:r>
      <w:r>
        <w:instrText xml:space="preserve"> REF _Ref483224363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3C1CA4EB" w14:textId="77777777" w:rsidR="00E14033" w:rsidRDefault="00CE557E"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31EF9D92" w14:textId="77777777" w:rsidR="00E14033" w:rsidRDefault="00E14033" w:rsidP="00C365E7">
      <w:pPr>
        <w:pStyle w:val="Heading3"/>
      </w:pPr>
      <w:bookmarkStart w:id="73" w:name="_Toc484003631"/>
      <w:r>
        <w:t>Enumerations</w:t>
      </w:r>
      <w:bookmarkEnd w:id="73"/>
    </w:p>
    <w:p w14:paraId="507CA77B" w14:textId="77777777" w:rsidR="00EB1472" w:rsidRDefault="00EB1472" w:rsidP="00080CA3">
      <w:pPr>
        <w:pStyle w:val="ListParagraph"/>
        <w:numPr>
          <w:ilvl w:val="0"/>
          <w:numId w:val="65"/>
        </w:numPr>
      </w:pPr>
      <w:r>
        <w:t>Status Hardware List</w:t>
      </w:r>
    </w:p>
    <w:p w14:paraId="5931F16C" w14:textId="77777777" w:rsidR="00E14033" w:rsidRDefault="00EB1472" w:rsidP="00080CA3">
      <w:pPr>
        <w:pStyle w:val="ListParagraph"/>
        <w:numPr>
          <w:ilvl w:val="0"/>
          <w:numId w:val="65"/>
        </w:numPr>
      </w:pPr>
      <w:r>
        <w:t>Department</w:t>
      </w:r>
      <w:r w:rsidR="00E968C5">
        <w:t>s</w:t>
      </w:r>
    </w:p>
    <w:p w14:paraId="6C07B0F8" w14:textId="77777777" w:rsidR="00A12839" w:rsidRPr="00E32B4E" w:rsidRDefault="00A12839" w:rsidP="00C365E7">
      <w:pPr>
        <w:pStyle w:val="Heading3"/>
      </w:pPr>
      <w:bookmarkStart w:id="74" w:name="_Toc484003632"/>
      <w:r>
        <w:t>Complexity</w:t>
      </w:r>
      <w:bookmarkEnd w:id="74"/>
    </w:p>
    <w:tbl>
      <w:tblPr>
        <w:tblStyle w:val="TableGrid"/>
        <w:tblW w:w="0" w:type="auto"/>
        <w:tblInd w:w="360" w:type="dxa"/>
        <w:tblLook w:val="04A0" w:firstRow="1" w:lastRow="0" w:firstColumn="1" w:lastColumn="0" w:noHBand="0" w:noVBand="1"/>
      </w:tblPr>
      <w:tblGrid>
        <w:gridCol w:w="2155"/>
        <w:gridCol w:w="913"/>
      </w:tblGrid>
      <w:tr w:rsidR="00A12839" w:rsidRPr="007445B1" w14:paraId="15425AB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E1D1A25" w14:textId="77777777" w:rsidR="00A12839" w:rsidRPr="007445B1" w:rsidRDefault="00A12839" w:rsidP="00A12839">
            <w:pPr>
              <w:pStyle w:val="TableHeading"/>
            </w:pPr>
          </w:p>
        </w:tc>
        <w:tc>
          <w:tcPr>
            <w:tcW w:w="913" w:type="dxa"/>
            <w:shd w:val="clear" w:color="auto" w:fill="BFBFBF" w:themeFill="background1" w:themeFillShade="BF"/>
          </w:tcPr>
          <w:p w14:paraId="3D80E79E" w14:textId="77777777" w:rsidR="00A12839" w:rsidRPr="007445B1" w:rsidRDefault="00A12839" w:rsidP="00A12839">
            <w:pPr>
              <w:pStyle w:val="TableHeading"/>
            </w:pPr>
            <w:r>
              <w:t>Count</w:t>
            </w:r>
          </w:p>
        </w:tc>
      </w:tr>
      <w:tr w:rsidR="00A12839" w:rsidRPr="007445B1" w14:paraId="2265BF20" w14:textId="77777777" w:rsidTr="00A12839">
        <w:tc>
          <w:tcPr>
            <w:tcW w:w="2155" w:type="dxa"/>
          </w:tcPr>
          <w:p w14:paraId="2D9EC87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F7C661A"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r w:rsidR="0018628F">
              <w:rPr>
                <w:rFonts w:asciiTheme="minorHAnsi" w:eastAsiaTheme="minorEastAsia" w:hAnsi="Calibri"/>
                <w:color w:val="000000" w:themeColor="text1"/>
                <w:kern w:val="24"/>
                <w:szCs w:val="24"/>
              </w:rPr>
              <w:t>0</w:t>
            </w:r>
          </w:p>
        </w:tc>
      </w:tr>
      <w:tr w:rsidR="00A12839" w:rsidRPr="007445B1" w14:paraId="3A5F0FB4" w14:textId="77777777" w:rsidTr="00A12839">
        <w:tc>
          <w:tcPr>
            <w:tcW w:w="2155" w:type="dxa"/>
          </w:tcPr>
          <w:p w14:paraId="3461F3A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CCC72DB"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332A8742" w14:textId="77777777" w:rsidTr="00A12839">
        <w:tc>
          <w:tcPr>
            <w:tcW w:w="2155" w:type="dxa"/>
          </w:tcPr>
          <w:p w14:paraId="6BEA458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57B3846"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7FA043AB" w14:textId="77777777" w:rsidTr="00A12839">
        <w:tc>
          <w:tcPr>
            <w:tcW w:w="2155" w:type="dxa"/>
          </w:tcPr>
          <w:p w14:paraId="0193C0C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58397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6333187" w14:textId="77777777" w:rsidTr="00A12839">
        <w:tc>
          <w:tcPr>
            <w:tcW w:w="2155" w:type="dxa"/>
          </w:tcPr>
          <w:p w14:paraId="4250F57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6E6901B"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0183BCB2" w14:textId="77777777" w:rsidTr="00A12839">
        <w:tc>
          <w:tcPr>
            <w:tcW w:w="2155" w:type="dxa"/>
          </w:tcPr>
          <w:p w14:paraId="34FFDA17"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65E7A39"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18</w:t>
            </w:r>
            <w:r>
              <w:rPr>
                <w:rFonts w:asciiTheme="minorHAnsi" w:eastAsiaTheme="minorEastAsia" w:hAnsi="Calibri"/>
                <w:color w:val="000000" w:themeColor="text1"/>
                <w:kern w:val="24"/>
                <w:szCs w:val="24"/>
              </w:rPr>
              <w:fldChar w:fldCharType="end"/>
            </w:r>
          </w:p>
        </w:tc>
      </w:tr>
    </w:tbl>
    <w:p w14:paraId="35EA9FED" w14:textId="77777777" w:rsidR="00E14033" w:rsidRDefault="00E14033" w:rsidP="00E14033"/>
    <w:p w14:paraId="050627D6" w14:textId="77777777" w:rsidR="00E14033" w:rsidRDefault="00E14033" w:rsidP="00E14033"/>
    <w:p w14:paraId="5832E86D" w14:textId="77777777" w:rsidR="006B14D7" w:rsidRDefault="00E27EF1" w:rsidP="006B14D7">
      <w:pPr>
        <w:pStyle w:val="Heading2"/>
      </w:pPr>
      <w:bookmarkStart w:id="75" w:name="_Toc484003633"/>
      <w:r>
        <w:lastRenderedPageBreak/>
        <w:t xml:space="preserve">PCD </w:t>
      </w:r>
      <w:r w:rsidR="006B14D7">
        <w:t>Draft</w:t>
      </w:r>
      <w:bookmarkEnd w:id="75"/>
    </w:p>
    <w:p w14:paraId="340B7377" w14:textId="77777777" w:rsidR="00B91A6B" w:rsidRPr="00B91A6B" w:rsidRDefault="00B91A6B" w:rsidP="00B91A6B">
      <w:r w:rsidRPr="00B91A6B">
        <w:t xml:space="preserve">This HMI shows the results of the user from having clicked the “Create PCD” button on the “PCD Tracker Entry” HMI. The data elements from all PCD tasks combined together in their respective sections.  </w:t>
      </w:r>
      <w:r w:rsidRPr="00E02263">
        <w:rPr>
          <w:color w:val="FF0000"/>
        </w:rPr>
        <w:t>This the last sentence true, or is select sections?</w:t>
      </w:r>
      <w:r w:rsidRPr="00B91A6B">
        <w:t xml:space="preserve">  The HMI includes the functionality for the user to be able expand/collapse any given section.  All the section are collapse when HMI opens.  The user can click on the “+” symbol to expand a section.  The section will resize the section and page to fit the data elements.  The “+” symbol will change to a “-” symbol.  Clicking a “-” will collapse the section and resize page.  Should the user choose to add a data element to a section that is collapsed, the section will automatically expand.</w:t>
      </w:r>
    </w:p>
    <w:p w14:paraId="36597C37" w14:textId="77777777" w:rsidR="006B14D7" w:rsidRDefault="00B91A6B" w:rsidP="00B91A6B">
      <w:r w:rsidRPr="00B91A6B">
        <w:t>The user has the functionality to edit each of the sections prior to the PCD submission.  When the HMI opens only the “Add” buttons will be enabled.  Depending on the section, when a data element is selected by the user using the checkbox the “Delete” and “View” are enabled.  Deselecting the data element disable the buttons.</w:t>
      </w:r>
      <w:r w:rsidR="006B14D7">
        <w:t xml:space="preserve">  </w:t>
      </w:r>
    </w:p>
    <w:p w14:paraId="21FF179C" w14:textId="77777777" w:rsidR="006B14D7" w:rsidRDefault="006B14D7" w:rsidP="00C365E7">
      <w:pPr>
        <w:pStyle w:val="Heading3"/>
      </w:pPr>
      <w:bookmarkStart w:id="76" w:name="_Toc484003634"/>
      <w:r>
        <w:t>Human Machine Interfaces</w:t>
      </w:r>
      <w:bookmarkEnd w:id="76"/>
    </w:p>
    <w:p w14:paraId="5239760A" w14:textId="77777777" w:rsidR="00D00805" w:rsidRPr="00D00805" w:rsidRDefault="00D00805" w:rsidP="00D00805">
      <w:pPr>
        <w:pStyle w:val="Heading4"/>
      </w:pPr>
      <w:bookmarkStart w:id="77" w:name="_Toc484003635"/>
      <w:r>
        <w:t>PCD Draft (Collapsed)</w:t>
      </w:r>
      <w:bookmarkEnd w:id="77"/>
    </w:p>
    <w:p w14:paraId="01724A95" w14:textId="77777777" w:rsidR="006B14D7" w:rsidRDefault="00904BEA" w:rsidP="006B14D7">
      <w:pPr>
        <w:pStyle w:val="Image"/>
      </w:pPr>
      <w:r>
        <w:drawing>
          <wp:inline distT="0" distB="0" distL="0" distR="0" wp14:anchorId="32BD10E6" wp14:editId="1A3E078C">
            <wp:extent cx="5486400" cy="4233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233672"/>
                    </a:xfrm>
                    <a:prstGeom prst="rect">
                      <a:avLst/>
                    </a:prstGeom>
                    <a:noFill/>
                  </pic:spPr>
                </pic:pic>
              </a:graphicData>
            </a:graphic>
          </wp:inline>
        </w:drawing>
      </w:r>
    </w:p>
    <w:p w14:paraId="18A3EDA7" w14:textId="7C8BF3A0" w:rsidR="006B14D7" w:rsidRDefault="0046264C" w:rsidP="0046264C">
      <w:pPr>
        <w:pStyle w:val="FigureCaption"/>
      </w:pPr>
      <w:bookmarkStart w:id="78" w:name="_Toc484003936"/>
      <w:r>
        <w:t xml:space="preserve">Figure </w:t>
      </w:r>
      <w:fldSimple w:instr=" STYLEREF 1 \s ">
        <w:r w:rsidR="006532AD">
          <w:rPr>
            <w:noProof/>
          </w:rPr>
          <w:t>2</w:t>
        </w:r>
      </w:fldSimple>
      <w:r w:rsidR="006532AD">
        <w:noBreakHyphen/>
      </w:r>
      <w:fldSimple w:instr=" SEQ Figure \* ARABIC \s 1 ">
        <w:r w:rsidR="006532AD">
          <w:rPr>
            <w:noProof/>
          </w:rPr>
          <w:t>7</w:t>
        </w:r>
      </w:fldSimple>
      <w:r>
        <w:t>: PCD Draft (Collapsed)</w:t>
      </w:r>
      <w:bookmarkEnd w:id="78"/>
    </w:p>
    <w:p w14:paraId="63E0E9FF" w14:textId="77777777" w:rsidR="00BC5E1B" w:rsidRDefault="00BC5E1B" w:rsidP="00080CA3">
      <w:pPr>
        <w:pStyle w:val="ListParagraph"/>
      </w:pPr>
      <w:r>
        <w:t>Add:</w:t>
      </w:r>
      <w:r>
        <w:tab/>
        <w:t xml:space="preserve">Allows the user to insert additional items into the PCD.  </w:t>
      </w:r>
    </w:p>
    <w:p w14:paraId="467DC82C" w14:textId="77777777" w:rsidR="00BC5E1B" w:rsidRDefault="00BC5E1B" w:rsidP="00080CA3">
      <w:pPr>
        <w:pStyle w:val="ListParagraph"/>
      </w:pPr>
      <w:r>
        <w:t>Delete:</w:t>
      </w:r>
      <w:r>
        <w:tab/>
      </w:r>
    </w:p>
    <w:p w14:paraId="62750AC3" w14:textId="77777777" w:rsidR="00BC5E1B" w:rsidRDefault="00BC5E1B" w:rsidP="00080CA3">
      <w:pPr>
        <w:pStyle w:val="ListParagraph"/>
      </w:pPr>
      <w:r>
        <w:t>View:</w:t>
      </w:r>
      <w:r>
        <w:tab/>
      </w:r>
      <w:r w:rsidRPr="00E02263">
        <w:t>For the attachments it allows the user to view the attachment selected</w:t>
      </w:r>
      <w:r>
        <w:t xml:space="preserve">.  </w:t>
      </w:r>
    </w:p>
    <w:p w14:paraId="3F2ABF52" w14:textId="77777777" w:rsidR="00904BEA" w:rsidRDefault="00904BEA" w:rsidP="00080CA3">
      <w:pPr>
        <w:pStyle w:val="ListParagraph"/>
      </w:pPr>
      <w:r>
        <w:lastRenderedPageBreak/>
        <w:t>Hide/Unhide:</w:t>
      </w:r>
      <w:r>
        <w:tab/>
      </w:r>
    </w:p>
    <w:p w14:paraId="65FA7684" w14:textId="77777777" w:rsidR="00BC5E1B" w:rsidRDefault="00BC5E1B" w:rsidP="00BC5E1B">
      <w:pPr>
        <w:ind w:left="360"/>
      </w:pPr>
    </w:p>
    <w:p w14:paraId="54A19BF7" w14:textId="77777777" w:rsidR="00E14033" w:rsidRDefault="00BB1CCB" w:rsidP="00080CA3">
      <w:pPr>
        <w:pStyle w:val="ListParagraph"/>
      </w:pPr>
      <w:r>
        <w:t>Save:</w:t>
      </w:r>
      <w:r>
        <w:tab/>
      </w:r>
      <w:r w:rsidR="00264D73" w:rsidRPr="00E02263">
        <w:t>Allows the user to save their changes made to the task entry.  The system will trigger the creat</w:t>
      </w:r>
      <w:r w:rsidR="00264D73">
        <w:t>ion</w:t>
      </w:r>
      <w:r w:rsidR="00264D73" w:rsidRPr="00E02263">
        <w:t xml:space="preserve"> of required audit records.  “Task Maintenance” and “Hardware List” have their own save functions.  (Audit details</w:t>
      </w:r>
      <w:r w:rsidR="00264D73">
        <w:t>)</w:t>
      </w:r>
    </w:p>
    <w:p w14:paraId="56E92FCA" w14:textId="77777777" w:rsidR="00BB1CCB" w:rsidRDefault="00BB1CCB" w:rsidP="00080CA3">
      <w:pPr>
        <w:pStyle w:val="ListParagraph"/>
      </w:pPr>
      <w:r>
        <w:t>Submit:</w:t>
      </w:r>
      <w:r>
        <w:tab/>
      </w:r>
      <w:r w:rsidR="00EB1472">
        <w:t xml:space="preserve">Allows the user to submit the PCD for review.  </w:t>
      </w:r>
    </w:p>
    <w:p w14:paraId="4ADB4926" w14:textId="77777777" w:rsidR="00BB1CCB" w:rsidRDefault="00BB1CCB" w:rsidP="00080CA3">
      <w:pPr>
        <w:pStyle w:val="ListParagraph"/>
      </w:pPr>
      <w:r>
        <w:t>View:</w:t>
      </w:r>
      <w:r>
        <w:tab/>
      </w:r>
      <w:r w:rsidR="00BC5E1B">
        <w:t>Allows the preview how the PCD will look when printed</w:t>
      </w:r>
      <w:r w:rsidR="00264D73">
        <w:t xml:space="preserve">.  </w:t>
      </w:r>
    </w:p>
    <w:p w14:paraId="59921ECE" w14:textId="77777777" w:rsidR="00BB1CCB" w:rsidRDefault="00BB1CCB" w:rsidP="00080CA3">
      <w:pPr>
        <w:pStyle w:val="ListParagraph"/>
      </w:pPr>
      <w:r>
        <w:t>Cancel:</w:t>
      </w:r>
      <w:r>
        <w:tab/>
      </w:r>
      <w:r w:rsidR="00264D73" w:rsidRPr="0018628F">
        <w:t>Allows the user to reset the line items to the values at existed upon open the HMI.</w:t>
      </w:r>
      <w:r w:rsidR="00264D73">
        <w:t xml:space="preserve">  </w:t>
      </w:r>
    </w:p>
    <w:p w14:paraId="55B4A32B" w14:textId="77777777" w:rsidR="00BB1CCB" w:rsidRDefault="00BB1CCB" w:rsidP="00080CA3">
      <w:pPr>
        <w:pStyle w:val="ListParagraph"/>
      </w:pPr>
      <w:r>
        <w:t>Back:</w:t>
      </w:r>
      <w:r>
        <w:tab/>
        <w:t xml:space="preserve">Returns to the “PCD Status View”.  </w:t>
      </w:r>
    </w:p>
    <w:p w14:paraId="0DE49CC3" w14:textId="77777777" w:rsidR="00E14033" w:rsidRDefault="00E14033" w:rsidP="00D00805">
      <w:pPr>
        <w:pStyle w:val="Heading5"/>
      </w:pPr>
      <w:r>
        <w:t>Requirements</w:t>
      </w:r>
    </w:p>
    <w:p w14:paraId="165EAD26" w14:textId="77777777" w:rsidR="00B91A6B" w:rsidRPr="00B91A6B" w:rsidRDefault="00B91A6B" w:rsidP="00080CA3">
      <w:pPr>
        <w:pStyle w:val="ListParagraph"/>
        <w:numPr>
          <w:ilvl w:val="0"/>
          <w:numId w:val="49"/>
        </w:numPr>
      </w:pPr>
      <w:r w:rsidRPr="00B91A6B">
        <w:t xml:space="preserve">The system will allow the user to collapse </w:t>
      </w:r>
      <w:proofErr w:type="spellStart"/>
      <w:proofErr w:type="gramStart"/>
      <w:r w:rsidRPr="00B91A6B">
        <w:t>a</w:t>
      </w:r>
      <w:proofErr w:type="spellEnd"/>
      <w:proofErr w:type="gramEnd"/>
      <w:r w:rsidRPr="00B91A6B">
        <w:t xml:space="preserve"> expanded section.</w:t>
      </w:r>
    </w:p>
    <w:p w14:paraId="49254925" w14:textId="77777777" w:rsidR="00B91A6B" w:rsidRPr="00B91A6B" w:rsidRDefault="00B91A6B" w:rsidP="00080CA3">
      <w:pPr>
        <w:pStyle w:val="ListParagraph"/>
        <w:numPr>
          <w:ilvl w:val="0"/>
          <w:numId w:val="49"/>
        </w:numPr>
      </w:pPr>
      <w:r w:rsidRPr="00B91A6B">
        <w:t>The system will allow the user to expand a collapsed section.</w:t>
      </w:r>
    </w:p>
    <w:p w14:paraId="3673EF14" w14:textId="77777777" w:rsidR="00B91A6B" w:rsidRPr="00B91A6B" w:rsidRDefault="00B91A6B" w:rsidP="00080CA3">
      <w:pPr>
        <w:pStyle w:val="ListParagraph"/>
        <w:numPr>
          <w:ilvl w:val="0"/>
          <w:numId w:val="49"/>
        </w:numPr>
      </w:pPr>
      <w:r w:rsidRPr="00B91A6B">
        <w:t>The system will allow the user to collapse all sections with a single click.</w:t>
      </w:r>
    </w:p>
    <w:p w14:paraId="18A7958E" w14:textId="77777777" w:rsidR="00B91A6B" w:rsidRPr="00B91A6B" w:rsidRDefault="00B91A6B" w:rsidP="00080CA3">
      <w:pPr>
        <w:pStyle w:val="ListParagraph"/>
        <w:numPr>
          <w:ilvl w:val="0"/>
          <w:numId w:val="49"/>
        </w:numPr>
      </w:pPr>
      <w:r w:rsidRPr="00B91A6B">
        <w:t>The system will allow the user to expand all sections with a single click.</w:t>
      </w:r>
    </w:p>
    <w:p w14:paraId="70212068" w14:textId="77777777" w:rsidR="00B91A6B" w:rsidRPr="00B91A6B" w:rsidRDefault="00B91A6B" w:rsidP="00080CA3">
      <w:pPr>
        <w:pStyle w:val="ListParagraph"/>
        <w:numPr>
          <w:ilvl w:val="0"/>
          <w:numId w:val="49"/>
        </w:numPr>
      </w:pPr>
      <w:r w:rsidRPr="00B91A6B">
        <w:t>If unsaved changes exist prior to closing the HMI, the system will prompt the user to save the changes.</w:t>
      </w:r>
    </w:p>
    <w:p w14:paraId="41E51BFC" w14:textId="77777777" w:rsidR="00E14033" w:rsidRPr="00767D54" w:rsidRDefault="00B91A6B" w:rsidP="00080CA3">
      <w:pPr>
        <w:pStyle w:val="ListParagraph"/>
        <w:numPr>
          <w:ilvl w:val="0"/>
          <w:numId w:val="49"/>
        </w:numPr>
      </w:pPr>
      <w:r w:rsidRPr="00B91A6B">
        <w:t>If unsaved changes exist prior to cancel a session, the system will warn the user that changes will be lost.</w:t>
      </w:r>
    </w:p>
    <w:p w14:paraId="0D6F6319" w14:textId="77777777" w:rsidR="00E14033" w:rsidRDefault="00E14033" w:rsidP="00D00805">
      <w:pPr>
        <w:pStyle w:val="Heading5"/>
      </w:pPr>
      <w:r>
        <w:t>Business Rules</w:t>
      </w:r>
    </w:p>
    <w:p w14:paraId="053973AD"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 xml:space="preserve">Upon the user adding a new data element to a section the System will associate and stored the data element with PCD. </w:t>
      </w:r>
    </w:p>
    <w:p w14:paraId="0817732A"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user change to an existing element in a section the System will update the source data element in the respective section and task.</w:t>
      </w:r>
    </w:p>
    <w:p w14:paraId="06A9D865"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change the PCD status from “Draft” to “Submitted”.</w:t>
      </w:r>
    </w:p>
    <w:p w14:paraId="3CDF4EC4" w14:textId="77777777" w:rsidR="00473C42"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notify the reviewer(s)/approver(s) that the PCD is available for review.</w:t>
      </w:r>
    </w:p>
    <w:p w14:paraId="5DDD9842" w14:textId="77777777" w:rsidR="00E02263" w:rsidRDefault="00E02263" w:rsidP="00E02263">
      <w:pPr>
        <w:rPr>
          <w:rFonts w:eastAsia="Times New Roman" w:cs="Times New Roman"/>
        </w:rPr>
      </w:pPr>
    </w:p>
    <w:p w14:paraId="1926FAC3" w14:textId="77777777" w:rsidR="00E02263" w:rsidRDefault="00E02263" w:rsidP="00E02263">
      <w:pPr>
        <w:rPr>
          <w:rFonts w:eastAsia="Times New Roman" w:cs="Times New Roman"/>
        </w:rPr>
      </w:pPr>
    </w:p>
    <w:p w14:paraId="076EDC11" w14:textId="77777777" w:rsidR="00E02263" w:rsidRDefault="00E02263" w:rsidP="00E02263">
      <w:pPr>
        <w:rPr>
          <w:rFonts w:eastAsia="Times New Roman" w:cs="Times New Roman"/>
        </w:rPr>
      </w:pPr>
    </w:p>
    <w:p w14:paraId="42FD27C1" w14:textId="77777777" w:rsidR="00E02263" w:rsidRDefault="00E02263" w:rsidP="00E02263">
      <w:pPr>
        <w:rPr>
          <w:rFonts w:eastAsia="Times New Roman" w:cs="Times New Roman"/>
        </w:rPr>
      </w:pPr>
    </w:p>
    <w:p w14:paraId="04EAFE12" w14:textId="77777777" w:rsidR="00E02263" w:rsidRDefault="00E02263" w:rsidP="00E02263">
      <w:pPr>
        <w:rPr>
          <w:rFonts w:eastAsia="Times New Roman" w:cs="Times New Roman"/>
        </w:rPr>
      </w:pPr>
    </w:p>
    <w:p w14:paraId="46219BAE" w14:textId="77777777" w:rsidR="00E02263" w:rsidRDefault="00E02263" w:rsidP="00E02263">
      <w:pPr>
        <w:rPr>
          <w:rFonts w:eastAsia="Times New Roman" w:cs="Times New Roman"/>
        </w:rPr>
      </w:pPr>
    </w:p>
    <w:p w14:paraId="125E4352" w14:textId="77777777" w:rsidR="00E02263" w:rsidRDefault="00E02263" w:rsidP="00E02263">
      <w:pPr>
        <w:rPr>
          <w:rFonts w:eastAsia="Times New Roman" w:cs="Times New Roman"/>
        </w:rPr>
      </w:pPr>
    </w:p>
    <w:p w14:paraId="454963DA" w14:textId="77777777" w:rsidR="00E02263" w:rsidRPr="00B91A6B" w:rsidRDefault="00E02263" w:rsidP="00E02263">
      <w:pPr>
        <w:rPr>
          <w:rFonts w:eastAsia="Times New Roman" w:cs="Times New Roman"/>
        </w:rPr>
      </w:pPr>
    </w:p>
    <w:p w14:paraId="2B886B7A" w14:textId="77777777" w:rsidR="00D00805" w:rsidRDefault="00D00805" w:rsidP="00D00805">
      <w:pPr>
        <w:pStyle w:val="Heading4"/>
      </w:pPr>
      <w:bookmarkStart w:id="79" w:name="_Toc484003636"/>
      <w:r>
        <w:t>PCD Draft (Expanded I)</w:t>
      </w:r>
      <w:bookmarkEnd w:id="79"/>
    </w:p>
    <w:p w14:paraId="2B8FF386" w14:textId="77777777" w:rsidR="00D00805" w:rsidRDefault="00D00805" w:rsidP="00891DF3">
      <w:pPr>
        <w:pStyle w:val="BodyText"/>
      </w:pPr>
      <w:r w:rsidRPr="00B91A6B">
        <w:t>In this view of the “Draft PCD” HMI shows all the sections expanded.  The page size will automatically expand to fit the data elements.</w:t>
      </w:r>
    </w:p>
    <w:p w14:paraId="4C7E2B1A" w14:textId="77777777" w:rsidR="00D00805" w:rsidRDefault="00D00805" w:rsidP="00D00805">
      <w:pPr>
        <w:pStyle w:val="Image"/>
      </w:pPr>
      <w:r>
        <w:lastRenderedPageBreak/>
        <w:drawing>
          <wp:inline distT="0" distB="0" distL="0" distR="0" wp14:anchorId="58B43DFB" wp14:editId="15BAA1E6">
            <wp:extent cx="5486400" cy="42428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1F4872F8" w14:textId="6896BC1F" w:rsidR="00D00805" w:rsidRDefault="0046264C" w:rsidP="0046264C">
      <w:pPr>
        <w:pStyle w:val="FigureCaption"/>
      </w:pPr>
      <w:bookmarkStart w:id="80" w:name="_Toc484003937"/>
      <w:r>
        <w:t xml:space="preserve">Figure </w:t>
      </w:r>
      <w:fldSimple w:instr=" STYLEREF 1 \s ">
        <w:r w:rsidR="006532AD">
          <w:rPr>
            <w:noProof/>
          </w:rPr>
          <w:t>2</w:t>
        </w:r>
      </w:fldSimple>
      <w:r w:rsidR="006532AD">
        <w:noBreakHyphen/>
      </w:r>
      <w:fldSimple w:instr=" SEQ Figure \* ARABIC \s 1 ">
        <w:r w:rsidR="006532AD">
          <w:rPr>
            <w:noProof/>
          </w:rPr>
          <w:t>8</w:t>
        </w:r>
      </w:fldSimple>
      <w:r>
        <w:t xml:space="preserve">: PCD Draft (Expanded </w:t>
      </w:r>
      <w:proofErr w:type="gramStart"/>
      <w:r>
        <w:t>I</w:t>
      </w:r>
      <w:proofErr w:type="gramEnd"/>
      <w:r>
        <w:t>)</w:t>
      </w:r>
      <w:bookmarkEnd w:id="80"/>
    </w:p>
    <w:p w14:paraId="396F4480" w14:textId="77777777" w:rsidR="00D00805" w:rsidRDefault="00D00805" w:rsidP="00891DF3">
      <w:pPr>
        <w:pStyle w:val="BodyText"/>
      </w:pPr>
    </w:p>
    <w:p w14:paraId="7CA3A303" w14:textId="77777777" w:rsidR="00D00805" w:rsidRDefault="00D00805" w:rsidP="00D00805">
      <w:pPr>
        <w:pStyle w:val="Heading5"/>
      </w:pPr>
      <w:r>
        <w:t>Requirements</w:t>
      </w:r>
    </w:p>
    <w:p w14:paraId="2CB192FE" w14:textId="77777777" w:rsidR="00D00805" w:rsidRPr="00B91A6B" w:rsidRDefault="00D00805" w:rsidP="00CA6423">
      <w:pPr>
        <w:pStyle w:val="BodyText"/>
        <w:numPr>
          <w:ilvl w:val="0"/>
          <w:numId w:val="51"/>
        </w:numPr>
      </w:pPr>
      <w:r w:rsidRPr="00B91A6B">
        <w:t>If unsaved changes exist prior to closing the HMI, the system will prompt the user to save the changes.</w:t>
      </w:r>
    </w:p>
    <w:p w14:paraId="3360D924" w14:textId="77777777" w:rsidR="00D00805" w:rsidRDefault="00D00805" w:rsidP="00CA6423">
      <w:pPr>
        <w:pStyle w:val="BodyText"/>
        <w:numPr>
          <w:ilvl w:val="0"/>
          <w:numId w:val="51"/>
        </w:numPr>
      </w:pPr>
      <w:r w:rsidRPr="00B91A6B">
        <w:t>If unsaved changes exist prior to cancel a session, the system will warn the user that changes will be lost.</w:t>
      </w:r>
    </w:p>
    <w:p w14:paraId="2576FCC4" w14:textId="77777777" w:rsidR="00D00805" w:rsidRDefault="00D00805" w:rsidP="00D00805">
      <w:pPr>
        <w:pStyle w:val="Heading5"/>
      </w:pPr>
      <w:r>
        <w:t>Business Rules</w:t>
      </w:r>
    </w:p>
    <w:p w14:paraId="60CBB801" w14:textId="77777777" w:rsidR="00D00805" w:rsidRPr="00B91A6B" w:rsidRDefault="00D00805" w:rsidP="00CA6423">
      <w:pPr>
        <w:pStyle w:val="BodyText"/>
        <w:numPr>
          <w:ilvl w:val="0"/>
          <w:numId w:val="52"/>
        </w:numPr>
      </w:pPr>
      <w:r w:rsidRPr="00B91A6B">
        <w:t xml:space="preserve">The Submit button will be enabled when either one part is added, or </w:t>
      </w:r>
      <w:proofErr w:type="spellStart"/>
      <w:proofErr w:type="gramStart"/>
      <w:r w:rsidRPr="00B91A6B">
        <w:t>a</w:t>
      </w:r>
      <w:proofErr w:type="spellEnd"/>
      <w:proofErr w:type="gramEnd"/>
      <w:r w:rsidRPr="00B91A6B">
        <w:t xml:space="preserve"> attachment has been made.</w:t>
      </w:r>
    </w:p>
    <w:p w14:paraId="025EDF2D" w14:textId="77777777" w:rsidR="00D00805" w:rsidRPr="00B91A6B" w:rsidRDefault="00D00805" w:rsidP="00CA6423">
      <w:pPr>
        <w:pStyle w:val="BodyText"/>
        <w:numPr>
          <w:ilvl w:val="0"/>
          <w:numId w:val="52"/>
        </w:numPr>
      </w:pPr>
      <w:r w:rsidRPr="00B91A6B">
        <w:t xml:space="preserve">When the Submit button is clicked the system will forwarded </w:t>
      </w:r>
      <w:proofErr w:type="gramStart"/>
      <w:r w:rsidRPr="00B91A6B">
        <w:t>the to</w:t>
      </w:r>
      <w:proofErr w:type="gramEnd"/>
      <w:r w:rsidRPr="00B91A6B">
        <w:t xml:space="preserve"> the reviewers/approvers.</w:t>
      </w:r>
    </w:p>
    <w:p w14:paraId="0CA4688A" w14:textId="77777777" w:rsidR="00D00805" w:rsidRPr="00B91A6B" w:rsidRDefault="00D00805" w:rsidP="00CA6423">
      <w:pPr>
        <w:pStyle w:val="BodyText"/>
        <w:numPr>
          <w:ilvl w:val="0"/>
          <w:numId w:val="52"/>
        </w:numPr>
      </w:pPr>
      <w:r w:rsidRPr="00B91A6B">
        <w:t>When all the reviewers/approves have approved the hardware list, the list will be forwarded to the purchasing contacts.</w:t>
      </w:r>
    </w:p>
    <w:p w14:paraId="1A4B298A" w14:textId="77777777" w:rsidR="00D00805" w:rsidRPr="00B91A6B" w:rsidRDefault="00D00805" w:rsidP="00CA6423">
      <w:pPr>
        <w:pStyle w:val="BodyText"/>
        <w:numPr>
          <w:ilvl w:val="0"/>
          <w:numId w:val="52"/>
        </w:numPr>
      </w:pPr>
      <w:r w:rsidRPr="00B91A6B">
        <w:t>An approved Hardware List will be locked to prevent additional part list changes.</w:t>
      </w:r>
    </w:p>
    <w:p w14:paraId="50854E77" w14:textId="77777777" w:rsidR="00D00805" w:rsidRPr="00B91A6B" w:rsidRDefault="00D00805" w:rsidP="00CA6423">
      <w:pPr>
        <w:pStyle w:val="BodyText"/>
        <w:numPr>
          <w:ilvl w:val="0"/>
          <w:numId w:val="52"/>
        </w:numPr>
      </w:pPr>
      <w:r w:rsidRPr="00B91A6B">
        <w:lastRenderedPageBreak/>
        <w:t>An approved Hardware List will need approver to submit the part list for rework for changes to be made to the part list.</w:t>
      </w:r>
    </w:p>
    <w:p w14:paraId="252016CB" w14:textId="77777777" w:rsidR="00D00805" w:rsidRDefault="00D00805" w:rsidP="00CA6423">
      <w:pPr>
        <w:pStyle w:val="BodyText"/>
        <w:numPr>
          <w:ilvl w:val="0"/>
          <w:numId w:val="52"/>
        </w:numPr>
      </w:pPr>
      <w:r w:rsidRPr="00B91A6B">
        <w:t>??? Change history</w:t>
      </w:r>
    </w:p>
    <w:p w14:paraId="5B172696" w14:textId="77777777" w:rsidR="00E02263" w:rsidRDefault="00E02263" w:rsidP="00BB1CCB"/>
    <w:p w14:paraId="22303537" w14:textId="77777777" w:rsidR="00E02263" w:rsidRDefault="00E02263" w:rsidP="00BB1CCB"/>
    <w:p w14:paraId="2E7647F6" w14:textId="77777777" w:rsidR="00E02263" w:rsidRDefault="00E02263" w:rsidP="00BB1CCB"/>
    <w:p w14:paraId="0AB37F10" w14:textId="77777777" w:rsidR="00E02263" w:rsidRDefault="00E02263" w:rsidP="00BB1CCB"/>
    <w:p w14:paraId="231E425C" w14:textId="77777777" w:rsidR="00E02263" w:rsidRDefault="00E02263" w:rsidP="00BB1CCB"/>
    <w:p w14:paraId="5AE48A14" w14:textId="77777777" w:rsidR="00E02263" w:rsidRDefault="00E02263" w:rsidP="00BB1CCB"/>
    <w:p w14:paraId="0C92061F" w14:textId="77777777" w:rsidR="00E02263" w:rsidRDefault="00E02263" w:rsidP="00BB1CCB"/>
    <w:p w14:paraId="59019978" w14:textId="77777777" w:rsidR="00E02263" w:rsidRDefault="00E02263" w:rsidP="00BB1CCB"/>
    <w:p w14:paraId="2D697201" w14:textId="77777777" w:rsidR="00E02263" w:rsidRDefault="00E02263" w:rsidP="00BB1CCB"/>
    <w:p w14:paraId="414748EF" w14:textId="77777777" w:rsidR="00E02263" w:rsidRDefault="00E02263" w:rsidP="00BB1CCB"/>
    <w:p w14:paraId="66C5D7FB" w14:textId="77777777" w:rsidR="00E02263" w:rsidRDefault="00E02263" w:rsidP="00BB1CCB"/>
    <w:p w14:paraId="4EFBAC3F" w14:textId="77777777" w:rsidR="00E02263" w:rsidRDefault="00E02263" w:rsidP="00BB1CCB"/>
    <w:p w14:paraId="280BD497" w14:textId="77777777" w:rsidR="00E02263" w:rsidRDefault="00E02263" w:rsidP="00BB1CCB"/>
    <w:p w14:paraId="68E76751" w14:textId="77777777" w:rsidR="00E02263" w:rsidRDefault="00E02263" w:rsidP="00BB1CCB"/>
    <w:p w14:paraId="10736CB0" w14:textId="77777777" w:rsidR="00E02263" w:rsidRDefault="00E02263" w:rsidP="00BB1CCB"/>
    <w:p w14:paraId="371D62BF" w14:textId="77777777" w:rsidR="00E02263" w:rsidRDefault="00E02263" w:rsidP="00BB1CCB"/>
    <w:p w14:paraId="7D6205CF" w14:textId="77777777" w:rsidR="00E02263" w:rsidRDefault="00E02263" w:rsidP="00BB1CCB"/>
    <w:p w14:paraId="3485E0E4" w14:textId="77777777" w:rsidR="00E02263" w:rsidRDefault="00E02263" w:rsidP="00BB1CCB"/>
    <w:p w14:paraId="0F116D10" w14:textId="77777777" w:rsidR="00E02263" w:rsidRDefault="00E02263" w:rsidP="00BB1CCB"/>
    <w:p w14:paraId="2A91B74F" w14:textId="77777777" w:rsidR="00E02263" w:rsidRDefault="00E02263" w:rsidP="00BB1CCB"/>
    <w:p w14:paraId="333229E4" w14:textId="77777777" w:rsidR="00E02263" w:rsidRDefault="00E02263" w:rsidP="00BB1CCB"/>
    <w:p w14:paraId="267DE1A7" w14:textId="77777777" w:rsidR="00E02263" w:rsidRDefault="00E02263" w:rsidP="00BB1CCB"/>
    <w:p w14:paraId="464684A1" w14:textId="77777777" w:rsidR="00E02263" w:rsidRDefault="00E02263" w:rsidP="00BB1CCB"/>
    <w:p w14:paraId="1A5B00D6" w14:textId="77777777" w:rsidR="00E02263" w:rsidRDefault="00E02263" w:rsidP="00BB1CCB"/>
    <w:p w14:paraId="303BDE3F" w14:textId="77777777" w:rsidR="00E02263" w:rsidRDefault="00E02263" w:rsidP="00BB1CCB"/>
    <w:p w14:paraId="03C9DBD3" w14:textId="77777777" w:rsidR="00D00805" w:rsidRDefault="00D00805" w:rsidP="00D00805">
      <w:pPr>
        <w:pStyle w:val="Heading4"/>
      </w:pPr>
      <w:bookmarkStart w:id="81" w:name="_Toc484003637"/>
      <w:r>
        <w:t>PCD Draft (Expanded II)</w:t>
      </w:r>
      <w:bookmarkEnd w:id="81"/>
    </w:p>
    <w:p w14:paraId="7202E552" w14:textId="77777777" w:rsidR="00D00805" w:rsidRPr="00D00805" w:rsidRDefault="00D00805" w:rsidP="00BB1CCB">
      <w:r w:rsidRPr="00D00805">
        <w:t xml:space="preserve">This version of the Draft PCD includes the user functionality to include/exclude data elements within a section from the PCD submission.  In the “Remarks” section the user has previously choose the exclude the remark dated 8/19/2015.  The HMI indicates that the remark is excluded by graying out the data item display.  This tells the user that the remark will excluded from the </w:t>
      </w:r>
      <w:r w:rsidRPr="00D00805">
        <w:lastRenderedPageBreak/>
        <w:t>submitted PCD.  Because the remark is excluded and the selection box checked the “Unhide” button is enabled to allow the user to be able to add the remark back into the PCD.</w:t>
      </w:r>
    </w:p>
    <w:p w14:paraId="7424796A" w14:textId="77777777" w:rsidR="00D00805" w:rsidRPr="00D00805" w:rsidRDefault="00D00805" w:rsidP="00BB1CCB">
      <w:r w:rsidRPr="00D00805">
        <w:t>In comparison the “References” section has an item that is selected and the “Hide” button enabled.  This allows the user to exclude this item from the PCD if they choose.  If the wishes choose to hide the item they would do so by clicking on the “Hide” button, the item would be grayed as show above with the remarks item.</w:t>
      </w:r>
    </w:p>
    <w:p w14:paraId="3652D6D0" w14:textId="77777777" w:rsidR="00D00805" w:rsidRDefault="00D00805" w:rsidP="00BB1CCB">
      <w:r w:rsidRPr="00D00805">
        <w:t xml:space="preserve">If the user were to alter a “Remark”, the alteration would trigger the creation of </w:t>
      </w:r>
      <w:proofErr w:type="spellStart"/>
      <w:proofErr w:type="gramStart"/>
      <w:r w:rsidRPr="00D00805">
        <w:t>a</w:t>
      </w:r>
      <w:proofErr w:type="spellEnd"/>
      <w:proofErr w:type="gramEnd"/>
      <w:r w:rsidRPr="00D00805">
        <w:t xml:space="preserve"> audit record capturing the remark’s pre and post content.</w:t>
      </w:r>
    </w:p>
    <w:p w14:paraId="2307B46B" w14:textId="77777777" w:rsidR="00D00805" w:rsidRDefault="00D00805" w:rsidP="00D00805">
      <w:pPr>
        <w:pStyle w:val="Image"/>
      </w:pPr>
      <w:r>
        <w:drawing>
          <wp:inline distT="0" distB="0" distL="0" distR="0" wp14:anchorId="33E1B49F" wp14:editId="74DAF6D9">
            <wp:extent cx="5486400" cy="4251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pic:spPr>
                </pic:pic>
              </a:graphicData>
            </a:graphic>
          </wp:inline>
        </w:drawing>
      </w:r>
    </w:p>
    <w:p w14:paraId="79A131F4" w14:textId="3EE0EE67" w:rsidR="00D00805" w:rsidRDefault="0046264C" w:rsidP="0046264C">
      <w:pPr>
        <w:pStyle w:val="FigureCaption"/>
      </w:pPr>
      <w:bookmarkStart w:id="82" w:name="_Toc484003938"/>
      <w:r>
        <w:t xml:space="preserve">Figure </w:t>
      </w:r>
      <w:fldSimple w:instr=" STYLEREF 1 \s ">
        <w:r w:rsidR="006532AD">
          <w:rPr>
            <w:noProof/>
          </w:rPr>
          <w:t>2</w:t>
        </w:r>
      </w:fldSimple>
      <w:r w:rsidR="006532AD">
        <w:noBreakHyphen/>
      </w:r>
      <w:fldSimple w:instr=" SEQ Figure \* ARABIC \s 1 ">
        <w:r w:rsidR="006532AD">
          <w:rPr>
            <w:noProof/>
          </w:rPr>
          <w:t>9</w:t>
        </w:r>
      </w:fldSimple>
      <w:r>
        <w:t>: PCD Draft (Expanded II)</w:t>
      </w:r>
      <w:bookmarkEnd w:id="82"/>
    </w:p>
    <w:p w14:paraId="3806499D" w14:textId="77777777" w:rsidR="00D00805" w:rsidRDefault="00D00805" w:rsidP="00080CA3">
      <w:pPr>
        <w:pStyle w:val="ListParagraph"/>
      </w:pPr>
    </w:p>
    <w:p w14:paraId="6442DC22" w14:textId="77777777" w:rsidR="00D00805" w:rsidRDefault="00D00805" w:rsidP="00D00805">
      <w:pPr>
        <w:pStyle w:val="Heading5"/>
      </w:pPr>
      <w:r>
        <w:t>Requirements</w:t>
      </w:r>
    </w:p>
    <w:p w14:paraId="7403E4DB" w14:textId="77777777" w:rsidR="00D00805" w:rsidRPr="00D00805" w:rsidRDefault="00D00805" w:rsidP="00080CA3">
      <w:pPr>
        <w:pStyle w:val="ListParagraph"/>
        <w:numPr>
          <w:ilvl w:val="0"/>
          <w:numId w:val="53"/>
        </w:numPr>
      </w:pPr>
      <w:r w:rsidRPr="00D00805">
        <w:t>The system will allow the user to select data items to be include/excluded from the PCD submission.</w:t>
      </w:r>
    </w:p>
    <w:p w14:paraId="546FA3F6" w14:textId="77777777" w:rsidR="00D00805" w:rsidRPr="00D00805" w:rsidRDefault="00D00805" w:rsidP="00080CA3">
      <w:pPr>
        <w:pStyle w:val="ListParagraph"/>
        <w:numPr>
          <w:ilvl w:val="0"/>
          <w:numId w:val="53"/>
        </w:numPr>
      </w:pPr>
      <w:r w:rsidRPr="00D00805">
        <w:t xml:space="preserve">The system will gray out excluded items. </w:t>
      </w:r>
    </w:p>
    <w:p w14:paraId="59F1FEB0" w14:textId="77777777" w:rsidR="00D00805" w:rsidRPr="00D00805" w:rsidRDefault="00D00805" w:rsidP="00080CA3">
      <w:pPr>
        <w:pStyle w:val="ListParagraph"/>
        <w:numPr>
          <w:ilvl w:val="0"/>
          <w:numId w:val="53"/>
        </w:numPr>
      </w:pPr>
      <w:r w:rsidRPr="00D00805">
        <w:t>If unsaved changes exist prior to closing the HMI, the system will prompt the user to save the changes.</w:t>
      </w:r>
    </w:p>
    <w:p w14:paraId="33C49C7A" w14:textId="77777777" w:rsidR="00D00805" w:rsidRDefault="00D00805" w:rsidP="00080CA3">
      <w:pPr>
        <w:pStyle w:val="ListParagraph"/>
        <w:numPr>
          <w:ilvl w:val="0"/>
          <w:numId w:val="53"/>
        </w:numPr>
      </w:pPr>
      <w:r w:rsidRPr="00D00805">
        <w:t>If unsaved changes exist prior to cancel a session, the system will warn the user that changes will be lost.</w:t>
      </w:r>
    </w:p>
    <w:p w14:paraId="18B3B570" w14:textId="77777777" w:rsidR="00D00805" w:rsidRDefault="00D00805" w:rsidP="00D00805">
      <w:pPr>
        <w:pStyle w:val="Heading5"/>
      </w:pPr>
      <w:r>
        <w:lastRenderedPageBreak/>
        <w:t>Business Rules</w:t>
      </w:r>
    </w:p>
    <w:p w14:paraId="4144373F" w14:textId="77777777" w:rsidR="00D00805" w:rsidRPr="00D00805" w:rsidRDefault="00D00805" w:rsidP="00080CA3">
      <w:pPr>
        <w:pStyle w:val="ListParagraph"/>
        <w:numPr>
          <w:ilvl w:val="0"/>
          <w:numId w:val="54"/>
        </w:numPr>
      </w:pPr>
      <w:r w:rsidRPr="00D00805">
        <w:t xml:space="preserve">The Submit button will be enabled when either one part is added, or </w:t>
      </w:r>
      <w:proofErr w:type="spellStart"/>
      <w:proofErr w:type="gramStart"/>
      <w:r w:rsidRPr="00D00805">
        <w:t>a</w:t>
      </w:r>
      <w:proofErr w:type="spellEnd"/>
      <w:proofErr w:type="gramEnd"/>
      <w:r w:rsidRPr="00D00805">
        <w:t xml:space="preserve"> attachment has been made.</w:t>
      </w:r>
    </w:p>
    <w:p w14:paraId="71083025" w14:textId="77777777" w:rsidR="00D00805" w:rsidRPr="00D00805" w:rsidRDefault="00D00805" w:rsidP="00080CA3">
      <w:pPr>
        <w:pStyle w:val="ListParagraph"/>
        <w:numPr>
          <w:ilvl w:val="0"/>
          <w:numId w:val="54"/>
        </w:numPr>
      </w:pPr>
      <w:r w:rsidRPr="00D00805">
        <w:t xml:space="preserve">When the Submit button is clicked the system will forwarded </w:t>
      </w:r>
      <w:proofErr w:type="gramStart"/>
      <w:r w:rsidRPr="00D00805">
        <w:t>the to</w:t>
      </w:r>
      <w:proofErr w:type="gramEnd"/>
      <w:r w:rsidRPr="00D00805">
        <w:t xml:space="preserve"> the reviewers/approvers.</w:t>
      </w:r>
    </w:p>
    <w:p w14:paraId="622BE77C" w14:textId="77777777" w:rsidR="00D00805" w:rsidRPr="00D00805" w:rsidRDefault="00D00805" w:rsidP="00080CA3">
      <w:pPr>
        <w:pStyle w:val="ListParagraph"/>
        <w:numPr>
          <w:ilvl w:val="0"/>
          <w:numId w:val="54"/>
        </w:numPr>
      </w:pPr>
      <w:r w:rsidRPr="00D00805">
        <w:t>When all the reviewers/approves have approved the hardware list, the list will be forwarded to the purchasing contacts.</w:t>
      </w:r>
    </w:p>
    <w:p w14:paraId="495C7D8D" w14:textId="77777777" w:rsidR="00D00805" w:rsidRPr="00D00805" w:rsidRDefault="00D00805" w:rsidP="00080CA3">
      <w:pPr>
        <w:pStyle w:val="ListParagraph"/>
        <w:numPr>
          <w:ilvl w:val="0"/>
          <w:numId w:val="54"/>
        </w:numPr>
      </w:pPr>
      <w:r w:rsidRPr="00D00805">
        <w:t>An approved Hardware List will be locked to prevent additional part list changes.</w:t>
      </w:r>
    </w:p>
    <w:p w14:paraId="7C496D93" w14:textId="77777777" w:rsidR="00D00805" w:rsidRPr="00D00805" w:rsidRDefault="00D00805" w:rsidP="00080CA3">
      <w:pPr>
        <w:pStyle w:val="ListParagraph"/>
        <w:numPr>
          <w:ilvl w:val="0"/>
          <w:numId w:val="54"/>
        </w:numPr>
      </w:pPr>
      <w:r w:rsidRPr="00D00805">
        <w:t>An approved Hardware List will need approver to submit the part list for rework for changes to be made to the part list.</w:t>
      </w:r>
    </w:p>
    <w:p w14:paraId="27FD9B10" w14:textId="77777777" w:rsidR="00D00805" w:rsidRPr="00D00805" w:rsidRDefault="00D00805" w:rsidP="00080CA3">
      <w:pPr>
        <w:pStyle w:val="ListParagraph"/>
        <w:numPr>
          <w:ilvl w:val="0"/>
          <w:numId w:val="54"/>
        </w:numPr>
      </w:pPr>
      <w:r w:rsidRPr="00D00805">
        <w:t>??? Change history</w:t>
      </w:r>
    </w:p>
    <w:p w14:paraId="473275A0" w14:textId="77777777" w:rsidR="00E14033" w:rsidRDefault="00E14033" w:rsidP="00C365E7">
      <w:pPr>
        <w:pStyle w:val="Heading3"/>
      </w:pPr>
      <w:bookmarkStart w:id="83" w:name="_Toc484003638"/>
      <w:r>
        <w:t>Functions</w:t>
      </w:r>
      <w:bookmarkEnd w:id="83"/>
    </w:p>
    <w:p w14:paraId="75D75988" w14:textId="77777777" w:rsidR="00B91A6B" w:rsidRPr="00B91A6B" w:rsidRDefault="00B91A6B" w:rsidP="00080CA3">
      <w:pPr>
        <w:pStyle w:val="ListParagraph"/>
        <w:numPr>
          <w:ilvl w:val="0"/>
          <w:numId w:val="68"/>
        </w:numPr>
      </w:pPr>
      <w:r w:rsidRPr="00B91A6B">
        <w:t>Directory Helper</w:t>
      </w:r>
    </w:p>
    <w:p w14:paraId="6192B183" w14:textId="77777777" w:rsidR="00B91A6B" w:rsidRPr="00B91A6B" w:rsidRDefault="00B91A6B" w:rsidP="00080CA3">
      <w:pPr>
        <w:pStyle w:val="ListParagraph"/>
        <w:numPr>
          <w:ilvl w:val="0"/>
          <w:numId w:val="68"/>
        </w:numPr>
      </w:pPr>
      <w:r w:rsidRPr="00B91A6B">
        <w:t>Attachments</w:t>
      </w:r>
    </w:p>
    <w:p w14:paraId="53B0D936" w14:textId="77777777" w:rsidR="00B91A6B" w:rsidRPr="00B91A6B" w:rsidRDefault="00E968C5" w:rsidP="00080CA3">
      <w:pPr>
        <w:pStyle w:val="ListParagraph"/>
        <w:numPr>
          <w:ilvl w:val="0"/>
          <w:numId w:val="68"/>
        </w:numPr>
      </w:pPr>
      <w:r>
        <w:t>Remark</w:t>
      </w:r>
      <w:r w:rsidR="00B91A6B" w:rsidRPr="00B91A6B">
        <w:t>s</w:t>
      </w:r>
    </w:p>
    <w:p w14:paraId="4289D8AA" w14:textId="77777777" w:rsidR="00E14033" w:rsidRDefault="00B91A6B" w:rsidP="00080CA3">
      <w:pPr>
        <w:pStyle w:val="ListParagraph"/>
        <w:numPr>
          <w:ilvl w:val="0"/>
          <w:numId w:val="68"/>
        </w:numPr>
      </w:pPr>
      <w:r w:rsidRPr="00B91A6B">
        <w:t>Hardware List</w:t>
      </w:r>
    </w:p>
    <w:p w14:paraId="3D49C8C0" w14:textId="77777777" w:rsidR="00E14033" w:rsidRDefault="00E14033" w:rsidP="00C365E7">
      <w:pPr>
        <w:pStyle w:val="Heading3"/>
      </w:pPr>
      <w:bookmarkStart w:id="84" w:name="_Toc484003639"/>
      <w:r>
        <w:t>Data Objects</w:t>
      </w:r>
      <w:bookmarkEnd w:id="84"/>
    </w:p>
    <w:p w14:paraId="52A7432B" w14:textId="77777777" w:rsidR="00B91A6B" w:rsidRDefault="00904BEA" w:rsidP="00080CA3">
      <w:pPr>
        <w:pStyle w:val="ListParagraph"/>
        <w:numPr>
          <w:ilvl w:val="0"/>
          <w:numId w:val="5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5C8A528" w14:textId="77777777" w:rsidR="00904BEA" w:rsidRDefault="00904BEA" w:rsidP="00080CA3">
      <w:pPr>
        <w:pStyle w:val="ListParagraph"/>
        <w:numPr>
          <w:ilvl w:val="0"/>
          <w:numId w:val="50"/>
        </w:numPr>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74D5E3" w14:textId="77777777" w:rsidR="00904BEA" w:rsidRDefault="00904BEA" w:rsidP="00080CA3">
      <w:pPr>
        <w:pStyle w:val="ListParagraph"/>
        <w:numPr>
          <w:ilvl w:val="0"/>
          <w:numId w:val="50"/>
        </w:numPr>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63E1DBC" w14:textId="77777777" w:rsidR="00904BEA" w:rsidRPr="00B91A6B" w:rsidRDefault="00904BEA" w:rsidP="00080CA3">
      <w:pPr>
        <w:pStyle w:val="ListParagraph"/>
        <w:numPr>
          <w:ilvl w:val="0"/>
          <w:numId w:val="50"/>
        </w:numPr>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48079EF2" w14:textId="77777777" w:rsidR="00B91A6B" w:rsidRPr="00B91A6B" w:rsidRDefault="00904BEA" w:rsidP="00080CA3">
      <w:pPr>
        <w:pStyle w:val="ListParagraph"/>
        <w:numPr>
          <w:ilvl w:val="0"/>
          <w:numId w:val="50"/>
        </w:numPr>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6769883F" w14:textId="77777777" w:rsidR="00E14033" w:rsidRDefault="00904BEA" w:rsidP="00080CA3">
      <w:pPr>
        <w:pStyle w:val="ListParagraph"/>
        <w:numPr>
          <w:ilvl w:val="0"/>
          <w:numId w:val="50"/>
        </w:numPr>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569CCD06" w14:textId="77777777" w:rsidR="00E14033" w:rsidRDefault="00E14033" w:rsidP="00C365E7">
      <w:pPr>
        <w:pStyle w:val="Heading3"/>
      </w:pPr>
      <w:bookmarkStart w:id="85" w:name="_Toc484003640"/>
      <w:r>
        <w:t>Enumerations</w:t>
      </w:r>
      <w:bookmarkEnd w:id="85"/>
    </w:p>
    <w:p w14:paraId="58724DD9" w14:textId="77777777" w:rsidR="00904BEA" w:rsidRPr="00B91A6B" w:rsidRDefault="00904BEA" w:rsidP="00080CA3">
      <w:pPr>
        <w:pStyle w:val="ListParagraph"/>
      </w:pPr>
      <w:r w:rsidRPr="00B91A6B">
        <w:t>Users</w:t>
      </w:r>
    </w:p>
    <w:p w14:paraId="34216289" w14:textId="77777777" w:rsidR="00A12839" w:rsidRPr="00E32B4E" w:rsidRDefault="00A12839" w:rsidP="00C365E7">
      <w:pPr>
        <w:pStyle w:val="Heading3"/>
      </w:pPr>
      <w:bookmarkStart w:id="86" w:name="_Toc484003641"/>
      <w:r>
        <w:t>Complexity</w:t>
      </w:r>
      <w:bookmarkEnd w:id="86"/>
    </w:p>
    <w:tbl>
      <w:tblPr>
        <w:tblStyle w:val="TableGrid"/>
        <w:tblW w:w="0" w:type="auto"/>
        <w:tblInd w:w="360" w:type="dxa"/>
        <w:tblLook w:val="04A0" w:firstRow="1" w:lastRow="0" w:firstColumn="1" w:lastColumn="0" w:noHBand="0" w:noVBand="1"/>
      </w:tblPr>
      <w:tblGrid>
        <w:gridCol w:w="2155"/>
        <w:gridCol w:w="913"/>
      </w:tblGrid>
      <w:tr w:rsidR="00A12839" w:rsidRPr="007445B1" w14:paraId="184FBF8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FCE0067" w14:textId="77777777" w:rsidR="00A12839" w:rsidRPr="007445B1" w:rsidRDefault="00A12839" w:rsidP="00A12839">
            <w:pPr>
              <w:pStyle w:val="TableHeading"/>
            </w:pPr>
          </w:p>
        </w:tc>
        <w:tc>
          <w:tcPr>
            <w:tcW w:w="913" w:type="dxa"/>
            <w:shd w:val="clear" w:color="auto" w:fill="BFBFBF" w:themeFill="background1" w:themeFillShade="BF"/>
          </w:tcPr>
          <w:p w14:paraId="1CF25912" w14:textId="77777777" w:rsidR="00A12839" w:rsidRPr="007445B1" w:rsidRDefault="00A12839" w:rsidP="00A12839">
            <w:pPr>
              <w:pStyle w:val="TableHeading"/>
            </w:pPr>
            <w:r>
              <w:t>Count</w:t>
            </w:r>
          </w:p>
        </w:tc>
      </w:tr>
      <w:tr w:rsidR="00A12839" w:rsidRPr="007445B1" w14:paraId="3405CED8" w14:textId="77777777" w:rsidTr="00A12839">
        <w:tc>
          <w:tcPr>
            <w:tcW w:w="2155" w:type="dxa"/>
          </w:tcPr>
          <w:p w14:paraId="4672D25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DFD2874"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058094E8" w14:textId="77777777" w:rsidTr="00A12839">
        <w:tc>
          <w:tcPr>
            <w:tcW w:w="2155" w:type="dxa"/>
          </w:tcPr>
          <w:p w14:paraId="5DDD131A"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532B619" w14:textId="77777777" w:rsidR="00A12839" w:rsidRPr="007445B1" w:rsidRDefault="00B91A6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7BC6F226" w14:textId="77777777" w:rsidTr="00A12839">
        <w:tc>
          <w:tcPr>
            <w:tcW w:w="2155" w:type="dxa"/>
          </w:tcPr>
          <w:p w14:paraId="30DD481F"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4249DD0"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1BD6BF0B" w14:textId="77777777" w:rsidTr="00A12839">
        <w:tc>
          <w:tcPr>
            <w:tcW w:w="2155" w:type="dxa"/>
          </w:tcPr>
          <w:p w14:paraId="1A44A7D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6E7F60A"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528BFD71" w14:textId="77777777" w:rsidTr="00A12839">
        <w:tc>
          <w:tcPr>
            <w:tcW w:w="2155" w:type="dxa"/>
          </w:tcPr>
          <w:p w14:paraId="186BC1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8EDB6D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4307C8E" w14:textId="77777777" w:rsidTr="00A12839">
        <w:tc>
          <w:tcPr>
            <w:tcW w:w="2155" w:type="dxa"/>
          </w:tcPr>
          <w:p w14:paraId="5F86BFD3"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F79F17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B91A6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3271AC5" w14:textId="77777777" w:rsidR="00BB1CCB" w:rsidRDefault="00BB1CCB" w:rsidP="00E14033">
      <w:bookmarkStart w:id="87" w:name="_Toc393722072"/>
    </w:p>
    <w:p w14:paraId="2E3AC079" w14:textId="77777777" w:rsidR="00BB1CCB" w:rsidRDefault="00BB1CCB" w:rsidP="00E14033"/>
    <w:p w14:paraId="1EF6B1AF" w14:textId="77777777" w:rsidR="00E27EF1" w:rsidRDefault="00E27EF1" w:rsidP="00E27EF1">
      <w:pPr>
        <w:pStyle w:val="Heading2"/>
      </w:pPr>
      <w:bookmarkStart w:id="88" w:name="_Toc484003642"/>
      <w:r>
        <w:t>PCD Entry</w:t>
      </w:r>
      <w:bookmarkEnd w:id="88"/>
    </w:p>
    <w:p w14:paraId="790B443D" w14:textId="77777777" w:rsidR="005C07BD" w:rsidRPr="005C07BD" w:rsidRDefault="005C07BD" w:rsidP="005C07BD">
      <w:r w:rsidRPr="005C07BD">
        <w:t xml:space="preserve">This HMI is intended for the entry of a simple PCDs such as a Delegation of Authority, (DOA).  The user will have selected to create a new PCD from the “PCD Status Review” HMI.  The “Originator” field will be pre-filled with the id of the individual who clicked the “New PCD” button.  The “Add” functions will be the only data entry functions enabled. Once the user was </w:t>
      </w:r>
      <w:r w:rsidRPr="005C07BD">
        <w:lastRenderedPageBreak/>
        <w:t xml:space="preserve">populated a field the “Save” button will be enabled.  Once the user was populated the required fields the “Submit”, and “View” buttons will be enabled.  </w:t>
      </w:r>
    </w:p>
    <w:p w14:paraId="4045C4CE" w14:textId="77777777" w:rsidR="00E27EF1" w:rsidRDefault="005C07BD" w:rsidP="005C07BD">
      <w:r w:rsidRPr="005C07BD">
        <w:t xml:space="preserve">After adding a value to “Approver(s)” section and checking the selection box, the “Delete” function would be enabled.  If the user unchecked the selection, or did delete the selection, the “Delete” function would be disabled.  The same controls would apply to the sections: Program Recipients, Action Responsible Persons, Additional Recipients, Hardware List, and Remarks.  In case of References and Attachments, the “View” function would work in the same fashion as the “Delete” function.  </w:t>
      </w:r>
    </w:p>
    <w:p w14:paraId="4F9BFB5C" w14:textId="77777777" w:rsidR="00E27EF1" w:rsidRDefault="00E27EF1" w:rsidP="00C365E7">
      <w:pPr>
        <w:pStyle w:val="Heading3"/>
      </w:pPr>
      <w:bookmarkStart w:id="89" w:name="_Toc484003643"/>
      <w:r>
        <w:t>Human Machine Interfaces</w:t>
      </w:r>
      <w:bookmarkEnd w:id="89"/>
    </w:p>
    <w:p w14:paraId="2E06E12C" w14:textId="77777777" w:rsidR="00E27EF1" w:rsidRDefault="004B038B" w:rsidP="00E27EF1">
      <w:pPr>
        <w:pStyle w:val="Image"/>
      </w:pPr>
      <w:r>
        <w:drawing>
          <wp:inline distT="0" distB="0" distL="0" distR="0" wp14:anchorId="0F3CE0CA" wp14:editId="2D8865E6">
            <wp:extent cx="5486400" cy="42976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pic:spPr>
                </pic:pic>
              </a:graphicData>
            </a:graphic>
          </wp:inline>
        </w:drawing>
      </w:r>
    </w:p>
    <w:p w14:paraId="58F92C46" w14:textId="2EDEEAB3" w:rsidR="00E27EF1" w:rsidRDefault="0046264C" w:rsidP="0046264C">
      <w:pPr>
        <w:pStyle w:val="FigureCaption"/>
      </w:pPr>
      <w:bookmarkStart w:id="90" w:name="_Toc484003939"/>
      <w:r>
        <w:t xml:space="preserve">Figure </w:t>
      </w:r>
      <w:fldSimple w:instr=" STYLEREF 1 \s ">
        <w:r w:rsidR="006532AD">
          <w:rPr>
            <w:noProof/>
          </w:rPr>
          <w:t>2</w:t>
        </w:r>
      </w:fldSimple>
      <w:r w:rsidR="006532AD">
        <w:noBreakHyphen/>
      </w:r>
      <w:fldSimple w:instr=" SEQ Figure \* ARABIC \s 1 ">
        <w:r w:rsidR="006532AD">
          <w:rPr>
            <w:noProof/>
          </w:rPr>
          <w:t>10</w:t>
        </w:r>
      </w:fldSimple>
      <w:r>
        <w:t>: PCD Entry</w:t>
      </w:r>
      <w:bookmarkEnd w:id="90"/>
    </w:p>
    <w:p w14:paraId="6A246AB8" w14:textId="77777777" w:rsidR="00904BEA" w:rsidRDefault="00904BEA" w:rsidP="00080CA3">
      <w:pPr>
        <w:pStyle w:val="ListParagraph"/>
      </w:pPr>
      <w:r>
        <w:t>Save:</w:t>
      </w:r>
      <w:r>
        <w:tab/>
      </w:r>
      <w:r w:rsidR="00234D6B" w:rsidRPr="00E02263">
        <w:t>Allows the user to save their changes made to the task entry.  The system will trigger the creat</w:t>
      </w:r>
      <w:r w:rsidR="00234D6B">
        <w:t>ion</w:t>
      </w:r>
      <w:r w:rsidR="00234D6B" w:rsidRPr="00E02263">
        <w:t xml:space="preserve"> of required audit records.  “Task Maintenance” and “Hardware List” have their own save functions.  (Audit details</w:t>
      </w:r>
      <w:r w:rsidR="00234D6B">
        <w:t>)</w:t>
      </w:r>
    </w:p>
    <w:p w14:paraId="121F0743" w14:textId="77777777" w:rsidR="00904BEA" w:rsidRDefault="00904BEA" w:rsidP="00080CA3">
      <w:pPr>
        <w:pStyle w:val="ListParagraph"/>
      </w:pPr>
      <w:r>
        <w:t>Submit:</w:t>
      </w:r>
      <w:r>
        <w:tab/>
      </w:r>
      <w:r w:rsidR="00234D6B">
        <w:t xml:space="preserve">Allows the user to submit the PCD for review.  </w:t>
      </w:r>
    </w:p>
    <w:p w14:paraId="4B6656D4" w14:textId="77777777" w:rsidR="00904BEA" w:rsidRDefault="00904BEA" w:rsidP="00080CA3">
      <w:pPr>
        <w:pStyle w:val="ListParagraph"/>
      </w:pPr>
      <w:r>
        <w:t>View:</w:t>
      </w:r>
      <w:r>
        <w:tab/>
      </w:r>
      <w:r w:rsidR="00234D6B">
        <w:t xml:space="preserve">Allows the preview how the PCD will look when printed.  </w:t>
      </w:r>
    </w:p>
    <w:p w14:paraId="301DD36A" w14:textId="77777777" w:rsidR="00904BEA" w:rsidRDefault="00904BEA" w:rsidP="00080CA3">
      <w:pPr>
        <w:pStyle w:val="ListParagraph"/>
      </w:pPr>
      <w:r>
        <w:t>Cancel:</w:t>
      </w:r>
      <w:r>
        <w:tab/>
      </w:r>
      <w:r w:rsidR="00234D6B" w:rsidRPr="0018628F">
        <w:t>Allows the user to reset the line items to the values at existed upon open the HMI.</w:t>
      </w:r>
      <w:r w:rsidR="00234D6B">
        <w:t xml:space="preserve">  </w:t>
      </w:r>
    </w:p>
    <w:p w14:paraId="03445F88" w14:textId="77777777" w:rsidR="00904BEA" w:rsidRDefault="00904BEA" w:rsidP="00080CA3">
      <w:pPr>
        <w:pStyle w:val="ListParagraph"/>
      </w:pPr>
      <w:r>
        <w:t>Back:</w:t>
      </w:r>
      <w:r>
        <w:tab/>
      </w:r>
      <w:r w:rsidR="00234D6B">
        <w:t xml:space="preserve">Returns to the “PCD Status View”.  </w:t>
      </w:r>
    </w:p>
    <w:p w14:paraId="71118599" w14:textId="77777777" w:rsidR="00E14033" w:rsidRDefault="00E14033" w:rsidP="00C365E7">
      <w:pPr>
        <w:pStyle w:val="Heading3"/>
      </w:pPr>
      <w:bookmarkStart w:id="91" w:name="_Toc484003644"/>
      <w:r>
        <w:lastRenderedPageBreak/>
        <w:t>Requirements</w:t>
      </w:r>
      <w:bookmarkEnd w:id="91"/>
    </w:p>
    <w:p w14:paraId="483F2A55" w14:textId="77777777" w:rsidR="00C365E7" w:rsidRPr="00C365E7" w:rsidRDefault="00C365E7" w:rsidP="00080CA3">
      <w:pPr>
        <w:pStyle w:val="ListParagraph"/>
        <w:numPr>
          <w:ilvl w:val="0"/>
          <w:numId w:val="55"/>
        </w:numPr>
      </w:pPr>
      <w:r w:rsidRPr="00C365E7">
        <w:t>Upon submission of the PCD the system will check for empty/null required fields and if found the system will prompt the user to completed entry of required fields.</w:t>
      </w:r>
    </w:p>
    <w:p w14:paraId="3A47D113" w14:textId="77777777" w:rsidR="00C365E7" w:rsidRPr="00C365E7" w:rsidRDefault="00C365E7" w:rsidP="00080CA3">
      <w:pPr>
        <w:pStyle w:val="ListParagraph"/>
        <w:numPr>
          <w:ilvl w:val="0"/>
          <w:numId w:val="55"/>
        </w:numPr>
      </w:pPr>
      <w:r w:rsidRPr="00C365E7">
        <w:t>If unsaved changes exist prior to closing the HMI, the system will prompt the user to save the changes.</w:t>
      </w:r>
    </w:p>
    <w:p w14:paraId="702CA9B4" w14:textId="77777777" w:rsidR="00E14033" w:rsidRPr="00767D54" w:rsidRDefault="00C365E7" w:rsidP="00080CA3">
      <w:pPr>
        <w:pStyle w:val="ListParagraph"/>
        <w:numPr>
          <w:ilvl w:val="0"/>
          <w:numId w:val="55"/>
        </w:numPr>
      </w:pPr>
      <w:r w:rsidRPr="00C365E7">
        <w:t>If unsaved changes exist prior to cancel a session, the system will warn the user that changes will be lost.</w:t>
      </w:r>
    </w:p>
    <w:p w14:paraId="7C775C7E" w14:textId="77777777" w:rsidR="00E14033" w:rsidRDefault="00E14033" w:rsidP="00C365E7">
      <w:pPr>
        <w:pStyle w:val="Heading3"/>
      </w:pPr>
      <w:bookmarkStart w:id="92" w:name="_Toc484003645"/>
      <w:r>
        <w:t>Business Rules</w:t>
      </w:r>
      <w:bookmarkEnd w:id="92"/>
    </w:p>
    <w:p w14:paraId="0A244297" w14:textId="77777777" w:rsidR="00C365E7" w:rsidRPr="00C365E7" w:rsidRDefault="00C365E7" w:rsidP="00080CA3">
      <w:pPr>
        <w:pStyle w:val="ListParagraph"/>
        <w:numPr>
          <w:ilvl w:val="0"/>
          <w:numId w:val="56"/>
        </w:numPr>
      </w:pPr>
      <w:r w:rsidRPr="00C365E7">
        <w:t>The Save button will be enabled when at least one data field is filled, and disabled when no data fields are filled.</w:t>
      </w:r>
    </w:p>
    <w:p w14:paraId="2C1B553A" w14:textId="77777777" w:rsidR="00C365E7" w:rsidRPr="00C365E7" w:rsidRDefault="00C365E7" w:rsidP="00080CA3">
      <w:pPr>
        <w:pStyle w:val="ListParagraph"/>
        <w:numPr>
          <w:ilvl w:val="0"/>
          <w:numId w:val="56"/>
        </w:numPr>
      </w:pPr>
      <w:r w:rsidRPr="00C365E7">
        <w:t>The Submit button will be enabled when the required fields are filled, and disabled when a required field(s) are empty/null.</w:t>
      </w:r>
    </w:p>
    <w:p w14:paraId="2FA158A7" w14:textId="77777777" w:rsidR="00E14033" w:rsidRPr="00C365E7" w:rsidRDefault="00C365E7" w:rsidP="00080CA3">
      <w:pPr>
        <w:pStyle w:val="ListParagraph"/>
        <w:numPr>
          <w:ilvl w:val="0"/>
          <w:numId w:val="56"/>
        </w:numPr>
      </w:pPr>
      <w:r w:rsidRPr="00C365E7">
        <w:t xml:space="preserve">When the Submit button is clicked the system will forwarded </w:t>
      </w:r>
      <w:proofErr w:type="gramStart"/>
      <w:r w:rsidRPr="00C365E7">
        <w:t>the to</w:t>
      </w:r>
      <w:proofErr w:type="gramEnd"/>
      <w:r w:rsidRPr="00C365E7">
        <w:t xml:space="preserve"> the reviewers/approvers for review.</w:t>
      </w:r>
    </w:p>
    <w:p w14:paraId="5BD2DC8D" w14:textId="77777777" w:rsidR="00E14033" w:rsidRDefault="00E14033" w:rsidP="00C365E7">
      <w:pPr>
        <w:pStyle w:val="Heading3"/>
      </w:pPr>
      <w:bookmarkStart w:id="93" w:name="_Toc484003646"/>
      <w:r>
        <w:t>Functions</w:t>
      </w:r>
      <w:bookmarkEnd w:id="93"/>
    </w:p>
    <w:p w14:paraId="4363FDEA" w14:textId="77777777" w:rsidR="00C365E7" w:rsidRPr="00C365E7" w:rsidRDefault="00C365E7" w:rsidP="00080CA3">
      <w:pPr>
        <w:pStyle w:val="ListParagraph"/>
        <w:numPr>
          <w:ilvl w:val="0"/>
          <w:numId w:val="57"/>
        </w:numPr>
      </w:pPr>
      <w:r w:rsidRPr="00C365E7">
        <w:t>Directory Helper</w:t>
      </w:r>
    </w:p>
    <w:p w14:paraId="6E10DB0A" w14:textId="77777777" w:rsidR="00C365E7" w:rsidRPr="00C365E7" w:rsidRDefault="00C365E7" w:rsidP="00080CA3">
      <w:pPr>
        <w:pStyle w:val="ListParagraph"/>
        <w:numPr>
          <w:ilvl w:val="0"/>
          <w:numId w:val="57"/>
        </w:numPr>
      </w:pPr>
      <w:r w:rsidRPr="00C365E7">
        <w:t>Attachments</w:t>
      </w:r>
    </w:p>
    <w:p w14:paraId="17AFF117" w14:textId="77777777" w:rsidR="00C365E7" w:rsidRPr="00C365E7" w:rsidRDefault="00E968C5" w:rsidP="00080CA3">
      <w:pPr>
        <w:pStyle w:val="ListParagraph"/>
        <w:numPr>
          <w:ilvl w:val="0"/>
          <w:numId w:val="57"/>
        </w:numPr>
      </w:pPr>
      <w:r>
        <w:t>Remark</w:t>
      </w:r>
      <w:r w:rsidR="00C365E7" w:rsidRPr="00C365E7">
        <w:t>s</w:t>
      </w:r>
    </w:p>
    <w:p w14:paraId="53C0CCE8" w14:textId="77777777" w:rsidR="00E14033" w:rsidRDefault="00C365E7" w:rsidP="00080CA3">
      <w:pPr>
        <w:pStyle w:val="ListParagraph"/>
        <w:numPr>
          <w:ilvl w:val="0"/>
          <w:numId w:val="57"/>
        </w:numPr>
      </w:pPr>
      <w:r w:rsidRPr="00C365E7">
        <w:t>Attachments</w:t>
      </w:r>
    </w:p>
    <w:p w14:paraId="2681BA0C" w14:textId="77777777" w:rsidR="00E14033" w:rsidRDefault="00E14033" w:rsidP="00C365E7">
      <w:pPr>
        <w:pStyle w:val="Heading3"/>
      </w:pPr>
      <w:bookmarkStart w:id="94" w:name="_Toc484003647"/>
      <w:r>
        <w:t>Data Objects</w:t>
      </w:r>
      <w:bookmarkEnd w:id="94"/>
    </w:p>
    <w:p w14:paraId="59CB2910" w14:textId="77777777" w:rsidR="00234D6B" w:rsidRDefault="00234D6B" w:rsidP="00080CA3">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61F32852" w14:textId="77777777" w:rsidR="00234D6B" w:rsidRDefault="00234D6B" w:rsidP="00080CA3">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85EC601" w14:textId="77777777" w:rsidR="00234D6B" w:rsidRDefault="00234D6B" w:rsidP="00080CA3">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76DEE3A2" w14:textId="77777777" w:rsidR="00234D6B" w:rsidRPr="00B91A6B" w:rsidRDefault="00234D6B" w:rsidP="00080CA3">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5FCFC4CC" w14:textId="77777777" w:rsidR="00234D6B" w:rsidRPr="00B91A6B" w:rsidRDefault="00234D6B" w:rsidP="00080CA3">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0BDA532" w14:textId="77777777" w:rsidR="00234D6B" w:rsidRDefault="00234D6B"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467735E5" w14:textId="77777777" w:rsidR="00E14033" w:rsidRDefault="00E14033" w:rsidP="00C365E7">
      <w:pPr>
        <w:pStyle w:val="Heading3"/>
      </w:pPr>
      <w:bookmarkStart w:id="95" w:name="_Toc484003648"/>
      <w:r>
        <w:t>Enumerations</w:t>
      </w:r>
      <w:bookmarkEnd w:id="95"/>
    </w:p>
    <w:p w14:paraId="665B7E03" w14:textId="77777777" w:rsidR="00E14033" w:rsidRDefault="00E14033" w:rsidP="00E14033"/>
    <w:p w14:paraId="5EFE218A" w14:textId="77777777" w:rsidR="00A12839" w:rsidRPr="00E32B4E" w:rsidRDefault="00A12839" w:rsidP="00C365E7">
      <w:pPr>
        <w:pStyle w:val="Heading3"/>
      </w:pPr>
      <w:bookmarkStart w:id="96" w:name="_Toc484003649"/>
      <w:r>
        <w:t>Complexity</w:t>
      </w:r>
      <w:bookmarkEnd w:id="96"/>
    </w:p>
    <w:tbl>
      <w:tblPr>
        <w:tblStyle w:val="TableGrid"/>
        <w:tblW w:w="0" w:type="auto"/>
        <w:tblInd w:w="360" w:type="dxa"/>
        <w:tblLook w:val="04A0" w:firstRow="1" w:lastRow="0" w:firstColumn="1" w:lastColumn="0" w:noHBand="0" w:noVBand="1"/>
      </w:tblPr>
      <w:tblGrid>
        <w:gridCol w:w="2155"/>
        <w:gridCol w:w="913"/>
      </w:tblGrid>
      <w:tr w:rsidR="00A12839" w:rsidRPr="007445B1" w14:paraId="7538A1C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6598CEA" w14:textId="77777777" w:rsidR="00A12839" w:rsidRPr="007445B1" w:rsidRDefault="00A12839" w:rsidP="00A12839">
            <w:pPr>
              <w:pStyle w:val="TableHeading"/>
            </w:pPr>
          </w:p>
        </w:tc>
        <w:tc>
          <w:tcPr>
            <w:tcW w:w="913" w:type="dxa"/>
            <w:shd w:val="clear" w:color="auto" w:fill="BFBFBF" w:themeFill="background1" w:themeFillShade="BF"/>
          </w:tcPr>
          <w:p w14:paraId="447FC86C" w14:textId="77777777" w:rsidR="00A12839" w:rsidRPr="007445B1" w:rsidRDefault="00A12839" w:rsidP="00A12839">
            <w:pPr>
              <w:pStyle w:val="TableHeading"/>
            </w:pPr>
            <w:r>
              <w:t>Count</w:t>
            </w:r>
          </w:p>
        </w:tc>
      </w:tr>
      <w:tr w:rsidR="00A12839" w:rsidRPr="007445B1" w14:paraId="207E5F5A" w14:textId="77777777" w:rsidTr="00A12839">
        <w:tc>
          <w:tcPr>
            <w:tcW w:w="2155" w:type="dxa"/>
          </w:tcPr>
          <w:p w14:paraId="18A391F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6233A3F" w14:textId="77777777" w:rsidR="00A12839" w:rsidRPr="007445B1" w:rsidRDefault="003C08E9"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9D35254" w14:textId="77777777" w:rsidTr="00A12839">
        <w:tc>
          <w:tcPr>
            <w:tcW w:w="2155" w:type="dxa"/>
          </w:tcPr>
          <w:p w14:paraId="2B1CB8B8"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7E72717" w14:textId="77777777" w:rsidR="00A12839" w:rsidRPr="007445B1" w:rsidRDefault="003C08E9"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3BF97BD1" w14:textId="77777777" w:rsidTr="00A12839">
        <w:tc>
          <w:tcPr>
            <w:tcW w:w="2155" w:type="dxa"/>
          </w:tcPr>
          <w:p w14:paraId="4B0A4A77"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4D78AEC"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6B6B0048" w14:textId="77777777" w:rsidTr="00A12839">
        <w:tc>
          <w:tcPr>
            <w:tcW w:w="2155" w:type="dxa"/>
          </w:tcPr>
          <w:p w14:paraId="6D0FD2F8"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31D7054"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0BFC9E57" w14:textId="77777777" w:rsidTr="00A12839">
        <w:tc>
          <w:tcPr>
            <w:tcW w:w="2155" w:type="dxa"/>
          </w:tcPr>
          <w:p w14:paraId="02F6CC1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001A4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0BDB8A46" w14:textId="77777777" w:rsidTr="00A12839">
        <w:tc>
          <w:tcPr>
            <w:tcW w:w="2155" w:type="dxa"/>
          </w:tcPr>
          <w:p w14:paraId="75532ED8"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338FA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21</w:t>
            </w:r>
            <w:r>
              <w:rPr>
                <w:rFonts w:asciiTheme="minorHAnsi" w:eastAsiaTheme="minorEastAsia" w:hAnsi="Calibri"/>
                <w:color w:val="000000" w:themeColor="text1"/>
                <w:kern w:val="24"/>
                <w:szCs w:val="24"/>
              </w:rPr>
              <w:fldChar w:fldCharType="end"/>
            </w:r>
          </w:p>
        </w:tc>
      </w:tr>
    </w:tbl>
    <w:p w14:paraId="005462B8" w14:textId="77777777" w:rsidR="00A12839" w:rsidRDefault="00A12839" w:rsidP="00E14033"/>
    <w:p w14:paraId="405BE4AA" w14:textId="77777777" w:rsidR="00E27EF1" w:rsidRDefault="00E27EF1" w:rsidP="00E14033"/>
    <w:p w14:paraId="206033F7" w14:textId="77777777" w:rsidR="00E27EF1" w:rsidRDefault="00E27EF1" w:rsidP="00E14033"/>
    <w:p w14:paraId="25B6434E" w14:textId="77777777" w:rsidR="00E27EF1" w:rsidRPr="00BF79FF" w:rsidRDefault="00E27EF1" w:rsidP="00E14033"/>
    <w:p w14:paraId="5C40C021" w14:textId="77777777" w:rsidR="00E27EF1" w:rsidRDefault="00E27EF1" w:rsidP="00E27EF1">
      <w:pPr>
        <w:pStyle w:val="Heading2"/>
      </w:pPr>
      <w:bookmarkStart w:id="97" w:name="_Toc484003650"/>
      <w:r>
        <w:t>PCD Generic View</w:t>
      </w:r>
      <w:bookmarkEnd w:id="97"/>
    </w:p>
    <w:p w14:paraId="3B17A60E" w14:textId="77777777" w:rsidR="00E27EF1" w:rsidRDefault="00C365E7" w:rsidP="00E27EF1">
      <w:r w:rsidRPr="00C365E7">
        <w:t>All of the PCD data may be viewed. Attachments can be retrieved, however they cannot be added, modified, or deleted from the PCD itself. The PCD state cannot be changed.</w:t>
      </w:r>
      <w:r w:rsidR="00E27EF1">
        <w:t xml:space="preserve">  </w:t>
      </w:r>
    </w:p>
    <w:p w14:paraId="154A286D" w14:textId="77777777" w:rsidR="00E27EF1" w:rsidRDefault="00E27EF1" w:rsidP="00C365E7">
      <w:pPr>
        <w:pStyle w:val="Heading3"/>
      </w:pPr>
      <w:bookmarkStart w:id="98" w:name="_Toc484003651"/>
      <w:r>
        <w:t>Human Machine Interfaces</w:t>
      </w:r>
      <w:bookmarkEnd w:id="98"/>
    </w:p>
    <w:p w14:paraId="58FDA00F" w14:textId="77777777" w:rsidR="00C365E7" w:rsidRPr="00C365E7" w:rsidRDefault="00C365E7" w:rsidP="00C365E7">
      <w:pPr>
        <w:pStyle w:val="Heading4"/>
      </w:pPr>
      <w:bookmarkStart w:id="99" w:name="_Toc484003652"/>
      <w:r>
        <w:t>(I)</w:t>
      </w:r>
      <w:bookmarkEnd w:id="99"/>
    </w:p>
    <w:p w14:paraId="14F23DB6" w14:textId="77777777" w:rsidR="00E27EF1" w:rsidRDefault="00E27EF1" w:rsidP="00E27EF1">
      <w:pPr>
        <w:pStyle w:val="Image"/>
      </w:pPr>
      <w:r>
        <w:drawing>
          <wp:inline distT="0" distB="0" distL="0" distR="0" wp14:anchorId="64B9EB17" wp14:editId="4B7CB695">
            <wp:extent cx="5486400" cy="43342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334256"/>
                    </a:xfrm>
                    <a:prstGeom prst="rect">
                      <a:avLst/>
                    </a:prstGeom>
                    <a:noFill/>
                  </pic:spPr>
                </pic:pic>
              </a:graphicData>
            </a:graphic>
          </wp:inline>
        </w:drawing>
      </w:r>
    </w:p>
    <w:p w14:paraId="2C3635ED" w14:textId="6E60E222" w:rsidR="00E27EF1" w:rsidRDefault="0046264C" w:rsidP="0046264C">
      <w:pPr>
        <w:pStyle w:val="FigureCaption"/>
      </w:pPr>
      <w:bookmarkStart w:id="100" w:name="_Toc484003940"/>
      <w:r>
        <w:t xml:space="preserve">Figure </w:t>
      </w:r>
      <w:fldSimple w:instr=" STYLEREF 1 \s ">
        <w:r w:rsidR="006532AD">
          <w:rPr>
            <w:noProof/>
          </w:rPr>
          <w:t>2</w:t>
        </w:r>
      </w:fldSimple>
      <w:r w:rsidR="006532AD">
        <w:noBreakHyphen/>
      </w:r>
      <w:fldSimple w:instr=" SEQ Figure \* ARABIC \s 1 ">
        <w:r w:rsidR="006532AD">
          <w:rPr>
            <w:noProof/>
          </w:rPr>
          <w:t>11</w:t>
        </w:r>
      </w:fldSimple>
      <w:r>
        <w:t>: PCD Generic View (I)</w:t>
      </w:r>
      <w:bookmarkEnd w:id="100"/>
    </w:p>
    <w:p w14:paraId="36BF9187" w14:textId="77777777" w:rsidR="00C365E7" w:rsidRPr="00C365E7" w:rsidRDefault="00BB1CCB" w:rsidP="00080CA3">
      <w:pPr>
        <w:pStyle w:val="ListParagraph"/>
      </w:pPr>
      <w:r>
        <w:t>Back:</w:t>
      </w:r>
      <w:r>
        <w:tab/>
        <w:t xml:space="preserve">Returns to the “PCD Status View”.  </w:t>
      </w:r>
    </w:p>
    <w:p w14:paraId="6E3EA602" w14:textId="77777777" w:rsidR="00E14033" w:rsidRDefault="00E14033" w:rsidP="00C365E7">
      <w:pPr>
        <w:pStyle w:val="Heading5"/>
      </w:pPr>
      <w:r>
        <w:t>Requirements</w:t>
      </w:r>
    </w:p>
    <w:p w14:paraId="74737CE1" w14:textId="77777777" w:rsidR="00E14033" w:rsidRPr="00767D54" w:rsidRDefault="00E14033" w:rsidP="00E14033"/>
    <w:p w14:paraId="0D8AC225" w14:textId="77777777" w:rsidR="00E14033" w:rsidRDefault="00E14033" w:rsidP="00C365E7">
      <w:pPr>
        <w:pStyle w:val="Heading5"/>
      </w:pPr>
      <w:r>
        <w:t>Business Rules</w:t>
      </w:r>
    </w:p>
    <w:p w14:paraId="1F46C967" w14:textId="77777777" w:rsidR="00E14033" w:rsidRPr="00767D54" w:rsidRDefault="00E14033" w:rsidP="00E14033">
      <w:pPr>
        <w:rPr>
          <w:rFonts w:eastAsia="Times New Roman" w:cs="Times New Roman"/>
        </w:rPr>
      </w:pPr>
    </w:p>
    <w:p w14:paraId="79A94497" w14:textId="77777777" w:rsidR="00C365E7" w:rsidRDefault="00C365E7" w:rsidP="00C365E7">
      <w:pPr>
        <w:pStyle w:val="Heading4"/>
      </w:pPr>
      <w:bookmarkStart w:id="101" w:name="_Toc484003653"/>
      <w:r>
        <w:lastRenderedPageBreak/>
        <w:t>(II)</w:t>
      </w:r>
      <w:bookmarkEnd w:id="101"/>
    </w:p>
    <w:p w14:paraId="6DB93C54" w14:textId="77777777" w:rsidR="00C365E7" w:rsidRDefault="00C365E7" w:rsidP="00C365E7">
      <w:pPr>
        <w:pStyle w:val="Image"/>
      </w:pPr>
      <w:r>
        <w:drawing>
          <wp:inline distT="0" distB="0" distL="0" distR="0" wp14:anchorId="0A755B2F" wp14:editId="5337C083">
            <wp:extent cx="5486400" cy="43068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306824"/>
                    </a:xfrm>
                    <a:prstGeom prst="rect">
                      <a:avLst/>
                    </a:prstGeom>
                    <a:noFill/>
                  </pic:spPr>
                </pic:pic>
              </a:graphicData>
            </a:graphic>
          </wp:inline>
        </w:drawing>
      </w:r>
    </w:p>
    <w:p w14:paraId="764C5CDF" w14:textId="5F2DFC56" w:rsidR="00C365E7" w:rsidRDefault="0046264C" w:rsidP="0046264C">
      <w:pPr>
        <w:pStyle w:val="FigureCaption"/>
      </w:pPr>
      <w:bookmarkStart w:id="102" w:name="_Toc484003941"/>
      <w:r>
        <w:t xml:space="preserve">Figure </w:t>
      </w:r>
      <w:fldSimple w:instr=" STYLEREF 1 \s ">
        <w:r w:rsidR="006532AD">
          <w:rPr>
            <w:noProof/>
          </w:rPr>
          <w:t>2</w:t>
        </w:r>
      </w:fldSimple>
      <w:r w:rsidR="006532AD">
        <w:noBreakHyphen/>
      </w:r>
      <w:fldSimple w:instr=" SEQ Figure \* ARABIC \s 1 ">
        <w:r w:rsidR="006532AD">
          <w:rPr>
            <w:noProof/>
          </w:rPr>
          <w:t>12</w:t>
        </w:r>
      </w:fldSimple>
      <w:r>
        <w:t>: PCD Generic View (II)</w:t>
      </w:r>
      <w:bookmarkEnd w:id="102"/>
    </w:p>
    <w:p w14:paraId="6A93C8AD" w14:textId="77777777" w:rsidR="00C365E7" w:rsidRDefault="00C365E7" w:rsidP="00C365E7"/>
    <w:p w14:paraId="428683D1" w14:textId="77777777" w:rsidR="00C365E7" w:rsidRDefault="00C365E7" w:rsidP="00C365E7">
      <w:pPr>
        <w:pStyle w:val="Heading5"/>
      </w:pPr>
      <w:r>
        <w:t>Requirements</w:t>
      </w:r>
    </w:p>
    <w:p w14:paraId="3D7BC324" w14:textId="77777777" w:rsidR="00C365E7" w:rsidRPr="00767D54" w:rsidRDefault="00C365E7" w:rsidP="00C365E7"/>
    <w:p w14:paraId="4FFA0A3A" w14:textId="77777777" w:rsidR="00C365E7" w:rsidRDefault="00C365E7" w:rsidP="00C365E7">
      <w:pPr>
        <w:pStyle w:val="Heading5"/>
      </w:pPr>
      <w:r>
        <w:t>Business Rules</w:t>
      </w:r>
    </w:p>
    <w:p w14:paraId="46673E38" w14:textId="77777777" w:rsidR="00C365E7" w:rsidRDefault="00C365E7" w:rsidP="00C365E7">
      <w:pPr>
        <w:rPr>
          <w:rFonts w:eastAsia="Times New Roman" w:cs="Times New Roman"/>
        </w:rPr>
      </w:pPr>
    </w:p>
    <w:p w14:paraId="01CABA72" w14:textId="77777777" w:rsidR="00C365E7" w:rsidRPr="00767D54" w:rsidRDefault="00C365E7" w:rsidP="00C365E7">
      <w:pPr>
        <w:pStyle w:val="Heading4"/>
      </w:pPr>
      <w:bookmarkStart w:id="103" w:name="_Toc484003654"/>
      <w:r>
        <w:t>Buttons</w:t>
      </w:r>
      <w:bookmarkEnd w:id="103"/>
    </w:p>
    <w:p w14:paraId="595F618F" w14:textId="77777777" w:rsidR="00C365E7" w:rsidRDefault="00C365E7" w:rsidP="00C365E7">
      <w:pPr>
        <w:pStyle w:val="Image"/>
      </w:pPr>
      <w:r>
        <w:drawing>
          <wp:inline distT="0" distB="0" distL="0" distR="0" wp14:anchorId="1CE14266" wp14:editId="08BD109C">
            <wp:extent cx="5486400" cy="393192"/>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2E82FE" w14:textId="77777777" w:rsidR="00C365E7" w:rsidRDefault="00C365E7" w:rsidP="00C365E7">
      <w:pPr>
        <w:pStyle w:val="FigureCaption"/>
      </w:pPr>
    </w:p>
    <w:p w14:paraId="0264252A" w14:textId="77777777" w:rsidR="00C365E7" w:rsidRDefault="00C365E7" w:rsidP="00C365E7"/>
    <w:p w14:paraId="56F27C65" w14:textId="77777777" w:rsidR="00C365E7" w:rsidRDefault="00C365E7" w:rsidP="00C365E7">
      <w:pPr>
        <w:pStyle w:val="Image"/>
      </w:pPr>
      <w:r>
        <w:drawing>
          <wp:inline distT="0" distB="0" distL="0" distR="0" wp14:anchorId="5832E412" wp14:editId="3364779B">
            <wp:extent cx="5486400" cy="393192"/>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2F9B1B1E" w14:textId="77777777" w:rsidR="00C365E7" w:rsidRDefault="00C365E7" w:rsidP="00C365E7">
      <w:pPr>
        <w:pStyle w:val="FigureCaption"/>
      </w:pPr>
    </w:p>
    <w:p w14:paraId="6C6C1202" w14:textId="77777777" w:rsidR="00C365E7" w:rsidRDefault="00C365E7" w:rsidP="00C365E7"/>
    <w:p w14:paraId="08FBB4D7" w14:textId="77777777" w:rsidR="00C365E7" w:rsidRDefault="00C365E7" w:rsidP="00C365E7">
      <w:pPr>
        <w:pStyle w:val="Image"/>
      </w:pPr>
      <w:r>
        <w:lastRenderedPageBreak/>
        <w:drawing>
          <wp:inline distT="0" distB="0" distL="0" distR="0" wp14:anchorId="304D52D2" wp14:editId="216F1024">
            <wp:extent cx="5486400" cy="393192"/>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5554FA" w14:textId="77777777" w:rsidR="00C365E7" w:rsidRDefault="00C365E7" w:rsidP="00C365E7">
      <w:pPr>
        <w:pStyle w:val="FigureCaption"/>
      </w:pPr>
    </w:p>
    <w:p w14:paraId="53A9CF7D" w14:textId="77777777" w:rsidR="00C365E7" w:rsidRDefault="00C365E7" w:rsidP="00C365E7"/>
    <w:p w14:paraId="3489D1FE" w14:textId="77777777" w:rsidR="00C365E7" w:rsidRDefault="00C365E7" w:rsidP="00C365E7">
      <w:pPr>
        <w:pStyle w:val="Heading5"/>
      </w:pPr>
      <w:r>
        <w:t>Requirements</w:t>
      </w:r>
    </w:p>
    <w:p w14:paraId="2649C01D" w14:textId="77777777" w:rsidR="00C365E7" w:rsidRPr="00767D54" w:rsidRDefault="00C365E7" w:rsidP="00C365E7"/>
    <w:p w14:paraId="765BCCE8" w14:textId="77777777" w:rsidR="00C365E7" w:rsidRDefault="00C365E7" w:rsidP="00C365E7">
      <w:pPr>
        <w:pStyle w:val="Heading5"/>
      </w:pPr>
      <w:r>
        <w:t>Business Rules</w:t>
      </w:r>
    </w:p>
    <w:p w14:paraId="3AD0DF36" w14:textId="77777777" w:rsidR="00C365E7" w:rsidRPr="00767D54" w:rsidRDefault="00C365E7" w:rsidP="00C365E7">
      <w:pPr>
        <w:rPr>
          <w:rFonts w:eastAsia="Times New Roman" w:cs="Times New Roman"/>
        </w:rPr>
      </w:pPr>
    </w:p>
    <w:p w14:paraId="7A0FE910" w14:textId="77777777" w:rsidR="00E14033" w:rsidRDefault="00E14033" w:rsidP="00C365E7">
      <w:pPr>
        <w:pStyle w:val="Heading3"/>
      </w:pPr>
      <w:bookmarkStart w:id="104" w:name="_Toc484003655"/>
      <w:r>
        <w:t>Views</w:t>
      </w:r>
      <w:bookmarkEnd w:id="104"/>
    </w:p>
    <w:p w14:paraId="4F6D11D5" w14:textId="77777777" w:rsidR="00E14033" w:rsidRPr="00767D54" w:rsidRDefault="00E14033" w:rsidP="00E14033">
      <w:pPr>
        <w:rPr>
          <w:rFonts w:eastAsia="Times New Roman" w:cs="Times New Roman"/>
        </w:rPr>
      </w:pPr>
    </w:p>
    <w:p w14:paraId="2651FE82" w14:textId="77777777" w:rsidR="00E14033" w:rsidRDefault="00E14033" w:rsidP="00C365E7">
      <w:pPr>
        <w:pStyle w:val="Heading3"/>
      </w:pPr>
      <w:bookmarkStart w:id="105" w:name="_Toc484003656"/>
      <w:r>
        <w:t>Functions</w:t>
      </w:r>
      <w:bookmarkEnd w:id="105"/>
    </w:p>
    <w:p w14:paraId="329D8ACF" w14:textId="77777777" w:rsidR="00E14033" w:rsidRDefault="00E14033" w:rsidP="00E14033"/>
    <w:p w14:paraId="60E2E8E9" w14:textId="77777777" w:rsidR="00E14033" w:rsidRDefault="00E14033" w:rsidP="00C365E7">
      <w:pPr>
        <w:pStyle w:val="Heading3"/>
      </w:pPr>
      <w:bookmarkStart w:id="106" w:name="_Toc484003657"/>
      <w:r>
        <w:t>Data Objects</w:t>
      </w:r>
      <w:bookmarkEnd w:id="106"/>
    </w:p>
    <w:p w14:paraId="7C0E17F2" w14:textId="77777777" w:rsidR="00234D6B" w:rsidRDefault="00234D6B" w:rsidP="00080CA3">
      <w:pPr>
        <w:pStyle w:val="ListParagraph"/>
        <w:numPr>
          <w:ilvl w:val="0"/>
          <w:numId w:val="69"/>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43B98EEF" w14:textId="77777777" w:rsidR="00234D6B" w:rsidRDefault="00234D6B" w:rsidP="00080CA3">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0AD2F94" w14:textId="77777777" w:rsidR="00234D6B" w:rsidRDefault="00234D6B" w:rsidP="00080CA3">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Hardware Lists</w:t>
      </w:r>
      <w:r>
        <w:fldChar w:fldCharType="end"/>
      </w:r>
    </w:p>
    <w:p w14:paraId="4F0728EA" w14:textId="77777777" w:rsidR="00234D6B" w:rsidRPr="00B91A6B" w:rsidRDefault="00234D6B" w:rsidP="00080CA3">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Hardware List Items</w:t>
      </w:r>
      <w:r>
        <w:fldChar w:fldCharType="end"/>
      </w:r>
    </w:p>
    <w:p w14:paraId="60B98547" w14:textId="77777777" w:rsidR="00234D6B" w:rsidRPr="00B91A6B" w:rsidRDefault="00234D6B" w:rsidP="00080CA3">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83AE0B1" w14:textId="77777777" w:rsidR="00234D6B" w:rsidRDefault="00234D6B" w:rsidP="00080CA3">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15CAAF5C" w14:textId="77777777" w:rsidR="00E14033" w:rsidRDefault="00E14033" w:rsidP="00C365E7">
      <w:pPr>
        <w:pStyle w:val="Heading3"/>
      </w:pPr>
      <w:bookmarkStart w:id="107" w:name="_Toc484003658"/>
      <w:r>
        <w:t>Enumerations</w:t>
      </w:r>
      <w:bookmarkEnd w:id="107"/>
    </w:p>
    <w:p w14:paraId="1BB613B9" w14:textId="77777777" w:rsidR="00E14033" w:rsidRDefault="00E14033" w:rsidP="00E14033"/>
    <w:p w14:paraId="331F55A2" w14:textId="77777777" w:rsidR="00A12839" w:rsidRPr="00E32B4E" w:rsidRDefault="00A12839" w:rsidP="00C365E7">
      <w:pPr>
        <w:pStyle w:val="Heading3"/>
      </w:pPr>
      <w:bookmarkStart w:id="108" w:name="_Toc484003659"/>
      <w:r>
        <w:t>Complexity</w:t>
      </w:r>
      <w:bookmarkEnd w:id="108"/>
    </w:p>
    <w:tbl>
      <w:tblPr>
        <w:tblStyle w:val="TableGrid"/>
        <w:tblW w:w="0" w:type="auto"/>
        <w:tblInd w:w="360" w:type="dxa"/>
        <w:tblLook w:val="04A0" w:firstRow="1" w:lastRow="0" w:firstColumn="1" w:lastColumn="0" w:noHBand="0" w:noVBand="1"/>
      </w:tblPr>
      <w:tblGrid>
        <w:gridCol w:w="2155"/>
        <w:gridCol w:w="913"/>
      </w:tblGrid>
      <w:tr w:rsidR="00A12839" w:rsidRPr="007445B1" w14:paraId="5227BB4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24EEE2" w14:textId="77777777" w:rsidR="00A12839" w:rsidRPr="007445B1" w:rsidRDefault="00A12839" w:rsidP="00A12839">
            <w:pPr>
              <w:pStyle w:val="TableHeading"/>
            </w:pPr>
          </w:p>
        </w:tc>
        <w:tc>
          <w:tcPr>
            <w:tcW w:w="913" w:type="dxa"/>
            <w:shd w:val="clear" w:color="auto" w:fill="BFBFBF" w:themeFill="background1" w:themeFillShade="BF"/>
          </w:tcPr>
          <w:p w14:paraId="27ED356F" w14:textId="77777777" w:rsidR="00A12839" w:rsidRPr="007445B1" w:rsidRDefault="00A12839" w:rsidP="00A12839">
            <w:pPr>
              <w:pStyle w:val="TableHeading"/>
            </w:pPr>
            <w:r>
              <w:t>Count</w:t>
            </w:r>
          </w:p>
        </w:tc>
      </w:tr>
      <w:tr w:rsidR="00A12839" w:rsidRPr="007445B1" w14:paraId="0BE6E85B" w14:textId="77777777" w:rsidTr="00A12839">
        <w:tc>
          <w:tcPr>
            <w:tcW w:w="2155" w:type="dxa"/>
          </w:tcPr>
          <w:p w14:paraId="5948E92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D25BD9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531DD7D" w14:textId="77777777" w:rsidTr="00A12839">
        <w:tc>
          <w:tcPr>
            <w:tcW w:w="2155" w:type="dxa"/>
          </w:tcPr>
          <w:p w14:paraId="346C9BC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5A0643A" w14:textId="77777777" w:rsidR="00A12839" w:rsidRPr="007445B1" w:rsidRDefault="004B038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3DADAA4C" w14:textId="77777777" w:rsidTr="00A12839">
        <w:tc>
          <w:tcPr>
            <w:tcW w:w="2155" w:type="dxa"/>
          </w:tcPr>
          <w:p w14:paraId="550AC4C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2BBAE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B51DA11" w14:textId="77777777" w:rsidTr="00A12839">
        <w:tc>
          <w:tcPr>
            <w:tcW w:w="2155" w:type="dxa"/>
          </w:tcPr>
          <w:p w14:paraId="4A6B0DE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1777E"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E45576A" w14:textId="77777777" w:rsidTr="00A12839">
        <w:tc>
          <w:tcPr>
            <w:tcW w:w="2155" w:type="dxa"/>
          </w:tcPr>
          <w:p w14:paraId="4E2787F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D987ECD"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CE2B2BB" w14:textId="77777777" w:rsidTr="00A12839">
        <w:tc>
          <w:tcPr>
            <w:tcW w:w="2155" w:type="dxa"/>
          </w:tcPr>
          <w:p w14:paraId="0537484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4DCFD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B038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FEF7F95" w14:textId="77777777" w:rsidR="00F915BE" w:rsidRDefault="00F915BE" w:rsidP="00E14033"/>
    <w:p w14:paraId="61FE5430" w14:textId="77777777" w:rsidR="00E14033" w:rsidRDefault="00E14033" w:rsidP="00E14033"/>
    <w:p w14:paraId="74F0A634" w14:textId="77777777" w:rsidR="00E14033" w:rsidRDefault="00E14033" w:rsidP="00E14033"/>
    <w:p w14:paraId="4F2500E4" w14:textId="77777777" w:rsidR="004B038B" w:rsidRDefault="004B038B" w:rsidP="00E14033"/>
    <w:p w14:paraId="59A00929" w14:textId="77777777" w:rsidR="004B038B" w:rsidRDefault="004B038B" w:rsidP="00E14033"/>
    <w:p w14:paraId="6B8C5E08" w14:textId="77777777" w:rsidR="00E14033" w:rsidRDefault="00E14033" w:rsidP="00E14033"/>
    <w:p w14:paraId="53F88012" w14:textId="77777777" w:rsidR="00E1730C" w:rsidRDefault="00846E03" w:rsidP="00E1730C">
      <w:pPr>
        <w:pStyle w:val="Heading2"/>
      </w:pPr>
      <w:bookmarkStart w:id="109" w:name="_Toc484003660"/>
      <w:r>
        <w:rPr>
          <w:rStyle w:val="CommentReference"/>
          <w:rFonts w:eastAsiaTheme="minorHAnsi" w:cstheme="minorBidi"/>
          <w:b w:val="0"/>
          <w:bCs w:val="0"/>
        </w:rPr>
        <w:lastRenderedPageBreak/>
        <w:commentReference w:id="110"/>
      </w:r>
      <w:bookmarkStart w:id="111" w:name="_Ref483221488"/>
      <w:r w:rsidR="00E1730C">
        <w:t>PCD Status Search / Report Parameters</w:t>
      </w:r>
      <w:bookmarkEnd w:id="109"/>
      <w:bookmarkEnd w:id="111"/>
    </w:p>
    <w:p w14:paraId="7F561524" w14:textId="77777777" w:rsidR="00E1730C" w:rsidRPr="00A12839" w:rsidRDefault="00E1730C" w:rsidP="00E1730C">
      <w:r w:rsidRPr="00A12839">
        <w:t>This HMI provides the user with the ability to define their own PCD search or report criteria.  Once the user has completed entering the parameters the user will click on either the “Search” button to execute the search and populate the “PCD Status View”, or the “Report” button to execute the search and saves the results to a spreadsheet.  If the search fails to find any matching records the system will display a message for the user that no matching records where found.  If the search does find matches the system will return the user to the “Status View” HMI and refresh the view with the search results.  Clicking the “Clear Search” will set the parameters back to their default values.</w:t>
      </w:r>
    </w:p>
    <w:p w14:paraId="247607C8" w14:textId="77777777" w:rsidR="00E1730C" w:rsidRDefault="00E1730C" w:rsidP="00E1730C">
      <w:r>
        <w:t>When the search button is pressed, the user is presented with a screen where the search criteria are entered.  Entering data in any of the search fields indicates that the resulting PCD's must contain that criteria.  Wildcards are allowed and are specified using a "*".</w:t>
      </w:r>
    </w:p>
    <w:p w14:paraId="5F154751" w14:textId="77777777" w:rsidR="00E1730C" w:rsidRDefault="00E1730C" w:rsidP="00E1730C">
      <w:r>
        <w:t>Once the search has completed, a list of all resulting PCD's is displayed.  Hyperlinks are available to each PCD which allow the user to work with the corresponding PCD in the same manner which is available from the Contracts/Programs option.  See Section 4.1 - Contracts/Programs</w:t>
      </w:r>
    </w:p>
    <w:p w14:paraId="4E5DC917" w14:textId="77777777" w:rsidR="00E1730C" w:rsidRDefault="00E1730C" w:rsidP="00E1730C">
      <w:pPr>
        <w:pStyle w:val="Heading3"/>
      </w:pPr>
      <w:bookmarkStart w:id="112" w:name="_Toc484003661"/>
      <w:r>
        <w:t>Human Machine Interfaces</w:t>
      </w:r>
      <w:bookmarkEnd w:id="112"/>
    </w:p>
    <w:p w14:paraId="7EF848F3" w14:textId="77777777" w:rsidR="00E1730C" w:rsidRDefault="00E1730C" w:rsidP="00E1730C">
      <w:pPr>
        <w:pStyle w:val="Image"/>
      </w:pPr>
      <w:r>
        <w:drawing>
          <wp:inline distT="0" distB="0" distL="0" distR="0" wp14:anchorId="61ED95D4" wp14:editId="7299BFED">
            <wp:extent cx="5486400" cy="3639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39312"/>
                    </a:xfrm>
                    <a:prstGeom prst="rect">
                      <a:avLst/>
                    </a:prstGeom>
                    <a:noFill/>
                  </pic:spPr>
                </pic:pic>
              </a:graphicData>
            </a:graphic>
          </wp:inline>
        </w:drawing>
      </w:r>
    </w:p>
    <w:p w14:paraId="16138B11" w14:textId="10A90B8F" w:rsidR="00E1730C" w:rsidRDefault="00E1730C" w:rsidP="00E1730C">
      <w:pPr>
        <w:pStyle w:val="FigureCaption"/>
      </w:pPr>
      <w:bookmarkStart w:id="113" w:name="_Toc484003942"/>
      <w:r>
        <w:t xml:space="preserve">Figure </w:t>
      </w:r>
      <w:fldSimple w:instr=" STYLEREF 1 \s ">
        <w:r w:rsidR="006532AD">
          <w:rPr>
            <w:noProof/>
          </w:rPr>
          <w:t>2</w:t>
        </w:r>
      </w:fldSimple>
      <w:r w:rsidR="006532AD">
        <w:noBreakHyphen/>
      </w:r>
      <w:fldSimple w:instr=" SEQ Figure \* ARABIC \s 1 ">
        <w:r w:rsidR="006532AD">
          <w:rPr>
            <w:noProof/>
          </w:rPr>
          <w:t>13</w:t>
        </w:r>
      </w:fldSimple>
      <w:r>
        <w:t>: PCD Status Search / Report Parameters</w:t>
      </w:r>
      <w:bookmarkEnd w:id="113"/>
    </w:p>
    <w:p w14:paraId="06CAB72A" w14:textId="77777777" w:rsidR="00E1730C" w:rsidRDefault="00E1730C" w:rsidP="00E1730C">
      <w:pPr>
        <w:pStyle w:val="BodyText"/>
        <w:numPr>
          <w:ilvl w:val="0"/>
          <w:numId w:val="62"/>
        </w:numPr>
        <w:tabs>
          <w:tab w:val="left" w:pos="2880"/>
        </w:tabs>
        <w:spacing w:before="0" w:after="0"/>
      </w:pPr>
      <w:r>
        <w:t>Search:</w:t>
      </w:r>
      <w:r>
        <w:tab/>
        <w:t xml:space="preserve">Executes a search for PCDs using the user provided parameters.  </w:t>
      </w:r>
    </w:p>
    <w:p w14:paraId="29E16B46" w14:textId="77777777" w:rsidR="00E1730C" w:rsidRDefault="00E1730C" w:rsidP="00E1730C">
      <w:pPr>
        <w:pStyle w:val="BodyText"/>
        <w:numPr>
          <w:ilvl w:val="0"/>
          <w:numId w:val="62"/>
        </w:numPr>
        <w:tabs>
          <w:tab w:val="left" w:pos="2880"/>
        </w:tabs>
        <w:spacing w:before="0" w:after="0"/>
      </w:pPr>
      <w:r>
        <w:t>Report:</w:t>
      </w:r>
      <w:r>
        <w:tab/>
        <w:t xml:space="preserve">Generates a report for PCDs found using the user provided parameters.  </w:t>
      </w:r>
    </w:p>
    <w:p w14:paraId="47DD2BEE" w14:textId="77777777" w:rsidR="00E1730C" w:rsidRDefault="00E1730C" w:rsidP="00E1730C">
      <w:pPr>
        <w:pStyle w:val="BodyText"/>
        <w:numPr>
          <w:ilvl w:val="0"/>
          <w:numId w:val="62"/>
        </w:numPr>
        <w:tabs>
          <w:tab w:val="left" w:pos="2880"/>
        </w:tabs>
        <w:spacing w:before="0" w:after="0"/>
      </w:pPr>
      <w:r>
        <w:lastRenderedPageBreak/>
        <w:t>Clear Parameters:</w:t>
      </w:r>
      <w:r>
        <w:tab/>
        <w:t xml:space="preserve">Sets the parameters back to their default values.  </w:t>
      </w:r>
    </w:p>
    <w:p w14:paraId="0AEB1897" w14:textId="77777777" w:rsidR="00E1730C" w:rsidRPr="005174DA" w:rsidRDefault="00E1730C" w:rsidP="00E1730C">
      <w:pPr>
        <w:pStyle w:val="BodyText"/>
        <w:numPr>
          <w:ilvl w:val="0"/>
          <w:numId w:val="62"/>
        </w:numPr>
        <w:tabs>
          <w:tab w:val="left" w:pos="2880"/>
        </w:tabs>
        <w:spacing w:before="0" w:after="0"/>
      </w:pPr>
      <w:r>
        <w:t>Back:</w:t>
      </w:r>
      <w:r>
        <w:tab/>
        <w:t xml:space="preserve">Returns to the “PCD Status View”.  </w:t>
      </w:r>
    </w:p>
    <w:p w14:paraId="781B0523" w14:textId="77777777" w:rsidR="00E1730C" w:rsidRDefault="00E1730C" w:rsidP="00E1730C">
      <w:pPr>
        <w:pStyle w:val="Heading3"/>
      </w:pPr>
      <w:bookmarkStart w:id="114" w:name="_Toc484003662"/>
      <w:r>
        <w:t>Requirements</w:t>
      </w:r>
      <w:bookmarkEnd w:id="114"/>
    </w:p>
    <w:p w14:paraId="3FA0F6F7" w14:textId="77777777" w:rsidR="00E1730C" w:rsidRPr="00A12839" w:rsidRDefault="00E1730C" w:rsidP="00E1730C">
      <w:pPr>
        <w:pStyle w:val="ListParagraph"/>
        <w:numPr>
          <w:ilvl w:val="0"/>
          <w:numId w:val="37"/>
        </w:numPr>
      </w:pPr>
      <w:r w:rsidRPr="00A12839">
        <w:t>The system will require at 1 search parameter be provided by the user.</w:t>
      </w:r>
    </w:p>
    <w:p w14:paraId="1D2F4743" w14:textId="77777777" w:rsidR="00E1730C" w:rsidRPr="00A12839" w:rsidRDefault="00E1730C" w:rsidP="00E1730C">
      <w:pPr>
        <w:pStyle w:val="ListParagraph"/>
        <w:numPr>
          <w:ilvl w:val="0"/>
          <w:numId w:val="37"/>
        </w:numPr>
      </w:pPr>
      <w:r w:rsidRPr="00A12839">
        <w:t>The system will allow the user to perform wildcards searches.</w:t>
      </w:r>
    </w:p>
    <w:p w14:paraId="39CD8D89" w14:textId="77777777" w:rsidR="00E1730C" w:rsidRPr="00A12839" w:rsidRDefault="00E1730C" w:rsidP="00E1730C">
      <w:pPr>
        <w:pStyle w:val="ListParagraph"/>
        <w:numPr>
          <w:ilvl w:val="0"/>
          <w:numId w:val="37"/>
        </w:numPr>
      </w:pPr>
      <w:r w:rsidRPr="00A12839">
        <w:t>The system will retain the last successfully search parameters.</w:t>
      </w:r>
    </w:p>
    <w:p w14:paraId="1DBBA374" w14:textId="77777777" w:rsidR="00E1730C" w:rsidRPr="00A12839" w:rsidRDefault="00E1730C" w:rsidP="00E1730C">
      <w:pPr>
        <w:pStyle w:val="ListParagraph"/>
        <w:numPr>
          <w:ilvl w:val="0"/>
          <w:numId w:val="37"/>
        </w:numPr>
      </w:pPr>
      <w:r w:rsidRPr="00A12839">
        <w:t>The system will re-populate the parameters using the last successfully search parameters.</w:t>
      </w:r>
    </w:p>
    <w:p w14:paraId="427A5515" w14:textId="77777777" w:rsidR="00E1730C" w:rsidRPr="00A12839" w:rsidRDefault="00E1730C" w:rsidP="00E1730C">
      <w:pPr>
        <w:pStyle w:val="ListParagraph"/>
        <w:numPr>
          <w:ilvl w:val="0"/>
          <w:numId w:val="37"/>
        </w:numPr>
      </w:pPr>
      <w:r w:rsidRPr="00A12839">
        <w:t>The system will allow the user rest the search parameters to their default values.</w:t>
      </w:r>
    </w:p>
    <w:p w14:paraId="6A1EEC74" w14:textId="77777777" w:rsidR="00E1730C" w:rsidRPr="00A12839" w:rsidRDefault="00E1730C" w:rsidP="00E1730C">
      <w:pPr>
        <w:pStyle w:val="Heading3"/>
      </w:pPr>
      <w:bookmarkStart w:id="115" w:name="_Toc484003663"/>
      <w:r w:rsidRPr="00A12839">
        <w:t>Business Rules</w:t>
      </w:r>
      <w:bookmarkEnd w:id="115"/>
    </w:p>
    <w:p w14:paraId="3F621893" w14:textId="77777777" w:rsidR="00E1730C" w:rsidRPr="00A12839" w:rsidRDefault="00E1730C" w:rsidP="00E1730C">
      <w:pPr>
        <w:pStyle w:val="ListParagraph"/>
        <w:numPr>
          <w:ilvl w:val="0"/>
          <w:numId w:val="38"/>
        </w:numPr>
      </w:pPr>
      <w:r w:rsidRPr="00A12839">
        <w:t>Null search parameters will not be used in the search.</w:t>
      </w:r>
    </w:p>
    <w:p w14:paraId="3155919A" w14:textId="77777777" w:rsidR="00E1730C" w:rsidRPr="00A12839" w:rsidRDefault="00E1730C" w:rsidP="00E1730C">
      <w:pPr>
        <w:pStyle w:val="ListParagraph"/>
        <w:numPr>
          <w:ilvl w:val="0"/>
          <w:numId w:val="38"/>
        </w:numPr>
      </w:pPr>
      <w:r w:rsidRPr="00A12839">
        <w:t>Empty strings are valid parameters.  (Think about the wording.)</w:t>
      </w:r>
    </w:p>
    <w:p w14:paraId="3ABF7E63" w14:textId="77777777" w:rsidR="00E1730C" w:rsidRPr="00A12839" w:rsidRDefault="00E1730C" w:rsidP="00E1730C">
      <w:pPr>
        <w:pStyle w:val="ListParagraph"/>
        <w:numPr>
          <w:ilvl w:val="0"/>
          <w:numId w:val="38"/>
        </w:numPr>
      </w:pPr>
      <w:r w:rsidRPr="00A12839">
        <w:t>The “from” date is less than or equal to the “to” date.</w:t>
      </w:r>
    </w:p>
    <w:p w14:paraId="5F6073B4" w14:textId="77777777" w:rsidR="00E1730C" w:rsidRDefault="00E1730C" w:rsidP="00E1730C">
      <w:pPr>
        <w:pStyle w:val="Heading3"/>
      </w:pPr>
      <w:bookmarkStart w:id="116" w:name="_Toc484003664"/>
      <w:r>
        <w:t>Functions</w:t>
      </w:r>
      <w:bookmarkEnd w:id="116"/>
    </w:p>
    <w:p w14:paraId="1243B522" w14:textId="77777777" w:rsidR="00E1730C" w:rsidRDefault="00E1730C" w:rsidP="00E1730C">
      <w:pPr>
        <w:pStyle w:val="ListParagraph"/>
        <w:numPr>
          <w:ilvl w:val="0"/>
          <w:numId w:val="83"/>
        </w:numPr>
      </w:pPr>
      <w:r>
        <w:t>PCD List</w:t>
      </w:r>
    </w:p>
    <w:p w14:paraId="4A888CAD" w14:textId="77777777" w:rsidR="00E1730C" w:rsidRDefault="00E1730C" w:rsidP="00E1730C">
      <w:pPr>
        <w:pStyle w:val="ListParagraph"/>
        <w:numPr>
          <w:ilvl w:val="0"/>
          <w:numId w:val="83"/>
        </w:numPr>
      </w:pPr>
      <w:r>
        <w:t>Subject List</w:t>
      </w:r>
    </w:p>
    <w:p w14:paraId="7389B2F1" w14:textId="77777777" w:rsidR="00E1730C" w:rsidRDefault="00E1730C" w:rsidP="00E1730C">
      <w:pPr>
        <w:pStyle w:val="ListParagraph"/>
        <w:numPr>
          <w:ilvl w:val="0"/>
          <w:numId w:val="83"/>
        </w:numPr>
      </w:pPr>
      <w:r>
        <w:t>Calendar</w:t>
      </w:r>
    </w:p>
    <w:p w14:paraId="04A2CF8D" w14:textId="77777777" w:rsidR="00E1730C" w:rsidRDefault="00E1730C" w:rsidP="00E1730C">
      <w:pPr>
        <w:pStyle w:val="ListParagraph"/>
      </w:pPr>
      <w:r>
        <w:t>Search Filter</w:t>
      </w:r>
    </w:p>
    <w:p w14:paraId="7500FB68" w14:textId="77777777" w:rsidR="00E1730C" w:rsidRDefault="00E1730C" w:rsidP="00E1730C">
      <w:pPr>
        <w:pStyle w:val="Heading3"/>
      </w:pPr>
      <w:bookmarkStart w:id="117" w:name="_Toc484003665"/>
      <w:r>
        <w:t>Data Objects</w:t>
      </w:r>
      <w:bookmarkEnd w:id="117"/>
    </w:p>
    <w:p w14:paraId="41B9C4E9" w14:textId="77777777" w:rsidR="00E1730C" w:rsidRDefault="00E1730C" w:rsidP="00E1730C">
      <w:pPr>
        <w:pStyle w:val="ListParagraph"/>
        <w:numPr>
          <w:ilvl w:val="0"/>
          <w:numId w:val="39"/>
        </w:numPr>
      </w:pPr>
      <w:r>
        <w:fldChar w:fldCharType="begin"/>
      </w:r>
      <w:r>
        <w:instrText xml:space="preserve"> REF _Ref483208503 \h </w:instrText>
      </w:r>
      <w:r>
        <w:fldChar w:fldCharType="separate"/>
      </w:r>
      <w:r>
        <w:t xml:space="preserve">Table </w:t>
      </w:r>
      <w:r>
        <w:rPr>
          <w:noProof/>
        </w:rPr>
        <w:t>7</w:t>
      </w:r>
      <w:r>
        <w:noBreakHyphen/>
      </w:r>
      <w:r>
        <w:rPr>
          <w:noProof/>
        </w:rPr>
        <w:t>1</w:t>
      </w:r>
      <w:r>
        <w:t>: Trackers</w:t>
      </w:r>
      <w:r>
        <w:fldChar w:fldCharType="end"/>
      </w:r>
    </w:p>
    <w:p w14:paraId="0EC3E980" w14:textId="77777777" w:rsidR="00E1730C" w:rsidRPr="00A12839" w:rsidRDefault="00E1730C" w:rsidP="00E1730C">
      <w:pPr>
        <w:pStyle w:val="ListParagraph"/>
        <w:numPr>
          <w:ilvl w:val="0"/>
          <w:numId w:val="39"/>
        </w:numPr>
      </w:pPr>
      <w:r>
        <w:fldChar w:fldCharType="begin"/>
      </w:r>
      <w:r>
        <w:instrText xml:space="preserve"> REF _Ref483220933 \h </w:instrText>
      </w:r>
      <w:r>
        <w:fldChar w:fldCharType="separate"/>
      </w:r>
      <w:r>
        <w:t xml:space="preserve">Table </w:t>
      </w:r>
      <w:r>
        <w:rPr>
          <w:noProof/>
        </w:rPr>
        <w:t>7</w:t>
      </w:r>
      <w:r>
        <w:noBreakHyphen/>
      </w:r>
      <w:r>
        <w:rPr>
          <w:noProof/>
        </w:rPr>
        <w:t>2</w:t>
      </w:r>
      <w:r>
        <w:t>: Program Control Directives (PCD)</w:t>
      </w:r>
      <w:r>
        <w:fldChar w:fldCharType="end"/>
      </w:r>
    </w:p>
    <w:p w14:paraId="0CE19896" w14:textId="77777777" w:rsidR="00E1730C" w:rsidRDefault="00E1730C" w:rsidP="00E1730C">
      <w:pPr>
        <w:pStyle w:val="ListParagraph"/>
        <w:numPr>
          <w:ilvl w:val="0"/>
          <w:numId w:val="39"/>
        </w:numPr>
      </w:pPr>
      <w:r>
        <w:fldChar w:fldCharType="begin"/>
      </w:r>
      <w:r>
        <w:instrText xml:space="preserve"> REF _Ref483221363 \h </w:instrText>
      </w:r>
      <w:r>
        <w:fldChar w:fldCharType="separate"/>
      </w:r>
      <w:r>
        <w:t xml:space="preserve">Table </w:t>
      </w:r>
      <w:r>
        <w:rPr>
          <w:noProof/>
        </w:rPr>
        <w:t>7</w:t>
      </w:r>
      <w:r>
        <w:noBreakHyphen/>
      </w:r>
      <w:r>
        <w:rPr>
          <w:noProof/>
        </w:rPr>
        <w:t>9</w:t>
      </w:r>
      <w:r>
        <w:t xml:space="preserve">: Search </w:t>
      </w:r>
      <w:r>
        <w:fldChar w:fldCharType="end"/>
      </w:r>
    </w:p>
    <w:p w14:paraId="45A7781A" w14:textId="77777777" w:rsidR="00E1730C" w:rsidRDefault="00E1730C" w:rsidP="00E1730C">
      <w:pPr>
        <w:pStyle w:val="Heading3"/>
      </w:pPr>
      <w:bookmarkStart w:id="118" w:name="_Toc484003666"/>
      <w:r>
        <w:t>Enumerations</w:t>
      </w:r>
      <w:bookmarkEnd w:id="118"/>
    </w:p>
    <w:p w14:paraId="44B74D78" w14:textId="77777777" w:rsidR="00E1730C" w:rsidRDefault="00E1730C" w:rsidP="00E1730C">
      <w:pPr>
        <w:pStyle w:val="ListParagraph"/>
        <w:numPr>
          <w:ilvl w:val="0"/>
          <w:numId w:val="61"/>
        </w:numPr>
      </w:pPr>
      <w:r>
        <w:t>FY</w:t>
      </w:r>
    </w:p>
    <w:p w14:paraId="4723CE22" w14:textId="77777777" w:rsidR="00E1730C" w:rsidRDefault="00E1730C" w:rsidP="00E1730C">
      <w:pPr>
        <w:pStyle w:val="ListParagraph"/>
        <w:numPr>
          <w:ilvl w:val="0"/>
          <w:numId w:val="61"/>
        </w:numPr>
      </w:pPr>
      <w:r>
        <w:t>TI</w:t>
      </w:r>
    </w:p>
    <w:p w14:paraId="43A7CA83" w14:textId="77777777" w:rsidR="00E1730C" w:rsidRDefault="00E1730C" w:rsidP="00E1730C">
      <w:pPr>
        <w:pStyle w:val="ListParagraph"/>
        <w:numPr>
          <w:ilvl w:val="0"/>
          <w:numId w:val="61"/>
        </w:numPr>
      </w:pPr>
      <w:r>
        <w:t>PCD Status</w:t>
      </w:r>
    </w:p>
    <w:p w14:paraId="1710ED77" w14:textId="77777777" w:rsidR="00E1730C" w:rsidRDefault="00E1730C" w:rsidP="00E1730C">
      <w:pPr>
        <w:pStyle w:val="ListParagraph"/>
        <w:numPr>
          <w:ilvl w:val="0"/>
          <w:numId w:val="61"/>
        </w:numPr>
      </w:pPr>
      <w:r>
        <w:t>Hull</w:t>
      </w:r>
    </w:p>
    <w:p w14:paraId="7F72BAF4" w14:textId="77777777" w:rsidR="00E1730C" w:rsidRDefault="00E1730C" w:rsidP="00E1730C">
      <w:pPr>
        <w:pStyle w:val="ListParagraph"/>
        <w:numPr>
          <w:ilvl w:val="0"/>
          <w:numId w:val="61"/>
        </w:numPr>
      </w:pPr>
      <w:r>
        <w:t>Contract</w:t>
      </w:r>
    </w:p>
    <w:p w14:paraId="6F7B22D7" w14:textId="77777777" w:rsidR="00E1730C" w:rsidRDefault="00E1730C" w:rsidP="00E1730C">
      <w:pPr>
        <w:pStyle w:val="ListParagraph"/>
        <w:numPr>
          <w:ilvl w:val="0"/>
          <w:numId w:val="61"/>
        </w:numPr>
      </w:pPr>
      <w:r>
        <w:t>T/F (Funded, MAN PR, CLW PR)</w:t>
      </w:r>
    </w:p>
    <w:p w14:paraId="61F48A37" w14:textId="77777777" w:rsidR="00E1730C" w:rsidRDefault="00E1730C" w:rsidP="00E1730C">
      <w:pPr>
        <w:pStyle w:val="ListParagraph"/>
        <w:numPr>
          <w:ilvl w:val="0"/>
          <w:numId w:val="61"/>
        </w:numPr>
      </w:pPr>
      <w:r>
        <w:t>FEA</w:t>
      </w:r>
    </w:p>
    <w:p w14:paraId="7D674069" w14:textId="77777777" w:rsidR="00E1730C" w:rsidRDefault="00E1730C" w:rsidP="00E1730C">
      <w:pPr>
        <w:pStyle w:val="ListParagraph"/>
        <w:numPr>
          <w:ilvl w:val="0"/>
          <w:numId w:val="61"/>
        </w:numPr>
      </w:pPr>
      <w:r>
        <w:t>Delivery Status</w:t>
      </w:r>
    </w:p>
    <w:p w14:paraId="7D1EF394" w14:textId="77777777" w:rsidR="00E1730C" w:rsidRDefault="00E1730C" w:rsidP="00E1730C">
      <w:pPr>
        <w:pStyle w:val="ListParagraph"/>
        <w:numPr>
          <w:ilvl w:val="0"/>
          <w:numId w:val="61"/>
        </w:numPr>
      </w:pPr>
      <w:r>
        <w:t>Part Number</w:t>
      </w:r>
    </w:p>
    <w:p w14:paraId="27736349" w14:textId="77777777" w:rsidR="00E1730C" w:rsidRDefault="00E1730C" w:rsidP="00E1730C">
      <w:pPr>
        <w:pStyle w:val="ListParagraph"/>
        <w:numPr>
          <w:ilvl w:val="0"/>
          <w:numId w:val="61"/>
        </w:numPr>
      </w:pPr>
      <w:r>
        <w:t>Part List Status</w:t>
      </w:r>
    </w:p>
    <w:p w14:paraId="10B4BE5D" w14:textId="77777777" w:rsidR="00E1730C" w:rsidRDefault="00E1730C" w:rsidP="00E1730C">
      <w:pPr>
        <w:pStyle w:val="ListParagraph"/>
        <w:numPr>
          <w:ilvl w:val="0"/>
          <w:numId w:val="61"/>
        </w:numPr>
      </w:pPr>
      <w:r>
        <w:t>Drawing Status</w:t>
      </w:r>
    </w:p>
    <w:p w14:paraId="00F7BD45" w14:textId="77777777" w:rsidR="00E1730C" w:rsidRDefault="00E1730C" w:rsidP="00E1730C">
      <w:pPr>
        <w:pStyle w:val="ListParagraph"/>
        <w:numPr>
          <w:ilvl w:val="0"/>
          <w:numId w:val="61"/>
        </w:numPr>
      </w:pPr>
      <w:r>
        <w:t>Mod</w:t>
      </w:r>
    </w:p>
    <w:p w14:paraId="3B24BE7B" w14:textId="77777777" w:rsidR="00E1730C" w:rsidRDefault="00E1730C" w:rsidP="00E1730C">
      <w:pPr>
        <w:pStyle w:val="ListParagraph"/>
        <w:numPr>
          <w:ilvl w:val="0"/>
          <w:numId w:val="61"/>
        </w:numPr>
      </w:pPr>
      <w:r>
        <w:t>SLIN</w:t>
      </w:r>
    </w:p>
    <w:p w14:paraId="0BAC5A4B" w14:textId="77777777" w:rsidR="00E1730C" w:rsidRDefault="00E1730C" w:rsidP="00E1730C">
      <w:pPr>
        <w:pStyle w:val="ListParagraph"/>
        <w:numPr>
          <w:ilvl w:val="0"/>
          <w:numId w:val="61"/>
        </w:numPr>
      </w:pPr>
      <w:r>
        <w:t>BOM</w:t>
      </w:r>
    </w:p>
    <w:p w14:paraId="6E109382" w14:textId="77777777" w:rsidR="00E1730C" w:rsidRDefault="00E1730C" w:rsidP="00E1730C">
      <w:pPr>
        <w:pStyle w:val="ListParagraph"/>
        <w:numPr>
          <w:ilvl w:val="0"/>
          <w:numId w:val="61"/>
        </w:numPr>
      </w:pPr>
      <w:r>
        <w:t>Users (Originator)</w:t>
      </w:r>
    </w:p>
    <w:p w14:paraId="0CF7DF23" w14:textId="77777777" w:rsidR="00E1730C" w:rsidRDefault="00E1730C" w:rsidP="00E1730C">
      <w:pPr>
        <w:pStyle w:val="ListParagraph"/>
        <w:numPr>
          <w:ilvl w:val="0"/>
          <w:numId w:val="61"/>
        </w:numPr>
      </w:pPr>
      <w:r>
        <w:t>Defined Fields</w:t>
      </w:r>
    </w:p>
    <w:p w14:paraId="46B76F33" w14:textId="77777777" w:rsidR="00E1730C" w:rsidRDefault="00E1730C" w:rsidP="00E1730C"/>
    <w:p w14:paraId="1C37ED67" w14:textId="77777777" w:rsidR="00E1730C" w:rsidRPr="00E32B4E" w:rsidRDefault="00E1730C" w:rsidP="00E1730C">
      <w:pPr>
        <w:pStyle w:val="Heading3"/>
      </w:pPr>
      <w:bookmarkStart w:id="119" w:name="_Toc484003667"/>
      <w:r>
        <w:lastRenderedPageBreak/>
        <w:t>Complexity</w:t>
      </w:r>
      <w:bookmarkEnd w:id="119"/>
    </w:p>
    <w:tbl>
      <w:tblPr>
        <w:tblStyle w:val="TableGrid"/>
        <w:tblW w:w="0" w:type="auto"/>
        <w:tblInd w:w="360" w:type="dxa"/>
        <w:tblLook w:val="04A0" w:firstRow="1" w:lastRow="0" w:firstColumn="1" w:lastColumn="0" w:noHBand="0" w:noVBand="1"/>
      </w:tblPr>
      <w:tblGrid>
        <w:gridCol w:w="2155"/>
        <w:gridCol w:w="913"/>
      </w:tblGrid>
      <w:tr w:rsidR="00E1730C" w:rsidRPr="007445B1" w14:paraId="2735B879" w14:textId="77777777" w:rsidTr="000C3436">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89B37ED" w14:textId="77777777" w:rsidR="00E1730C" w:rsidRPr="007445B1" w:rsidRDefault="00E1730C" w:rsidP="000C3436">
            <w:pPr>
              <w:pStyle w:val="TableHeading"/>
            </w:pPr>
          </w:p>
        </w:tc>
        <w:tc>
          <w:tcPr>
            <w:tcW w:w="913" w:type="dxa"/>
            <w:shd w:val="clear" w:color="auto" w:fill="BFBFBF" w:themeFill="background1" w:themeFillShade="BF"/>
          </w:tcPr>
          <w:p w14:paraId="65BD38B7" w14:textId="77777777" w:rsidR="00E1730C" w:rsidRPr="007445B1" w:rsidRDefault="00E1730C" w:rsidP="000C3436">
            <w:pPr>
              <w:pStyle w:val="TableHeading"/>
            </w:pPr>
            <w:r>
              <w:t>Count</w:t>
            </w:r>
          </w:p>
        </w:tc>
      </w:tr>
      <w:tr w:rsidR="00E1730C" w:rsidRPr="007445B1" w14:paraId="5288B9F7" w14:textId="77777777" w:rsidTr="000C3436">
        <w:tc>
          <w:tcPr>
            <w:tcW w:w="2155" w:type="dxa"/>
          </w:tcPr>
          <w:p w14:paraId="52F2B453"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3FCC119"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eastAsia="Times New Roman" w:cs="Times New Roman"/>
                <w:szCs w:val="24"/>
              </w:rPr>
              <w:t>24</w:t>
            </w:r>
          </w:p>
        </w:tc>
      </w:tr>
      <w:tr w:rsidR="00E1730C" w:rsidRPr="007445B1" w14:paraId="74961428" w14:textId="77777777" w:rsidTr="000C3436">
        <w:tc>
          <w:tcPr>
            <w:tcW w:w="2155" w:type="dxa"/>
          </w:tcPr>
          <w:p w14:paraId="6253296C" w14:textId="77777777" w:rsidR="00E1730C" w:rsidRPr="007445B1" w:rsidRDefault="00E1730C" w:rsidP="000C3436">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B68F545" w14:textId="77777777" w:rsidR="00E1730C" w:rsidRPr="007445B1" w:rsidRDefault="00E1730C" w:rsidP="000C3436">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E1730C" w:rsidRPr="007445B1" w14:paraId="58FBF481" w14:textId="77777777" w:rsidTr="000C3436">
        <w:tc>
          <w:tcPr>
            <w:tcW w:w="2155" w:type="dxa"/>
          </w:tcPr>
          <w:p w14:paraId="3C90364C"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37FCD84"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10</w:t>
            </w:r>
          </w:p>
        </w:tc>
      </w:tr>
      <w:tr w:rsidR="00E1730C" w:rsidRPr="007445B1" w14:paraId="0C0541F4" w14:textId="77777777" w:rsidTr="000C3436">
        <w:tc>
          <w:tcPr>
            <w:tcW w:w="2155" w:type="dxa"/>
          </w:tcPr>
          <w:p w14:paraId="54DFD181"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9751722"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E1730C" w:rsidRPr="007445B1" w14:paraId="33420725" w14:textId="77777777" w:rsidTr="000C3436">
        <w:tc>
          <w:tcPr>
            <w:tcW w:w="2155" w:type="dxa"/>
          </w:tcPr>
          <w:p w14:paraId="40BFF5DF"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F4849C0"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1730C" w:rsidRPr="007445B1" w14:paraId="2F5BCADD" w14:textId="77777777" w:rsidTr="000C3436">
        <w:tc>
          <w:tcPr>
            <w:tcW w:w="2155" w:type="dxa"/>
          </w:tcPr>
          <w:p w14:paraId="0718D95B" w14:textId="77777777" w:rsidR="00E1730C" w:rsidRPr="007445B1" w:rsidRDefault="00E1730C" w:rsidP="000C3436">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F573366" w14:textId="77777777" w:rsidR="00E1730C" w:rsidRPr="007445B1" w:rsidRDefault="00E1730C" w:rsidP="000C3436">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37</w:t>
            </w:r>
            <w:r>
              <w:rPr>
                <w:rFonts w:asciiTheme="minorHAnsi" w:eastAsiaTheme="minorEastAsia" w:hAnsi="Calibri"/>
                <w:color w:val="000000" w:themeColor="text1"/>
                <w:kern w:val="24"/>
                <w:szCs w:val="24"/>
              </w:rPr>
              <w:fldChar w:fldCharType="end"/>
            </w:r>
          </w:p>
        </w:tc>
      </w:tr>
    </w:tbl>
    <w:p w14:paraId="6F824EF5" w14:textId="77777777" w:rsidR="00E1730C" w:rsidRDefault="00E1730C" w:rsidP="00E1730C"/>
    <w:p w14:paraId="751C0290" w14:textId="77777777" w:rsidR="00E1730C" w:rsidRDefault="00E1730C" w:rsidP="00E1730C"/>
    <w:p w14:paraId="4E9B4E5D" w14:textId="77777777" w:rsidR="00E1730C" w:rsidRDefault="00E1730C" w:rsidP="00E1730C"/>
    <w:p w14:paraId="371A2FF6" w14:textId="77777777" w:rsidR="00E1730C" w:rsidRDefault="00E1730C" w:rsidP="00E1730C"/>
    <w:p w14:paraId="02AEB29C" w14:textId="77777777" w:rsidR="00E1730C" w:rsidRDefault="00E1730C" w:rsidP="00E1730C"/>
    <w:p w14:paraId="0306ADAB" w14:textId="77777777" w:rsidR="00E1730C" w:rsidRDefault="00E1730C" w:rsidP="00E1730C"/>
    <w:p w14:paraId="324125EF" w14:textId="77777777" w:rsidR="00E1730C" w:rsidRDefault="00E1730C" w:rsidP="00E1730C"/>
    <w:p w14:paraId="0858FDC4" w14:textId="77777777" w:rsidR="00E1730C" w:rsidRDefault="00E1730C" w:rsidP="00E1730C"/>
    <w:p w14:paraId="590C0006" w14:textId="77777777" w:rsidR="00E1730C" w:rsidRDefault="00E1730C" w:rsidP="00E1730C"/>
    <w:p w14:paraId="3C69CC62" w14:textId="77777777" w:rsidR="00E1730C" w:rsidRDefault="00E1730C" w:rsidP="00E1730C"/>
    <w:p w14:paraId="41D29C26" w14:textId="77777777" w:rsidR="00E1730C" w:rsidRDefault="00E1730C" w:rsidP="00E1730C"/>
    <w:p w14:paraId="47BD41C2" w14:textId="77777777" w:rsidR="00E1730C" w:rsidRDefault="00E1730C" w:rsidP="00E1730C"/>
    <w:p w14:paraId="42909528" w14:textId="77777777" w:rsidR="00E1730C" w:rsidRDefault="00E1730C" w:rsidP="00E1730C"/>
    <w:p w14:paraId="3FB6E5AA" w14:textId="77777777" w:rsidR="00E1730C" w:rsidRDefault="00E1730C" w:rsidP="00E1730C"/>
    <w:p w14:paraId="66958532" w14:textId="77777777" w:rsidR="00E1730C" w:rsidRDefault="00E1730C" w:rsidP="00E1730C"/>
    <w:p w14:paraId="1123B239" w14:textId="77777777" w:rsidR="00E1730C" w:rsidRDefault="00E1730C" w:rsidP="00E1730C"/>
    <w:p w14:paraId="2178ED21" w14:textId="77777777" w:rsidR="00E1730C" w:rsidRDefault="00E1730C" w:rsidP="00E1730C"/>
    <w:p w14:paraId="372DDC36" w14:textId="77777777" w:rsidR="00E1730C" w:rsidRDefault="00E1730C" w:rsidP="00E1730C"/>
    <w:p w14:paraId="544C4C92" w14:textId="77777777" w:rsidR="00E1730C" w:rsidRDefault="00E1730C" w:rsidP="00E1730C"/>
    <w:p w14:paraId="0E226C16" w14:textId="77777777" w:rsidR="00E1730C" w:rsidRDefault="00E1730C" w:rsidP="00E1730C"/>
    <w:p w14:paraId="599942CF" w14:textId="77777777" w:rsidR="00E1730C" w:rsidRDefault="00E1730C" w:rsidP="00E1730C"/>
    <w:p w14:paraId="67A4EF97" w14:textId="77777777" w:rsidR="00E1730C" w:rsidRDefault="00E1730C" w:rsidP="00E1730C"/>
    <w:p w14:paraId="3D885F61" w14:textId="77777777" w:rsidR="00E1730C" w:rsidRDefault="00E1730C" w:rsidP="00E1730C"/>
    <w:p w14:paraId="33BFD8D1" w14:textId="77777777" w:rsidR="00E1730C" w:rsidRPr="00BF79FF" w:rsidRDefault="00E1730C" w:rsidP="00E1730C"/>
    <w:p w14:paraId="2E6E4551" w14:textId="0F64E61B" w:rsidR="008524C4" w:rsidRDefault="00E1730C" w:rsidP="00E1730C">
      <w:pPr>
        <w:pStyle w:val="Heading2"/>
        <w:tabs>
          <w:tab w:val="num" w:pos="576"/>
        </w:tabs>
        <w:spacing w:before="240" w:after="60"/>
      </w:pPr>
      <w:r>
        <w:lastRenderedPageBreak/>
        <w:t xml:space="preserve"> </w:t>
      </w:r>
      <w:bookmarkStart w:id="120" w:name="_Toc484003668"/>
      <w:r w:rsidR="008524C4">
        <w:t>[CSC Name] CSC</w:t>
      </w:r>
      <w:bookmarkEnd w:id="87"/>
      <w:bookmarkEnd w:id="120"/>
    </w:p>
    <w:p w14:paraId="57660A98" w14:textId="77777777" w:rsidR="008524C4" w:rsidRDefault="008524C4" w:rsidP="008524C4">
      <w:r>
        <w:t>This section should start with a brief description of the CSC.</w:t>
      </w:r>
    </w:p>
    <w:p w14:paraId="00B13EB7" w14:textId="77777777" w:rsidR="008524C4" w:rsidRDefault="008524C4" w:rsidP="00C365E7">
      <w:pPr>
        <w:pStyle w:val="Heading3"/>
      </w:pPr>
      <w:bookmarkStart w:id="121" w:name="_Toc393722073"/>
      <w:bookmarkStart w:id="122" w:name="_Toc484003669"/>
      <w:r>
        <w:t>[Function Name]</w:t>
      </w:r>
      <w:bookmarkEnd w:id="121"/>
      <w:bookmarkEnd w:id="122"/>
    </w:p>
    <w:p w14:paraId="2ABFAFA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16C148FF" w14:textId="77777777" w:rsidR="008524C4" w:rsidRDefault="008524C4" w:rsidP="008524C4">
      <w:pPr>
        <w:pStyle w:val="Heading4"/>
      </w:pPr>
      <w:bookmarkStart w:id="123" w:name="_Toc484003670"/>
      <w:r>
        <w:t>Test Method</w:t>
      </w:r>
      <w:bookmarkEnd w:id="123"/>
    </w:p>
    <w:p w14:paraId="101A22A3" w14:textId="77777777" w:rsidR="008524C4" w:rsidRPr="00C76DAD" w:rsidRDefault="008524C4" w:rsidP="008524C4">
      <w:r>
        <w:t>This section provides CQT level test description for the function described above.</w:t>
      </w:r>
    </w:p>
    <w:p w14:paraId="55AF87B1" w14:textId="77777777" w:rsidR="008524C4" w:rsidRDefault="008524C4" w:rsidP="008524C4">
      <w:pPr>
        <w:pStyle w:val="Heading4"/>
      </w:pPr>
      <w:bookmarkStart w:id="124" w:name="_Toc484003671"/>
      <w:r>
        <w:t>Algorithms (if applicable)</w:t>
      </w:r>
      <w:bookmarkEnd w:id="124"/>
    </w:p>
    <w:p w14:paraId="49F56389" w14:textId="77777777" w:rsidR="008524C4" w:rsidRPr="00DE793C" w:rsidRDefault="008524C4" w:rsidP="008524C4">
      <w:r>
        <w:t>This section should describe any algorithms needed for the SW team to implement.</w:t>
      </w:r>
    </w:p>
    <w:p w14:paraId="65F852D6" w14:textId="77777777" w:rsidR="008524C4" w:rsidRDefault="008524C4" w:rsidP="008524C4">
      <w:pPr>
        <w:pStyle w:val="Heading4"/>
      </w:pPr>
      <w:bookmarkStart w:id="125" w:name="_Toc484003672"/>
      <w:r>
        <w:t>SW Reuse (if applicable)</w:t>
      </w:r>
      <w:bookmarkEnd w:id="125"/>
    </w:p>
    <w:p w14:paraId="028ED44E" w14:textId="77777777" w:rsidR="008524C4" w:rsidRPr="00DE793C" w:rsidRDefault="008524C4" w:rsidP="008524C4">
      <w:r>
        <w:t xml:space="preserve">This section examines the proposed software reuse that was identified during the </w:t>
      </w:r>
      <w:proofErr w:type="spellStart"/>
      <w:r>
        <w:t>replan</w:t>
      </w:r>
      <w:proofErr w:type="spellEnd"/>
      <w:r>
        <w:t xml:space="preserve"> estimation process. (</w:t>
      </w:r>
      <w:proofErr w:type="gramStart"/>
      <w:r>
        <w:t>see</w:t>
      </w:r>
      <w:proofErr w:type="gramEnd"/>
      <w:r>
        <w:t xml:space="preserve"> Alan’s </w:t>
      </w:r>
      <w:proofErr w:type="spellStart"/>
      <w:r>
        <w:t>ppt</w:t>
      </w:r>
      <w:proofErr w:type="spellEnd"/>
      <w:r>
        <w:t xml:space="preserve"> at: </w:t>
      </w:r>
      <w:hyperlink r:id="rId33"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C7371C7" w14:textId="77777777" w:rsidR="008524C4" w:rsidRDefault="008524C4" w:rsidP="008524C4">
      <w:pPr>
        <w:pStyle w:val="Heading4"/>
      </w:pPr>
      <w:bookmarkStart w:id="126" w:name="_Toc484003673"/>
      <w:r>
        <w:t>Requirements Traceability</w:t>
      </w:r>
      <w:bookmarkEnd w:id="126"/>
    </w:p>
    <w:p w14:paraId="33E0B70A" w14:textId="77777777" w:rsidR="008524C4" w:rsidRDefault="008524C4" w:rsidP="008524C4">
      <w:r>
        <w:t>This section provides a traceability matrix for the SSS and PBS requirements related to the CSC specification.</w:t>
      </w:r>
    </w:p>
    <w:p w14:paraId="2EA6873D" w14:textId="77777777" w:rsidR="00846E03" w:rsidRDefault="00846E03" w:rsidP="008524C4"/>
    <w:p w14:paraId="459F022E" w14:textId="77777777" w:rsidR="00846E03" w:rsidRDefault="00846E03" w:rsidP="008524C4"/>
    <w:p w14:paraId="00238272" w14:textId="77777777" w:rsidR="00846E03" w:rsidRDefault="00846E03" w:rsidP="008524C4"/>
    <w:p w14:paraId="6D4FF9D2" w14:textId="77777777" w:rsidR="00846E03" w:rsidRDefault="00846E03" w:rsidP="008524C4"/>
    <w:p w14:paraId="302FE627" w14:textId="77777777" w:rsidR="00846E03" w:rsidRDefault="00846E03" w:rsidP="008524C4"/>
    <w:p w14:paraId="389D2795" w14:textId="77777777" w:rsidR="00846E03" w:rsidRDefault="00846E03" w:rsidP="008524C4"/>
    <w:p w14:paraId="00044890" w14:textId="77777777" w:rsidR="00846E03" w:rsidRDefault="00846E03" w:rsidP="008524C4"/>
    <w:p w14:paraId="3F607017" w14:textId="77777777" w:rsidR="00846E03" w:rsidRDefault="00846E03" w:rsidP="008524C4"/>
    <w:p w14:paraId="71B8E989" w14:textId="77777777" w:rsidR="00846E03" w:rsidRDefault="00846E03" w:rsidP="008524C4"/>
    <w:p w14:paraId="5DE429E6" w14:textId="77777777" w:rsidR="00846E03" w:rsidRDefault="00846E03" w:rsidP="008524C4"/>
    <w:p w14:paraId="15284396" w14:textId="77777777" w:rsidR="00846E03" w:rsidRDefault="00846E03" w:rsidP="008524C4"/>
    <w:p w14:paraId="44B57B9A" w14:textId="77777777" w:rsidR="00846E03" w:rsidRDefault="00846E03" w:rsidP="008524C4"/>
    <w:p w14:paraId="01539FEF" w14:textId="77777777" w:rsidR="00846E03" w:rsidRPr="007222C5" w:rsidRDefault="00846E03" w:rsidP="008524C4"/>
    <w:p w14:paraId="656ADF39" w14:textId="77777777" w:rsidR="00846E03" w:rsidRDefault="00846E03" w:rsidP="00846E03">
      <w:pPr>
        <w:pStyle w:val="Heading1"/>
      </w:pPr>
      <w:bookmarkStart w:id="127" w:name="_Toc484003674"/>
      <w:bookmarkStart w:id="128" w:name="_Toc393722074"/>
      <w:r>
        <w:t>PCD Working Modes</w:t>
      </w:r>
      <w:bookmarkEnd w:id="127"/>
    </w:p>
    <w:p w14:paraId="50026FF0" w14:textId="77777777" w:rsidR="00846E03" w:rsidRDefault="00846E03" w:rsidP="00846E03">
      <w:r>
        <w:t>T</w:t>
      </w:r>
      <w:r w:rsidRPr="00B45559">
        <w:t xml:space="preserve">he modes are available when working with an individual PCD: Edit, Approve, and View.  When a PCD has been selected, the mode in which it’s displayed depends on its state and the </w:t>
      </w:r>
      <w:r w:rsidRPr="00B45559">
        <w:lastRenderedPageBreak/>
        <w:t>authority of the current user.  The application picks which mode to open the PCD in based</w:t>
      </w:r>
      <w:r>
        <w:t xml:space="preserve"> upon the Conditions column of </w:t>
      </w:r>
      <w:r w:rsidRPr="00B45559">
        <w:t xml:space="preserve">Table </w:t>
      </w:r>
      <w:r>
        <w:t>2-1.</w:t>
      </w:r>
    </w:p>
    <w:p w14:paraId="088D290D" w14:textId="77777777" w:rsidR="00846E03" w:rsidRDefault="00846E03" w:rsidP="00846E03">
      <w:pPr>
        <w:pStyle w:val="TableCaption"/>
      </w:pPr>
      <w:bookmarkStart w:id="129" w:name="_Toc484003914"/>
      <w:r>
        <w:t xml:space="preserve">Table </w:t>
      </w:r>
      <w:fldSimple w:instr=" STYLEREF 1 \s ">
        <w:r w:rsidR="00B76A4E">
          <w:rPr>
            <w:noProof/>
          </w:rPr>
          <w:t>3</w:t>
        </w:r>
      </w:fldSimple>
      <w:r>
        <w:noBreakHyphen/>
      </w:r>
      <w:fldSimple w:instr=" SEQ Table \* ARABIC \s 1 ">
        <w:r w:rsidR="00B76A4E">
          <w:rPr>
            <w:noProof/>
          </w:rPr>
          <w:t>1</w:t>
        </w:r>
      </w:fldSimple>
      <w:r>
        <w:t>: PCD Working Modes</w:t>
      </w:r>
      <w:bookmarkEnd w:id="129"/>
    </w:p>
    <w:tbl>
      <w:tblPr>
        <w:tblStyle w:val="GridTable4-Accent1"/>
        <w:tblW w:w="0" w:type="auto"/>
        <w:tblLook w:val="04A0" w:firstRow="1" w:lastRow="0" w:firstColumn="1" w:lastColumn="0" w:noHBand="0" w:noVBand="1"/>
      </w:tblPr>
      <w:tblGrid>
        <w:gridCol w:w="1345"/>
        <w:gridCol w:w="4140"/>
        <w:gridCol w:w="3865"/>
      </w:tblGrid>
      <w:tr w:rsidR="00846E03" w14:paraId="4D85E723"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14:paraId="2A6C898D" w14:textId="77777777" w:rsidR="00846E03" w:rsidRPr="00B45559" w:rsidRDefault="00846E03" w:rsidP="00846E03">
            <w:pPr>
              <w:jc w:val="center"/>
              <w:rPr>
                <w:sz w:val="28"/>
              </w:rPr>
            </w:pPr>
            <w:r w:rsidRPr="00B45559">
              <w:rPr>
                <w:sz w:val="28"/>
              </w:rPr>
              <w:t>Mode</w:t>
            </w:r>
          </w:p>
        </w:tc>
        <w:tc>
          <w:tcPr>
            <w:tcW w:w="4140" w:type="dxa"/>
          </w:tcPr>
          <w:p w14:paraId="20E5B80C"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Conditions</w:t>
            </w:r>
          </w:p>
        </w:tc>
        <w:tc>
          <w:tcPr>
            <w:tcW w:w="3865" w:type="dxa"/>
          </w:tcPr>
          <w:p w14:paraId="27D26553"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Description</w:t>
            </w:r>
          </w:p>
        </w:tc>
      </w:tr>
      <w:tr w:rsidR="00846E03" w14:paraId="347BCB61"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2500F638" w14:textId="77777777" w:rsidR="00846E03" w:rsidRDefault="00846E03" w:rsidP="00846E03">
            <w:r>
              <w:t>Edit</w:t>
            </w:r>
          </w:p>
        </w:tc>
        <w:tc>
          <w:tcPr>
            <w:tcW w:w="4140" w:type="dxa"/>
          </w:tcPr>
          <w:p w14:paraId="30F2874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Originator or Administrator when PCD is in Draft or Rework state.</w:t>
            </w:r>
          </w:p>
        </w:tc>
        <w:tc>
          <w:tcPr>
            <w:tcW w:w="3865" w:type="dxa"/>
          </w:tcPr>
          <w:p w14:paraId="633C8CD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Allows entry/modification of the following fields:</w:t>
            </w:r>
          </w:p>
          <w:p w14:paraId="24F37948"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Approver(s)</w:t>
            </w:r>
          </w:p>
          <w:p w14:paraId="2B8097F3"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Associated Contracts</w:t>
            </w:r>
          </w:p>
          <w:p w14:paraId="7F52021E"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Department</w:t>
            </w:r>
          </w:p>
          <w:p w14:paraId="082825A0"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Subject</w:t>
            </w:r>
          </w:p>
          <w:p w14:paraId="07380DD2"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Distribution Lists</w:t>
            </w:r>
          </w:p>
          <w:p w14:paraId="0C76E897"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 Responsible People</w:t>
            </w:r>
          </w:p>
          <w:p w14:paraId="48C59E47"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Additional Recipients</w:t>
            </w:r>
          </w:p>
          <w:p w14:paraId="6055F730"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Reference</w:t>
            </w:r>
          </w:p>
          <w:p w14:paraId="5CF8CDC5"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Action/Remarks</w:t>
            </w:r>
          </w:p>
          <w:p w14:paraId="4FFAD688"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Programs</w:t>
            </w:r>
          </w:p>
          <w:p w14:paraId="650502AF"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 to Use in PCD Number</w:t>
            </w:r>
          </w:p>
          <w:p w14:paraId="0C44E744" w14:textId="77777777" w:rsidR="00846E03" w:rsidRDefault="00846E03" w:rsidP="00080CA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Attachments</w:t>
            </w:r>
          </w:p>
          <w:p w14:paraId="4A68E090"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The PCD can be Saved, Submitted, or Deleted.</w:t>
            </w:r>
          </w:p>
        </w:tc>
      </w:tr>
      <w:tr w:rsidR="00846E03" w14:paraId="547A2CE2" w14:textId="77777777" w:rsidTr="00846E03">
        <w:trPr>
          <w:cantSplit/>
        </w:trPr>
        <w:tc>
          <w:tcPr>
            <w:cnfStyle w:val="001000000000" w:firstRow="0" w:lastRow="0" w:firstColumn="1" w:lastColumn="0" w:oddVBand="0" w:evenVBand="0" w:oddHBand="0" w:evenHBand="0" w:firstRowFirstColumn="0" w:firstRowLastColumn="0" w:lastRowFirstColumn="0" w:lastRowLastColumn="0"/>
            <w:tcW w:w="1345" w:type="dxa"/>
          </w:tcPr>
          <w:p w14:paraId="0C3624A1" w14:textId="77777777" w:rsidR="00846E03" w:rsidRDefault="00846E03" w:rsidP="00846E03">
            <w:r>
              <w:t>View</w:t>
            </w:r>
          </w:p>
        </w:tc>
        <w:tc>
          <w:tcPr>
            <w:tcW w:w="4140" w:type="dxa"/>
          </w:tcPr>
          <w:p w14:paraId="1427E68B"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Any user and any PCD in any state (which is not listed for the Edit or Approve modes).</w:t>
            </w:r>
          </w:p>
        </w:tc>
        <w:tc>
          <w:tcPr>
            <w:tcW w:w="3865" w:type="dxa"/>
          </w:tcPr>
          <w:p w14:paraId="59C422DC"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 xml:space="preserve">All of the PCD data may be viewed. Attachments can be retrieved, however they cannot be added, modified, or deleted from the PCD itself. The PCD state cannot be changed.  </w:t>
            </w:r>
          </w:p>
        </w:tc>
      </w:tr>
      <w:tr w:rsidR="00846E03" w14:paraId="44FA1C6F"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6E18C792" w14:textId="77777777" w:rsidR="00846E03" w:rsidRDefault="00846E03" w:rsidP="00846E03">
            <w:r>
              <w:t>Approve</w:t>
            </w:r>
          </w:p>
        </w:tc>
        <w:tc>
          <w:tcPr>
            <w:tcW w:w="4140" w:type="dxa"/>
          </w:tcPr>
          <w:p w14:paraId="47AD145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Assigned Approver when PCD is in Submitted state.</w:t>
            </w:r>
          </w:p>
        </w:tc>
        <w:tc>
          <w:tcPr>
            <w:tcW w:w="3865" w:type="dxa"/>
          </w:tcPr>
          <w:p w14:paraId="55F2217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 xml:space="preserve">Approvers can view the PCD just as in the View mode. In addition they may add/modify their </w:t>
            </w:r>
            <w:r>
              <w:t>remarks</w:t>
            </w:r>
            <w:r w:rsidRPr="00426F06">
              <w:t xml:space="preserve"> and select to Approve or Rework the PCD.</w:t>
            </w:r>
          </w:p>
        </w:tc>
      </w:tr>
    </w:tbl>
    <w:p w14:paraId="4A219821" w14:textId="77777777" w:rsidR="00846E03" w:rsidRDefault="00846E03" w:rsidP="00846E03"/>
    <w:p w14:paraId="05D6009C" w14:textId="77777777" w:rsidR="00846E03" w:rsidRDefault="00846E03" w:rsidP="00846E03"/>
    <w:p w14:paraId="7DE2133F" w14:textId="77777777" w:rsidR="00846E03" w:rsidRDefault="00846E03" w:rsidP="00846E03"/>
    <w:p w14:paraId="65094907" w14:textId="77777777" w:rsidR="00846E03" w:rsidRDefault="00846E03" w:rsidP="00846E03"/>
    <w:p w14:paraId="3043762C" w14:textId="77777777" w:rsidR="00846E03" w:rsidRDefault="00846E03" w:rsidP="00846E03"/>
    <w:p w14:paraId="27194DA7" w14:textId="77777777" w:rsidR="00846E03" w:rsidRPr="00B45559" w:rsidRDefault="00846E03" w:rsidP="00846E03"/>
    <w:p w14:paraId="4EDAB9A6" w14:textId="77777777" w:rsidR="00493175" w:rsidRDefault="00493175" w:rsidP="00F915BE">
      <w:pPr>
        <w:pStyle w:val="Heading1"/>
      </w:pPr>
      <w:bookmarkStart w:id="130" w:name="_Toc484003675"/>
      <w:r>
        <w:lastRenderedPageBreak/>
        <w:t>Common Function</w:t>
      </w:r>
      <w:bookmarkEnd w:id="130"/>
    </w:p>
    <w:p w14:paraId="3810E5EE" w14:textId="77777777" w:rsidR="004B0A73" w:rsidRPr="004B0A73" w:rsidRDefault="004B0A73" w:rsidP="004B0A73"/>
    <w:p w14:paraId="7B51A004" w14:textId="77777777" w:rsidR="00406151" w:rsidRDefault="00406151" w:rsidP="00BF4A19">
      <w:pPr>
        <w:pStyle w:val="Heading2"/>
      </w:pPr>
      <w:bookmarkStart w:id="131" w:name="_Toc484003676"/>
      <w:r w:rsidRPr="00BF4A19">
        <w:t>Enumeration</w:t>
      </w:r>
      <w:r>
        <w:t xml:space="preserve"> Helpers</w:t>
      </w:r>
      <w:bookmarkEnd w:id="131"/>
    </w:p>
    <w:p w14:paraId="0574C161" w14:textId="77777777" w:rsidR="00406151" w:rsidRPr="00F65548" w:rsidRDefault="00406151" w:rsidP="00406151"/>
    <w:p w14:paraId="6B2B4688" w14:textId="77777777" w:rsidR="00406151" w:rsidRDefault="00406151" w:rsidP="00BF4A19">
      <w:pPr>
        <w:pStyle w:val="Heading3"/>
      </w:pPr>
      <w:bookmarkStart w:id="132" w:name="_Toc484003677"/>
      <w:r w:rsidRPr="00BF4A19">
        <w:t>Human</w:t>
      </w:r>
      <w:r>
        <w:t xml:space="preserve"> Machine Interfaces</w:t>
      </w:r>
      <w:bookmarkEnd w:id="132"/>
    </w:p>
    <w:p w14:paraId="763DB442" w14:textId="77777777" w:rsidR="00406151" w:rsidRDefault="00406151" w:rsidP="00406151"/>
    <w:p w14:paraId="383934B3" w14:textId="77777777" w:rsidR="00406151" w:rsidRPr="00406151" w:rsidRDefault="00406151" w:rsidP="00406151">
      <w:pPr>
        <w:pStyle w:val="Heading4"/>
      </w:pPr>
      <w:bookmarkStart w:id="133" w:name="_Toc484003678"/>
      <w:r>
        <w:t>Drop Down List Box</w:t>
      </w:r>
      <w:bookmarkEnd w:id="133"/>
    </w:p>
    <w:p w14:paraId="05A78016" w14:textId="77777777" w:rsidR="00406151" w:rsidRDefault="00406151" w:rsidP="00406151">
      <w:pPr>
        <w:pStyle w:val="Image"/>
      </w:pPr>
      <w:r>
        <w:drawing>
          <wp:inline distT="0" distB="0" distL="0" distR="0" wp14:anchorId="1798F35C" wp14:editId="61BCE0D1">
            <wp:extent cx="2597150" cy="1938655"/>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7150" cy="1938655"/>
                    </a:xfrm>
                    <a:prstGeom prst="rect">
                      <a:avLst/>
                    </a:prstGeom>
                    <a:noFill/>
                  </pic:spPr>
                </pic:pic>
              </a:graphicData>
            </a:graphic>
          </wp:inline>
        </w:drawing>
      </w:r>
    </w:p>
    <w:p w14:paraId="05E9834B" w14:textId="05719E43" w:rsidR="00406151" w:rsidRDefault="00660B96" w:rsidP="00660B96">
      <w:pPr>
        <w:pStyle w:val="TableCaption"/>
      </w:pPr>
      <w:bookmarkStart w:id="134" w:name="_Toc484003943"/>
      <w:r>
        <w:t xml:space="preserve">Figure </w:t>
      </w:r>
      <w:fldSimple w:instr=" STYLEREF 1 \s ">
        <w:r w:rsidR="006532AD">
          <w:rPr>
            <w:noProof/>
          </w:rPr>
          <w:t>4</w:t>
        </w:r>
      </w:fldSimple>
      <w:r w:rsidR="006532AD">
        <w:noBreakHyphen/>
      </w:r>
      <w:fldSimple w:instr=" SEQ Figure \* ARABIC \s 1 ">
        <w:r w:rsidR="006532AD">
          <w:rPr>
            <w:noProof/>
          </w:rPr>
          <w:t>1</w:t>
        </w:r>
      </w:fldSimple>
      <w:r>
        <w:t>: Drop Down List Box</w:t>
      </w:r>
      <w:bookmarkEnd w:id="134"/>
    </w:p>
    <w:p w14:paraId="6A5E89AB" w14:textId="77777777" w:rsidR="00406151" w:rsidRPr="00C365E7" w:rsidRDefault="00406151" w:rsidP="00406151"/>
    <w:p w14:paraId="47D45284" w14:textId="77777777" w:rsidR="00406151" w:rsidRDefault="00406151" w:rsidP="00406151">
      <w:pPr>
        <w:pStyle w:val="Heading5"/>
      </w:pPr>
      <w:r>
        <w:t>Requirements</w:t>
      </w:r>
    </w:p>
    <w:p w14:paraId="376E7349" w14:textId="77777777" w:rsidR="00406151" w:rsidRPr="00767D54" w:rsidRDefault="00406151" w:rsidP="00406151"/>
    <w:p w14:paraId="23498F7D" w14:textId="77777777" w:rsidR="00406151" w:rsidRDefault="00406151" w:rsidP="00406151">
      <w:pPr>
        <w:pStyle w:val="Heading5"/>
      </w:pPr>
      <w:r>
        <w:t>Business Rules</w:t>
      </w:r>
    </w:p>
    <w:p w14:paraId="58126B53" w14:textId="77777777" w:rsidR="00406151" w:rsidRPr="00F65548" w:rsidRDefault="00406151" w:rsidP="00406151"/>
    <w:p w14:paraId="55AC42D7" w14:textId="77777777" w:rsidR="00406151" w:rsidRPr="00406151" w:rsidRDefault="00406151" w:rsidP="00406151">
      <w:pPr>
        <w:pStyle w:val="Heading4"/>
      </w:pPr>
      <w:bookmarkStart w:id="135" w:name="_Toc484003679"/>
      <w:r>
        <w:lastRenderedPageBreak/>
        <w:t>Modal</w:t>
      </w:r>
      <w:bookmarkEnd w:id="135"/>
    </w:p>
    <w:p w14:paraId="4C8D1D54" w14:textId="77777777" w:rsidR="00406151" w:rsidRDefault="00406151" w:rsidP="00406151">
      <w:pPr>
        <w:pStyle w:val="Image"/>
      </w:pPr>
      <w:r>
        <w:drawing>
          <wp:inline distT="0" distB="0" distL="0" distR="0" wp14:anchorId="2609AE4F" wp14:editId="5C70D441">
            <wp:extent cx="3670300" cy="394462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0" cy="3944620"/>
                    </a:xfrm>
                    <a:prstGeom prst="rect">
                      <a:avLst/>
                    </a:prstGeom>
                    <a:noFill/>
                  </pic:spPr>
                </pic:pic>
              </a:graphicData>
            </a:graphic>
          </wp:inline>
        </w:drawing>
      </w:r>
    </w:p>
    <w:p w14:paraId="5CAAF695" w14:textId="3FC56AC3" w:rsidR="00406151" w:rsidRDefault="00660B96" w:rsidP="00660B96">
      <w:pPr>
        <w:pStyle w:val="TableCaption"/>
      </w:pPr>
      <w:bookmarkStart w:id="136" w:name="_Toc484003944"/>
      <w:r>
        <w:t xml:space="preserve">Figure </w:t>
      </w:r>
      <w:fldSimple w:instr=" STYLEREF 1 \s ">
        <w:r w:rsidR="006532AD">
          <w:rPr>
            <w:noProof/>
          </w:rPr>
          <w:t>4</w:t>
        </w:r>
      </w:fldSimple>
      <w:r w:rsidR="006532AD">
        <w:noBreakHyphen/>
      </w:r>
      <w:fldSimple w:instr=" SEQ Figure \* ARABIC \s 1 ">
        <w:r w:rsidR="006532AD">
          <w:rPr>
            <w:noProof/>
          </w:rPr>
          <w:t>2</w:t>
        </w:r>
      </w:fldSimple>
      <w:r>
        <w:t>: Enumeration Modal View</w:t>
      </w:r>
      <w:bookmarkEnd w:id="136"/>
    </w:p>
    <w:p w14:paraId="25C28E84" w14:textId="77777777" w:rsidR="00406151" w:rsidRPr="00C365E7" w:rsidRDefault="00406151" w:rsidP="00406151"/>
    <w:p w14:paraId="33E2365F" w14:textId="77777777" w:rsidR="00406151" w:rsidRDefault="00406151" w:rsidP="00406151">
      <w:pPr>
        <w:pStyle w:val="Heading5"/>
      </w:pPr>
      <w:r>
        <w:t>Requirements</w:t>
      </w:r>
    </w:p>
    <w:p w14:paraId="084C9AE1" w14:textId="77777777" w:rsidR="00406151" w:rsidRPr="00767D54" w:rsidRDefault="00406151" w:rsidP="00406151"/>
    <w:p w14:paraId="7DDE5E56" w14:textId="77777777" w:rsidR="00406151" w:rsidRDefault="00406151" w:rsidP="00406151">
      <w:pPr>
        <w:pStyle w:val="Heading5"/>
      </w:pPr>
      <w:r>
        <w:t>Business Rules</w:t>
      </w:r>
    </w:p>
    <w:p w14:paraId="56D5F6B6" w14:textId="77777777" w:rsidR="00406151" w:rsidRPr="00F65548" w:rsidRDefault="00406151" w:rsidP="00406151"/>
    <w:p w14:paraId="69668C7D" w14:textId="77777777" w:rsidR="00406151" w:rsidRDefault="00406151" w:rsidP="00406151">
      <w:pPr>
        <w:pStyle w:val="Heading3"/>
      </w:pPr>
      <w:bookmarkStart w:id="137" w:name="_Toc484003680"/>
      <w:r>
        <w:t>Views</w:t>
      </w:r>
      <w:bookmarkEnd w:id="137"/>
    </w:p>
    <w:p w14:paraId="1E289897" w14:textId="77777777" w:rsidR="00406151" w:rsidRPr="00767D54" w:rsidRDefault="00406151" w:rsidP="00406151">
      <w:pPr>
        <w:rPr>
          <w:rFonts w:eastAsia="Times New Roman" w:cs="Times New Roman"/>
        </w:rPr>
      </w:pPr>
    </w:p>
    <w:p w14:paraId="16729207" w14:textId="77777777" w:rsidR="00406151" w:rsidRDefault="00406151" w:rsidP="00406151">
      <w:pPr>
        <w:pStyle w:val="Heading3"/>
      </w:pPr>
      <w:bookmarkStart w:id="138" w:name="_Toc484003681"/>
      <w:r>
        <w:t>Functions</w:t>
      </w:r>
      <w:bookmarkEnd w:id="138"/>
    </w:p>
    <w:p w14:paraId="4458E0B9" w14:textId="77777777" w:rsidR="00406151" w:rsidRDefault="00406151" w:rsidP="00406151"/>
    <w:p w14:paraId="20B1EC4E" w14:textId="77777777" w:rsidR="00406151" w:rsidRDefault="00406151" w:rsidP="00406151">
      <w:pPr>
        <w:pStyle w:val="Heading3"/>
      </w:pPr>
      <w:bookmarkStart w:id="139" w:name="_Toc484003682"/>
      <w:r>
        <w:t>Data Objects</w:t>
      </w:r>
      <w:bookmarkEnd w:id="139"/>
    </w:p>
    <w:p w14:paraId="64C330AB" w14:textId="77777777" w:rsidR="00406151" w:rsidRDefault="00406151" w:rsidP="00406151"/>
    <w:p w14:paraId="2F2F0323" w14:textId="77777777" w:rsidR="00406151" w:rsidRDefault="00406151" w:rsidP="00406151">
      <w:pPr>
        <w:pStyle w:val="Heading3"/>
      </w:pPr>
      <w:bookmarkStart w:id="140" w:name="_Toc484003683"/>
      <w:r>
        <w:t>Enumerations</w:t>
      </w:r>
      <w:bookmarkEnd w:id="140"/>
    </w:p>
    <w:p w14:paraId="39982896" w14:textId="77777777" w:rsidR="00406151" w:rsidRDefault="00406151" w:rsidP="00406151"/>
    <w:p w14:paraId="1D59D84A" w14:textId="77777777" w:rsidR="00406151" w:rsidRPr="00E32B4E" w:rsidRDefault="00406151" w:rsidP="00406151">
      <w:pPr>
        <w:pStyle w:val="Heading3"/>
      </w:pPr>
      <w:bookmarkStart w:id="141" w:name="_Toc484003684"/>
      <w:r>
        <w:lastRenderedPageBreak/>
        <w:t>Complexity</w:t>
      </w:r>
      <w:bookmarkEnd w:id="141"/>
    </w:p>
    <w:tbl>
      <w:tblPr>
        <w:tblStyle w:val="TableGrid"/>
        <w:tblW w:w="0" w:type="auto"/>
        <w:tblInd w:w="360" w:type="dxa"/>
        <w:tblLook w:val="04A0" w:firstRow="1" w:lastRow="0" w:firstColumn="1" w:lastColumn="0" w:noHBand="0" w:noVBand="1"/>
      </w:tblPr>
      <w:tblGrid>
        <w:gridCol w:w="2155"/>
        <w:gridCol w:w="913"/>
      </w:tblGrid>
      <w:tr w:rsidR="00406151" w:rsidRPr="007445B1" w14:paraId="01070651"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ACB4189" w14:textId="77777777" w:rsidR="00406151" w:rsidRPr="007445B1" w:rsidRDefault="00406151" w:rsidP="00134C44">
            <w:pPr>
              <w:pStyle w:val="TableHeading"/>
            </w:pPr>
          </w:p>
        </w:tc>
        <w:tc>
          <w:tcPr>
            <w:tcW w:w="913" w:type="dxa"/>
            <w:shd w:val="clear" w:color="auto" w:fill="BFBFBF" w:themeFill="background1" w:themeFillShade="BF"/>
          </w:tcPr>
          <w:p w14:paraId="029DF685" w14:textId="77777777" w:rsidR="00406151" w:rsidRPr="007445B1" w:rsidRDefault="00406151" w:rsidP="00134C44">
            <w:pPr>
              <w:pStyle w:val="TableHeading"/>
            </w:pPr>
            <w:r>
              <w:t>Count</w:t>
            </w:r>
          </w:p>
        </w:tc>
      </w:tr>
      <w:tr w:rsidR="00406151" w:rsidRPr="007445B1" w14:paraId="4DD95303" w14:textId="77777777" w:rsidTr="00134C44">
        <w:tc>
          <w:tcPr>
            <w:tcW w:w="2155" w:type="dxa"/>
          </w:tcPr>
          <w:p w14:paraId="0589F52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88F55C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246DF2F" w14:textId="77777777" w:rsidTr="00134C44">
        <w:tc>
          <w:tcPr>
            <w:tcW w:w="2155" w:type="dxa"/>
          </w:tcPr>
          <w:p w14:paraId="2552893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65E674"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7298EEE2" w14:textId="77777777" w:rsidTr="00134C44">
        <w:tc>
          <w:tcPr>
            <w:tcW w:w="2155" w:type="dxa"/>
          </w:tcPr>
          <w:p w14:paraId="53ECEF4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3A38101"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C35DD49" w14:textId="77777777" w:rsidTr="00134C44">
        <w:tc>
          <w:tcPr>
            <w:tcW w:w="2155" w:type="dxa"/>
          </w:tcPr>
          <w:p w14:paraId="7011470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1DF3D0C"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742E05B7" w14:textId="77777777" w:rsidTr="00134C44">
        <w:tc>
          <w:tcPr>
            <w:tcW w:w="2155" w:type="dxa"/>
          </w:tcPr>
          <w:p w14:paraId="497710E3"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7CFA65C"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2CB124" w14:textId="77777777" w:rsidTr="00134C44">
        <w:tc>
          <w:tcPr>
            <w:tcW w:w="2155" w:type="dxa"/>
          </w:tcPr>
          <w:p w14:paraId="249E25B5"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2195DB4"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07945107" w14:textId="77777777" w:rsidR="00406151" w:rsidRDefault="00406151" w:rsidP="00406151"/>
    <w:p w14:paraId="5FF52DB2" w14:textId="77777777" w:rsidR="00406151" w:rsidRDefault="00406151" w:rsidP="00406151">
      <w:pPr>
        <w:pStyle w:val="Heading2"/>
      </w:pPr>
      <w:bookmarkStart w:id="142" w:name="_Toc484003685"/>
      <w:r>
        <w:t>Enumeration Types</w:t>
      </w:r>
      <w:bookmarkEnd w:id="142"/>
    </w:p>
    <w:p w14:paraId="5BE6E051" w14:textId="77777777" w:rsidR="00406151" w:rsidRPr="00F65548" w:rsidRDefault="00406151" w:rsidP="00406151"/>
    <w:p w14:paraId="43386C1A" w14:textId="77777777" w:rsidR="00406151" w:rsidRDefault="00406151" w:rsidP="00406151">
      <w:pPr>
        <w:pStyle w:val="Heading3"/>
      </w:pPr>
      <w:bookmarkStart w:id="143" w:name="_Toc484003686"/>
      <w:r>
        <w:t>Human Machine Interfaces</w:t>
      </w:r>
      <w:bookmarkEnd w:id="143"/>
    </w:p>
    <w:p w14:paraId="6697F1C4" w14:textId="77777777" w:rsidR="00406151" w:rsidRDefault="00406151" w:rsidP="00406151">
      <w:pPr>
        <w:pStyle w:val="Image"/>
      </w:pPr>
      <w:r>
        <w:drawing>
          <wp:inline distT="0" distB="0" distL="0" distR="0" wp14:anchorId="6F8BAD5C" wp14:editId="5C8683E7">
            <wp:extent cx="5486400" cy="3657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6E22E19D" w14:textId="6E5E348C" w:rsidR="00406151" w:rsidRDefault="00660B96" w:rsidP="00660B96">
      <w:pPr>
        <w:pStyle w:val="TableCaption"/>
      </w:pPr>
      <w:bookmarkStart w:id="144" w:name="_Toc484003945"/>
      <w:r>
        <w:t xml:space="preserve">Figure </w:t>
      </w:r>
      <w:fldSimple w:instr=" STYLEREF 1 \s ">
        <w:r w:rsidR="006532AD">
          <w:rPr>
            <w:noProof/>
          </w:rPr>
          <w:t>4</w:t>
        </w:r>
      </w:fldSimple>
      <w:r w:rsidR="006532AD">
        <w:noBreakHyphen/>
      </w:r>
      <w:fldSimple w:instr=" SEQ Figure \* ARABIC \s 1 ">
        <w:r w:rsidR="006532AD">
          <w:rPr>
            <w:noProof/>
          </w:rPr>
          <w:t>3</w:t>
        </w:r>
      </w:fldSimple>
      <w:r>
        <w:t>: Enumeration Types</w:t>
      </w:r>
      <w:bookmarkEnd w:id="144"/>
    </w:p>
    <w:p w14:paraId="4B363613" w14:textId="77777777" w:rsidR="00406151" w:rsidRPr="00C365E7" w:rsidRDefault="00406151" w:rsidP="00406151"/>
    <w:p w14:paraId="79C5626C" w14:textId="77777777" w:rsidR="00406151" w:rsidRDefault="00406151" w:rsidP="00406151">
      <w:pPr>
        <w:pStyle w:val="Heading3"/>
      </w:pPr>
      <w:bookmarkStart w:id="145" w:name="_Toc484003687"/>
      <w:r>
        <w:t>Requirements</w:t>
      </w:r>
      <w:bookmarkEnd w:id="145"/>
    </w:p>
    <w:p w14:paraId="245DBC2D" w14:textId="77777777" w:rsidR="00406151" w:rsidRPr="00767D54" w:rsidRDefault="00406151" w:rsidP="00406151"/>
    <w:p w14:paraId="3B08D667" w14:textId="77777777" w:rsidR="00406151" w:rsidRDefault="00406151" w:rsidP="00406151">
      <w:pPr>
        <w:pStyle w:val="Heading3"/>
      </w:pPr>
      <w:bookmarkStart w:id="146" w:name="_Toc484003688"/>
      <w:r>
        <w:t>Business Rules</w:t>
      </w:r>
      <w:bookmarkEnd w:id="146"/>
    </w:p>
    <w:p w14:paraId="5D15EEE7" w14:textId="77777777" w:rsidR="00406151" w:rsidRPr="00F65548" w:rsidRDefault="00406151" w:rsidP="00406151"/>
    <w:p w14:paraId="2D7B0AAE" w14:textId="77777777" w:rsidR="00406151" w:rsidRDefault="00406151" w:rsidP="00406151">
      <w:pPr>
        <w:pStyle w:val="Heading3"/>
      </w:pPr>
      <w:bookmarkStart w:id="147" w:name="_Toc484003689"/>
      <w:r>
        <w:lastRenderedPageBreak/>
        <w:t>Views</w:t>
      </w:r>
      <w:bookmarkEnd w:id="147"/>
    </w:p>
    <w:p w14:paraId="64558B3A" w14:textId="77777777" w:rsidR="00406151" w:rsidRPr="00767D54" w:rsidRDefault="00406151" w:rsidP="00406151">
      <w:pPr>
        <w:rPr>
          <w:rFonts w:eastAsia="Times New Roman" w:cs="Times New Roman"/>
        </w:rPr>
      </w:pPr>
    </w:p>
    <w:p w14:paraId="40CB1DFE" w14:textId="77777777" w:rsidR="00406151" w:rsidRDefault="00406151" w:rsidP="00406151">
      <w:pPr>
        <w:pStyle w:val="Heading3"/>
      </w:pPr>
      <w:bookmarkStart w:id="148" w:name="_Toc484003690"/>
      <w:r>
        <w:t>Functions</w:t>
      </w:r>
      <w:bookmarkEnd w:id="148"/>
    </w:p>
    <w:p w14:paraId="4B4A5EA8" w14:textId="77777777" w:rsidR="00406151" w:rsidRDefault="00406151" w:rsidP="00406151"/>
    <w:p w14:paraId="7F1E3482" w14:textId="77777777" w:rsidR="00406151" w:rsidRDefault="00406151" w:rsidP="00406151">
      <w:pPr>
        <w:pStyle w:val="Heading3"/>
      </w:pPr>
      <w:bookmarkStart w:id="149" w:name="_Toc484003691"/>
      <w:r>
        <w:t>Data Objects</w:t>
      </w:r>
      <w:bookmarkEnd w:id="149"/>
    </w:p>
    <w:p w14:paraId="44D16B7E" w14:textId="77777777" w:rsidR="00406151" w:rsidRDefault="00406151" w:rsidP="00406151"/>
    <w:p w14:paraId="31159BD0" w14:textId="77777777" w:rsidR="00406151" w:rsidRDefault="00406151" w:rsidP="00406151">
      <w:pPr>
        <w:pStyle w:val="Heading3"/>
      </w:pPr>
      <w:bookmarkStart w:id="150" w:name="_Toc484003692"/>
      <w:r>
        <w:t>Enumerations</w:t>
      </w:r>
      <w:bookmarkEnd w:id="150"/>
    </w:p>
    <w:p w14:paraId="250748A4" w14:textId="77777777" w:rsidR="00406151" w:rsidRDefault="00406151" w:rsidP="00406151"/>
    <w:p w14:paraId="237A7965" w14:textId="77777777" w:rsidR="00406151" w:rsidRPr="00E32B4E" w:rsidRDefault="00406151" w:rsidP="00406151">
      <w:pPr>
        <w:pStyle w:val="Heading3"/>
      </w:pPr>
      <w:bookmarkStart w:id="151" w:name="_Toc484003693"/>
      <w:r>
        <w:t>Complexity</w:t>
      </w:r>
      <w:bookmarkEnd w:id="151"/>
    </w:p>
    <w:tbl>
      <w:tblPr>
        <w:tblStyle w:val="TableGrid"/>
        <w:tblW w:w="0" w:type="auto"/>
        <w:tblInd w:w="360" w:type="dxa"/>
        <w:tblLook w:val="04A0" w:firstRow="1" w:lastRow="0" w:firstColumn="1" w:lastColumn="0" w:noHBand="0" w:noVBand="1"/>
      </w:tblPr>
      <w:tblGrid>
        <w:gridCol w:w="2155"/>
        <w:gridCol w:w="913"/>
      </w:tblGrid>
      <w:tr w:rsidR="00406151" w:rsidRPr="007445B1" w14:paraId="260192DB"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C8FEBEA" w14:textId="77777777" w:rsidR="00406151" w:rsidRPr="007445B1" w:rsidRDefault="00406151" w:rsidP="00134C44">
            <w:pPr>
              <w:pStyle w:val="TableHeading"/>
            </w:pPr>
          </w:p>
        </w:tc>
        <w:tc>
          <w:tcPr>
            <w:tcW w:w="913" w:type="dxa"/>
            <w:shd w:val="clear" w:color="auto" w:fill="BFBFBF" w:themeFill="background1" w:themeFillShade="BF"/>
          </w:tcPr>
          <w:p w14:paraId="285A29C8" w14:textId="77777777" w:rsidR="00406151" w:rsidRPr="007445B1" w:rsidRDefault="00406151" w:rsidP="00134C44">
            <w:pPr>
              <w:pStyle w:val="TableHeading"/>
            </w:pPr>
            <w:r>
              <w:t>Count</w:t>
            </w:r>
          </w:p>
        </w:tc>
      </w:tr>
      <w:tr w:rsidR="00406151" w:rsidRPr="007445B1" w14:paraId="5078D5ED" w14:textId="77777777" w:rsidTr="00134C44">
        <w:tc>
          <w:tcPr>
            <w:tcW w:w="2155" w:type="dxa"/>
          </w:tcPr>
          <w:p w14:paraId="256BB40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E71E0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56D181F" w14:textId="77777777" w:rsidTr="00134C44">
        <w:tc>
          <w:tcPr>
            <w:tcW w:w="2155" w:type="dxa"/>
          </w:tcPr>
          <w:p w14:paraId="46B3D2F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BB04C53"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0BC3C137" w14:textId="77777777" w:rsidTr="00134C44">
        <w:tc>
          <w:tcPr>
            <w:tcW w:w="2155" w:type="dxa"/>
          </w:tcPr>
          <w:p w14:paraId="35431C6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AA66028"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8840574" w14:textId="77777777" w:rsidTr="00134C44">
        <w:tc>
          <w:tcPr>
            <w:tcW w:w="2155" w:type="dxa"/>
          </w:tcPr>
          <w:p w14:paraId="6FD816E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FF4419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13F51BF4" w14:textId="77777777" w:rsidTr="00134C44">
        <w:tc>
          <w:tcPr>
            <w:tcW w:w="2155" w:type="dxa"/>
          </w:tcPr>
          <w:p w14:paraId="2BD232A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A9CE"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7EE1C350" w14:textId="77777777" w:rsidTr="00134C44">
        <w:tc>
          <w:tcPr>
            <w:tcW w:w="2155" w:type="dxa"/>
          </w:tcPr>
          <w:p w14:paraId="3D3E2A7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4F10F39"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360ECA73" w14:textId="77777777" w:rsidR="00406151" w:rsidRDefault="00406151" w:rsidP="00406151"/>
    <w:p w14:paraId="70797750" w14:textId="77777777" w:rsidR="00406151" w:rsidRDefault="00406151" w:rsidP="00406151">
      <w:pPr>
        <w:pStyle w:val="Heading2"/>
      </w:pPr>
      <w:bookmarkStart w:id="152" w:name="_Toc484003694"/>
      <w:r>
        <w:t>Enumeration Values</w:t>
      </w:r>
      <w:bookmarkEnd w:id="152"/>
    </w:p>
    <w:p w14:paraId="7EE33A96" w14:textId="77777777" w:rsidR="00406151" w:rsidRPr="00F65548" w:rsidRDefault="00406151" w:rsidP="00406151"/>
    <w:p w14:paraId="6E4B7683" w14:textId="77777777" w:rsidR="00406151" w:rsidRDefault="00406151" w:rsidP="00406151">
      <w:pPr>
        <w:pStyle w:val="Heading3"/>
      </w:pPr>
      <w:bookmarkStart w:id="153" w:name="_Toc484003695"/>
      <w:r>
        <w:lastRenderedPageBreak/>
        <w:t>Human Machine Interfaces</w:t>
      </w:r>
      <w:bookmarkEnd w:id="153"/>
    </w:p>
    <w:p w14:paraId="600E80B1" w14:textId="77777777" w:rsidR="00406151" w:rsidRDefault="00406151" w:rsidP="00406151">
      <w:pPr>
        <w:pStyle w:val="Image"/>
      </w:pPr>
      <w:r>
        <w:drawing>
          <wp:inline distT="0" distB="0" distL="0" distR="0" wp14:anchorId="2F7F1AE6" wp14:editId="3A37A533">
            <wp:extent cx="5486400" cy="3657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276BDEF1" w14:textId="106681AE" w:rsidR="00406151" w:rsidRDefault="00660B96" w:rsidP="00660B96">
      <w:pPr>
        <w:pStyle w:val="TableCaption"/>
      </w:pPr>
      <w:bookmarkStart w:id="154" w:name="_Toc484003946"/>
      <w:r>
        <w:t xml:space="preserve">Figure </w:t>
      </w:r>
      <w:fldSimple w:instr=" STYLEREF 1 \s ">
        <w:r w:rsidR="006532AD">
          <w:rPr>
            <w:noProof/>
          </w:rPr>
          <w:t>4</w:t>
        </w:r>
      </w:fldSimple>
      <w:r w:rsidR="006532AD">
        <w:noBreakHyphen/>
      </w:r>
      <w:fldSimple w:instr=" SEQ Figure \* ARABIC \s 1 ">
        <w:r w:rsidR="006532AD">
          <w:rPr>
            <w:noProof/>
          </w:rPr>
          <w:t>4</w:t>
        </w:r>
      </w:fldSimple>
      <w:r>
        <w:t>: Enumeration Values</w:t>
      </w:r>
      <w:bookmarkEnd w:id="154"/>
    </w:p>
    <w:p w14:paraId="705498D1" w14:textId="77777777" w:rsidR="00406151" w:rsidRPr="00C365E7" w:rsidRDefault="00406151" w:rsidP="00406151"/>
    <w:p w14:paraId="78777EE3" w14:textId="77777777" w:rsidR="00406151" w:rsidRDefault="00406151" w:rsidP="00406151">
      <w:pPr>
        <w:pStyle w:val="Heading3"/>
      </w:pPr>
      <w:bookmarkStart w:id="155" w:name="_Toc484003696"/>
      <w:r>
        <w:t>Requirements</w:t>
      </w:r>
      <w:bookmarkEnd w:id="155"/>
    </w:p>
    <w:p w14:paraId="1B4BB923" w14:textId="77777777" w:rsidR="00406151" w:rsidRPr="00767D54" w:rsidRDefault="00406151" w:rsidP="00406151"/>
    <w:p w14:paraId="430A3221" w14:textId="77777777" w:rsidR="00406151" w:rsidRDefault="00406151" w:rsidP="00406151">
      <w:pPr>
        <w:pStyle w:val="Heading3"/>
      </w:pPr>
      <w:bookmarkStart w:id="156" w:name="_Toc484003697"/>
      <w:r>
        <w:t>Business Rules</w:t>
      </w:r>
      <w:bookmarkEnd w:id="156"/>
    </w:p>
    <w:p w14:paraId="79320196" w14:textId="77777777" w:rsidR="00406151" w:rsidRPr="00F65548" w:rsidRDefault="00406151" w:rsidP="00406151"/>
    <w:p w14:paraId="0E73E363" w14:textId="77777777" w:rsidR="00406151" w:rsidRDefault="00406151" w:rsidP="00406151">
      <w:pPr>
        <w:pStyle w:val="Heading3"/>
      </w:pPr>
      <w:bookmarkStart w:id="157" w:name="_Toc484003698"/>
      <w:r>
        <w:t>Views</w:t>
      </w:r>
      <w:bookmarkEnd w:id="157"/>
    </w:p>
    <w:p w14:paraId="0EE7053D" w14:textId="77777777" w:rsidR="00406151" w:rsidRPr="00767D54" w:rsidRDefault="00406151" w:rsidP="00406151">
      <w:pPr>
        <w:rPr>
          <w:rFonts w:eastAsia="Times New Roman" w:cs="Times New Roman"/>
        </w:rPr>
      </w:pPr>
    </w:p>
    <w:p w14:paraId="4FC0B872" w14:textId="77777777" w:rsidR="00406151" w:rsidRDefault="00406151" w:rsidP="00406151">
      <w:pPr>
        <w:pStyle w:val="Heading3"/>
      </w:pPr>
      <w:bookmarkStart w:id="158" w:name="_Toc484003699"/>
      <w:r>
        <w:t>Functions</w:t>
      </w:r>
      <w:bookmarkEnd w:id="158"/>
    </w:p>
    <w:p w14:paraId="2F70CB9A" w14:textId="77777777" w:rsidR="00406151" w:rsidRDefault="00406151" w:rsidP="00406151"/>
    <w:p w14:paraId="153F92CA" w14:textId="77777777" w:rsidR="00406151" w:rsidRDefault="00406151" w:rsidP="00406151">
      <w:pPr>
        <w:pStyle w:val="Heading3"/>
      </w:pPr>
      <w:bookmarkStart w:id="159" w:name="_Toc484003700"/>
      <w:r>
        <w:t>Data Objects</w:t>
      </w:r>
      <w:bookmarkEnd w:id="159"/>
    </w:p>
    <w:p w14:paraId="42EEF991" w14:textId="77777777" w:rsidR="00406151" w:rsidRDefault="00406151" w:rsidP="00406151"/>
    <w:p w14:paraId="64E913A1" w14:textId="77777777" w:rsidR="00406151" w:rsidRDefault="00406151" w:rsidP="00406151">
      <w:pPr>
        <w:pStyle w:val="Heading3"/>
      </w:pPr>
      <w:bookmarkStart w:id="160" w:name="_Toc484003701"/>
      <w:r>
        <w:t>Enumerations</w:t>
      </w:r>
      <w:bookmarkEnd w:id="160"/>
    </w:p>
    <w:p w14:paraId="5CA2ED2A" w14:textId="77777777" w:rsidR="00406151" w:rsidRDefault="00406151" w:rsidP="00406151"/>
    <w:p w14:paraId="717150C0" w14:textId="77777777" w:rsidR="00406151" w:rsidRPr="00E32B4E" w:rsidRDefault="00406151" w:rsidP="00406151">
      <w:pPr>
        <w:pStyle w:val="Heading3"/>
      </w:pPr>
      <w:bookmarkStart w:id="161" w:name="_Toc484003702"/>
      <w:r>
        <w:lastRenderedPageBreak/>
        <w:t>Complexity</w:t>
      </w:r>
      <w:bookmarkEnd w:id="161"/>
    </w:p>
    <w:tbl>
      <w:tblPr>
        <w:tblStyle w:val="TableGrid"/>
        <w:tblW w:w="0" w:type="auto"/>
        <w:tblInd w:w="360" w:type="dxa"/>
        <w:tblLook w:val="04A0" w:firstRow="1" w:lastRow="0" w:firstColumn="1" w:lastColumn="0" w:noHBand="0" w:noVBand="1"/>
      </w:tblPr>
      <w:tblGrid>
        <w:gridCol w:w="2155"/>
        <w:gridCol w:w="913"/>
      </w:tblGrid>
      <w:tr w:rsidR="00406151" w:rsidRPr="007445B1" w14:paraId="15BEDC7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333D68E" w14:textId="77777777" w:rsidR="00406151" w:rsidRPr="007445B1" w:rsidRDefault="00406151" w:rsidP="00134C44">
            <w:pPr>
              <w:pStyle w:val="TableHeading"/>
            </w:pPr>
          </w:p>
        </w:tc>
        <w:tc>
          <w:tcPr>
            <w:tcW w:w="913" w:type="dxa"/>
            <w:shd w:val="clear" w:color="auto" w:fill="BFBFBF" w:themeFill="background1" w:themeFillShade="BF"/>
          </w:tcPr>
          <w:p w14:paraId="16BAC25B" w14:textId="77777777" w:rsidR="00406151" w:rsidRPr="007445B1" w:rsidRDefault="00406151" w:rsidP="00134C44">
            <w:pPr>
              <w:pStyle w:val="TableHeading"/>
            </w:pPr>
            <w:r>
              <w:t>Count</w:t>
            </w:r>
          </w:p>
        </w:tc>
      </w:tr>
      <w:tr w:rsidR="00406151" w:rsidRPr="007445B1" w14:paraId="2F232684" w14:textId="77777777" w:rsidTr="00134C44">
        <w:tc>
          <w:tcPr>
            <w:tcW w:w="2155" w:type="dxa"/>
          </w:tcPr>
          <w:p w14:paraId="561BF4E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98E320F"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9F50E42" w14:textId="77777777" w:rsidTr="00134C44">
        <w:tc>
          <w:tcPr>
            <w:tcW w:w="2155" w:type="dxa"/>
          </w:tcPr>
          <w:p w14:paraId="72897137"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DC92DF7"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3E8ECF5D" w14:textId="77777777" w:rsidTr="00134C44">
        <w:tc>
          <w:tcPr>
            <w:tcW w:w="2155" w:type="dxa"/>
          </w:tcPr>
          <w:p w14:paraId="5930D64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199A655"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295A2968" w14:textId="77777777" w:rsidTr="00134C44">
        <w:tc>
          <w:tcPr>
            <w:tcW w:w="2155" w:type="dxa"/>
          </w:tcPr>
          <w:p w14:paraId="07B5FD6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BC6168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D615C16" w14:textId="77777777" w:rsidTr="00134C44">
        <w:tc>
          <w:tcPr>
            <w:tcW w:w="2155" w:type="dxa"/>
          </w:tcPr>
          <w:p w14:paraId="02F34CD5"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AD736E2"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BDDE5F" w14:textId="77777777" w:rsidTr="00134C44">
        <w:tc>
          <w:tcPr>
            <w:tcW w:w="2155" w:type="dxa"/>
          </w:tcPr>
          <w:p w14:paraId="5B169C9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D83576E"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7</w:t>
            </w:r>
            <w:r>
              <w:rPr>
                <w:rFonts w:asciiTheme="minorHAnsi" w:eastAsiaTheme="minorEastAsia" w:hAnsi="Calibri"/>
                <w:color w:val="000000" w:themeColor="text1"/>
                <w:kern w:val="24"/>
                <w:szCs w:val="24"/>
              </w:rPr>
              <w:fldChar w:fldCharType="end"/>
            </w:r>
          </w:p>
        </w:tc>
      </w:tr>
    </w:tbl>
    <w:p w14:paraId="490899F5" w14:textId="77777777" w:rsidR="00406151" w:rsidRDefault="00406151" w:rsidP="00406151"/>
    <w:p w14:paraId="6A0735BA" w14:textId="77777777" w:rsidR="00406151" w:rsidRDefault="00406151" w:rsidP="00406151">
      <w:pPr>
        <w:pStyle w:val="Heading2"/>
      </w:pPr>
      <w:bookmarkStart w:id="162" w:name="_Toc484003703"/>
      <w:r>
        <w:t>Enumeration Value Associations</w:t>
      </w:r>
      <w:bookmarkEnd w:id="162"/>
    </w:p>
    <w:p w14:paraId="31A51CBA" w14:textId="77777777" w:rsidR="00406151" w:rsidRPr="00F65548" w:rsidRDefault="00406151" w:rsidP="00406151"/>
    <w:p w14:paraId="264BE496" w14:textId="77777777" w:rsidR="00406151" w:rsidRDefault="00406151" w:rsidP="00406151">
      <w:pPr>
        <w:pStyle w:val="Heading3"/>
      </w:pPr>
      <w:bookmarkStart w:id="163" w:name="_Toc484003704"/>
      <w:r>
        <w:t>Human Machine Interfaces</w:t>
      </w:r>
      <w:bookmarkEnd w:id="163"/>
    </w:p>
    <w:p w14:paraId="488D203D" w14:textId="77777777" w:rsidR="00406151" w:rsidRDefault="00406151" w:rsidP="00406151">
      <w:pPr>
        <w:pStyle w:val="Image"/>
      </w:pPr>
    </w:p>
    <w:p w14:paraId="691AA484" w14:textId="77777777" w:rsidR="00406151" w:rsidRDefault="00406151" w:rsidP="00406151"/>
    <w:p w14:paraId="3E264C6C" w14:textId="77777777" w:rsidR="00406151" w:rsidRPr="00C365E7" w:rsidRDefault="00406151" w:rsidP="00406151"/>
    <w:p w14:paraId="5E4E975C" w14:textId="77777777" w:rsidR="00406151" w:rsidRDefault="00406151" w:rsidP="00406151">
      <w:pPr>
        <w:pStyle w:val="Heading3"/>
      </w:pPr>
      <w:bookmarkStart w:id="164" w:name="_Toc484003705"/>
      <w:r>
        <w:t>Requirements</w:t>
      </w:r>
      <w:bookmarkEnd w:id="164"/>
    </w:p>
    <w:p w14:paraId="0811933F" w14:textId="77777777" w:rsidR="00406151" w:rsidRPr="00767D54" w:rsidRDefault="00406151" w:rsidP="00406151"/>
    <w:p w14:paraId="254A7DCD" w14:textId="77777777" w:rsidR="00406151" w:rsidRDefault="00406151" w:rsidP="00406151">
      <w:pPr>
        <w:pStyle w:val="Heading3"/>
      </w:pPr>
      <w:bookmarkStart w:id="165" w:name="_Toc484003706"/>
      <w:r>
        <w:t>Business Rules</w:t>
      </w:r>
      <w:bookmarkEnd w:id="165"/>
    </w:p>
    <w:p w14:paraId="35C8F7DE" w14:textId="77777777" w:rsidR="00406151" w:rsidRPr="00F65548" w:rsidRDefault="00406151" w:rsidP="00406151"/>
    <w:p w14:paraId="79D9C3AE" w14:textId="77777777" w:rsidR="00406151" w:rsidRDefault="00406151" w:rsidP="00406151">
      <w:pPr>
        <w:pStyle w:val="Heading3"/>
      </w:pPr>
      <w:bookmarkStart w:id="166" w:name="_Toc484003707"/>
      <w:r>
        <w:t>Views</w:t>
      </w:r>
      <w:bookmarkEnd w:id="166"/>
    </w:p>
    <w:p w14:paraId="3234E7B8" w14:textId="77777777" w:rsidR="00406151" w:rsidRPr="00767D54" w:rsidRDefault="00406151" w:rsidP="00406151">
      <w:pPr>
        <w:rPr>
          <w:rFonts w:eastAsia="Times New Roman" w:cs="Times New Roman"/>
        </w:rPr>
      </w:pPr>
    </w:p>
    <w:p w14:paraId="32AA3AE9" w14:textId="77777777" w:rsidR="00406151" w:rsidRDefault="00406151" w:rsidP="00406151">
      <w:pPr>
        <w:pStyle w:val="Heading3"/>
      </w:pPr>
      <w:bookmarkStart w:id="167" w:name="_Toc484003708"/>
      <w:r>
        <w:t>Functions</w:t>
      </w:r>
      <w:bookmarkEnd w:id="167"/>
    </w:p>
    <w:p w14:paraId="47A2D7E8" w14:textId="77777777" w:rsidR="00406151" w:rsidRDefault="00406151" w:rsidP="00406151"/>
    <w:p w14:paraId="4D41C243" w14:textId="77777777" w:rsidR="00406151" w:rsidRDefault="00406151" w:rsidP="00406151">
      <w:pPr>
        <w:pStyle w:val="Heading3"/>
      </w:pPr>
      <w:bookmarkStart w:id="168" w:name="_Toc484003709"/>
      <w:r>
        <w:t>Data Objects</w:t>
      </w:r>
      <w:bookmarkEnd w:id="168"/>
    </w:p>
    <w:p w14:paraId="6EC65C27" w14:textId="77777777" w:rsidR="00406151" w:rsidRDefault="00406151" w:rsidP="00406151"/>
    <w:p w14:paraId="4ACA3FE0" w14:textId="77777777" w:rsidR="00406151" w:rsidRDefault="00406151" w:rsidP="00406151">
      <w:pPr>
        <w:pStyle w:val="Heading3"/>
      </w:pPr>
      <w:bookmarkStart w:id="169" w:name="_Toc484003710"/>
      <w:r>
        <w:t>Enumerations</w:t>
      </w:r>
      <w:bookmarkEnd w:id="169"/>
    </w:p>
    <w:p w14:paraId="4C014A05" w14:textId="77777777" w:rsidR="00406151" w:rsidRDefault="00406151" w:rsidP="00406151"/>
    <w:p w14:paraId="68816CE4" w14:textId="77777777" w:rsidR="00406151" w:rsidRPr="00E32B4E" w:rsidRDefault="00406151" w:rsidP="00406151">
      <w:pPr>
        <w:pStyle w:val="Heading3"/>
      </w:pPr>
      <w:bookmarkStart w:id="170" w:name="_Toc484003711"/>
      <w:r>
        <w:t>Complexity</w:t>
      </w:r>
      <w:bookmarkEnd w:id="170"/>
    </w:p>
    <w:tbl>
      <w:tblPr>
        <w:tblStyle w:val="TableGrid"/>
        <w:tblW w:w="0" w:type="auto"/>
        <w:tblInd w:w="360" w:type="dxa"/>
        <w:tblLook w:val="04A0" w:firstRow="1" w:lastRow="0" w:firstColumn="1" w:lastColumn="0" w:noHBand="0" w:noVBand="1"/>
      </w:tblPr>
      <w:tblGrid>
        <w:gridCol w:w="2155"/>
        <w:gridCol w:w="913"/>
      </w:tblGrid>
      <w:tr w:rsidR="00406151" w:rsidRPr="007445B1" w14:paraId="4B0E2DF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83B672E" w14:textId="77777777" w:rsidR="00406151" w:rsidRPr="007445B1" w:rsidRDefault="00406151" w:rsidP="00134C44">
            <w:pPr>
              <w:pStyle w:val="TableHeading"/>
            </w:pPr>
          </w:p>
        </w:tc>
        <w:tc>
          <w:tcPr>
            <w:tcW w:w="913" w:type="dxa"/>
            <w:shd w:val="clear" w:color="auto" w:fill="BFBFBF" w:themeFill="background1" w:themeFillShade="BF"/>
          </w:tcPr>
          <w:p w14:paraId="29F22F52" w14:textId="77777777" w:rsidR="00406151" w:rsidRPr="007445B1" w:rsidRDefault="00406151" w:rsidP="00134C44">
            <w:pPr>
              <w:pStyle w:val="TableHeading"/>
            </w:pPr>
            <w:r>
              <w:t>Count</w:t>
            </w:r>
          </w:p>
        </w:tc>
      </w:tr>
      <w:tr w:rsidR="00406151" w:rsidRPr="007445B1" w14:paraId="7C40BD4C" w14:textId="77777777" w:rsidTr="00134C44">
        <w:tc>
          <w:tcPr>
            <w:tcW w:w="2155" w:type="dxa"/>
          </w:tcPr>
          <w:p w14:paraId="7A051F2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8952F8"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8236C40" w14:textId="77777777" w:rsidTr="00134C44">
        <w:tc>
          <w:tcPr>
            <w:tcW w:w="2155" w:type="dxa"/>
          </w:tcPr>
          <w:p w14:paraId="5AAAF835"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C00DCCC"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073565F4" w14:textId="77777777" w:rsidTr="00134C44">
        <w:tc>
          <w:tcPr>
            <w:tcW w:w="2155" w:type="dxa"/>
          </w:tcPr>
          <w:p w14:paraId="01FCD40E"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B5FD9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14D0D274" w14:textId="77777777" w:rsidTr="00134C44">
        <w:tc>
          <w:tcPr>
            <w:tcW w:w="2155" w:type="dxa"/>
          </w:tcPr>
          <w:p w14:paraId="2694FF62"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D161F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062B7F5" w14:textId="77777777" w:rsidTr="00134C44">
        <w:tc>
          <w:tcPr>
            <w:tcW w:w="2155" w:type="dxa"/>
          </w:tcPr>
          <w:p w14:paraId="2A2660F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1D62BFBF"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43B4F656" w14:textId="77777777" w:rsidTr="00134C44">
        <w:tc>
          <w:tcPr>
            <w:tcW w:w="2155" w:type="dxa"/>
          </w:tcPr>
          <w:p w14:paraId="16382D57"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430157C"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5B153D" w14:textId="77777777" w:rsidR="00406151" w:rsidRDefault="00406151" w:rsidP="00406151"/>
    <w:p w14:paraId="114A9064" w14:textId="77777777" w:rsidR="00406151" w:rsidRDefault="00406151" w:rsidP="00406151">
      <w:pPr>
        <w:pStyle w:val="Heading2"/>
      </w:pPr>
      <w:bookmarkStart w:id="171" w:name="_Toc484003712"/>
      <w:r>
        <w:t>Printable Version</w:t>
      </w:r>
      <w:bookmarkEnd w:id="171"/>
    </w:p>
    <w:p w14:paraId="74920DE3" w14:textId="6F5E20D5" w:rsidR="00406151" w:rsidRDefault="0058774B" w:rsidP="00406151">
      <w:r>
        <w:t xml:space="preserve">Converts </w:t>
      </w:r>
      <w:proofErr w:type="gramStart"/>
      <w:r>
        <w:t>the ?</w:t>
      </w:r>
      <w:commentRangeStart w:id="172"/>
      <w:r>
        <w:t>HTML</w:t>
      </w:r>
      <w:commentRangeEnd w:id="172"/>
      <w:proofErr w:type="gramEnd"/>
      <w:r w:rsidR="00B72507">
        <w:rPr>
          <w:rStyle w:val="CommentReference"/>
        </w:rPr>
        <w:commentReference w:id="172"/>
      </w:r>
      <w:r>
        <w:t xml:space="preserve">? </w:t>
      </w:r>
      <w:proofErr w:type="gramStart"/>
      <w:r>
        <w:t>into</w:t>
      </w:r>
      <w:proofErr w:type="gramEnd"/>
      <w:r>
        <w:t xml:space="preserve"> a printable page format.  The function is called from the “View PCD” HMI.  </w:t>
      </w:r>
    </w:p>
    <w:commentRangeStart w:id="173"/>
    <w:p w14:paraId="27D9B6C7" w14:textId="58692928" w:rsidR="00E40AF6" w:rsidRPr="00F65548" w:rsidRDefault="00E40AF6" w:rsidP="00B72507">
      <w:pPr>
        <w:pBdr>
          <w:top w:val="single" w:sz="4" w:space="1" w:color="auto"/>
          <w:left w:val="single" w:sz="4" w:space="4" w:color="auto"/>
          <w:bottom w:val="single" w:sz="4" w:space="1" w:color="auto"/>
          <w:right w:val="single" w:sz="4" w:space="4" w:color="auto"/>
        </w:pBdr>
      </w:pPr>
      <w:r>
        <w:fldChar w:fldCharType="begin"/>
      </w:r>
      <w:r>
        <w:instrText xml:space="preserve"> HYPERLINK "</w:instrText>
      </w:r>
      <w:r w:rsidRPr="00E40AF6">
        <w:instrText>https://www.smashingmagazine.com/2015/01/designing-for-print-with-css/</w:instrText>
      </w:r>
      <w:r>
        <w:instrText xml:space="preserve">" </w:instrText>
      </w:r>
      <w:r>
        <w:fldChar w:fldCharType="separate"/>
      </w:r>
      <w:r w:rsidRPr="00A24CC2">
        <w:rPr>
          <w:rStyle w:val="Hyperlink"/>
        </w:rPr>
        <w:t>https://www.smashingmagazine.com/2015/01/designing-for-print-with-css/</w:t>
      </w:r>
      <w:r>
        <w:fldChar w:fldCharType="end"/>
      </w:r>
      <w:commentRangeEnd w:id="173"/>
      <w:r w:rsidR="00B72507">
        <w:rPr>
          <w:rStyle w:val="CommentReference"/>
        </w:rPr>
        <w:commentReference w:id="173"/>
      </w:r>
      <w:r>
        <w:t xml:space="preserve"> </w:t>
      </w:r>
    </w:p>
    <w:p w14:paraId="222BBB32" w14:textId="77777777" w:rsidR="00406151" w:rsidRDefault="00406151" w:rsidP="00406151">
      <w:pPr>
        <w:pStyle w:val="Heading3"/>
      </w:pPr>
      <w:bookmarkStart w:id="174" w:name="_Toc484003713"/>
      <w:r>
        <w:t>Human Machine Interfaces</w:t>
      </w:r>
      <w:bookmarkEnd w:id="174"/>
    </w:p>
    <w:p w14:paraId="02B93F37" w14:textId="77777777" w:rsidR="00406151" w:rsidRDefault="00406151" w:rsidP="00406151">
      <w:pPr>
        <w:pStyle w:val="Image"/>
      </w:pPr>
      <w:r w:rsidRPr="00406151">
        <w:drawing>
          <wp:inline distT="0" distB="0" distL="0" distR="0" wp14:anchorId="03C95F7C" wp14:editId="5F60D63C">
            <wp:extent cx="2823210" cy="2612708"/>
            <wp:effectExtent l="0" t="0" r="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2823210" cy="2612708"/>
                    </a:xfrm>
                    <a:prstGeom prst="rect">
                      <a:avLst/>
                    </a:prstGeom>
                  </pic:spPr>
                </pic:pic>
              </a:graphicData>
            </a:graphic>
          </wp:inline>
        </w:drawing>
      </w:r>
    </w:p>
    <w:p w14:paraId="3834DF8F" w14:textId="258DE6F6" w:rsidR="00660B96" w:rsidRPr="00660B96" w:rsidRDefault="00660B96" w:rsidP="00660B96">
      <w:pPr>
        <w:pStyle w:val="TableCaption"/>
      </w:pPr>
      <w:bookmarkStart w:id="175" w:name="_Toc484003947"/>
      <w:r>
        <w:t xml:space="preserve">Figure </w:t>
      </w:r>
      <w:fldSimple w:instr=" STYLEREF 1 \s ">
        <w:r w:rsidR="006532AD">
          <w:rPr>
            <w:noProof/>
          </w:rPr>
          <w:t>4</w:t>
        </w:r>
      </w:fldSimple>
      <w:r w:rsidR="006532AD">
        <w:noBreakHyphen/>
      </w:r>
      <w:fldSimple w:instr=" SEQ Figure \* ARABIC \s 1 ">
        <w:r w:rsidR="006532AD">
          <w:rPr>
            <w:noProof/>
          </w:rPr>
          <w:t>5</w:t>
        </w:r>
      </w:fldSimple>
      <w:r>
        <w:t>: Printable View</w:t>
      </w:r>
      <w:bookmarkEnd w:id="175"/>
    </w:p>
    <w:p w14:paraId="74DD0508" w14:textId="77777777" w:rsidR="00406151" w:rsidRPr="00C365E7" w:rsidRDefault="00406151" w:rsidP="00406151"/>
    <w:p w14:paraId="5E16E889" w14:textId="77777777" w:rsidR="00406151" w:rsidRDefault="00406151" w:rsidP="00406151">
      <w:pPr>
        <w:pStyle w:val="Heading3"/>
      </w:pPr>
      <w:bookmarkStart w:id="176" w:name="_Toc484003714"/>
      <w:r>
        <w:t>Requirements</w:t>
      </w:r>
      <w:bookmarkEnd w:id="176"/>
    </w:p>
    <w:p w14:paraId="285FC000" w14:textId="64DD7389" w:rsidR="00B72507" w:rsidRDefault="00B72507" w:rsidP="00080CA3">
      <w:pPr>
        <w:pStyle w:val="ListParagraph"/>
      </w:pPr>
      <w:r>
        <w:t xml:space="preserve">The system will </w:t>
      </w:r>
      <w:r w:rsidR="00BF4A19">
        <w:t xml:space="preserve">determine the </w:t>
      </w:r>
      <w:r>
        <w:t xml:space="preserve">classification banner </w:t>
      </w:r>
      <w:r w:rsidR="00BF4A19">
        <w:t xml:space="preserve">to be printed </w:t>
      </w:r>
      <w:r>
        <w:t>on the top and bottom of every page</w:t>
      </w:r>
      <w:r w:rsidR="00BF4A19">
        <w:t xml:space="preserve"> based upon the value PCD classification</w:t>
      </w:r>
      <w:r>
        <w:t xml:space="preserve">.  </w:t>
      </w:r>
    </w:p>
    <w:p w14:paraId="51BD9319" w14:textId="15B2E085" w:rsidR="00E40AF6" w:rsidRDefault="00E40AF6" w:rsidP="00080CA3">
      <w:pPr>
        <w:pStyle w:val="ListParagraph"/>
      </w:pPr>
      <w:r>
        <w:t xml:space="preserve">The system will </w:t>
      </w:r>
      <w:r w:rsidR="00E31486">
        <w:t>include the document name on every page</w:t>
      </w:r>
      <w:r>
        <w:t>.</w:t>
      </w:r>
      <w:r w:rsidR="00E31486">
        <w:t xml:space="preserve">  </w:t>
      </w:r>
    </w:p>
    <w:p w14:paraId="0A5C0DC9" w14:textId="398209C2" w:rsidR="00E31486" w:rsidRDefault="00E31486" w:rsidP="00080CA3">
      <w:pPr>
        <w:pStyle w:val="ListParagraph"/>
      </w:pPr>
      <w:r>
        <w:t xml:space="preserve">The system will include the web address of the document on every page.  </w:t>
      </w:r>
    </w:p>
    <w:p w14:paraId="68199BFC" w14:textId="7CD80104" w:rsidR="00E31486" w:rsidRDefault="00E31486" w:rsidP="00080CA3">
      <w:pPr>
        <w:pStyle w:val="ListParagraph"/>
      </w:pPr>
      <w:r>
        <w:t xml:space="preserve">The system will include the page number and total number of pages on every page.  </w:t>
      </w:r>
    </w:p>
    <w:p w14:paraId="110B62BF" w14:textId="352B27A3" w:rsidR="00E31486" w:rsidRDefault="00E31486" w:rsidP="00080CA3">
      <w:pPr>
        <w:pStyle w:val="ListParagraph"/>
      </w:pPr>
      <w:r>
        <w:t xml:space="preserve">The system will include the date printed on every page.  </w:t>
      </w:r>
    </w:p>
    <w:p w14:paraId="4517F560" w14:textId="715BD7FD" w:rsidR="00E31486" w:rsidRDefault="00E31486" w:rsidP="00080CA3">
      <w:pPr>
        <w:pStyle w:val="ListParagraph"/>
      </w:pPr>
      <w:r>
        <w:t xml:space="preserve">The system will allow the user to set the printer properties (2-sided, color, etc.) </w:t>
      </w:r>
    </w:p>
    <w:p w14:paraId="539C7ABF" w14:textId="21729DAF" w:rsidR="00E31486" w:rsidRDefault="00E31486" w:rsidP="00080CA3">
      <w:pPr>
        <w:pStyle w:val="ListParagraph"/>
      </w:pPr>
      <w:r>
        <w:t xml:space="preserve">The system will be capable saving the document as a printable file.  </w:t>
      </w:r>
    </w:p>
    <w:p w14:paraId="2FE3A783" w14:textId="7C8F9095" w:rsidR="00406151" w:rsidRDefault="00E40AF6" w:rsidP="00080CA3">
      <w:pPr>
        <w:pStyle w:val="ListParagraph"/>
      </w:pPr>
      <w:r>
        <w:t xml:space="preserve">The system will be capable of producing a PDF document.  </w:t>
      </w:r>
    </w:p>
    <w:p w14:paraId="16646C09" w14:textId="6F439914" w:rsidR="00E31486" w:rsidRPr="00767D54" w:rsidRDefault="00E31486" w:rsidP="00080CA3">
      <w:pPr>
        <w:pStyle w:val="ListParagraph"/>
      </w:pPr>
      <w:r>
        <w:t xml:space="preserve">The system will allow the user to close the page without printing.  </w:t>
      </w:r>
    </w:p>
    <w:p w14:paraId="4B9E1AF7" w14:textId="77777777" w:rsidR="00406151" w:rsidRDefault="00406151" w:rsidP="00406151">
      <w:pPr>
        <w:pStyle w:val="Heading3"/>
      </w:pPr>
      <w:bookmarkStart w:id="177" w:name="_Toc484003715"/>
      <w:r>
        <w:t>Business Rules</w:t>
      </w:r>
      <w:bookmarkEnd w:id="177"/>
    </w:p>
    <w:p w14:paraId="0B7D4F6C" w14:textId="77777777" w:rsidR="00406151" w:rsidRPr="00F65548" w:rsidRDefault="00406151" w:rsidP="00406151"/>
    <w:p w14:paraId="615CA5F8" w14:textId="77777777" w:rsidR="00406151" w:rsidRDefault="00406151" w:rsidP="00406151">
      <w:pPr>
        <w:pStyle w:val="Heading3"/>
      </w:pPr>
      <w:bookmarkStart w:id="178" w:name="_Toc484003716"/>
      <w:r>
        <w:lastRenderedPageBreak/>
        <w:t>Views</w:t>
      </w:r>
      <w:bookmarkEnd w:id="178"/>
    </w:p>
    <w:p w14:paraId="3A57FCBA" w14:textId="77777777" w:rsidR="00406151" w:rsidRPr="00767D54" w:rsidRDefault="00406151" w:rsidP="00406151">
      <w:pPr>
        <w:rPr>
          <w:rFonts w:eastAsia="Times New Roman" w:cs="Times New Roman"/>
        </w:rPr>
      </w:pPr>
    </w:p>
    <w:p w14:paraId="5C87390B" w14:textId="77777777" w:rsidR="00406151" w:rsidRDefault="00406151" w:rsidP="00406151">
      <w:pPr>
        <w:pStyle w:val="Heading3"/>
      </w:pPr>
      <w:bookmarkStart w:id="179" w:name="_Toc484003717"/>
      <w:r>
        <w:t>Functions</w:t>
      </w:r>
      <w:bookmarkEnd w:id="179"/>
    </w:p>
    <w:p w14:paraId="4AA45428" w14:textId="77777777" w:rsidR="00406151" w:rsidRDefault="00406151" w:rsidP="00406151"/>
    <w:p w14:paraId="1D3D515C" w14:textId="77777777" w:rsidR="00406151" w:rsidRDefault="00406151" w:rsidP="00406151">
      <w:pPr>
        <w:pStyle w:val="Heading3"/>
      </w:pPr>
      <w:bookmarkStart w:id="180" w:name="_Toc484003718"/>
      <w:r>
        <w:t>Data Objects</w:t>
      </w:r>
      <w:bookmarkEnd w:id="180"/>
    </w:p>
    <w:p w14:paraId="5466ED32" w14:textId="77777777" w:rsidR="00406151" w:rsidRDefault="00406151" w:rsidP="00406151"/>
    <w:p w14:paraId="0BA6688A" w14:textId="77777777" w:rsidR="00406151" w:rsidRDefault="00406151" w:rsidP="00406151">
      <w:pPr>
        <w:pStyle w:val="Heading3"/>
      </w:pPr>
      <w:bookmarkStart w:id="181" w:name="_Toc484003719"/>
      <w:r>
        <w:t>Enumerations</w:t>
      </w:r>
      <w:bookmarkEnd w:id="181"/>
    </w:p>
    <w:p w14:paraId="0A0533A7" w14:textId="77777777" w:rsidR="00406151" w:rsidRDefault="00406151" w:rsidP="00406151"/>
    <w:p w14:paraId="049B4605" w14:textId="77777777" w:rsidR="00406151" w:rsidRPr="00E32B4E" w:rsidRDefault="00406151" w:rsidP="00406151">
      <w:pPr>
        <w:pStyle w:val="Heading3"/>
      </w:pPr>
      <w:bookmarkStart w:id="182" w:name="_Toc484003720"/>
      <w:r>
        <w:t>Complexity</w:t>
      </w:r>
      <w:bookmarkEnd w:id="182"/>
    </w:p>
    <w:tbl>
      <w:tblPr>
        <w:tblStyle w:val="TableGrid"/>
        <w:tblW w:w="0" w:type="auto"/>
        <w:tblInd w:w="360" w:type="dxa"/>
        <w:tblLook w:val="04A0" w:firstRow="1" w:lastRow="0" w:firstColumn="1" w:lastColumn="0" w:noHBand="0" w:noVBand="1"/>
      </w:tblPr>
      <w:tblGrid>
        <w:gridCol w:w="2155"/>
        <w:gridCol w:w="913"/>
      </w:tblGrid>
      <w:tr w:rsidR="00406151" w:rsidRPr="007445B1" w14:paraId="7BF9C68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3D9D1B5" w14:textId="77777777" w:rsidR="00406151" w:rsidRPr="007445B1" w:rsidRDefault="00406151" w:rsidP="00134C44">
            <w:pPr>
              <w:pStyle w:val="TableHeading"/>
            </w:pPr>
          </w:p>
        </w:tc>
        <w:tc>
          <w:tcPr>
            <w:tcW w:w="913" w:type="dxa"/>
            <w:shd w:val="clear" w:color="auto" w:fill="BFBFBF" w:themeFill="background1" w:themeFillShade="BF"/>
          </w:tcPr>
          <w:p w14:paraId="664EE6D1" w14:textId="77777777" w:rsidR="00406151" w:rsidRPr="007445B1" w:rsidRDefault="00406151" w:rsidP="00134C44">
            <w:pPr>
              <w:pStyle w:val="TableHeading"/>
            </w:pPr>
            <w:r>
              <w:t>Count</w:t>
            </w:r>
          </w:p>
        </w:tc>
      </w:tr>
      <w:tr w:rsidR="00406151" w:rsidRPr="007445B1" w14:paraId="58683EE6" w14:textId="77777777" w:rsidTr="00134C44">
        <w:tc>
          <w:tcPr>
            <w:tcW w:w="2155" w:type="dxa"/>
          </w:tcPr>
          <w:p w14:paraId="38410FE4"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30B6D2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406151" w:rsidRPr="007445B1" w14:paraId="1CC106A5" w14:textId="77777777" w:rsidTr="00134C44">
        <w:tc>
          <w:tcPr>
            <w:tcW w:w="2155" w:type="dxa"/>
          </w:tcPr>
          <w:p w14:paraId="3241D872"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3194D8E"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3FBC3233" w14:textId="77777777" w:rsidTr="00134C44">
        <w:tc>
          <w:tcPr>
            <w:tcW w:w="2155" w:type="dxa"/>
          </w:tcPr>
          <w:p w14:paraId="3428BB6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AA9253"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406151" w:rsidRPr="007445B1" w14:paraId="0962041E" w14:textId="77777777" w:rsidTr="00134C44">
        <w:tc>
          <w:tcPr>
            <w:tcW w:w="2155" w:type="dxa"/>
          </w:tcPr>
          <w:p w14:paraId="31DEA346"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52A789D"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406151" w:rsidRPr="007445B1" w14:paraId="1EDD1664" w14:textId="77777777" w:rsidTr="00134C44">
        <w:tc>
          <w:tcPr>
            <w:tcW w:w="2155" w:type="dxa"/>
          </w:tcPr>
          <w:p w14:paraId="1044A7A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4E06059"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1B22ED4B" w14:textId="77777777" w:rsidTr="00134C44">
        <w:tc>
          <w:tcPr>
            <w:tcW w:w="2155" w:type="dxa"/>
          </w:tcPr>
          <w:p w14:paraId="22B0CEED"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FF1058"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20</w:t>
            </w:r>
            <w:r>
              <w:rPr>
                <w:rFonts w:asciiTheme="minorHAnsi" w:eastAsiaTheme="minorEastAsia" w:hAnsi="Calibri"/>
                <w:color w:val="000000" w:themeColor="text1"/>
                <w:kern w:val="24"/>
                <w:szCs w:val="24"/>
              </w:rPr>
              <w:fldChar w:fldCharType="end"/>
            </w:r>
          </w:p>
        </w:tc>
      </w:tr>
    </w:tbl>
    <w:p w14:paraId="25F60A53" w14:textId="77777777" w:rsidR="00406151" w:rsidRDefault="00406151" w:rsidP="00406151"/>
    <w:p w14:paraId="0DA77D63" w14:textId="77777777" w:rsidR="00B72507" w:rsidRDefault="00B72507" w:rsidP="00406151"/>
    <w:p w14:paraId="6D81FC54" w14:textId="77777777" w:rsidR="00B72507" w:rsidRDefault="00B72507" w:rsidP="00406151"/>
    <w:p w14:paraId="2EBA19A7" w14:textId="77777777" w:rsidR="00B72507" w:rsidRDefault="00B72507" w:rsidP="00406151"/>
    <w:p w14:paraId="3476EE51" w14:textId="77777777" w:rsidR="00B72507" w:rsidRDefault="00B72507" w:rsidP="00406151"/>
    <w:p w14:paraId="51A15A50" w14:textId="77777777" w:rsidR="00B72507" w:rsidRDefault="00B72507" w:rsidP="00406151"/>
    <w:p w14:paraId="36129471" w14:textId="77777777" w:rsidR="00B72507" w:rsidRDefault="00B72507" w:rsidP="00406151"/>
    <w:p w14:paraId="01D583AE" w14:textId="77777777" w:rsidR="00B72507" w:rsidRDefault="00B72507" w:rsidP="00406151"/>
    <w:p w14:paraId="77294867" w14:textId="77777777" w:rsidR="00B72507" w:rsidRDefault="00B72507" w:rsidP="00406151"/>
    <w:p w14:paraId="05CB9F58" w14:textId="77777777" w:rsidR="00B72507" w:rsidRDefault="00B72507" w:rsidP="00406151"/>
    <w:p w14:paraId="6FACAA30" w14:textId="77777777" w:rsidR="00B72507" w:rsidRDefault="00B72507" w:rsidP="00406151"/>
    <w:p w14:paraId="4E09EE9E" w14:textId="77777777" w:rsidR="00B72507" w:rsidRDefault="00B72507" w:rsidP="00406151"/>
    <w:p w14:paraId="41E8959B" w14:textId="77777777" w:rsidR="00B72507" w:rsidRDefault="00B72507" w:rsidP="00406151"/>
    <w:p w14:paraId="12C044E3" w14:textId="77777777" w:rsidR="00B72507" w:rsidRDefault="00B72507" w:rsidP="00406151"/>
    <w:p w14:paraId="751F6951" w14:textId="77777777" w:rsidR="00B72507" w:rsidRDefault="00B72507" w:rsidP="00406151"/>
    <w:p w14:paraId="511832C0" w14:textId="77777777" w:rsidR="00B72507" w:rsidRDefault="00B72507" w:rsidP="00406151"/>
    <w:p w14:paraId="6AF6CED8" w14:textId="77777777" w:rsidR="00493175" w:rsidRDefault="004A08F3" w:rsidP="00493175">
      <w:pPr>
        <w:pStyle w:val="Heading2"/>
      </w:pPr>
      <w:bookmarkStart w:id="183" w:name="_Toc484003721"/>
      <w:commentRangeStart w:id="184"/>
      <w:r>
        <w:lastRenderedPageBreak/>
        <w:t>Classification</w:t>
      </w:r>
      <w:commentRangeEnd w:id="184"/>
      <w:r w:rsidR="00BF4A19">
        <w:rPr>
          <w:rStyle w:val="CommentReference"/>
          <w:rFonts w:eastAsiaTheme="minorHAnsi" w:cstheme="minorBidi"/>
          <w:b w:val="0"/>
          <w:bCs w:val="0"/>
        </w:rPr>
        <w:commentReference w:id="184"/>
      </w:r>
      <w:bookmarkEnd w:id="183"/>
    </w:p>
    <w:p w14:paraId="196A1341" w14:textId="5F0C0B21" w:rsidR="00F65548" w:rsidRPr="00F65548" w:rsidRDefault="00BF4A19" w:rsidP="00F65548">
      <w:r>
        <w:t xml:space="preserve">This allows the user to set the classification level of the PCD.  The classification level will be used to the set classification banner on printed and electronic copies of the PCD.  </w:t>
      </w:r>
    </w:p>
    <w:p w14:paraId="157175EA" w14:textId="77777777" w:rsidR="00F65548" w:rsidRDefault="00F65548" w:rsidP="00F65548">
      <w:pPr>
        <w:pStyle w:val="Heading3"/>
      </w:pPr>
      <w:bookmarkStart w:id="185" w:name="_Toc484003722"/>
      <w:r>
        <w:t>Human Machine Interfaces</w:t>
      </w:r>
      <w:bookmarkEnd w:id="185"/>
    </w:p>
    <w:p w14:paraId="3CC5488E" w14:textId="77777777" w:rsidR="004B0A73" w:rsidRDefault="000E3768" w:rsidP="002E52C4">
      <w:pPr>
        <w:pStyle w:val="Image"/>
      </w:pPr>
      <w:r>
        <w:drawing>
          <wp:inline distT="0" distB="0" distL="0" distR="0" wp14:anchorId="2107B2DC" wp14:editId="3F656D73">
            <wp:extent cx="5486400" cy="3922776"/>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922776"/>
                    </a:xfrm>
                    <a:prstGeom prst="rect">
                      <a:avLst/>
                    </a:prstGeom>
                    <a:noFill/>
                  </pic:spPr>
                </pic:pic>
              </a:graphicData>
            </a:graphic>
          </wp:inline>
        </w:drawing>
      </w:r>
    </w:p>
    <w:p w14:paraId="7916E892" w14:textId="792CB117" w:rsidR="00660B96" w:rsidRPr="00660B96" w:rsidRDefault="00660B96" w:rsidP="00660B96">
      <w:pPr>
        <w:pStyle w:val="FigureCaption"/>
      </w:pPr>
      <w:bookmarkStart w:id="186" w:name="_Toc484003948"/>
      <w:r>
        <w:t xml:space="preserve">Figure </w:t>
      </w:r>
      <w:fldSimple w:instr=" STYLEREF 1 \s ">
        <w:r w:rsidR="006532AD">
          <w:rPr>
            <w:noProof/>
          </w:rPr>
          <w:t>4</w:t>
        </w:r>
      </w:fldSimple>
      <w:r w:rsidR="006532AD">
        <w:noBreakHyphen/>
      </w:r>
      <w:fldSimple w:instr=" SEQ Figure \* ARABIC \s 1 ">
        <w:r w:rsidR="006532AD">
          <w:rPr>
            <w:noProof/>
          </w:rPr>
          <w:t>6</w:t>
        </w:r>
      </w:fldSimple>
      <w:r>
        <w:t>: PCD Classifications</w:t>
      </w:r>
      <w:bookmarkEnd w:id="186"/>
    </w:p>
    <w:p w14:paraId="777D526A" w14:textId="77777777" w:rsidR="000E3768" w:rsidRDefault="000E3768" w:rsidP="004B0A73"/>
    <w:p w14:paraId="40BD4F7C" w14:textId="77777777" w:rsidR="004B0A73" w:rsidRDefault="004B0A73" w:rsidP="004B0A73">
      <w:pPr>
        <w:pStyle w:val="Heading3"/>
      </w:pPr>
      <w:bookmarkStart w:id="187" w:name="_Toc484003723"/>
      <w:r>
        <w:t>Requirements</w:t>
      </w:r>
      <w:bookmarkEnd w:id="187"/>
    </w:p>
    <w:p w14:paraId="399F2ACE" w14:textId="33075907" w:rsidR="004B0A73" w:rsidRPr="00767D54" w:rsidRDefault="00660B96" w:rsidP="00080CA3">
      <w:pPr>
        <w:pStyle w:val="ListParagraph"/>
        <w:numPr>
          <w:ilvl w:val="0"/>
          <w:numId w:val="73"/>
        </w:numPr>
      </w:pPr>
      <w:r w:rsidRPr="005174DA">
        <w:t xml:space="preserve">The system will </w:t>
      </w:r>
      <w:r>
        <w:t xml:space="preserve">track changes to the PCD classification </w:t>
      </w:r>
      <w:r w:rsidR="00E1743B">
        <w:t xml:space="preserve">and </w:t>
      </w:r>
      <w:r w:rsidRPr="005174DA">
        <w:t>trigger the creat</w:t>
      </w:r>
      <w:r>
        <w:t>ion</w:t>
      </w:r>
      <w:r w:rsidRPr="005174DA">
        <w:t xml:space="preserve"> of</w:t>
      </w:r>
      <w:r>
        <w:t xml:space="preserve"> a</w:t>
      </w:r>
      <w:r w:rsidRPr="005174DA">
        <w:t xml:space="preserve"> required audit records.</w:t>
      </w:r>
    </w:p>
    <w:p w14:paraId="2A39E3C0" w14:textId="77777777" w:rsidR="004B0A73" w:rsidRDefault="004B0A73" w:rsidP="004B0A73">
      <w:pPr>
        <w:pStyle w:val="Heading3"/>
      </w:pPr>
      <w:bookmarkStart w:id="188" w:name="_Toc484003724"/>
      <w:r>
        <w:t>Business Rules</w:t>
      </w:r>
      <w:bookmarkEnd w:id="188"/>
    </w:p>
    <w:p w14:paraId="09E2F819" w14:textId="77777777" w:rsidR="00F65548" w:rsidRPr="00F65548" w:rsidRDefault="00F65548" w:rsidP="00F65548"/>
    <w:p w14:paraId="63548529" w14:textId="77777777" w:rsidR="00F65548" w:rsidRDefault="00F65548" w:rsidP="00F65548">
      <w:pPr>
        <w:pStyle w:val="Heading3"/>
      </w:pPr>
      <w:bookmarkStart w:id="189" w:name="_Toc484003725"/>
      <w:r>
        <w:t>Views</w:t>
      </w:r>
      <w:bookmarkEnd w:id="189"/>
    </w:p>
    <w:p w14:paraId="3C856AEF" w14:textId="77777777" w:rsidR="00F65548" w:rsidRPr="00767D54" w:rsidRDefault="00F65548" w:rsidP="00F65548">
      <w:pPr>
        <w:rPr>
          <w:rFonts w:eastAsia="Times New Roman" w:cs="Times New Roman"/>
        </w:rPr>
      </w:pPr>
    </w:p>
    <w:p w14:paraId="65642205" w14:textId="77777777" w:rsidR="00F65548" w:rsidRDefault="00F65548" w:rsidP="00F65548">
      <w:pPr>
        <w:pStyle w:val="Heading3"/>
      </w:pPr>
      <w:bookmarkStart w:id="190" w:name="_Toc484003726"/>
      <w:r>
        <w:t>Functions</w:t>
      </w:r>
      <w:bookmarkEnd w:id="190"/>
    </w:p>
    <w:p w14:paraId="4D7A19CB" w14:textId="77777777" w:rsidR="00F65548" w:rsidRDefault="00F65548" w:rsidP="00F65548"/>
    <w:p w14:paraId="603C63E0" w14:textId="77777777" w:rsidR="00F65548" w:rsidRDefault="00F65548" w:rsidP="00F65548">
      <w:pPr>
        <w:pStyle w:val="Heading3"/>
      </w:pPr>
      <w:bookmarkStart w:id="191" w:name="_Toc484003727"/>
      <w:r>
        <w:t>Data Objects</w:t>
      </w:r>
      <w:bookmarkEnd w:id="191"/>
    </w:p>
    <w:p w14:paraId="07D06E22" w14:textId="77777777" w:rsidR="00F65548" w:rsidRDefault="00F65548" w:rsidP="00F65548"/>
    <w:p w14:paraId="621DB516" w14:textId="77777777" w:rsidR="00F65548" w:rsidRDefault="00F65548" w:rsidP="00F65548">
      <w:pPr>
        <w:pStyle w:val="Heading3"/>
      </w:pPr>
      <w:bookmarkStart w:id="192" w:name="_Toc484003728"/>
      <w:r>
        <w:lastRenderedPageBreak/>
        <w:t>Enumerations</w:t>
      </w:r>
      <w:bookmarkEnd w:id="192"/>
    </w:p>
    <w:p w14:paraId="28B909AD" w14:textId="77777777" w:rsidR="00F65548" w:rsidRDefault="00F65548" w:rsidP="00F65548"/>
    <w:p w14:paraId="5DB4EEEA" w14:textId="77777777" w:rsidR="00F65548" w:rsidRPr="00E32B4E" w:rsidRDefault="00F65548" w:rsidP="00F65548">
      <w:pPr>
        <w:pStyle w:val="Heading3"/>
      </w:pPr>
      <w:bookmarkStart w:id="193" w:name="_Toc484003729"/>
      <w:r>
        <w:t>Complexity</w:t>
      </w:r>
      <w:bookmarkEnd w:id="193"/>
    </w:p>
    <w:tbl>
      <w:tblPr>
        <w:tblStyle w:val="TableGrid"/>
        <w:tblW w:w="0" w:type="auto"/>
        <w:tblInd w:w="360" w:type="dxa"/>
        <w:tblLook w:val="04A0" w:firstRow="1" w:lastRow="0" w:firstColumn="1" w:lastColumn="0" w:noHBand="0" w:noVBand="1"/>
      </w:tblPr>
      <w:tblGrid>
        <w:gridCol w:w="2155"/>
        <w:gridCol w:w="913"/>
      </w:tblGrid>
      <w:tr w:rsidR="00F65548" w:rsidRPr="007445B1" w14:paraId="0B6FA82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3E6246" w14:textId="77777777" w:rsidR="00F65548" w:rsidRPr="007445B1" w:rsidRDefault="00F65548" w:rsidP="00134C44">
            <w:pPr>
              <w:pStyle w:val="TableHeading"/>
            </w:pPr>
          </w:p>
        </w:tc>
        <w:tc>
          <w:tcPr>
            <w:tcW w:w="913" w:type="dxa"/>
            <w:shd w:val="clear" w:color="auto" w:fill="BFBFBF" w:themeFill="background1" w:themeFillShade="BF"/>
          </w:tcPr>
          <w:p w14:paraId="514CD40C" w14:textId="77777777" w:rsidR="00F65548" w:rsidRPr="007445B1" w:rsidRDefault="00F65548" w:rsidP="00134C44">
            <w:pPr>
              <w:pStyle w:val="TableHeading"/>
            </w:pPr>
            <w:r>
              <w:t>Count</w:t>
            </w:r>
          </w:p>
        </w:tc>
      </w:tr>
      <w:tr w:rsidR="00F65548" w:rsidRPr="007445B1" w14:paraId="07653A66" w14:textId="77777777" w:rsidTr="00134C44">
        <w:tc>
          <w:tcPr>
            <w:tcW w:w="2155" w:type="dxa"/>
          </w:tcPr>
          <w:p w14:paraId="5593A72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C807716"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E70CFBD" w14:textId="77777777" w:rsidTr="00134C44">
        <w:tc>
          <w:tcPr>
            <w:tcW w:w="2155" w:type="dxa"/>
          </w:tcPr>
          <w:p w14:paraId="517DFF65"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9BBA333"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297A7DD0" w14:textId="77777777" w:rsidTr="00134C44">
        <w:tc>
          <w:tcPr>
            <w:tcW w:w="2155" w:type="dxa"/>
          </w:tcPr>
          <w:p w14:paraId="28DE7B4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2CF33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68F54CB" w14:textId="77777777" w:rsidTr="00134C44">
        <w:tc>
          <w:tcPr>
            <w:tcW w:w="2155" w:type="dxa"/>
          </w:tcPr>
          <w:p w14:paraId="5B39545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64E41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4499DAEB" w14:textId="77777777" w:rsidTr="00134C44">
        <w:tc>
          <w:tcPr>
            <w:tcW w:w="2155" w:type="dxa"/>
          </w:tcPr>
          <w:p w14:paraId="53B4D50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B5E1D6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ED6B98E" w14:textId="77777777" w:rsidTr="00134C44">
        <w:tc>
          <w:tcPr>
            <w:tcW w:w="2155" w:type="dxa"/>
          </w:tcPr>
          <w:p w14:paraId="5D704A8D"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7E8F39E"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996F87" w14:textId="77777777" w:rsidR="004A08F3" w:rsidRDefault="004A08F3" w:rsidP="004A08F3"/>
    <w:p w14:paraId="3BEF2222" w14:textId="77777777" w:rsidR="00E1743B" w:rsidRDefault="00E1743B" w:rsidP="004A08F3"/>
    <w:p w14:paraId="5FFD3BDB" w14:textId="77777777" w:rsidR="00E1743B" w:rsidRDefault="00E1743B" w:rsidP="004A08F3"/>
    <w:p w14:paraId="10EE21AB" w14:textId="77777777" w:rsidR="00E1743B" w:rsidRDefault="00E1743B" w:rsidP="004A08F3"/>
    <w:p w14:paraId="1A8E602F" w14:textId="77777777" w:rsidR="00E1743B" w:rsidRDefault="00E1743B" w:rsidP="004A08F3"/>
    <w:p w14:paraId="630CB45A" w14:textId="77777777" w:rsidR="00E1743B" w:rsidRDefault="00E1743B" w:rsidP="004A08F3"/>
    <w:p w14:paraId="796FD342" w14:textId="77777777" w:rsidR="00E1743B" w:rsidRDefault="00E1743B" w:rsidP="004A08F3"/>
    <w:p w14:paraId="520880C3" w14:textId="77777777" w:rsidR="00E1743B" w:rsidRDefault="00E1743B" w:rsidP="004A08F3"/>
    <w:p w14:paraId="2B40A75C" w14:textId="77777777" w:rsidR="00E1743B" w:rsidRDefault="00E1743B" w:rsidP="004A08F3"/>
    <w:p w14:paraId="6A614B30" w14:textId="77777777" w:rsidR="00E1743B" w:rsidRDefault="00E1743B" w:rsidP="004A08F3"/>
    <w:p w14:paraId="318E5751" w14:textId="77777777" w:rsidR="00E1743B" w:rsidRDefault="00E1743B" w:rsidP="004A08F3"/>
    <w:p w14:paraId="3CB880F6" w14:textId="77777777" w:rsidR="00E1743B" w:rsidRDefault="00E1743B" w:rsidP="004A08F3"/>
    <w:p w14:paraId="0D384299" w14:textId="77777777" w:rsidR="00E1743B" w:rsidRDefault="00E1743B" w:rsidP="004A08F3"/>
    <w:p w14:paraId="425FAA45" w14:textId="77777777" w:rsidR="00E1743B" w:rsidRDefault="00E1743B" w:rsidP="004A08F3"/>
    <w:p w14:paraId="6B13E5DE" w14:textId="77777777" w:rsidR="00E1743B" w:rsidRDefault="00E1743B" w:rsidP="004A08F3"/>
    <w:p w14:paraId="75665674" w14:textId="77777777" w:rsidR="00E1743B" w:rsidRDefault="00E1743B" w:rsidP="004A08F3"/>
    <w:p w14:paraId="720F940D" w14:textId="77777777" w:rsidR="00E1743B" w:rsidRDefault="00E1743B" w:rsidP="004A08F3"/>
    <w:p w14:paraId="5AAFB6EC" w14:textId="77777777" w:rsidR="00E1743B" w:rsidRDefault="00E1743B" w:rsidP="004A08F3"/>
    <w:p w14:paraId="220973D9" w14:textId="77777777" w:rsidR="00E1743B" w:rsidRDefault="00E1743B" w:rsidP="004A08F3"/>
    <w:p w14:paraId="3222601F" w14:textId="77777777" w:rsidR="00E1743B" w:rsidRDefault="00E1743B" w:rsidP="004A08F3"/>
    <w:p w14:paraId="6BCE5163" w14:textId="77777777" w:rsidR="00E1743B" w:rsidRDefault="00E1743B" w:rsidP="004A08F3"/>
    <w:p w14:paraId="2F585A19" w14:textId="77777777" w:rsidR="004A08F3" w:rsidRDefault="004A08F3" w:rsidP="004A08F3">
      <w:pPr>
        <w:pStyle w:val="Heading2"/>
      </w:pPr>
      <w:bookmarkStart w:id="194" w:name="_Toc484003730"/>
      <w:r>
        <w:lastRenderedPageBreak/>
        <w:t>Contracts / Purchase Order(s)</w:t>
      </w:r>
      <w:bookmarkEnd w:id="194"/>
    </w:p>
    <w:p w14:paraId="6B853291" w14:textId="76250508" w:rsidR="00F65548" w:rsidRPr="00F65548" w:rsidRDefault="00E1743B" w:rsidP="00F65548">
      <w:r>
        <w:t xml:space="preserve">This is part of the original PCD application.  The list is maintained out the ARCI program.  This will be move to </w:t>
      </w:r>
      <w:proofErr w:type="gramStart"/>
      <w:r>
        <w:t>a</w:t>
      </w:r>
      <w:proofErr w:type="gramEnd"/>
      <w:r>
        <w:t xml:space="preserve"> ARCI authorized user maintained user enumeration.  </w:t>
      </w:r>
    </w:p>
    <w:p w14:paraId="6FF1DB6F" w14:textId="77777777" w:rsidR="00F65548" w:rsidRDefault="00F65548" w:rsidP="00F65548">
      <w:pPr>
        <w:pStyle w:val="Heading3"/>
      </w:pPr>
      <w:bookmarkStart w:id="195" w:name="_Toc484003731"/>
      <w:r>
        <w:t>Human Machine Interfaces</w:t>
      </w:r>
      <w:bookmarkEnd w:id="195"/>
    </w:p>
    <w:p w14:paraId="2C7C2DC8" w14:textId="77777777" w:rsidR="00F65548" w:rsidRDefault="002E52C4" w:rsidP="002E52C4">
      <w:pPr>
        <w:pStyle w:val="Image"/>
      </w:pPr>
      <w:r w:rsidRPr="002E52C4">
        <w:drawing>
          <wp:inline distT="0" distB="0" distL="0" distR="0" wp14:anchorId="3124B237" wp14:editId="67D5AEDC">
            <wp:extent cx="2204085" cy="2501265"/>
            <wp:effectExtent l="0" t="0" r="571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0"/>
                    <a:stretch>
                      <a:fillRect/>
                    </a:stretch>
                  </pic:blipFill>
                  <pic:spPr>
                    <a:xfrm>
                      <a:off x="0" y="0"/>
                      <a:ext cx="2204085" cy="2501265"/>
                    </a:xfrm>
                    <a:prstGeom prst="rect">
                      <a:avLst/>
                    </a:prstGeom>
                  </pic:spPr>
                </pic:pic>
              </a:graphicData>
            </a:graphic>
          </wp:inline>
        </w:drawing>
      </w:r>
    </w:p>
    <w:p w14:paraId="32F52042" w14:textId="42EBE4D9" w:rsidR="002E52C4" w:rsidRDefault="00E1743B" w:rsidP="00E1743B">
      <w:pPr>
        <w:pStyle w:val="FigureCaption"/>
      </w:pPr>
      <w:bookmarkStart w:id="196" w:name="_Toc484003949"/>
      <w:r>
        <w:t xml:space="preserve">Figure </w:t>
      </w:r>
      <w:fldSimple w:instr=" STYLEREF 1 \s ">
        <w:r w:rsidR="006532AD">
          <w:rPr>
            <w:noProof/>
          </w:rPr>
          <w:t>4</w:t>
        </w:r>
      </w:fldSimple>
      <w:r w:rsidR="006532AD">
        <w:noBreakHyphen/>
      </w:r>
      <w:fldSimple w:instr=" SEQ Figure \* ARABIC \s 1 ">
        <w:r w:rsidR="006532AD">
          <w:rPr>
            <w:noProof/>
          </w:rPr>
          <w:t>7</w:t>
        </w:r>
      </w:fldSimple>
      <w:r>
        <w:t>: PCD References</w:t>
      </w:r>
      <w:bookmarkEnd w:id="196"/>
    </w:p>
    <w:p w14:paraId="00E34C36" w14:textId="77777777" w:rsidR="002E52C4" w:rsidRPr="00C365E7" w:rsidRDefault="002E52C4" w:rsidP="00F65548"/>
    <w:p w14:paraId="2AEF6AFE" w14:textId="77777777" w:rsidR="00F65548" w:rsidRDefault="00F65548" w:rsidP="00F65548">
      <w:pPr>
        <w:pStyle w:val="Heading3"/>
      </w:pPr>
      <w:bookmarkStart w:id="197" w:name="_Toc484003732"/>
      <w:r>
        <w:t>Requirements</w:t>
      </w:r>
      <w:bookmarkEnd w:id="197"/>
    </w:p>
    <w:p w14:paraId="2555A518" w14:textId="62456BD3" w:rsidR="00E1743B" w:rsidRDefault="00E1743B" w:rsidP="00080CA3">
      <w:pPr>
        <w:pStyle w:val="ListParagraph"/>
      </w:pPr>
      <w:r>
        <w:t xml:space="preserve">The system will convert the contract id to upper case.  </w:t>
      </w:r>
    </w:p>
    <w:p w14:paraId="7C0889DB" w14:textId="1C4659F8" w:rsidR="00E1743B" w:rsidRDefault="00E1743B" w:rsidP="00080CA3">
      <w:pPr>
        <w:pStyle w:val="ListParagraph"/>
      </w:pPr>
      <w:r>
        <w:t xml:space="preserve">The system will not allow duplicate contract ids.  </w:t>
      </w:r>
    </w:p>
    <w:p w14:paraId="3DE84EAB" w14:textId="51F6412E" w:rsidR="00F65548" w:rsidRDefault="00E1743B" w:rsidP="00080CA3">
      <w:pPr>
        <w:pStyle w:val="ListParagraph"/>
      </w:pPr>
      <w:r>
        <w:t xml:space="preserve">The system will not allow the user to delete a contract id.  </w:t>
      </w:r>
    </w:p>
    <w:p w14:paraId="515D4BBD" w14:textId="50F55FFE" w:rsidR="00E1743B" w:rsidRPr="00767D54" w:rsidRDefault="00E1743B" w:rsidP="00080CA3">
      <w:pPr>
        <w:pStyle w:val="ListParagraph"/>
      </w:pPr>
      <w:r>
        <w:t>The system will allow the user to hidden a contract</w:t>
      </w:r>
      <w:r w:rsidR="002E0808">
        <w:t xml:space="preserve"> id</w:t>
      </w:r>
      <w:r>
        <w:t xml:space="preserve"> so that the contract can be used historical data records.  </w:t>
      </w:r>
    </w:p>
    <w:p w14:paraId="141EC489" w14:textId="77777777" w:rsidR="00F65548" w:rsidRDefault="00F65548" w:rsidP="00F65548">
      <w:pPr>
        <w:pStyle w:val="Heading3"/>
      </w:pPr>
      <w:bookmarkStart w:id="198" w:name="_Toc484003733"/>
      <w:r>
        <w:t>Business Rules</w:t>
      </w:r>
      <w:bookmarkEnd w:id="198"/>
    </w:p>
    <w:p w14:paraId="7B6685CC" w14:textId="77777777" w:rsidR="00F65548" w:rsidRPr="00F65548" w:rsidRDefault="00F65548" w:rsidP="00F65548"/>
    <w:p w14:paraId="2727CEA2" w14:textId="77777777" w:rsidR="00F65548" w:rsidRDefault="00F65548" w:rsidP="00F65548">
      <w:pPr>
        <w:pStyle w:val="Heading3"/>
      </w:pPr>
      <w:bookmarkStart w:id="199" w:name="_Toc484003734"/>
      <w:r>
        <w:t>Views</w:t>
      </w:r>
      <w:bookmarkEnd w:id="199"/>
    </w:p>
    <w:p w14:paraId="3D2EE981" w14:textId="77777777" w:rsidR="00F65548" w:rsidRPr="00767D54" w:rsidRDefault="00F65548" w:rsidP="00F65548">
      <w:pPr>
        <w:rPr>
          <w:rFonts w:eastAsia="Times New Roman" w:cs="Times New Roman"/>
        </w:rPr>
      </w:pPr>
    </w:p>
    <w:p w14:paraId="4BC0CCBC" w14:textId="77777777" w:rsidR="00F65548" w:rsidRDefault="00F65548" w:rsidP="00F65548">
      <w:pPr>
        <w:pStyle w:val="Heading3"/>
      </w:pPr>
      <w:bookmarkStart w:id="200" w:name="_Toc484003735"/>
      <w:r>
        <w:t>Functions</w:t>
      </w:r>
      <w:bookmarkEnd w:id="200"/>
    </w:p>
    <w:p w14:paraId="3E7B1E17" w14:textId="77777777" w:rsidR="00F65548" w:rsidRDefault="00F65548" w:rsidP="00F65548"/>
    <w:p w14:paraId="143E3160" w14:textId="77777777" w:rsidR="00F65548" w:rsidRDefault="00F65548" w:rsidP="00F65548">
      <w:pPr>
        <w:pStyle w:val="Heading3"/>
      </w:pPr>
      <w:bookmarkStart w:id="201" w:name="_Toc484003736"/>
      <w:r>
        <w:t>Data Objects</w:t>
      </w:r>
      <w:bookmarkEnd w:id="201"/>
    </w:p>
    <w:p w14:paraId="30F8DB42" w14:textId="77777777" w:rsidR="00F65548" w:rsidRDefault="00F65548" w:rsidP="00F65548"/>
    <w:p w14:paraId="56005355" w14:textId="77777777" w:rsidR="00F65548" w:rsidRDefault="00F65548" w:rsidP="00F65548">
      <w:pPr>
        <w:pStyle w:val="Heading3"/>
      </w:pPr>
      <w:bookmarkStart w:id="202" w:name="_Toc484003737"/>
      <w:r>
        <w:t>Enumerations</w:t>
      </w:r>
      <w:bookmarkEnd w:id="202"/>
    </w:p>
    <w:p w14:paraId="6589D458" w14:textId="77777777" w:rsidR="00F65548" w:rsidRDefault="00F65548" w:rsidP="00F65548"/>
    <w:p w14:paraId="73A42675" w14:textId="77777777" w:rsidR="00F65548" w:rsidRPr="00E32B4E" w:rsidRDefault="00F65548" w:rsidP="00F65548">
      <w:pPr>
        <w:pStyle w:val="Heading3"/>
      </w:pPr>
      <w:bookmarkStart w:id="203" w:name="_Toc484003738"/>
      <w:r>
        <w:lastRenderedPageBreak/>
        <w:t>Complexity</w:t>
      </w:r>
      <w:bookmarkEnd w:id="203"/>
    </w:p>
    <w:tbl>
      <w:tblPr>
        <w:tblStyle w:val="TableGrid"/>
        <w:tblW w:w="0" w:type="auto"/>
        <w:tblInd w:w="360" w:type="dxa"/>
        <w:tblLook w:val="04A0" w:firstRow="1" w:lastRow="0" w:firstColumn="1" w:lastColumn="0" w:noHBand="0" w:noVBand="1"/>
      </w:tblPr>
      <w:tblGrid>
        <w:gridCol w:w="2155"/>
        <w:gridCol w:w="913"/>
      </w:tblGrid>
      <w:tr w:rsidR="00F65548" w:rsidRPr="007445B1" w14:paraId="15DE2B4D"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B644552" w14:textId="77777777" w:rsidR="00F65548" w:rsidRPr="007445B1" w:rsidRDefault="00F65548" w:rsidP="00134C44">
            <w:pPr>
              <w:pStyle w:val="TableHeading"/>
            </w:pPr>
          </w:p>
        </w:tc>
        <w:tc>
          <w:tcPr>
            <w:tcW w:w="913" w:type="dxa"/>
            <w:shd w:val="clear" w:color="auto" w:fill="BFBFBF" w:themeFill="background1" w:themeFillShade="BF"/>
          </w:tcPr>
          <w:p w14:paraId="50C44D81" w14:textId="77777777" w:rsidR="00F65548" w:rsidRPr="007445B1" w:rsidRDefault="00F65548" w:rsidP="00134C44">
            <w:pPr>
              <w:pStyle w:val="TableHeading"/>
            </w:pPr>
            <w:r>
              <w:t>Count</w:t>
            </w:r>
          </w:p>
        </w:tc>
      </w:tr>
      <w:tr w:rsidR="00F65548" w:rsidRPr="007445B1" w14:paraId="1A33ABDA" w14:textId="77777777" w:rsidTr="00134C44">
        <w:tc>
          <w:tcPr>
            <w:tcW w:w="2155" w:type="dxa"/>
          </w:tcPr>
          <w:p w14:paraId="072FEF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1177F4"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2F303C" w14:textId="77777777" w:rsidTr="00134C44">
        <w:tc>
          <w:tcPr>
            <w:tcW w:w="2155" w:type="dxa"/>
          </w:tcPr>
          <w:p w14:paraId="4B5486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4B37229"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C1CEE77" w14:textId="77777777" w:rsidTr="00134C44">
        <w:tc>
          <w:tcPr>
            <w:tcW w:w="2155" w:type="dxa"/>
          </w:tcPr>
          <w:p w14:paraId="745A677A"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B40B2E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A675E59" w14:textId="77777777" w:rsidTr="00134C44">
        <w:tc>
          <w:tcPr>
            <w:tcW w:w="2155" w:type="dxa"/>
          </w:tcPr>
          <w:p w14:paraId="4CF4FFD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E07557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93C9A2B" w14:textId="77777777" w:rsidTr="00134C44">
        <w:tc>
          <w:tcPr>
            <w:tcW w:w="2155" w:type="dxa"/>
          </w:tcPr>
          <w:p w14:paraId="5A9B502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35FB2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0662339" w14:textId="77777777" w:rsidTr="00134C44">
        <w:tc>
          <w:tcPr>
            <w:tcW w:w="2155" w:type="dxa"/>
          </w:tcPr>
          <w:p w14:paraId="04F33A3E"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20E0F1B"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9622631" w14:textId="77777777" w:rsidR="004A08F3" w:rsidRDefault="004A08F3" w:rsidP="004A08F3"/>
    <w:p w14:paraId="643733C5" w14:textId="77777777" w:rsidR="00593278" w:rsidRDefault="00593278" w:rsidP="004A08F3"/>
    <w:p w14:paraId="34C9F9BD" w14:textId="77777777" w:rsidR="00593278" w:rsidRDefault="00593278" w:rsidP="004A08F3"/>
    <w:p w14:paraId="437E9416" w14:textId="77777777" w:rsidR="00593278" w:rsidRDefault="00593278" w:rsidP="004A08F3"/>
    <w:p w14:paraId="6A03F452" w14:textId="77777777" w:rsidR="00593278" w:rsidRDefault="00593278" w:rsidP="004A08F3"/>
    <w:p w14:paraId="34C0CFF2" w14:textId="77777777" w:rsidR="00593278" w:rsidRDefault="00593278" w:rsidP="004A08F3"/>
    <w:p w14:paraId="63F64ECE" w14:textId="77777777" w:rsidR="00593278" w:rsidRDefault="00593278" w:rsidP="004A08F3"/>
    <w:p w14:paraId="7B3A1125" w14:textId="77777777" w:rsidR="00593278" w:rsidRDefault="00593278" w:rsidP="004A08F3"/>
    <w:p w14:paraId="7DB0B040" w14:textId="77777777" w:rsidR="00593278" w:rsidRDefault="00593278" w:rsidP="004A08F3"/>
    <w:p w14:paraId="7E66722B" w14:textId="77777777" w:rsidR="00593278" w:rsidRDefault="00593278" w:rsidP="004A08F3"/>
    <w:p w14:paraId="3B36E39E" w14:textId="77777777" w:rsidR="00593278" w:rsidRDefault="00593278" w:rsidP="004A08F3"/>
    <w:p w14:paraId="43C6F1F3" w14:textId="77777777" w:rsidR="00593278" w:rsidRDefault="00593278" w:rsidP="004A08F3"/>
    <w:p w14:paraId="423CD10B" w14:textId="77777777" w:rsidR="00593278" w:rsidRDefault="00593278" w:rsidP="004A08F3"/>
    <w:p w14:paraId="322C5DB3" w14:textId="77777777" w:rsidR="00593278" w:rsidRDefault="00593278" w:rsidP="004A08F3"/>
    <w:p w14:paraId="6B137989" w14:textId="77777777" w:rsidR="00593278" w:rsidRDefault="00593278" w:rsidP="004A08F3"/>
    <w:p w14:paraId="652A70FB" w14:textId="77777777" w:rsidR="00593278" w:rsidRDefault="00593278" w:rsidP="004A08F3"/>
    <w:p w14:paraId="283D42E6" w14:textId="77777777" w:rsidR="00593278" w:rsidRDefault="00593278" w:rsidP="004A08F3"/>
    <w:p w14:paraId="22B23A26" w14:textId="77777777" w:rsidR="00593278" w:rsidRDefault="00593278" w:rsidP="004A08F3"/>
    <w:p w14:paraId="2A6D89DD" w14:textId="77777777" w:rsidR="00593278" w:rsidRDefault="00593278" w:rsidP="004A08F3"/>
    <w:p w14:paraId="474EB6C1" w14:textId="77777777" w:rsidR="00593278" w:rsidRDefault="00593278" w:rsidP="004A08F3"/>
    <w:p w14:paraId="31C5F14A" w14:textId="77777777" w:rsidR="00593278" w:rsidRDefault="00593278" w:rsidP="004A08F3"/>
    <w:p w14:paraId="11C6824C" w14:textId="77777777" w:rsidR="00593278" w:rsidRDefault="00593278" w:rsidP="004A08F3"/>
    <w:p w14:paraId="07814BFE" w14:textId="77777777" w:rsidR="00593278" w:rsidRDefault="00593278" w:rsidP="004A08F3"/>
    <w:p w14:paraId="655FE02B" w14:textId="77777777" w:rsidR="004A08F3" w:rsidRDefault="004A08F3" w:rsidP="004A08F3">
      <w:pPr>
        <w:pStyle w:val="Heading2"/>
      </w:pPr>
      <w:bookmarkStart w:id="204" w:name="_Toc484003739"/>
      <w:r>
        <w:lastRenderedPageBreak/>
        <w:t>Assign Approver(s)</w:t>
      </w:r>
      <w:bookmarkEnd w:id="204"/>
    </w:p>
    <w:p w14:paraId="2A27BE92" w14:textId="7191B2D5" w:rsidR="00F65548" w:rsidRPr="00F65548" w:rsidRDefault="00593278" w:rsidP="00F65548">
      <w:r>
        <w:t xml:space="preserve">A </w:t>
      </w:r>
      <w:commentRangeStart w:id="205"/>
      <w:r>
        <w:t>user</w:t>
      </w:r>
      <w:commentRangeEnd w:id="205"/>
      <w:r>
        <w:rPr>
          <w:rStyle w:val="CommentReference"/>
        </w:rPr>
        <w:commentReference w:id="205"/>
      </w:r>
      <w:r>
        <w:t xml:space="preserve"> maintained list of users with approval authorization.  </w:t>
      </w:r>
    </w:p>
    <w:p w14:paraId="51C69E8F" w14:textId="77777777" w:rsidR="00F65548" w:rsidRDefault="00F65548" w:rsidP="00F65548">
      <w:pPr>
        <w:pStyle w:val="Heading3"/>
      </w:pPr>
      <w:bookmarkStart w:id="206" w:name="_Toc484003740"/>
      <w:r>
        <w:t>Human Machine Interfaces</w:t>
      </w:r>
      <w:bookmarkEnd w:id="206"/>
    </w:p>
    <w:p w14:paraId="4BBDC4A4" w14:textId="77777777" w:rsidR="00F65548" w:rsidRDefault="002E52C4" w:rsidP="002E52C4">
      <w:pPr>
        <w:pStyle w:val="Image"/>
      </w:pPr>
      <w:r w:rsidRPr="002E52C4">
        <w:drawing>
          <wp:inline distT="0" distB="0" distL="0" distR="0" wp14:anchorId="0BA227AF" wp14:editId="66D91E6B">
            <wp:extent cx="3194685" cy="2687003"/>
            <wp:effectExtent l="0" t="0" r="5715"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3194685" cy="2687003"/>
                    </a:xfrm>
                    <a:prstGeom prst="rect">
                      <a:avLst/>
                    </a:prstGeom>
                  </pic:spPr>
                </pic:pic>
              </a:graphicData>
            </a:graphic>
          </wp:inline>
        </w:drawing>
      </w:r>
    </w:p>
    <w:p w14:paraId="4A2DA89C" w14:textId="08AE6C49" w:rsidR="002E52C4" w:rsidRDefault="00593278" w:rsidP="00593278">
      <w:pPr>
        <w:pStyle w:val="FigureCaption"/>
      </w:pPr>
      <w:bookmarkStart w:id="207" w:name="_Toc484003950"/>
      <w:r>
        <w:t xml:space="preserve">Figure </w:t>
      </w:r>
      <w:fldSimple w:instr=" STYLEREF 1 \s ">
        <w:r w:rsidR="006532AD">
          <w:rPr>
            <w:noProof/>
          </w:rPr>
          <w:t>4</w:t>
        </w:r>
      </w:fldSimple>
      <w:r w:rsidR="006532AD">
        <w:noBreakHyphen/>
      </w:r>
      <w:fldSimple w:instr=" SEQ Figure \* ARABIC \s 1 ">
        <w:r w:rsidR="006532AD">
          <w:rPr>
            <w:noProof/>
          </w:rPr>
          <w:t>8</w:t>
        </w:r>
      </w:fldSimple>
      <w:r>
        <w:t>: Assign Approvers</w:t>
      </w:r>
      <w:bookmarkEnd w:id="207"/>
    </w:p>
    <w:p w14:paraId="54AA4B20" w14:textId="77777777" w:rsidR="002E52C4" w:rsidRPr="00C365E7" w:rsidRDefault="002E52C4" w:rsidP="00F65548"/>
    <w:p w14:paraId="2410FE64" w14:textId="77777777" w:rsidR="00F65548" w:rsidRDefault="00F65548" w:rsidP="00F65548">
      <w:pPr>
        <w:pStyle w:val="Heading3"/>
      </w:pPr>
      <w:bookmarkStart w:id="208" w:name="_Toc484003741"/>
      <w:r>
        <w:t>Requirements</w:t>
      </w:r>
      <w:bookmarkEnd w:id="208"/>
    </w:p>
    <w:p w14:paraId="3AFC0E28" w14:textId="6DD4BF8F" w:rsidR="00F65548" w:rsidRPr="00767D54" w:rsidRDefault="00593278" w:rsidP="00080CA3">
      <w:pPr>
        <w:pStyle w:val="ListParagraph"/>
      </w:pPr>
      <w:r>
        <w:t xml:space="preserve">The system will validate the user has a valid LM email address.  </w:t>
      </w:r>
    </w:p>
    <w:p w14:paraId="72B7E779" w14:textId="77777777" w:rsidR="00F65548" w:rsidRDefault="00F65548" w:rsidP="00F65548">
      <w:pPr>
        <w:pStyle w:val="Heading3"/>
      </w:pPr>
      <w:bookmarkStart w:id="209" w:name="_Toc484003742"/>
      <w:r>
        <w:t>Business Rules</w:t>
      </w:r>
      <w:bookmarkEnd w:id="209"/>
    </w:p>
    <w:p w14:paraId="14381016" w14:textId="77777777" w:rsidR="00F65548" w:rsidRPr="00F65548" w:rsidRDefault="00F65548" w:rsidP="00F65548"/>
    <w:p w14:paraId="45CDCAAC" w14:textId="77777777" w:rsidR="00F65548" w:rsidRDefault="00F65548" w:rsidP="00F65548">
      <w:pPr>
        <w:pStyle w:val="Heading3"/>
      </w:pPr>
      <w:bookmarkStart w:id="210" w:name="_Toc484003743"/>
      <w:r>
        <w:t>Views</w:t>
      </w:r>
      <w:bookmarkEnd w:id="210"/>
    </w:p>
    <w:p w14:paraId="02E5088C" w14:textId="77777777" w:rsidR="00F65548" w:rsidRPr="00767D54" w:rsidRDefault="00F65548" w:rsidP="00F65548">
      <w:pPr>
        <w:rPr>
          <w:rFonts w:eastAsia="Times New Roman" w:cs="Times New Roman"/>
        </w:rPr>
      </w:pPr>
    </w:p>
    <w:p w14:paraId="27859118" w14:textId="77777777" w:rsidR="00F65548" w:rsidRDefault="00F65548" w:rsidP="00F65548">
      <w:pPr>
        <w:pStyle w:val="Heading3"/>
      </w:pPr>
      <w:bookmarkStart w:id="211" w:name="_Toc484003744"/>
      <w:r>
        <w:t>Functions</w:t>
      </w:r>
      <w:bookmarkEnd w:id="211"/>
    </w:p>
    <w:p w14:paraId="4A1BFBF8" w14:textId="77777777" w:rsidR="00F65548" w:rsidRDefault="00F65548" w:rsidP="00F65548"/>
    <w:p w14:paraId="2E9E370E" w14:textId="77777777" w:rsidR="00F65548" w:rsidRDefault="00F65548" w:rsidP="00F65548">
      <w:pPr>
        <w:pStyle w:val="Heading3"/>
      </w:pPr>
      <w:bookmarkStart w:id="212" w:name="_Toc484003745"/>
      <w:r>
        <w:t>Data Objects</w:t>
      </w:r>
      <w:bookmarkEnd w:id="212"/>
    </w:p>
    <w:p w14:paraId="06B2E563" w14:textId="77777777" w:rsidR="00F65548" w:rsidRDefault="00F65548" w:rsidP="00F65548"/>
    <w:p w14:paraId="1816BD84" w14:textId="77777777" w:rsidR="00F65548" w:rsidRDefault="00F65548" w:rsidP="00F65548">
      <w:pPr>
        <w:pStyle w:val="Heading3"/>
      </w:pPr>
      <w:bookmarkStart w:id="213" w:name="_Toc484003746"/>
      <w:r>
        <w:t>Enumerations</w:t>
      </w:r>
      <w:bookmarkEnd w:id="213"/>
    </w:p>
    <w:p w14:paraId="3B712D6C" w14:textId="77777777" w:rsidR="00F65548" w:rsidRDefault="00F65548" w:rsidP="00F65548"/>
    <w:p w14:paraId="7FE8521C" w14:textId="77777777" w:rsidR="00F65548" w:rsidRPr="00E32B4E" w:rsidRDefault="00F65548" w:rsidP="00F65548">
      <w:pPr>
        <w:pStyle w:val="Heading3"/>
      </w:pPr>
      <w:bookmarkStart w:id="214" w:name="_Toc484003747"/>
      <w:r>
        <w:t>Complexity</w:t>
      </w:r>
      <w:bookmarkEnd w:id="214"/>
    </w:p>
    <w:tbl>
      <w:tblPr>
        <w:tblStyle w:val="TableGrid"/>
        <w:tblW w:w="0" w:type="auto"/>
        <w:tblInd w:w="360" w:type="dxa"/>
        <w:tblLook w:val="04A0" w:firstRow="1" w:lastRow="0" w:firstColumn="1" w:lastColumn="0" w:noHBand="0" w:noVBand="1"/>
      </w:tblPr>
      <w:tblGrid>
        <w:gridCol w:w="2155"/>
        <w:gridCol w:w="913"/>
      </w:tblGrid>
      <w:tr w:rsidR="00F65548" w:rsidRPr="007445B1" w14:paraId="5D8322A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EA30020" w14:textId="77777777" w:rsidR="00F65548" w:rsidRPr="007445B1" w:rsidRDefault="00F65548" w:rsidP="00134C44">
            <w:pPr>
              <w:pStyle w:val="TableHeading"/>
            </w:pPr>
          </w:p>
        </w:tc>
        <w:tc>
          <w:tcPr>
            <w:tcW w:w="913" w:type="dxa"/>
            <w:shd w:val="clear" w:color="auto" w:fill="BFBFBF" w:themeFill="background1" w:themeFillShade="BF"/>
          </w:tcPr>
          <w:p w14:paraId="1E487A28" w14:textId="77777777" w:rsidR="00F65548" w:rsidRPr="007445B1" w:rsidRDefault="00F65548" w:rsidP="00134C44">
            <w:pPr>
              <w:pStyle w:val="TableHeading"/>
            </w:pPr>
            <w:r>
              <w:t>Count</w:t>
            </w:r>
          </w:p>
        </w:tc>
      </w:tr>
      <w:tr w:rsidR="00F65548" w:rsidRPr="007445B1" w14:paraId="2F700292" w14:textId="77777777" w:rsidTr="00134C44">
        <w:tc>
          <w:tcPr>
            <w:tcW w:w="2155" w:type="dxa"/>
          </w:tcPr>
          <w:p w14:paraId="0AD53D8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A559B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110BB1" w14:textId="77777777" w:rsidTr="00134C44">
        <w:tc>
          <w:tcPr>
            <w:tcW w:w="2155" w:type="dxa"/>
          </w:tcPr>
          <w:p w14:paraId="771F783F"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D550798"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E84784D" w14:textId="77777777" w:rsidTr="00134C44">
        <w:tc>
          <w:tcPr>
            <w:tcW w:w="2155" w:type="dxa"/>
          </w:tcPr>
          <w:p w14:paraId="32FA44F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463586E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81342FD" w14:textId="77777777" w:rsidTr="00134C44">
        <w:tc>
          <w:tcPr>
            <w:tcW w:w="2155" w:type="dxa"/>
          </w:tcPr>
          <w:p w14:paraId="0B07E08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83DDB4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6A5B29F" w14:textId="77777777" w:rsidTr="00134C44">
        <w:tc>
          <w:tcPr>
            <w:tcW w:w="2155" w:type="dxa"/>
          </w:tcPr>
          <w:p w14:paraId="65FD9C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D7759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1C3C3B3" w14:textId="77777777" w:rsidTr="00134C44">
        <w:tc>
          <w:tcPr>
            <w:tcW w:w="2155" w:type="dxa"/>
          </w:tcPr>
          <w:p w14:paraId="4DC26756"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6032589"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E377614" w14:textId="77777777" w:rsidR="004A08F3" w:rsidRDefault="004A08F3" w:rsidP="004A08F3"/>
    <w:p w14:paraId="15C5BD00" w14:textId="77777777" w:rsidR="00593278" w:rsidRDefault="00593278" w:rsidP="004A08F3"/>
    <w:p w14:paraId="5DF059C7" w14:textId="77777777" w:rsidR="00593278" w:rsidRDefault="00593278" w:rsidP="004A08F3"/>
    <w:p w14:paraId="68B10AA5" w14:textId="77777777" w:rsidR="00593278" w:rsidRDefault="00593278" w:rsidP="004A08F3"/>
    <w:p w14:paraId="6AF25699" w14:textId="77777777" w:rsidR="00593278" w:rsidRDefault="00593278" w:rsidP="004A08F3"/>
    <w:p w14:paraId="6DF112AE" w14:textId="77777777" w:rsidR="00593278" w:rsidRDefault="00593278" w:rsidP="004A08F3"/>
    <w:p w14:paraId="54669B04" w14:textId="77777777" w:rsidR="00593278" w:rsidRDefault="00593278" w:rsidP="004A08F3"/>
    <w:p w14:paraId="7F55C164" w14:textId="77777777" w:rsidR="00593278" w:rsidRDefault="00593278" w:rsidP="004A08F3"/>
    <w:p w14:paraId="763765F7" w14:textId="77777777" w:rsidR="00593278" w:rsidRDefault="00593278" w:rsidP="004A08F3"/>
    <w:p w14:paraId="51CDD832" w14:textId="77777777" w:rsidR="00593278" w:rsidRDefault="00593278" w:rsidP="004A08F3"/>
    <w:p w14:paraId="60EBE97A" w14:textId="77777777" w:rsidR="00593278" w:rsidRDefault="00593278" w:rsidP="004A08F3"/>
    <w:p w14:paraId="5568DC10" w14:textId="77777777" w:rsidR="00593278" w:rsidRDefault="00593278" w:rsidP="004A08F3"/>
    <w:p w14:paraId="32CF3D7C" w14:textId="77777777" w:rsidR="00593278" w:rsidRDefault="00593278" w:rsidP="004A08F3"/>
    <w:p w14:paraId="5376988F" w14:textId="77777777" w:rsidR="00593278" w:rsidRDefault="00593278" w:rsidP="004A08F3"/>
    <w:p w14:paraId="07C78FFA" w14:textId="77777777" w:rsidR="00593278" w:rsidRDefault="00593278" w:rsidP="004A08F3"/>
    <w:p w14:paraId="0DEB1E20" w14:textId="77777777" w:rsidR="00593278" w:rsidRDefault="00593278" w:rsidP="004A08F3"/>
    <w:p w14:paraId="0FEF5CDD" w14:textId="77777777" w:rsidR="00593278" w:rsidRDefault="00593278" w:rsidP="004A08F3"/>
    <w:p w14:paraId="6CCA3657" w14:textId="77777777" w:rsidR="00593278" w:rsidRDefault="00593278" w:rsidP="004A08F3"/>
    <w:p w14:paraId="2493A051" w14:textId="77777777" w:rsidR="00593278" w:rsidRDefault="00593278" w:rsidP="004A08F3"/>
    <w:p w14:paraId="4E7A0EE1" w14:textId="77777777" w:rsidR="00593278" w:rsidRDefault="00593278" w:rsidP="004A08F3"/>
    <w:p w14:paraId="3B99A435" w14:textId="77777777" w:rsidR="00593278" w:rsidRDefault="00593278" w:rsidP="004A08F3"/>
    <w:p w14:paraId="103D5043" w14:textId="77777777" w:rsidR="00593278" w:rsidRDefault="00593278" w:rsidP="004A08F3"/>
    <w:p w14:paraId="17E90A79" w14:textId="77777777" w:rsidR="00593278" w:rsidRDefault="00593278" w:rsidP="004A08F3"/>
    <w:p w14:paraId="62438238" w14:textId="77777777" w:rsidR="00593278" w:rsidRDefault="00593278" w:rsidP="004A08F3"/>
    <w:p w14:paraId="52E79C5F" w14:textId="77777777" w:rsidR="00593278" w:rsidRDefault="00593278" w:rsidP="004A08F3"/>
    <w:p w14:paraId="1A66D649" w14:textId="77777777" w:rsidR="00593278" w:rsidRDefault="00593278" w:rsidP="004A08F3"/>
    <w:p w14:paraId="70B9C51D" w14:textId="0D6CCEED" w:rsidR="004A08F3" w:rsidRDefault="00593278" w:rsidP="004A08F3">
      <w:pPr>
        <w:pStyle w:val="Heading2"/>
      </w:pPr>
      <w:bookmarkStart w:id="215" w:name="_Toc484003748"/>
      <w:r>
        <w:lastRenderedPageBreak/>
        <w:t>Directory Helper</w:t>
      </w:r>
      <w:bookmarkEnd w:id="215"/>
    </w:p>
    <w:p w14:paraId="21CBE04C" w14:textId="77777777" w:rsidR="00F65548" w:rsidRPr="00F65548" w:rsidRDefault="00F65548" w:rsidP="00F65548"/>
    <w:p w14:paraId="256899B4" w14:textId="77777777" w:rsidR="00F65548" w:rsidRDefault="00F65548" w:rsidP="00F65548">
      <w:pPr>
        <w:pStyle w:val="Heading3"/>
      </w:pPr>
      <w:bookmarkStart w:id="216" w:name="_Toc484003749"/>
      <w:r>
        <w:t>Human Machine Interfaces</w:t>
      </w:r>
      <w:bookmarkEnd w:id="216"/>
    </w:p>
    <w:p w14:paraId="38DD5CEB" w14:textId="77777777" w:rsidR="00F65548" w:rsidRDefault="002E52C4" w:rsidP="002E52C4">
      <w:pPr>
        <w:pStyle w:val="Image"/>
      </w:pPr>
      <w:r>
        <w:drawing>
          <wp:inline distT="0" distB="0" distL="0" distR="0" wp14:anchorId="3270D167" wp14:editId="2D1E30CA">
            <wp:extent cx="3810635" cy="37979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635" cy="3797935"/>
                    </a:xfrm>
                    <a:prstGeom prst="rect">
                      <a:avLst/>
                    </a:prstGeom>
                    <a:noFill/>
                  </pic:spPr>
                </pic:pic>
              </a:graphicData>
            </a:graphic>
          </wp:inline>
        </w:drawing>
      </w:r>
    </w:p>
    <w:p w14:paraId="1F4264A3" w14:textId="31AB2468" w:rsidR="002E52C4" w:rsidRDefault="00593278" w:rsidP="00593278">
      <w:pPr>
        <w:pStyle w:val="FigureCaption"/>
      </w:pPr>
      <w:bookmarkStart w:id="217" w:name="_Toc484003951"/>
      <w:r>
        <w:t xml:space="preserve">Figure </w:t>
      </w:r>
      <w:fldSimple w:instr=" STYLEREF 1 \s ">
        <w:r w:rsidR="006532AD">
          <w:rPr>
            <w:noProof/>
          </w:rPr>
          <w:t>4</w:t>
        </w:r>
      </w:fldSimple>
      <w:r w:rsidR="006532AD">
        <w:noBreakHyphen/>
      </w:r>
      <w:fldSimple w:instr=" SEQ Figure \* ARABIC \s 1 ">
        <w:r w:rsidR="006532AD">
          <w:rPr>
            <w:noProof/>
          </w:rPr>
          <w:t>9</w:t>
        </w:r>
      </w:fldSimple>
      <w:r>
        <w:t>: Directory Helper</w:t>
      </w:r>
      <w:bookmarkEnd w:id="217"/>
    </w:p>
    <w:p w14:paraId="511B7CB5" w14:textId="77777777" w:rsidR="002E52C4" w:rsidRPr="00C365E7" w:rsidRDefault="002E52C4" w:rsidP="00F65548"/>
    <w:p w14:paraId="268C0E23" w14:textId="77777777" w:rsidR="00F65548" w:rsidRDefault="00F65548" w:rsidP="00F65548">
      <w:pPr>
        <w:pStyle w:val="Heading3"/>
      </w:pPr>
      <w:bookmarkStart w:id="218" w:name="_Toc484003750"/>
      <w:r>
        <w:t>Requirements</w:t>
      </w:r>
      <w:bookmarkEnd w:id="218"/>
    </w:p>
    <w:p w14:paraId="66071B25" w14:textId="0E5B6DC2" w:rsidR="00F65548" w:rsidRDefault="00004843" w:rsidP="00080CA3">
      <w:pPr>
        <w:pStyle w:val="ListParagraph"/>
        <w:numPr>
          <w:ilvl w:val="0"/>
          <w:numId w:val="75"/>
        </w:numPr>
      </w:pPr>
      <w:r>
        <w:t xml:space="preserve">The system will allow the authorized user to create a user group.  </w:t>
      </w:r>
    </w:p>
    <w:p w14:paraId="099E5D37" w14:textId="2EF3EC08" w:rsidR="00004843" w:rsidRDefault="00004843" w:rsidP="00080CA3">
      <w:pPr>
        <w:pStyle w:val="ListParagraph"/>
        <w:numPr>
          <w:ilvl w:val="0"/>
          <w:numId w:val="75"/>
        </w:numPr>
      </w:pPr>
      <w:r>
        <w:t xml:space="preserve">The system will allow the authorized user to maintain the user group.  </w:t>
      </w:r>
    </w:p>
    <w:p w14:paraId="5EB2C0F4" w14:textId="6EECCA3E" w:rsidR="00004843" w:rsidRPr="00767D54" w:rsidRDefault="00004843" w:rsidP="00080CA3">
      <w:pPr>
        <w:pStyle w:val="ListParagraph"/>
        <w:numPr>
          <w:ilvl w:val="0"/>
          <w:numId w:val="75"/>
        </w:numPr>
      </w:pPr>
      <w:commentRangeStart w:id="219"/>
      <w:r>
        <w:t>The</w:t>
      </w:r>
      <w:commentRangeEnd w:id="219"/>
      <w:r>
        <w:rPr>
          <w:rStyle w:val="CommentReference"/>
        </w:rPr>
        <w:commentReference w:id="219"/>
      </w:r>
      <w:r>
        <w:t xml:space="preserve"> system will allow the user to search for users in </w:t>
      </w:r>
      <w:proofErr w:type="gramStart"/>
      <w:r>
        <w:t>the ?LM</w:t>
      </w:r>
      <w:proofErr w:type="gramEnd"/>
      <w:r>
        <w:t xml:space="preserve"> active directory?.  </w:t>
      </w:r>
    </w:p>
    <w:p w14:paraId="39A950C1" w14:textId="77777777" w:rsidR="00F65548" w:rsidRDefault="00F65548" w:rsidP="00F65548">
      <w:pPr>
        <w:pStyle w:val="Heading3"/>
      </w:pPr>
      <w:bookmarkStart w:id="220" w:name="_Toc484003751"/>
      <w:r>
        <w:t>Business Rules</w:t>
      </w:r>
      <w:bookmarkEnd w:id="220"/>
    </w:p>
    <w:p w14:paraId="2F8BCEB0" w14:textId="77777777" w:rsidR="00F65548" w:rsidRPr="00F65548" w:rsidRDefault="00F65548" w:rsidP="00F65548"/>
    <w:p w14:paraId="2184EFDC" w14:textId="77777777" w:rsidR="00F65548" w:rsidRDefault="00F65548" w:rsidP="00F65548">
      <w:pPr>
        <w:pStyle w:val="Heading3"/>
      </w:pPr>
      <w:bookmarkStart w:id="221" w:name="_Toc484003752"/>
      <w:r>
        <w:t>Views</w:t>
      </w:r>
      <w:bookmarkEnd w:id="221"/>
    </w:p>
    <w:p w14:paraId="03F28E10" w14:textId="77777777" w:rsidR="00F65548" w:rsidRPr="00767D54" w:rsidRDefault="00F65548" w:rsidP="00F65548">
      <w:pPr>
        <w:rPr>
          <w:rFonts w:eastAsia="Times New Roman" w:cs="Times New Roman"/>
        </w:rPr>
      </w:pPr>
    </w:p>
    <w:p w14:paraId="0B40A5B3" w14:textId="77777777" w:rsidR="00F65548" w:rsidRDefault="00F65548" w:rsidP="00F65548">
      <w:pPr>
        <w:pStyle w:val="Heading3"/>
      </w:pPr>
      <w:bookmarkStart w:id="222" w:name="_Toc484003753"/>
      <w:r>
        <w:t>Functions</w:t>
      </w:r>
      <w:bookmarkEnd w:id="222"/>
    </w:p>
    <w:p w14:paraId="4A218C1C" w14:textId="77777777" w:rsidR="00F65548" w:rsidRDefault="00F65548" w:rsidP="00F65548"/>
    <w:p w14:paraId="0408DDF9" w14:textId="77777777" w:rsidR="00F65548" w:rsidRDefault="00F65548" w:rsidP="00F65548">
      <w:pPr>
        <w:pStyle w:val="Heading3"/>
      </w:pPr>
      <w:bookmarkStart w:id="223" w:name="_Toc484003754"/>
      <w:r>
        <w:t>Data Objects</w:t>
      </w:r>
      <w:bookmarkEnd w:id="223"/>
    </w:p>
    <w:p w14:paraId="63385E17" w14:textId="77777777" w:rsidR="00F65548" w:rsidRDefault="00F65548" w:rsidP="00F65548"/>
    <w:p w14:paraId="047E80E2" w14:textId="77777777" w:rsidR="00F65548" w:rsidRDefault="00F65548" w:rsidP="00F65548">
      <w:pPr>
        <w:pStyle w:val="Heading3"/>
      </w:pPr>
      <w:bookmarkStart w:id="224" w:name="_Toc484003755"/>
      <w:r>
        <w:lastRenderedPageBreak/>
        <w:t>Enumerations</w:t>
      </w:r>
      <w:bookmarkEnd w:id="224"/>
    </w:p>
    <w:p w14:paraId="0423207E" w14:textId="77777777" w:rsidR="00F65548" w:rsidRDefault="00F65548" w:rsidP="00F65548"/>
    <w:p w14:paraId="52A232B3" w14:textId="77777777" w:rsidR="00F65548" w:rsidRPr="00E32B4E" w:rsidRDefault="00F65548" w:rsidP="00F65548">
      <w:pPr>
        <w:pStyle w:val="Heading3"/>
      </w:pPr>
      <w:bookmarkStart w:id="225" w:name="_Toc484003756"/>
      <w:r>
        <w:t>Complexity</w:t>
      </w:r>
      <w:bookmarkEnd w:id="225"/>
    </w:p>
    <w:tbl>
      <w:tblPr>
        <w:tblStyle w:val="TableGrid"/>
        <w:tblW w:w="0" w:type="auto"/>
        <w:tblInd w:w="360" w:type="dxa"/>
        <w:tblLook w:val="04A0" w:firstRow="1" w:lastRow="0" w:firstColumn="1" w:lastColumn="0" w:noHBand="0" w:noVBand="1"/>
      </w:tblPr>
      <w:tblGrid>
        <w:gridCol w:w="2155"/>
        <w:gridCol w:w="913"/>
      </w:tblGrid>
      <w:tr w:rsidR="00F65548" w:rsidRPr="007445B1" w14:paraId="208F9EF5"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37FEE52" w14:textId="77777777" w:rsidR="00F65548" w:rsidRPr="007445B1" w:rsidRDefault="00F65548" w:rsidP="00134C44">
            <w:pPr>
              <w:pStyle w:val="TableHeading"/>
            </w:pPr>
          </w:p>
        </w:tc>
        <w:tc>
          <w:tcPr>
            <w:tcW w:w="913" w:type="dxa"/>
            <w:shd w:val="clear" w:color="auto" w:fill="BFBFBF" w:themeFill="background1" w:themeFillShade="BF"/>
          </w:tcPr>
          <w:p w14:paraId="4DE68BD7" w14:textId="77777777" w:rsidR="00F65548" w:rsidRPr="007445B1" w:rsidRDefault="00F65548" w:rsidP="00134C44">
            <w:pPr>
              <w:pStyle w:val="TableHeading"/>
            </w:pPr>
            <w:r>
              <w:t>Count</w:t>
            </w:r>
          </w:p>
        </w:tc>
      </w:tr>
      <w:tr w:rsidR="00F65548" w:rsidRPr="007445B1" w14:paraId="5A6CB63E" w14:textId="77777777" w:rsidTr="00134C44">
        <w:tc>
          <w:tcPr>
            <w:tcW w:w="2155" w:type="dxa"/>
          </w:tcPr>
          <w:p w14:paraId="40D1ED6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08D5E6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D7F2CC4" w14:textId="77777777" w:rsidTr="00134C44">
        <w:tc>
          <w:tcPr>
            <w:tcW w:w="2155" w:type="dxa"/>
          </w:tcPr>
          <w:p w14:paraId="17985446"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E5BC8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5BC27BE" w14:textId="77777777" w:rsidTr="00134C44">
        <w:tc>
          <w:tcPr>
            <w:tcW w:w="2155" w:type="dxa"/>
          </w:tcPr>
          <w:p w14:paraId="62E50FE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89EF8D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0DA8298" w14:textId="77777777" w:rsidTr="00134C44">
        <w:tc>
          <w:tcPr>
            <w:tcW w:w="2155" w:type="dxa"/>
          </w:tcPr>
          <w:p w14:paraId="2E4D783F"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D0AC2A7"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550066" w14:textId="77777777" w:rsidTr="00134C44">
        <w:tc>
          <w:tcPr>
            <w:tcW w:w="2155" w:type="dxa"/>
          </w:tcPr>
          <w:p w14:paraId="69D0D9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C42A2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1639763" w14:textId="77777777" w:rsidTr="00134C44">
        <w:tc>
          <w:tcPr>
            <w:tcW w:w="2155" w:type="dxa"/>
          </w:tcPr>
          <w:p w14:paraId="1EFD37A7"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4CB90A"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4B39A64" w14:textId="77777777" w:rsidR="004A08F3" w:rsidRDefault="004A08F3" w:rsidP="004A08F3"/>
    <w:p w14:paraId="378BCB1E" w14:textId="77777777" w:rsidR="00004843" w:rsidRDefault="00004843" w:rsidP="004A08F3"/>
    <w:p w14:paraId="08FBFF51" w14:textId="77777777" w:rsidR="00004843" w:rsidRDefault="00004843" w:rsidP="004A08F3"/>
    <w:p w14:paraId="7613E9D8" w14:textId="77777777" w:rsidR="00004843" w:rsidRDefault="00004843" w:rsidP="004A08F3"/>
    <w:p w14:paraId="7B74CF85" w14:textId="77777777" w:rsidR="00004843" w:rsidRDefault="00004843" w:rsidP="004A08F3"/>
    <w:p w14:paraId="4B4A1694" w14:textId="77777777" w:rsidR="00004843" w:rsidRDefault="00004843" w:rsidP="004A08F3"/>
    <w:p w14:paraId="74510FF1" w14:textId="77777777" w:rsidR="00004843" w:rsidRDefault="00004843" w:rsidP="004A08F3"/>
    <w:p w14:paraId="64DD8B22" w14:textId="77777777" w:rsidR="00004843" w:rsidRDefault="00004843" w:rsidP="004A08F3"/>
    <w:p w14:paraId="222F777D" w14:textId="77777777" w:rsidR="00004843" w:rsidRDefault="00004843" w:rsidP="004A08F3"/>
    <w:p w14:paraId="1207AB9D" w14:textId="77777777" w:rsidR="00004843" w:rsidRDefault="00004843" w:rsidP="004A08F3"/>
    <w:p w14:paraId="4B4F5829" w14:textId="77777777" w:rsidR="00004843" w:rsidRDefault="00004843" w:rsidP="004A08F3"/>
    <w:p w14:paraId="4BB0F301" w14:textId="77777777" w:rsidR="00004843" w:rsidRDefault="00004843" w:rsidP="004A08F3"/>
    <w:p w14:paraId="3DF60A97" w14:textId="77777777" w:rsidR="00004843" w:rsidRDefault="00004843" w:rsidP="004A08F3"/>
    <w:p w14:paraId="230119B3" w14:textId="77777777" w:rsidR="00004843" w:rsidRDefault="00004843" w:rsidP="004A08F3"/>
    <w:p w14:paraId="7C43AF81" w14:textId="77777777" w:rsidR="00004843" w:rsidRDefault="00004843" w:rsidP="004A08F3"/>
    <w:p w14:paraId="467E697E" w14:textId="77777777" w:rsidR="00004843" w:rsidRDefault="00004843" w:rsidP="004A08F3"/>
    <w:p w14:paraId="7AA1E0E9" w14:textId="77777777" w:rsidR="00004843" w:rsidRDefault="00004843" w:rsidP="004A08F3"/>
    <w:p w14:paraId="2F3E3831" w14:textId="77777777" w:rsidR="00004843" w:rsidRDefault="00004843" w:rsidP="004A08F3"/>
    <w:p w14:paraId="00FE78DC" w14:textId="77777777" w:rsidR="00004843" w:rsidRDefault="00004843" w:rsidP="004A08F3"/>
    <w:p w14:paraId="3D6F4738" w14:textId="77777777" w:rsidR="00004843" w:rsidRDefault="00004843" w:rsidP="004A08F3"/>
    <w:p w14:paraId="710C0B21" w14:textId="77777777" w:rsidR="00004843" w:rsidRDefault="00004843" w:rsidP="004A08F3"/>
    <w:p w14:paraId="3936B79C" w14:textId="77777777" w:rsidR="004A08F3" w:rsidRDefault="004A08F3" w:rsidP="004A08F3">
      <w:pPr>
        <w:pStyle w:val="Heading2"/>
      </w:pPr>
      <w:bookmarkStart w:id="226" w:name="_Toc484003757"/>
      <w:r>
        <w:lastRenderedPageBreak/>
        <w:t xml:space="preserve">Assign </w:t>
      </w:r>
      <w:commentRangeStart w:id="227"/>
      <w:r>
        <w:t>Programs</w:t>
      </w:r>
      <w:commentRangeEnd w:id="227"/>
      <w:r w:rsidR="00004843">
        <w:rPr>
          <w:rStyle w:val="CommentReference"/>
          <w:rFonts w:eastAsiaTheme="minorHAnsi" w:cstheme="minorBidi"/>
          <w:b w:val="0"/>
          <w:bCs w:val="0"/>
        </w:rPr>
        <w:commentReference w:id="227"/>
      </w:r>
      <w:bookmarkEnd w:id="226"/>
    </w:p>
    <w:p w14:paraId="032EA7E1" w14:textId="77777777" w:rsidR="00F65548" w:rsidRPr="00F65548" w:rsidRDefault="00F65548" w:rsidP="00F65548"/>
    <w:p w14:paraId="2FEB0BCD" w14:textId="77777777" w:rsidR="00F65548" w:rsidRDefault="00F65548" w:rsidP="00F65548">
      <w:pPr>
        <w:pStyle w:val="Heading3"/>
      </w:pPr>
      <w:bookmarkStart w:id="228" w:name="_Toc484003758"/>
      <w:r>
        <w:t>Human Machine Interfaces</w:t>
      </w:r>
      <w:bookmarkEnd w:id="228"/>
    </w:p>
    <w:p w14:paraId="67307FA1" w14:textId="77777777" w:rsidR="00F65548" w:rsidRDefault="002E52C4" w:rsidP="002E52C4">
      <w:pPr>
        <w:pStyle w:val="Image"/>
      </w:pPr>
      <w:r w:rsidRPr="002E52C4">
        <w:drawing>
          <wp:inline distT="0" distB="0" distL="0" distR="0" wp14:anchorId="7A427D16" wp14:editId="63C5AEAD">
            <wp:extent cx="3194685" cy="2563178"/>
            <wp:effectExtent l="0" t="0" r="5715" b="889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3194685" cy="2563178"/>
                    </a:xfrm>
                    <a:prstGeom prst="rect">
                      <a:avLst/>
                    </a:prstGeom>
                  </pic:spPr>
                </pic:pic>
              </a:graphicData>
            </a:graphic>
          </wp:inline>
        </w:drawing>
      </w:r>
    </w:p>
    <w:p w14:paraId="4A9D3142" w14:textId="4E0A77DC" w:rsidR="002E52C4" w:rsidRDefault="00004843" w:rsidP="00004843">
      <w:pPr>
        <w:pStyle w:val="FigureCaption"/>
      </w:pPr>
      <w:bookmarkStart w:id="229" w:name="_Toc484003952"/>
      <w:r>
        <w:t xml:space="preserve">Figure </w:t>
      </w:r>
      <w:fldSimple w:instr=" STYLEREF 1 \s ">
        <w:r w:rsidR="006532AD">
          <w:rPr>
            <w:noProof/>
          </w:rPr>
          <w:t>4</w:t>
        </w:r>
      </w:fldSimple>
      <w:r w:rsidR="006532AD">
        <w:noBreakHyphen/>
      </w:r>
      <w:fldSimple w:instr=" SEQ Figure \* ARABIC \s 1 ">
        <w:r w:rsidR="006532AD">
          <w:rPr>
            <w:noProof/>
          </w:rPr>
          <w:t>10</w:t>
        </w:r>
      </w:fldSimple>
      <w:r>
        <w:t>: Assign Programs</w:t>
      </w:r>
      <w:bookmarkEnd w:id="229"/>
    </w:p>
    <w:p w14:paraId="0B778ECA" w14:textId="77777777" w:rsidR="002E52C4" w:rsidRPr="00C365E7" w:rsidRDefault="002E52C4" w:rsidP="00F65548"/>
    <w:p w14:paraId="04AD9EBF" w14:textId="77777777" w:rsidR="00F65548" w:rsidRDefault="00F65548" w:rsidP="00F65548">
      <w:pPr>
        <w:pStyle w:val="Heading3"/>
      </w:pPr>
      <w:bookmarkStart w:id="230" w:name="_Toc484003759"/>
      <w:r>
        <w:t>Requirements</w:t>
      </w:r>
      <w:bookmarkEnd w:id="230"/>
    </w:p>
    <w:p w14:paraId="13AFC42E" w14:textId="77777777" w:rsidR="00F65548" w:rsidRPr="00767D54" w:rsidRDefault="00F65548" w:rsidP="00F65548"/>
    <w:p w14:paraId="5905D46D" w14:textId="77777777" w:rsidR="00F65548" w:rsidRDefault="00F65548" w:rsidP="00F65548">
      <w:pPr>
        <w:pStyle w:val="Heading3"/>
      </w:pPr>
      <w:bookmarkStart w:id="231" w:name="_Toc484003760"/>
      <w:r>
        <w:t>Business Rules</w:t>
      </w:r>
      <w:bookmarkEnd w:id="231"/>
    </w:p>
    <w:p w14:paraId="4FB350E2" w14:textId="77777777" w:rsidR="00F65548" w:rsidRPr="00F65548" w:rsidRDefault="00F65548" w:rsidP="00F65548"/>
    <w:p w14:paraId="2D32CE89" w14:textId="77777777" w:rsidR="00F65548" w:rsidRDefault="00F65548" w:rsidP="00F65548">
      <w:pPr>
        <w:pStyle w:val="Heading3"/>
      </w:pPr>
      <w:bookmarkStart w:id="232" w:name="_Toc484003761"/>
      <w:r>
        <w:t>Views</w:t>
      </w:r>
      <w:bookmarkEnd w:id="232"/>
    </w:p>
    <w:p w14:paraId="112A2ED8" w14:textId="77777777" w:rsidR="00F65548" w:rsidRPr="00767D54" w:rsidRDefault="00F65548" w:rsidP="00F65548">
      <w:pPr>
        <w:rPr>
          <w:rFonts w:eastAsia="Times New Roman" w:cs="Times New Roman"/>
        </w:rPr>
      </w:pPr>
    </w:p>
    <w:p w14:paraId="1A53DC7A" w14:textId="77777777" w:rsidR="00F65548" w:rsidRDefault="00F65548" w:rsidP="00F65548">
      <w:pPr>
        <w:pStyle w:val="Heading3"/>
      </w:pPr>
      <w:bookmarkStart w:id="233" w:name="_Toc484003762"/>
      <w:r>
        <w:t>Functions</w:t>
      </w:r>
      <w:bookmarkEnd w:id="233"/>
    </w:p>
    <w:p w14:paraId="1E3DFD27" w14:textId="77777777" w:rsidR="00F65548" w:rsidRDefault="00F65548" w:rsidP="00F65548"/>
    <w:p w14:paraId="4B2589EC" w14:textId="77777777" w:rsidR="00F65548" w:rsidRDefault="00F65548" w:rsidP="00F65548">
      <w:pPr>
        <w:pStyle w:val="Heading3"/>
      </w:pPr>
      <w:bookmarkStart w:id="234" w:name="_Toc484003763"/>
      <w:r>
        <w:t>Data Objects</w:t>
      </w:r>
      <w:bookmarkEnd w:id="234"/>
    </w:p>
    <w:p w14:paraId="7A290AE2" w14:textId="77777777" w:rsidR="00F65548" w:rsidRDefault="00F65548" w:rsidP="00F65548"/>
    <w:p w14:paraId="13936C60" w14:textId="77777777" w:rsidR="00F65548" w:rsidRDefault="00F65548" w:rsidP="00F65548">
      <w:pPr>
        <w:pStyle w:val="Heading3"/>
      </w:pPr>
      <w:bookmarkStart w:id="235" w:name="_Toc484003764"/>
      <w:r>
        <w:t>Enumerations</w:t>
      </w:r>
      <w:bookmarkEnd w:id="235"/>
    </w:p>
    <w:p w14:paraId="19B1647C" w14:textId="77777777" w:rsidR="00F65548" w:rsidRDefault="00F65548" w:rsidP="00F65548"/>
    <w:p w14:paraId="4568B912" w14:textId="77777777" w:rsidR="00F65548" w:rsidRPr="00E32B4E" w:rsidRDefault="00F65548" w:rsidP="00F65548">
      <w:pPr>
        <w:pStyle w:val="Heading3"/>
      </w:pPr>
      <w:bookmarkStart w:id="236" w:name="_Toc484003765"/>
      <w:r>
        <w:t>Complexity</w:t>
      </w:r>
      <w:bookmarkEnd w:id="236"/>
    </w:p>
    <w:tbl>
      <w:tblPr>
        <w:tblStyle w:val="TableGrid"/>
        <w:tblW w:w="0" w:type="auto"/>
        <w:tblInd w:w="360" w:type="dxa"/>
        <w:tblLook w:val="04A0" w:firstRow="1" w:lastRow="0" w:firstColumn="1" w:lastColumn="0" w:noHBand="0" w:noVBand="1"/>
      </w:tblPr>
      <w:tblGrid>
        <w:gridCol w:w="2155"/>
        <w:gridCol w:w="913"/>
      </w:tblGrid>
      <w:tr w:rsidR="00F65548" w:rsidRPr="007445B1" w14:paraId="1E86577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D90C114" w14:textId="77777777" w:rsidR="00F65548" w:rsidRPr="007445B1" w:rsidRDefault="00F65548" w:rsidP="00134C44">
            <w:pPr>
              <w:pStyle w:val="TableHeading"/>
            </w:pPr>
          </w:p>
        </w:tc>
        <w:tc>
          <w:tcPr>
            <w:tcW w:w="913" w:type="dxa"/>
            <w:shd w:val="clear" w:color="auto" w:fill="BFBFBF" w:themeFill="background1" w:themeFillShade="BF"/>
          </w:tcPr>
          <w:p w14:paraId="154BF86E" w14:textId="77777777" w:rsidR="00F65548" w:rsidRPr="007445B1" w:rsidRDefault="00F65548" w:rsidP="00134C44">
            <w:pPr>
              <w:pStyle w:val="TableHeading"/>
            </w:pPr>
            <w:r>
              <w:t>Count</w:t>
            </w:r>
          </w:p>
        </w:tc>
      </w:tr>
      <w:tr w:rsidR="00F65548" w:rsidRPr="007445B1" w14:paraId="39B72C2E" w14:textId="77777777" w:rsidTr="00134C44">
        <w:tc>
          <w:tcPr>
            <w:tcW w:w="2155" w:type="dxa"/>
          </w:tcPr>
          <w:p w14:paraId="22D689B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B6CD86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183A33E" w14:textId="77777777" w:rsidTr="00134C44">
        <w:tc>
          <w:tcPr>
            <w:tcW w:w="2155" w:type="dxa"/>
          </w:tcPr>
          <w:p w14:paraId="4326BA1A"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FBE45A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FA6AF9A" w14:textId="77777777" w:rsidTr="00134C44">
        <w:tc>
          <w:tcPr>
            <w:tcW w:w="2155" w:type="dxa"/>
          </w:tcPr>
          <w:p w14:paraId="321A272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305C4A9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CE8335F" w14:textId="77777777" w:rsidTr="00134C44">
        <w:tc>
          <w:tcPr>
            <w:tcW w:w="2155" w:type="dxa"/>
          </w:tcPr>
          <w:p w14:paraId="18AB8B3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96EB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F636BF6" w14:textId="77777777" w:rsidTr="00134C44">
        <w:tc>
          <w:tcPr>
            <w:tcW w:w="2155" w:type="dxa"/>
          </w:tcPr>
          <w:p w14:paraId="2307B0C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14D60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5966EC9C" w14:textId="77777777" w:rsidTr="00134C44">
        <w:tc>
          <w:tcPr>
            <w:tcW w:w="2155" w:type="dxa"/>
          </w:tcPr>
          <w:p w14:paraId="143196C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733FE4"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C901442" w14:textId="77777777" w:rsidR="004A08F3" w:rsidRDefault="004A08F3" w:rsidP="004A08F3"/>
    <w:p w14:paraId="7817FDC9" w14:textId="77777777" w:rsidR="00004843" w:rsidRDefault="00004843" w:rsidP="004A08F3"/>
    <w:p w14:paraId="4B700EAA" w14:textId="77777777" w:rsidR="00004843" w:rsidRDefault="00004843" w:rsidP="004A08F3"/>
    <w:p w14:paraId="24EF7955" w14:textId="77777777" w:rsidR="00004843" w:rsidRDefault="00004843" w:rsidP="004A08F3"/>
    <w:p w14:paraId="120E8919" w14:textId="77777777" w:rsidR="00004843" w:rsidRDefault="00004843" w:rsidP="004A08F3"/>
    <w:p w14:paraId="52AE480B" w14:textId="77777777" w:rsidR="00004843" w:rsidRDefault="00004843" w:rsidP="004A08F3"/>
    <w:p w14:paraId="030E9E2C" w14:textId="77777777" w:rsidR="00004843" w:rsidRDefault="00004843" w:rsidP="004A08F3"/>
    <w:p w14:paraId="62D6BF18" w14:textId="77777777" w:rsidR="00004843" w:rsidRDefault="00004843" w:rsidP="004A08F3"/>
    <w:p w14:paraId="636DF601" w14:textId="77777777" w:rsidR="00004843" w:rsidRDefault="00004843" w:rsidP="004A08F3"/>
    <w:p w14:paraId="0C835FA1" w14:textId="77777777" w:rsidR="00004843" w:rsidRDefault="00004843" w:rsidP="004A08F3"/>
    <w:p w14:paraId="26F8601B" w14:textId="77777777" w:rsidR="00004843" w:rsidRDefault="00004843" w:rsidP="004A08F3"/>
    <w:p w14:paraId="218BC3A0" w14:textId="77777777" w:rsidR="00004843" w:rsidRDefault="00004843" w:rsidP="004A08F3"/>
    <w:p w14:paraId="09DCA679" w14:textId="77777777" w:rsidR="00004843" w:rsidRDefault="00004843" w:rsidP="004A08F3"/>
    <w:p w14:paraId="70EB1F29" w14:textId="77777777" w:rsidR="00004843" w:rsidRDefault="00004843" w:rsidP="004A08F3"/>
    <w:p w14:paraId="0717525F" w14:textId="77777777" w:rsidR="00004843" w:rsidRDefault="00004843" w:rsidP="004A08F3"/>
    <w:p w14:paraId="24BFBE56" w14:textId="77777777" w:rsidR="00004843" w:rsidRDefault="00004843" w:rsidP="004A08F3"/>
    <w:p w14:paraId="6AF5A914" w14:textId="77777777" w:rsidR="00004843" w:rsidRDefault="00004843" w:rsidP="004A08F3"/>
    <w:p w14:paraId="6D645B2D" w14:textId="77777777" w:rsidR="00004843" w:rsidRDefault="00004843" w:rsidP="004A08F3"/>
    <w:p w14:paraId="3E0AB161" w14:textId="77777777" w:rsidR="00004843" w:rsidRDefault="00004843" w:rsidP="004A08F3"/>
    <w:p w14:paraId="2A10B3D9" w14:textId="77777777" w:rsidR="00004843" w:rsidRDefault="00004843" w:rsidP="004A08F3"/>
    <w:p w14:paraId="1154D15A" w14:textId="77777777" w:rsidR="00004843" w:rsidRDefault="00004843" w:rsidP="004A08F3"/>
    <w:p w14:paraId="7DF0233D" w14:textId="77777777" w:rsidR="00004843" w:rsidRDefault="00004843" w:rsidP="004A08F3"/>
    <w:p w14:paraId="0084C82F" w14:textId="77777777" w:rsidR="00004843" w:rsidRDefault="00004843" w:rsidP="004A08F3"/>
    <w:p w14:paraId="010071A5" w14:textId="77777777" w:rsidR="00004843" w:rsidRDefault="00004843" w:rsidP="004A08F3"/>
    <w:p w14:paraId="3B439C99" w14:textId="77777777" w:rsidR="00004843" w:rsidRDefault="00004843" w:rsidP="004A08F3"/>
    <w:p w14:paraId="2BDB6290" w14:textId="77777777" w:rsidR="00004843" w:rsidRDefault="00004843" w:rsidP="004A08F3"/>
    <w:p w14:paraId="1E65FDEC" w14:textId="44A66949" w:rsidR="004A08F3" w:rsidRDefault="004A08F3" w:rsidP="004A08F3">
      <w:pPr>
        <w:pStyle w:val="Heading2"/>
      </w:pPr>
      <w:bookmarkStart w:id="237" w:name="_Toc484003766"/>
      <w:r>
        <w:lastRenderedPageBreak/>
        <w:t>Attachments</w:t>
      </w:r>
      <w:bookmarkEnd w:id="237"/>
    </w:p>
    <w:p w14:paraId="49CB0753" w14:textId="61FED329" w:rsidR="00F65548" w:rsidRPr="00F65548" w:rsidRDefault="00525790" w:rsidP="00F65548">
      <w:r>
        <w:t xml:space="preserve">Provides the user with </w:t>
      </w:r>
      <w:r w:rsidR="00923503">
        <w:t xml:space="preserve">a </w:t>
      </w:r>
      <w:r>
        <w:t xml:space="preserve">method to add attachments to tasks and PCDs.  </w:t>
      </w:r>
    </w:p>
    <w:p w14:paraId="0CE4C4A9" w14:textId="77777777" w:rsidR="00F65548" w:rsidRDefault="00F65548" w:rsidP="00F65548">
      <w:pPr>
        <w:pStyle w:val="Heading3"/>
      </w:pPr>
      <w:bookmarkStart w:id="238" w:name="_Toc484003767"/>
      <w:r>
        <w:t>Human Machine Interfaces</w:t>
      </w:r>
      <w:bookmarkEnd w:id="238"/>
    </w:p>
    <w:p w14:paraId="00523AE8" w14:textId="15E0F614" w:rsidR="00525790" w:rsidRDefault="00525790" w:rsidP="00525790">
      <w:pPr>
        <w:pStyle w:val="Heading4"/>
      </w:pPr>
      <w:bookmarkStart w:id="239" w:name="_Toc484003768"/>
      <w:r>
        <w:t>Add Attachment</w:t>
      </w:r>
      <w:bookmarkEnd w:id="239"/>
    </w:p>
    <w:p w14:paraId="25A620C0" w14:textId="656A837A" w:rsidR="00525790" w:rsidRPr="00525790" w:rsidRDefault="00525790" w:rsidP="00525790">
      <w:r>
        <w:t xml:space="preserve">The function allows the user to add a file as an attachment.  </w:t>
      </w:r>
    </w:p>
    <w:p w14:paraId="3F594224" w14:textId="77777777" w:rsidR="00F65548" w:rsidRDefault="002E52C4" w:rsidP="002E52C4">
      <w:pPr>
        <w:pStyle w:val="Image"/>
      </w:pPr>
      <w:r w:rsidRPr="002E52C4">
        <w:drawing>
          <wp:inline distT="0" distB="0" distL="0" distR="0" wp14:anchorId="31CAFC17" wp14:editId="5335BEA5">
            <wp:extent cx="2575560" cy="1572578"/>
            <wp:effectExtent l="0" t="0" r="0" b="889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2575560" cy="1572578"/>
                    </a:xfrm>
                    <a:prstGeom prst="rect">
                      <a:avLst/>
                    </a:prstGeom>
                  </pic:spPr>
                </pic:pic>
              </a:graphicData>
            </a:graphic>
          </wp:inline>
        </w:drawing>
      </w:r>
    </w:p>
    <w:p w14:paraId="5E4B2223" w14:textId="5149B651" w:rsidR="002E52C4" w:rsidRDefault="007774B9" w:rsidP="007774B9">
      <w:pPr>
        <w:pStyle w:val="FigureCaption"/>
      </w:pPr>
      <w:bookmarkStart w:id="240" w:name="_Toc484003953"/>
      <w:r>
        <w:t xml:space="preserve">Figure </w:t>
      </w:r>
      <w:fldSimple w:instr=" STYLEREF 1 \s ">
        <w:r w:rsidR="006532AD">
          <w:rPr>
            <w:noProof/>
          </w:rPr>
          <w:t>4</w:t>
        </w:r>
      </w:fldSimple>
      <w:r w:rsidR="006532AD">
        <w:noBreakHyphen/>
      </w:r>
      <w:fldSimple w:instr=" SEQ Figure \* ARABIC \s 1 ">
        <w:r w:rsidR="006532AD">
          <w:rPr>
            <w:noProof/>
          </w:rPr>
          <w:t>11</w:t>
        </w:r>
      </w:fldSimple>
      <w:r>
        <w:t>: Add Attachment</w:t>
      </w:r>
      <w:bookmarkEnd w:id="240"/>
    </w:p>
    <w:p w14:paraId="11C2753B" w14:textId="77777777" w:rsidR="00525790" w:rsidRDefault="00525790" w:rsidP="00525790">
      <w:pPr>
        <w:pStyle w:val="Heading5"/>
      </w:pPr>
      <w:r>
        <w:t>Requirements</w:t>
      </w:r>
    </w:p>
    <w:p w14:paraId="6C181533" w14:textId="6346CC00" w:rsidR="00525790" w:rsidRDefault="00525790" w:rsidP="00080CA3">
      <w:pPr>
        <w:pStyle w:val="ListParagraph"/>
        <w:numPr>
          <w:ilvl w:val="0"/>
          <w:numId w:val="80"/>
        </w:numPr>
      </w:pPr>
      <w:r>
        <w:t xml:space="preserve">The system will validate the selected file exists in the file system.  </w:t>
      </w:r>
    </w:p>
    <w:p w14:paraId="2E0D16CF" w14:textId="580C3631" w:rsidR="00525790" w:rsidRPr="00767D54" w:rsidRDefault="00525790" w:rsidP="00080CA3">
      <w:pPr>
        <w:pStyle w:val="ListParagraph"/>
      </w:pPr>
      <w:r>
        <w:t xml:space="preserve">The system will </w:t>
      </w:r>
      <w:r w:rsidR="00AB3841" w:rsidRPr="00AB3841">
        <w:rPr>
          <w:b/>
          <w:color w:val="FF0000"/>
        </w:rPr>
        <w:t>COPY</w:t>
      </w:r>
      <w:r w:rsidR="00AB3841">
        <w:t xml:space="preserve"> the file to a storage location under the PCD application control.  </w:t>
      </w:r>
    </w:p>
    <w:p w14:paraId="72F22B47" w14:textId="77777777" w:rsidR="00525790" w:rsidRDefault="00525790" w:rsidP="00525790">
      <w:pPr>
        <w:pStyle w:val="Heading5"/>
      </w:pPr>
      <w:r>
        <w:t>Business Rules</w:t>
      </w:r>
    </w:p>
    <w:p w14:paraId="4F733668" w14:textId="7C862F6B" w:rsidR="00525790" w:rsidRPr="00F65548" w:rsidRDefault="00525790" w:rsidP="00080CA3">
      <w:pPr>
        <w:pStyle w:val="ListParagraph"/>
        <w:numPr>
          <w:ilvl w:val="0"/>
          <w:numId w:val="81"/>
        </w:numPr>
      </w:pPr>
      <w:commentRangeStart w:id="241"/>
      <w:r>
        <w:t xml:space="preserve">What is supposed to happen if the user makes changes to a file that has already been attached?  </w:t>
      </w:r>
      <w:commentRangeEnd w:id="241"/>
      <w:r>
        <w:rPr>
          <w:rStyle w:val="CommentReference"/>
        </w:rPr>
        <w:commentReference w:id="241"/>
      </w:r>
    </w:p>
    <w:p w14:paraId="0369885D" w14:textId="6081291D" w:rsidR="002E52C4" w:rsidRDefault="00525790" w:rsidP="00525790">
      <w:pPr>
        <w:pStyle w:val="Heading4"/>
      </w:pPr>
      <w:bookmarkStart w:id="242" w:name="_Toc484003769"/>
      <w:r>
        <w:t>File Browser</w:t>
      </w:r>
      <w:bookmarkEnd w:id="242"/>
    </w:p>
    <w:p w14:paraId="76D60805" w14:textId="22974DF7" w:rsidR="00AB3841" w:rsidRPr="00AB3841" w:rsidRDefault="00AB3841" w:rsidP="00AB3841">
      <w:r>
        <w:t xml:space="preserve">Provides the user with the ability to search for the file system for the file they wish to attachment.  </w:t>
      </w:r>
    </w:p>
    <w:p w14:paraId="02A0FDA1" w14:textId="77777777" w:rsidR="002E52C4" w:rsidRDefault="002E52C4" w:rsidP="002E52C4">
      <w:pPr>
        <w:pStyle w:val="Image"/>
      </w:pPr>
      <w:r w:rsidRPr="002E52C4">
        <w:lastRenderedPageBreak/>
        <w:drawing>
          <wp:inline distT="0" distB="0" distL="0" distR="0" wp14:anchorId="4FDF93EF" wp14:editId="4F3B296A">
            <wp:extent cx="4953000" cy="2971800"/>
            <wp:effectExtent l="0" t="0" r="0" b="0"/>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4953000" cy="2971800"/>
                    </a:xfrm>
                    <a:prstGeom prst="rect">
                      <a:avLst/>
                    </a:prstGeom>
                  </pic:spPr>
                </pic:pic>
              </a:graphicData>
            </a:graphic>
          </wp:inline>
        </w:drawing>
      </w:r>
    </w:p>
    <w:p w14:paraId="752EB28C" w14:textId="4328D6CF" w:rsidR="002E52C4" w:rsidRDefault="007774B9" w:rsidP="007774B9">
      <w:pPr>
        <w:pStyle w:val="FigureCaption"/>
      </w:pPr>
      <w:bookmarkStart w:id="243" w:name="_Toc484003954"/>
      <w:r>
        <w:t xml:space="preserve">Figure </w:t>
      </w:r>
      <w:fldSimple w:instr=" STYLEREF 1 \s ">
        <w:r w:rsidR="006532AD">
          <w:rPr>
            <w:noProof/>
          </w:rPr>
          <w:t>4</w:t>
        </w:r>
      </w:fldSimple>
      <w:r w:rsidR="006532AD">
        <w:noBreakHyphen/>
      </w:r>
      <w:fldSimple w:instr=" SEQ Figure \* ARABIC \s 1 ">
        <w:r w:rsidR="006532AD">
          <w:rPr>
            <w:noProof/>
          </w:rPr>
          <w:t>12</w:t>
        </w:r>
      </w:fldSimple>
      <w:r>
        <w:t>: File Selection Browser</w:t>
      </w:r>
      <w:bookmarkEnd w:id="243"/>
    </w:p>
    <w:p w14:paraId="3D6890E0" w14:textId="77777777" w:rsidR="00F65548" w:rsidRDefault="00F65548" w:rsidP="00525790">
      <w:pPr>
        <w:pStyle w:val="Heading5"/>
      </w:pPr>
      <w:r>
        <w:t>Requirements</w:t>
      </w:r>
    </w:p>
    <w:p w14:paraId="6F8AC7A6" w14:textId="77777777" w:rsidR="00F65548" w:rsidRPr="00767D54" w:rsidRDefault="00F65548" w:rsidP="00F65548"/>
    <w:p w14:paraId="3A1A292F" w14:textId="77777777" w:rsidR="00F65548" w:rsidRDefault="00F65548" w:rsidP="00525790">
      <w:pPr>
        <w:pStyle w:val="Heading5"/>
      </w:pPr>
      <w:r>
        <w:t>Business Rules</w:t>
      </w:r>
    </w:p>
    <w:p w14:paraId="18AACFE9" w14:textId="77777777" w:rsidR="00F65548" w:rsidRPr="00F65548" w:rsidRDefault="00F65548" w:rsidP="00F65548"/>
    <w:p w14:paraId="6BF6DD55" w14:textId="77777777" w:rsidR="00F65548" w:rsidRDefault="00F65548" w:rsidP="00F65548">
      <w:pPr>
        <w:pStyle w:val="Heading3"/>
      </w:pPr>
      <w:bookmarkStart w:id="244" w:name="_Toc484003770"/>
      <w:r>
        <w:t>Views</w:t>
      </w:r>
      <w:bookmarkEnd w:id="244"/>
    </w:p>
    <w:p w14:paraId="7895EEDA" w14:textId="77777777" w:rsidR="00F65548" w:rsidRPr="00767D54" w:rsidRDefault="00F65548" w:rsidP="00F65548">
      <w:pPr>
        <w:rPr>
          <w:rFonts w:eastAsia="Times New Roman" w:cs="Times New Roman"/>
        </w:rPr>
      </w:pPr>
    </w:p>
    <w:p w14:paraId="2AF90D78" w14:textId="77777777" w:rsidR="00F65548" w:rsidRDefault="00F65548" w:rsidP="00F65548">
      <w:pPr>
        <w:pStyle w:val="Heading3"/>
      </w:pPr>
      <w:bookmarkStart w:id="245" w:name="_Toc484003771"/>
      <w:r>
        <w:t>Functions</w:t>
      </w:r>
      <w:bookmarkEnd w:id="245"/>
    </w:p>
    <w:p w14:paraId="2F867A34" w14:textId="77777777" w:rsidR="00F65548" w:rsidRDefault="00F65548" w:rsidP="00F65548"/>
    <w:p w14:paraId="550AECEA" w14:textId="77777777" w:rsidR="00F65548" w:rsidRDefault="00F65548" w:rsidP="00F65548">
      <w:pPr>
        <w:pStyle w:val="Heading3"/>
      </w:pPr>
      <w:bookmarkStart w:id="246" w:name="_Toc484003772"/>
      <w:r>
        <w:t>Data Objects</w:t>
      </w:r>
      <w:bookmarkEnd w:id="246"/>
    </w:p>
    <w:p w14:paraId="1F2FA68D" w14:textId="77777777" w:rsidR="00F65548" w:rsidRDefault="00F65548" w:rsidP="00F65548"/>
    <w:p w14:paraId="02152506" w14:textId="77777777" w:rsidR="00F65548" w:rsidRDefault="00F65548" w:rsidP="00F65548">
      <w:pPr>
        <w:pStyle w:val="Heading3"/>
      </w:pPr>
      <w:bookmarkStart w:id="247" w:name="_Toc484003773"/>
      <w:r>
        <w:t>Enumerations</w:t>
      </w:r>
      <w:bookmarkEnd w:id="247"/>
    </w:p>
    <w:p w14:paraId="003A1AB2" w14:textId="77777777" w:rsidR="00F65548" w:rsidRDefault="00F65548" w:rsidP="00F65548"/>
    <w:p w14:paraId="501EC507" w14:textId="77777777" w:rsidR="00F65548" w:rsidRPr="00E32B4E" w:rsidRDefault="00F65548" w:rsidP="00F65548">
      <w:pPr>
        <w:pStyle w:val="Heading3"/>
      </w:pPr>
      <w:bookmarkStart w:id="248" w:name="_Toc484003774"/>
      <w:r>
        <w:t>Complexity</w:t>
      </w:r>
      <w:bookmarkEnd w:id="248"/>
    </w:p>
    <w:tbl>
      <w:tblPr>
        <w:tblStyle w:val="TableGrid"/>
        <w:tblW w:w="0" w:type="auto"/>
        <w:tblInd w:w="360" w:type="dxa"/>
        <w:tblLook w:val="04A0" w:firstRow="1" w:lastRow="0" w:firstColumn="1" w:lastColumn="0" w:noHBand="0" w:noVBand="1"/>
      </w:tblPr>
      <w:tblGrid>
        <w:gridCol w:w="2155"/>
        <w:gridCol w:w="913"/>
      </w:tblGrid>
      <w:tr w:rsidR="00F65548" w:rsidRPr="007445B1" w14:paraId="53B61D88"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7798E61" w14:textId="77777777" w:rsidR="00F65548" w:rsidRPr="007445B1" w:rsidRDefault="00F65548" w:rsidP="00134C44">
            <w:pPr>
              <w:pStyle w:val="TableHeading"/>
            </w:pPr>
          </w:p>
        </w:tc>
        <w:tc>
          <w:tcPr>
            <w:tcW w:w="913" w:type="dxa"/>
            <w:shd w:val="clear" w:color="auto" w:fill="BFBFBF" w:themeFill="background1" w:themeFillShade="BF"/>
          </w:tcPr>
          <w:p w14:paraId="1D57FDF3" w14:textId="77777777" w:rsidR="00F65548" w:rsidRPr="007445B1" w:rsidRDefault="00F65548" w:rsidP="00134C44">
            <w:pPr>
              <w:pStyle w:val="TableHeading"/>
            </w:pPr>
            <w:r>
              <w:t>Count</w:t>
            </w:r>
          </w:p>
        </w:tc>
      </w:tr>
      <w:tr w:rsidR="00F65548" w:rsidRPr="007445B1" w14:paraId="35B46303" w14:textId="77777777" w:rsidTr="00134C44">
        <w:tc>
          <w:tcPr>
            <w:tcW w:w="2155" w:type="dxa"/>
          </w:tcPr>
          <w:p w14:paraId="0C97C479"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559162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4FFB00D" w14:textId="77777777" w:rsidTr="00134C44">
        <w:tc>
          <w:tcPr>
            <w:tcW w:w="2155" w:type="dxa"/>
          </w:tcPr>
          <w:p w14:paraId="64473970"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B73653E"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B100971" w14:textId="77777777" w:rsidTr="00134C44">
        <w:tc>
          <w:tcPr>
            <w:tcW w:w="2155" w:type="dxa"/>
          </w:tcPr>
          <w:p w14:paraId="5011A2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FA1BE5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D1DA169" w14:textId="77777777" w:rsidTr="00134C44">
        <w:tc>
          <w:tcPr>
            <w:tcW w:w="2155" w:type="dxa"/>
          </w:tcPr>
          <w:p w14:paraId="0146F4D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A2CA0B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91B049D" w14:textId="77777777" w:rsidTr="00134C44">
        <w:tc>
          <w:tcPr>
            <w:tcW w:w="2155" w:type="dxa"/>
          </w:tcPr>
          <w:p w14:paraId="34C608D5"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2C4DA0B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C83C2CB" w14:textId="77777777" w:rsidTr="00134C44">
        <w:tc>
          <w:tcPr>
            <w:tcW w:w="2155" w:type="dxa"/>
          </w:tcPr>
          <w:p w14:paraId="5C8CD21A"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1650BD6"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5D4CC7A" w14:textId="77777777" w:rsidR="004A08F3" w:rsidRDefault="004A08F3" w:rsidP="004A08F3"/>
    <w:p w14:paraId="3D857988" w14:textId="77777777" w:rsidR="00D61049" w:rsidRDefault="00D61049" w:rsidP="00D61049">
      <w:pPr>
        <w:pStyle w:val="Heading2"/>
      </w:pPr>
      <w:bookmarkStart w:id="249" w:name="_Toc484003775"/>
      <w:r>
        <w:t>View Attachments</w:t>
      </w:r>
      <w:bookmarkEnd w:id="249"/>
    </w:p>
    <w:p w14:paraId="44941951" w14:textId="5EFBD57D" w:rsidR="00D61049" w:rsidRPr="00F65548" w:rsidRDefault="00923503" w:rsidP="00D61049">
      <w:r>
        <w:t>Provides the user with the ability to view attachments that have been added to their assigned tasks.</w:t>
      </w:r>
    </w:p>
    <w:p w14:paraId="009C1A23" w14:textId="77777777" w:rsidR="00D61049" w:rsidRDefault="00D61049" w:rsidP="00D61049">
      <w:pPr>
        <w:pStyle w:val="Heading3"/>
      </w:pPr>
      <w:bookmarkStart w:id="250" w:name="_Toc484003776"/>
      <w:r>
        <w:t>Human Machine Interfaces</w:t>
      </w:r>
      <w:bookmarkEnd w:id="250"/>
    </w:p>
    <w:p w14:paraId="7220721F" w14:textId="77777777" w:rsidR="00D61049" w:rsidRDefault="00D61049" w:rsidP="00D61049">
      <w:pPr>
        <w:pStyle w:val="Image"/>
      </w:pPr>
      <w:r w:rsidRPr="002E52C4">
        <w:drawing>
          <wp:inline distT="0" distB="0" distL="0" distR="0" wp14:anchorId="0B901178" wp14:editId="30FACECF">
            <wp:extent cx="2773680" cy="2098834"/>
            <wp:effectExtent l="0" t="0" r="762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2773680" cy="2098834"/>
                    </a:xfrm>
                    <a:prstGeom prst="rect">
                      <a:avLst/>
                    </a:prstGeom>
                  </pic:spPr>
                </pic:pic>
              </a:graphicData>
            </a:graphic>
          </wp:inline>
        </w:drawing>
      </w:r>
    </w:p>
    <w:p w14:paraId="61C70413" w14:textId="017A47EC" w:rsidR="00D61049" w:rsidRDefault="00D61049" w:rsidP="00D61049">
      <w:pPr>
        <w:pStyle w:val="FigureCaption"/>
      </w:pPr>
      <w:bookmarkStart w:id="251" w:name="_Toc484003955"/>
      <w:r>
        <w:t xml:space="preserve">Figure </w:t>
      </w:r>
      <w:fldSimple w:instr=" STYLEREF 1 \s ">
        <w:r w:rsidR="006532AD">
          <w:rPr>
            <w:noProof/>
          </w:rPr>
          <w:t>4</w:t>
        </w:r>
      </w:fldSimple>
      <w:r w:rsidR="006532AD">
        <w:noBreakHyphen/>
      </w:r>
      <w:fldSimple w:instr=" SEQ Figure \* ARABIC \s 1 ">
        <w:r w:rsidR="006532AD">
          <w:rPr>
            <w:noProof/>
          </w:rPr>
          <w:t>13</w:t>
        </w:r>
      </w:fldSimple>
      <w:r>
        <w:t>: View Attachment</w:t>
      </w:r>
      <w:bookmarkEnd w:id="251"/>
    </w:p>
    <w:p w14:paraId="2AF42DA3" w14:textId="77777777" w:rsidR="00D61049" w:rsidRDefault="00D61049" w:rsidP="00D61049"/>
    <w:p w14:paraId="74878CCB" w14:textId="77777777" w:rsidR="00D61049" w:rsidRDefault="00D61049" w:rsidP="00D61049">
      <w:pPr>
        <w:pStyle w:val="Image"/>
      </w:pPr>
      <w:r w:rsidRPr="002E52C4">
        <w:drawing>
          <wp:inline distT="0" distB="0" distL="0" distR="0" wp14:anchorId="20DCA71B" wp14:editId="4C036A5C">
            <wp:extent cx="1610106" cy="10515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47" cstate="screen">
                      <a:extLst>
                        <a:ext uri="{28A0092B-C50C-407E-A947-70E740481C1C}">
                          <a14:useLocalDpi xmlns:a14="http://schemas.microsoft.com/office/drawing/2010/main"/>
                        </a:ext>
                      </a:extLst>
                    </a:blip>
                    <a:srcRect/>
                    <a:stretch/>
                  </pic:blipFill>
                  <pic:spPr>
                    <a:xfrm>
                      <a:off x="0" y="0"/>
                      <a:ext cx="1610106" cy="1051560"/>
                    </a:xfrm>
                    <a:prstGeom prst="rect">
                      <a:avLst/>
                    </a:prstGeom>
                  </pic:spPr>
                </pic:pic>
              </a:graphicData>
            </a:graphic>
          </wp:inline>
        </w:drawing>
      </w:r>
    </w:p>
    <w:p w14:paraId="0F314BFF" w14:textId="3F0A39DF" w:rsidR="00D61049" w:rsidRDefault="00D61049" w:rsidP="00D61049">
      <w:pPr>
        <w:pStyle w:val="FigureCaption"/>
      </w:pPr>
      <w:bookmarkStart w:id="252" w:name="_Toc484003956"/>
      <w:r>
        <w:t xml:space="preserve">Figure </w:t>
      </w:r>
      <w:fldSimple w:instr=" STYLEREF 1 \s ">
        <w:r w:rsidR="006532AD">
          <w:rPr>
            <w:noProof/>
          </w:rPr>
          <w:t>4</w:t>
        </w:r>
      </w:fldSimple>
      <w:r w:rsidR="006532AD">
        <w:noBreakHyphen/>
      </w:r>
      <w:fldSimple w:instr=" SEQ Figure \* ARABIC \s 1 ">
        <w:r w:rsidR="006532AD">
          <w:rPr>
            <w:noProof/>
          </w:rPr>
          <w:t>14</w:t>
        </w:r>
      </w:fldSimple>
      <w:r>
        <w:t>: No File Selected Warning for Viewing</w:t>
      </w:r>
      <w:bookmarkEnd w:id="252"/>
    </w:p>
    <w:p w14:paraId="713D400A" w14:textId="77777777" w:rsidR="00D61049" w:rsidRDefault="00D61049" w:rsidP="00D61049"/>
    <w:p w14:paraId="55CEA7A2" w14:textId="77777777" w:rsidR="00D61049" w:rsidRDefault="00D61049" w:rsidP="00D61049">
      <w:pPr>
        <w:pStyle w:val="Image"/>
      </w:pPr>
      <w:r w:rsidRPr="002E52C4">
        <w:drawing>
          <wp:inline distT="0" distB="0" distL="0" distR="0" wp14:anchorId="3A142410" wp14:editId="31B84F15">
            <wp:extent cx="2286000" cy="10241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48"/>
                    <a:srcRect l="38430" t="34166" r="38493" b="46821"/>
                    <a:stretch/>
                  </pic:blipFill>
                  <pic:spPr>
                    <a:xfrm>
                      <a:off x="0" y="0"/>
                      <a:ext cx="2286000" cy="1024128"/>
                    </a:xfrm>
                    <a:prstGeom prst="rect">
                      <a:avLst/>
                    </a:prstGeom>
                  </pic:spPr>
                </pic:pic>
              </a:graphicData>
            </a:graphic>
          </wp:inline>
        </w:drawing>
      </w:r>
    </w:p>
    <w:p w14:paraId="7401D02F" w14:textId="2F725C2A" w:rsidR="00D61049" w:rsidRDefault="00D61049" w:rsidP="00D61049">
      <w:pPr>
        <w:pStyle w:val="FigureCaption"/>
      </w:pPr>
      <w:bookmarkStart w:id="253" w:name="_Toc484003957"/>
      <w:r>
        <w:t xml:space="preserve">Figure </w:t>
      </w:r>
      <w:fldSimple w:instr=" STYLEREF 1 \s ">
        <w:r w:rsidR="006532AD">
          <w:rPr>
            <w:noProof/>
          </w:rPr>
          <w:t>4</w:t>
        </w:r>
      </w:fldSimple>
      <w:r w:rsidR="006532AD">
        <w:noBreakHyphen/>
      </w:r>
      <w:fldSimple w:instr=" SEQ Figure \* ARABIC \s 1 ">
        <w:r w:rsidR="006532AD">
          <w:rPr>
            <w:noProof/>
          </w:rPr>
          <w:t>15</w:t>
        </w:r>
      </w:fldSimple>
      <w:r>
        <w:t>: No Files Selected for Deleting</w:t>
      </w:r>
      <w:bookmarkEnd w:id="253"/>
    </w:p>
    <w:p w14:paraId="049C8F38" w14:textId="77777777" w:rsidR="00D61049" w:rsidRPr="00C365E7" w:rsidRDefault="00D61049" w:rsidP="00D61049"/>
    <w:p w14:paraId="052EF971" w14:textId="77777777" w:rsidR="00D61049" w:rsidRDefault="00D61049" w:rsidP="00D61049">
      <w:pPr>
        <w:pStyle w:val="Heading3"/>
      </w:pPr>
      <w:bookmarkStart w:id="254" w:name="_Toc484003777"/>
      <w:r>
        <w:t>Requirements</w:t>
      </w:r>
      <w:bookmarkEnd w:id="254"/>
    </w:p>
    <w:p w14:paraId="762409F6" w14:textId="77777777" w:rsidR="00D61049" w:rsidRPr="00767D54" w:rsidRDefault="00D61049" w:rsidP="00D61049"/>
    <w:p w14:paraId="5F9F1F1F" w14:textId="77777777" w:rsidR="00D61049" w:rsidRDefault="00D61049" w:rsidP="00D61049">
      <w:pPr>
        <w:pStyle w:val="Heading3"/>
      </w:pPr>
      <w:bookmarkStart w:id="255" w:name="_Toc484003778"/>
      <w:r>
        <w:t>Business Rules</w:t>
      </w:r>
      <w:bookmarkEnd w:id="255"/>
    </w:p>
    <w:p w14:paraId="7679D2BB" w14:textId="77777777" w:rsidR="00D61049" w:rsidRPr="00F65548" w:rsidRDefault="00D61049" w:rsidP="00D61049"/>
    <w:p w14:paraId="3A965468" w14:textId="77777777" w:rsidR="00D61049" w:rsidRDefault="00D61049" w:rsidP="00D61049">
      <w:pPr>
        <w:pStyle w:val="Heading3"/>
      </w:pPr>
      <w:bookmarkStart w:id="256" w:name="_Toc484003779"/>
      <w:r>
        <w:lastRenderedPageBreak/>
        <w:t>Views</w:t>
      </w:r>
      <w:bookmarkEnd w:id="256"/>
    </w:p>
    <w:p w14:paraId="3430F904" w14:textId="77777777" w:rsidR="00D61049" w:rsidRPr="00767D54" w:rsidRDefault="00D61049" w:rsidP="00D61049">
      <w:pPr>
        <w:rPr>
          <w:rFonts w:eastAsia="Times New Roman" w:cs="Times New Roman"/>
        </w:rPr>
      </w:pPr>
    </w:p>
    <w:p w14:paraId="55CDE31F" w14:textId="77777777" w:rsidR="00D61049" w:rsidRDefault="00D61049" w:rsidP="00D61049">
      <w:pPr>
        <w:pStyle w:val="Heading3"/>
      </w:pPr>
      <w:bookmarkStart w:id="257" w:name="_Toc484003780"/>
      <w:r>
        <w:t>Functions</w:t>
      </w:r>
      <w:bookmarkEnd w:id="257"/>
    </w:p>
    <w:p w14:paraId="568EFFD7" w14:textId="77777777" w:rsidR="00D61049" w:rsidRDefault="00D61049" w:rsidP="00D61049"/>
    <w:p w14:paraId="46F9C44E" w14:textId="77777777" w:rsidR="00D61049" w:rsidRDefault="00D61049" w:rsidP="00D61049">
      <w:pPr>
        <w:pStyle w:val="Heading3"/>
      </w:pPr>
      <w:bookmarkStart w:id="258" w:name="_Toc484003781"/>
      <w:r>
        <w:t>Data Objects</w:t>
      </w:r>
      <w:bookmarkEnd w:id="258"/>
    </w:p>
    <w:p w14:paraId="76ECBF12" w14:textId="77777777" w:rsidR="00D61049" w:rsidRDefault="00D61049" w:rsidP="00D61049"/>
    <w:p w14:paraId="736B1477" w14:textId="77777777" w:rsidR="00D61049" w:rsidRDefault="00D61049" w:rsidP="00D61049">
      <w:pPr>
        <w:pStyle w:val="Heading3"/>
      </w:pPr>
      <w:bookmarkStart w:id="259" w:name="_Toc484003782"/>
      <w:r>
        <w:t>Enumerations</w:t>
      </w:r>
      <w:bookmarkEnd w:id="259"/>
    </w:p>
    <w:p w14:paraId="6DFD0E0B" w14:textId="77777777" w:rsidR="00D61049" w:rsidRDefault="00D61049" w:rsidP="00D61049"/>
    <w:p w14:paraId="20109CBB" w14:textId="77777777" w:rsidR="00D61049" w:rsidRPr="00E32B4E" w:rsidRDefault="00D61049" w:rsidP="00D61049">
      <w:pPr>
        <w:pStyle w:val="Heading3"/>
      </w:pPr>
      <w:bookmarkStart w:id="260" w:name="_Toc484003783"/>
      <w:r>
        <w:t>Complexity</w:t>
      </w:r>
      <w:bookmarkEnd w:id="260"/>
    </w:p>
    <w:tbl>
      <w:tblPr>
        <w:tblStyle w:val="TableGrid"/>
        <w:tblW w:w="0" w:type="auto"/>
        <w:tblInd w:w="360" w:type="dxa"/>
        <w:tblLook w:val="04A0" w:firstRow="1" w:lastRow="0" w:firstColumn="1" w:lastColumn="0" w:noHBand="0" w:noVBand="1"/>
      </w:tblPr>
      <w:tblGrid>
        <w:gridCol w:w="2155"/>
        <w:gridCol w:w="913"/>
      </w:tblGrid>
      <w:tr w:rsidR="00D61049" w:rsidRPr="007445B1" w14:paraId="10A49554" w14:textId="77777777" w:rsidTr="00D61049">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8597897" w14:textId="77777777" w:rsidR="00D61049" w:rsidRPr="007445B1" w:rsidRDefault="00D61049" w:rsidP="00D61049">
            <w:pPr>
              <w:pStyle w:val="TableHeading"/>
            </w:pPr>
          </w:p>
        </w:tc>
        <w:tc>
          <w:tcPr>
            <w:tcW w:w="913" w:type="dxa"/>
            <w:shd w:val="clear" w:color="auto" w:fill="BFBFBF" w:themeFill="background1" w:themeFillShade="BF"/>
          </w:tcPr>
          <w:p w14:paraId="5B741DB5" w14:textId="77777777" w:rsidR="00D61049" w:rsidRPr="007445B1" w:rsidRDefault="00D61049" w:rsidP="00D61049">
            <w:pPr>
              <w:pStyle w:val="TableHeading"/>
            </w:pPr>
            <w:r>
              <w:t>Count</w:t>
            </w:r>
          </w:p>
        </w:tc>
      </w:tr>
      <w:tr w:rsidR="00D61049" w:rsidRPr="007445B1" w14:paraId="2B38DB43" w14:textId="77777777" w:rsidTr="00D61049">
        <w:tc>
          <w:tcPr>
            <w:tcW w:w="2155" w:type="dxa"/>
          </w:tcPr>
          <w:p w14:paraId="15017290"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394B6E1"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C7C37B" w14:textId="77777777" w:rsidTr="00D61049">
        <w:tc>
          <w:tcPr>
            <w:tcW w:w="2155" w:type="dxa"/>
          </w:tcPr>
          <w:p w14:paraId="3F406731" w14:textId="77777777" w:rsidR="00D61049" w:rsidRPr="007445B1" w:rsidRDefault="00D61049" w:rsidP="00D6104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4C39214" w14:textId="77777777" w:rsidR="00D61049" w:rsidRPr="007445B1" w:rsidRDefault="00D61049" w:rsidP="00D6104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D61049" w:rsidRPr="007445B1" w14:paraId="77F68DA2" w14:textId="77777777" w:rsidTr="00D61049">
        <w:tc>
          <w:tcPr>
            <w:tcW w:w="2155" w:type="dxa"/>
          </w:tcPr>
          <w:p w14:paraId="73A34B0E"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A833E36"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0274A4" w14:textId="77777777" w:rsidTr="00D61049">
        <w:tc>
          <w:tcPr>
            <w:tcW w:w="2155" w:type="dxa"/>
          </w:tcPr>
          <w:p w14:paraId="48A46EE5"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73F2885"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4CFF7F00" w14:textId="77777777" w:rsidTr="00D61049">
        <w:tc>
          <w:tcPr>
            <w:tcW w:w="2155" w:type="dxa"/>
          </w:tcPr>
          <w:p w14:paraId="6241C138"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F9E751C"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D61049" w:rsidRPr="007445B1" w14:paraId="720FBEBD" w14:textId="77777777" w:rsidTr="00D61049">
        <w:tc>
          <w:tcPr>
            <w:tcW w:w="2155" w:type="dxa"/>
          </w:tcPr>
          <w:p w14:paraId="00B7F5F3" w14:textId="77777777" w:rsidR="00D61049" w:rsidRPr="007445B1" w:rsidRDefault="00D61049" w:rsidP="00D6104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C6321AD" w14:textId="77777777" w:rsidR="00D61049" w:rsidRPr="007445B1" w:rsidRDefault="00D61049" w:rsidP="00D6104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61155CA5" w14:textId="77777777" w:rsidR="00D61049" w:rsidRDefault="00D61049" w:rsidP="00D61049"/>
    <w:p w14:paraId="6FB518EB" w14:textId="77777777" w:rsidR="004A08F3" w:rsidRDefault="004A08F3" w:rsidP="004A08F3">
      <w:pPr>
        <w:pStyle w:val="Heading2"/>
      </w:pPr>
      <w:bookmarkStart w:id="261" w:name="_Toc484003784"/>
      <w:r>
        <w:t>PCD Notification</w:t>
      </w:r>
      <w:bookmarkEnd w:id="261"/>
    </w:p>
    <w:p w14:paraId="1189DCD8" w14:textId="77777777" w:rsidR="00F65548" w:rsidRPr="00F65548" w:rsidRDefault="00F65548" w:rsidP="00F65548"/>
    <w:p w14:paraId="70EA0C7A" w14:textId="77777777" w:rsidR="00F65548" w:rsidRDefault="00F65548" w:rsidP="00F65548">
      <w:pPr>
        <w:pStyle w:val="Heading3"/>
      </w:pPr>
      <w:bookmarkStart w:id="262" w:name="_Toc484003785"/>
      <w:r>
        <w:t>Human Machine Interfaces</w:t>
      </w:r>
      <w:bookmarkEnd w:id="262"/>
    </w:p>
    <w:p w14:paraId="5DEDA57F" w14:textId="77777777" w:rsidR="00F65548" w:rsidRDefault="002E52C4" w:rsidP="002E52C4">
      <w:pPr>
        <w:pStyle w:val="Image"/>
      </w:pPr>
      <w:r w:rsidRPr="002E52C4">
        <w:drawing>
          <wp:inline distT="0" distB="0" distL="0" distR="0" wp14:anchorId="15A536FA" wp14:editId="7E3ADE52">
            <wp:extent cx="3864836" cy="2661905"/>
            <wp:effectExtent l="19050" t="19050" r="21590" b="24765"/>
            <wp:docPr id="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9"/>
                    <a:srcRect l="1836"/>
                    <a:stretch/>
                  </pic:blipFill>
                  <pic:spPr>
                    <a:xfrm>
                      <a:off x="0" y="0"/>
                      <a:ext cx="3864836" cy="2661905"/>
                    </a:xfrm>
                    <a:prstGeom prst="rect">
                      <a:avLst/>
                    </a:prstGeom>
                    <a:ln>
                      <a:solidFill>
                        <a:schemeClr val="tx1"/>
                      </a:solidFill>
                    </a:ln>
                  </pic:spPr>
                </pic:pic>
              </a:graphicData>
            </a:graphic>
          </wp:inline>
        </w:drawing>
      </w:r>
    </w:p>
    <w:p w14:paraId="00F2D8AD" w14:textId="77777777" w:rsidR="002E52C4" w:rsidRDefault="002E52C4" w:rsidP="00F65548"/>
    <w:p w14:paraId="7F6F08A9" w14:textId="77777777" w:rsidR="002E52C4" w:rsidRDefault="002E52C4" w:rsidP="00F65548"/>
    <w:p w14:paraId="61AC34DA" w14:textId="77777777" w:rsidR="002E52C4" w:rsidRDefault="002E52C4" w:rsidP="002E52C4">
      <w:pPr>
        <w:pStyle w:val="Image"/>
      </w:pPr>
      <w:r w:rsidRPr="002E52C4">
        <w:drawing>
          <wp:inline distT="0" distB="0" distL="0" distR="0" wp14:anchorId="336FF743" wp14:editId="696D8866">
            <wp:extent cx="4290536" cy="773906"/>
            <wp:effectExtent l="19050" t="19050" r="15240" b="26670"/>
            <wp:docPr id="4098"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0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536" cy="7739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14:paraId="26748582" w14:textId="77777777" w:rsidR="002E52C4" w:rsidRDefault="002E52C4" w:rsidP="00F65548"/>
    <w:p w14:paraId="5F329ECC" w14:textId="77777777" w:rsidR="002E52C4" w:rsidRPr="00C365E7" w:rsidRDefault="002E52C4" w:rsidP="00F65548"/>
    <w:p w14:paraId="3402D865" w14:textId="77777777" w:rsidR="00F65548" w:rsidRDefault="00F65548" w:rsidP="00F65548">
      <w:pPr>
        <w:pStyle w:val="Heading3"/>
      </w:pPr>
      <w:bookmarkStart w:id="263" w:name="_Toc484003786"/>
      <w:r>
        <w:t>Requirements</w:t>
      </w:r>
      <w:bookmarkEnd w:id="263"/>
    </w:p>
    <w:p w14:paraId="6C345DD3" w14:textId="77777777" w:rsidR="00F65548" w:rsidRPr="00767D54" w:rsidRDefault="00F65548" w:rsidP="00F65548"/>
    <w:p w14:paraId="30005E44" w14:textId="77777777" w:rsidR="00F65548" w:rsidRDefault="00F65548" w:rsidP="00F65548">
      <w:pPr>
        <w:pStyle w:val="Heading3"/>
      </w:pPr>
      <w:bookmarkStart w:id="264" w:name="_Toc484003787"/>
      <w:r>
        <w:t>Business Rules</w:t>
      </w:r>
      <w:bookmarkEnd w:id="264"/>
    </w:p>
    <w:p w14:paraId="192D1EDD" w14:textId="77777777" w:rsidR="00F65548" w:rsidRPr="00F65548" w:rsidRDefault="00F65548" w:rsidP="00F65548"/>
    <w:p w14:paraId="7305B4B0" w14:textId="77777777" w:rsidR="00F65548" w:rsidRDefault="00F65548" w:rsidP="00F65548">
      <w:pPr>
        <w:pStyle w:val="Heading3"/>
      </w:pPr>
      <w:bookmarkStart w:id="265" w:name="_Toc484003788"/>
      <w:r>
        <w:t>Views</w:t>
      </w:r>
      <w:bookmarkEnd w:id="265"/>
    </w:p>
    <w:p w14:paraId="3CF1AAD1" w14:textId="77777777" w:rsidR="00F65548" w:rsidRPr="00767D54" w:rsidRDefault="00F65548" w:rsidP="00F65548">
      <w:pPr>
        <w:rPr>
          <w:rFonts w:eastAsia="Times New Roman" w:cs="Times New Roman"/>
        </w:rPr>
      </w:pPr>
    </w:p>
    <w:p w14:paraId="1E32D68A" w14:textId="77777777" w:rsidR="00F65548" w:rsidRDefault="00F65548" w:rsidP="00F65548">
      <w:pPr>
        <w:pStyle w:val="Heading3"/>
      </w:pPr>
      <w:bookmarkStart w:id="266" w:name="_Toc484003789"/>
      <w:r>
        <w:t>Functions</w:t>
      </w:r>
      <w:bookmarkEnd w:id="266"/>
    </w:p>
    <w:p w14:paraId="1F5D31F8" w14:textId="77777777" w:rsidR="00F65548" w:rsidRDefault="00F65548" w:rsidP="00F65548"/>
    <w:p w14:paraId="5552B5A8" w14:textId="77777777" w:rsidR="00F65548" w:rsidRDefault="00F65548" w:rsidP="00F65548">
      <w:pPr>
        <w:pStyle w:val="Heading3"/>
      </w:pPr>
      <w:bookmarkStart w:id="267" w:name="_Toc484003790"/>
      <w:r>
        <w:t>Data Objects</w:t>
      </w:r>
      <w:bookmarkEnd w:id="267"/>
    </w:p>
    <w:p w14:paraId="610FE192" w14:textId="77777777" w:rsidR="00F65548" w:rsidRDefault="00F65548" w:rsidP="00F65548"/>
    <w:p w14:paraId="394D7B53" w14:textId="77777777" w:rsidR="00F65548" w:rsidRDefault="00F65548" w:rsidP="00F65548">
      <w:pPr>
        <w:pStyle w:val="Heading3"/>
      </w:pPr>
      <w:bookmarkStart w:id="268" w:name="_Toc484003791"/>
      <w:r>
        <w:t>Enumerations</w:t>
      </w:r>
      <w:bookmarkEnd w:id="268"/>
    </w:p>
    <w:p w14:paraId="6C80FE75" w14:textId="77777777" w:rsidR="00F65548" w:rsidRDefault="00F65548" w:rsidP="00F65548"/>
    <w:p w14:paraId="2BAED082" w14:textId="77777777" w:rsidR="00F65548" w:rsidRPr="00E32B4E" w:rsidRDefault="00F65548" w:rsidP="00F65548">
      <w:pPr>
        <w:pStyle w:val="Heading3"/>
      </w:pPr>
      <w:bookmarkStart w:id="269" w:name="_Toc484003792"/>
      <w:r>
        <w:t>Complexity</w:t>
      </w:r>
      <w:bookmarkEnd w:id="269"/>
    </w:p>
    <w:tbl>
      <w:tblPr>
        <w:tblStyle w:val="TableGrid"/>
        <w:tblW w:w="0" w:type="auto"/>
        <w:tblInd w:w="360" w:type="dxa"/>
        <w:tblLook w:val="04A0" w:firstRow="1" w:lastRow="0" w:firstColumn="1" w:lastColumn="0" w:noHBand="0" w:noVBand="1"/>
      </w:tblPr>
      <w:tblGrid>
        <w:gridCol w:w="2155"/>
        <w:gridCol w:w="913"/>
      </w:tblGrid>
      <w:tr w:rsidR="00F65548" w:rsidRPr="007445B1" w14:paraId="5AB19C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C81C465" w14:textId="77777777" w:rsidR="00F65548" w:rsidRPr="007445B1" w:rsidRDefault="00F65548" w:rsidP="00134C44">
            <w:pPr>
              <w:pStyle w:val="TableHeading"/>
            </w:pPr>
          </w:p>
        </w:tc>
        <w:tc>
          <w:tcPr>
            <w:tcW w:w="913" w:type="dxa"/>
            <w:shd w:val="clear" w:color="auto" w:fill="BFBFBF" w:themeFill="background1" w:themeFillShade="BF"/>
          </w:tcPr>
          <w:p w14:paraId="4958473C" w14:textId="77777777" w:rsidR="00F65548" w:rsidRPr="007445B1" w:rsidRDefault="00F65548" w:rsidP="00134C44">
            <w:pPr>
              <w:pStyle w:val="TableHeading"/>
            </w:pPr>
            <w:r>
              <w:t>Count</w:t>
            </w:r>
          </w:p>
        </w:tc>
      </w:tr>
      <w:tr w:rsidR="00F65548" w:rsidRPr="007445B1" w14:paraId="70D22EF0" w14:textId="77777777" w:rsidTr="00134C44">
        <w:tc>
          <w:tcPr>
            <w:tcW w:w="2155" w:type="dxa"/>
          </w:tcPr>
          <w:p w14:paraId="6ABC244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EC82F7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EE02C70" w14:textId="77777777" w:rsidTr="00134C44">
        <w:tc>
          <w:tcPr>
            <w:tcW w:w="2155" w:type="dxa"/>
          </w:tcPr>
          <w:p w14:paraId="4A5FA24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1E23A37"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64C1F3AB" w14:textId="77777777" w:rsidTr="00134C44">
        <w:tc>
          <w:tcPr>
            <w:tcW w:w="2155" w:type="dxa"/>
          </w:tcPr>
          <w:p w14:paraId="2915CA7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403E7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42DAAE" w14:textId="77777777" w:rsidTr="00134C44">
        <w:tc>
          <w:tcPr>
            <w:tcW w:w="2155" w:type="dxa"/>
          </w:tcPr>
          <w:p w14:paraId="7FADCCF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99C5A5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A2B230" w14:textId="77777777" w:rsidTr="00134C44">
        <w:tc>
          <w:tcPr>
            <w:tcW w:w="2155" w:type="dxa"/>
          </w:tcPr>
          <w:p w14:paraId="35CC109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0A5405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4DFCF18" w14:textId="77777777" w:rsidTr="00134C44">
        <w:tc>
          <w:tcPr>
            <w:tcW w:w="2155" w:type="dxa"/>
          </w:tcPr>
          <w:p w14:paraId="129A87B9"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558518"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918C2B4" w14:textId="77777777" w:rsidR="004A08F3" w:rsidRDefault="004A08F3" w:rsidP="004A08F3"/>
    <w:p w14:paraId="45F25E50" w14:textId="77777777" w:rsidR="00566D1C" w:rsidRDefault="00566D1C" w:rsidP="004A08F3"/>
    <w:p w14:paraId="7E1904B1" w14:textId="77777777" w:rsidR="00566D1C" w:rsidRDefault="00566D1C" w:rsidP="004A08F3"/>
    <w:p w14:paraId="20D5EE24" w14:textId="77777777" w:rsidR="00566D1C" w:rsidRDefault="00566D1C" w:rsidP="004A08F3"/>
    <w:p w14:paraId="4A1DAE06" w14:textId="77777777" w:rsidR="00566D1C" w:rsidRDefault="00566D1C" w:rsidP="004A08F3"/>
    <w:p w14:paraId="6FA9F8F0" w14:textId="77777777" w:rsidR="00566D1C" w:rsidRDefault="00566D1C" w:rsidP="004A08F3"/>
    <w:p w14:paraId="66C00A71" w14:textId="77777777" w:rsidR="004A08F3" w:rsidRDefault="004A08F3" w:rsidP="004A08F3">
      <w:pPr>
        <w:pStyle w:val="Heading2"/>
      </w:pPr>
      <w:bookmarkStart w:id="270" w:name="_Toc484003793"/>
      <w:r>
        <w:lastRenderedPageBreak/>
        <w:t>PCD Users Guide</w:t>
      </w:r>
      <w:bookmarkEnd w:id="270"/>
    </w:p>
    <w:p w14:paraId="705D899C" w14:textId="77777777" w:rsidR="00F65548" w:rsidRPr="00F65548" w:rsidRDefault="00F65548" w:rsidP="00F65548"/>
    <w:p w14:paraId="4F75097A" w14:textId="77777777" w:rsidR="00F65548" w:rsidRDefault="00F65548" w:rsidP="00F65548">
      <w:pPr>
        <w:pStyle w:val="Heading3"/>
      </w:pPr>
      <w:bookmarkStart w:id="271" w:name="_Toc484003794"/>
      <w:r>
        <w:t>Human Machine Interfaces</w:t>
      </w:r>
      <w:bookmarkEnd w:id="271"/>
    </w:p>
    <w:p w14:paraId="57F9650F" w14:textId="77777777" w:rsidR="00F65548" w:rsidRDefault="002E52C4" w:rsidP="002E52C4">
      <w:pPr>
        <w:pStyle w:val="Image"/>
      </w:pPr>
      <w:r w:rsidRPr="002E52C4">
        <w:drawing>
          <wp:inline distT="0" distB="0" distL="0" distR="0" wp14:anchorId="2A16A0B3" wp14:editId="411FBF3B">
            <wp:extent cx="5486400" cy="4069080"/>
            <wp:effectExtent l="0" t="0" r="0" b="7620"/>
            <wp:docPr id="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1"/>
                    <a:stretch>
                      <a:fillRect/>
                    </a:stretch>
                  </pic:blipFill>
                  <pic:spPr>
                    <a:xfrm>
                      <a:off x="0" y="0"/>
                      <a:ext cx="5486400" cy="4069080"/>
                    </a:xfrm>
                    <a:prstGeom prst="rect">
                      <a:avLst/>
                    </a:prstGeom>
                  </pic:spPr>
                </pic:pic>
              </a:graphicData>
            </a:graphic>
          </wp:inline>
        </w:drawing>
      </w:r>
    </w:p>
    <w:p w14:paraId="15A6E531" w14:textId="77777777" w:rsidR="002E52C4" w:rsidRDefault="002E52C4" w:rsidP="00F65548"/>
    <w:p w14:paraId="3EB33C21" w14:textId="77777777" w:rsidR="002E52C4" w:rsidRPr="00C365E7" w:rsidRDefault="002E52C4" w:rsidP="00F65548"/>
    <w:p w14:paraId="7D1681B8" w14:textId="77777777" w:rsidR="00F65548" w:rsidRDefault="00F65548" w:rsidP="00F65548">
      <w:pPr>
        <w:pStyle w:val="Heading3"/>
      </w:pPr>
      <w:bookmarkStart w:id="272" w:name="_Toc484003795"/>
      <w:r>
        <w:t>Requirements</w:t>
      </w:r>
      <w:bookmarkEnd w:id="272"/>
    </w:p>
    <w:p w14:paraId="637B77D6" w14:textId="77777777" w:rsidR="00F65548" w:rsidRPr="00767D54" w:rsidRDefault="00F65548" w:rsidP="00F65548"/>
    <w:p w14:paraId="12B140A9" w14:textId="77777777" w:rsidR="00F65548" w:rsidRDefault="00F65548" w:rsidP="00F65548">
      <w:pPr>
        <w:pStyle w:val="Heading3"/>
      </w:pPr>
      <w:bookmarkStart w:id="273" w:name="_Toc484003796"/>
      <w:r>
        <w:t>Business Rules</w:t>
      </w:r>
      <w:bookmarkEnd w:id="273"/>
    </w:p>
    <w:p w14:paraId="350A46CC" w14:textId="77777777" w:rsidR="00F65548" w:rsidRPr="00F65548" w:rsidRDefault="00F65548" w:rsidP="00F65548"/>
    <w:p w14:paraId="664ACAD0" w14:textId="77777777" w:rsidR="00F65548" w:rsidRDefault="00F65548" w:rsidP="00F65548">
      <w:pPr>
        <w:pStyle w:val="Heading3"/>
      </w:pPr>
      <w:bookmarkStart w:id="274" w:name="_Toc484003797"/>
      <w:r>
        <w:t>Views</w:t>
      </w:r>
      <w:bookmarkEnd w:id="274"/>
    </w:p>
    <w:p w14:paraId="5E536B12" w14:textId="77777777" w:rsidR="00F65548" w:rsidRPr="00767D54" w:rsidRDefault="00F65548" w:rsidP="00F65548">
      <w:pPr>
        <w:rPr>
          <w:rFonts w:eastAsia="Times New Roman" w:cs="Times New Roman"/>
        </w:rPr>
      </w:pPr>
    </w:p>
    <w:p w14:paraId="413F85C1" w14:textId="77777777" w:rsidR="00F65548" w:rsidRDefault="00F65548" w:rsidP="00F65548">
      <w:pPr>
        <w:pStyle w:val="Heading3"/>
      </w:pPr>
      <w:bookmarkStart w:id="275" w:name="_Toc484003798"/>
      <w:r>
        <w:t>Functions</w:t>
      </w:r>
      <w:bookmarkEnd w:id="275"/>
    </w:p>
    <w:p w14:paraId="3CFB0C63" w14:textId="77777777" w:rsidR="00F65548" w:rsidRDefault="00F65548" w:rsidP="00F65548"/>
    <w:p w14:paraId="0617128D" w14:textId="77777777" w:rsidR="00F65548" w:rsidRDefault="00F65548" w:rsidP="00F65548">
      <w:pPr>
        <w:pStyle w:val="Heading3"/>
      </w:pPr>
      <w:bookmarkStart w:id="276" w:name="_Toc484003799"/>
      <w:r>
        <w:t>Data Objects</w:t>
      </w:r>
      <w:bookmarkEnd w:id="276"/>
    </w:p>
    <w:p w14:paraId="3E2F63DE" w14:textId="77777777" w:rsidR="00F65548" w:rsidRDefault="00F65548" w:rsidP="00F65548"/>
    <w:p w14:paraId="3B1721C7" w14:textId="77777777" w:rsidR="00F65548" w:rsidRDefault="00F65548" w:rsidP="00F65548">
      <w:pPr>
        <w:pStyle w:val="Heading3"/>
      </w:pPr>
      <w:bookmarkStart w:id="277" w:name="_Toc484003800"/>
      <w:r>
        <w:lastRenderedPageBreak/>
        <w:t>Enumerations</w:t>
      </w:r>
      <w:bookmarkEnd w:id="277"/>
    </w:p>
    <w:p w14:paraId="017798E0" w14:textId="77777777" w:rsidR="00F65548" w:rsidRDefault="00F65548" w:rsidP="00F65548"/>
    <w:p w14:paraId="64308B16" w14:textId="77777777" w:rsidR="00F65548" w:rsidRPr="00E32B4E" w:rsidRDefault="00F65548" w:rsidP="00F65548">
      <w:pPr>
        <w:pStyle w:val="Heading3"/>
      </w:pPr>
      <w:bookmarkStart w:id="278" w:name="_Toc484003801"/>
      <w:r>
        <w:t>Complexity</w:t>
      </w:r>
      <w:bookmarkEnd w:id="278"/>
    </w:p>
    <w:tbl>
      <w:tblPr>
        <w:tblStyle w:val="TableGrid"/>
        <w:tblW w:w="0" w:type="auto"/>
        <w:tblInd w:w="360" w:type="dxa"/>
        <w:tblLook w:val="04A0" w:firstRow="1" w:lastRow="0" w:firstColumn="1" w:lastColumn="0" w:noHBand="0" w:noVBand="1"/>
      </w:tblPr>
      <w:tblGrid>
        <w:gridCol w:w="2155"/>
        <w:gridCol w:w="913"/>
      </w:tblGrid>
      <w:tr w:rsidR="00F65548" w:rsidRPr="007445B1" w14:paraId="40B34E9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554B04C" w14:textId="77777777" w:rsidR="00F65548" w:rsidRPr="007445B1" w:rsidRDefault="00F65548" w:rsidP="00134C44">
            <w:pPr>
              <w:pStyle w:val="TableHeading"/>
            </w:pPr>
          </w:p>
        </w:tc>
        <w:tc>
          <w:tcPr>
            <w:tcW w:w="913" w:type="dxa"/>
            <w:shd w:val="clear" w:color="auto" w:fill="BFBFBF" w:themeFill="background1" w:themeFillShade="BF"/>
          </w:tcPr>
          <w:p w14:paraId="0CFC28BB" w14:textId="77777777" w:rsidR="00F65548" w:rsidRPr="007445B1" w:rsidRDefault="00F65548" w:rsidP="00134C44">
            <w:pPr>
              <w:pStyle w:val="TableHeading"/>
            </w:pPr>
            <w:r>
              <w:t>Count</w:t>
            </w:r>
          </w:p>
        </w:tc>
      </w:tr>
      <w:tr w:rsidR="00F65548" w:rsidRPr="007445B1" w14:paraId="3EC9AE57" w14:textId="77777777" w:rsidTr="00134C44">
        <w:tc>
          <w:tcPr>
            <w:tcW w:w="2155" w:type="dxa"/>
          </w:tcPr>
          <w:p w14:paraId="39DB140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49D3A1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84AD6AF" w14:textId="77777777" w:rsidTr="00134C44">
        <w:tc>
          <w:tcPr>
            <w:tcW w:w="2155" w:type="dxa"/>
          </w:tcPr>
          <w:p w14:paraId="5A3205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C049EBF"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1ADB309F" w14:textId="77777777" w:rsidTr="00134C44">
        <w:tc>
          <w:tcPr>
            <w:tcW w:w="2155" w:type="dxa"/>
          </w:tcPr>
          <w:p w14:paraId="1A1AD47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2567BE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66634E" w14:textId="77777777" w:rsidTr="00134C44">
        <w:tc>
          <w:tcPr>
            <w:tcW w:w="2155" w:type="dxa"/>
          </w:tcPr>
          <w:p w14:paraId="65E4FAF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7D6A5E"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454B5E1" w14:textId="77777777" w:rsidTr="00134C44">
        <w:tc>
          <w:tcPr>
            <w:tcW w:w="2155" w:type="dxa"/>
          </w:tcPr>
          <w:p w14:paraId="7CFC61E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45C2F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E9255C6" w14:textId="77777777" w:rsidTr="00134C44">
        <w:tc>
          <w:tcPr>
            <w:tcW w:w="2155" w:type="dxa"/>
          </w:tcPr>
          <w:p w14:paraId="40D224D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8DD5853"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F15CCE" w14:textId="77777777" w:rsidR="004A08F3" w:rsidRDefault="004A08F3" w:rsidP="004A08F3"/>
    <w:p w14:paraId="5C821670" w14:textId="77777777" w:rsidR="00566D1C" w:rsidRDefault="00566D1C" w:rsidP="004A08F3"/>
    <w:p w14:paraId="05A3AB18" w14:textId="77777777" w:rsidR="00566D1C" w:rsidRDefault="00566D1C" w:rsidP="004A08F3"/>
    <w:p w14:paraId="72E77A7A" w14:textId="77777777" w:rsidR="00566D1C" w:rsidRDefault="00566D1C" w:rsidP="004A08F3"/>
    <w:p w14:paraId="35529474" w14:textId="77777777" w:rsidR="00566D1C" w:rsidRDefault="00566D1C" w:rsidP="004A08F3"/>
    <w:p w14:paraId="3C1602FA" w14:textId="77777777" w:rsidR="00566D1C" w:rsidRDefault="00566D1C" w:rsidP="004A08F3"/>
    <w:p w14:paraId="337D0CAF" w14:textId="77777777" w:rsidR="00566D1C" w:rsidRDefault="00566D1C" w:rsidP="004A08F3"/>
    <w:p w14:paraId="5F5C6393" w14:textId="77777777" w:rsidR="00566D1C" w:rsidRDefault="00566D1C" w:rsidP="004A08F3"/>
    <w:p w14:paraId="7664DB9C" w14:textId="77777777" w:rsidR="00566D1C" w:rsidRDefault="00566D1C" w:rsidP="004A08F3"/>
    <w:p w14:paraId="1649EE61" w14:textId="77777777" w:rsidR="00566D1C" w:rsidRDefault="00566D1C" w:rsidP="004A08F3"/>
    <w:p w14:paraId="2D4AB8B6" w14:textId="77777777" w:rsidR="00566D1C" w:rsidRDefault="00566D1C" w:rsidP="004A08F3"/>
    <w:p w14:paraId="269CDDCF" w14:textId="77777777" w:rsidR="00566D1C" w:rsidRDefault="00566D1C" w:rsidP="004A08F3"/>
    <w:p w14:paraId="6AF610CF" w14:textId="77777777" w:rsidR="00566D1C" w:rsidRDefault="00566D1C" w:rsidP="004A08F3"/>
    <w:p w14:paraId="7CEFC164" w14:textId="77777777" w:rsidR="00566D1C" w:rsidRDefault="00566D1C" w:rsidP="004A08F3"/>
    <w:p w14:paraId="14DB249F" w14:textId="77777777" w:rsidR="00566D1C" w:rsidRDefault="00566D1C" w:rsidP="004A08F3"/>
    <w:p w14:paraId="3618B504" w14:textId="77777777" w:rsidR="00566D1C" w:rsidRDefault="00566D1C" w:rsidP="004A08F3"/>
    <w:p w14:paraId="6CE51857" w14:textId="77777777" w:rsidR="00566D1C" w:rsidRDefault="00566D1C" w:rsidP="004A08F3"/>
    <w:p w14:paraId="2BE3C328" w14:textId="77777777" w:rsidR="00566D1C" w:rsidRDefault="00566D1C" w:rsidP="004A08F3"/>
    <w:p w14:paraId="5BC2B19E" w14:textId="77777777" w:rsidR="00566D1C" w:rsidRDefault="00566D1C" w:rsidP="004A08F3"/>
    <w:p w14:paraId="5724DD4D" w14:textId="77777777" w:rsidR="00566D1C" w:rsidRPr="004A08F3" w:rsidRDefault="00566D1C" w:rsidP="004A08F3"/>
    <w:p w14:paraId="3C4ACA2F" w14:textId="77777777" w:rsidR="00F915BE" w:rsidRDefault="00F915BE" w:rsidP="00F915BE">
      <w:pPr>
        <w:pStyle w:val="Heading1"/>
      </w:pPr>
      <w:bookmarkStart w:id="279" w:name="_Toc484003802"/>
      <w:r>
        <w:lastRenderedPageBreak/>
        <w:t>Application Functions</w:t>
      </w:r>
      <w:bookmarkEnd w:id="279"/>
    </w:p>
    <w:p w14:paraId="1C3B468B" w14:textId="77777777" w:rsidR="00F915BE" w:rsidRDefault="00F915BE" w:rsidP="00F915BE">
      <w:r>
        <w:t>The application is divided into the following functional parts:  Contracts/Programs, Search, and Administration.  Each piece is accessible from the home page.  The home page initially displays a list of the contracts with a hyperlink to show all PCD's for each contract. The Programs tab may be chosen to change the view to a list of all programs with hyperlinks to show all PCD's for any program.  Links are available for the Search and Administration options, although the Administration button is only available to users with Administration authority.</w:t>
      </w:r>
    </w:p>
    <w:p w14:paraId="290DF154" w14:textId="77777777" w:rsidR="00F915BE" w:rsidRPr="00355375" w:rsidRDefault="00F915BE" w:rsidP="00F915BE">
      <w:r>
        <w:t>In addition to the main functions of the application, options are available to display help and to get statistics regarding all PCD's or just the PCD's associated with a specified contract or program.</w:t>
      </w:r>
    </w:p>
    <w:p w14:paraId="16EFEB26" w14:textId="77777777" w:rsidR="00F915BE" w:rsidRDefault="00F915BE" w:rsidP="00F915BE">
      <w:pPr>
        <w:pStyle w:val="Heading2"/>
      </w:pPr>
      <w:bookmarkStart w:id="280" w:name="_Toc484003803"/>
      <w:r>
        <w:t>Contracts/Program</w:t>
      </w:r>
      <w:r w:rsidR="004A08F3">
        <w:t xml:space="preserve"> List</w:t>
      </w:r>
      <w:bookmarkEnd w:id="280"/>
    </w:p>
    <w:p w14:paraId="0D1CDD29" w14:textId="77777777" w:rsidR="00F915BE" w:rsidRDefault="00F915BE" w:rsidP="00F915BE">
      <w:r w:rsidRPr="00355375">
        <w:t>Allows users to work with PCD's associated with the selected contract or program.  This option is selected by clicking on the hyperlink for the desired contract or program on the home page.  A list of PCD's associated with that contract or program is displayed.  Initially only approved PCD's will be shown. PCD's of other states can be viewed by selecting the checkboxes for the desired states in the Show box at the top of the screen and clicking the Refresh List button. Selecting the hyperlink for any PCD allows the user to work with the individual PCD. PCD's that have an approved revision will appear with a gray background.</w:t>
      </w:r>
    </w:p>
    <w:p w14:paraId="275D24E5" w14:textId="77777777" w:rsidR="00373BD1" w:rsidRPr="00F65548" w:rsidRDefault="00373BD1" w:rsidP="00373BD1"/>
    <w:p w14:paraId="3B5D251B" w14:textId="77777777" w:rsidR="00373BD1" w:rsidRDefault="00373BD1" w:rsidP="00373BD1">
      <w:pPr>
        <w:pStyle w:val="Heading3"/>
      </w:pPr>
      <w:bookmarkStart w:id="281" w:name="_Toc484003804"/>
      <w:r>
        <w:t>Human Machine Interfaces</w:t>
      </w:r>
      <w:bookmarkEnd w:id="281"/>
    </w:p>
    <w:p w14:paraId="7F655452" w14:textId="77777777" w:rsidR="00373BD1" w:rsidRDefault="00373BD1" w:rsidP="00373BD1">
      <w:pPr>
        <w:pStyle w:val="Image"/>
      </w:pPr>
      <w:r>
        <w:drawing>
          <wp:inline distT="0" distB="0" distL="0" distR="0" wp14:anchorId="79F809DB" wp14:editId="3B9F0514">
            <wp:extent cx="5486400" cy="29809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6D60D3FC" w14:textId="77777777" w:rsidR="00373BD1" w:rsidRDefault="00373BD1" w:rsidP="00373BD1"/>
    <w:p w14:paraId="36B150AD" w14:textId="77777777" w:rsidR="00373BD1" w:rsidRPr="00C365E7" w:rsidRDefault="00373BD1" w:rsidP="00373BD1"/>
    <w:p w14:paraId="4B70C680" w14:textId="77777777" w:rsidR="00373BD1" w:rsidRDefault="00373BD1" w:rsidP="00373BD1">
      <w:pPr>
        <w:pStyle w:val="Heading3"/>
      </w:pPr>
      <w:bookmarkStart w:id="282" w:name="_Toc484003805"/>
      <w:r>
        <w:lastRenderedPageBreak/>
        <w:t>Requirements</w:t>
      </w:r>
      <w:bookmarkEnd w:id="282"/>
    </w:p>
    <w:p w14:paraId="407C0B8B" w14:textId="77777777" w:rsidR="00373BD1" w:rsidRPr="00767D54" w:rsidRDefault="00373BD1" w:rsidP="00373BD1"/>
    <w:p w14:paraId="71D3B4AD" w14:textId="77777777" w:rsidR="00373BD1" w:rsidRDefault="00373BD1" w:rsidP="00373BD1">
      <w:pPr>
        <w:pStyle w:val="Heading3"/>
      </w:pPr>
      <w:bookmarkStart w:id="283" w:name="_Toc484003806"/>
      <w:r>
        <w:t>Business Rules</w:t>
      </w:r>
      <w:bookmarkEnd w:id="283"/>
    </w:p>
    <w:p w14:paraId="61C7413D" w14:textId="77777777" w:rsidR="00373BD1" w:rsidRPr="00F65548" w:rsidRDefault="00373BD1" w:rsidP="00373BD1"/>
    <w:p w14:paraId="341EACAF" w14:textId="77777777" w:rsidR="00373BD1" w:rsidRDefault="00373BD1" w:rsidP="00373BD1">
      <w:pPr>
        <w:pStyle w:val="Heading3"/>
      </w:pPr>
      <w:bookmarkStart w:id="284" w:name="_Toc484003807"/>
      <w:r>
        <w:t>Views</w:t>
      </w:r>
      <w:bookmarkEnd w:id="284"/>
    </w:p>
    <w:p w14:paraId="17D38227" w14:textId="77777777" w:rsidR="00373BD1" w:rsidRPr="00767D54" w:rsidRDefault="00373BD1" w:rsidP="00373BD1">
      <w:pPr>
        <w:rPr>
          <w:rFonts w:eastAsia="Times New Roman" w:cs="Times New Roman"/>
        </w:rPr>
      </w:pPr>
    </w:p>
    <w:p w14:paraId="2834DE12" w14:textId="77777777" w:rsidR="00373BD1" w:rsidRDefault="00373BD1" w:rsidP="00373BD1">
      <w:pPr>
        <w:pStyle w:val="Heading3"/>
      </w:pPr>
      <w:bookmarkStart w:id="285" w:name="_Toc484003808"/>
      <w:r>
        <w:t>Functions</w:t>
      </w:r>
      <w:bookmarkEnd w:id="285"/>
    </w:p>
    <w:p w14:paraId="0F383275" w14:textId="77777777" w:rsidR="00373BD1" w:rsidRDefault="00373BD1" w:rsidP="00373BD1"/>
    <w:p w14:paraId="79F464C7" w14:textId="77777777" w:rsidR="00373BD1" w:rsidRDefault="00373BD1" w:rsidP="00373BD1">
      <w:pPr>
        <w:pStyle w:val="Heading3"/>
      </w:pPr>
      <w:bookmarkStart w:id="286" w:name="_Toc484003809"/>
      <w:r>
        <w:t>Data Objects</w:t>
      </w:r>
      <w:bookmarkEnd w:id="286"/>
    </w:p>
    <w:p w14:paraId="2FCB21ED" w14:textId="77777777" w:rsidR="00373BD1" w:rsidRDefault="00373BD1" w:rsidP="00373BD1"/>
    <w:p w14:paraId="1EE14FDA" w14:textId="77777777" w:rsidR="00373BD1" w:rsidRDefault="00373BD1" w:rsidP="00373BD1">
      <w:pPr>
        <w:pStyle w:val="Heading3"/>
      </w:pPr>
      <w:bookmarkStart w:id="287" w:name="_Toc484003810"/>
      <w:r>
        <w:t>Enumerations</w:t>
      </w:r>
      <w:bookmarkEnd w:id="287"/>
    </w:p>
    <w:p w14:paraId="44C10E00" w14:textId="77777777" w:rsidR="00373BD1" w:rsidRDefault="00373BD1" w:rsidP="00373BD1"/>
    <w:p w14:paraId="3D42EB7E" w14:textId="77777777" w:rsidR="00373BD1" w:rsidRPr="00E32B4E" w:rsidRDefault="00373BD1" w:rsidP="00373BD1">
      <w:pPr>
        <w:pStyle w:val="Heading3"/>
      </w:pPr>
      <w:bookmarkStart w:id="288" w:name="_Toc484003811"/>
      <w:r>
        <w:t>Complexity</w:t>
      </w:r>
      <w:bookmarkEnd w:id="288"/>
    </w:p>
    <w:tbl>
      <w:tblPr>
        <w:tblStyle w:val="TableGrid"/>
        <w:tblW w:w="0" w:type="auto"/>
        <w:tblInd w:w="360" w:type="dxa"/>
        <w:tblLook w:val="04A0" w:firstRow="1" w:lastRow="0" w:firstColumn="1" w:lastColumn="0" w:noHBand="0" w:noVBand="1"/>
      </w:tblPr>
      <w:tblGrid>
        <w:gridCol w:w="2155"/>
        <w:gridCol w:w="913"/>
      </w:tblGrid>
      <w:tr w:rsidR="00373BD1" w:rsidRPr="007445B1" w14:paraId="56C6B7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B512447" w14:textId="77777777" w:rsidR="00373BD1" w:rsidRPr="007445B1" w:rsidRDefault="00373BD1" w:rsidP="00134C44">
            <w:pPr>
              <w:pStyle w:val="TableHeading"/>
            </w:pPr>
          </w:p>
        </w:tc>
        <w:tc>
          <w:tcPr>
            <w:tcW w:w="913" w:type="dxa"/>
            <w:shd w:val="clear" w:color="auto" w:fill="BFBFBF" w:themeFill="background1" w:themeFillShade="BF"/>
          </w:tcPr>
          <w:p w14:paraId="02E99A07" w14:textId="77777777" w:rsidR="00373BD1" w:rsidRPr="007445B1" w:rsidRDefault="00373BD1" w:rsidP="00134C44">
            <w:pPr>
              <w:pStyle w:val="TableHeading"/>
            </w:pPr>
            <w:r>
              <w:t>Count</w:t>
            </w:r>
          </w:p>
        </w:tc>
      </w:tr>
      <w:tr w:rsidR="00373BD1" w:rsidRPr="007445B1" w14:paraId="19AD1395" w14:textId="77777777" w:rsidTr="00134C44">
        <w:tc>
          <w:tcPr>
            <w:tcW w:w="2155" w:type="dxa"/>
          </w:tcPr>
          <w:p w14:paraId="2068D2D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06CD17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454DF26" w14:textId="77777777" w:rsidTr="00134C44">
        <w:tc>
          <w:tcPr>
            <w:tcW w:w="2155" w:type="dxa"/>
          </w:tcPr>
          <w:p w14:paraId="1FD5021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BDE05B"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44ECA22D" w14:textId="77777777" w:rsidTr="00134C44">
        <w:tc>
          <w:tcPr>
            <w:tcW w:w="2155" w:type="dxa"/>
          </w:tcPr>
          <w:p w14:paraId="170171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D66342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383FF58" w14:textId="77777777" w:rsidTr="00134C44">
        <w:tc>
          <w:tcPr>
            <w:tcW w:w="2155" w:type="dxa"/>
          </w:tcPr>
          <w:p w14:paraId="45166D8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75352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2DAB73F" w14:textId="77777777" w:rsidTr="00134C44">
        <w:tc>
          <w:tcPr>
            <w:tcW w:w="2155" w:type="dxa"/>
          </w:tcPr>
          <w:p w14:paraId="49E789F7"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2A4AF0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DB16D4B" w14:textId="77777777" w:rsidTr="00134C44">
        <w:tc>
          <w:tcPr>
            <w:tcW w:w="2155" w:type="dxa"/>
          </w:tcPr>
          <w:p w14:paraId="6BB4A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C387A1D"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ABAD061" w14:textId="77777777" w:rsidR="00373BD1" w:rsidRPr="00355375" w:rsidRDefault="00373BD1" w:rsidP="00F915BE"/>
    <w:p w14:paraId="7BD8F612" w14:textId="77777777" w:rsidR="00F915BE" w:rsidRDefault="00F915BE" w:rsidP="00F915BE">
      <w:pPr>
        <w:pStyle w:val="Heading2"/>
      </w:pPr>
      <w:bookmarkStart w:id="289" w:name="_Toc484003812"/>
      <w:r>
        <w:t>Administration</w:t>
      </w:r>
      <w:bookmarkEnd w:id="289"/>
    </w:p>
    <w:p w14:paraId="4D6512C4" w14:textId="77777777" w:rsidR="00F915BE" w:rsidRDefault="00F915BE" w:rsidP="00F915BE">
      <w:r w:rsidRPr="00355375">
        <w:t>The Administration option allows maintenance of the programs and contracts.  It also allows addition/removal of system administration authorization.  System administrators have access to the Administration option on the home page and are also allowe</w:t>
      </w:r>
      <w:r>
        <w:t>d to edit any PCD in any state.</w:t>
      </w:r>
    </w:p>
    <w:p w14:paraId="398DB75B" w14:textId="77777777" w:rsidR="00373BD1" w:rsidRPr="00F65548" w:rsidRDefault="00373BD1" w:rsidP="00373BD1"/>
    <w:p w14:paraId="0CBFE2D9" w14:textId="77777777" w:rsidR="00373BD1" w:rsidRDefault="00373BD1" w:rsidP="00373BD1">
      <w:pPr>
        <w:pStyle w:val="Heading3"/>
      </w:pPr>
      <w:bookmarkStart w:id="290" w:name="_Toc484003813"/>
      <w:r>
        <w:t>Human Machine Interfaces</w:t>
      </w:r>
      <w:bookmarkEnd w:id="290"/>
    </w:p>
    <w:p w14:paraId="386E4891" w14:textId="77777777" w:rsidR="00373BD1" w:rsidRDefault="00373BD1" w:rsidP="00373BD1">
      <w:pPr>
        <w:pStyle w:val="Image"/>
      </w:pPr>
    </w:p>
    <w:p w14:paraId="79E2C32E" w14:textId="77777777" w:rsidR="00373BD1" w:rsidRDefault="00373BD1" w:rsidP="00373BD1"/>
    <w:p w14:paraId="0B66BA1E" w14:textId="77777777" w:rsidR="00373BD1" w:rsidRPr="00C365E7" w:rsidRDefault="00373BD1" w:rsidP="00373BD1"/>
    <w:p w14:paraId="7EFED4DB" w14:textId="77777777" w:rsidR="00373BD1" w:rsidRDefault="00373BD1" w:rsidP="00373BD1">
      <w:pPr>
        <w:pStyle w:val="Heading3"/>
      </w:pPr>
      <w:bookmarkStart w:id="291" w:name="_Toc484003814"/>
      <w:r>
        <w:t>Requirements</w:t>
      </w:r>
      <w:bookmarkEnd w:id="291"/>
    </w:p>
    <w:p w14:paraId="1138CC19" w14:textId="77777777" w:rsidR="00373BD1" w:rsidRPr="00767D54" w:rsidRDefault="00373BD1" w:rsidP="00373BD1"/>
    <w:p w14:paraId="4AFA9C58" w14:textId="77777777" w:rsidR="00373BD1" w:rsidRDefault="00373BD1" w:rsidP="00373BD1">
      <w:pPr>
        <w:pStyle w:val="Heading3"/>
      </w:pPr>
      <w:bookmarkStart w:id="292" w:name="_Toc484003815"/>
      <w:r>
        <w:lastRenderedPageBreak/>
        <w:t>Business Rules</w:t>
      </w:r>
      <w:bookmarkEnd w:id="292"/>
    </w:p>
    <w:p w14:paraId="0B4CBDD4" w14:textId="77777777" w:rsidR="00373BD1" w:rsidRPr="00F65548" w:rsidRDefault="00373BD1" w:rsidP="00373BD1"/>
    <w:p w14:paraId="1A1B2A09" w14:textId="77777777" w:rsidR="00373BD1" w:rsidRDefault="00373BD1" w:rsidP="00373BD1">
      <w:pPr>
        <w:pStyle w:val="Heading3"/>
      </w:pPr>
      <w:bookmarkStart w:id="293" w:name="_Toc484003816"/>
      <w:r>
        <w:t>Views</w:t>
      </w:r>
      <w:bookmarkEnd w:id="293"/>
    </w:p>
    <w:p w14:paraId="1F2861B4" w14:textId="77777777" w:rsidR="00373BD1" w:rsidRPr="00767D54" w:rsidRDefault="00373BD1" w:rsidP="00373BD1">
      <w:pPr>
        <w:rPr>
          <w:rFonts w:eastAsia="Times New Roman" w:cs="Times New Roman"/>
        </w:rPr>
      </w:pPr>
    </w:p>
    <w:p w14:paraId="6B390656" w14:textId="77777777" w:rsidR="00373BD1" w:rsidRDefault="00373BD1" w:rsidP="00373BD1">
      <w:pPr>
        <w:pStyle w:val="Heading3"/>
      </w:pPr>
      <w:bookmarkStart w:id="294" w:name="_Toc484003817"/>
      <w:r>
        <w:t>Functions</w:t>
      </w:r>
      <w:bookmarkEnd w:id="294"/>
    </w:p>
    <w:p w14:paraId="05B50A2E" w14:textId="77777777" w:rsidR="00373BD1" w:rsidRDefault="00373BD1" w:rsidP="00373BD1"/>
    <w:p w14:paraId="0D5440C9" w14:textId="77777777" w:rsidR="00373BD1" w:rsidRDefault="00373BD1" w:rsidP="00373BD1">
      <w:pPr>
        <w:pStyle w:val="Heading3"/>
      </w:pPr>
      <w:bookmarkStart w:id="295" w:name="_Toc484003818"/>
      <w:r>
        <w:t>Data Objects</w:t>
      </w:r>
      <w:bookmarkEnd w:id="295"/>
    </w:p>
    <w:p w14:paraId="744609BA" w14:textId="77777777" w:rsidR="00373BD1" w:rsidRDefault="00373BD1" w:rsidP="00373BD1"/>
    <w:p w14:paraId="3DF012F1" w14:textId="77777777" w:rsidR="00373BD1" w:rsidRDefault="00373BD1" w:rsidP="00373BD1">
      <w:pPr>
        <w:pStyle w:val="Heading3"/>
      </w:pPr>
      <w:bookmarkStart w:id="296" w:name="_Toc484003819"/>
      <w:r>
        <w:t>Enumerations</w:t>
      </w:r>
      <w:bookmarkEnd w:id="296"/>
    </w:p>
    <w:p w14:paraId="3E137075" w14:textId="77777777" w:rsidR="00373BD1" w:rsidRDefault="00373BD1" w:rsidP="00373BD1"/>
    <w:p w14:paraId="0ACE083B" w14:textId="77777777" w:rsidR="00373BD1" w:rsidRPr="00E32B4E" w:rsidRDefault="00373BD1" w:rsidP="00373BD1">
      <w:pPr>
        <w:pStyle w:val="Heading3"/>
      </w:pPr>
      <w:bookmarkStart w:id="297" w:name="_Toc484003820"/>
      <w:r>
        <w:t>Complexity</w:t>
      </w:r>
      <w:bookmarkEnd w:id="297"/>
    </w:p>
    <w:tbl>
      <w:tblPr>
        <w:tblStyle w:val="TableGrid"/>
        <w:tblW w:w="0" w:type="auto"/>
        <w:tblInd w:w="360" w:type="dxa"/>
        <w:tblLook w:val="04A0" w:firstRow="1" w:lastRow="0" w:firstColumn="1" w:lastColumn="0" w:noHBand="0" w:noVBand="1"/>
      </w:tblPr>
      <w:tblGrid>
        <w:gridCol w:w="2155"/>
        <w:gridCol w:w="913"/>
      </w:tblGrid>
      <w:tr w:rsidR="00373BD1" w:rsidRPr="007445B1" w14:paraId="0BD20BF3" w14:textId="77777777" w:rsidTr="00DA3824">
        <w:trPr>
          <w:cnfStyle w:val="100000000000" w:firstRow="1" w:lastRow="0" w:firstColumn="0" w:lastColumn="0" w:oddVBand="0" w:evenVBand="0" w:oddHBand="0" w:evenHBand="0" w:firstRowFirstColumn="0" w:firstRowLastColumn="0" w:lastRowFirstColumn="0" w:lastRowLastColumn="0"/>
        </w:trPr>
        <w:tc>
          <w:tcPr>
            <w:tcW w:w="2155" w:type="dxa"/>
            <w:shd w:val="clear" w:color="auto" w:fill="BFBFBF" w:themeFill="background1" w:themeFillShade="BF"/>
          </w:tcPr>
          <w:p w14:paraId="1D1E7D1A" w14:textId="77777777" w:rsidR="00373BD1" w:rsidRPr="007445B1" w:rsidRDefault="00373BD1" w:rsidP="00134C44">
            <w:pPr>
              <w:pStyle w:val="TableHeading"/>
            </w:pPr>
          </w:p>
        </w:tc>
        <w:tc>
          <w:tcPr>
            <w:tcW w:w="913" w:type="dxa"/>
            <w:shd w:val="clear" w:color="auto" w:fill="BFBFBF" w:themeFill="background1" w:themeFillShade="BF"/>
          </w:tcPr>
          <w:p w14:paraId="35B214BB" w14:textId="77777777" w:rsidR="00373BD1" w:rsidRPr="007445B1" w:rsidRDefault="00373BD1" w:rsidP="00134C44">
            <w:pPr>
              <w:pStyle w:val="TableHeading"/>
            </w:pPr>
            <w:r>
              <w:t>Count</w:t>
            </w:r>
          </w:p>
        </w:tc>
      </w:tr>
      <w:tr w:rsidR="00373BD1" w:rsidRPr="007445B1" w14:paraId="68A0FDFC" w14:textId="77777777" w:rsidTr="00134C44">
        <w:tc>
          <w:tcPr>
            <w:tcW w:w="2155" w:type="dxa"/>
          </w:tcPr>
          <w:p w14:paraId="14211DB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7E481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80B578" w14:textId="77777777" w:rsidTr="00134C44">
        <w:tc>
          <w:tcPr>
            <w:tcW w:w="2155" w:type="dxa"/>
          </w:tcPr>
          <w:p w14:paraId="033CA602"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8B95F1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062599B" w14:textId="77777777" w:rsidTr="00134C44">
        <w:tc>
          <w:tcPr>
            <w:tcW w:w="2155" w:type="dxa"/>
          </w:tcPr>
          <w:p w14:paraId="06BE801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545588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9AEDBA6" w14:textId="77777777" w:rsidTr="00134C44">
        <w:tc>
          <w:tcPr>
            <w:tcW w:w="2155" w:type="dxa"/>
          </w:tcPr>
          <w:p w14:paraId="38148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699145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C48887B" w14:textId="77777777" w:rsidTr="00134C44">
        <w:tc>
          <w:tcPr>
            <w:tcW w:w="2155" w:type="dxa"/>
          </w:tcPr>
          <w:p w14:paraId="042D3B10"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63F7A6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E0CB5D8" w14:textId="77777777" w:rsidTr="00134C44">
        <w:tc>
          <w:tcPr>
            <w:tcW w:w="2155" w:type="dxa"/>
          </w:tcPr>
          <w:p w14:paraId="65A8AB3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2BCBF89"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8A91FD1" w14:textId="77777777" w:rsidR="00373BD1" w:rsidRDefault="00373BD1" w:rsidP="00F915BE"/>
    <w:p w14:paraId="0B369AFA" w14:textId="77777777" w:rsidR="004A08F3" w:rsidRDefault="004A08F3" w:rsidP="00493175">
      <w:pPr>
        <w:pStyle w:val="Heading2"/>
      </w:pPr>
      <w:bookmarkStart w:id="298" w:name="_Toc484003821"/>
      <w:r>
        <w:t>PCD Summary</w:t>
      </w:r>
      <w:bookmarkEnd w:id="298"/>
    </w:p>
    <w:p w14:paraId="48E41AA6" w14:textId="77777777" w:rsidR="00373BD1" w:rsidRPr="00F65548" w:rsidRDefault="00373BD1" w:rsidP="00373BD1"/>
    <w:p w14:paraId="71DF2420" w14:textId="77777777" w:rsidR="00373BD1" w:rsidRDefault="00373BD1" w:rsidP="00373BD1">
      <w:pPr>
        <w:pStyle w:val="Heading3"/>
      </w:pPr>
      <w:bookmarkStart w:id="299" w:name="_Toc484003822"/>
      <w:r>
        <w:lastRenderedPageBreak/>
        <w:t>Human Machine Interfaces</w:t>
      </w:r>
      <w:bookmarkEnd w:id="299"/>
    </w:p>
    <w:p w14:paraId="1879C6F4" w14:textId="77777777" w:rsidR="00373BD1" w:rsidRDefault="00373BD1" w:rsidP="00373BD1">
      <w:pPr>
        <w:pStyle w:val="Image"/>
      </w:pPr>
      <w:r>
        <w:drawing>
          <wp:inline distT="0" distB="0" distL="0" distR="0" wp14:anchorId="5E92A71B" wp14:editId="3B21A4A7">
            <wp:extent cx="5486400" cy="29809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12D244B4" w14:textId="77777777" w:rsidR="00373BD1" w:rsidRDefault="00373BD1" w:rsidP="00373BD1"/>
    <w:p w14:paraId="27A25A80" w14:textId="77777777" w:rsidR="00373BD1" w:rsidRPr="00C365E7" w:rsidRDefault="00373BD1" w:rsidP="00373BD1"/>
    <w:p w14:paraId="1A76A151" w14:textId="77777777" w:rsidR="00373BD1" w:rsidRDefault="00373BD1" w:rsidP="00373BD1">
      <w:pPr>
        <w:pStyle w:val="Heading3"/>
      </w:pPr>
      <w:bookmarkStart w:id="300" w:name="_Toc484003823"/>
      <w:r>
        <w:t>Requirements</w:t>
      </w:r>
      <w:bookmarkEnd w:id="300"/>
    </w:p>
    <w:p w14:paraId="54175879" w14:textId="77777777" w:rsidR="00373BD1" w:rsidRPr="00767D54" w:rsidRDefault="00373BD1" w:rsidP="00373BD1"/>
    <w:p w14:paraId="1EA9EEB4" w14:textId="77777777" w:rsidR="00373BD1" w:rsidRDefault="00373BD1" w:rsidP="00373BD1">
      <w:pPr>
        <w:pStyle w:val="Heading3"/>
      </w:pPr>
      <w:bookmarkStart w:id="301" w:name="_Toc484003824"/>
      <w:r>
        <w:t>Business Rules</w:t>
      </w:r>
      <w:bookmarkEnd w:id="301"/>
    </w:p>
    <w:p w14:paraId="78373393" w14:textId="77777777" w:rsidR="00373BD1" w:rsidRPr="00F65548" w:rsidRDefault="00373BD1" w:rsidP="00373BD1"/>
    <w:p w14:paraId="78C2737A" w14:textId="77777777" w:rsidR="00373BD1" w:rsidRDefault="00373BD1" w:rsidP="00373BD1">
      <w:pPr>
        <w:pStyle w:val="Heading3"/>
      </w:pPr>
      <w:bookmarkStart w:id="302" w:name="_Toc484003825"/>
      <w:r>
        <w:t>Views</w:t>
      </w:r>
      <w:bookmarkEnd w:id="302"/>
    </w:p>
    <w:p w14:paraId="56D510DF" w14:textId="77777777" w:rsidR="00373BD1" w:rsidRPr="00767D54" w:rsidRDefault="00373BD1" w:rsidP="00373BD1">
      <w:pPr>
        <w:rPr>
          <w:rFonts w:eastAsia="Times New Roman" w:cs="Times New Roman"/>
        </w:rPr>
      </w:pPr>
    </w:p>
    <w:p w14:paraId="46F51719" w14:textId="77777777" w:rsidR="00373BD1" w:rsidRDefault="00373BD1" w:rsidP="00373BD1">
      <w:pPr>
        <w:pStyle w:val="Heading3"/>
      </w:pPr>
      <w:bookmarkStart w:id="303" w:name="_Toc484003826"/>
      <w:r>
        <w:t>Functions</w:t>
      </w:r>
      <w:bookmarkEnd w:id="303"/>
    </w:p>
    <w:p w14:paraId="4383FCFD" w14:textId="77777777" w:rsidR="00373BD1" w:rsidRDefault="00373BD1" w:rsidP="00373BD1"/>
    <w:p w14:paraId="398D46C2" w14:textId="77777777" w:rsidR="00373BD1" w:rsidRDefault="00373BD1" w:rsidP="00373BD1">
      <w:pPr>
        <w:pStyle w:val="Heading3"/>
      </w:pPr>
      <w:bookmarkStart w:id="304" w:name="_Toc484003827"/>
      <w:r>
        <w:t>Data Objects</w:t>
      </w:r>
      <w:bookmarkEnd w:id="304"/>
    </w:p>
    <w:p w14:paraId="7BE059F0" w14:textId="77777777" w:rsidR="00373BD1" w:rsidRDefault="00373BD1" w:rsidP="00373BD1"/>
    <w:p w14:paraId="68E747BE" w14:textId="77777777" w:rsidR="00373BD1" w:rsidRDefault="00373BD1" w:rsidP="00373BD1">
      <w:pPr>
        <w:pStyle w:val="Heading3"/>
      </w:pPr>
      <w:bookmarkStart w:id="305" w:name="_Toc484003828"/>
      <w:r>
        <w:t>Enumerations</w:t>
      </w:r>
      <w:bookmarkEnd w:id="305"/>
    </w:p>
    <w:p w14:paraId="0BB83219" w14:textId="77777777" w:rsidR="00373BD1" w:rsidRDefault="00373BD1" w:rsidP="00373BD1"/>
    <w:p w14:paraId="3466960A" w14:textId="77777777" w:rsidR="00373BD1" w:rsidRPr="00E32B4E" w:rsidRDefault="00373BD1" w:rsidP="00373BD1">
      <w:pPr>
        <w:pStyle w:val="Heading3"/>
      </w:pPr>
      <w:bookmarkStart w:id="306" w:name="_Toc484003829"/>
      <w:r>
        <w:t>Complexity</w:t>
      </w:r>
      <w:bookmarkEnd w:id="306"/>
    </w:p>
    <w:tbl>
      <w:tblPr>
        <w:tblStyle w:val="TableGrid"/>
        <w:tblW w:w="0" w:type="auto"/>
        <w:tblInd w:w="360" w:type="dxa"/>
        <w:tblLook w:val="04A0" w:firstRow="1" w:lastRow="0" w:firstColumn="1" w:lastColumn="0" w:noHBand="0" w:noVBand="1"/>
      </w:tblPr>
      <w:tblGrid>
        <w:gridCol w:w="2155"/>
        <w:gridCol w:w="913"/>
      </w:tblGrid>
      <w:tr w:rsidR="00373BD1" w:rsidRPr="007445B1" w14:paraId="256BC0C1"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E96D6DF" w14:textId="77777777" w:rsidR="00373BD1" w:rsidRPr="007445B1" w:rsidRDefault="00373BD1" w:rsidP="00134C44">
            <w:pPr>
              <w:pStyle w:val="TableHeading"/>
            </w:pPr>
          </w:p>
        </w:tc>
        <w:tc>
          <w:tcPr>
            <w:tcW w:w="913" w:type="dxa"/>
            <w:shd w:val="clear" w:color="auto" w:fill="BFBFBF" w:themeFill="background1" w:themeFillShade="BF"/>
          </w:tcPr>
          <w:p w14:paraId="5BBE0FAA" w14:textId="77777777" w:rsidR="00373BD1" w:rsidRPr="007445B1" w:rsidRDefault="00373BD1" w:rsidP="00134C44">
            <w:pPr>
              <w:pStyle w:val="TableHeading"/>
            </w:pPr>
            <w:r>
              <w:t>Count</w:t>
            </w:r>
          </w:p>
        </w:tc>
      </w:tr>
      <w:tr w:rsidR="00373BD1" w:rsidRPr="007445B1" w14:paraId="1F4A34C6" w14:textId="77777777" w:rsidTr="00134C44">
        <w:tc>
          <w:tcPr>
            <w:tcW w:w="2155" w:type="dxa"/>
          </w:tcPr>
          <w:p w14:paraId="31CE7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8C52C8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DE03123" w14:textId="77777777" w:rsidTr="00134C44">
        <w:tc>
          <w:tcPr>
            <w:tcW w:w="2155" w:type="dxa"/>
          </w:tcPr>
          <w:p w14:paraId="7CD761D3"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DD0C9F2"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7F4D220F" w14:textId="77777777" w:rsidTr="00134C44">
        <w:tc>
          <w:tcPr>
            <w:tcW w:w="2155" w:type="dxa"/>
          </w:tcPr>
          <w:p w14:paraId="1CC9FF0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0C499E5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BD254E6" w14:textId="77777777" w:rsidTr="00134C44">
        <w:tc>
          <w:tcPr>
            <w:tcW w:w="2155" w:type="dxa"/>
          </w:tcPr>
          <w:p w14:paraId="4D20963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62F335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023AA49" w14:textId="77777777" w:rsidTr="00134C44">
        <w:tc>
          <w:tcPr>
            <w:tcW w:w="2155" w:type="dxa"/>
          </w:tcPr>
          <w:p w14:paraId="1F0FB46D"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8898E4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9DB0AC" w14:textId="77777777" w:rsidTr="00134C44">
        <w:tc>
          <w:tcPr>
            <w:tcW w:w="2155" w:type="dxa"/>
          </w:tcPr>
          <w:p w14:paraId="43487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CAFEC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F8FAB25" w14:textId="77777777" w:rsidR="004A08F3" w:rsidRPr="004A08F3" w:rsidRDefault="004A08F3" w:rsidP="004A08F3"/>
    <w:p w14:paraId="25A5A39A" w14:textId="77777777" w:rsidR="004A08F3" w:rsidRDefault="004A08F3" w:rsidP="004A08F3">
      <w:pPr>
        <w:pStyle w:val="Heading2"/>
      </w:pPr>
      <w:bookmarkStart w:id="307" w:name="_Toc484003830"/>
      <w:r>
        <w:t>PCD Report</w:t>
      </w:r>
      <w:bookmarkEnd w:id="307"/>
    </w:p>
    <w:p w14:paraId="5E8219C5" w14:textId="77777777" w:rsidR="00373BD1" w:rsidRPr="00F65548" w:rsidRDefault="00373BD1" w:rsidP="00373BD1"/>
    <w:p w14:paraId="402377B4" w14:textId="77777777" w:rsidR="00373BD1" w:rsidRDefault="00373BD1" w:rsidP="00373BD1">
      <w:pPr>
        <w:pStyle w:val="Heading3"/>
      </w:pPr>
      <w:bookmarkStart w:id="308" w:name="_Toc484003831"/>
      <w:r>
        <w:t>Human Machine Interfaces</w:t>
      </w:r>
      <w:bookmarkEnd w:id="308"/>
    </w:p>
    <w:p w14:paraId="2BB405C4" w14:textId="77777777" w:rsidR="00373BD1" w:rsidRDefault="00373BD1" w:rsidP="00373BD1">
      <w:pPr>
        <w:pStyle w:val="Image"/>
      </w:pPr>
      <w:r>
        <w:drawing>
          <wp:inline distT="0" distB="0" distL="0" distR="0" wp14:anchorId="14B67F73" wp14:editId="38441E05">
            <wp:extent cx="5486400" cy="29809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344DEDB8" w14:textId="77777777" w:rsidR="00373BD1" w:rsidRDefault="00373BD1" w:rsidP="00373BD1"/>
    <w:p w14:paraId="2CA58A8E" w14:textId="77777777" w:rsidR="00373BD1" w:rsidRPr="00C365E7" w:rsidRDefault="00373BD1" w:rsidP="00373BD1"/>
    <w:p w14:paraId="65C133D7" w14:textId="77777777" w:rsidR="00373BD1" w:rsidRDefault="00373BD1" w:rsidP="00373BD1">
      <w:pPr>
        <w:pStyle w:val="Heading3"/>
      </w:pPr>
      <w:bookmarkStart w:id="309" w:name="_Toc484003832"/>
      <w:r>
        <w:t>Requirements</w:t>
      </w:r>
      <w:bookmarkEnd w:id="309"/>
    </w:p>
    <w:p w14:paraId="3FEE992B" w14:textId="77777777" w:rsidR="00373BD1" w:rsidRPr="00767D54" w:rsidRDefault="00373BD1" w:rsidP="00373BD1"/>
    <w:p w14:paraId="3F76ED33" w14:textId="77777777" w:rsidR="00373BD1" w:rsidRDefault="00373BD1" w:rsidP="00373BD1">
      <w:pPr>
        <w:pStyle w:val="Heading3"/>
      </w:pPr>
      <w:bookmarkStart w:id="310" w:name="_Toc484003833"/>
      <w:r>
        <w:t>Business Rules</w:t>
      </w:r>
      <w:bookmarkEnd w:id="310"/>
    </w:p>
    <w:p w14:paraId="50768A8E" w14:textId="77777777" w:rsidR="00373BD1" w:rsidRPr="00F65548" w:rsidRDefault="00373BD1" w:rsidP="00373BD1"/>
    <w:p w14:paraId="6EAE38EF" w14:textId="77777777" w:rsidR="00373BD1" w:rsidRDefault="00373BD1" w:rsidP="00373BD1">
      <w:pPr>
        <w:pStyle w:val="Heading3"/>
      </w:pPr>
      <w:bookmarkStart w:id="311" w:name="_Toc484003834"/>
      <w:r>
        <w:t>Views</w:t>
      </w:r>
      <w:bookmarkEnd w:id="311"/>
    </w:p>
    <w:p w14:paraId="2CCB1060" w14:textId="77777777" w:rsidR="00373BD1" w:rsidRPr="00767D54" w:rsidRDefault="00373BD1" w:rsidP="00373BD1">
      <w:pPr>
        <w:rPr>
          <w:rFonts w:eastAsia="Times New Roman" w:cs="Times New Roman"/>
        </w:rPr>
      </w:pPr>
    </w:p>
    <w:p w14:paraId="05400DEB" w14:textId="77777777" w:rsidR="00373BD1" w:rsidRDefault="00373BD1" w:rsidP="00373BD1">
      <w:pPr>
        <w:pStyle w:val="Heading3"/>
      </w:pPr>
      <w:bookmarkStart w:id="312" w:name="_Toc484003835"/>
      <w:r>
        <w:t>Functions</w:t>
      </w:r>
      <w:bookmarkEnd w:id="312"/>
    </w:p>
    <w:p w14:paraId="05629816" w14:textId="77777777" w:rsidR="00373BD1" w:rsidRDefault="00373BD1" w:rsidP="00373BD1"/>
    <w:p w14:paraId="327141CF" w14:textId="77777777" w:rsidR="00373BD1" w:rsidRDefault="00373BD1" w:rsidP="00373BD1">
      <w:pPr>
        <w:pStyle w:val="Heading3"/>
      </w:pPr>
      <w:bookmarkStart w:id="313" w:name="_Toc484003836"/>
      <w:r>
        <w:lastRenderedPageBreak/>
        <w:t>Data Objects</w:t>
      </w:r>
      <w:bookmarkEnd w:id="313"/>
    </w:p>
    <w:p w14:paraId="3DF6766B" w14:textId="77777777" w:rsidR="00373BD1" w:rsidRDefault="00373BD1" w:rsidP="00373BD1"/>
    <w:p w14:paraId="3329C701" w14:textId="77777777" w:rsidR="00373BD1" w:rsidRDefault="00373BD1" w:rsidP="00373BD1">
      <w:pPr>
        <w:pStyle w:val="Heading3"/>
      </w:pPr>
      <w:bookmarkStart w:id="314" w:name="_Toc484003837"/>
      <w:r>
        <w:t>Enumerations</w:t>
      </w:r>
      <w:bookmarkEnd w:id="314"/>
    </w:p>
    <w:p w14:paraId="64C44CEC" w14:textId="77777777" w:rsidR="00373BD1" w:rsidRDefault="00373BD1" w:rsidP="00373BD1"/>
    <w:p w14:paraId="59C7F896" w14:textId="77777777" w:rsidR="00373BD1" w:rsidRPr="00E32B4E" w:rsidRDefault="00373BD1" w:rsidP="00373BD1">
      <w:pPr>
        <w:pStyle w:val="Heading3"/>
      </w:pPr>
      <w:bookmarkStart w:id="315" w:name="_Toc484003838"/>
      <w:r>
        <w:t>Complexity</w:t>
      </w:r>
      <w:bookmarkEnd w:id="315"/>
    </w:p>
    <w:tbl>
      <w:tblPr>
        <w:tblStyle w:val="TableGrid"/>
        <w:tblW w:w="0" w:type="auto"/>
        <w:tblInd w:w="360" w:type="dxa"/>
        <w:tblLook w:val="04A0" w:firstRow="1" w:lastRow="0" w:firstColumn="1" w:lastColumn="0" w:noHBand="0" w:noVBand="1"/>
      </w:tblPr>
      <w:tblGrid>
        <w:gridCol w:w="2155"/>
        <w:gridCol w:w="913"/>
      </w:tblGrid>
      <w:tr w:rsidR="00373BD1" w:rsidRPr="007445B1" w14:paraId="57CAF9A3"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798802F" w14:textId="77777777" w:rsidR="00373BD1" w:rsidRPr="007445B1" w:rsidRDefault="00373BD1" w:rsidP="00134C44">
            <w:pPr>
              <w:pStyle w:val="TableHeading"/>
            </w:pPr>
          </w:p>
        </w:tc>
        <w:tc>
          <w:tcPr>
            <w:tcW w:w="913" w:type="dxa"/>
            <w:shd w:val="clear" w:color="auto" w:fill="BFBFBF" w:themeFill="background1" w:themeFillShade="BF"/>
          </w:tcPr>
          <w:p w14:paraId="607A8847" w14:textId="77777777" w:rsidR="00373BD1" w:rsidRPr="007445B1" w:rsidRDefault="00373BD1" w:rsidP="00134C44">
            <w:pPr>
              <w:pStyle w:val="TableHeading"/>
            </w:pPr>
            <w:r>
              <w:t>Count</w:t>
            </w:r>
          </w:p>
        </w:tc>
      </w:tr>
      <w:tr w:rsidR="00373BD1" w:rsidRPr="007445B1" w14:paraId="5DA7EDE7" w14:textId="77777777" w:rsidTr="00134C44">
        <w:tc>
          <w:tcPr>
            <w:tcW w:w="2155" w:type="dxa"/>
          </w:tcPr>
          <w:p w14:paraId="20D7C6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9E3E1"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D057E4E" w14:textId="77777777" w:rsidTr="00134C44">
        <w:tc>
          <w:tcPr>
            <w:tcW w:w="2155" w:type="dxa"/>
          </w:tcPr>
          <w:p w14:paraId="0E5E957B"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D994C0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43CE7B7" w14:textId="77777777" w:rsidTr="00134C44">
        <w:tc>
          <w:tcPr>
            <w:tcW w:w="2155" w:type="dxa"/>
          </w:tcPr>
          <w:p w14:paraId="36CB5C2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29B8B5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1F60BC6" w14:textId="77777777" w:rsidTr="00134C44">
        <w:tc>
          <w:tcPr>
            <w:tcW w:w="2155" w:type="dxa"/>
          </w:tcPr>
          <w:p w14:paraId="7F9214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239797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F8F1894" w14:textId="77777777" w:rsidTr="00134C44">
        <w:tc>
          <w:tcPr>
            <w:tcW w:w="2155" w:type="dxa"/>
          </w:tcPr>
          <w:p w14:paraId="272E653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21AF"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AA63A4" w14:textId="77777777" w:rsidTr="00134C44">
        <w:tc>
          <w:tcPr>
            <w:tcW w:w="2155" w:type="dxa"/>
          </w:tcPr>
          <w:p w14:paraId="2FAED616"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157C842"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6BD7859" w14:textId="77777777" w:rsidR="004A08F3" w:rsidRDefault="004A08F3" w:rsidP="004A08F3"/>
    <w:p w14:paraId="6DBECC37" w14:textId="77777777" w:rsidR="004A08F3" w:rsidRDefault="004A08F3" w:rsidP="004A08F3">
      <w:pPr>
        <w:pStyle w:val="Heading2"/>
      </w:pPr>
      <w:bookmarkStart w:id="316" w:name="_Toc484003839"/>
      <w:r>
        <w:t xml:space="preserve">PCD </w:t>
      </w:r>
      <w:r w:rsidR="00DA3824">
        <w:t>Statistics</w:t>
      </w:r>
      <w:bookmarkEnd w:id="316"/>
    </w:p>
    <w:p w14:paraId="4BAD4AAC" w14:textId="77777777" w:rsidR="00373BD1" w:rsidRPr="00F65548" w:rsidRDefault="00373BD1" w:rsidP="00373BD1"/>
    <w:p w14:paraId="52168984" w14:textId="77777777" w:rsidR="00373BD1" w:rsidRDefault="00373BD1" w:rsidP="00373BD1">
      <w:pPr>
        <w:pStyle w:val="Heading3"/>
      </w:pPr>
      <w:bookmarkStart w:id="317" w:name="_Toc484003840"/>
      <w:r>
        <w:t>Human Machine Interfaces</w:t>
      </w:r>
      <w:bookmarkEnd w:id="317"/>
    </w:p>
    <w:p w14:paraId="45A66F69" w14:textId="77777777" w:rsidR="00373BD1" w:rsidRDefault="00373BD1" w:rsidP="00373BD1">
      <w:pPr>
        <w:pStyle w:val="Image"/>
      </w:pPr>
      <w:r w:rsidRPr="00373BD1">
        <w:drawing>
          <wp:inline distT="0" distB="0" distL="0" distR="0" wp14:anchorId="284064FC" wp14:editId="496ECFBE">
            <wp:extent cx="2646254" cy="2743200"/>
            <wp:effectExtent l="0" t="0" r="1905"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5"/>
                    <a:stretch>
                      <a:fillRect/>
                    </a:stretch>
                  </pic:blipFill>
                  <pic:spPr>
                    <a:xfrm>
                      <a:off x="0" y="0"/>
                      <a:ext cx="2646254" cy="2743200"/>
                    </a:xfrm>
                    <a:prstGeom prst="rect">
                      <a:avLst/>
                    </a:prstGeom>
                  </pic:spPr>
                </pic:pic>
              </a:graphicData>
            </a:graphic>
          </wp:inline>
        </w:drawing>
      </w:r>
    </w:p>
    <w:p w14:paraId="1D0CDC8C" w14:textId="5B592B19" w:rsidR="00373BD1" w:rsidRDefault="00DD56A4" w:rsidP="00DD56A4">
      <w:pPr>
        <w:pStyle w:val="FigureCaption"/>
      </w:pPr>
      <w:bookmarkStart w:id="318" w:name="_Toc484003958"/>
      <w:r>
        <w:t xml:space="preserve">Figure </w:t>
      </w:r>
      <w:fldSimple w:instr=" STYLEREF 1 \s ">
        <w:r w:rsidR="006532AD">
          <w:rPr>
            <w:noProof/>
          </w:rPr>
          <w:t>5</w:t>
        </w:r>
      </w:fldSimple>
      <w:r w:rsidR="006532AD">
        <w:noBreakHyphen/>
      </w:r>
      <w:fldSimple w:instr=" SEQ Figure \* ARABIC \s 1 ">
        <w:r w:rsidR="006532AD">
          <w:rPr>
            <w:noProof/>
          </w:rPr>
          <w:t>1</w:t>
        </w:r>
      </w:fldSimple>
      <w:r>
        <w:t xml:space="preserve">: </w:t>
      </w:r>
      <w:r w:rsidRPr="006C3A68">
        <w:t>PCD Statistics (Totals)</w:t>
      </w:r>
      <w:bookmarkEnd w:id="318"/>
    </w:p>
    <w:p w14:paraId="1175B2B1" w14:textId="77777777" w:rsidR="00373BD1" w:rsidRPr="00C365E7" w:rsidRDefault="00373BD1" w:rsidP="00373BD1"/>
    <w:p w14:paraId="6B54DCE1" w14:textId="77777777" w:rsidR="00373BD1" w:rsidRDefault="00373BD1" w:rsidP="00373BD1">
      <w:pPr>
        <w:pStyle w:val="Image"/>
      </w:pPr>
      <w:r w:rsidRPr="00373BD1">
        <w:lastRenderedPageBreak/>
        <w:drawing>
          <wp:inline distT="0" distB="0" distL="0" distR="0" wp14:anchorId="3B248EB4" wp14:editId="048371B3">
            <wp:extent cx="2646254" cy="2743200"/>
            <wp:effectExtent l="0" t="0" r="1905" b="0"/>
            <wp:docPr id="4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6"/>
                    <a:stretch>
                      <a:fillRect/>
                    </a:stretch>
                  </pic:blipFill>
                  <pic:spPr>
                    <a:xfrm>
                      <a:off x="0" y="0"/>
                      <a:ext cx="2646254" cy="2743200"/>
                    </a:xfrm>
                    <a:prstGeom prst="rect">
                      <a:avLst/>
                    </a:prstGeom>
                  </pic:spPr>
                </pic:pic>
              </a:graphicData>
            </a:graphic>
          </wp:inline>
        </w:drawing>
      </w:r>
    </w:p>
    <w:p w14:paraId="31AAA6DD" w14:textId="1450CDC3" w:rsidR="00373BD1" w:rsidRDefault="00DD56A4" w:rsidP="00DD56A4">
      <w:pPr>
        <w:pStyle w:val="FigureCaption"/>
      </w:pPr>
      <w:bookmarkStart w:id="319" w:name="_Toc484003959"/>
      <w:r>
        <w:t xml:space="preserve">Figure </w:t>
      </w:r>
      <w:fldSimple w:instr=" STYLEREF 1 \s ">
        <w:r w:rsidR="006532AD">
          <w:rPr>
            <w:noProof/>
          </w:rPr>
          <w:t>5</w:t>
        </w:r>
      </w:fldSimple>
      <w:r w:rsidR="006532AD">
        <w:noBreakHyphen/>
      </w:r>
      <w:fldSimple w:instr=" SEQ Figure \* ARABIC \s 1 ">
        <w:r w:rsidR="006532AD">
          <w:rPr>
            <w:noProof/>
          </w:rPr>
          <w:t>2</w:t>
        </w:r>
      </w:fldSimple>
      <w:r>
        <w:t xml:space="preserve">: </w:t>
      </w:r>
      <w:r w:rsidRPr="00857917">
        <w:t>PCD Statistics (</w:t>
      </w:r>
      <w:r>
        <w:t>Contract</w:t>
      </w:r>
      <w:r w:rsidRPr="00857917">
        <w:t>)</w:t>
      </w:r>
      <w:bookmarkEnd w:id="319"/>
    </w:p>
    <w:p w14:paraId="7AD04153" w14:textId="77777777" w:rsidR="00373BD1" w:rsidRPr="00C365E7" w:rsidRDefault="00373BD1" w:rsidP="00373BD1"/>
    <w:p w14:paraId="22671393" w14:textId="77777777" w:rsidR="00373BD1" w:rsidRDefault="00373BD1" w:rsidP="00373BD1">
      <w:pPr>
        <w:pStyle w:val="Image"/>
      </w:pPr>
      <w:r w:rsidRPr="00373BD1">
        <w:drawing>
          <wp:inline distT="0" distB="0" distL="0" distR="0" wp14:anchorId="41AD9F7E" wp14:editId="3CCC78D8">
            <wp:extent cx="2646254" cy="2743200"/>
            <wp:effectExtent l="0" t="0" r="1905" b="0"/>
            <wp:docPr id="4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7"/>
                    <a:stretch>
                      <a:fillRect/>
                    </a:stretch>
                  </pic:blipFill>
                  <pic:spPr>
                    <a:xfrm>
                      <a:off x="0" y="0"/>
                      <a:ext cx="2646254" cy="2743200"/>
                    </a:xfrm>
                    <a:prstGeom prst="rect">
                      <a:avLst/>
                    </a:prstGeom>
                  </pic:spPr>
                </pic:pic>
              </a:graphicData>
            </a:graphic>
          </wp:inline>
        </w:drawing>
      </w:r>
    </w:p>
    <w:p w14:paraId="6766C325" w14:textId="67A17496" w:rsidR="00373BD1" w:rsidRDefault="00DD56A4" w:rsidP="00DD56A4">
      <w:pPr>
        <w:pStyle w:val="FigureCaption"/>
      </w:pPr>
      <w:bookmarkStart w:id="320" w:name="_Toc484003960"/>
      <w:r>
        <w:t xml:space="preserve">Figure </w:t>
      </w:r>
      <w:fldSimple w:instr=" STYLEREF 1 \s ">
        <w:r w:rsidR="006532AD">
          <w:rPr>
            <w:noProof/>
          </w:rPr>
          <w:t>5</w:t>
        </w:r>
      </w:fldSimple>
      <w:r w:rsidR="006532AD">
        <w:noBreakHyphen/>
      </w:r>
      <w:fldSimple w:instr=" SEQ Figure \* ARABIC \s 1 ">
        <w:r w:rsidR="006532AD">
          <w:rPr>
            <w:noProof/>
          </w:rPr>
          <w:t>3</w:t>
        </w:r>
      </w:fldSimple>
      <w:r>
        <w:t xml:space="preserve">: </w:t>
      </w:r>
      <w:r w:rsidRPr="008C53A5">
        <w:t>PCD Statistics (</w:t>
      </w:r>
      <w:r>
        <w:t>Program</w:t>
      </w:r>
      <w:r w:rsidRPr="008C53A5">
        <w:t>)</w:t>
      </w:r>
      <w:bookmarkEnd w:id="320"/>
    </w:p>
    <w:p w14:paraId="6C594CFD" w14:textId="77777777" w:rsidR="00373BD1" w:rsidRPr="00C365E7" w:rsidRDefault="00373BD1" w:rsidP="00373BD1"/>
    <w:p w14:paraId="38EB6AFD" w14:textId="77777777" w:rsidR="00373BD1" w:rsidRDefault="00373BD1" w:rsidP="00373BD1">
      <w:pPr>
        <w:pStyle w:val="Heading3"/>
      </w:pPr>
      <w:bookmarkStart w:id="321" w:name="_Toc484003841"/>
      <w:r>
        <w:t>Requirements</w:t>
      </w:r>
      <w:bookmarkEnd w:id="321"/>
    </w:p>
    <w:p w14:paraId="3A744719" w14:textId="77777777" w:rsidR="00373BD1" w:rsidRPr="00767D54" w:rsidRDefault="00373BD1" w:rsidP="00373BD1"/>
    <w:p w14:paraId="19D86619" w14:textId="77777777" w:rsidR="00373BD1" w:rsidRDefault="00373BD1" w:rsidP="00373BD1">
      <w:pPr>
        <w:pStyle w:val="Heading3"/>
      </w:pPr>
      <w:bookmarkStart w:id="322" w:name="_Toc484003842"/>
      <w:r>
        <w:t>Business Rules</w:t>
      </w:r>
      <w:bookmarkEnd w:id="322"/>
    </w:p>
    <w:p w14:paraId="1DD182A8" w14:textId="77777777" w:rsidR="00373BD1" w:rsidRPr="00F65548" w:rsidRDefault="00373BD1" w:rsidP="00373BD1"/>
    <w:p w14:paraId="098E3C01" w14:textId="77777777" w:rsidR="00373BD1" w:rsidRDefault="00373BD1" w:rsidP="00373BD1">
      <w:pPr>
        <w:pStyle w:val="Heading3"/>
      </w:pPr>
      <w:bookmarkStart w:id="323" w:name="_Toc484003843"/>
      <w:r>
        <w:t>Views</w:t>
      </w:r>
      <w:bookmarkEnd w:id="323"/>
    </w:p>
    <w:p w14:paraId="30A0A517" w14:textId="77777777" w:rsidR="00373BD1" w:rsidRPr="00767D54" w:rsidRDefault="00373BD1" w:rsidP="00373BD1">
      <w:pPr>
        <w:rPr>
          <w:rFonts w:eastAsia="Times New Roman" w:cs="Times New Roman"/>
        </w:rPr>
      </w:pPr>
    </w:p>
    <w:p w14:paraId="1DEA3C13" w14:textId="77777777" w:rsidR="00373BD1" w:rsidRDefault="00373BD1" w:rsidP="00373BD1">
      <w:pPr>
        <w:pStyle w:val="Heading3"/>
      </w:pPr>
      <w:bookmarkStart w:id="324" w:name="_Toc484003844"/>
      <w:r>
        <w:lastRenderedPageBreak/>
        <w:t>Functions</w:t>
      </w:r>
      <w:bookmarkEnd w:id="324"/>
    </w:p>
    <w:p w14:paraId="3E0F5AC7" w14:textId="77777777" w:rsidR="00373BD1" w:rsidRDefault="00373BD1" w:rsidP="00373BD1"/>
    <w:p w14:paraId="6E1A4EC5" w14:textId="77777777" w:rsidR="00373BD1" w:rsidRDefault="00373BD1" w:rsidP="00373BD1">
      <w:pPr>
        <w:pStyle w:val="Heading3"/>
      </w:pPr>
      <w:bookmarkStart w:id="325" w:name="_Toc484003845"/>
      <w:r>
        <w:t>Data Objects</w:t>
      </w:r>
      <w:bookmarkEnd w:id="325"/>
    </w:p>
    <w:p w14:paraId="024CCA8A" w14:textId="77777777" w:rsidR="00373BD1" w:rsidRDefault="00373BD1" w:rsidP="00373BD1"/>
    <w:p w14:paraId="5702C40F" w14:textId="77777777" w:rsidR="00373BD1" w:rsidRDefault="00373BD1" w:rsidP="00373BD1">
      <w:pPr>
        <w:pStyle w:val="Heading3"/>
      </w:pPr>
      <w:bookmarkStart w:id="326" w:name="_Toc484003846"/>
      <w:r>
        <w:t>Enumerations</w:t>
      </w:r>
      <w:bookmarkEnd w:id="326"/>
    </w:p>
    <w:p w14:paraId="20284893" w14:textId="77777777" w:rsidR="00373BD1" w:rsidRDefault="00373BD1" w:rsidP="00373BD1"/>
    <w:p w14:paraId="4474E0B5" w14:textId="77777777" w:rsidR="00373BD1" w:rsidRPr="00E32B4E" w:rsidRDefault="00373BD1" w:rsidP="00373BD1">
      <w:pPr>
        <w:pStyle w:val="Heading3"/>
      </w:pPr>
      <w:bookmarkStart w:id="327" w:name="_Toc484003847"/>
      <w:r>
        <w:t>Complexity</w:t>
      </w:r>
      <w:bookmarkEnd w:id="327"/>
    </w:p>
    <w:tbl>
      <w:tblPr>
        <w:tblStyle w:val="TableGrid"/>
        <w:tblW w:w="0" w:type="auto"/>
        <w:tblInd w:w="360" w:type="dxa"/>
        <w:tblLook w:val="04A0" w:firstRow="1" w:lastRow="0" w:firstColumn="1" w:lastColumn="0" w:noHBand="0" w:noVBand="1"/>
      </w:tblPr>
      <w:tblGrid>
        <w:gridCol w:w="2155"/>
        <w:gridCol w:w="913"/>
      </w:tblGrid>
      <w:tr w:rsidR="00373BD1" w:rsidRPr="007445B1" w14:paraId="29835C1E"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2DD4729" w14:textId="77777777" w:rsidR="00373BD1" w:rsidRPr="007445B1" w:rsidRDefault="00373BD1" w:rsidP="00134C44">
            <w:pPr>
              <w:pStyle w:val="TableHeading"/>
            </w:pPr>
          </w:p>
        </w:tc>
        <w:tc>
          <w:tcPr>
            <w:tcW w:w="913" w:type="dxa"/>
            <w:shd w:val="clear" w:color="auto" w:fill="BFBFBF" w:themeFill="background1" w:themeFillShade="BF"/>
          </w:tcPr>
          <w:p w14:paraId="0DFFCDB5" w14:textId="77777777" w:rsidR="00373BD1" w:rsidRPr="007445B1" w:rsidRDefault="00373BD1" w:rsidP="00134C44">
            <w:pPr>
              <w:pStyle w:val="TableHeading"/>
            </w:pPr>
            <w:r>
              <w:t>Count</w:t>
            </w:r>
          </w:p>
        </w:tc>
      </w:tr>
      <w:tr w:rsidR="00373BD1" w:rsidRPr="007445B1" w14:paraId="0D1F3BBE" w14:textId="77777777" w:rsidTr="00134C44">
        <w:tc>
          <w:tcPr>
            <w:tcW w:w="2155" w:type="dxa"/>
          </w:tcPr>
          <w:p w14:paraId="2F71A9B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87A705"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6B8AC0" w14:textId="77777777" w:rsidTr="00134C44">
        <w:tc>
          <w:tcPr>
            <w:tcW w:w="2155" w:type="dxa"/>
          </w:tcPr>
          <w:p w14:paraId="0243A219"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7AE43CA"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EBFC6A6" w14:textId="77777777" w:rsidTr="00134C44">
        <w:tc>
          <w:tcPr>
            <w:tcW w:w="2155" w:type="dxa"/>
          </w:tcPr>
          <w:p w14:paraId="7FB6EDF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7D3430B"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1C7B1BA" w14:textId="77777777" w:rsidTr="00134C44">
        <w:tc>
          <w:tcPr>
            <w:tcW w:w="2155" w:type="dxa"/>
          </w:tcPr>
          <w:p w14:paraId="4E34BD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850E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0A7085" w14:textId="77777777" w:rsidTr="00134C44">
        <w:tc>
          <w:tcPr>
            <w:tcW w:w="2155" w:type="dxa"/>
          </w:tcPr>
          <w:p w14:paraId="54F9E97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27F2D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B61E52" w14:textId="77777777" w:rsidTr="00134C44">
        <w:tc>
          <w:tcPr>
            <w:tcW w:w="2155" w:type="dxa"/>
          </w:tcPr>
          <w:p w14:paraId="0F8B756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4230CF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8B63CE2" w14:textId="77777777" w:rsidR="004A08F3" w:rsidRPr="004A08F3" w:rsidRDefault="004A08F3" w:rsidP="004A08F3"/>
    <w:p w14:paraId="524A5EC6" w14:textId="77777777" w:rsidR="00493175" w:rsidRDefault="00493175" w:rsidP="00493175">
      <w:pPr>
        <w:pStyle w:val="Heading2"/>
      </w:pPr>
      <w:bookmarkStart w:id="328" w:name="_Toc484003848"/>
      <w:r>
        <w:t>Contract Entry</w:t>
      </w:r>
      <w:bookmarkEnd w:id="328"/>
    </w:p>
    <w:p w14:paraId="0A22C65F" w14:textId="77777777" w:rsidR="00373BD1" w:rsidRPr="00F65548" w:rsidRDefault="00373BD1" w:rsidP="00373BD1"/>
    <w:p w14:paraId="7320E853" w14:textId="77777777" w:rsidR="00373BD1" w:rsidRDefault="00373BD1" w:rsidP="00373BD1">
      <w:pPr>
        <w:pStyle w:val="Heading3"/>
      </w:pPr>
      <w:bookmarkStart w:id="329" w:name="_Toc484003849"/>
      <w:r>
        <w:t>Human Machine Interfaces</w:t>
      </w:r>
      <w:bookmarkEnd w:id="329"/>
    </w:p>
    <w:p w14:paraId="507DB2BC" w14:textId="77777777" w:rsidR="00373BD1" w:rsidRDefault="00373BD1" w:rsidP="00373BD1">
      <w:pPr>
        <w:pStyle w:val="Image"/>
      </w:pPr>
    </w:p>
    <w:p w14:paraId="013EB66F" w14:textId="77777777" w:rsidR="00373BD1" w:rsidRDefault="00373BD1" w:rsidP="00373BD1"/>
    <w:p w14:paraId="5DE97586" w14:textId="77777777" w:rsidR="00373BD1" w:rsidRPr="00C365E7" w:rsidRDefault="00373BD1" w:rsidP="00373BD1"/>
    <w:p w14:paraId="604E6E2B" w14:textId="77777777" w:rsidR="00373BD1" w:rsidRDefault="00373BD1" w:rsidP="00373BD1">
      <w:pPr>
        <w:pStyle w:val="Heading3"/>
      </w:pPr>
      <w:bookmarkStart w:id="330" w:name="_Toc484003850"/>
      <w:r>
        <w:t>Requirements</w:t>
      </w:r>
      <w:bookmarkEnd w:id="330"/>
    </w:p>
    <w:p w14:paraId="3BE560C8" w14:textId="77777777" w:rsidR="00373BD1" w:rsidRPr="00767D54" w:rsidRDefault="00373BD1" w:rsidP="00373BD1"/>
    <w:p w14:paraId="69BEA77B" w14:textId="77777777" w:rsidR="00373BD1" w:rsidRDefault="00373BD1" w:rsidP="00373BD1">
      <w:pPr>
        <w:pStyle w:val="Heading3"/>
      </w:pPr>
      <w:bookmarkStart w:id="331" w:name="_Toc484003851"/>
      <w:r>
        <w:t>Business Rules</w:t>
      </w:r>
      <w:bookmarkEnd w:id="331"/>
    </w:p>
    <w:p w14:paraId="522BF6D2" w14:textId="77777777" w:rsidR="00373BD1" w:rsidRPr="00F65548" w:rsidRDefault="00373BD1" w:rsidP="00373BD1"/>
    <w:p w14:paraId="7BA8A7A8" w14:textId="77777777" w:rsidR="00373BD1" w:rsidRDefault="00373BD1" w:rsidP="00373BD1">
      <w:pPr>
        <w:pStyle w:val="Heading3"/>
      </w:pPr>
      <w:bookmarkStart w:id="332" w:name="_Toc484003852"/>
      <w:r>
        <w:t>Views</w:t>
      </w:r>
      <w:bookmarkEnd w:id="332"/>
    </w:p>
    <w:p w14:paraId="1034E247" w14:textId="77777777" w:rsidR="00373BD1" w:rsidRPr="00767D54" w:rsidRDefault="00373BD1" w:rsidP="00373BD1">
      <w:pPr>
        <w:rPr>
          <w:rFonts w:eastAsia="Times New Roman" w:cs="Times New Roman"/>
        </w:rPr>
      </w:pPr>
    </w:p>
    <w:p w14:paraId="57D97636" w14:textId="77777777" w:rsidR="00373BD1" w:rsidRDefault="00373BD1" w:rsidP="00373BD1">
      <w:pPr>
        <w:pStyle w:val="Heading3"/>
      </w:pPr>
      <w:bookmarkStart w:id="333" w:name="_Toc484003853"/>
      <w:r>
        <w:t>Functions</w:t>
      </w:r>
      <w:bookmarkEnd w:id="333"/>
    </w:p>
    <w:p w14:paraId="4C98ED34" w14:textId="77777777" w:rsidR="00373BD1" w:rsidRDefault="00373BD1" w:rsidP="00373BD1"/>
    <w:p w14:paraId="21D0B9D6" w14:textId="77777777" w:rsidR="00373BD1" w:rsidRDefault="00373BD1" w:rsidP="00373BD1">
      <w:pPr>
        <w:pStyle w:val="Heading3"/>
      </w:pPr>
      <w:bookmarkStart w:id="334" w:name="_Toc484003854"/>
      <w:r>
        <w:t>Data Objects</w:t>
      </w:r>
      <w:bookmarkEnd w:id="334"/>
    </w:p>
    <w:p w14:paraId="5F760754" w14:textId="77777777" w:rsidR="00373BD1" w:rsidRDefault="00373BD1" w:rsidP="00373BD1"/>
    <w:p w14:paraId="4E041162" w14:textId="77777777" w:rsidR="00373BD1" w:rsidRDefault="00373BD1" w:rsidP="00373BD1">
      <w:pPr>
        <w:pStyle w:val="Heading3"/>
      </w:pPr>
      <w:bookmarkStart w:id="335" w:name="_Toc484003855"/>
      <w:r>
        <w:lastRenderedPageBreak/>
        <w:t>Enumerations</w:t>
      </w:r>
      <w:bookmarkEnd w:id="335"/>
    </w:p>
    <w:p w14:paraId="0D1BBDB6" w14:textId="77777777" w:rsidR="00373BD1" w:rsidRDefault="00373BD1" w:rsidP="00373BD1"/>
    <w:p w14:paraId="7C49B22D" w14:textId="77777777" w:rsidR="00373BD1" w:rsidRPr="00E32B4E" w:rsidRDefault="00373BD1" w:rsidP="00373BD1">
      <w:pPr>
        <w:pStyle w:val="Heading3"/>
      </w:pPr>
      <w:bookmarkStart w:id="336" w:name="_Toc484003856"/>
      <w:r>
        <w:t>Complexity</w:t>
      </w:r>
      <w:bookmarkEnd w:id="336"/>
    </w:p>
    <w:tbl>
      <w:tblPr>
        <w:tblStyle w:val="TableGrid"/>
        <w:tblW w:w="0" w:type="auto"/>
        <w:tblInd w:w="360" w:type="dxa"/>
        <w:tblLook w:val="04A0" w:firstRow="1" w:lastRow="0" w:firstColumn="1" w:lastColumn="0" w:noHBand="0" w:noVBand="1"/>
      </w:tblPr>
      <w:tblGrid>
        <w:gridCol w:w="2155"/>
        <w:gridCol w:w="913"/>
      </w:tblGrid>
      <w:tr w:rsidR="00373BD1" w:rsidRPr="007445B1" w14:paraId="1BF3127D"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24557FE" w14:textId="77777777" w:rsidR="00373BD1" w:rsidRPr="007445B1" w:rsidRDefault="00373BD1" w:rsidP="00134C44">
            <w:pPr>
              <w:pStyle w:val="TableHeading"/>
            </w:pPr>
          </w:p>
        </w:tc>
        <w:tc>
          <w:tcPr>
            <w:tcW w:w="913" w:type="dxa"/>
            <w:shd w:val="clear" w:color="auto" w:fill="BFBFBF" w:themeFill="background1" w:themeFillShade="BF"/>
          </w:tcPr>
          <w:p w14:paraId="294D77A1" w14:textId="77777777" w:rsidR="00373BD1" w:rsidRPr="007445B1" w:rsidRDefault="00373BD1" w:rsidP="00134C44">
            <w:pPr>
              <w:pStyle w:val="TableHeading"/>
            </w:pPr>
            <w:r>
              <w:t>Count</w:t>
            </w:r>
          </w:p>
        </w:tc>
      </w:tr>
      <w:tr w:rsidR="00373BD1" w:rsidRPr="007445B1" w14:paraId="4A3537F4" w14:textId="77777777" w:rsidTr="00134C44">
        <w:tc>
          <w:tcPr>
            <w:tcW w:w="2155" w:type="dxa"/>
          </w:tcPr>
          <w:p w14:paraId="5719055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5EE18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420DFAC" w14:textId="77777777" w:rsidTr="00134C44">
        <w:tc>
          <w:tcPr>
            <w:tcW w:w="2155" w:type="dxa"/>
          </w:tcPr>
          <w:p w14:paraId="76B071C4"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095C25"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5E5B903" w14:textId="77777777" w:rsidTr="00134C44">
        <w:tc>
          <w:tcPr>
            <w:tcW w:w="2155" w:type="dxa"/>
          </w:tcPr>
          <w:p w14:paraId="7C316F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FA2716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A566623" w14:textId="77777777" w:rsidTr="00134C44">
        <w:tc>
          <w:tcPr>
            <w:tcW w:w="2155" w:type="dxa"/>
          </w:tcPr>
          <w:p w14:paraId="38F7893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B572C97"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6D6045" w14:textId="77777777" w:rsidTr="00134C44">
        <w:tc>
          <w:tcPr>
            <w:tcW w:w="2155" w:type="dxa"/>
          </w:tcPr>
          <w:p w14:paraId="4F9918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F5DBE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50455D7E" w14:textId="77777777" w:rsidTr="00134C44">
        <w:tc>
          <w:tcPr>
            <w:tcW w:w="2155" w:type="dxa"/>
          </w:tcPr>
          <w:p w14:paraId="2112E779"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D46CD78"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209001" w14:textId="77777777" w:rsidR="00493175" w:rsidRDefault="00493175" w:rsidP="00493175"/>
    <w:p w14:paraId="4C41390D" w14:textId="77777777" w:rsidR="00493175" w:rsidRDefault="00493175" w:rsidP="00493175">
      <w:pPr>
        <w:pStyle w:val="Heading2"/>
      </w:pPr>
      <w:bookmarkStart w:id="337" w:name="_Toc484003857"/>
      <w:r>
        <w:t>Program Entry</w:t>
      </w:r>
      <w:bookmarkEnd w:id="337"/>
    </w:p>
    <w:p w14:paraId="7D367485" w14:textId="77777777" w:rsidR="00373BD1" w:rsidRPr="00F65548" w:rsidRDefault="00373BD1" w:rsidP="00373BD1"/>
    <w:p w14:paraId="2D21197D" w14:textId="77777777" w:rsidR="00373BD1" w:rsidRDefault="00373BD1" w:rsidP="00373BD1">
      <w:pPr>
        <w:pStyle w:val="Heading3"/>
      </w:pPr>
      <w:bookmarkStart w:id="338" w:name="_Toc484003858"/>
      <w:r>
        <w:t>Human Machine Interfaces</w:t>
      </w:r>
      <w:bookmarkEnd w:id="338"/>
    </w:p>
    <w:p w14:paraId="69DB9DF5" w14:textId="77777777" w:rsidR="00373BD1" w:rsidRDefault="00373BD1" w:rsidP="00373BD1">
      <w:pPr>
        <w:pStyle w:val="Image"/>
      </w:pPr>
    </w:p>
    <w:p w14:paraId="2947C022" w14:textId="77777777" w:rsidR="00373BD1" w:rsidRDefault="00373BD1" w:rsidP="00373BD1"/>
    <w:p w14:paraId="40A2A30E" w14:textId="77777777" w:rsidR="00373BD1" w:rsidRPr="00C365E7" w:rsidRDefault="00373BD1" w:rsidP="00373BD1"/>
    <w:p w14:paraId="3A562D99" w14:textId="77777777" w:rsidR="00373BD1" w:rsidRDefault="00373BD1" w:rsidP="00373BD1">
      <w:pPr>
        <w:pStyle w:val="Heading3"/>
      </w:pPr>
      <w:bookmarkStart w:id="339" w:name="_Toc484003859"/>
      <w:r>
        <w:t>Requirements</w:t>
      </w:r>
      <w:bookmarkEnd w:id="339"/>
    </w:p>
    <w:p w14:paraId="1720146F" w14:textId="77777777" w:rsidR="00373BD1" w:rsidRPr="00767D54" w:rsidRDefault="00373BD1" w:rsidP="00373BD1"/>
    <w:p w14:paraId="44BCB599" w14:textId="77777777" w:rsidR="00373BD1" w:rsidRDefault="00373BD1" w:rsidP="00373BD1">
      <w:pPr>
        <w:pStyle w:val="Heading3"/>
      </w:pPr>
      <w:bookmarkStart w:id="340" w:name="_Toc484003860"/>
      <w:r>
        <w:t>Business Rules</w:t>
      </w:r>
      <w:bookmarkEnd w:id="340"/>
    </w:p>
    <w:p w14:paraId="168F8F2B" w14:textId="77777777" w:rsidR="00373BD1" w:rsidRPr="00F65548" w:rsidRDefault="00373BD1" w:rsidP="00373BD1"/>
    <w:p w14:paraId="1C741D45" w14:textId="77777777" w:rsidR="00373BD1" w:rsidRDefault="00373BD1" w:rsidP="00373BD1">
      <w:pPr>
        <w:pStyle w:val="Heading3"/>
      </w:pPr>
      <w:bookmarkStart w:id="341" w:name="_Toc484003861"/>
      <w:r>
        <w:t>Views</w:t>
      </w:r>
      <w:bookmarkEnd w:id="341"/>
    </w:p>
    <w:p w14:paraId="2D939FD5" w14:textId="77777777" w:rsidR="00373BD1" w:rsidRPr="00767D54" w:rsidRDefault="00373BD1" w:rsidP="00373BD1">
      <w:pPr>
        <w:rPr>
          <w:rFonts w:eastAsia="Times New Roman" w:cs="Times New Roman"/>
        </w:rPr>
      </w:pPr>
    </w:p>
    <w:p w14:paraId="136777F6" w14:textId="77777777" w:rsidR="00373BD1" w:rsidRDefault="00373BD1" w:rsidP="00373BD1">
      <w:pPr>
        <w:pStyle w:val="Heading3"/>
      </w:pPr>
      <w:bookmarkStart w:id="342" w:name="_Toc484003862"/>
      <w:r>
        <w:t>Functions</w:t>
      </w:r>
      <w:bookmarkEnd w:id="342"/>
    </w:p>
    <w:p w14:paraId="0371DA15" w14:textId="77777777" w:rsidR="00373BD1" w:rsidRDefault="00373BD1" w:rsidP="00373BD1"/>
    <w:p w14:paraId="41C81692" w14:textId="77777777" w:rsidR="00373BD1" w:rsidRDefault="00373BD1" w:rsidP="00373BD1">
      <w:pPr>
        <w:pStyle w:val="Heading3"/>
      </w:pPr>
      <w:bookmarkStart w:id="343" w:name="_Toc484003863"/>
      <w:r>
        <w:t>Data Objects</w:t>
      </w:r>
      <w:bookmarkEnd w:id="343"/>
    </w:p>
    <w:p w14:paraId="3416A8B2" w14:textId="77777777" w:rsidR="00373BD1" w:rsidRDefault="00373BD1" w:rsidP="00373BD1"/>
    <w:p w14:paraId="64527D58" w14:textId="77777777" w:rsidR="00373BD1" w:rsidRDefault="00373BD1" w:rsidP="00373BD1">
      <w:pPr>
        <w:pStyle w:val="Heading3"/>
      </w:pPr>
      <w:bookmarkStart w:id="344" w:name="_Toc484003864"/>
      <w:r>
        <w:t>Enumerations</w:t>
      </w:r>
      <w:bookmarkEnd w:id="344"/>
    </w:p>
    <w:p w14:paraId="4B9F7A26" w14:textId="77777777" w:rsidR="00373BD1" w:rsidRDefault="00373BD1" w:rsidP="00373BD1"/>
    <w:p w14:paraId="401DF433" w14:textId="77777777" w:rsidR="00373BD1" w:rsidRPr="00E32B4E" w:rsidRDefault="00373BD1" w:rsidP="00373BD1">
      <w:pPr>
        <w:pStyle w:val="Heading3"/>
      </w:pPr>
      <w:bookmarkStart w:id="345" w:name="_Toc484003865"/>
      <w:r>
        <w:t>Complexity</w:t>
      </w:r>
      <w:bookmarkEnd w:id="345"/>
    </w:p>
    <w:tbl>
      <w:tblPr>
        <w:tblStyle w:val="TableGrid"/>
        <w:tblW w:w="0" w:type="auto"/>
        <w:tblInd w:w="360" w:type="dxa"/>
        <w:tblLook w:val="04A0" w:firstRow="1" w:lastRow="0" w:firstColumn="1" w:lastColumn="0" w:noHBand="0" w:noVBand="1"/>
      </w:tblPr>
      <w:tblGrid>
        <w:gridCol w:w="2155"/>
        <w:gridCol w:w="913"/>
      </w:tblGrid>
      <w:tr w:rsidR="00373BD1" w:rsidRPr="007445B1" w14:paraId="37A4C4DB"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82E0DAF" w14:textId="77777777" w:rsidR="00373BD1" w:rsidRPr="007445B1" w:rsidRDefault="00373BD1" w:rsidP="00134C44">
            <w:pPr>
              <w:pStyle w:val="TableHeading"/>
            </w:pPr>
          </w:p>
        </w:tc>
        <w:tc>
          <w:tcPr>
            <w:tcW w:w="913" w:type="dxa"/>
            <w:shd w:val="clear" w:color="auto" w:fill="BFBFBF" w:themeFill="background1" w:themeFillShade="BF"/>
          </w:tcPr>
          <w:p w14:paraId="79CFE583" w14:textId="77777777" w:rsidR="00373BD1" w:rsidRPr="007445B1" w:rsidRDefault="00373BD1" w:rsidP="00134C44">
            <w:pPr>
              <w:pStyle w:val="TableHeading"/>
            </w:pPr>
            <w:r>
              <w:t>Count</w:t>
            </w:r>
          </w:p>
        </w:tc>
      </w:tr>
      <w:tr w:rsidR="00373BD1" w:rsidRPr="007445B1" w14:paraId="7B3915BD" w14:textId="77777777" w:rsidTr="00134C44">
        <w:tc>
          <w:tcPr>
            <w:tcW w:w="2155" w:type="dxa"/>
          </w:tcPr>
          <w:p w14:paraId="4720DF8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32CDD7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8FFF3FE" w14:textId="77777777" w:rsidTr="00134C44">
        <w:tc>
          <w:tcPr>
            <w:tcW w:w="2155" w:type="dxa"/>
          </w:tcPr>
          <w:p w14:paraId="5803E8FF"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Outputs</w:t>
            </w:r>
          </w:p>
        </w:tc>
        <w:tc>
          <w:tcPr>
            <w:tcW w:w="913" w:type="dxa"/>
          </w:tcPr>
          <w:p w14:paraId="290E69DC"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28A6CDE8" w14:textId="77777777" w:rsidTr="00134C44">
        <w:tc>
          <w:tcPr>
            <w:tcW w:w="2155" w:type="dxa"/>
          </w:tcPr>
          <w:p w14:paraId="7E400D4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4AF506"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60E63576" w14:textId="77777777" w:rsidTr="00134C44">
        <w:tc>
          <w:tcPr>
            <w:tcW w:w="2155" w:type="dxa"/>
          </w:tcPr>
          <w:p w14:paraId="2236185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04FCFD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EE04F48" w14:textId="77777777" w:rsidTr="00134C44">
        <w:tc>
          <w:tcPr>
            <w:tcW w:w="2155" w:type="dxa"/>
          </w:tcPr>
          <w:p w14:paraId="7A9DEA7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7381DE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97323E3" w14:textId="77777777" w:rsidTr="00134C44">
        <w:tc>
          <w:tcPr>
            <w:tcW w:w="2155" w:type="dxa"/>
          </w:tcPr>
          <w:p w14:paraId="5E4E5C9D"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DC9B"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134A5CB" w14:textId="77777777" w:rsidR="00493175" w:rsidRDefault="00493175" w:rsidP="00493175"/>
    <w:p w14:paraId="5BC9068E" w14:textId="77777777" w:rsidR="00493175" w:rsidRDefault="00493175" w:rsidP="00493175">
      <w:pPr>
        <w:pStyle w:val="Heading2"/>
      </w:pPr>
      <w:bookmarkStart w:id="346" w:name="_Toc484003866"/>
      <w:r>
        <w:t>User Entry</w:t>
      </w:r>
      <w:bookmarkEnd w:id="346"/>
    </w:p>
    <w:p w14:paraId="4A0D5D10" w14:textId="77777777" w:rsidR="00373BD1" w:rsidRPr="00F65548" w:rsidRDefault="00373BD1" w:rsidP="00373BD1"/>
    <w:p w14:paraId="7DB80E31" w14:textId="77777777" w:rsidR="00373BD1" w:rsidRDefault="00373BD1" w:rsidP="00373BD1">
      <w:pPr>
        <w:pStyle w:val="Heading3"/>
      </w:pPr>
      <w:bookmarkStart w:id="347" w:name="_Toc484003867"/>
      <w:r>
        <w:t>Human Machine Interfaces</w:t>
      </w:r>
      <w:bookmarkEnd w:id="347"/>
    </w:p>
    <w:p w14:paraId="190576C6" w14:textId="77777777" w:rsidR="00373BD1" w:rsidRDefault="00373BD1" w:rsidP="00373BD1">
      <w:pPr>
        <w:pStyle w:val="Image"/>
      </w:pPr>
    </w:p>
    <w:p w14:paraId="01AA3EE8" w14:textId="77777777" w:rsidR="00373BD1" w:rsidRDefault="00373BD1" w:rsidP="00373BD1"/>
    <w:p w14:paraId="7B3C0DDD" w14:textId="77777777" w:rsidR="00373BD1" w:rsidRPr="00C365E7" w:rsidRDefault="00373BD1" w:rsidP="00373BD1"/>
    <w:p w14:paraId="49ECD158" w14:textId="77777777" w:rsidR="00373BD1" w:rsidRDefault="00373BD1" w:rsidP="00373BD1">
      <w:pPr>
        <w:pStyle w:val="Heading3"/>
      </w:pPr>
      <w:bookmarkStart w:id="348" w:name="_Toc484003868"/>
      <w:r>
        <w:t>Requirements</w:t>
      </w:r>
      <w:bookmarkEnd w:id="348"/>
    </w:p>
    <w:p w14:paraId="1D27FE4E" w14:textId="77777777" w:rsidR="00373BD1" w:rsidRPr="00767D54" w:rsidRDefault="00373BD1" w:rsidP="00373BD1"/>
    <w:p w14:paraId="2253A7F1" w14:textId="77777777" w:rsidR="00373BD1" w:rsidRDefault="00373BD1" w:rsidP="00373BD1">
      <w:pPr>
        <w:pStyle w:val="Heading3"/>
      </w:pPr>
      <w:bookmarkStart w:id="349" w:name="_Toc484003869"/>
      <w:r>
        <w:t>Business Rules</w:t>
      </w:r>
      <w:bookmarkEnd w:id="349"/>
    </w:p>
    <w:p w14:paraId="7E5E8577" w14:textId="77777777" w:rsidR="00373BD1" w:rsidRPr="00F65548" w:rsidRDefault="00373BD1" w:rsidP="00373BD1"/>
    <w:p w14:paraId="0B3319EC" w14:textId="77777777" w:rsidR="00373BD1" w:rsidRDefault="00373BD1" w:rsidP="00373BD1">
      <w:pPr>
        <w:pStyle w:val="Heading3"/>
      </w:pPr>
      <w:bookmarkStart w:id="350" w:name="_Toc484003870"/>
      <w:r>
        <w:t>Views</w:t>
      </w:r>
      <w:bookmarkEnd w:id="350"/>
    </w:p>
    <w:p w14:paraId="42763798" w14:textId="77777777" w:rsidR="00373BD1" w:rsidRPr="00767D54" w:rsidRDefault="00373BD1" w:rsidP="00373BD1">
      <w:pPr>
        <w:rPr>
          <w:rFonts w:eastAsia="Times New Roman" w:cs="Times New Roman"/>
        </w:rPr>
      </w:pPr>
    </w:p>
    <w:p w14:paraId="4C3F9949" w14:textId="77777777" w:rsidR="00373BD1" w:rsidRDefault="00373BD1" w:rsidP="00373BD1">
      <w:pPr>
        <w:pStyle w:val="Heading3"/>
      </w:pPr>
      <w:bookmarkStart w:id="351" w:name="_Toc484003871"/>
      <w:r>
        <w:t>Functions</w:t>
      </w:r>
      <w:bookmarkEnd w:id="351"/>
    </w:p>
    <w:p w14:paraId="3EE861E8" w14:textId="77777777" w:rsidR="00373BD1" w:rsidRDefault="00373BD1" w:rsidP="00373BD1"/>
    <w:p w14:paraId="7400D9B2" w14:textId="77777777" w:rsidR="00373BD1" w:rsidRDefault="00373BD1" w:rsidP="00373BD1">
      <w:pPr>
        <w:pStyle w:val="Heading3"/>
      </w:pPr>
      <w:bookmarkStart w:id="352" w:name="_Toc484003872"/>
      <w:r>
        <w:t>Data Objects</w:t>
      </w:r>
      <w:bookmarkEnd w:id="352"/>
    </w:p>
    <w:p w14:paraId="5FAC6864" w14:textId="77777777" w:rsidR="00373BD1" w:rsidRDefault="00373BD1" w:rsidP="00373BD1"/>
    <w:p w14:paraId="742D9F5D" w14:textId="77777777" w:rsidR="00373BD1" w:rsidRDefault="00373BD1" w:rsidP="00373BD1">
      <w:pPr>
        <w:pStyle w:val="Heading3"/>
      </w:pPr>
      <w:bookmarkStart w:id="353" w:name="_Toc484003873"/>
      <w:r>
        <w:t>Enumerations</w:t>
      </w:r>
      <w:bookmarkEnd w:id="353"/>
    </w:p>
    <w:p w14:paraId="1547A73A" w14:textId="77777777" w:rsidR="00373BD1" w:rsidRDefault="00373BD1" w:rsidP="00373BD1"/>
    <w:p w14:paraId="78E71A08" w14:textId="77777777" w:rsidR="00373BD1" w:rsidRPr="00E32B4E" w:rsidRDefault="00373BD1" w:rsidP="00373BD1">
      <w:pPr>
        <w:pStyle w:val="Heading3"/>
      </w:pPr>
      <w:bookmarkStart w:id="354" w:name="_Toc484003874"/>
      <w:r>
        <w:t>Complexity</w:t>
      </w:r>
      <w:bookmarkEnd w:id="354"/>
    </w:p>
    <w:tbl>
      <w:tblPr>
        <w:tblStyle w:val="TableGrid"/>
        <w:tblW w:w="0" w:type="auto"/>
        <w:tblInd w:w="360" w:type="dxa"/>
        <w:tblLook w:val="04A0" w:firstRow="1" w:lastRow="0" w:firstColumn="1" w:lastColumn="0" w:noHBand="0" w:noVBand="1"/>
      </w:tblPr>
      <w:tblGrid>
        <w:gridCol w:w="2155"/>
        <w:gridCol w:w="913"/>
      </w:tblGrid>
      <w:tr w:rsidR="00373BD1" w:rsidRPr="007445B1" w14:paraId="64FB8576"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DEAD6D" w14:textId="77777777" w:rsidR="00373BD1" w:rsidRPr="007445B1" w:rsidRDefault="00373BD1" w:rsidP="00134C44">
            <w:pPr>
              <w:pStyle w:val="TableHeading"/>
            </w:pPr>
          </w:p>
        </w:tc>
        <w:tc>
          <w:tcPr>
            <w:tcW w:w="913" w:type="dxa"/>
            <w:shd w:val="clear" w:color="auto" w:fill="BFBFBF" w:themeFill="background1" w:themeFillShade="BF"/>
          </w:tcPr>
          <w:p w14:paraId="7DB006A3" w14:textId="77777777" w:rsidR="00373BD1" w:rsidRPr="007445B1" w:rsidRDefault="00373BD1" w:rsidP="00134C44">
            <w:pPr>
              <w:pStyle w:val="TableHeading"/>
            </w:pPr>
            <w:r>
              <w:t>Count</w:t>
            </w:r>
          </w:p>
        </w:tc>
      </w:tr>
      <w:tr w:rsidR="00373BD1" w:rsidRPr="007445B1" w14:paraId="13E8E510" w14:textId="77777777" w:rsidTr="00134C44">
        <w:tc>
          <w:tcPr>
            <w:tcW w:w="2155" w:type="dxa"/>
          </w:tcPr>
          <w:p w14:paraId="203BEF9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632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B4FBE41" w14:textId="77777777" w:rsidTr="00134C44">
        <w:tc>
          <w:tcPr>
            <w:tcW w:w="2155" w:type="dxa"/>
          </w:tcPr>
          <w:p w14:paraId="68A85F5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E5E8637"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842843A" w14:textId="77777777" w:rsidTr="00134C44">
        <w:tc>
          <w:tcPr>
            <w:tcW w:w="2155" w:type="dxa"/>
          </w:tcPr>
          <w:p w14:paraId="2D42880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C6921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88940B" w14:textId="77777777" w:rsidTr="00134C44">
        <w:tc>
          <w:tcPr>
            <w:tcW w:w="2155" w:type="dxa"/>
          </w:tcPr>
          <w:p w14:paraId="4AD754F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E2CA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BB332D" w14:textId="77777777" w:rsidTr="00134C44">
        <w:tc>
          <w:tcPr>
            <w:tcW w:w="2155" w:type="dxa"/>
          </w:tcPr>
          <w:p w14:paraId="76A44C9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81B8B4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0C28E31" w14:textId="77777777" w:rsidTr="00134C44">
        <w:tc>
          <w:tcPr>
            <w:tcW w:w="2155" w:type="dxa"/>
          </w:tcPr>
          <w:p w14:paraId="6FA7465F"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A29E"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2D5E550" w14:textId="77777777" w:rsidR="00493175" w:rsidRPr="00493175" w:rsidRDefault="00493175" w:rsidP="00493175"/>
    <w:p w14:paraId="02CAFD0A" w14:textId="77777777" w:rsidR="00F915BE" w:rsidRDefault="00F915BE" w:rsidP="00493175">
      <w:pPr>
        <w:pStyle w:val="Heading1"/>
      </w:pPr>
      <w:bookmarkStart w:id="355" w:name="_Toc393722069"/>
      <w:bookmarkStart w:id="356" w:name="_Toc484003875"/>
      <w:r>
        <w:t>Use Cases</w:t>
      </w:r>
      <w:bookmarkEnd w:id="355"/>
      <w:bookmarkEnd w:id="356"/>
    </w:p>
    <w:p w14:paraId="405A2D58" w14:textId="77777777" w:rsidR="00F915BE" w:rsidRPr="00D05232" w:rsidRDefault="00F915BE" w:rsidP="00F915BE">
      <w:r>
        <w:t>This section introduces the relevant decomposed use cases with a use case diagram that depicts the use case names and relationships with stakeholders.  Stakeholders can be either users or other system elements.</w:t>
      </w:r>
    </w:p>
    <w:p w14:paraId="5E8A5219" w14:textId="77777777" w:rsidR="00F915BE" w:rsidRDefault="00F915BE" w:rsidP="00C365E7">
      <w:pPr>
        <w:pStyle w:val="Heading3"/>
      </w:pPr>
      <w:bookmarkStart w:id="357" w:name="_Toc393722070"/>
      <w:bookmarkStart w:id="358" w:name="_Toc484003876"/>
      <w:r>
        <w:t>[Use Case Name]</w:t>
      </w:r>
      <w:bookmarkEnd w:id="357"/>
      <w:bookmarkEnd w:id="358"/>
    </w:p>
    <w:p w14:paraId="7B7C84B6" w14:textId="77777777" w:rsidR="00F915BE" w:rsidRPr="00376879" w:rsidRDefault="00F915BE" w:rsidP="00F915BE">
      <w:r>
        <w:t>This section provides a brief description of the use case including any assumptions and pre/post conditions.</w:t>
      </w:r>
    </w:p>
    <w:p w14:paraId="72FC2F14" w14:textId="77777777" w:rsidR="00F915BE" w:rsidRDefault="00F915BE" w:rsidP="00F915BE">
      <w:pPr>
        <w:pStyle w:val="Heading4"/>
      </w:pPr>
      <w:bookmarkStart w:id="359" w:name="_Toc484003877"/>
      <w:r>
        <w:t>[Sequence | Activity] Diagram Name (optional)</w:t>
      </w:r>
      <w:bookmarkEnd w:id="359"/>
    </w:p>
    <w:p w14:paraId="4FA700EF" w14:textId="77777777" w:rsidR="00F915BE" w:rsidRDefault="00F915BE" w:rsidP="00F915BE">
      <w:r>
        <w:t>This section will contain the sequence or activity diagram depicting the use case flows.</w:t>
      </w:r>
    </w:p>
    <w:p w14:paraId="54DBB59A" w14:textId="77777777" w:rsidR="00F915BE" w:rsidRDefault="00F915BE" w:rsidP="00F915BE">
      <w:pPr>
        <w:pStyle w:val="Heading4"/>
      </w:pPr>
      <w:bookmarkStart w:id="360" w:name="_Toc484003878"/>
      <w:r>
        <w:t>Basic Flow</w:t>
      </w:r>
      <w:bookmarkEnd w:id="360"/>
    </w:p>
    <w:p w14:paraId="0BD2BA8D" w14:textId="77777777" w:rsidR="00F915BE" w:rsidRPr="00B80127" w:rsidRDefault="00F915BE" w:rsidP="00F915BE">
      <w:r>
        <w:t>This section will list the steps of the basic flow of events for the use case.</w:t>
      </w:r>
    </w:p>
    <w:p w14:paraId="2E4B7263" w14:textId="77777777" w:rsidR="00F915BE" w:rsidRDefault="00F915BE" w:rsidP="00F915BE">
      <w:pPr>
        <w:pStyle w:val="Heading4"/>
      </w:pPr>
      <w:bookmarkStart w:id="361" w:name="_Toc484003879"/>
      <w:r>
        <w:t>Alternate Flows</w:t>
      </w:r>
      <w:bookmarkEnd w:id="361"/>
    </w:p>
    <w:p w14:paraId="1F701E87" w14:textId="77777777" w:rsidR="00F915BE" w:rsidRPr="00B80127" w:rsidRDefault="00F915BE" w:rsidP="00F915BE">
      <w:r>
        <w:t>This section will list the steps for the alternate flow of events.</w:t>
      </w:r>
    </w:p>
    <w:p w14:paraId="2B4FDD5D" w14:textId="77777777" w:rsidR="00F915BE" w:rsidRDefault="00F915BE" w:rsidP="00F915BE">
      <w:pPr>
        <w:pStyle w:val="Heading4"/>
      </w:pPr>
      <w:bookmarkStart w:id="362" w:name="_Toc484003880"/>
      <w:r>
        <w:t>Exceptional Flows</w:t>
      </w:r>
      <w:bookmarkEnd w:id="362"/>
    </w:p>
    <w:p w14:paraId="31EBF4BB" w14:textId="77777777" w:rsidR="00F915BE" w:rsidRDefault="00F915BE" w:rsidP="00F915BE">
      <w:r>
        <w:t>This section will list the steps for the exceptional flow of events.</w:t>
      </w:r>
    </w:p>
    <w:p w14:paraId="44186966" w14:textId="77777777" w:rsidR="00C12F0F" w:rsidRDefault="00C12F0F" w:rsidP="00F915BE"/>
    <w:p w14:paraId="7790421F" w14:textId="77777777" w:rsidR="00C12F0F" w:rsidRDefault="00C12F0F" w:rsidP="00F915BE"/>
    <w:p w14:paraId="744597D2" w14:textId="77777777" w:rsidR="00C12F0F" w:rsidRDefault="00C12F0F" w:rsidP="00F915BE"/>
    <w:p w14:paraId="2CDE372C" w14:textId="77777777" w:rsidR="00C12F0F" w:rsidRDefault="00C12F0F" w:rsidP="00F915BE"/>
    <w:p w14:paraId="63F74B67" w14:textId="77777777" w:rsidR="00C12F0F" w:rsidRDefault="00C12F0F" w:rsidP="00F915BE"/>
    <w:p w14:paraId="2114A601" w14:textId="77777777" w:rsidR="00C12F0F" w:rsidRDefault="00C12F0F" w:rsidP="00F915BE"/>
    <w:p w14:paraId="30314A4F" w14:textId="77777777" w:rsidR="00C12F0F" w:rsidRDefault="00C12F0F" w:rsidP="00F915BE"/>
    <w:p w14:paraId="6DFC7949" w14:textId="77777777" w:rsidR="00C12F0F" w:rsidRDefault="00C12F0F" w:rsidP="00F915BE"/>
    <w:p w14:paraId="09C5D564" w14:textId="77777777" w:rsidR="00C12F0F" w:rsidRDefault="00C12F0F" w:rsidP="00F915BE"/>
    <w:p w14:paraId="05981827" w14:textId="77777777" w:rsidR="00C12F0F" w:rsidRDefault="00C12F0F" w:rsidP="00F915BE"/>
    <w:p w14:paraId="36E333D6" w14:textId="77777777" w:rsidR="00C12F0F" w:rsidRDefault="00C12F0F" w:rsidP="00F915BE"/>
    <w:p w14:paraId="45485DE7" w14:textId="77777777" w:rsidR="00C12F0F" w:rsidRDefault="00C12F0F" w:rsidP="00F915BE"/>
    <w:p w14:paraId="04473380" w14:textId="77777777" w:rsidR="00C12F0F" w:rsidRDefault="00C12F0F" w:rsidP="00F915BE"/>
    <w:p w14:paraId="3A8F5B0A" w14:textId="77777777" w:rsidR="00C12F0F" w:rsidRDefault="00C12F0F" w:rsidP="00F915BE"/>
    <w:p w14:paraId="28A4688C" w14:textId="77777777" w:rsidR="00C12F0F" w:rsidRDefault="00C12F0F" w:rsidP="00F915BE"/>
    <w:p w14:paraId="464B9B80" w14:textId="6EB4AD05" w:rsidR="008524C4" w:rsidRDefault="008524C4" w:rsidP="009C1F40">
      <w:pPr>
        <w:pStyle w:val="Heading1"/>
      </w:pPr>
      <w:bookmarkStart w:id="363" w:name="_Toc484003881"/>
      <w:r>
        <w:lastRenderedPageBreak/>
        <w:t>Data Model</w:t>
      </w:r>
      <w:bookmarkEnd w:id="128"/>
      <w:bookmarkEnd w:id="363"/>
    </w:p>
    <w:p w14:paraId="5D9952C4" w14:textId="77777777" w:rsidR="00456E49" w:rsidRDefault="008524C4" w:rsidP="008524C4">
      <w:r>
        <w:t>This section provides a data model for data structures used in the interfaces and data persisted in the data storage subsystem.</w:t>
      </w:r>
      <w:r w:rsidR="00456E49">
        <w:t xml:space="preserve">  </w:t>
      </w:r>
    </w:p>
    <w:p w14:paraId="5E091E2A" w14:textId="77777777" w:rsidR="00C03A9A" w:rsidRDefault="00C03A9A" w:rsidP="00881923">
      <w:pPr>
        <w:pStyle w:val="Image"/>
      </w:pPr>
      <w:r>
        <w:drawing>
          <wp:inline distT="0" distB="0" distL="0" distR="0" wp14:anchorId="0B44C8AB" wp14:editId="68D3058F">
            <wp:extent cx="54864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pic:spPr>
                </pic:pic>
              </a:graphicData>
            </a:graphic>
          </wp:inline>
        </w:drawing>
      </w:r>
    </w:p>
    <w:p w14:paraId="1ED71FDB" w14:textId="18CD55F0" w:rsidR="00881923" w:rsidRDefault="00881923" w:rsidP="00881923">
      <w:pPr>
        <w:pStyle w:val="TableCaption"/>
      </w:pPr>
      <w:bookmarkStart w:id="364" w:name="_Toc484003961"/>
      <w:r>
        <w:t xml:space="preserve">Figure </w:t>
      </w:r>
      <w:fldSimple w:instr=" STYLEREF 1 \s ">
        <w:r w:rsidR="006532AD">
          <w:rPr>
            <w:noProof/>
          </w:rPr>
          <w:t>7</w:t>
        </w:r>
      </w:fldSimple>
      <w:r w:rsidR="006532AD">
        <w:noBreakHyphen/>
      </w:r>
      <w:fldSimple w:instr=" SEQ Figure \* ARABIC \s 1 ">
        <w:r w:rsidR="006532AD">
          <w:rPr>
            <w:noProof/>
          </w:rPr>
          <w:t>1</w:t>
        </w:r>
      </w:fldSimple>
      <w:r>
        <w:t>: Data Model</w:t>
      </w:r>
      <w:bookmarkEnd w:id="364"/>
    </w:p>
    <w:p w14:paraId="3DEDCBEE" w14:textId="77777777" w:rsidR="00881923" w:rsidRDefault="00881923" w:rsidP="008524C4"/>
    <w:p w14:paraId="66B54C37" w14:textId="77777777" w:rsidR="00597BE8" w:rsidRDefault="00597BE8" w:rsidP="00597BE8">
      <w:pPr>
        <w:pStyle w:val="Heading2"/>
      </w:pPr>
      <w:bookmarkStart w:id="365" w:name="_Toc435180857"/>
      <w:bookmarkStart w:id="366" w:name="_Toc435180858"/>
      <w:bookmarkStart w:id="367" w:name="_Toc435180859"/>
      <w:bookmarkStart w:id="368" w:name="_Toc435180860"/>
      <w:bookmarkStart w:id="369" w:name="_Toc484003882"/>
      <w:bookmarkStart w:id="370" w:name="_Toc434911827"/>
      <w:bookmarkStart w:id="371" w:name="_Toc435180861"/>
      <w:bookmarkStart w:id="372" w:name="_Toc437954820"/>
      <w:bookmarkStart w:id="373" w:name="_Toc437955783"/>
      <w:bookmarkEnd w:id="365"/>
      <w:bookmarkEnd w:id="366"/>
      <w:bookmarkEnd w:id="367"/>
      <w:bookmarkEnd w:id="368"/>
      <w:r>
        <w:t>Table Tracker</w:t>
      </w:r>
      <w:r w:rsidR="00134C44">
        <w:t>s</w:t>
      </w:r>
      <w:bookmarkEnd w:id="369"/>
    </w:p>
    <w:p w14:paraId="5439C341" w14:textId="3BD5F356" w:rsidR="00597BE8" w:rsidRDefault="00C3703F" w:rsidP="00597BE8">
      <w:r>
        <w:t xml:space="preserve">Contains all the data need to track the development of the PCD.  </w:t>
      </w:r>
      <w:r w:rsidR="001E5214">
        <w:t xml:space="preserve">As of 5/25 there were 180+ entries on the spreadsheet.  </w:t>
      </w:r>
    </w:p>
    <w:p w14:paraId="47047652" w14:textId="77777777" w:rsidR="00A405BA" w:rsidRDefault="00A405BA" w:rsidP="00A405BA">
      <w:pPr>
        <w:pStyle w:val="TableCaption"/>
      </w:pPr>
      <w:bookmarkStart w:id="374" w:name="_Ref483207328"/>
      <w:bookmarkStart w:id="375" w:name="_Ref483208503"/>
      <w:bookmarkStart w:id="376" w:name="_Toc484003915"/>
      <w:r>
        <w:t xml:space="preserve">Table </w:t>
      </w:r>
      <w:fldSimple w:instr=" STYLEREF 1 \s ">
        <w:r w:rsidR="00B76A4E">
          <w:rPr>
            <w:noProof/>
          </w:rPr>
          <w:t>7</w:t>
        </w:r>
      </w:fldSimple>
      <w:r w:rsidR="00F15B95">
        <w:noBreakHyphen/>
      </w:r>
      <w:fldSimple w:instr=" SEQ Table \* ARABIC \s 1 ">
        <w:r w:rsidR="00B76A4E">
          <w:rPr>
            <w:noProof/>
          </w:rPr>
          <w:t>1</w:t>
        </w:r>
      </w:fldSimple>
      <w:r>
        <w:t>: Tracker</w:t>
      </w:r>
      <w:bookmarkEnd w:id="374"/>
      <w:r w:rsidR="00B86013">
        <w:t>s</w:t>
      </w:r>
      <w:bookmarkEnd w:id="375"/>
      <w:bookmarkEnd w:id="376"/>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597BE8" w:rsidRPr="00C43C4E" w14:paraId="165CD793"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13BFC3D" w14:textId="77777777" w:rsidR="00597BE8" w:rsidRDefault="00597BE8" w:rsidP="00A12839">
            <w:pPr>
              <w:pStyle w:val="TableHeading"/>
            </w:pPr>
            <w:r w:rsidRPr="00AC2578">
              <w:t>Column Name</w:t>
            </w:r>
          </w:p>
        </w:tc>
        <w:tc>
          <w:tcPr>
            <w:tcW w:w="1620" w:type="dxa"/>
            <w:shd w:val="clear" w:color="auto" w:fill="DBE5F1" w:themeFill="accent1" w:themeFillTint="33"/>
          </w:tcPr>
          <w:p w14:paraId="45485879" w14:textId="77777777" w:rsidR="00597BE8" w:rsidRDefault="00597BE8" w:rsidP="00A12839">
            <w:pPr>
              <w:pStyle w:val="TableHeading"/>
            </w:pPr>
            <w:r w:rsidRPr="00AC2578">
              <w:t>Data Type</w:t>
            </w:r>
          </w:p>
        </w:tc>
        <w:tc>
          <w:tcPr>
            <w:tcW w:w="900" w:type="dxa"/>
            <w:shd w:val="clear" w:color="auto" w:fill="DBE5F1" w:themeFill="accent1" w:themeFillTint="33"/>
          </w:tcPr>
          <w:p w14:paraId="0376E929" w14:textId="77777777" w:rsidR="00597BE8" w:rsidRPr="00C43C4E" w:rsidRDefault="00597BE8" w:rsidP="00A12839">
            <w:pPr>
              <w:pStyle w:val="TableHeading"/>
            </w:pPr>
            <w:r w:rsidRPr="00AC2578">
              <w:t>Null</w:t>
            </w:r>
          </w:p>
        </w:tc>
        <w:tc>
          <w:tcPr>
            <w:tcW w:w="4680" w:type="dxa"/>
            <w:shd w:val="clear" w:color="auto" w:fill="DBE5F1" w:themeFill="accent1" w:themeFillTint="33"/>
          </w:tcPr>
          <w:p w14:paraId="03DB7D26" w14:textId="77777777" w:rsidR="00597BE8" w:rsidRPr="00A8667C" w:rsidRDefault="00597BE8" w:rsidP="00A12839">
            <w:pPr>
              <w:pStyle w:val="TableHeading"/>
            </w:pPr>
            <w:r w:rsidRPr="00AC2578">
              <w:t>Description</w:t>
            </w:r>
          </w:p>
        </w:tc>
      </w:tr>
      <w:tr w:rsidR="00597BE8" w:rsidRPr="00C43C4E" w14:paraId="4AAEAE5B" w14:textId="77777777" w:rsidTr="00597BE8">
        <w:trPr>
          <w:cantSplit/>
        </w:trPr>
        <w:tc>
          <w:tcPr>
            <w:tcW w:w="1777" w:type="dxa"/>
          </w:tcPr>
          <w:p w14:paraId="02C6E1CC" w14:textId="77777777" w:rsidR="00597BE8" w:rsidRPr="00AC1F30" w:rsidRDefault="00597BE8" w:rsidP="001959C8">
            <w:pPr>
              <w:pStyle w:val="TableRow"/>
              <w:rPr>
                <w:b/>
              </w:rPr>
            </w:pPr>
            <w:r w:rsidRPr="00AC1F30">
              <w:t>Rec Id</w:t>
            </w:r>
          </w:p>
        </w:tc>
        <w:tc>
          <w:tcPr>
            <w:tcW w:w="1620" w:type="dxa"/>
          </w:tcPr>
          <w:p w14:paraId="22D0F5D9" w14:textId="77777777" w:rsidR="00597BE8" w:rsidRPr="00AC1F30" w:rsidRDefault="00491C43" w:rsidP="001959C8">
            <w:pPr>
              <w:pStyle w:val="TableRow"/>
              <w:rPr>
                <w:rFonts w:eastAsia="Times New Roman"/>
                <w:b/>
                <w:szCs w:val="24"/>
              </w:rPr>
            </w:pPr>
            <w:r w:rsidRPr="00AC1F30">
              <w:t>Sequence</w:t>
            </w:r>
          </w:p>
        </w:tc>
        <w:tc>
          <w:tcPr>
            <w:tcW w:w="900" w:type="dxa"/>
          </w:tcPr>
          <w:p w14:paraId="45745C27" w14:textId="77777777" w:rsidR="00597BE8" w:rsidRPr="00AC1F30" w:rsidRDefault="00491C43" w:rsidP="001959C8">
            <w:pPr>
              <w:pStyle w:val="TableRow"/>
              <w:rPr>
                <w:b/>
              </w:rPr>
            </w:pPr>
            <w:r w:rsidRPr="00AC1F30">
              <w:t>N</w:t>
            </w:r>
            <w:r w:rsidR="00597BE8" w:rsidRPr="00AC1F30">
              <w:t>ot</w:t>
            </w:r>
          </w:p>
        </w:tc>
        <w:tc>
          <w:tcPr>
            <w:tcW w:w="4680" w:type="dxa"/>
          </w:tcPr>
          <w:p w14:paraId="1C00183D" w14:textId="77777777" w:rsidR="00597BE8" w:rsidRPr="00AC1F30" w:rsidRDefault="00597BE8" w:rsidP="001959C8">
            <w:pPr>
              <w:pStyle w:val="TableRow"/>
              <w:rPr>
                <w:b/>
              </w:rPr>
            </w:pPr>
            <w:r w:rsidRPr="00AC1F30">
              <w:t>The unique durable single field key assigned to the record.</w:t>
            </w:r>
          </w:p>
        </w:tc>
      </w:tr>
      <w:tr w:rsidR="00597BE8" w:rsidRPr="00C43C4E" w14:paraId="2A03CAA0" w14:textId="77777777" w:rsidTr="00597BE8">
        <w:trPr>
          <w:cantSplit/>
        </w:trPr>
        <w:tc>
          <w:tcPr>
            <w:tcW w:w="1777" w:type="dxa"/>
          </w:tcPr>
          <w:p w14:paraId="2A63BCDD" w14:textId="77777777" w:rsidR="00597BE8" w:rsidRPr="00AC1F30" w:rsidRDefault="00597BE8" w:rsidP="001959C8">
            <w:pPr>
              <w:pStyle w:val="TableRow"/>
              <w:rPr>
                <w:b/>
              </w:rPr>
            </w:pPr>
            <w:r w:rsidRPr="00AC1F30">
              <w:t>Rec UUID</w:t>
            </w:r>
          </w:p>
        </w:tc>
        <w:tc>
          <w:tcPr>
            <w:tcW w:w="1620" w:type="dxa"/>
          </w:tcPr>
          <w:p w14:paraId="4F514207" w14:textId="77777777" w:rsidR="00597BE8" w:rsidRPr="00AC1F30" w:rsidRDefault="00491C43" w:rsidP="001959C8">
            <w:pPr>
              <w:pStyle w:val="TableRow"/>
              <w:rPr>
                <w:b/>
              </w:rPr>
            </w:pPr>
            <w:r w:rsidRPr="00AC1F30">
              <w:t>UUID</w:t>
            </w:r>
          </w:p>
        </w:tc>
        <w:tc>
          <w:tcPr>
            <w:tcW w:w="900" w:type="dxa"/>
          </w:tcPr>
          <w:p w14:paraId="7B5ED4EA" w14:textId="77777777" w:rsidR="00597BE8" w:rsidRPr="00AC1F30" w:rsidRDefault="00491C43" w:rsidP="001959C8">
            <w:pPr>
              <w:pStyle w:val="TableRow"/>
              <w:rPr>
                <w:b/>
              </w:rPr>
            </w:pPr>
            <w:r w:rsidRPr="00AC1F30">
              <w:t>Not</w:t>
            </w:r>
          </w:p>
        </w:tc>
        <w:tc>
          <w:tcPr>
            <w:tcW w:w="4680" w:type="dxa"/>
          </w:tcPr>
          <w:p w14:paraId="001B1511" w14:textId="77777777" w:rsidR="00597BE8" w:rsidRPr="00AC1F30" w:rsidRDefault="00597BE8" w:rsidP="001959C8">
            <w:pPr>
              <w:pStyle w:val="TableRow"/>
              <w:rPr>
                <w:b/>
              </w:rPr>
            </w:pPr>
            <w:r w:rsidRPr="00AC1F30">
              <w:t>Stores the Universally Unique Identifier (UUID) as defined by RFC 4122, ISO/IEC 9834-8:2005.</w:t>
            </w:r>
            <w:r w:rsidR="00BD7D6B">
              <w:t xml:space="preserve">  </w:t>
            </w:r>
          </w:p>
        </w:tc>
      </w:tr>
      <w:tr w:rsidR="00597BE8" w:rsidRPr="00C43C4E" w14:paraId="76814DEF" w14:textId="77777777" w:rsidTr="00597BE8">
        <w:trPr>
          <w:cantSplit/>
        </w:trPr>
        <w:tc>
          <w:tcPr>
            <w:tcW w:w="1777" w:type="dxa"/>
          </w:tcPr>
          <w:p w14:paraId="6E811E5C" w14:textId="77777777" w:rsidR="00597BE8" w:rsidRPr="00AC1F30" w:rsidRDefault="006B1473" w:rsidP="001959C8">
            <w:pPr>
              <w:pStyle w:val="TableRow"/>
              <w:rPr>
                <w:b/>
              </w:rPr>
            </w:pPr>
            <w:r w:rsidRPr="00AC1F30">
              <w:t>Fiscal Year</w:t>
            </w:r>
          </w:p>
        </w:tc>
        <w:tc>
          <w:tcPr>
            <w:tcW w:w="1620" w:type="dxa"/>
          </w:tcPr>
          <w:p w14:paraId="6A76AD86" w14:textId="77777777" w:rsidR="00597BE8" w:rsidRPr="00AC1F30" w:rsidRDefault="00491C43" w:rsidP="001959C8">
            <w:pPr>
              <w:pStyle w:val="TableRow"/>
              <w:rPr>
                <w:b/>
              </w:rPr>
            </w:pPr>
            <w:r w:rsidRPr="00AC1F30">
              <w:t>String</w:t>
            </w:r>
          </w:p>
        </w:tc>
        <w:tc>
          <w:tcPr>
            <w:tcW w:w="900" w:type="dxa"/>
          </w:tcPr>
          <w:p w14:paraId="65EBE27E" w14:textId="77777777" w:rsidR="00597BE8" w:rsidRPr="00AC1F30" w:rsidRDefault="00491C43" w:rsidP="001959C8">
            <w:pPr>
              <w:pStyle w:val="TableRow"/>
              <w:rPr>
                <w:b/>
              </w:rPr>
            </w:pPr>
            <w:commentRangeStart w:id="377"/>
            <w:r w:rsidRPr="00AC1F30">
              <w:t>No</w:t>
            </w:r>
            <w:r w:rsidR="0050425B">
              <w:t>t</w:t>
            </w:r>
            <w:commentRangeEnd w:id="377"/>
            <w:r w:rsidR="00AE4A0C">
              <w:rPr>
                <w:rStyle w:val="CommentReference"/>
              </w:rPr>
              <w:commentReference w:id="377"/>
            </w:r>
          </w:p>
        </w:tc>
        <w:tc>
          <w:tcPr>
            <w:tcW w:w="4680" w:type="dxa"/>
          </w:tcPr>
          <w:p w14:paraId="1D9FCBDB" w14:textId="77777777" w:rsidR="00597BE8" w:rsidRDefault="00AC1F30" w:rsidP="001959C8">
            <w:pPr>
              <w:pStyle w:val="TableRow"/>
            </w:pPr>
            <w:r>
              <w:t>The fiscal year the tracker is reporting on.</w:t>
            </w:r>
            <w:r w:rsidR="00BD7D6B">
              <w:t xml:space="preserve">  </w:t>
            </w:r>
          </w:p>
          <w:p w14:paraId="255CDC6F" w14:textId="6356D459" w:rsidR="001E5214" w:rsidRPr="00AC1F30" w:rsidRDefault="001E5214" w:rsidP="001959C8">
            <w:pPr>
              <w:pStyle w:val="TableRow"/>
              <w:rPr>
                <w:b/>
              </w:rPr>
            </w:pPr>
            <w:r>
              <w:t>FY##, ‘blanks’</w:t>
            </w:r>
          </w:p>
        </w:tc>
      </w:tr>
      <w:tr w:rsidR="00597BE8" w:rsidRPr="00C43C4E" w14:paraId="1664C2A3" w14:textId="77777777" w:rsidTr="00597BE8">
        <w:trPr>
          <w:cantSplit/>
        </w:trPr>
        <w:tc>
          <w:tcPr>
            <w:tcW w:w="1777" w:type="dxa"/>
          </w:tcPr>
          <w:p w14:paraId="5997D231" w14:textId="77777777" w:rsidR="00597BE8" w:rsidRPr="00AC1F30" w:rsidRDefault="006B1473" w:rsidP="001959C8">
            <w:pPr>
              <w:pStyle w:val="TableRow"/>
              <w:rPr>
                <w:b/>
              </w:rPr>
            </w:pPr>
            <w:r w:rsidRPr="00AC1F30">
              <w:t>Hull</w:t>
            </w:r>
            <w:r w:rsidR="00FF1527" w:rsidRPr="00AC1F30">
              <w:t xml:space="preserve"> Number</w:t>
            </w:r>
          </w:p>
        </w:tc>
        <w:tc>
          <w:tcPr>
            <w:tcW w:w="1620" w:type="dxa"/>
          </w:tcPr>
          <w:p w14:paraId="3067921F" w14:textId="77777777" w:rsidR="00597BE8" w:rsidRPr="00AC1F30" w:rsidRDefault="00491C43" w:rsidP="001959C8">
            <w:pPr>
              <w:pStyle w:val="TableRow"/>
              <w:rPr>
                <w:b/>
              </w:rPr>
            </w:pPr>
            <w:r w:rsidRPr="00AC1F30">
              <w:t>String</w:t>
            </w:r>
          </w:p>
        </w:tc>
        <w:tc>
          <w:tcPr>
            <w:tcW w:w="900" w:type="dxa"/>
          </w:tcPr>
          <w:p w14:paraId="105D6D75" w14:textId="77777777" w:rsidR="00597BE8" w:rsidRPr="00AC1F30" w:rsidRDefault="00491C43" w:rsidP="001959C8">
            <w:pPr>
              <w:pStyle w:val="TableRow"/>
              <w:rPr>
                <w:b/>
              </w:rPr>
            </w:pPr>
            <w:commentRangeStart w:id="378"/>
            <w:r w:rsidRPr="00AC1F30">
              <w:t>No</w:t>
            </w:r>
            <w:r w:rsidR="0050425B">
              <w:t>t</w:t>
            </w:r>
            <w:commentRangeEnd w:id="378"/>
            <w:r w:rsidR="00AE4A0C">
              <w:rPr>
                <w:rStyle w:val="CommentReference"/>
              </w:rPr>
              <w:commentReference w:id="378"/>
            </w:r>
          </w:p>
        </w:tc>
        <w:tc>
          <w:tcPr>
            <w:tcW w:w="4680" w:type="dxa"/>
          </w:tcPr>
          <w:p w14:paraId="151D4B7A" w14:textId="77777777" w:rsidR="00597BE8" w:rsidRDefault="00AC1F30" w:rsidP="001959C8">
            <w:pPr>
              <w:pStyle w:val="TableRow"/>
            </w:pPr>
            <w:r>
              <w:t>The hull number the tracker is reporting on.</w:t>
            </w:r>
            <w:r w:rsidR="00BD7D6B">
              <w:t xml:space="preserve">  </w:t>
            </w:r>
          </w:p>
          <w:p w14:paraId="6B3CCBD6" w14:textId="1FE54570" w:rsidR="001E5214" w:rsidRPr="00AC1F30" w:rsidRDefault="001E5214" w:rsidP="001959C8">
            <w:pPr>
              <w:pStyle w:val="TableRow"/>
              <w:rPr>
                <w:b/>
              </w:rPr>
            </w:pPr>
            <w:r>
              <w:t>Both numbers and strings with the longest string 9 characters.</w:t>
            </w:r>
          </w:p>
        </w:tc>
      </w:tr>
      <w:tr w:rsidR="00597BE8" w:rsidRPr="00C43C4E" w14:paraId="145331EB" w14:textId="77777777" w:rsidTr="00597BE8">
        <w:trPr>
          <w:cantSplit/>
        </w:trPr>
        <w:tc>
          <w:tcPr>
            <w:tcW w:w="1777" w:type="dxa"/>
          </w:tcPr>
          <w:p w14:paraId="328B9E4A" w14:textId="77777777" w:rsidR="00597BE8" w:rsidRPr="00AC1F30" w:rsidRDefault="006B1473" w:rsidP="001959C8">
            <w:pPr>
              <w:pStyle w:val="TableRow"/>
              <w:rPr>
                <w:b/>
              </w:rPr>
            </w:pPr>
            <w:r w:rsidRPr="00AC1F30">
              <w:t>Technical Insert</w:t>
            </w:r>
          </w:p>
        </w:tc>
        <w:tc>
          <w:tcPr>
            <w:tcW w:w="1620" w:type="dxa"/>
          </w:tcPr>
          <w:p w14:paraId="314443C4" w14:textId="77777777" w:rsidR="00597BE8" w:rsidRPr="00AC1F30" w:rsidRDefault="00491C43" w:rsidP="001959C8">
            <w:pPr>
              <w:pStyle w:val="TableRow"/>
              <w:rPr>
                <w:b/>
              </w:rPr>
            </w:pPr>
            <w:r w:rsidRPr="00AC1F30">
              <w:t>String</w:t>
            </w:r>
          </w:p>
        </w:tc>
        <w:tc>
          <w:tcPr>
            <w:tcW w:w="900" w:type="dxa"/>
          </w:tcPr>
          <w:p w14:paraId="22E8899A" w14:textId="121C0770" w:rsidR="00597BE8" w:rsidRPr="00AC1F30" w:rsidRDefault="00491C43" w:rsidP="001959C8">
            <w:pPr>
              <w:pStyle w:val="TableRow"/>
              <w:rPr>
                <w:b/>
              </w:rPr>
            </w:pPr>
            <w:commentRangeStart w:id="379"/>
            <w:r w:rsidRPr="00AC1F30">
              <w:t>No</w:t>
            </w:r>
            <w:r w:rsidR="00F50DE4">
              <w:t>t</w:t>
            </w:r>
            <w:commentRangeEnd w:id="379"/>
            <w:r w:rsidR="00AE4A0C">
              <w:rPr>
                <w:rStyle w:val="CommentReference"/>
              </w:rPr>
              <w:commentReference w:id="379"/>
            </w:r>
          </w:p>
        </w:tc>
        <w:tc>
          <w:tcPr>
            <w:tcW w:w="4680" w:type="dxa"/>
          </w:tcPr>
          <w:p w14:paraId="16AF7D48" w14:textId="77777777" w:rsidR="00597BE8" w:rsidRDefault="00F52469" w:rsidP="001959C8">
            <w:pPr>
              <w:pStyle w:val="TableRow"/>
            </w:pPr>
            <w:r>
              <w:t>The technical insert the tracker is reporting on.</w:t>
            </w:r>
            <w:r w:rsidR="00BD7D6B">
              <w:t xml:space="preserve">  </w:t>
            </w:r>
          </w:p>
          <w:p w14:paraId="4DF392CA" w14:textId="6565F1A5" w:rsidR="00AE4A0C" w:rsidRPr="00AE4A0C" w:rsidRDefault="00AE4A0C" w:rsidP="001959C8">
            <w:pPr>
              <w:pStyle w:val="TableRow"/>
            </w:pPr>
            <w:r>
              <w:t>TI##</w:t>
            </w:r>
          </w:p>
        </w:tc>
      </w:tr>
      <w:tr w:rsidR="006B1473" w:rsidRPr="00C43C4E" w14:paraId="0CB34BED" w14:textId="77777777" w:rsidTr="00597BE8">
        <w:trPr>
          <w:cantSplit/>
        </w:trPr>
        <w:tc>
          <w:tcPr>
            <w:tcW w:w="1777" w:type="dxa"/>
          </w:tcPr>
          <w:p w14:paraId="56AEB260" w14:textId="77777777" w:rsidR="006B1473" w:rsidRPr="00AC1F30" w:rsidRDefault="006B1473" w:rsidP="001959C8">
            <w:pPr>
              <w:pStyle w:val="TableRow"/>
              <w:rPr>
                <w:b/>
              </w:rPr>
            </w:pPr>
            <w:r w:rsidRPr="00AC1F30">
              <w:lastRenderedPageBreak/>
              <w:t>Funded</w:t>
            </w:r>
            <w:r w:rsidR="00F52469">
              <w:t xml:space="preserve"> Flag</w:t>
            </w:r>
          </w:p>
        </w:tc>
        <w:tc>
          <w:tcPr>
            <w:tcW w:w="1620" w:type="dxa"/>
          </w:tcPr>
          <w:p w14:paraId="06FDFAF3" w14:textId="77777777" w:rsidR="006B1473" w:rsidRPr="00AC1F30" w:rsidRDefault="00491C43" w:rsidP="001959C8">
            <w:pPr>
              <w:pStyle w:val="TableRow"/>
              <w:rPr>
                <w:b/>
              </w:rPr>
            </w:pPr>
            <w:r w:rsidRPr="00AC1F30">
              <w:t>B</w:t>
            </w:r>
            <w:r w:rsidR="006B1473" w:rsidRPr="00AC1F30">
              <w:t>oolean</w:t>
            </w:r>
          </w:p>
        </w:tc>
        <w:tc>
          <w:tcPr>
            <w:tcW w:w="900" w:type="dxa"/>
          </w:tcPr>
          <w:p w14:paraId="5890E93C" w14:textId="77777777" w:rsidR="006B1473" w:rsidRPr="00AC1F30" w:rsidRDefault="006B1473" w:rsidP="001959C8">
            <w:pPr>
              <w:pStyle w:val="TableRow"/>
            </w:pPr>
          </w:p>
        </w:tc>
        <w:tc>
          <w:tcPr>
            <w:tcW w:w="4680" w:type="dxa"/>
          </w:tcPr>
          <w:p w14:paraId="78D59F79" w14:textId="77777777" w:rsidR="006B1473" w:rsidRDefault="00F52469" w:rsidP="001959C8">
            <w:pPr>
              <w:pStyle w:val="TableRow"/>
            </w:pPr>
            <w:r>
              <w:t>Flag indicating whether the program is funded.</w:t>
            </w:r>
            <w:r w:rsidR="00BD7D6B">
              <w:t xml:space="preserve">  </w:t>
            </w:r>
          </w:p>
          <w:p w14:paraId="4A507C09" w14:textId="685875C1" w:rsidR="001E5214" w:rsidRPr="00AC1F30" w:rsidRDefault="001E5214" w:rsidP="001959C8">
            <w:pPr>
              <w:pStyle w:val="TableRow"/>
              <w:rPr>
                <w:b/>
              </w:rPr>
            </w:pPr>
            <w:r>
              <w:t>Yes No ‘blanks’</w:t>
            </w:r>
          </w:p>
        </w:tc>
      </w:tr>
      <w:tr w:rsidR="006B1473" w:rsidRPr="00C43C4E" w14:paraId="1EFF82CD" w14:textId="77777777" w:rsidTr="00597BE8">
        <w:trPr>
          <w:cantSplit/>
        </w:trPr>
        <w:tc>
          <w:tcPr>
            <w:tcW w:w="1777" w:type="dxa"/>
          </w:tcPr>
          <w:p w14:paraId="557470BA" w14:textId="77777777" w:rsidR="006B1473" w:rsidRPr="00AC1F30" w:rsidRDefault="006B1473" w:rsidP="001959C8">
            <w:pPr>
              <w:pStyle w:val="TableRow"/>
              <w:rPr>
                <w:b/>
              </w:rPr>
            </w:pPr>
            <w:r w:rsidRPr="00AC1F30">
              <w:t>FEA</w:t>
            </w:r>
            <w:r w:rsidR="00F52469">
              <w:t xml:space="preserve"> Flag</w:t>
            </w:r>
          </w:p>
        </w:tc>
        <w:tc>
          <w:tcPr>
            <w:tcW w:w="1620" w:type="dxa"/>
          </w:tcPr>
          <w:p w14:paraId="6F158129" w14:textId="77777777" w:rsidR="006B1473" w:rsidRPr="00AC1F30" w:rsidRDefault="00491C43" w:rsidP="001959C8">
            <w:pPr>
              <w:pStyle w:val="TableRow"/>
              <w:rPr>
                <w:b/>
              </w:rPr>
            </w:pPr>
            <w:r w:rsidRPr="00AC1F30">
              <w:t>String</w:t>
            </w:r>
          </w:p>
        </w:tc>
        <w:tc>
          <w:tcPr>
            <w:tcW w:w="900" w:type="dxa"/>
          </w:tcPr>
          <w:p w14:paraId="2708E9D2" w14:textId="77777777" w:rsidR="006B1473" w:rsidRPr="00AC1F30" w:rsidRDefault="006B1473" w:rsidP="001959C8">
            <w:pPr>
              <w:pStyle w:val="TableRow"/>
            </w:pPr>
          </w:p>
        </w:tc>
        <w:tc>
          <w:tcPr>
            <w:tcW w:w="4680" w:type="dxa"/>
          </w:tcPr>
          <w:p w14:paraId="1BFEF4BC" w14:textId="77777777" w:rsidR="006B1473" w:rsidRPr="00AC1F30" w:rsidRDefault="00F52469" w:rsidP="001959C8">
            <w:pPr>
              <w:pStyle w:val="TableRow"/>
              <w:rPr>
                <w:b/>
              </w:rPr>
            </w:pPr>
            <w:r>
              <w:t>Flag indicating whether the work is being done under a Financial Exposure Authorization (FEA).</w:t>
            </w:r>
            <w:r w:rsidR="00BD7D6B">
              <w:t xml:space="preserve">  </w:t>
            </w:r>
          </w:p>
        </w:tc>
      </w:tr>
      <w:tr w:rsidR="006B1473" w:rsidRPr="00C43C4E" w14:paraId="5E10F586" w14:textId="77777777" w:rsidTr="00597BE8">
        <w:trPr>
          <w:cantSplit/>
        </w:trPr>
        <w:tc>
          <w:tcPr>
            <w:tcW w:w="1777" w:type="dxa"/>
          </w:tcPr>
          <w:p w14:paraId="4B49B648" w14:textId="77777777" w:rsidR="006B1473" w:rsidRPr="00AC1F30" w:rsidRDefault="006B1473" w:rsidP="001959C8">
            <w:pPr>
              <w:pStyle w:val="TableRow"/>
              <w:rPr>
                <w:b/>
              </w:rPr>
            </w:pPr>
            <w:r w:rsidRPr="00AC1F30">
              <w:t>On Dock/Need Date</w:t>
            </w:r>
          </w:p>
        </w:tc>
        <w:tc>
          <w:tcPr>
            <w:tcW w:w="1620" w:type="dxa"/>
          </w:tcPr>
          <w:p w14:paraId="65E2D0C1" w14:textId="77777777" w:rsidR="006B1473" w:rsidRPr="00AC1F30" w:rsidRDefault="00491C43" w:rsidP="001959C8">
            <w:pPr>
              <w:pStyle w:val="TableRow"/>
              <w:rPr>
                <w:b/>
              </w:rPr>
            </w:pPr>
            <w:r w:rsidRPr="00AC1F30">
              <w:t>Date</w:t>
            </w:r>
          </w:p>
        </w:tc>
        <w:tc>
          <w:tcPr>
            <w:tcW w:w="900" w:type="dxa"/>
          </w:tcPr>
          <w:p w14:paraId="496F6BD5" w14:textId="77777777" w:rsidR="006B1473" w:rsidRPr="00AC1F30" w:rsidRDefault="006B1473" w:rsidP="001959C8">
            <w:pPr>
              <w:pStyle w:val="TableRow"/>
            </w:pPr>
          </w:p>
        </w:tc>
        <w:tc>
          <w:tcPr>
            <w:tcW w:w="4680" w:type="dxa"/>
          </w:tcPr>
          <w:p w14:paraId="39A5A36B" w14:textId="77777777" w:rsidR="006B1473" w:rsidRDefault="00F52469" w:rsidP="001959C8">
            <w:pPr>
              <w:pStyle w:val="TableRow"/>
            </w:pPr>
            <w:r>
              <w:t xml:space="preserve">The date the item(s) is to be </w:t>
            </w:r>
            <w:r w:rsidR="00531896">
              <w:t>delivered</w:t>
            </w:r>
            <w:r>
              <w:t xml:space="preserve"> to the customer.</w:t>
            </w:r>
            <w:r w:rsidR="00BD7D6B">
              <w:t xml:space="preserve">  </w:t>
            </w:r>
          </w:p>
          <w:p w14:paraId="52889D8C" w14:textId="186A20A6" w:rsidR="001E5214" w:rsidRPr="00AC1F30" w:rsidRDefault="001E5214" w:rsidP="001959C8">
            <w:pPr>
              <w:pStyle w:val="TableRow"/>
              <w:rPr>
                <w:b/>
              </w:rPr>
            </w:pPr>
            <w:r>
              <w:t>Both dates and strings (?, Delivered, TBD, ‘blanks’)</w:t>
            </w:r>
          </w:p>
        </w:tc>
      </w:tr>
      <w:tr w:rsidR="006B1473" w:rsidRPr="00C43C4E" w14:paraId="6779C3F7" w14:textId="77777777" w:rsidTr="00597BE8">
        <w:trPr>
          <w:cantSplit/>
        </w:trPr>
        <w:tc>
          <w:tcPr>
            <w:tcW w:w="1777" w:type="dxa"/>
          </w:tcPr>
          <w:p w14:paraId="4BA80493" w14:textId="77777777" w:rsidR="006B1473" w:rsidRPr="00AC1F30" w:rsidRDefault="00491C43" w:rsidP="001959C8">
            <w:pPr>
              <w:pStyle w:val="TableRow"/>
              <w:rPr>
                <w:b/>
              </w:rPr>
            </w:pPr>
            <w:r w:rsidRPr="00AC1F30">
              <w:t>PCD Lead Time</w:t>
            </w:r>
          </w:p>
        </w:tc>
        <w:tc>
          <w:tcPr>
            <w:tcW w:w="1620" w:type="dxa"/>
          </w:tcPr>
          <w:p w14:paraId="07C44EA7" w14:textId="77777777" w:rsidR="006B1473" w:rsidRPr="00AC1F30" w:rsidRDefault="00491C43" w:rsidP="001959C8">
            <w:pPr>
              <w:pStyle w:val="TableRow"/>
              <w:rPr>
                <w:b/>
              </w:rPr>
            </w:pPr>
            <w:r w:rsidRPr="00AC1F30">
              <w:t>Integer</w:t>
            </w:r>
          </w:p>
        </w:tc>
        <w:tc>
          <w:tcPr>
            <w:tcW w:w="900" w:type="dxa"/>
          </w:tcPr>
          <w:p w14:paraId="110A0894" w14:textId="77777777" w:rsidR="006B1473" w:rsidRPr="00AC1F30" w:rsidRDefault="006B1473" w:rsidP="001959C8">
            <w:pPr>
              <w:pStyle w:val="TableRow"/>
            </w:pPr>
          </w:p>
        </w:tc>
        <w:tc>
          <w:tcPr>
            <w:tcW w:w="4680" w:type="dxa"/>
          </w:tcPr>
          <w:p w14:paraId="48F7DA2D" w14:textId="77777777" w:rsidR="006B1473" w:rsidRPr="00BD7D6B" w:rsidRDefault="00BD7D6B" w:rsidP="001959C8">
            <w:pPr>
              <w:pStyle w:val="TableRow"/>
            </w:pPr>
            <w:r w:rsidRPr="00BD7D6B">
              <w:t>The n</w:t>
            </w:r>
            <w:r>
              <w:t>u</w:t>
            </w:r>
            <w:r w:rsidRPr="00BD7D6B">
              <w:t xml:space="preserve">mber of </w:t>
            </w:r>
            <w:r>
              <w:t>days before the ‘</w:t>
            </w:r>
            <w:r w:rsidRPr="00AC1F30">
              <w:t>On Dock/Need Date</w:t>
            </w:r>
            <w:r>
              <w:t xml:space="preserve">’ the PCD should be completed.  </w:t>
            </w:r>
          </w:p>
        </w:tc>
      </w:tr>
      <w:tr w:rsidR="009C542D" w:rsidRPr="00C43C4E" w14:paraId="3D0FB235" w14:textId="77777777" w:rsidTr="00597BE8">
        <w:trPr>
          <w:cantSplit/>
        </w:trPr>
        <w:tc>
          <w:tcPr>
            <w:tcW w:w="1777" w:type="dxa"/>
          </w:tcPr>
          <w:p w14:paraId="455FCFD8" w14:textId="77777777" w:rsidR="009C542D" w:rsidRPr="00AC1F30" w:rsidRDefault="009C542D" w:rsidP="001959C8">
            <w:pPr>
              <w:pStyle w:val="TableRow"/>
              <w:rPr>
                <w:b/>
              </w:rPr>
            </w:pPr>
            <w:r>
              <w:t>Internal RDD Lead Time</w:t>
            </w:r>
          </w:p>
        </w:tc>
        <w:tc>
          <w:tcPr>
            <w:tcW w:w="1620" w:type="dxa"/>
          </w:tcPr>
          <w:p w14:paraId="07B567A4" w14:textId="77777777" w:rsidR="009C542D" w:rsidRPr="00AC1F30" w:rsidRDefault="009C542D" w:rsidP="001959C8">
            <w:pPr>
              <w:pStyle w:val="TableRow"/>
              <w:rPr>
                <w:b/>
              </w:rPr>
            </w:pPr>
            <w:r>
              <w:t>Integer</w:t>
            </w:r>
          </w:p>
        </w:tc>
        <w:tc>
          <w:tcPr>
            <w:tcW w:w="900" w:type="dxa"/>
          </w:tcPr>
          <w:p w14:paraId="5555ADB5" w14:textId="77777777" w:rsidR="009C542D" w:rsidRPr="00AC1F30" w:rsidRDefault="009C542D" w:rsidP="001959C8">
            <w:pPr>
              <w:pStyle w:val="TableRow"/>
            </w:pPr>
          </w:p>
        </w:tc>
        <w:tc>
          <w:tcPr>
            <w:tcW w:w="4680" w:type="dxa"/>
          </w:tcPr>
          <w:p w14:paraId="52F5DC42" w14:textId="77777777" w:rsidR="009C542D" w:rsidRPr="00BD7D6B" w:rsidRDefault="00BD7D6B" w:rsidP="001959C8">
            <w:pPr>
              <w:pStyle w:val="TableRow"/>
            </w:pPr>
            <w:r w:rsidRPr="00BD7D6B">
              <w:t>The n</w:t>
            </w:r>
            <w:r>
              <w:t>u</w:t>
            </w:r>
            <w:r w:rsidRPr="00BD7D6B">
              <w:t xml:space="preserve">mber of </w:t>
            </w:r>
            <w:r>
              <w:t>days before the ‘</w:t>
            </w:r>
            <w:r w:rsidRPr="00AC1F30">
              <w:t>On Dock/Need Date</w:t>
            </w:r>
            <w:r>
              <w:t>’ the item should be completed</w:t>
            </w:r>
            <w:r w:rsidR="00531896">
              <w:t xml:space="preserve"> </w:t>
            </w:r>
            <w:r w:rsidR="0050425B">
              <w:t>by</w:t>
            </w:r>
            <w:r w:rsidR="00531896">
              <w:t xml:space="preserve"> the production organization</w:t>
            </w:r>
            <w:r>
              <w:t xml:space="preserve">.  </w:t>
            </w:r>
          </w:p>
        </w:tc>
      </w:tr>
      <w:tr w:rsidR="009C542D" w:rsidRPr="00C43C4E" w14:paraId="0F5CED18" w14:textId="77777777" w:rsidTr="00597BE8">
        <w:trPr>
          <w:cantSplit/>
        </w:trPr>
        <w:tc>
          <w:tcPr>
            <w:tcW w:w="1777" w:type="dxa"/>
          </w:tcPr>
          <w:p w14:paraId="1E347A1E" w14:textId="77777777" w:rsidR="009C542D" w:rsidRPr="00AC1F30" w:rsidRDefault="009C542D" w:rsidP="001959C8">
            <w:pPr>
              <w:pStyle w:val="TableRow"/>
              <w:rPr>
                <w:b/>
              </w:rPr>
            </w:pPr>
            <w:r>
              <w:t>Internal RDD</w:t>
            </w:r>
          </w:p>
        </w:tc>
        <w:tc>
          <w:tcPr>
            <w:tcW w:w="1620" w:type="dxa"/>
          </w:tcPr>
          <w:p w14:paraId="5E3D82B9" w14:textId="77777777" w:rsidR="009C542D" w:rsidRPr="00AC1F30" w:rsidRDefault="009C542D" w:rsidP="001959C8">
            <w:pPr>
              <w:pStyle w:val="TableRow"/>
              <w:rPr>
                <w:b/>
              </w:rPr>
            </w:pPr>
            <w:r>
              <w:t>Date</w:t>
            </w:r>
          </w:p>
        </w:tc>
        <w:tc>
          <w:tcPr>
            <w:tcW w:w="900" w:type="dxa"/>
          </w:tcPr>
          <w:p w14:paraId="78CCEB64" w14:textId="77777777" w:rsidR="009C542D" w:rsidRPr="00AC1F30" w:rsidRDefault="009C542D" w:rsidP="001959C8">
            <w:pPr>
              <w:pStyle w:val="TableRow"/>
            </w:pPr>
          </w:p>
        </w:tc>
        <w:tc>
          <w:tcPr>
            <w:tcW w:w="4680" w:type="dxa"/>
          </w:tcPr>
          <w:p w14:paraId="686F42A7" w14:textId="77777777" w:rsidR="009C542D" w:rsidRPr="00BD7D6B" w:rsidRDefault="0050425B" w:rsidP="001959C8">
            <w:pPr>
              <w:pStyle w:val="TableRow"/>
            </w:pPr>
            <w:r>
              <w:t>The date the item</w:t>
            </w:r>
            <w:r w:rsidR="00574E25">
              <w:t>(s)</w:t>
            </w:r>
            <w:r>
              <w:t xml:space="preserve"> should be complete by the production organization. </w:t>
            </w:r>
            <w:r w:rsidRPr="0050425B">
              <w:t xml:space="preserve"> </w:t>
            </w:r>
          </w:p>
        </w:tc>
      </w:tr>
      <w:tr w:rsidR="006B1473" w:rsidRPr="00C43C4E" w14:paraId="5E7CF20B" w14:textId="77777777" w:rsidTr="00597BE8">
        <w:trPr>
          <w:cantSplit/>
        </w:trPr>
        <w:tc>
          <w:tcPr>
            <w:tcW w:w="1777" w:type="dxa"/>
          </w:tcPr>
          <w:p w14:paraId="7B005ED3" w14:textId="77777777" w:rsidR="006B1473" w:rsidRPr="00AC1F30" w:rsidRDefault="00491C43" w:rsidP="001959C8">
            <w:pPr>
              <w:pStyle w:val="TableRow"/>
              <w:rPr>
                <w:b/>
              </w:rPr>
            </w:pPr>
            <w:r w:rsidRPr="00AC1F30">
              <w:t>Delivery Lead Time</w:t>
            </w:r>
          </w:p>
        </w:tc>
        <w:tc>
          <w:tcPr>
            <w:tcW w:w="1620" w:type="dxa"/>
          </w:tcPr>
          <w:p w14:paraId="5842ABD4" w14:textId="77777777" w:rsidR="006B1473" w:rsidRPr="00AC1F30" w:rsidRDefault="00491C43" w:rsidP="001959C8">
            <w:pPr>
              <w:pStyle w:val="TableRow"/>
              <w:rPr>
                <w:b/>
              </w:rPr>
            </w:pPr>
            <w:r w:rsidRPr="00AC1F30">
              <w:t>Integer</w:t>
            </w:r>
          </w:p>
        </w:tc>
        <w:tc>
          <w:tcPr>
            <w:tcW w:w="900" w:type="dxa"/>
          </w:tcPr>
          <w:p w14:paraId="10C6C281" w14:textId="77777777" w:rsidR="006B1473" w:rsidRPr="00AC1F30" w:rsidRDefault="006B1473" w:rsidP="001959C8">
            <w:pPr>
              <w:pStyle w:val="TableRow"/>
            </w:pPr>
          </w:p>
        </w:tc>
        <w:tc>
          <w:tcPr>
            <w:tcW w:w="4680" w:type="dxa"/>
          </w:tcPr>
          <w:p w14:paraId="34208437" w14:textId="77777777" w:rsidR="006B1473" w:rsidRPr="00BD7D6B" w:rsidRDefault="0050425B" w:rsidP="001959C8">
            <w:pPr>
              <w:pStyle w:val="TableRow"/>
            </w:pPr>
            <w:r w:rsidRPr="00BD7D6B">
              <w:t>The n</w:t>
            </w:r>
            <w:r>
              <w:t>u</w:t>
            </w:r>
            <w:r w:rsidRPr="00BD7D6B">
              <w:t xml:space="preserve">mber of </w:t>
            </w:r>
            <w:r>
              <w:t>days before the ‘</w:t>
            </w:r>
            <w:r w:rsidRPr="00AC1F30">
              <w:t>On Dock/Need Date</w:t>
            </w:r>
            <w:r>
              <w:t>’ the item</w:t>
            </w:r>
            <w:r w:rsidR="00574E25">
              <w:t>(s)</w:t>
            </w:r>
            <w:r>
              <w:t xml:space="preserve"> should be delivered to the customer.  </w:t>
            </w:r>
          </w:p>
        </w:tc>
      </w:tr>
      <w:tr w:rsidR="006B1473" w:rsidRPr="00C43C4E" w14:paraId="2B66A07F" w14:textId="77777777" w:rsidTr="00597BE8">
        <w:trPr>
          <w:cantSplit/>
        </w:trPr>
        <w:tc>
          <w:tcPr>
            <w:tcW w:w="1777" w:type="dxa"/>
          </w:tcPr>
          <w:p w14:paraId="7A5E7572" w14:textId="77777777" w:rsidR="006B1473" w:rsidRPr="00AC1F30" w:rsidRDefault="00491C43" w:rsidP="001959C8">
            <w:pPr>
              <w:pStyle w:val="TableRow"/>
              <w:rPr>
                <w:b/>
              </w:rPr>
            </w:pPr>
            <w:r w:rsidRPr="00AC1F30">
              <w:t>Delivery Required</w:t>
            </w:r>
          </w:p>
        </w:tc>
        <w:tc>
          <w:tcPr>
            <w:tcW w:w="1620" w:type="dxa"/>
          </w:tcPr>
          <w:p w14:paraId="14CC945F" w14:textId="77777777" w:rsidR="006B1473" w:rsidRPr="00AC1F30" w:rsidRDefault="00491C43" w:rsidP="001959C8">
            <w:pPr>
              <w:pStyle w:val="TableRow"/>
              <w:rPr>
                <w:b/>
              </w:rPr>
            </w:pPr>
            <w:r w:rsidRPr="00AC1F30">
              <w:t>Date</w:t>
            </w:r>
          </w:p>
        </w:tc>
        <w:tc>
          <w:tcPr>
            <w:tcW w:w="900" w:type="dxa"/>
          </w:tcPr>
          <w:p w14:paraId="0764C107" w14:textId="77777777" w:rsidR="006B1473" w:rsidRPr="00AC1F30" w:rsidRDefault="006B1473" w:rsidP="001959C8">
            <w:pPr>
              <w:pStyle w:val="TableRow"/>
            </w:pPr>
          </w:p>
        </w:tc>
        <w:tc>
          <w:tcPr>
            <w:tcW w:w="4680" w:type="dxa"/>
          </w:tcPr>
          <w:p w14:paraId="3F4DEC14" w14:textId="77777777" w:rsidR="006B1473" w:rsidRPr="00AC1F30" w:rsidRDefault="00F52469" w:rsidP="001959C8">
            <w:pPr>
              <w:pStyle w:val="TableRow"/>
              <w:rPr>
                <w:b/>
              </w:rPr>
            </w:pPr>
            <w:r>
              <w:t xml:space="preserve">The date the item(s) is to be </w:t>
            </w:r>
            <w:r w:rsidR="00531896">
              <w:t>delivered</w:t>
            </w:r>
            <w:r>
              <w:t xml:space="preserve"> to the customer.</w:t>
            </w:r>
            <w:r w:rsidR="00BD7D6B">
              <w:t xml:space="preserve">  </w:t>
            </w:r>
          </w:p>
        </w:tc>
      </w:tr>
      <w:tr w:rsidR="006B1473" w:rsidRPr="00C43C4E" w14:paraId="10E58CDC" w14:textId="77777777" w:rsidTr="00597BE8">
        <w:trPr>
          <w:cantSplit/>
        </w:trPr>
        <w:tc>
          <w:tcPr>
            <w:tcW w:w="1777" w:type="dxa"/>
          </w:tcPr>
          <w:p w14:paraId="1B27EAD3" w14:textId="77777777" w:rsidR="006B1473" w:rsidRPr="00AC1F30" w:rsidRDefault="00491C43" w:rsidP="001959C8">
            <w:pPr>
              <w:pStyle w:val="TableRow"/>
              <w:rPr>
                <w:b/>
              </w:rPr>
            </w:pPr>
            <w:r w:rsidRPr="00AC1F30">
              <w:t>Delivery Status</w:t>
            </w:r>
          </w:p>
        </w:tc>
        <w:tc>
          <w:tcPr>
            <w:tcW w:w="1620" w:type="dxa"/>
          </w:tcPr>
          <w:p w14:paraId="65686D74" w14:textId="77777777" w:rsidR="006B1473" w:rsidRPr="00AC1F30" w:rsidRDefault="00491C43" w:rsidP="001959C8">
            <w:pPr>
              <w:pStyle w:val="TableRow"/>
              <w:rPr>
                <w:b/>
              </w:rPr>
            </w:pPr>
            <w:r w:rsidRPr="00AC1F30">
              <w:t>String</w:t>
            </w:r>
          </w:p>
        </w:tc>
        <w:tc>
          <w:tcPr>
            <w:tcW w:w="900" w:type="dxa"/>
          </w:tcPr>
          <w:p w14:paraId="723BDBF2" w14:textId="77777777" w:rsidR="006B1473" w:rsidRPr="00AC1F30" w:rsidRDefault="006B1473" w:rsidP="001959C8">
            <w:pPr>
              <w:pStyle w:val="TableRow"/>
            </w:pPr>
          </w:p>
        </w:tc>
        <w:tc>
          <w:tcPr>
            <w:tcW w:w="4680" w:type="dxa"/>
          </w:tcPr>
          <w:p w14:paraId="7D71C6D3" w14:textId="77777777" w:rsidR="006B1473" w:rsidRPr="00AC1F30" w:rsidRDefault="00574E25" w:rsidP="001959C8">
            <w:pPr>
              <w:pStyle w:val="TableRow"/>
            </w:pPr>
            <w:r>
              <w:t xml:space="preserve">The delivery status of the items to the client.  (‘’, Delivered, Lost, Shipped)  </w:t>
            </w:r>
          </w:p>
        </w:tc>
      </w:tr>
      <w:tr w:rsidR="006B1473" w:rsidRPr="00C43C4E" w14:paraId="73CDE6FD" w14:textId="77777777" w:rsidTr="00597BE8">
        <w:trPr>
          <w:cantSplit/>
        </w:trPr>
        <w:tc>
          <w:tcPr>
            <w:tcW w:w="1777" w:type="dxa"/>
          </w:tcPr>
          <w:p w14:paraId="51597F4E" w14:textId="77777777" w:rsidR="006B1473" w:rsidRPr="00AC1F30" w:rsidRDefault="00491C43" w:rsidP="001959C8">
            <w:pPr>
              <w:pStyle w:val="TableRow"/>
              <w:rPr>
                <w:b/>
              </w:rPr>
            </w:pPr>
            <w:r w:rsidRPr="00AC1F30">
              <w:t>MAN PR</w:t>
            </w:r>
          </w:p>
        </w:tc>
        <w:tc>
          <w:tcPr>
            <w:tcW w:w="1620" w:type="dxa"/>
          </w:tcPr>
          <w:p w14:paraId="7175B3B1" w14:textId="77777777" w:rsidR="006B1473" w:rsidRPr="00AC1F30" w:rsidRDefault="00491C43" w:rsidP="001959C8">
            <w:pPr>
              <w:pStyle w:val="TableRow"/>
              <w:rPr>
                <w:b/>
              </w:rPr>
            </w:pPr>
            <w:r w:rsidRPr="00AC1F30">
              <w:t>Boolean</w:t>
            </w:r>
          </w:p>
        </w:tc>
        <w:tc>
          <w:tcPr>
            <w:tcW w:w="900" w:type="dxa"/>
          </w:tcPr>
          <w:p w14:paraId="4B7B7DC5" w14:textId="77777777" w:rsidR="006B1473" w:rsidRPr="00AC1F30" w:rsidRDefault="006B1473" w:rsidP="001959C8">
            <w:pPr>
              <w:pStyle w:val="TableRow"/>
            </w:pPr>
          </w:p>
        </w:tc>
        <w:tc>
          <w:tcPr>
            <w:tcW w:w="4680" w:type="dxa"/>
          </w:tcPr>
          <w:p w14:paraId="5B94BAC4" w14:textId="77777777" w:rsidR="006B1473" w:rsidRPr="00AC1F30" w:rsidRDefault="00574E25" w:rsidP="001959C8">
            <w:pPr>
              <w:pStyle w:val="TableRow"/>
            </w:pPr>
            <w:r>
              <w:t xml:space="preserve">Manassas purchase requisition </w:t>
            </w:r>
            <w:r w:rsidR="00351CCA">
              <w:t xml:space="preserve">flag </w:t>
            </w:r>
            <w:r>
              <w:t xml:space="preserve"> </w:t>
            </w:r>
          </w:p>
        </w:tc>
      </w:tr>
      <w:tr w:rsidR="006B1473" w:rsidRPr="00C43C4E" w14:paraId="00C2CE7F" w14:textId="77777777" w:rsidTr="00597BE8">
        <w:trPr>
          <w:cantSplit/>
        </w:trPr>
        <w:tc>
          <w:tcPr>
            <w:tcW w:w="1777" w:type="dxa"/>
          </w:tcPr>
          <w:p w14:paraId="3D23666E" w14:textId="77777777" w:rsidR="006B1473" w:rsidRPr="00AC1F30" w:rsidRDefault="00491C43" w:rsidP="001959C8">
            <w:pPr>
              <w:pStyle w:val="TableRow"/>
              <w:rPr>
                <w:b/>
              </w:rPr>
            </w:pPr>
            <w:r w:rsidRPr="00AC1F30">
              <w:t>MAN DEL O/L</w:t>
            </w:r>
          </w:p>
        </w:tc>
        <w:tc>
          <w:tcPr>
            <w:tcW w:w="1620" w:type="dxa"/>
          </w:tcPr>
          <w:p w14:paraId="121D60CE" w14:textId="77777777" w:rsidR="006B1473" w:rsidRPr="00AC1F30" w:rsidRDefault="00491C43" w:rsidP="001959C8">
            <w:pPr>
              <w:pStyle w:val="TableRow"/>
              <w:rPr>
                <w:b/>
              </w:rPr>
            </w:pPr>
            <w:r w:rsidRPr="00AC1F30">
              <w:t>Date</w:t>
            </w:r>
          </w:p>
        </w:tc>
        <w:tc>
          <w:tcPr>
            <w:tcW w:w="900" w:type="dxa"/>
          </w:tcPr>
          <w:p w14:paraId="0C178652" w14:textId="77777777" w:rsidR="006B1473" w:rsidRPr="00AC1F30" w:rsidRDefault="006B1473" w:rsidP="001959C8">
            <w:pPr>
              <w:pStyle w:val="TableRow"/>
            </w:pPr>
          </w:p>
        </w:tc>
        <w:tc>
          <w:tcPr>
            <w:tcW w:w="4680" w:type="dxa"/>
          </w:tcPr>
          <w:p w14:paraId="33A5C1A5" w14:textId="77777777" w:rsidR="006B1473" w:rsidRDefault="00574E25" w:rsidP="001959C8">
            <w:pPr>
              <w:pStyle w:val="TableRow"/>
            </w:pPr>
            <w:r>
              <w:t xml:space="preserve">Manassas delivery </w:t>
            </w:r>
            <w:r w:rsidR="00351CCA">
              <w:t>date outlook</w:t>
            </w:r>
            <w:r w:rsidR="003134BB">
              <w:t>.</w:t>
            </w:r>
            <w:r w:rsidR="00351CCA">
              <w:t xml:space="preserve">  </w:t>
            </w:r>
          </w:p>
          <w:p w14:paraId="7D88B633" w14:textId="202147ED" w:rsidR="00950787" w:rsidRPr="00AC1F30" w:rsidRDefault="00950787" w:rsidP="001959C8">
            <w:pPr>
              <w:pStyle w:val="TableRow"/>
            </w:pPr>
            <w:r>
              <w:t xml:space="preserve">Dates and strings (Delivered, Partial Delivered, ‘blanks’)  </w:t>
            </w:r>
          </w:p>
        </w:tc>
      </w:tr>
      <w:tr w:rsidR="00491C43" w:rsidRPr="00C43C4E" w14:paraId="3D91E1B5" w14:textId="77777777" w:rsidTr="00597BE8">
        <w:trPr>
          <w:cantSplit/>
        </w:trPr>
        <w:tc>
          <w:tcPr>
            <w:tcW w:w="1777" w:type="dxa"/>
          </w:tcPr>
          <w:p w14:paraId="4C789D4D" w14:textId="77777777" w:rsidR="00491C43" w:rsidRPr="00AC1F30" w:rsidRDefault="00491C43" w:rsidP="001959C8">
            <w:pPr>
              <w:pStyle w:val="TableRow"/>
              <w:rPr>
                <w:b/>
              </w:rPr>
            </w:pPr>
            <w:r w:rsidRPr="00AC1F30">
              <w:t>CLW PR</w:t>
            </w:r>
          </w:p>
        </w:tc>
        <w:tc>
          <w:tcPr>
            <w:tcW w:w="1620" w:type="dxa"/>
          </w:tcPr>
          <w:p w14:paraId="4A377188" w14:textId="77777777" w:rsidR="00491C43" w:rsidRPr="00AC1F30" w:rsidRDefault="00491C43" w:rsidP="001959C8">
            <w:pPr>
              <w:pStyle w:val="TableRow"/>
              <w:rPr>
                <w:b/>
              </w:rPr>
            </w:pPr>
            <w:r w:rsidRPr="00AC1F30">
              <w:t>Boolean</w:t>
            </w:r>
          </w:p>
        </w:tc>
        <w:tc>
          <w:tcPr>
            <w:tcW w:w="900" w:type="dxa"/>
          </w:tcPr>
          <w:p w14:paraId="4C0B5C8D" w14:textId="77777777" w:rsidR="00491C43" w:rsidRPr="00AC1F30" w:rsidRDefault="00491C43" w:rsidP="001959C8">
            <w:pPr>
              <w:pStyle w:val="TableRow"/>
            </w:pPr>
          </w:p>
        </w:tc>
        <w:tc>
          <w:tcPr>
            <w:tcW w:w="4680" w:type="dxa"/>
          </w:tcPr>
          <w:p w14:paraId="6AEA6782" w14:textId="77777777" w:rsidR="00491C43" w:rsidRPr="00AC1F30" w:rsidRDefault="00574E25" w:rsidP="001959C8">
            <w:pPr>
              <w:pStyle w:val="TableRow"/>
            </w:pPr>
            <w:r>
              <w:t xml:space="preserve">Clearwater purchase requisition </w:t>
            </w:r>
            <w:r w:rsidR="00351CCA">
              <w:t xml:space="preserve">flag </w:t>
            </w:r>
            <w:r>
              <w:t xml:space="preserve"> </w:t>
            </w:r>
          </w:p>
        </w:tc>
      </w:tr>
      <w:tr w:rsidR="00491C43" w:rsidRPr="00C43C4E" w14:paraId="3E4099BC" w14:textId="77777777" w:rsidTr="00597BE8">
        <w:trPr>
          <w:cantSplit/>
        </w:trPr>
        <w:tc>
          <w:tcPr>
            <w:tcW w:w="1777" w:type="dxa"/>
          </w:tcPr>
          <w:p w14:paraId="208CC3C8" w14:textId="77777777" w:rsidR="00491C43" w:rsidRPr="00AC1F30" w:rsidRDefault="00491C43" w:rsidP="001959C8">
            <w:pPr>
              <w:pStyle w:val="TableRow"/>
              <w:rPr>
                <w:b/>
              </w:rPr>
            </w:pPr>
            <w:r w:rsidRPr="00AC1F30">
              <w:t>CLW DEL O/L</w:t>
            </w:r>
          </w:p>
        </w:tc>
        <w:tc>
          <w:tcPr>
            <w:tcW w:w="1620" w:type="dxa"/>
          </w:tcPr>
          <w:p w14:paraId="533FA021" w14:textId="77777777" w:rsidR="00491C43" w:rsidRPr="00AC1F30" w:rsidRDefault="00491C43" w:rsidP="001959C8">
            <w:pPr>
              <w:pStyle w:val="TableRow"/>
              <w:rPr>
                <w:b/>
              </w:rPr>
            </w:pPr>
            <w:r w:rsidRPr="00AC1F30">
              <w:t>Date</w:t>
            </w:r>
          </w:p>
        </w:tc>
        <w:tc>
          <w:tcPr>
            <w:tcW w:w="900" w:type="dxa"/>
          </w:tcPr>
          <w:p w14:paraId="4AEEEEF9" w14:textId="77777777" w:rsidR="00491C43" w:rsidRPr="00AC1F30" w:rsidRDefault="00491C43" w:rsidP="001959C8">
            <w:pPr>
              <w:pStyle w:val="TableRow"/>
            </w:pPr>
          </w:p>
        </w:tc>
        <w:tc>
          <w:tcPr>
            <w:tcW w:w="4680" w:type="dxa"/>
          </w:tcPr>
          <w:p w14:paraId="48A13D5F" w14:textId="77777777" w:rsidR="009A0899" w:rsidRDefault="00351CCA" w:rsidP="001959C8">
            <w:pPr>
              <w:pStyle w:val="TableRow"/>
            </w:pPr>
            <w:r>
              <w:t>Clearwater delivery date outlook</w:t>
            </w:r>
            <w:r w:rsidR="009A0899">
              <w:t xml:space="preserve">.  </w:t>
            </w:r>
          </w:p>
          <w:p w14:paraId="4B52B041" w14:textId="6CBC481D" w:rsidR="00491C43" w:rsidRPr="00AC1F30" w:rsidRDefault="009A0899" w:rsidP="001959C8">
            <w:pPr>
              <w:pStyle w:val="TableRow"/>
            </w:pPr>
            <w:r>
              <w:t xml:space="preserve">Dates and strings (Delivered, Partial Delivered, ‘blanks’)  </w:t>
            </w:r>
          </w:p>
        </w:tc>
      </w:tr>
      <w:tr w:rsidR="00FF1527" w:rsidRPr="00C43C4E" w14:paraId="68E25091" w14:textId="77777777" w:rsidTr="00597BE8">
        <w:trPr>
          <w:cantSplit/>
        </w:trPr>
        <w:tc>
          <w:tcPr>
            <w:tcW w:w="1777" w:type="dxa"/>
          </w:tcPr>
          <w:p w14:paraId="4F569F42" w14:textId="77777777" w:rsidR="00FF1527" w:rsidRPr="00AC1F30" w:rsidRDefault="00FF1527" w:rsidP="001959C8">
            <w:pPr>
              <w:pStyle w:val="TableRow"/>
              <w:rPr>
                <w:b/>
              </w:rPr>
            </w:pPr>
            <w:r w:rsidRPr="00AC1F30">
              <w:t>Part Number</w:t>
            </w:r>
          </w:p>
        </w:tc>
        <w:tc>
          <w:tcPr>
            <w:tcW w:w="1620" w:type="dxa"/>
          </w:tcPr>
          <w:p w14:paraId="49287846" w14:textId="77777777" w:rsidR="00FF1527" w:rsidRPr="00AC1F30" w:rsidRDefault="00FF1527" w:rsidP="001959C8">
            <w:pPr>
              <w:pStyle w:val="TableRow"/>
              <w:rPr>
                <w:b/>
              </w:rPr>
            </w:pPr>
            <w:r w:rsidRPr="00AC1F30">
              <w:t>String</w:t>
            </w:r>
          </w:p>
        </w:tc>
        <w:tc>
          <w:tcPr>
            <w:tcW w:w="900" w:type="dxa"/>
          </w:tcPr>
          <w:p w14:paraId="309AF258" w14:textId="77777777" w:rsidR="00FF1527" w:rsidRPr="00AC1F30" w:rsidRDefault="00FF1527" w:rsidP="001959C8">
            <w:pPr>
              <w:pStyle w:val="TableRow"/>
            </w:pPr>
          </w:p>
        </w:tc>
        <w:tc>
          <w:tcPr>
            <w:tcW w:w="4680" w:type="dxa"/>
          </w:tcPr>
          <w:p w14:paraId="1D11B529" w14:textId="77777777" w:rsidR="00FF1527" w:rsidRDefault="00FF1527" w:rsidP="001959C8">
            <w:pPr>
              <w:pStyle w:val="TableRow"/>
            </w:pPr>
            <w:r w:rsidRPr="00AC1F30">
              <w:t>Part Number or BOM</w:t>
            </w:r>
            <w:r w:rsidR="00BD7D6B">
              <w:t xml:space="preserve">.  </w:t>
            </w:r>
          </w:p>
          <w:p w14:paraId="434FD670" w14:textId="2281591B" w:rsidR="00950787" w:rsidRPr="00AC1F30" w:rsidRDefault="00950787" w:rsidP="001959C8">
            <w:pPr>
              <w:pStyle w:val="TableRow"/>
              <w:rPr>
                <w:b/>
              </w:rPr>
            </w:pPr>
            <w:r>
              <w:t xml:space="preserve">Strings and ‘blanks’ with max length of 41.  </w:t>
            </w:r>
          </w:p>
        </w:tc>
      </w:tr>
      <w:tr w:rsidR="00491C43" w:rsidRPr="00C43C4E" w14:paraId="5B7ECAE9" w14:textId="77777777" w:rsidTr="00597BE8">
        <w:trPr>
          <w:cantSplit/>
        </w:trPr>
        <w:tc>
          <w:tcPr>
            <w:tcW w:w="1777" w:type="dxa"/>
          </w:tcPr>
          <w:p w14:paraId="4D39A843" w14:textId="77777777" w:rsidR="00491C43" w:rsidRPr="00AC1F30" w:rsidRDefault="00491C43" w:rsidP="001959C8">
            <w:pPr>
              <w:pStyle w:val="TableRow"/>
              <w:rPr>
                <w:b/>
              </w:rPr>
            </w:pPr>
            <w:r w:rsidRPr="00AC1F30">
              <w:t>Part</w:t>
            </w:r>
            <w:r w:rsidR="00C8473A">
              <w:t>s</w:t>
            </w:r>
            <w:r w:rsidRPr="00AC1F30">
              <w:t xml:space="preserve"> List Status</w:t>
            </w:r>
          </w:p>
        </w:tc>
        <w:tc>
          <w:tcPr>
            <w:tcW w:w="1620" w:type="dxa"/>
          </w:tcPr>
          <w:p w14:paraId="37F8E729" w14:textId="77777777" w:rsidR="00491C43" w:rsidRPr="00AC1F30" w:rsidRDefault="00491C43" w:rsidP="001959C8">
            <w:pPr>
              <w:pStyle w:val="TableRow"/>
              <w:rPr>
                <w:b/>
              </w:rPr>
            </w:pPr>
            <w:r w:rsidRPr="00AC1F30">
              <w:t>String</w:t>
            </w:r>
          </w:p>
        </w:tc>
        <w:tc>
          <w:tcPr>
            <w:tcW w:w="900" w:type="dxa"/>
          </w:tcPr>
          <w:p w14:paraId="62C8DB0C" w14:textId="77777777" w:rsidR="00491C43" w:rsidRPr="00AC1F30" w:rsidRDefault="00491C43" w:rsidP="001959C8">
            <w:pPr>
              <w:pStyle w:val="TableRow"/>
            </w:pPr>
          </w:p>
        </w:tc>
        <w:tc>
          <w:tcPr>
            <w:tcW w:w="4680" w:type="dxa"/>
          </w:tcPr>
          <w:p w14:paraId="57441CC0" w14:textId="77777777" w:rsidR="00491C43" w:rsidRDefault="00351CCA" w:rsidP="001959C8">
            <w:pPr>
              <w:pStyle w:val="TableRow"/>
            </w:pPr>
            <w:r>
              <w:t>The status of the par</w:t>
            </w:r>
            <w:r w:rsidR="00C8473A">
              <w:t xml:space="preserve">ts list preparation task.  </w:t>
            </w:r>
          </w:p>
          <w:p w14:paraId="4E883C51" w14:textId="219CDAC8" w:rsidR="00950787" w:rsidRPr="00AC1F30" w:rsidRDefault="00950787" w:rsidP="001959C8">
            <w:pPr>
              <w:pStyle w:val="TableRow"/>
            </w:pPr>
            <w:r>
              <w:t>(Released (with date sometimes), No, N/A, ‘blanks’)</w:t>
            </w:r>
          </w:p>
        </w:tc>
      </w:tr>
      <w:tr w:rsidR="00491C43" w:rsidRPr="00C43C4E" w14:paraId="768BF8E5" w14:textId="77777777" w:rsidTr="00597BE8">
        <w:trPr>
          <w:cantSplit/>
        </w:trPr>
        <w:tc>
          <w:tcPr>
            <w:tcW w:w="1777" w:type="dxa"/>
          </w:tcPr>
          <w:p w14:paraId="2A3B4488" w14:textId="77777777" w:rsidR="00491C43" w:rsidRPr="00AC1F30" w:rsidRDefault="00491C43" w:rsidP="001959C8">
            <w:pPr>
              <w:pStyle w:val="TableRow"/>
              <w:rPr>
                <w:b/>
              </w:rPr>
            </w:pPr>
            <w:r w:rsidRPr="00AC1F30">
              <w:t>Drawing Status</w:t>
            </w:r>
          </w:p>
        </w:tc>
        <w:tc>
          <w:tcPr>
            <w:tcW w:w="1620" w:type="dxa"/>
          </w:tcPr>
          <w:p w14:paraId="3EC0E0DC" w14:textId="77777777" w:rsidR="00491C43" w:rsidRPr="00AC1F30" w:rsidRDefault="00491C43" w:rsidP="001959C8">
            <w:pPr>
              <w:pStyle w:val="TableRow"/>
              <w:rPr>
                <w:b/>
              </w:rPr>
            </w:pPr>
            <w:r w:rsidRPr="00AC1F30">
              <w:t>String</w:t>
            </w:r>
          </w:p>
        </w:tc>
        <w:tc>
          <w:tcPr>
            <w:tcW w:w="900" w:type="dxa"/>
          </w:tcPr>
          <w:p w14:paraId="087F2E65" w14:textId="77777777" w:rsidR="00491C43" w:rsidRPr="00AC1F30" w:rsidRDefault="00491C43" w:rsidP="001959C8">
            <w:pPr>
              <w:pStyle w:val="TableRow"/>
            </w:pPr>
          </w:p>
        </w:tc>
        <w:tc>
          <w:tcPr>
            <w:tcW w:w="4680" w:type="dxa"/>
          </w:tcPr>
          <w:p w14:paraId="1981F18B" w14:textId="77777777" w:rsidR="00491C43" w:rsidRDefault="00C8473A" w:rsidP="001959C8">
            <w:pPr>
              <w:pStyle w:val="TableRow"/>
            </w:pPr>
            <w:r>
              <w:t xml:space="preserve">The status of the engineering drawings preparation task.  </w:t>
            </w:r>
          </w:p>
          <w:p w14:paraId="12237D56" w14:textId="36494340" w:rsidR="00950787" w:rsidRPr="00AC1F30" w:rsidRDefault="00950787" w:rsidP="001959C8">
            <w:pPr>
              <w:pStyle w:val="TableRow"/>
            </w:pPr>
            <w:r>
              <w:t>(Released (with date sometimes), WIP (with date sometimes), No, N/A, ‘blanks’)</w:t>
            </w:r>
          </w:p>
        </w:tc>
      </w:tr>
      <w:tr w:rsidR="00491C43" w:rsidRPr="00C43C4E" w14:paraId="290EA3D4" w14:textId="77777777" w:rsidTr="00597BE8">
        <w:trPr>
          <w:cantSplit/>
        </w:trPr>
        <w:tc>
          <w:tcPr>
            <w:tcW w:w="1777" w:type="dxa"/>
          </w:tcPr>
          <w:p w14:paraId="72D87348" w14:textId="77777777" w:rsidR="00491C43" w:rsidRPr="00AC1F30" w:rsidRDefault="00491C43" w:rsidP="001959C8">
            <w:pPr>
              <w:pStyle w:val="TableRow"/>
              <w:rPr>
                <w:b/>
              </w:rPr>
            </w:pPr>
            <w:r w:rsidRPr="00AC1F30">
              <w:t>M</w:t>
            </w:r>
            <w:r w:rsidR="00C8473A">
              <w:t>OD</w:t>
            </w:r>
          </w:p>
        </w:tc>
        <w:tc>
          <w:tcPr>
            <w:tcW w:w="1620" w:type="dxa"/>
          </w:tcPr>
          <w:p w14:paraId="74CB885D" w14:textId="77777777" w:rsidR="00491C43" w:rsidRPr="00AC1F30" w:rsidRDefault="00491C43" w:rsidP="001959C8">
            <w:pPr>
              <w:pStyle w:val="TableRow"/>
              <w:rPr>
                <w:b/>
              </w:rPr>
            </w:pPr>
            <w:r w:rsidRPr="00AC1F30">
              <w:t>String</w:t>
            </w:r>
          </w:p>
        </w:tc>
        <w:tc>
          <w:tcPr>
            <w:tcW w:w="900" w:type="dxa"/>
          </w:tcPr>
          <w:p w14:paraId="3F3B57B0" w14:textId="77777777" w:rsidR="00491C43" w:rsidRPr="00AC1F30" w:rsidRDefault="00491C43" w:rsidP="001959C8">
            <w:pPr>
              <w:pStyle w:val="TableRow"/>
            </w:pPr>
          </w:p>
        </w:tc>
        <w:tc>
          <w:tcPr>
            <w:tcW w:w="4680" w:type="dxa"/>
          </w:tcPr>
          <w:p w14:paraId="629FD72C" w14:textId="77777777" w:rsidR="00491C43" w:rsidRPr="00AC1F30" w:rsidRDefault="00491C43" w:rsidP="001959C8">
            <w:pPr>
              <w:pStyle w:val="TableRow"/>
            </w:pPr>
          </w:p>
        </w:tc>
      </w:tr>
      <w:tr w:rsidR="00491C43" w:rsidRPr="00C43C4E" w14:paraId="2C4B84C6" w14:textId="77777777" w:rsidTr="00597BE8">
        <w:trPr>
          <w:cantSplit/>
        </w:trPr>
        <w:tc>
          <w:tcPr>
            <w:tcW w:w="1777" w:type="dxa"/>
          </w:tcPr>
          <w:p w14:paraId="31AFC49F" w14:textId="77777777" w:rsidR="00491C43" w:rsidRPr="00AC1F30" w:rsidRDefault="00491C43" w:rsidP="001959C8">
            <w:pPr>
              <w:pStyle w:val="TableRow"/>
              <w:rPr>
                <w:b/>
              </w:rPr>
            </w:pPr>
            <w:r w:rsidRPr="00AC1F30">
              <w:t>SLIN</w:t>
            </w:r>
          </w:p>
        </w:tc>
        <w:tc>
          <w:tcPr>
            <w:tcW w:w="1620" w:type="dxa"/>
          </w:tcPr>
          <w:p w14:paraId="3F16E1FA" w14:textId="77777777" w:rsidR="00491C43" w:rsidRPr="00AC1F30" w:rsidRDefault="00491C43" w:rsidP="001959C8">
            <w:pPr>
              <w:pStyle w:val="TableRow"/>
              <w:rPr>
                <w:b/>
              </w:rPr>
            </w:pPr>
            <w:r w:rsidRPr="00AC1F30">
              <w:t>String</w:t>
            </w:r>
          </w:p>
        </w:tc>
        <w:tc>
          <w:tcPr>
            <w:tcW w:w="900" w:type="dxa"/>
          </w:tcPr>
          <w:p w14:paraId="6BE801F8" w14:textId="77777777" w:rsidR="00491C43" w:rsidRPr="00AC1F30" w:rsidRDefault="00491C43" w:rsidP="001959C8">
            <w:pPr>
              <w:pStyle w:val="TableRow"/>
            </w:pPr>
          </w:p>
        </w:tc>
        <w:tc>
          <w:tcPr>
            <w:tcW w:w="4680" w:type="dxa"/>
          </w:tcPr>
          <w:p w14:paraId="3EA0723E" w14:textId="219E25F3" w:rsidR="00491C43" w:rsidRPr="00AC1F30" w:rsidRDefault="00C8473A" w:rsidP="001959C8">
            <w:pPr>
              <w:pStyle w:val="TableRow"/>
            </w:pPr>
            <w:r>
              <w:t>Sub-line item number</w:t>
            </w:r>
            <w:r w:rsidR="003134BB">
              <w:t xml:space="preserve">  </w:t>
            </w:r>
          </w:p>
        </w:tc>
      </w:tr>
      <w:tr w:rsidR="00491C43" w:rsidRPr="00C43C4E" w14:paraId="08EF9915" w14:textId="77777777" w:rsidTr="00597BE8">
        <w:trPr>
          <w:cantSplit/>
        </w:trPr>
        <w:tc>
          <w:tcPr>
            <w:tcW w:w="1777" w:type="dxa"/>
          </w:tcPr>
          <w:p w14:paraId="68316802" w14:textId="77777777" w:rsidR="00491C43" w:rsidRPr="00AC1F30" w:rsidRDefault="00491C43" w:rsidP="001959C8">
            <w:pPr>
              <w:pStyle w:val="TableRow"/>
              <w:rPr>
                <w:b/>
              </w:rPr>
            </w:pPr>
            <w:r w:rsidRPr="00AC1F30">
              <w:t>Est Dollars</w:t>
            </w:r>
          </w:p>
        </w:tc>
        <w:tc>
          <w:tcPr>
            <w:tcW w:w="1620" w:type="dxa"/>
          </w:tcPr>
          <w:p w14:paraId="4A700AE3" w14:textId="2BCB0B8D" w:rsidR="00491C43" w:rsidRPr="00AC1F30" w:rsidRDefault="00320E08" w:rsidP="001959C8">
            <w:pPr>
              <w:pStyle w:val="TableRow"/>
              <w:rPr>
                <w:b/>
              </w:rPr>
            </w:pPr>
            <w:r>
              <w:t>Integer</w:t>
            </w:r>
          </w:p>
        </w:tc>
        <w:tc>
          <w:tcPr>
            <w:tcW w:w="900" w:type="dxa"/>
          </w:tcPr>
          <w:p w14:paraId="475E9176" w14:textId="77777777" w:rsidR="00491C43" w:rsidRPr="00AC1F30" w:rsidRDefault="00491C43" w:rsidP="001959C8">
            <w:pPr>
              <w:pStyle w:val="TableRow"/>
            </w:pPr>
          </w:p>
        </w:tc>
        <w:tc>
          <w:tcPr>
            <w:tcW w:w="4680" w:type="dxa"/>
          </w:tcPr>
          <w:p w14:paraId="11FF4465" w14:textId="77777777" w:rsidR="00491C43" w:rsidRPr="00AC1F30" w:rsidRDefault="00C8473A" w:rsidP="001959C8">
            <w:pPr>
              <w:pStyle w:val="TableRow"/>
            </w:pPr>
            <w:r>
              <w:t xml:space="preserve">The estimated budget dollars of the PCD.  </w:t>
            </w:r>
          </w:p>
        </w:tc>
      </w:tr>
      <w:tr w:rsidR="00491C43" w:rsidRPr="00C43C4E" w14:paraId="284E7532" w14:textId="77777777" w:rsidTr="00597BE8">
        <w:trPr>
          <w:cantSplit/>
        </w:trPr>
        <w:tc>
          <w:tcPr>
            <w:tcW w:w="1777" w:type="dxa"/>
          </w:tcPr>
          <w:p w14:paraId="6AD06B8E" w14:textId="77777777" w:rsidR="00491C43" w:rsidRPr="00AC1F30" w:rsidRDefault="00491C43" w:rsidP="001959C8">
            <w:pPr>
              <w:pStyle w:val="TableRow"/>
              <w:rPr>
                <w:b/>
              </w:rPr>
            </w:pPr>
            <w:r w:rsidRPr="00AC1F30">
              <w:t>BOM Status</w:t>
            </w:r>
          </w:p>
        </w:tc>
        <w:tc>
          <w:tcPr>
            <w:tcW w:w="1620" w:type="dxa"/>
          </w:tcPr>
          <w:p w14:paraId="58BB17E0" w14:textId="77777777" w:rsidR="00491C43" w:rsidRPr="00AC1F30" w:rsidRDefault="00491C43" w:rsidP="001959C8">
            <w:pPr>
              <w:pStyle w:val="TableRow"/>
              <w:rPr>
                <w:b/>
              </w:rPr>
            </w:pPr>
            <w:r w:rsidRPr="00AC1F30">
              <w:t>String</w:t>
            </w:r>
          </w:p>
        </w:tc>
        <w:tc>
          <w:tcPr>
            <w:tcW w:w="900" w:type="dxa"/>
          </w:tcPr>
          <w:p w14:paraId="1C8FDECB" w14:textId="77777777" w:rsidR="00491C43" w:rsidRPr="00AC1F30" w:rsidRDefault="00491C43" w:rsidP="001959C8">
            <w:pPr>
              <w:pStyle w:val="TableRow"/>
            </w:pPr>
          </w:p>
        </w:tc>
        <w:tc>
          <w:tcPr>
            <w:tcW w:w="4680" w:type="dxa"/>
          </w:tcPr>
          <w:p w14:paraId="5662D33B" w14:textId="77777777" w:rsidR="00491C43" w:rsidRPr="00AC1F30" w:rsidRDefault="00C8473A" w:rsidP="001959C8">
            <w:pPr>
              <w:pStyle w:val="TableRow"/>
            </w:pPr>
            <w:r>
              <w:t xml:space="preserve">The status of the bill of materials preparation task. </w:t>
            </w:r>
          </w:p>
        </w:tc>
      </w:tr>
      <w:tr w:rsidR="00491C43" w:rsidRPr="00C43C4E" w14:paraId="267BF7B3" w14:textId="77777777" w:rsidTr="00597BE8">
        <w:trPr>
          <w:cantSplit/>
        </w:trPr>
        <w:tc>
          <w:tcPr>
            <w:tcW w:w="1777" w:type="dxa"/>
          </w:tcPr>
          <w:p w14:paraId="64F2D52E" w14:textId="77777777" w:rsidR="00491C43" w:rsidRPr="00AC1F30" w:rsidRDefault="00491C43" w:rsidP="001959C8">
            <w:pPr>
              <w:pStyle w:val="TableRow"/>
              <w:rPr>
                <w:b/>
              </w:rPr>
            </w:pPr>
            <w:r w:rsidRPr="00AC1F30">
              <w:t>Date Next Review</w:t>
            </w:r>
          </w:p>
        </w:tc>
        <w:tc>
          <w:tcPr>
            <w:tcW w:w="1620" w:type="dxa"/>
          </w:tcPr>
          <w:p w14:paraId="52E933A1" w14:textId="7FEF0C96" w:rsidR="00491C43" w:rsidRPr="00AC1F30" w:rsidRDefault="00320E08" w:rsidP="001959C8">
            <w:pPr>
              <w:pStyle w:val="TableRow"/>
              <w:rPr>
                <w:b/>
              </w:rPr>
            </w:pPr>
            <w:r w:rsidRPr="00AC1F30">
              <w:t>D</w:t>
            </w:r>
            <w:r w:rsidR="00491C43" w:rsidRPr="00AC1F30">
              <w:t>ate</w:t>
            </w:r>
          </w:p>
        </w:tc>
        <w:tc>
          <w:tcPr>
            <w:tcW w:w="900" w:type="dxa"/>
          </w:tcPr>
          <w:p w14:paraId="576E933C" w14:textId="77777777" w:rsidR="00491C43" w:rsidRPr="00AC1F30" w:rsidRDefault="00491C43" w:rsidP="001959C8">
            <w:pPr>
              <w:pStyle w:val="TableRow"/>
            </w:pPr>
          </w:p>
        </w:tc>
        <w:tc>
          <w:tcPr>
            <w:tcW w:w="4680" w:type="dxa"/>
          </w:tcPr>
          <w:p w14:paraId="48134647" w14:textId="77777777" w:rsidR="00491C43" w:rsidRPr="00AC1F30" w:rsidRDefault="00C8473A" w:rsidP="001959C8">
            <w:pPr>
              <w:pStyle w:val="TableRow"/>
            </w:pPr>
            <w:r>
              <w:t xml:space="preserve">The date the task should next be reviewed.  </w:t>
            </w:r>
          </w:p>
        </w:tc>
      </w:tr>
      <w:tr w:rsidR="00491C43" w:rsidRPr="00A8667C" w14:paraId="2E18F9B3" w14:textId="77777777" w:rsidTr="00597BE8">
        <w:trPr>
          <w:cantSplit/>
        </w:trPr>
        <w:tc>
          <w:tcPr>
            <w:tcW w:w="1777" w:type="dxa"/>
          </w:tcPr>
          <w:p w14:paraId="7CDA42B3" w14:textId="77777777" w:rsidR="00491C43" w:rsidRPr="00FD7B11" w:rsidRDefault="00491C43" w:rsidP="001959C8">
            <w:pPr>
              <w:pStyle w:val="TableRow"/>
            </w:pPr>
            <w:r w:rsidRPr="00FD7B11">
              <w:t>BOILERPLATE</w:t>
            </w:r>
          </w:p>
        </w:tc>
        <w:tc>
          <w:tcPr>
            <w:tcW w:w="1620" w:type="dxa"/>
          </w:tcPr>
          <w:p w14:paraId="5C3DC177" w14:textId="77777777" w:rsidR="00491C43" w:rsidRDefault="00491C43" w:rsidP="001959C8">
            <w:pPr>
              <w:pStyle w:val="TableRow"/>
            </w:pPr>
          </w:p>
        </w:tc>
        <w:tc>
          <w:tcPr>
            <w:tcW w:w="900" w:type="dxa"/>
          </w:tcPr>
          <w:p w14:paraId="4833D68F" w14:textId="77777777" w:rsidR="00491C43" w:rsidRPr="00C43C4E" w:rsidRDefault="00491C43" w:rsidP="001959C8">
            <w:pPr>
              <w:pStyle w:val="TableRow"/>
            </w:pPr>
          </w:p>
        </w:tc>
        <w:tc>
          <w:tcPr>
            <w:tcW w:w="4680" w:type="dxa"/>
          </w:tcPr>
          <w:p w14:paraId="07BB0E1C" w14:textId="77777777" w:rsidR="00491C43" w:rsidRPr="00A8667C" w:rsidRDefault="00142114" w:rsidP="001959C8">
            <w:pPr>
              <w:pStyle w:val="TableRow"/>
            </w:pPr>
            <w:r>
              <w:t>See ‘Table Boilerplate Suffix’.</w:t>
            </w:r>
            <w:r w:rsidR="00BD7D6B">
              <w:t xml:space="preserve">  </w:t>
            </w:r>
          </w:p>
        </w:tc>
      </w:tr>
    </w:tbl>
    <w:p w14:paraId="0F302458" w14:textId="77777777" w:rsidR="001961F3" w:rsidRDefault="001961F3" w:rsidP="001961F3">
      <w:r>
        <w:t>Referenced by:</w:t>
      </w:r>
    </w:p>
    <w:p w14:paraId="44EEEF0D" w14:textId="77777777" w:rsidR="006D0130" w:rsidRDefault="006D0130" w:rsidP="001961F3">
      <w:pPr>
        <w:ind w:left="1440"/>
      </w:pPr>
      <w:r>
        <w:fldChar w:fldCharType="begin"/>
      </w:r>
      <w:r>
        <w:instrText xml:space="preserve"> REF _Ref483215321 \r \h </w:instrText>
      </w:r>
      <w:r>
        <w:fldChar w:fldCharType="separate"/>
      </w:r>
      <w:r w:rsidR="00B76A4E">
        <w:t>2.1</w:t>
      </w:r>
      <w:r>
        <w:fldChar w:fldCharType="end"/>
      </w:r>
      <w:r>
        <w:t xml:space="preserve"> - </w:t>
      </w:r>
      <w:r>
        <w:fldChar w:fldCharType="begin"/>
      </w:r>
      <w:r>
        <w:instrText xml:space="preserve"> REF _Ref483215295 \h </w:instrText>
      </w:r>
      <w:r>
        <w:fldChar w:fldCharType="separate"/>
      </w:r>
      <w:r w:rsidR="00B76A4E">
        <w:t>PCD Status View</w:t>
      </w:r>
      <w:r>
        <w:fldChar w:fldCharType="end"/>
      </w:r>
    </w:p>
    <w:p w14:paraId="1D55B093" w14:textId="77777777" w:rsidR="00D640A3" w:rsidRDefault="00D640A3" w:rsidP="001961F3">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7B63ABA0" w14:textId="77777777" w:rsidR="001961F3" w:rsidRDefault="001961F3" w:rsidP="001961F3">
      <w:pPr>
        <w:ind w:left="1440"/>
      </w:pPr>
      <w:r>
        <w:fldChar w:fldCharType="begin"/>
      </w:r>
      <w:r>
        <w:instrText xml:space="preserve"> REF _Ref483207997 \w \h </w:instrText>
      </w:r>
      <w:r>
        <w:fldChar w:fldCharType="separate"/>
      </w:r>
      <w:r w:rsidR="00B76A4E">
        <w:t>2.3</w:t>
      </w:r>
      <w:r>
        <w:fldChar w:fldCharType="end"/>
      </w:r>
      <w:r>
        <w:t xml:space="preserve"> - </w:t>
      </w:r>
      <w:r>
        <w:fldChar w:fldCharType="begin"/>
      </w:r>
      <w:r>
        <w:instrText xml:space="preserve"> REF _Ref483207903 \h </w:instrText>
      </w:r>
      <w:r>
        <w:fldChar w:fldCharType="separate"/>
      </w:r>
      <w:r w:rsidR="00B76A4E">
        <w:t>PCD Tracker Entry</w:t>
      </w:r>
      <w:r>
        <w:fldChar w:fldCharType="end"/>
      </w:r>
    </w:p>
    <w:p w14:paraId="39BC0A1E" w14:textId="77777777" w:rsidR="001961F3" w:rsidRDefault="001961F3" w:rsidP="001961F3"/>
    <w:p w14:paraId="037C70F3" w14:textId="77777777" w:rsidR="00027550" w:rsidRDefault="00027550" w:rsidP="001961F3"/>
    <w:p w14:paraId="5805BEEB" w14:textId="77777777" w:rsidR="00027550" w:rsidRDefault="00027550" w:rsidP="001961F3"/>
    <w:p w14:paraId="6731D718" w14:textId="77777777" w:rsidR="00027550" w:rsidRDefault="00027550" w:rsidP="001961F3"/>
    <w:p w14:paraId="7E15A1B6" w14:textId="77777777" w:rsidR="00027550" w:rsidRDefault="00027550" w:rsidP="001961F3"/>
    <w:p w14:paraId="1EE9B5D6" w14:textId="77777777" w:rsidR="00027550" w:rsidRDefault="00027550" w:rsidP="001961F3"/>
    <w:p w14:paraId="06F189D1" w14:textId="77777777" w:rsidR="00027550" w:rsidRDefault="00027550" w:rsidP="001961F3"/>
    <w:p w14:paraId="7B40DDCE" w14:textId="77777777" w:rsidR="00027550" w:rsidRDefault="00027550" w:rsidP="001961F3"/>
    <w:p w14:paraId="7DDCF770" w14:textId="77777777" w:rsidR="00C91B80" w:rsidRDefault="00C91B80" w:rsidP="00C91B80">
      <w:pPr>
        <w:pStyle w:val="Heading2"/>
      </w:pPr>
      <w:bookmarkStart w:id="380" w:name="_Toc484003883"/>
      <w:r>
        <w:t>Table Program Control Directives (PCD)</w:t>
      </w:r>
      <w:bookmarkEnd w:id="380"/>
    </w:p>
    <w:p w14:paraId="210D7C06" w14:textId="77777777" w:rsidR="00C91B80" w:rsidRDefault="00C3703F" w:rsidP="00C91B80">
      <w:r>
        <w:t xml:space="preserve">Contains the high-level information regarding the PCD.  </w:t>
      </w:r>
    </w:p>
    <w:p w14:paraId="1D5BC13B" w14:textId="77777777" w:rsidR="00A405BA" w:rsidRDefault="00A405BA" w:rsidP="00A405BA">
      <w:pPr>
        <w:pStyle w:val="TableCaption"/>
      </w:pPr>
      <w:bookmarkStart w:id="381" w:name="_Ref483215020"/>
      <w:bookmarkStart w:id="382" w:name="_Ref483220933"/>
      <w:bookmarkStart w:id="383" w:name="_Ref483223463"/>
      <w:bookmarkStart w:id="384" w:name="_Ref483228083"/>
      <w:bookmarkStart w:id="385" w:name="_Toc484003916"/>
      <w:r>
        <w:t xml:space="preserve">Table </w:t>
      </w:r>
      <w:fldSimple w:instr=" STYLEREF 1 \s ">
        <w:r w:rsidR="00B76A4E">
          <w:rPr>
            <w:noProof/>
          </w:rPr>
          <w:t>7</w:t>
        </w:r>
      </w:fldSimple>
      <w:r w:rsidR="00F15B95">
        <w:noBreakHyphen/>
      </w:r>
      <w:fldSimple w:instr=" SEQ Table \* ARABIC \s 1 ">
        <w:r w:rsidR="00B76A4E">
          <w:rPr>
            <w:noProof/>
          </w:rPr>
          <w:t>2</w:t>
        </w:r>
      </w:fldSimple>
      <w:r>
        <w:t>: Program Control Directives (PCD)</w:t>
      </w:r>
      <w:bookmarkEnd w:id="381"/>
      <w:bookmarkEnd w:id="382"/>
      <w:bookmarkEnd w:id="383"/>
      <w:bookmarkEnd w:id="384"/>
      <w:bookmarkEnd w:id="38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91B80" w:rsidRPr="00C43C4E" w14:paraId="2C0BDF1C"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6410C01C" w14:textId="77777777" w:rsidR="00C91B80" w:rsidRDefault="00C91B80" w:rsidP="00A12839">
            <w:pPr>
              <w:pStyle w:val="TableHeading"/>
            </w:pPr>
            <w:r w:rsidRPr="00AC2578">
              <w:t>Column Name</w:t>
            </w:r>
          </w:p>
        </w:tc>
        <w:tc>
          <w:tcPr>
            <w:tcW w:w="1620" w:type="dxa"/>
            <w:shd w:val="clear" w:color="auto" w:fill="DBE5F1" w:themeFill="accent1" w:themeFillTint="33"/>
          </w:tcPr>
          <w:p w14:paraId="71A6DD8B" w14:textId="77777777" w:rsidR="00C91B80" w:rsidRDefault="00C91B80" w:rsidP="00A12839">
            <w:pPr>
              <w:pStyle w:val="TableHeading"/>
            </w:pPr>
            <w:r w:rsidRPr="00AC2578">
              <w:t>Data Type</w:t>
            </w:r>
          </w:p>
        </w:tc>
        <w:tc>
          <w:tcPr>
            <w:tcW w:w="900" w:type="dxa"/>
            <w:shd w:val="clear" w:color="auto" w:fill="DBE5F1" w:themeFill="accent1" w:themeFillTint="33"/>
          </w:tcPr>
          <w:p w14:paraId="298E0280" w14:textId="77777777" w:rsidR="00C91B80" w:rsidRPr="00C43C4E" w:rsidRDefault="00C91B80" w:rsidP="00A12839">
            <w:pPr>
              <w:pStyle w:val="TableHeading"/>
            </w:pPr>
            <w:r w:rsidRPr="00AC2578">
              <w:t>Null</w:t>
            </w:r>
          </w:p>
        </w:tc>
        <w:tc>
          <w:tcPr>
            <w:tcW w:w="4680" w:type="dxa"/>
            <w:shd w:val="clear" w:color="auto" w:fill="DBE5F1" w:themeFill="accent1" w:themeFillTint="33"/>
          </w:tcPr>
          <w:p w14:paraId="4802BCA5" w14:textId="77777777" w:rsidR="00C91B80" w:rsidRPr="00A8667C" w:rsidRDefault="00C91B80" w:rsidP="00A12839">
            <w:pPr>
              <w:pStyle w:val="TableHeading"/>
            </w:pPr>
            <w:r w:rsidRPr="00AC2578">
              <w:t>Description</w:t>
            </w:r>
          </w:p>
        </w:tc>
      </w:tr>
      <w:tr w:rsidR="00C91B80" w:rsidRPr="00C43C4E" w14:paraId="3308A701" w14:textId="77777777" w:rsidTr="00597BE8">
        <w:trPr>
          <w:cantSplit/>
        </w:trPr>
        <w:tc>
          <w:tcPr>
            <w:tcW w:w="1777" w:type="dxa"/>
          </w:tcPr>
          <w:p w14:paraId="5E7AEE7E" w14:textId="77777777" w:rsidR="00C91B80" w:rsidRPr="00AC1F30" w:rsidRDefault="00C91B80" w:rsidP="001959C8">
            <w:pPr>
              <w:pStyle w:val="TableRow"/>
              <w:rPr>
                <w:b/>
              </w:rPr>
            </w:pPr>
            <w:r w:rsidRPr="00AC1F30">
              <w:t>Rec Id</w:t>
            </w:r>
          </w:p>
        </w:tc>
        <w:tc>
          <w:tcPr>
            <w:tcW w:w="1620" w:type="dxa"/>
          </w:tcPr>
          <w:p w14:paraId="2D1C2FE4" w14:textId="77777777" w:rsidR="00C91B80" w:rsidRPr="00AC1F30" w:rsidRDefault="00C91B80" w:rsidP="001959C8">
            <w:pPr>
              <w:pStyle w:val="TableRow"/>
              <w:rPr>
                <w:b/>
              </w:rPr>
            </w:pPr>
            <w:r w:rsidRPr="00AC1F30">
              <w:t>Sequence</w:t>
            </w:r>
          </w:p>
        </w:tc>
        <w:tc>
          <w:tcPr>
            <w:tcW w:w="900" w:type="dxa"/>
          </w:tcPr>
          <w:p w14:paraId="2D6608AF" w14:textId="77777777" w:rsidR="00C91B80" w:rsidRPr="00AC1F30" w:rsidRDefault="00C91B80" w:rsidP="001959C8">
            <w:pPr>
              <w:pStyle w:val="TableRow"/>
              <w:rPr>
                <w:b/>
              </w:rPr>
            </w:pPr>
            <w:r w:rsidRPr="00AC1F30">
              <w:t>Not</w:t>
            </w:r>
          </w:p>
        </w:tc>
        <w:tc>
          <w:tcPr>
            <w:tcW w:w="4680" w:type="dxa"/>
          </w:tcPr>
          <w:p w14:paraId="3E67E6A9" w14:textId="77777777" w:rsidR="00C91B80" w:rsidRPr="00AC1F30" w:rsidRDefault="00C91B80" w:rsidP="001959C8">
            <w:pPr>
              <w:pStyle w:val="TableRow"/>
              <w:rPr>
                <w:b/>
              </w:rPr>
            </w:pPr>
            <w:r w:rsidRPr="00AC1F30">
              <w:t xml:space="preserve">The </w:t>
            </w:r>
            <w:r w:rsidR="00597BE8" w:rsidRPr="00AC1F30">
              <w:t>unique</w:t>
            </w:r>
            <w:r w:rsidRPr="00AC1F30">
              <w:t xml:space="preserve"> durable single field key assigned to the record.</w:t>
            </w:r>
          </w:p>
        </w:tc>
      </w:tr>
      <w:tr w:rsidR="00C91B80" w:rsidRPr="00C43C4E" w14:paraId="172534B5" w14:textId="77777777" w:rsidTr="00597BE8">
        <w:trPr>
          <w:cantSplit/>
        </w:trPr>
        <w:tc>
          <w:tcPr>
            <w:tcW w:w="1777" w:type="dxa"/>
          </w:tcPr>
          <w:p w14:paraId="6DFBA162" w14:textId="77777777" w:rsidR="00C91B80" w:rsidRPr="00AC1F30" w:rsidRDefault="00C91B80" w:rsidP="001959C8">
            <w:pPr>
              <w:pStyle w:val="TableRow"/>
              <w:rPr>
                <w:b/>
              </w:rPr>
            </w:pPr>
            <w:r w:rsidRPr="00AC1F30">
              <w:t>Rec UUID</w:t>
            </w:r>
          </w:p>
        </w:tc>
        <w:tc>
          <w:tcPr>
            <w:tcW w:w="1620" w:type="dxa"/>
          </w:tcPr>
          <w:p w14:paraId="696B2C81" w14:textId="77777777" w:rsidR="00C91B80" w:rsidRPr="00AC1F30" w:rsidRDefault="00C91B80" w:rsidP="001959C8">
            <w:pPr>
              <w:pStyle w:val="TableRow"/>
              <w:rPr>
                <w:b/>
              </w:rPr>
            </w:pPr>
            <w:r w:rsidRPr="00AC1F30">
              <w:t>UUID</w:t>
            </w:r>
          </w:p>
        </w:tc>
        <w:tc>
          <w:tcPr>
            <w:tcW w:w="900" w:type="dxa"/>
          </w:tcPr>
          <w:p w14:paraId="4F972D19" w14:textId="77777777" w:rsidR="00C91B80" w:rsidRPr="00AC1F30" w:rsidRDefault="00C91B80" w:rsidP="001959C8">
            <w:pPr>
              <w:pStyle w:val="TableRow"/>
              <w:rPr>
                <w:b/>
              </w:rPr>
            </w:pPr>
            <w:r w:rsidRPr="00AC1F30">
              <w:t>Not</w:t>
            </w:r>
          </w:p>
        </w:tc>
        <w:tc>
          <w:tcPr>
            <w:tcW w:w="4680" w:type="dxa"/>
          </w:tcPr>
          <w:p w14:paraId="75AA08EC" w14:textId="77777777" w:rsidR="00C91B80" w:rsidRPr="00AC1F30" w:rsidRDefault="00C91B80" w:rsidP="001959C8">
            <w:pPr>
              <w:pStyle w:val="TableRow"/>
              <w:rPr>
                <w:b/>
              </w:rPr>
            </w:pPr>
            <w:r w:rsidRPr="00AC1F30">
              <w:t xml:space="preserve">Stores the Universally Unique </w:t>
            </w:r>
            <w:r w:rsidR="00597BE8" w:rsidRPr="00AC1F30">
              <w:t>Identifier</w:t>
            </w:r>
            <w:r w:rsidRPr="00AC1F30">
              <w:t xml:space="preserve"> (UUID) as defined by RFC 4122, ISO/IEC 9834-8:2005.</w:t>
            </w:r>
          </w:p>
        </w:tc>
      </w:tr>
      <w:tr w:rsidR="00DB4324" w:rsidRPr="00C43C4E" w14:paraId="1E1AAF15" w14:textId="77777777" w:rsidTr="00597BE8">
        <w:trPr>
          <w:cantSplit/>
        </w:trPr>
        <w:tc>
          <w:tcPr>
            <w:tcW w:w="1777" w:type="dxa"/>
          </w:tcPr>
          <w:p w14:paraId="0963B7AF" w14:textId="77777777" w:rsidR="00DB4324" w:rsidRPr="00AC1F30" w:rsidRDefault="00DB4324" w:rsidP="001959C8">
            <w:pPr>
              <w:pStyle w:val="TableRow"/>
              <w:rPr>
                <w:b/>
              </w:rPr>
            </w:pPr>
            <w:r w:rsidRPr="00AC1F30">
              <w:t>Tracker ID</w:t>
            </w:r>
          </w:p>
        </w:tc>
        <w:tc>
          <w:tcPr>
            <w:tcW w:w="1620" w:type="dxa"/>
          </w:tcPr>
          <w:p w14:paraId="518A6354" w14:textId="4771953F" w:rsidR="00DB4324" w:rsidRPr="00AC1F30" w:rsidRDefault="00DB4324" w:rsidP="001959C8">
            <w:pPr>
              <w:pStyle w:val="TableRow"/>
              <w:rPr>
                <w:b/>
              </w:rPr>
            </w:pPr>
            <w:r>
              <w:t>Integer (</w:t>
            </w:r>
            <w:r w:rsidRPr="00AC1F30">
              <w:t>FK</w:t>
            </w:r>
            <w:r>
              <w:t>)</w:t>
            </w:r>
          </w:p>
        </w:tc>
        <w:tc>
          <w:tcPr>
            <w:tcW w:w="900" w:type="dxa"/>
          </w:tcPr>
          <w:p w14:paraId="4511748B" w14:textId="7074EA92" w:rsidR="00DB4324" w:rsidRPr="00AC1F30" w:rsidRDefault="00DB4324" w:rsidP="001959C8">
            <w:pPr>
              <w:pStyle w:val="TableRow"/>
            </w:pPr>
            <w:r>
              <w:t>Not</w:t>
            </w:r>
          </w:p>
        </w:tc>
        <w:tc>
          <w:tcPr>
            <w:tcW w:w="4680" w:type="dxa"/>
          </w:tcPr>
          <w:p w14:paraId="49B0C8F8" w14:textId="201DE230" w:rsidR="00DB4324" w:rsidRPr="00AC1F30" w:rsidRDefault="00DB4324" w:rsidP="001959C8">
            <w:pPr>
              <w:pStyle w:val="TableRow"/>
            </w:pPr>
            <w:r>
              <w:t xml:space="preserve">The integer identifier of the parent record.  </w:t>
            </w:r>
          </w:p>
        </w:tc>
      </w:tr>
      <w:tr w:rsidR="00DB4324" w:rsidRPr="00C43C4E" w14:paraId="4042DB86" w14:textId="77777777" w:rsidTr="00597BE8">
        <w:trPr>
          <w:cantSplit/>
        </w:trPr>
        <w:tc>
          <w:tcPr>
            <w:tcW w:w="1777" w:type="dxa"/>
          </w:tcPr>
          <w:p w14:paraId="00BB7C12" w14:textId="77777777" w:rsidR="00DB4324" w:rsidRPr="00AC1F30" w:rsidRDefault="00DB4324" w:rsidP="001959C8">
            <w:pPr>
              <w:pStyle w:val="TableRow"/>
              <w:rPr>
                <w:b/>
              </w:rPr>
            </w:pPr>
            <w:r w:rsidRPr="00AC1F30">
              <w:t>Tracker UUID</w:t>
            </w:r>
          </w:p>
        </w:tc>
        <w:tc>
          <w:tcPr>
            <w:tcW w:w="1620" w:type="dxa"/>
          </w:tcPr>
          <w:p w14:paraId="33935DEF" w14:textId="60CB4076" w:rsidR="00DB4324" w:rsidRPr="00AC1F30" w:rsidRDefault="00DB4324" w:rsidP="001959C8">
            <w:pPr>
              <w:pStyle w:val="TableRow"/>
              <w:rPr>
                <w:b/>
              </w:rPr>
            </w:pPr>
            <w:r>
              <w:t>UUID (</w:t>
            </w:r>
            <w:r w:rsidRPr="00AC1F30">
              <w:t>FK</w:t>
            </w:r>
            <w:r>
              <w:t>)</w:t>
            </w:r>
          </w:p>
        </w:tc>
        <w:tc>
          <w:tcPr>
            <w:tcW w:w="900" w:type="dxa"/>
          </w:tcPr>
          <w:p w14:paraId="378777C9" w14:textId="5057DEF8" w:rsidR="00DB4324" w:rsidRPr="00AC1F30" w:rsidRDefault="00DB4324" w:rsidP="001959C8">
            <w:pPr>
              <w:pStyle w:val="TableRow"/>
            </w:pPr>
            <w:r>
              <w:t>Not</w:t>
            </w:r>
          </w:p>
        </w:tc>
        <w:tc>
          <w:tcPr>
            <w:tcW w:w="4680" w:type="dxa"/>
          </w:tcPr>
          <w:p w14:paraId="630B36D1" w14:textId="357B0103" w:rsidR="00DB4324" w:rsidRPr="00AC1F30" w:rsidRDefault="00DB4324" w:rsidP="001959C8">
            <w:pPr>
              <w:pStyle w:val="TableRow"/>
            </w:pPr>
            <w:r>
              <w:t xml:space="preserve">The UUID identifier of the parent record.   </w:t>
            </w:r>
          </w:p>
        </w:tc>
      </w:tr>
      <w:tr w:rsidR="00DB4324" w:rsidRPr="00C43C4E" w14:paraId="5540A049" w14:textId="77777777" w:rsidTr="00597BE8">
        <w:trPr>
          <w:cantSplit/>
        </w:trPr>
        <w:tc>
          <w:tcPr>
            <w:tcW w:w="1777" w:type="dxa"/>
          </w:tcPr>
          <w:p w14:paraId="5FEC7739" w14:textId="37E0598E" w:rsidR="00DB4324" w:rsidRPr="00AC1F30" w:rsidRDefault="00DB4324" w:rsidP="001959C8">
            <w:pPr>
              <w:pStyle w:val="TableRow"/>
              <w:rPr>
                <w:b/>
              </w:rPr>
            </w:pPr>
            <w:r w:rsidRPr="00AC1F30">
              <w:t>PCD</w:t>
            </w:r>
            <w:r>
              <w:t xml:space="preserve"> Id</w:t>
            </w:r>
          </w:p>
        </w:tc>
        <w:tc>
          <w:tcPr>
            <w:tcW w:w="1620" w:type="dxa"/>
          </w:tcPr>
          <w:p w14:paraId="0DA6B3DB" w14:textId="77777777" w:rsidR="00DB4324" w:rsidRPr="00AC1F30" w:rsidRDefault="00DB4324" w:rsidP="001959C8">
            <w:pPr>
              <w:pStyle w:val="TableRow"/>
              <w:rPr>
                <w:b/>
              </w:rPr>
            </w:pPr>
            <w:r w:rsidRPr="00AC1F30">
              <w:t>String</w:t>
            </w:r>
          </w:p>
        </w:tc>
        <w:tc>
          <w:tcPr>
            <w:tcW w:w="900" w:type="dxa"/>
          </w:tcPr>
          <w:p w14:paraId="4F4E8C7C" w14:textId="77777777" w:rsidR="00DB4324" w:rsidRPr="00AC1F30" w:rsidRDefault="00DB4324" w:rsidP="001959C8">
            <w:pPr>
              <w:pStyle w:val="TableRow"/>
              <w:rPr>
                <w:b/>
              </w:rPr>
            </w:pPr>
            <w:commentRangeStart w:id="386"/>
            <w:r w:rsidRPr="00AC1F30">
              <w:t>Not</w:t>
            </w:r>
            <w:commentRangeEnd w:id="386"/>
            <w:r w:rsidR="00AE4A0C">
              <w:rPr>
                <w:rStyle w:val="CommentReference"/>
              </w:rPr>
              <w:commentReference w:id="386"/>
            </w:r>
          </w:p>
        </w:tc>
        <w:tc>
          <w:tcPr>
            <w:tcW w:w="4680" w:type="dxa"/>
          </w:tcPr>
          <w:p w14:paraId="1E3D098E" w14:textId="3930533F" w:rsidR="00DB4324" w:rsidRDefault="00DB4324" w:rsidP="001959C8">
            <w:pPr>
              <w:pStyle w:val="TableRow"/>
            </w:pPr>
            <w:r w:rsidRPr="00AC1F30">
              <w:t xml:space="preserve">A unique identifier for each PCD. It is automatically generated. </w:t>
            </w:r>
            <w:r>
              <w:t xml:space="preserve"> (ex: </w:t>
            </w:r>
            <w:r w:rsidRPr="00AC1F30">
              <w:t>D</w:t>
            </w:r>
            <w:r>
              <w:t>RAFT</w:t>
            </w:r>
            <w:r w:rsidR="000C3436">
              <w:t>-</w:t>
            </w:r>
            <w:r w:rsidRPr="00AC1F30">
              <w:t>ARCI</w:t>
            </w:r>
            <w:r>
              <w:t>-FY01-TI16</w:t>
            </w:r>
            <w:r w:rsidRPr="00AC1F30">
              <w:t>-00</w:t>
            </w:r>
            <w:r>
              <w:t>0</w:t>
            </w:r>
            <w:r w:rsidRPr="00AC1F30">
              <w:t>010</w:t>
            </w:r>
            <w:r>
              <w:t>)</w:t>
            </w:r>
          </w:p>
          <w:p w14:paraId="526E4C75" w14:textId="00BEDA0A" w:rsidR="00DB4324" w:rsidRPr="00D824FF" w:rsidRDefault="00DB4324" w:rsidP="001959C8">
            <w:pPr>
              <w:pStyle w:val="TableRow"/>
              <w:numPr>
                <w:ilvl w:val="0"/>
                <w:numId w:val="82"/>
              </w:numPr>
              <w:rPr>
                <w:b/>
              </w:rPr>
            </w:pPr>
            <w:r>
              <w:t>The first segment will be a string indicating if the PCD is a ‘DRAFT’ or an approved ‘PCD’.</w:t>
            </w:r>
          </w:p>
          <w:p w14:paraId="5160E083" w14:textId="512E855B" w:rsidR="00DB4324" w:rsidRPr="00D824FF" w:rsidRDefault="00DB4324" w:rsidP="001959C8">
            <w:pPr>
              <w:pStyle w:val="TableRow"/>
              <w:numPr>
                <w:ilvl w:val="0"/>
                <w:numId w:val="82"/>
              </w:numPr>
            </w:pPr>
            <w:r w:rsidRPr="00D824FF">
              <w:t xml:space="preserve">The </w:t>
            </w:r>
            <w:r>
              <w:t xml:space="preserve">second segment will be the program code. ‘ARCI’  </w:t>
            </w:r>
          </w:p>
          <w:p w14:paraId="1BB994D0" w14:textId="7D9FBD70" w:rsidR="00DB4324" w:rsidRPr="00D824FF" w:rsidRDefault="00DB4324" w:rsidP="001959C8">
            <w:pPr>
              <w:pStyle w:val="TableRow"/>
              <w:numPr>
                <w:ilvl w:val="0"/>
                <w:numId w:val="82"/>
              </w:numPr>
              <w:rPr>
                <w:b/>
              </w:rPr>
            </w:pPr>
            <w:r>
              <w:t xml:space="preserve">The third segment will be the fiscal year, “FY##’.  </w:t>
            </w:r>
          </w:p>
          <w:p w14:paraId="2DCF45FD" w14:textId="6CFE5C5C" w:rsidR="00DB4324" w:rsidRPr="00D824FF" w:rsidRDefault="00DB4324" w:rsidP="001959C8">
            <w:pPr>
              <w:pStyle w:val="TableRow"/>
              <w:numPr>
                <w:ilvl w:val="0"/>
                <w:numId w:val="82"/>
              </w:numPr>
              <w:rPr>
                <w:b/>
              </w:rPr>
            </w:pPr>
            <w:r>
              <w:t>The fourth segment will be the technical insertion id, ‘TI16’.</w:t>
            </w:r>
          </w:p>
          <w:p w14:paraId="426DF5D8" w14:textId="77777777" w:rsidR="00DB4324" w:rsidRPr="00950787" w:rsidRDefault="00DB4324" w:rsidP="001959C8">
            <w:pPr>
              <w:pStyle w:val="TableRow"/>
              <w:numPr>
                <w:ilvl w:val="0"/>
                <w:numId w:val="82"/>
              </w:numPr>
              <w:rPr>
                <w:b/>
              </w:rPr>
            </w:pPr>
            <w:r>
              <w:t xml:space="preserve">The fifth segment will be a 6-digit sequence number, ‘000010’.  </w:t>
            </w:r>
          </w:p>
          <w:p w14:paraId="1370462B" w14:textId="452AFBFB" w:rsidR="00950787" w:rsidRPr="00AC1F30" w:rsidRDefault="00950787" w:rsidP="001959C8">
            <w:pPr>
              <w:pStyle w:val="TableRow"/>
              <w:rPr>
                <w:b/>
              </w:rPr>
            </w:pPr>
            <w:r>
              <w:t>Strings and ‘blanks’</w:t>
            </w:r>
          </w:p>
        </w:tc>
      </w:tr>
      <w:tr w:rsidR="00DB4324" w:rsidRPr="00A8667C" w14:paraId="50767EAF" w14:textId="77777777" w:rsidTr="00597BE8">
        <w:trPr>
          <w:cantSplit/>
        </w:trPr>
        <w:tc>
          <w:tcPr>
            <w:tcW w:w="1777" w:type="dxa"/>
          </w:tcPr>
          <w:p w14:paraId="2B51E0FE" w14:textId="03BCBB94" w:rsidR="00DB4324" w:rsidRPr="00AC1F30" w:rsidRDefault="00DB4324" w:rsidP="001959C8">
            <w:pPr>
              <w:pStyle w:val="TableRow"/>
              <w:rPr>
                <w:b/>
              </w:rPr>
            </w:pPr>
            <w:r w:rsidRPr="00AC1F30">
              <w:t xml:space="preserve">Subject </w:t>
            </w:r>
          </w:p>
        </w:tc>
        <w:tc>
          <w:tcPr>
            <w:tcW w:w="1620" w:type="dxa"/>
          </w:tcPr>
          <w:p w14:paraId="7F314D42" w14:textId="77777777" w:rsidR="00DB4324" w:rsidRPr="00AC1F30" w:rsidRDefault="00DB4324" w:rsidP="001959C8">
            <w:pPr>
              <w:pStyle w:val="TableRow"/>
              <w:rPr>
                <w:b/>
              </w:rPr>
            </w:pPr>
            <w:r w:rsidRPr="00AC1F30">
              <w:t>String</w:t>
            </w:r>
          </w:p>
        </w:tc>
        <w:tc>
          <w:tcPr>
            <w:tcW w:w="900" w:type="dxa"/>
          </w:tcPr>
          <w:p w14:paraId="216DC6C7" w14:textId="77777777" w:rsidR="00DB4324" w:rsidRPr="00AC1F30" w:rsidRDefault="00DB4324" w:rsidP="001959C8">
            <w:pPr>
              <w:pStyle w:val="TableRow"/>
              <w:rPr>
                <w:b/>
              </w:rPr>
            </w:pPr>
            <w:commentRangeStart w:id="387"/>
            <w:r w:rsidRPr="00AC1F30">
              <w:t>Not</w:t>
            </w:r>
            <w:commentRangeEnd w:id="387"/>
            <w:r w:rsidR="00AE4A0C">
              <w:rPr>
                <w:rStyle w:val="CommentReference"/>
              </w:rPr>
              <w:commentReference w:id="387"/>
            </w:r>
          </w:p>
        </w:tc>
        <w:tc>
          <w:tcPr>
            <w:tcW w:w="4680" w:type="dxa"/>
          </w:tcPr>
          <w:p w14:paraId="6C512D11" w14:textId="77777777" w:rsidR="00DB4324" w:rsidRDefault="00DB4324" w:rsidP="001959C8">
            <w:pPr>
              <w:pStyle w:val="TableRow"/>
            </w:pPr>
            <w:r w:rsidRPr="00AC1F30">
              <w:t xml:space="preserve">The subject of this PCD; </w:t>
            </w:r>
            <w:r>
              <w:t xml:space="preserve">entered </w:t>
            </w:r>
            <w:r w:rsidRPr="00AC1F30">
              <w:t xml:space="preserve">by the </w:t>
            </w:r>
            <w:r>
              <w:t xml:space="preserve">originator. </w:t>
            </w:r>
            <w:r w:rsidRPr="00AC1F30">
              <w:t xml:space="preserve"> </w:t>
            </w:r>
          </w:p>
          <w:p w14:paraId="0B6F860E" w14:textId="1742CD96" w:rsidR="001E5214" w:rsidRPr="00AC1F30" w:rsidRDefault="001E5214" w:rsidP="001959C8">
            <w:pPr>
              <w:pStyle w:val="TableRow"/>
              <w:rPr>
                <w:b/>
              </w:rPr>
            </w:pPr>
            <w:r>
              <w:t xml:space="preserve">Strings and ‘blanks’ with max length of 72 characters  </w:t>
            </w:r>
          </w:p>
        </w:tc>
      </w:tr>
      <w:tr w:rsidR="00DB4324" w:rsidRPr="00A8667C" w14:paraId="48E86C1E" w14:textId="77777777" w:rsidTr="00597BE8">
        <w:trPr>
          <w:cantSplit/>
        </w:trPr>
        <w:tc>
          <w:tcPr>
            <w:tcW w:w="1777" w:type="dxa"/>
          </w:tcPr>
          <w:p w14:paraId="6CE6D0DE" w14:textId="77777777" w:rsidR="00DB4324" w:rsidRPr="00AC1F30" w:rsidRDefault="00DB4324" w:rsidP="001959C8">
            <w:pPr>
              <w:pStyle w:val="TableRow"/>
              <w:rPr>
                <w:b/>
              </w:rPr>
            </w:pPr>
            <w:r w:rsidRPr="00AC1F30">
              <w:t>Classification Code</w:t>
            </w:r>
          </w:p>
        </w:tc>
        <w:tc>
          <w:tcPr>
            <w:tcW w:w="1620" w:type="dxa"/>
          </w:tcPr>
          <w:p w14:paraId="6DE7D7EC" w14:textId="77777777" w:rsidR="00DB4324" w:rsidRPr="00AC1F30" w:rsidRDefault="00DB4324" w:rsidP="001959C8">
            <w:pPr>
              <w:pStyle w:val="TableRow"/>
              <w:rPr>
                <w:b/>
              </w:rPr>
            </w:pPr>
            <w:r w:rsidRPr="00AC1F30">
              <w:t>String</w:t>
            </w:r>
          </w:p>
        </w:tc>
        <w:tc>
          <w:tcPr>
            <w:tcW w:w="900" w:type="dxa"/>
          </w:tcPr>
          <w:p w14:paraId="72535B90" w14:textId="77777777" w:rsidR="00DB4324" w:rsidRPr="00AC1F30" w:rsidRDefault="00DB4324" w:rsidP="001959C8">
            <w:pPr>
              <w:pStyle w:val="TableRow"/>
              <w:rPr>
                <w:b/>
              </w:rPr>
            </w:pPr>
            <w:r w:rsidRPr="00AC1F30">
              <w:t>Not</w:t>
            </w:r>
          </w:p>
        </w:tc>
        <w:tc>
          <w:tcPr>
            <w:tcW w:w="4680" w:type="dxa"/>
          </w:tcPr>
          <w:p w14:paraId="02EC93A2" w14:textId="77777777" w:rsidR="00DB4324" w:rsidRPr="00AC1F30" w:rsidRDefault="00DB4324" w:rsidP="001959C8">
            <w:pPr>
              <w:pStyle w:val="TableRow"/>
            </w:pPr>
          </w:p>
        </w:tc>
      </w:tr>
      <w:tr w:rsidR="00DB4324" w:rsidRPr="00C43C4E" w14:paraId="2D1C706B" w14:textId="77777777" w:rsidTr="00597BE8">
        <w:trPr>
          <w:cantSplit/>
        </w:trPr>
        <w:tc>
          <w:tcPr>
            <w:tcW w:w="1777" w:type="dxa"/>
          </w:tcPr>
          <w:p w14:paraId="17889292" w14:textId="77777777" w:rsidR="00DB4324" w:rsidRPr="00AC1F30" w:rsidRDefault="00DB4324" w:rsidP="001959C8">
            <w:pPr>
              <w:pStyle w:val="TableRow"/>
              <w:rPr>
                <w:b/>
              </w:rPr>
            </w:pPr>
            <w:r w:rsidRPr="00AC1F30">
              <w:t xml:space="preserve">Department </w:t>
            </w:r>
          </w:p>
        </w:tc>
        <w:tc>
          <w:tcPr>
            <w:tcW w:w="1620" w:type="dxa"/>
          </w:tcPr>
          <w:p w14:paraId="6D6BA315" w14:textId="77777777" w:rsidR="00DB4324" w:rsidRPr="00AC1F30" w:rsidRDefault="00DB4324" w:rsidP="001959C8">
            <w:pPr>
              <w:pStyle w:val="TableRow"/>
              <w:rPr>
                <w:b/>
              </w:rPr>
            </w:pPr>
            <w:r w:rsidRPr="00AC1F30">
              <w:t>String</w:t>
            </w:r>
          </w:p>
        </w:tc>
        <w:tc>
          <w:tcPr>
            <w:tcW w:w="900" w:type="dxa"/>
          </w:tcPr>
          <w:p w14:paraId="555C57BC" w14:textId="77777777" w:rsidR="00DB4324" w:rsidRPr="00AC1F30" w:rsidRDefault="00DB4324" w:rsidP="001959C8">
            <w:pPr>
              <w:pStyle w:val="TableRow"/>
              <w:rPr>
                <w:b/>
              </w:rPr>
            </w:pPr>
            <w:r w:rsidRPr="00AC1F30">
              <w:t>Not</w:t>
            </w:r>
          </w:p>
        </w:tc>
        <w:tc>
          <w:tcPr>
            <w:tcW w:w="4680" w:type="dxa"/>
          </w:tcPr>
          <w:p w14:paraId="529EB1EB" w14:textId="5A23B94A" w:rsidR="00DB4324" w:rsidRPr="00AC1F30" w:rsidRDefault="00DB4324" w:rsidP="001959C8">
            <w:pPr>
              <w:pStyle w:val="TableRow"/>
              <w:rPr>
                <w:b/>
              </w:rPr>
            </w:pPr>
            <w:r w:rsidRPr="00AC1F30">
              <w:t>Text box prefilled with department of the originator, but can be changed to any department</w:t>
            </w:r>
            <w:r>
              <w:t xml:space="preserve">. </w:t>
            </w:r>
            <w:r w:rsidRPr="00AC1F30">
              <w:t xml:space="preserve"> </w:t>
            </w:r>
          </w:p>
        </w:tc>
      </w:tr>
      <w:tr w:rsidR="00DB4324" w:rsidRPr="00C43C4E" w14:paraId="6D945742" w14:textId="77777777" w:rsidTr="00597BE8">
        <w:trPr>
          <w:cantSplit/>
        </w:trPr>
        <w:tc>
          <w:tcPr>
            <w:tcW w:w="1777" w:type="dxa"/>
          </w:tcPr>
          <w:p w14:paraId="37118FDD" w14:textId="77777777" w:rsidR="00DB4324" w:rsidRPr="00AC1F30" w:rsidRDefault="00DB4324" w:rsidP="001959C8">
            <w:pPr>
              <w:pStyle w:val="TableRow"/>
              <w:rPr>
                <w:b/>
              </w:rPr>
            </w:pPr>
            <w:r w:rsidRPr="00AC1F30">
              <w:t xml:space="preserve">Revision </w:t>
            </w:r>
          </w:p>
        </w:tc>
        <w:tc>
          <w:tcPr>
            <w:tcW w:w="1620" w:type="dxa"/>
          </w:tcPr>
          <w:p w14:paraId="37C8E6B4" w14:textId="77777777" w:rsidR="00DB4324" w:rsidRPr="00AC1F30" w:rsidRDefault="00DB4324" w:rsidP="001959C8">
            <w:pPr>
              <w:pStyle w:val="TableRow"/>
              <w:rPr>
                <w:b/>
              </w:rPr>
            </w:pPr>
            <w:r w:rsidRPr="00AC1F30">
              <w:t>String</w:t>
            </w:r>
          </w:p>
        </w:tc>
        <w:tc>
          <w:tcPr>
            <w:tcW w:w="900" w:type="dxa"/>
          </w:tcPr>
          <w:p w14:paraId="314763EE" w14:textId="77777777" w:rsidR="00DB4324" w:rsidRPr="00AC1F30" w:rsidRDefault="00DB4324" w:rsidP="001959C8">
            <w:pPr>
              <w:pStyle w:val="TableRow"/>
            </w:pPr>
          </w:p>
        </w:tc>
        <w:tc>
          <w:tcPr>
            <w:tcW w:w="4680" w:type="dxa"/>
          </w:tcPr>
          <w:p w14:paraId="1AD16174" w14:textId="77777777" w:rsidR="00DB4324" w:rsidRPr="00AC1F30" w:rsidRDefault="00DB4324" w:rsidP="001959C8">
            <w:pPr>
              <w:pStyle w:val="TableRow"/>
              <w:rPr>
                <w:b/>
              </w:rPr>
            </w:pPr>
            <w:r w:rsidRPr="00AC1F30">
              <w:t xml:space="preserve">This is an uneditable field that shows whether this PCD has had a revision approved. If so, it will show the number of that PCD. If not, it will simply say "Current". </w:t>
            </w:r>
          </w:p>
        </w:tc>
      </w:tr>
      <w:tr w:rsidR="00DB4324" w:rsidRPr="00C43C4E" w14:paraId="78C7175D" w14:textId="77777777" w:rsidTr="00597BE8">
        <w:trPr>
          <w:cantSplit/>
        </w:trPr>
        <w:tc>
          <w:tcPr>
            <w:tcW w:w="1777" w:type="dxa"/>
          </w:tcPr>
          <w:p w14:paraId="6EE4810D" w14:textId="77777777" w:rsidR="00DB4324" w:rsidRPr="00AC1F30" w:rsidRDefault="00DB4324" w:rsidP="001959C8">
            <w:pPr>
              <w:pStyle w:val="TableRow"/>
              <w:rPr>
                <w:b/>
              </w:rPr>
            </w:pPr>
            <w:r w:rsidRPr="00AC1F30">
              <w:t xml:space="preserve">Programs </w:t>
            </w:r>
          </w:p>
        </w:tc>
        <w:tc>
          <w:tcPr>
            <w:tcW w:w="1620" w:type="dxa"/>
          </w:tcPr>
          <w:p w14:paraId="4F37B626" w14:textId="689F61E8" w:rsidR="00DB4324" w:rsidRPr="00AC1F30" w:rsidRDefault="00DB4324" w:rsidP="001959C8">
            <w:pPr>
              <w:pStyle w:val="TableRow"/>
            </w:pPr>
            <w:r>
              <w:t>Table</w:t>
            </w:r>
          </w:p>
        </w:tc>
        <w:tc>
          <w:tcPr>
            <w:tcW w:w="900" w:type="dxa"/>
          </w:tcPr>
          <w:p w14:paraId="2753B556" w14:textId="77777777" w:rsidR="00DB4324" w:rsidRPr="00AC1F30" w:rsidRDefault="00DB4324" w:rsidP="001959C8">
            <w:pPr>
              <w:pStyle w:val="TableRow"/>
            </w:pPr>
          </w:p>
        </w:tc>
        <w:tc>
          <w:tcPr>
            <w:tcW w:w="4680" w:type="dxa"/>
          </w:tcPr>
          <w:p w14:paraId="51605C70" w14:textId="77777777" w:rsidR="00DB4324" w:rsidRPr="00AC1F30" w:rsidRDefault="00DB4324" w:rsidP="001959C8">
            <w:pPr>
              <w:pStyle w:val="TableRow"/>
              <w:rPr>
                <w:b/>
              </w:rPr>
            </w:pPr>
            <w:r w:rsidRPr="00AC1F30">
              <w:t xml:space="preserve">Author may select which program(s) this PCD applies to from a list of all programs that the chosen contract(s) apply to </w:t>
            </w:r>
          </w:p>
        </w:tc>
      </w:tr>
      <w:tr w:rsidR="00DB4324" w:rsidRPr="00C43C4E" w14:paraId="623A22AF" w14:textId="77777777" w:rsidTr="00597BE8">
        <w:trPr>
          <w:cantSplit/>
        </w:trPr>
        <w:tc>
          <w:tcPr>
            <w:tcW w:w="1777" w:type="dxa"/>
          </w:tcPr>
          <w:p w14:paraId="08D85375" w14:textId="77777777" w:rsidR="00DB4324" w:rsidRPr="00AC1F30" w:rsidRDefault="00DB4324" w:rsidP="001959C8">
            <w:pPr>
              <w:pStyle w:val="TableRow"/>
              <w:rPr>
                <w:b/>
              </w:rPr>
            </w:pPr>
            <w:r w:rsidRPr="00AC1F30">
              <w:t xml:space="preserve">Originator </w:t>
            </w:r>
          </w:p>
        </w:tc>
        <w:tc>
          <w:tcPr>
            <w:tcW w:w="1620" w:type="dxa"/>
          </w:tcPr>
          <w:p w14:paraId="6E066EF7" w14:textId="77777777" w:rsidR="00DB4324" w:rsidRPr="00AC1F30" w:rsidRDefault="00DB4324" w:rsidP="001959C8">
            <w:pPr>
              <w:pStyle w:val="TableRow"/>
              <w:rPr>
                <w:b/>
              </w:rPr>
            </w:pPr>
            <w:r w:rsidRPr="00AC1F30">
              <w:t>String</w:t>
            </w:r>
          </w:p>
        </w:tc>
        <w:tc>
          <w:tcPr>
            <w:tcW w:w="900" w:type="dxa"/>
          </w:tcPr>
          <w:p w14:paraId="07DBF42B" w14:textId="77777777" w:rsidR="00DB4324" w:rsidRPr="00AC1F30" w:rsidRDefault="00DB4324" w:rsidP="001959C8">
            <w:pPr>
              <w:pStyle w:val="TableRow"/>
            </w:pPr>
          </w:p>
        </w:tc>
        <w:tc>
          <w:tcPr>
            <w:tcW w:w="4680" w:type="dxa"/>
          </w:tcPr>
          <w:p w14:paraId="1C32C19B" w14:textId="15B10C0B" w:rsidR="00DB4324" w:rsidRPr="00AC1F30" w:rsidRDefault="00DB4324" w:rsidP="001959C8">
            <w:pPr>
              <w:pStyle w:val="TableRow"/>
              <w:rPr>
                <w:b/>
              </w:rPr>
            </w:pPr>
            <w:r w:rsidRPr="00AC1F30">
              <w:t>Uneditable field that shows the name of the PCD's originator</w:t>
            </w:r>
            <w:r>
              <w:t xml:space="preserve">. </w:t>
            </w:r>
            <w:r w:rsidRPr="00AC1F30">
              <w:t xml:space="preserve"> </w:t>
            </w:r>
          </w:p>
        </w:tc>
      </w:tr>
      <w:tr w:rsidR="00DB4324" w:rsidRPr="00C43C4E" w14:paraId="020EEC3F" w14:textId="77777777" w:rsidTr="00597BE8">
        <w:trPr>
          <w:cantSplit/>
        </w:trPr>
        <w:tc>
          <w:tcPr>
            <w:tcW w:w="1777" w:type="dxa"/>
          </w:tcPr>
          <w:p w14:paraId="6B51896F" w14:textId="77777777" w:rsidR="00DB4324" w:rsidRPr="00AC1F30" w:rsidRDefault="00DB4324" w:rsidP="001959C8">
            <w:pPr>
              <w:pStyle w:val="TableRow"/>
              <w:rPr>
                <w:b/>
              </w:rPr>
            </w:pPr>
            <w:r w:rsidRPr="00AC1F30">
              <w:t xml:space="preserve">Approver </w:t>
            </w:r>
          </w:p>
        </w:tc>
        <w:tc>
          <w:tcPr>
            <w:tcW w:w="1620" w:type="dxa"/>
          </w:tcPr>
          <w:p w14:paraId="32125CD0" w14:textId="457BFC3D" w:rsidR="00DB4324" w:rsidRPr="00AC1F30" w:rsidRDefault="00DB4324" w:rsidP="001959C8">
            <w:pPr>
              <w:pStyle w:val="TableRow"/>
            </w:pPr>
            <w:r>
              <w:t>Table</w:t>
            </w:r>
          </w:p>
        </w:tc>
        <w:tc>
          <w:tcPr>
            <w:tcW w:w="900" w:type="dxa"/>
          </w:tcPr>
          <w:p w14:paraId="057F6A36" w14:textId="77777777" w:rsidR="00DB4324" w:rsidRPr="00AC1F30" w:rsidRDefault="00DB4324" w:rsidP="001959C8">
            <w:pPr>
              <w:pStyle w:val="TableRow"/>
            </w:pPr>
          </w:p>
        </w:tc>
        <w:tc>
          <w:tcPr>
            <w:tcW w:w="4680" w:type="dxa"/>
          </w:tcPr>
          <w:p w14:paraId="041A5A82" w14:textId="77777777" w:rsidR="00DB4324" w:rsidRPr="00AC1F30" w:rsidRDefault="00DB4324" w:rsidP="001959C8">
            <w:pPr>
              <w:pStyle w:val="TableRow"/>
              <w:rPr>
                <w:b/>
              </w:rPr>
            </w:pPr>
            <w:r w:rsidRPr="00AC1F30">
              <w:t xml:space="preserve">Selected by author from a list of approvers for each contract that a PCD is associated with. One or more approvers must be selected from each Contract that the PCD pertains to. If the same person is an approver for multiple contracts, they may approve for both. </w:t>
            </w:r>
          </w:p>
        </w:tc>
      </w:tr>
      <w:tr w:rsidR="00DB4324" w:rsidRPr="00C43C4E" w14:paraId="6C76478A" w14:textId="77777777" w:rsidTr="00597BE8">
        <w:trPr>
          <w:cantSplit/>
        </w:trPr>
        <w:tc>
          <w:tcPr>
            <w:tcW w:w="1777" w:type="dxa"/>
          </w:tcPr>
          <w:p w14:paraId="1189D726" w14:textId="77777777" w:rsidR="00DB4324" w:rsidRPr="00AC1F30" w:rsidRDefault="00DB4324" w:rsidP="001959C8">
            <w:pPr>
              <w:pStyle w:val="TableRow"/>
              <w:rPr>
                <w:b/>
              </w:rPr>
            </w:pPr>
            <w:r w:rsidRPr="00AC1F30">
              <w:lastRenderedPageBreak/>
              <w:t xml:space="preserve">Current Status </w:t>
            </w:r>
          </w:p>
        </w:tc>
        <w:tc>
          <w:tcPr>
            <w:tcW w:w="1620" w:type="dxa"/>
          </w:tcPr>
          <w:p w14:paraId="700F915D" w14:textId="77777777" w:rsidR="00DB4324" w:rsidRPr="00AC1F30" w:rsidRDefault="00DB4324" w:rsidP="001959C8">
            <w:pPr>
              <w:pStyle w:val="TableRow"/>
              <w:rPr>
                <w:b/>
              </w:rPr>
            </w:pPr>
            <w:r w:rsidRPr="00AC1F30">
              <w:t>String</w:t>
            </w:r>
          </w:p>
        </w:tc>
        <w:tc>
          <w:tcPr>
            <w:tcW w:w="900" w:type="dxa"/>
          </w:tcPr>
          <w:p w14:paraId="20489559" w14:textId="77777777" w:rsidR="00DB4324" w:rsidRPr="00AC1F30" w:rsidRDefault="00DB4324" w:rsidP="001959C8">
            <w:pPr>
              <w:pStyle w:val="TableRow"/>
            </w:pPr>
          </w:p>
        </w:tc>
        <w:tc>
          <w:tcPr>
            <w:tcW w:w="4680" w:type="dxa"/>
          </w:tcPr>
          <w:p w14:paraId="1B9634DA" w14:textId="77777777" w:rsidR="00DB4324" w:rsidRPr="00AC1F30" w:rsidRDefault="00DB4324" w:rsidP="001959C8">
            <w:pPr>
              <w:pStyle w:val="TableRow"/>
              <w:rPr>
                <w:b/>
              </w:rPr>
            </w:pPr>
            <w:r w:rsidRPr="00AC1F30">
              <w:t xml:space="preserve">Uneditable field filled with the current state of the PCD. In the case of rework, approved, or closed the name of the approver(s) who put it in that state and the date they did it will also be displayed </w:t>
            </w:r>
          </w:p>
        </w:tc>
      </w:tr>
      <w:tr w:rsidR="00DB4324" w:rsidRPr="00C43C4E" w14:paraId="01F94B5D" w14:textId="77777777" w:rsidTr="00597BE8">
        <w:trPr>
          <w:cantSplit/>
        </w:trPr>
        <w:tc>
          <w:tcPr>
            <w:tcW w:w="1777" w:type="dxa"/>
          </w:tcPr>
          <w:p w14:paraId="10A369C1" w14:textId="77777777" w:rsidR="00DB4324" w:rsidRPr="00AC1F30" w:rsidRDefault="00DB4324" w:rsidP="001959C8">
            <w:pPr>
              <w:pStyle w:val="TableRow"/>
              <w:rPr>
                <w:b/>
              </w:rPr>
            </w:pPr>
            <w:r w:rsidRPr="00AC1F30">
              <w:t xml:space="preserve">Action Responsible Persons </w:t>
            </w:r>
          </w:p>
        </w:tc>
        <w:tc>
          <w:tcPr>
            <w:tcW w:w="1620" w:type="dxa"/>
          </w:tcPr>
          <w:p w14:paraId="681CC4E3" w14:textId="40888CC6" w:rsidR="00DB4324" w:rsidRPr="00AC1F30" w:rsidRDefault="00DB4324" w:rsidP="001959C8">
            <w:pPr>
              <w:pStyle w:val="TableRow"/>
            </w:pPr>
            <w:r>
              <w:t>Table</w:t>
            </w:r>
          </w:p>
        </w:tc>
        <w:tc>
          <w:tcPr>
            <w:tcW w:w="900" w:type="dxa"/>
          </w:tcPr>
          <w:p w14:paraId="32BA2603" w14:textId="77777777" w:rsidR="00DB4324" w:rsidRPr="00AC1F30" w:rsidRDefault="00DB4324" w:rsidP="001959C8">
            <w:pPr>
              <w:pStyle w:val="TableRow"/>
            </w:pPr>
          </w:p>
        </w:tc>
        <w:tc>
          <w:tcPr>
            <w:tcW w:w="4680" w:type="dxa"/>
          </w:tcPr>
          <w:p w14:paraId="2A5109FF" w14:textId="77777777" w:rsidR="00DB4324" w:rsidRPr="00AC1F30" w:rsidRDefault="00DB4324" w:rsidP="001959C8">
            <w:pPr>
              <w:pStyle w:val="TableRow"/>
              <w:rPr>
                <w:b/>
              </w:rPr>
            </w:pPr>
            <w:r w:rsidRPr="00AC1F30">
              <w:t xml:space="preserve">People that are responsible for the action of the PCD. Lookup select by author or a team name that the author enters </w:t>
            </w:r>
          </w:p>
        </w:tc>
      </w:tr>
      <w:tr w:rsidR="00DB4324" w:rsidRPr="00C43C4E" w14:paraId="6F656303" w14:textId="77777777" w:rsidTr="00597BE8">
        <w:trPr>
          <w:cantSplit/>
        </w:trPr>
        <w:tc>
          <w:tcPr>
            <w:tcW w:w="1777" w:type="dxa"/>
          </w:tcPr>
          <w:p w14:paraId="53CCEC73" w14:textId="77777777" w:rsidR="00DB4324" w:rsidRPr="00AC1F30" w:rsidRDefault="00DB4324" w:rsidP="001959C8">
            <w:pPr>
              <w:pStyle w:val="TableRow"/>
              <w:rPr>
                <w:b/>
              </w:rPr>
            </w:pPr>
            <w:r w:rsidRPr="00AC1F30">
              <w:t>PCD Required Date</w:t>
            </w:r>
          </w:p>
        </w:tc>
        <w:tc>
          <w:tcPr>
            <w:tcW w:w="1620" w:type="dxa"/>
          </w:tcPr>
          <w:p w14:paraId="7797E46C" w14:textId="77777777" w:rsidR="00DB4324" w:rsidRPr="00AC1F30" w:rsidRDefault="00DB4324" w:rsidP="001959C8">
            <w:pPr>
              <w:pStyle w:val="TableRow"/>
              <w:rPr>
                <w:b/>
              </w:rPr>
            </w:pPr>
            <w:r w:rsidRPr="00AC1F30">
              <w:t>Date</w:t>
            </w:r>
          </w:p>
        </w:tc>
        <w:tc>
          <w:tcPr>
            <w:tcW w:w="900" w:type="dxa"/>
          </w:tcPr>
          <w:p w14:paraId="1923029D" w14:textId="77777777" w:rsidR="00DB4324" w:rsidRPr="00AC1F30" w:rsidRDefault="00DB4324" w:rsidP="001959C8">
            <w:pPr>
              <w:pStyle w:val="TableRow"/>
            </w:pPr>
          </w:p>
        </w:tc>
        <w:tc>
          <w:tcPr>
            <w:tcW w:w="4680" w:type="dxa"/>
          </w:tcPr>
          <w:p w14:paraId="19E50608" w14:textId="77777777" w:rsidR="00DB4324" w:rsidRDefault="00DB4324" w:rsidP="001959C8">
            <w:pPr>
              <w:pStyle w:val="TableRow"/>
            </w:pPr>
            <w:r>
              <w:t xml:space="preserve">The date the PCD is to be ready by.  </w:t>
            </w:r>
          </w:p>
          <w:p w14:paraId="6F2812C8" w14:textId="20C979C5" w:rsidR="001E5214" w:rsidRPr="00AC1F30" w:rsidRDefault="001E5214" w:rsidP="001959C8">
            <w:pPr>
              <w:pStyle w:val="TableRow"/>
            </w:pPr>
            <w:r w:rsidRPr="000C3436">
              <w:t xml:space="preserve">Contains both dates and strings (‘blanks’)  </w:t>
            </w:r>
          </w:p>
        </w:tc>
      </w:tr>
      <w:tr w:rsidR="00DB4324" w:rsidRPr="00C43C4E" w14:paraId="36C09661" w14:textId="77777777" w:rsidTr="00597BE8">
        <w:trPr>
          <w:cantSplit/>
        </w:trPr>
        <w:tc>
          <w:tcPr>
            <w:tcW w:w="1777" w:type="dxa"/>
          </w:tcPr>
          <w:p w14:paraId="1F945AB6" w14:textId="77777777" w:rsidR="00DB4324" w:rsidRPr="00AC1F30" w:rsidRDefault="00DB4324" w:rsidP="001959C8">
            <w:pPr>
              <w:pStyle w:val="TableRow"/>
              <w:rPr>
                <w:b/>
              </w:rPr>
            </w:pPr>
            <w:r w:rsidRPr="00AC1F30">
              <w:t xml:space="preserve">Contracts </w:t>
            </w:r>
          </w:p>
        </w:tc>
        <w:tc>
          <w:tcPr>
            <w:tcW w:w="1620" w:type="dxa"/>
          </w:tcPr>
          <w:p w14:paraId="1968ABE5" w14:textId="193AF584" w:rsidR="00DB4324" w:rsidRPr="00AC1F30" w:rsidRDefault="00DB4324" w:rsidP="001959C8">
            <w:pPr>
              <w:pStyle w:val="TableRow"/>
            </w:pPr>
            <w:r>
              <w:t>Table</w:t>
            </w:r>
          </w:p>
        </w:tc>
        <w:tc>
          <w:tcPr>
            <w:tcW w:w="900" w:type="dxa"/>
          </w:tcPr>
          <w:p w14:paraId="5F97375F" w14:textId="77777777" w:rsidR="00DB4324" w:rsidRPr="00AC1F30" w:rsidRDefault="00DB4324" w:rsidP="001959C8">
            <w:pPr>
              <w:pStyle w:val="TableRow"/>
            </w:pPr>
          </w:p>
        </w:tc>
        <w:tc>
          <w:tcPr>
            <w:tcW w:w="4680" w:type="dxa"/>
          </w:tcPr>
          <w:p w14:paraId="473426C8" w14:textId="77777777" w:rsidR="00DB4324" w:rsidRPr="00AC1F30" w:rsidRDefault="00DB4324" w:rsidP="001959C8">
            <w:pPr>
              <w:pStyle w:val="TableRow"/>
              <w:rPr>
                <w:b/>
              </w:rPr>
            </w:pPr>
            <w:r w:rsidRPr="00AC1F30">
              <w:t xml:space="preserve">Shows all contracts or purchase orders that this PCD applies to. </w:t>
            </w:r>
          </w:p>
        </w:tc>
      </w:tr>
      <w:tr w:rsidR="00DB4324" w:rsidRPr="00C43C4E" w14:paraId="2AF28636" w14:textId="77777777" w:rsidTr="00597BE8">
        <w:trPr>
          <w:cantSplit/>
        </w:trPr>
        <w:tc>
          <w:tcPr>
            <w:tcW w:w="1777" w:type="dxa"/>
          </w:tcPr>
          <w:p w14:paraId="1555EB45" w14:textId="77777777" w:rsidR="00DB4324" w:rsidRPr="00AC1F30" w:rsidRDefault="00DB4324" w:rsidP="001959C8">
            <w:pPr>
              <w:pStyle w:val="TableRow"/>
              <w:rPr>
                <w:b/>
              </w:rPr>
            </w:pPr>
            <w:r w:rsidRPr="00AC1F30">
              <w:t xml:space="preserve">Reference </w:t>
            </w:r>
          </w:p>
        </w:tc>
        <w:tc>
          <w:tcPr>
            <w:tcW w:w="1620" w:type="dxa"/>
          </w:tcPr>
          <w:p w14:paraId="1C2F7C5A" w14:textId="05E977A3" w:rsidR="00DB4324" w:rsidRPr="00AC1F30" w:rsidRDefault="00DB4324" w:rsidP="001959C8">
            <w:pPr>
              <w:pStyle w:val="TableRow"/>
            </w:pPr>
            <w:r>
              <w:t>Table</w:t>
            </w:r>
          </w:p>
        </w:tc>
        <w:tc>
          <w:tcPr>
            <w:tcW w:w="900" w:type="dxa"/>
          </w:tcPr>
          <w:p w14:paraId="64C24AB5" w14:textId="77777777" w:rsidR="00DB4324" w:rsidRPr="00AC1F30" w:rsidRDefault="00DB4324" w:rsidP="001959C8">
            <w:pPr>
              <w:pStyle w:val="TableRow"/>
            </w:pPr>
          </w:p>
        </w:tc>
        <w:tc>
          <w:tcPr>
            <w:tcW w:w="4680" w:type="dxa"/>
          </w:tcPr>
          <w:p w14:paraId="0CB8DC92" w14:textId="77777777" w:rsidR="00DB4324" w:rsidRPr="00AC1F30" w:rsidRDefault="00DB4324" w:rsidP="001959C8">
            <w:pPr>
              <w:pStyle w:val="TableRow"/>
              <w:rPr>
                <w:b/>
              </w:rPr>
            </w:pPr>
            <w:r w:rsidRPr="00AC1F30">
              <w:t xml:space="preserve">Anything this PCD may be in reference to as entered by the author in a text area. </w:t>
            </w:r>
          </w:p>
        </w:tc>
      </w:tr>
      <w:tr w:rsidR="00DB4324" w:rsidRPr="00C43C4E" w14:paraId="1251BC1A" w14:textId="77777777" w:rsidTr="00597BE8">
        <w:trPr>
          <w:cantSplit/>
        </w:trPr>
        <w:tc>
          <w:tcPr>
            <w:tcW w:w="1777" w:type="dxa"/>
          </w:tcPr>
          <w:p w14:paraId="35138FCC" w14:textId="77777777" w:rsidR="00DB4324" w:rsidRPr="00B23070" w:rsidRDefault="00DB4324" w:rsidP="001959C8">
            <w:pPr>
              <w:pStyle w:val="TableRow"/>
              <w:rPr>
                <w:b/>
              </w:rPr>
            </w:pPr>
            <w:r w:rsidRPr="00B23070">
              <w:t xml:space="preserve">Action </w:t>
            </w:r>
          </w:p>
        </w:tc>
        <w:tc>
          <w:tcPr>
            <w:tcW w:w="1620" w:type="dxa"/>
          </w:tcPr>
          <w:p w14:paraId="4A805834" w14:textId="77777777" w:rsidR="00DB4324" w:rsidRPr="00B23070" w:rsidRDefault="00DB4324" w:rsidP="001959C8">
            <w:pPr>
              <w:pStyle w:val="TableRow"/>
            </w:pPr>
          </w:p>
        </w:tc>
        <w:tc>
          <w:tcPr>
            <w:tcW w:w="900" w:type="dxa"/>
          </w:tcPr>
          <w:p w14:paraId="38C4AD97" w14:textId="77777777" w:rsidR="00DB4324" w:rsidRPr="00B23070" w:rsidRDefault="00DB4324" w:rsidP="001959C8">
            <w:pPr>
              <w:pStyle w:val="TableRow"/>
            </w:pPr>
          </w:p>
        </w:tc>
        <w:tc>
          <w:tcPr>
            <w:tcW w:w="4680" w:type="dxa"/>
          </w:tcPr>
          <w:p w14:paraId="6C444681" w14:textId="77777777" w:rsidR="00DB4324" w:rsidRPr="00B23070" w:rsidRDefault="00DB4324" w:rsidP="001959C8">
            <w:pPr>
              <w:pStyle w:val="TableRow"/>
              <w:rPr>
                <w:b/>
              </w:rPr>
            </w:pPr>
            <w:r w:rsidRPr="00B23070">
              <w:t xml:space="preserve">The main content of the PCD </w:t>
            </w:r>
          </w:p>
        </w:tc>
      </w:tr>
      <w:tr w:rsidR="00DB4324" w:rsidRPr="00C43C4E" w14:paraId="04F76830" w14:textId="77777777" w:rsidTr="00597BE8">
        <w:trPr>
          <w:cantSplit/>
        </w:trPr>
        <w:tc>
          <w:tcPr>
            <w:tcW w:w="1777" w:type="dxa"/>
          </w:tcPr>
          <w:p w14:paraId="64A9E106" w14:textId="77777777" w:rsidR="00DB4324" w:rsidRPr="00AC1F30" w:rsidRDefault="00DB4324" w:rsidP="001959C8">
            <w:pPr>
              <w:pStyle w:val="TableRow"/>
              <w:rPr>
                <w:b/>
              </w:rPr>
            </w:pPr>
            <w:r w:rsidRPr="00AC1F30">
              <w:t xml:space="preserve">Program Recipients </w:t>
            </w:r>
          </w:p>
        </w:tc>
        <w:tc>
          <w:tcPr>
            <w:tcW w:w="1620" w:type="dxa"/>
          </w:tcPr>
          <w:p w14:paraId="642A8A21" w14:textId="44CF0212" w:rsidR="00DB4324" w:rsidRPr="00AC1F30" w:rsidRDefault="00DB4324" w:rsidP="001959C8">
            <w:pPr>
              <w:pStyle w:val="TableRow"/>
            </w:pPr>
            <w:r>
              <w:t>Table</w:t>
            </w:r>
          </w:p>
        </w:tc>
        <w:tc>
          <w:tcPr>
            <w:tcW w:w="900" w:type="dxa"/>
          </w:tcPr>
          <w:p w14:paraId="4F0203DB" w14:textId="77777777" w:rsidR="00DB4324" w:rsidRPr="00AC1F30" w:rsidRDefault="00DB4324" w:rsidP="001959C8">
            <w:pPr>
              <w:pStyle w:val="TableRow"/>
            </w:pPr>
          </w:p>
        </w:tc>
        <w:tc>
          <w:tcPr>
            <w:tcW w:w="4680" w:type="dxa"/>
          </w:tcPr>
          <w:p w14:paraId="1B5AC9AB" w14:textId="77777777" w:rsidR="00DB4324" w:rsidRPr="00AC1F30" w:rsidRDefault="00DB4324" w:rsidP="001959C8">
            <w:pPr>
              <w:pStyle w:val="TableRow"/>
              <w:rPr>
                <w:b/>
              </w:rPr>
            </w:pPr>
            <w:r w:rsidRPr="00AC1F30">
              <w:t xml:space="preserve">Uneditable list of all program recipients. These are the all people on the program recipient lists of all programs associated with this PCD. They will receive a notification e-mail when the PCD is approved. </w:t>
            </w:r>
          </w:p>
        </w:tc>
      </w:tr>
      <w:tr w:rsidR="00DB4324" w:rsidRPr="00C43C4E" w14:paraId="7F7DB32F" w14:textId="77777777" w:rsidTr="00597BE8">
        <w:trPr>
          <w:cantSplit/>
        </w:trPr>
        <w:tc>
          <w:tcPr>
            <w:tcW w:w="1777" w:type="dxa"/>
          </w:tcPr>
          <w:p w14:paraId="22649C5B" w14:textId="77777777" w:rsidR="00DB4324" w:rsidRPr="00AC1F30" w:rsidRDefault="00DB4324" w:rsidP="001959C8">
            <w:pPr>
              <w:pStyle w:val="TableRow"/>
              <w:rPr>
                <w:b/>
              </w:rPr>
            </w:pPr>
            <w:r w:rsidRPr="00AC1F30">
              <w:t xml:space="preserve">Additional Recipients </w:t>
            </w:r>
          </w:p>
        </w:tc>
        <w:tc>
          <w:tcPr>
            <w:tcW w:w="1620" w:type="dxa"/>
          </w:tcPr>
          <w:p w14:paraId="08CF1B44" w14:textId="548F519E" w:rsidR="00DB4324" w:rsidRPr="00AC1F30" w:rsidRDefault="00DB4324" w:rsidP="001959C8">
            <w:pPr>
              <w:pStyle w:val="TableRow"/>
            </w:pPr>
            <w:r>
              <w:t>Table</w:t>
            </w:r>
          </w:p>
        </w:tc>
        <w:tc>
          <w:tcPr>
            <w:tcW w:w="900" w:type="dxa"/>
          </w:tcPr>
          <w:p w14:paraId="0C55A8C4" w14:textId="77777777" w:rsidR="00DB4324" w:rsidRPr="00AC1F30" w:rsidRDefault="00DB4324" w:rsidP="001959C8">
            <w:pPr>
              <w:pStyle w:val="TableRow"/>
            </w:pPr>
          </w:p>
        </w:tc>
        <w:tc>
          <w:tcPr>
            <w:tcW w:w="4680" w:type="dxa"/>
          </w:tcPr>
          <w:p w14:paraId="4D382F5C" w14:textId="77777777" w:rsidR="00DB4324" w:rsidRPr="00AC1F30" w:rsidRDefault="00DB4324" w:rsidP="001959C8">
            <w:pPr>
              <w:pStyle w:val="TableRow"/>
              <w:rPr>
                <w:b/>
              </w:rPr>
            </w:pPr>
            <w:r w:rsidRPr="00AC1F30">
              <w:t xml:space="preserve">Any additional people that will get notified when the PCD is approved. The author chooses them through Lookup </w:t>
            </w:r>
          </w:p>
        </w:tc>
      </w:tr>
      <w:tr w:rsidR="00DB4324" w:rsidRPr="00C43C4E" w14:paraId="060C7E13" w14:textId="77777777" w:rsidTr="00597BE8">
        <w:trPr>
          <w:cantSplit/>
        </w:trPr>
        <w:tc>
          <w:tcPr>
            <w:tcW w:w="1777" w:type="dxa"/>
          </w:tcPr>
          <w:p w14:paraId="14501F51" w14:textId="77777777" w:rsidR="00DB4324" w:rsidRPr="00AC1F30" w:rsidRDefault="00DB4324" w:rsidP="001959C8">
            <w:pPr>
              <w:pStyle w:val="TableRow"/>
              <w:rPr>
                <w:b/>
              </w:rPr>
            </w:pPr>
            <w:r w:rsidRPr="00AC1F30">
              <w:t>Work Package</w:t>
            </w:r>
          </w:p>
        </w:tc>
        <w:tc>
          <w:tcPr>
            <w:tcW w:w="1620" w:type="dxa"/>
          </w:tcPr>
          <w:p w14:paraId="60CE2909" w14:textId="77777777" w:rsidR="00DB4324" w:rsidRPr="00AC1F30" w:rsidRDefault="00DB4324" w:rsidP="001959C8">
            <w:pPr>
              <w:pStyle w:val="TableRow"/>
            </w:pPr>
          </w:p>
        </w:tc>
        <w:tc>
          <w:tcPr>
            <w:tcW w:w="900" w:type="dxa"/>
          </w:tcPr>
          <w:p w14:paraId="60092A77" w14:textId="77777777" w:rsidR="00DB4324" w:rsidRPr="00AC1F30" w:rsidRDefault="00DB4324" w:rsidP="001959C8">
            <w:pPr>
              <w:pStyle w:val="TableRow"/>
            </w:pPr>
          </w:p>
        </w:tc>
        <w:tc>
          <w:tcPr>
            <w:tcW w:w="4680" w:type="dxa"/>
          </w:tcPr>
          <w:p w14:paraId="5AAEFC28" w14:textId="77777777" w:rsidR="00DB4324" w:rsidRPr="00AC1F30" w:rsidRDefault="00DB4324" w:rsidP="001959C8">
            <w:pPr>
              <w:pStyle w:val="TableRow"/>
            </w:pPr>
          </w:p>
        </w:tc>
      </w:tr>
      <w:tr w:rsidR="00DB4324" w:rsidRPr="00C43C4E" w14:paraId="692049DC" w14:textId="77777777" w:rsidTr="00597BE8">
        <w:trPr>
          <w:cantSplit/>
        </w:trPr>
        <w:tc>
          <w:tcPr>
            <w:tcW w:w="1777" w:type="dxa"/>
          </w:tcPr>
          <w:p w14:paraId="284D55D4" w14:textId="77777777" w:rsidR="00DB4324" w:rsidRPr="00AC1F30" w:rsidRDefault="00DB4324" w:rsidP="001959C8">
            <w:pPr>
              <w:pStyle w:val="TableRow"/>
              <w:rPr>
                <w:b/>
              </w:rPr>
            </w:pPr>
            <w:r w:rsidRPr="00AC1F30">
              <w:t xml:space="preserve">Attachments </w:t>
            </w:r>
          </w:p>
        </w:tc>
        <w:tc>
          <w:tcPr>
            <w:tcW w:w="1620" w:type="dxa"/>
          </w:tcPr>
          <w:p w14:paraId="39E25EF6" w14:textId="760B5724" w:rsidR="00DB4324" w:rsidRPr="00AC1F30" w:rsidRDefault="00DB4324" w:rsidP="001959C8">
            <w:pPr>
              <w:pStyle w:val="TableRow"/>
            </w:pPr>
            <w:r>
              <w:t>Table</w:t>
            </w:r>
          </w:p>
        </w:tc>
        <w:tc>
          <w:tcPr>
            <w:tcW w:w="900" w:type="dxa"/>
          </w:tcPr>
          <w:p w14:paraId="3C61DF01" w14:textId="77777777" w:rsidR="00DB4324" w:rsidRPr="00AC1F30" w:rsidRDefault="00DB4324" w:rsidP="001959C8">
            <w:pPr>
              <w:pStyle w:val="TableRow"/>
            </w:pPr>
          </w:p>
        </w:tc>
        <w:tc>
          <w:tcPr>
            <w:tcW w:w="4680" w:type="dxa"/>
          </w:tcPr>
          <w:p w14:paraId="11B508D3" w14:textId="77777777" w:rsidR="00DB4324" w:rsidRPr="00AC1F30" w:rsidRDefault="00DB4324" w:rsidP="001959C8">
            <w:pPr>
              <w:pStyle w:val="TableRow"/>
              <w:rPr>
                <w:b/>
              </w:rPr>
            </w:pPr>
            <w:r w:rsidRPr="00AC1F30">
              <w:t xml:space="preserve">Any files can be stored with the PCD by the author </w:t>
            </w:r>
          </w:p>
        </w:tc>
      </w:tr>
      <w:tr w:rsidR="00DB4324" w:rsidRPr="00C43C4E" w14:paraId="2232E3E9" w14:textId="77777777" w:rsidTr="00597BE8">
        <w:trPr>
          <w:cantSplit/>
        </w:trPr>
        <w:tc>
          <w:tcPr>
            <w:tcW w:w="1777" w:type="dxa"/>
          </w:tcPr>
          <w:p w14:paraId="16BE7A81" w14:textId="77777777" w:rsidR="00DB4324" w:rsidRPr="00AC1F30" w:rsidRDefault="00DB4324" w:rsidP="001959C8">
            <w:pPr>
              <w:pStyle w:val="TableRow"/>
              <w:rPr>
                <w:b/>
              </w:rPr>
            </w:pPr>
            <w:r w:rsidRPr="00AC1F30">
              <w:t xml:space="preserve">Rework </w:t>
            </w:r>
            <w:r>
              <w:t>Remarks</w:t>
            </w:r>
            <w:r w:rsidRPr="00AC1F30">
              <w:t xml:space="preserve"> </w:t>
            </w:r>
          </w:p>
        </w:tc>
        <w:tc>
          <w:tcPr>
            <w:tcW w:w="1620" w:type="dxa"/>
          </w:tcPr>
          <w:p w14:paraId="246E6AD3" w14:textId="23D5313F" w:rsidR="00DB4324" w:rsidRPr="00AC1F30" w:rsidRDefault="00DB4324" w:rsidP="001959C8">
            <w:pPr>
              <w:pStyle w:val="TableRow"/>
            </w:pPr>
            <w:r>
              <w:t>Table</w:t>
            </w:r>
          </w:p>
        </w:tc>
        <w:tc>
          <w:tcPr>
            <w:tcW w:w="900" w:type="dxa"/>
          </w:tcPr>
          <w:p w14:paraId="3B04F0D4" w14:textId="77777777" w:rsidR="00DB4324" w:rsidRPr="00AC1F30" w:rsidRDefault="00DB4324" w:rsidP="001959C8">
            <w:pPr>
              <w:pStyle w:val="TableRow"/>
            </w:pPr>
          </w:p>
        </w:tc>
        <w:tc>
          <w:tcPr>
            <w:tcW w:w="4680" w:type="dxa"/>
          </w:tcPr>
          <w:p w14:paraId="4797B621" w14:textId="77777777" w:rsidR="00DB4324" w:rsidRPr="00AC1F30" w:rsidRDefault="00DB4324" w:rsidP="001959C8">
            <w:pPr>
              <w:pStyle w:val="TableRow"/>
              <w:rPr>
                <w:b/>
              </w:rPr>
            </w:pPr>
            <w:r w:rsidRPr="00AC1F30">
              <w:t xml:space="preserve">An approver can fill this field out when designating a PCD for rework. It should contain information regarding what changes are necessary </w:t>
            </w:r>
          </w:p>
        </w:tc>
      </w:tr>
      <w:tr w:rsidR="00DB4324" w:rsidRPr="00C43C4E" w14:paraId="54BF78A9" w14:textId="77777777" w:rsidTr="00597BE8">
        <w:trPr>
          <w:cantSplit/>
        </w:trPr>
        <w:tc>
          <w:tcPr>
            <w:tcW w:w="1777" w:type="dxa"/>
          </w:tcPr>
          <w:p w14:paraId="155E25E8" w14:textId="77777777" w:rsidR="00DB4324" w:rsidRPr="00AC1F30" w:rsidRDefault="00DB4324" w:rsidP="001959C8">
            <w:pPr>
              <w:pStyle w:val="TableRow"/>
              <w:rPr>
                <w:b/>
              </w:rPr>
            </w:pPr>
            <w:r w:rsidRPr="00AC1F30">
              <w:t xml:space="preserve">Program to Use in PCD Number </w:t>
            </w:r>
          </w:p>
        </w:tc>
        <w:tc>
          <w:tcPr>
            <w:tcW w:w="1620" w:type="dxa"/>
          </w:tcPr>
          <w:p w14:paraId="57E0FAF7" w14:textId="77777777" w:rsidR="00DB4324" w:rsidRPr="00AC1F30" w:rsidRDefault="00DB4324" w:rsidP="001959C8">
            <w:pPr>
              <w:pStyle w:val="TableRow"/>
              <w:rPr>
                <w:b/>
              </w:rPr>
            </w:pPr>
            <w:r w:rsidRPr="00AC1F30">
              <w:t>String</w:t>
            </w:r>
          </w:p>
        </w:tc>
        <w:tc>
          <w:tcPr>
            <w:tcW w:w="900" w:type="dxa"/>
          </w:tcPr>
          <w:p w14:paraId="6D08ACB8" w14:textId="77777777" w:rsidR="00DB4324" w:rsidRPr="00AC1F30" w:rsidRDefault="00DB4324" w:rsidP="001959C8">
            <w:pPr>
              <w:pStyle w:val="TableRow"/>
            </w:pPr>
          </w:p>
        </w:tc>
        <w:tc>
          <w:tcPr>
            <w:tcW w:w="4680" w:type="dxa"/>
          </w:tcPr>
          <w:p w14:paraId="00D70AA1" w14:textId="77777777" w:rsidR="00DB4324" w:rsidRPr="00AC1F30" w:rsidRDefault="00DB4324" w:rsidP="001959C8">
            <w:pPr>
              <w:pStyle w:val="TableRow"/>
              <w:rPr>
                <w:b/>
              </w:rPr>
            </w:pPr>
            <w:r w:rsidRPr="00AC1F30">
              <w:t xml:space="preserve">The author must select the program to have the system use when it assigns a PCD number to the PCD. To set it the author must select a program from the programs box and click the set code button. </w:t>
            </w:r>
          </w:p>
        </w:tc>
      </w:tr>
      <w:tr w:rsidR="00DB4324" w:rsidRPr="00C43C4E" w14:paraId="791CE653" w14:textId="77777777" w:rsidTr="00597BE8">
        <w:trPr>
          <w:cantSplit/>
        </w:trPr>
        <w:tc>
          <w:tcPr>
            <w:tcW w:w="1777" w:type="dxa"/>
          </w:tcPr>
          <w:p w14:paraId="5084D1BF" w14:textId="77777777" w:rsidR="00DB4324" w:rsidRPr="00AC1F30" w:rsidRDefault="00DB4324" w:rsidP="001959C8">
            <w:pPr>
              <w:pStyle w:val="TableRow"/>
              <w:rPr>
                <w:b/>
              </w:rPr>
            </w:pPr>
            <w:r w:rsidRPr="00AC1F30">
              <w:t>BOILERPLATE</w:t>
            </w:r>
          </w:p>
        </w:tc>
        <w:tc>
          <w:tcPr>
            <w:tcW w:w="1620" w:type="dxa"/>
          </w:tcPr>
          <w:p w14:paraId="126F7657" w14:textId="77777777" w:rsidR="00DB4324" w:rsidRPr="00AC1F30" w:rsidRDefault="00DB4324" w:rsidP="001959C8">
            <w:pPr>
              <w:pStyle w:val="TableRow"/>
            </w:pPr>
          </w:p>
        </w:tc>
        <w:tc>
          <w:tcPr>
            <w:tcW w:w="900" w:type="dxa"/>
          </w:tcPr>
          <w:p w14:paraId="591B94F0" w14:textId="77777777" w:rsidR="00DB4324" w:rsidRPr="00AC1F30" w:rsidRDefault="00DB4324" w:rsidP="001959C8">
            <w:pPr>
              <w:pStyle w:val="TableRow"/>
            </w:pPr>
          </w:p>
        </w:tc>
        <w:tc>
          <w:tcPr>
            <w:tcW w:w="4680" w:type="dxa"/>
          </w:tcPr>
          <w:p w14:paraId="122D90E9" w14:textId="77777777" w:rsidR="00DB4324" w:rsidRPr="00AC1F30" w:rsidRDefault="00DB4324" w:rsidP="001959C8">
            <w:pPr>
              <w:pStyle w:val="TableRow"/>
              <w:rPr>
                <w:b/>
              </w:rPr>
            </w:pPr>
            <w:r w:rsidRPr="00AC1F30">
              <w:t>See ‘Table Boilerplate Suffix’.</w:t>
            </w:r>
          </w:p>
        </w:tc>
      </w:tr>
    </w:tbl>
    <w:p w14:paraId="64BCFA62" w14:textId="77777777" w:rsidR="00DE4E84" w:rsidRDefault="00DE4E84" w:rsidP="00DE4E84">
      <w:r>
        <w:t>Referenced by:</w:t>
      </w:r>
    </w:p>
    <w:p w14:paraId="40DE61BC" w14:textId="77777777" w:rsidR="00DE4E84" w:rsidRDefault="006D0130" w:rsidP="00DE4E84">
      <w:pPr>
        <w:ind w:left="1440"/>
      </w:pPr>
      <w:r>
        <w:fldChar w:fldCharType="begin"/>
      </w:r>
      <w:r>
        <w:instrText xml:space="preserve"> REF _Ref483215352 \r \h </w:instrText>
      </w:r>
      <w:r>
        <w:fldChar w:fldCharType="separate"/>
      </w:r>
      <w:r w:rsidR="00B76A4E">
        <w:t>2.1</w:t>
      </w:r>
      <w:r>
        <w:fldChar w:fldCharType="end"/>
      </w:r>
      <w:r>
        <w:t xml:space="preserve"> - </w:t>
      </w:r>
      <w:r>
        <w:fldChar w:fldCharType="begin"/>
      </w:r>
      <w:r>
        <w:instrText xml:space="preserve"> REF _Ref483215394 \h </w:instrText>
      </w:r>
      <w:r>
        <w:fldChar w:fldCharType="separate"/>
      </w:r>
      <w:r w:rsidR="00B76A4E">
        <w:t>PCD Status View</w:t>
      </w:r>
      <w:r>
        <w:fldChar w:fldCharType="end"/>
      </w:r>
    </w:p>
    <w:p w14:paraId="2E5844DC" w14:textId="77777777" w:rsidR="00D640A3"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0B56846A" w14:textId="77777777" w:rsidR="00DE4E84" w:rsidRDefault="00DE4E84" w:rsidP="00DE4E84"/>
    <w:p w14:paraId="11229DD8" w14:textId="77777777" w:rsidR="009C1F40" w:rsidRDefault="009C1F40" w:rsidP="009C1F40">
      <w:pPr>
        <w:pStyle w:val="Heading2"/>
      </w:pPr>
      <w:bookmarkStart w:id="388" w:name="_Toc484003884"/>
      <w:r>
        <w:t>Table Hardware Lists</w:t>
      </w:r>
      <w:bookmarkEnd w:id="388"/>
    </w:p>
    <w:p w14:paraId="780E17F2" w14:textId="77777777" w:rsidR="009C1F40" w:rsidRDefault="00925EAA" w:rsidP="009C1F40">
      <w:r>
        <w:t>Is the parent record for the hardware list and c</w:t>
      </w:r>
      <w:r w:rsidR="00C3703F">
        <w:t xml:space="preserve">ontains the high-level information </w:t>
      </w:r>
      <w:r>
        <w:t>about the hardware list</w:t>
      </w:r>
      <w:r w:rsidR="009C1F40" w:rsidRPr="00542D7B">
        <w:t>.</w:t>
      </w:r>
    </w:p>
    <w:p w14:paraId="4FB98CC2" w14:textId="77777777" w:rsidR="00A405BA" w:rsidRDefault="00A405BA" w:rsidP="00A405BA">
      <w:pPr>
        <w:pStyle w:val="TableCaption"/>
      </w:pPr>
      <w:bookmarkStart w:id="389" w:name="_Ref483224497"/>
      <w:bookmarkStart w:id="390" w:name="_Ref483228096"/>
      <w:bookmarkStart w:id="391" w:name="_Toc484003917"/>
      <w:r>
        <w:t xml:space="preserve">Table </w:t>
      </w:r>
      <w:fldSimple w:instr=" STYLEREF 1 \s ">
        <w:r w:rsidR="00B76A4E">
          <w:rPr>
            <w:noProof/>
          </w:rPr>
          <w:t>7</w:t>
        </w:r>
      </w:fldSimple>
      <w:r w:rsidR="00F15B95">
        <w:noBreakHyphen/>
      </w:r>
      <w:fldSimple w:instr=" SEQ Table \* ARABIC \s 1 ">
        <w:r w:rsidR="00B76A4E">
          <w:rPr>
            <w:noProof/>
          </w:rPr>
          <w:t>3</w:t>
        </w:r>
      </w:fldSimple>
      <w:r>
        <w:t>: Hardware Lists</w:t>
      </w:r>
      <w:bookmarkEnd w:id="389"/>
      <w:bookmarkEnd w:id="390"/>
      <w:bookmarkEnd w:id="39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9C1F40" w:rsidRPr="00C43C4E" w14:paraId="04D5F271"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C59D368" w14:textId="77777777" w:rsidR="009C1F40" w:rsidRDefault="009C1F40" w:rsidP="00A12839">
            <w:pPr>
              <w:pStyle w:val="TableHeading"/>
            </w:pPr>
            <w:r w:rsidRPr="00AC2578">
              <w:t>Column Name</w:t>
            </w:r>
          </w:p>
        </w:tc>
        <w:tc>
          <w:tcPr>
            <w:tcW w:w="1620" w:type="dxa"/>
            <w:shd w:val="clear" w:color="auto" w:fill="DBE5F1" w:themeFill="accent1" w:themeFillTint="33"/>
          </w:tcPr>
          <w:p w14:paraId="3D1009F5" w14:textId="77777777" w:rsidR="009C1F40" w:rsidRDefault="009C1F40" w:rsidP="00A12839">
            <w:pPr>
              <w:pStyle w:val="TableHeading"/>
            </w:pPr>
            <w:r w:rsidRPr="00AC2578">
              <w:t>Data Type</w:t>
            </w:r>
          </w:p>
        </w:tc>
        <w:tc>
          <w:tcPr>
            <w:tcW w:w="900" w:type="dxa"/>
            <w:shd w:val="clear" w:color="auto" w:fill="DBE5F1" w:themeFill="accent1" w:themeFillTint="33"/>
          </w:tcPr>
          <w:p w14:paraId="2B5AD94B" w14:textId="77777777" w:rsidR="009C1F40" w:rsidRPr="00C43C4E" w:rsidRDefault="009C1F40" w:rsidP="00A12839">
            <w:pPr>
              <w:pStyle w:val="TableHeading"/>
            </w:pPr>
            <w:r w:rsidRPr="00AC2578">
              <w:t>Null</w:t>
            </w:r>
          </w:p>
        </w:tc>
        <w:tc>
          <w:tcPr>
            <w:tcW w:w="4680" w:type="dxa"/>
            <w:shd w:val="clear" w:color="auto" w:fill="DBE5F1" w:themeFill="accent1" w:themeFillTint="33"/>
          </w:tcPr>
          <w:p w14:paraId="574ECB31" w14:textId="77777777" w:rsidR="009C1F40" w:rsidRPr="00A8667C" w:rsidRDefault="009C1F40" w:rsidP="00A12839">
            <w:pPr>
              <w:pStyle w:val="TableHeading"/>
            </w:pPr>
            <w:r w:rsidRPr="00AC2578">
              <w:t>Description</w:t>
            </w:r>
          </w:p>
        </w:tc>
      </w:tr>
      <w:tr w:rsidR="009C1F40" w:rsidRPr="00C43C4E" w14:paraId="71327296" w14:textId="77777777" w:rsidTr="009C1F40">
        <w:trPr>
          <w:cantSplit/>
        </w:trPr>
        <w:tc>
          <w:tcPr>
            <w:tcW w:w="1777" w:type="dxa"/>
          </w:tcPr>
          <w:p w14:paraId="1EC29226" w14:textId="77777777" w:rsidR="009C1F40" w:rsidRPr="00AC1F30" w:rsidRDefault="00557252" w:rsidP="001959C8">
            <w:pPr>
              <w:pStyle w:val="TableRow"/>
              <w:rPr>
                <w:b/>
              </w:rPr>
            </w:pPr>
            <w:r w:rsidRPr="00AC1F30">
              <w:t>R</w:t>
            </w:r>
            <w:r w:rsidR="009C1F40" w:rsidRPr="00AC1F30">
              <w:t>ec</w:t>
            </w:r>
            <w:r>
              <w:t xml:space="preserve"> I</w:t>
            </w:r>
            <w:r w:rsidR="009C1F40" w:rsidRPr="00AC1F30">
              <w:t>d</w:t>
            </w:r>
          </w:p>
        </w:tc>
        <w:tc>
          <w:tcPr>
            <w:tcW w:w="1620" w:type="dxa"/>
          </w:tcPr>
          <w:p w14:paraId="296D7F04" w14:textId="77777777" w:rsidR="009C1F40" w:rsidRPr="00AC1F30" w:rsidRDefault="00557252" w:rsidP="001959C8">
            <w:pPr>
              <w:pStyle w:val="TableRow"/>
              <w:rPr>
                <w:rFonts w:eastAsia="Times New Roman"/>
                <w:b/>
                <w:szCs w:val="24"/>
              </w:rPr>
            </w:pPr>
            <w:r w:rsidRPr="00AC1F30">
              <w:t>S</w:t>
            </w:r>
            <w:r w:rsidR="009C1F40" w:rsidRPr="00AC1F30">
              <w:t>eq</w:t>
            </w:r>
            <w:r>
              <w:t>uence</w:t>
            </w:r>
          </w:p>
        </w:tc>
        <w:tc>
          <w:tcPr>
            <w:tcW w:w="900" w:type="dxa"/>
          </w:tcPr>
          <w:p w14:paraId="68AE93AB" w14:textId="77777777" w:rsidR="009C1F40" w:rsidRPr="00AC1F30" w:rsidRDefault="00557252" w:rsidP="001959C8">
            <w:pPr>
              <w:pStyle w:val="TableRow"/>
              <w:rPr>
                <w:b/>
              </w:rPr>
            </w:pPr>
            <w:r>
              <w:t>Not</w:t>
            </w:r>
          </w:p>
        </w:tc>
        <w:tc>
          <w:tcPr>
            <w:tcW w:w="4680" w:type="dxa"/>
          </w:tcPr>
          <w:p w14:paraId="0C63F173" w14:textId="2CF00B46" w:rsidR="009C1F40" w:rsidRPr="00AC1F30" w:rsidRDefault="00DB4324" w:rsidP="001959C8">
            <w:pPr>
              <w:pStyle w:val="TableRow"/>
              <w:rPr>
                <w:b/>
              </w:rPr>
            </w:pPr>
            <w:r>
              <w:t>Individual unique identification id for the record.</w:t>
            </w:r>
          </w:p>
        </w:tc>
      </w:tr>
      <w:tr w:rsidR="0055097E" w:rsidRPr="00C43C4E" w14:paraId="5E1886C3" w14:textId="77777777" w:rsidTr="009C1F40">
        <w:trPr>
          <w:cantSplit/>
        </w:trPr>
        <w:tc>
          <w:tcPr>
            <w:tcW w:w="1777" w:type="dxa"/>
          </w:tcPr>
          <w:p w14:paraId="51AFBB7A" w14:textId="2B59A041" w:rsidR="0055097E" w:rsidRPr="00AC1F30" w:rsidRDefault="0055097E" w:rsidP="001959C8">
            <w:pPr>
              <w:pStyle w:val="TableRow"/>
            </w:pPr>
            <w:r w:rsidRPr="00AC1F30">
              <w:t>Rec UUID</w:t>
            </w:r>
          </w:p>
        </w:tc>
        <w:tc>
          <w:tcPr>
            <w:tcW w:w="1620" w:type="dxa"/>
          </w:tcPr>
          <w:p w14:paraId="5DB8102F" w14:textId="2865B821" w:rsidR="0055097E" w:rsidRDefault="0055097E" w:rsidP="001959C8">
            <w:pPr>
              <w:pStyle w:val="TableRow"/>
            </w:pPr>
            <w:r w:rsidRPr="00AC1F30">
              <w:t>UUID</w:t>
            </w:r>
          </w:p>
        </w:tc>
        <w:tc>
          <w:tcPr>
            <w:tcW w:w="900" w:type="dxa"/>
          </w:tcPr>
          <w:p w14:paraId="7951C53F" w14:textId="61558DA6" w:rsidR="0055097E" w:rsidRPr="00AC1F30" w:rsidRDefault="0055097E" w:rsidP="001959C8">
            <w:pPr>
              <w:pStyle w:val="TableRow"/>
            </w:pPr>
            <w:r w:rsidRPr="00AC1F30">
              <w:t>Not</w:t>
            </w:r>
          </w:p>
        </w:tc>
        <w:tc>
          <w:tcPr>
            <w:tcW w:w="4680" w:type="dxa"/>
          </w:tcPr>
          <w:p w14:paraId="5108EA7C" w14:textId="2A27F3F8" w:rsidR="0055097E" w:rsidRPr="00AC1F30" w:rsidRDefault="0055097E" w:rsidP="001959C8">
            <w:pPr>
              <w:pStyle w:val="TableRow"/>
            </w:pPr>
            <w:r w:rsidRPr="00AC1F30">
              <w:t>Stores the Universally Unique Identifier (UUID) as defined by RFC 4122, ISO/IEC 9834-8:2005.</w:t>
            </w:r>
          </w:p>
        </w:tc>
      </w:tr>
      <w:tr w:rsidR="00DB4324" w:rsidRPr="00C43C4E" w14:paraId="28CE0B11" w14:textId="77777777" w:rsidTr="009C1F40">
        <w:trPr>
          <w:cantSplit/>
        </w:trPr>
        <w:tc>
          <w:tcPr>
            <w:tcW w:w="1777" w:type="dxa"/>
          </w:tcPr>
          <w:p w14:paraId="1D810546" w14:textId="0C6191BA" w:rsidR="00DB4324" w:rsidRPr="00AC1F30" w:rsidRDefault="00DB4324" w:rsidP="001959C8">
            <w:pPr>
              <w:pStyle w:val="TableRow"/>
            </w:pPr>
            <w:r w:rsidRPr="00AC1F30">
              <w:t>Tracker I</w:t>
            </w:r>
            <w:r>
              <w:t>d</w:t>
            </w:r>
          </w:p>
        </w:tc>
        <w:tc>
          <w:tcPr>
            <w:tcW w:w="1620" w:type="dxa"/>
          </w:tcPr>
          <w:p w14:paraId="79B3FE3B" w14:textId="4D519FAF" w:rsidR="00DB4324" w:rsidRDefault="00DB4324" w:rsidP="001959C8">
            <w:pPr>
              <w:pStyle w:val="TableRow"/>
            </w:pPr>
            <w:r>
              <w:t>Integer (</w:t>
            </w:r>
            <w:r w:rsidRPr="00AC1F30">
              <w:t>FK</w:t>
            </w:r>
            <w:r>
              <w:t>)</w:t>
            </w:r>
          </w:p>
        </w:tc>
        <w:tc>
          <w:tcPr>
            <w:tcW w:w="900" w:type="dxa"/>
          </w:tcPr>
          <w:p w14:paraId="092D194B" w14:textId="77777777" w:rsidR="00DB4324" w:rsidRDefault="00DB4324" w:rsidP="001959C8">
            <w:pPr>
              <w:pStyle w:val="TableRow"/>
            </w:pPr>
          </w:p>
        </w:tc>
        <w:tc>
          <w:tcPr>
            <w:tcW w:w="4680" w:type="dxa"/>
          </w:tcPr>
          <w:p w14:paraId="22300F77" w14:textId="4BA91D04" w:rsidR="00DB4324" w:rsidRPr="00AC1F30" w:rsidRDefault="00DB4324" w:rsidP="001959C8">
            <w:pPr>
              <w:pStyle w:val="TableRow"/>
            </w:pPr>
            <w:r>
              <w:t xml:space="preserve">The integer identifier of the parent record.  </w:t>
            </w:r>
          </w:p>
        </w:tc>
      </w:tr>
      <w:tr w:rsidR="00DB4324" w:rsidRPr="00C43C4E" w14:paraId="098CCBC4" w14:textId="77777777" w:rsidTr="009C1F40">
        <w:trPr>
          <w:cantSplit/>
        </w:trPr>
        <w:tc>
          <w:tcPr>
            <w:tcW w:w="1777" w:type="dxa"/>
          </w:tcPr>
          <w:p w14:paraId="1E117E68" w14:textId="51F18076" w:rsidR="00DB4324" w:rsidRPr="00AC1F30" w:rsidRDefault="00DB4324" w:rsidP="001959C8">
            <w:pPr>
              <w:pStyle w:val="TableRow"/>
            </w:pPr>
            <w:r w:rsidRPr="00AC1F30">
              <w:t>Tracker UUID</w:t>
            </w:r>
          </w:p>
        </w:tc>
        <w:tc>
          <w:tcPr>
            <w:tcW w:w="1620" w:type="dxa"/>
          </w:tcPr>
          <w:p w14:paraId="202B169A" w14:textId="5B82CA3C" w:rsidR="00DB4324" w:rsidRDefault="00DB4324" w:rsidP="001959C8">
            <w:pPr>
              <w:pStyle w:val="TableRow"/>
            </w:pPr>
            <w:r>
              <w:t>UUID (</w:t>
            </w:r>
            <w:r w:rsidRPr="00AC1F30">
              <w:t>FK</w:t>
            </w:r>
            <w:r>
              <w:t>)</w:t>
            </w:r>
          </w:p>
        </w:tc>
        <w:tc>
          <w:tcPr>
            <w:tcW w:w="900" w:type="dxa"/>
          </w:tcPr>
          <w:p w14:paraId="300EDBFA" w14:textId="77777777" w:rsidR="00DB4324" w:rsidRDefault="00DB4324" w:rsidP="001959C8">
            <w:pPr>
              <w:pStyle w:val="TableRow"/>
            </w:pPr>
          </w:p>
        </w:tc>
        <w:tc>
          <w:tcPr>
            <w:tcW w:w="4680" w:type="dxa"/>
          </w:tcPr>
          <w:p w14:paraId="4519CAFB" w14:textId="31CB116C" w:rsidR="00DB4324" w:rsidRPr="00AC1F30" w:rsidRDefault="00DB4324" w:rsidP="001959C8">
            <w:pPr>
              <w:pStyle w:val="TableRow"/>
            </w:pPr>
            <w:r>
              <w:t xml:space="preserve">The UUID identifier of the parent record.   </w:t>
            </w:r>
          </w:p>
        </w:tc>
      </w:tr>
      <w:tr w:rsidR="00DB4324" w:rsidRPr="00C43C4E" w14:paraId="4B5F00A7" w14:textId="77777777" w:rsidTr="009C1F40">
        <w:trPr>
          <w:cantSplit/>
        </w:trPr>
        <w:tc>
          <w:tcPr>
            <w:tcW w:w="1777" w:type="dxa"/>
          </w:tcPr>
          <w:p w14:paraId="19A6FE0A" w14:textId="075ED061" w:rsidR="00DB4324" w:rsidRPr="00AC1F30" w:rsidRDefault="00DB4324" w:rsidP="001959C8">
            <w:pPr>
              <w:pStyle w:val="TableRow"/>
              <w:rPr>
                <w:b/>
              </w:rPr>
            </w:pPr>
            <w:r>
              <w:lastRenderedPageBreak/>
              <w:t xml:space="preserve">Description </w:t>
            </w:r>
            <w:r w:rsidRPr="00AC1F30">
              <w:t>Hardware</w:t>
            </w:r>
            <w:r>
              <w:t xml:space="preserve"> </w:t>
            </w:r>
            <w:r w:rsidRPr="00AC1F30">
              <w:t>List</w:t>
            </w:r>
          </w:p>
        </w:tc>
        <w:tc>
          <w:tcPr>
            <w:tcW w:w="1620" w:type="dxa"/>
          </w:tcPr>
          <w:p w14:paraId="366C8D91" w14:textId="058CE955" w:rsidR="00DB4324" w:rsidRPr="00AC1F30" w:rsidRDefault="00DB4324" w:rsidP="001959C8">
            <w:pPr>
              <w:pStyle w:val="TableRow"/>
            </w:pPr>
            <w:r>
              <w:t>Text</w:t>
            </w:r>
          </w:p>
        </w:tc>
        <w:tc>
          <w:tcPr>
            <w:tcW w:w="900" w:type="dxa"/>
          </w:tcPr>
          <w:p w14:paraId="7D7FB589" w14:textId="59C742B0" w:rsidR="00DB4324" w:rsidRPr="00AC1F30" w:rsidRDefault="00DB4324" w:rsidP="001959C8">
            <w:pPr>
              <w:pStyle w:val="TableRow"/>
            </w:pPr>
            <w:r>
              <w:t>Not</w:t>
            </w:r>
          </w:p>
        </w:tc>
        <w:tc>
          <w:tcPr>
            <w:tcW w:w="4680" w:type="dxa"/>
          </w:tcPr>
          <w:p w14:paraId="27643C03" w14:textId="77777777" w:rsidR="00DB4324" w:rsidRPr="00AC1F30" w:rsidRDefault="00DB4324" w:rsidP="001959C8">
            <w:pPr>
              <w:pStyle w:val="TableRow"/>
            </w:pPr>
          </w:p>
        </w:tc>
      </w:tr>
      <w:tr w:rsidR="00DB4324" w:rsidRPr="00C43C4E" w14:paraId="390C23A8" w14:textId="77777777" w:rsidTr="009C1F40">
        <w:trPr>
          <w:cantSplit/>
        </w:trPr>
        <w:tc>
          <w:tcPr>
            <w:tcW w:w="1777" w:type="dxa"/>
          </w:tcPr>
          <w:p w14:paraId="16A8DE0A" w14:textId="748BF6A2" w:rsidR="00DB4324" w:rsidRPr="00AC1F30" w:rsidRDefault="00DB4324" w:rsidP="001959C8">
            <w:pPr>
              <w:pStyle w:val="TableRow"/>
            </w:pPr>
            <w:r>
              <w:t>Status Hardware List</w:t>
            </w:r>
          </w:p>
        </w:tc>
        <w:tc>
          <w:tcPr>
            <w:tcW w:w="1620" w:type="dxa"/>
          </w:tcPr>
          <w:p w14:paraId="675AD12A" w14:textId="09E014D5" w:rsidR="00DB4324" w:rsidRPr="00AC1F30" w:rsidRDefault="00DB4324" w:rsidP="001959C8">
            <w:pPr>
              <w:pStyle w:val="TableRow"/>
            </w:pPr>
            <w:r>
              <w:t>Enumeration</w:t>
            </w:r>
          </w:p>
        </w:tc>
        <w:tc>
          <w:tcPr>
            <w:tcW w:w="900" w:type="dxa"/>
          </w:tcPr>
          <w:p w14:paraId="2217268E" w14:textId="77777777" w:rsidR="00DB4324" w:rsidRPr="00AC1F30" w:rsidRDefault="00DB4324" w:rsidP="001959C8">
            <w:pPr>
              <w:pStyle w:val="TableRow"/>
            </w:pPr>
          </w:p>
        </w:tc>
        <w:tc>
          <w:tcPr>
            <w:tcW w:w="4680" w:type="dxa"/>
          </w:tcPr>
          <w:p w14:paraId="6D2ED772" w14:textId="25903721" w:rsidR="00DB4324" w:rsidRPr="00AC1F30" w:rsidRDefault="00DB4324" w:rsidP="001959C8">
            <w:pPr>
              <w:pStyle w:val="TableRow"/>
            </w:pPr>
            <w:r>
              <w:t>The development status of the hardware list</w:t>
            </w:r>
          </w:p>
        </w:tc>
      </w:tr>
      <w:tr w:rsidR="00DB4324" w:rsidRPr="00C43C4E" w14:paraId="6AE65712" w14:textId="77777777" w:rsidTr="009C1F40">
        <w:trPr>
          <w:cantSplit/>
        </w:trPr>
        <w:tc>
          <w:tcPr>
            <w:tcW w:w="1777" w:type="dxa"/>
          </w:tcPr>
          <w:p w14:paraId="21C0A598" w14:textId="2CB46B2F" w:rsidR="00DB4324" w:rsidRPr="00AC1F30" w:rsidRDefault="00DB4324" w:rsidP="001959C8">
            <w:pPr>
              <w:pStyle w:val="TableRow"/>
            </w:pPr>
            <w:r>
              <w:t>Department</w:t>
            </w:r>
          </w:p>
        </w:tc>
        <w:tc>
          <w:tcPr>
            <w:tcW w:w="1620" w:type="dxa"/>
          </w:tcPr>
          <w:p w14:paraId="769D8F95" w14:textId="2080BAD9" w:rsidR="00DB4324" w:rsidRPr="00AC1F30" w:rsidRDefault="00DB4324" w:rsidP="001959C8">
            <w:pPr>
              <w:pStyle w:val="TableRow"/>
            </w:pPr>
            <w:r>
              <w:t>Enumeration</w:t>
            </w:r>
          </w:p>
        </w:tc>
        <w:tc>
          <w:tcPr>
            <w:tcW w:w="900" w:type="dxa"/>
          </w:tcPr>
          <w:p w14:paraId="159A3F64" w14:textId="77777777" w:rsidR="00DB4324" w:rsidRPr="00AC1F30" w:rsidRDefault="00DB4324" w:rsidP="001959C8">
            <w:pPr>
              <w:pStyle w:val="TableRow"/>
            </w:pPr>
          </w:p>
        </w:tc>
        <w:tc>
          <w:tcPr>
            <w:tcW w:w="4680" w:type="dxa"/>
          </w:tcPr>
          <w:p w14:paraId="597EA755" w14:textId="77777777" w:rsidR="00DB4324" w:rsidRPr="00AC1F30" w:rsidRDefault="00DB4324" w:rsidP="001959C8">
            <w:pPr>
              <w:pStyle w:val="TableRow"/>
            </w:pPr>
          </w:p>
        </w:tc>
      </w:tr>
      <w:tr w:rsidR="00DB4324" w:rsidRPr="00C43C4E" w14:paraId="1286595E" w14:textId="77777777" w:rsidTr="009C1F40">
        <w:trPr>
          <w:cantSplit/>
        </w:trPr>
        <w:tc>
          <w:tcPr>
            <w:tcW w:w="1777" w:type="dxa"/>
          </w:tcPr>
          <w:p w14:paraId="1D8E6AB3" w14:textId="01621061" w:rsidR="00DB4324" w:rsidRDefault="00DB4324" w:rsidP="001959C8">
            <w:pPr>
              <w:pStyle w:val="TableRow"/>
            </w:pPr>
            <w:r>
              <w:t>Item Lines</w:t>
            </w:r>
          </w:p>
        </w:tc>
        <w:tc>
          <w:tcPr>
            <w:tcW w:w="1620" w:type="dxa"/>
          </w:tcPr>
          <w:p w14:paraId="7BA0129D" w14:textId="10AA2902" w:rsidR="00DB4324" w:rsidRPr="00AC1F30" w:rsidRDefault="00DB4324" w:rsidP="001959C8">
            <w:pPr>
              <w:pStyle w:val="TableRow"/>
            </w:pPr>
            <w:r>
              <w:t>Integer</w:t>
            </w:r>
          </w:p>
        </w:tc>
        <w:tc>
          <w:tcPr>
            <w:tcW w:w="900" w:type="dxa"/>
          </w:tcPr>
          <w:p w14:paraId="46F71D13" w14:textId="77777777" w:rsidR="00DB4324" w:rsidRPr="00AC1F30" w:rsidRDefault="00DB4324" w:rsidP="001959C8">
            <w:pPr>
              <w:pStyle w:val="TableRow"/>
            </w:pPr>
          </w:p>
        </w:tc>
        <w:tc>
          <w:tcPr>
            <w:tcW w:w="4680" w:type="dxa"/>
          </w:tcPr>
          <w:p w14:paraId="11234E7A" w14:textId="2A1AFF4E" w:rsidR="00DB4324" w:rsidRPr="00AC1F30" w:rsidRDefault="00DB4324" w:rsidP="001959C8">
            <w:pPr>
              <w:pStyle w:val="TableRow"/>
            </w:pPr>
            <w:r>
              <w:t>Number of line items on the hardware list</w:t>
            </w:r>
          </w:p>
        </w:tc>
      </w:tr>
      <w:tr w:rsidR="00DB4324" w:rsidRPr="00C43C4E" w14:paraId="430915E7" w14:textId="77777777" w:rsidTr="009C1F40">
        <w:trPr>
          <w:cantSplit/>
        </w:trPr>
        <w:tc>
          <w:tcPr>
            <w:tcW w:w="1777" w:type="dxa"/>
          </w:tcPr>
          <w:p w14:paraId="6A3BB1F0" w14:textId="6AF3D910" w:rsidR="00DB4324" w:rsidRDefault="00DB4324" w:rsidP="001959C8">
            <w:pPr>
              <w:pStyle w:val="TableRow"/>
            </w:pPr>
            <w:r>
              <w:t>Quantity Total</w:t>
            </w:r>
          </w:p>
        </w:tc>
        <w:tc>
          <w:tcPr>
            <w:tcW w:w="1620" w:type="dxa"/>
          </w:tcPr>
          <w:p w14:paraId="0F262287" w14:textId="27DB2284" w:rsidR="00DB4324" w:rsidRPr="00AC1F30" w:rsidRDefault="00DB4324" w:rsidP="001959C8">
            <w:pPr>
              <w:pStyle w:val="TableRow"/>
            </w:pPr>
            <w:r>
              <w:t>Integer</w:t>
            </w:r>
          </w:p>
        </w:tc>
        <w:tc>
          <w:tcPr>
            <w:tcW w:w="900" w:type="dxa"/>
          </w:tcPr>
          <w:p w14:paraId="45073C75" w14:textId="77777777" w:rsidR="00DB4324" w:rsidRPr="00AC1F30" w:rsidRDefault="00DB4324" w:rsidP="001959C8">
            <w:pPr>
              <w:pStyle w:val="TableRow"/>
            </w:pPr>
          </w:p>
        </w:tc>
        <w:tc>
          <w:tcPr>
            <w:tcW w:w="4680" w:type="dxa"/>
          </w:tcPr>
          <w:p w14:paraId="41A71CCF" w14:textId="0CD59AFE" w:rsidR="00DB4324" w:rsidRPr="00AC1F30" w:rsidRDefault="00DB4324" w:rsidP="001959C8">
            <w:pPr>
              <w:pStyle w:val="TableRow"/>
            </w:pPr>
            <w:r>
              <w:t>Total number of items being requested</w:t>
            </w:r>
          </w:p>
        </w:tc>
      </w:tr>
      <w:tr w:rsidR="00DB4324" w:rsidRPr="00C43C4E" w14:paraId="6CFEB8E2" w14:textId="77777777" w:rsidTr="009C1F40">
        <w:trPr>
          <w:cantSplit/>
        </w:trPr>
        <w:tc>
          <w:tcPr>
            <w:tcW w:w="1777" w:type="dxa"/>
          </w:tcPr>
          <w:p w14:paraId="21A73CA9" w14:textId="0C27C271" w:rsidR="00DB4324" w:rsidRPr="00AC1F30" w:rsidRDefault="00DB4324" w:rsidP="001959C8">
            <w:pPr>
              <w:pStyle w:val="TableRow"/>
            </w:pPr>
            <w:r>
              <w:t>Cost Total</w:t>
            </w:r>
          </w:p>
        </w:tc>
        <w:tc>
          <w:tcPr>
            <w:tcW w:w="1620" w:type="dxa"/>
          </w:tcPr>
          <w:p w14:paraId="27CEE142" w14:textId="1CC7E46B" w:rsidR="00DB4324" w:rsidRPr="00AC1F30" w:rsidRDefault="00DB4324" w:rsidP="001959C8">
            <w:pPr>
              <w:pStyle w:val="TableRow"/>
            </w:pPr>
            <w:r>
              <w:t>Integer</w:t>
            </w:r>
          </w:p>
        </w:tc>
        <w:tc>
          <w:tcPr>
            <w:tcW w:w="900" w:type="dxa"/>
          </w:tcPr>
          <w:p w14:paraId="46A46DDA" w14:textId="77777777" w:rsidR="00DB4324" w:rsidRPr="00AC1F30" w:rsidRDefault="00DB4324" w:rsidP="001959C8">
            <w:pPr>
              <w:pStyle w:val="TableRow"/>
            </w:pPr>
          </w:p>
        </w:tc>
        <w:tc>
          <w:tcPr>
            <w:tcW w:w="4680" w:type="dxa"/>
          </w:tcPr>
          <w:p w14:paraId="2D172BF9" w14:textId="63689A1F" w:rsidR="00DB4324" w:rsidRPr="00AC1F30" w:rsidRDefault="00DB4324" w:rsidP="001959C8">
            <w:pPr>
              <w:pStyle w:val="TableRow"/>
            </w:pPr>
            <w:r>
              <w:t>Total cost of items being requested</w:t>
            </w:r>
          </w:p>
        </w:tc>
      </w:tr>
      <w:tr w:rsidR="00DB4324" w:rsidRPr="00C43C4E" w14:paraId="15FBAC5B" w14:textId="77777777" w:rsidTr="009C1F40">
        <w:trPr>
          <w:cantSplit/>
        </w:trPr>
        <w:tc>
          <w:tcPr>
            <w:tcW w:w="1777" w:type="dxa"/>
          </w:tcPr>
          <w:p w14:paraId="0307B69C" w14:textId="77777777" w:rsidR="00DB4324" w:rsidRPr="00AC1F30" w:rsidRDefault="00DB4324" w:rsidP="001959C8">
            <w:pPr>
              <w:pStyle w:val="TableRow"/>
            </w:pPr>
          </w:p>
        </w:tc>
        <w:tc>
          <w:tcPr>
            <w:tcW w:w="1620" w:type="dxa"/>
          </w:tcPr>
          <w:p w14:paraId="59F51F90" w14:textId="77777777" w:rsidR="00DB4324" w:rsidRPr="00AC1F30" w:rsidRDefault="00DB4324" w:rsidP="001959C8">
            <w:pPr>
              <w:pStyle w:val="TableRow"/>
            </w:pPr>
          </w:p>
        </w:tc>
        <w:tc>
          <w:tcPr>
            <w:tcW w:w="900" w:type="dxa"/>
          </w:tcPr>
          <w:p w14:paraId="2BC8CD8E" w14:textId="77777777" w:rsidR="00DB4324" w:rsidRPr="00AC1F30" w:rsidRDefault="00DB4324" w:rsidP="001959C8">
            <w:pPr>
              <w:pStyle w:val="TableRow"/>
            </w:pPr>
          </w:p>
        </w:tc>
        <w:tc>
          <w:tcPr>
            <w:tcW w:w="4680" w:type="dxa"/>
          </w:tcPr>
          <w:p w14:paraId="51827CD4" w14:textId="77777777" w:rsidR="00DB4324" w:rsidRPr="00AC1F30" w:rsidRDefault="00DB4324" w:rsidP="001959C8">
            <w:pPr>
              <w:pStyle w:val="TableRow"/>
            </w:pPr>
          </w:p>
        </w:tc>
      </w:tr>
      <w:tr w:rsidR="00DB4324" w:rsidRPr="00C43C4E" w14:paraId="2C22C8B1" w14:textId="77777777" w:rsidTr="009C1F40">
        <w:trPr>
          <w:cantSplit/>
        </w:trPr>
        <w:tc>
          <w:tcPr>
            <w:tcW w:w="1777" w:type="dxa"/>
          </w:tcPr>
          <w:p w14:paraId="07CD5626" w14:textId="77777777" w:rsidR="00DB4324" w:rsidRPr="00AC1F30" w:rsidRDefault="00DB4324" w:rsidP="001959C8">
            <w:pPr>
              <w:pStyle w:val="TableRow"/>
              <w:rPr>
                <w:b/>
              </w:rPr>
            </w:pPr>
            <w:r w:rsidRPr="00AC1F30">
              <w:t>BOILERPLATE</w:t>
            </w:r>
          </w:p>
        </w:tc>
        <w:tc>
          <w:tcPr>
            <w:tcW w:w="1620" w:type="dxa"/>
          </w:tcPr>
          <w:p w14:paraId="6B6EB3D6" w14:textId="77777777" w:rsidR="00DB4324" w:rsidRPr="00AC1F30" w:rsidRDefault="00DB4324" w:rsidP="001959C8">
            <w:pPr>
              <w:pStyle w:val="TableRow"/>
            </w:pPr>
          </w:p>
        </w:tc>
        <w:tc>
          <w:tcPr>
            <w:tcW w:w="900" w:type="dxa"/>
          </w:tcPr>
          <w:p w14:paraId="10F61640" w14:textId="77777777" w:rsidR="00DB4324" w:rsidRPr="00AC1F30" w:rsidRDefault="00DB4324" w:rsidP="001959C8">
            <w:pPr>
              <w:pStyle w:val="TableRow"/>
            </w:pPr>
          </w:p>
        </w:tc>
        <w:tc>
          <w:tcPr>
            <w:tcW w:w="4680" w:type="dxa"/>
          </w:tcPr>
          <w:p w14:paraId="4BC05251" w14:textId="77777777" w:rsidR="00DB4324" w:rsidRPr="00AC1F30" w:rsidRDefault="00DB4324" w:rsidP="001959C8">
            <w:pPr>
              <w:pStyle w:val="TableRow"/>
              <w:rPr>
                <w:b/>
              </w:rPr>
            </w:pPr>
            <w:r w:rsidRPr="00AC1F30">
              <w:t>See ‘Table Boilerplate Suffix’.</w:t>
            </w:r>
          </w:p>
        </w:tc>
      </w:tr>
    </w:tbl>
    <w:p w14:paraId="4D79EAEB" w14:textId="77777777" w:rsidR="00DE4E84" w:rsidRDefault="00DE4E84" w:rsidP="00DE4E84">
      <w:r>
        <w:t>Referenced by:</w:t>
      </w:r>
    </w:p>
    <w:p w14:paraId="59361130" w14:textId="77777777" w:rsidR="00DE4E84" w:rsidRDefault="00DE4E84" w:rsidP="00DE4E84">
      <w:pPr>
        <w:ind w:left="1440"/>
      </w:pPr>
      <w:r>
        <w:t>Add reference here</w:t>
      </w:r>
    </w:p>
    <w:p w14:paraId="0A3E33C9" w14:textId="77777777" w:rsidR="00DE4E84" w:rsidRDefault="00DE4E84" w:rsidP="00DE4E84"/>
    <w:p w14:paraId="0F55553A" w14:textId="77777777" w:rsidR="00320B83" w:rsidRDefault="00320B83" w:rsidP="009C1F40">
      <w:pPr>
        <w:pStyle w:val="Heading2"/>
      </w:pPr>
      <w:bookmarkStart w:id="392" w:name="_Toc484003885"/>
      <w:r>
        <w:t>Table Hardware List</w:t>
      </w:r>
      <w:r w:rsidR="009C1F40">
        <w:t xml:space="preserve"> Items</w:t>
      </w:r>
      <w:bookmarkEnd w:id="392"/>
    </w:p>
    <w:p w14:paraId="57B3562E" w14:textId="77777777" w:rsidR="00320B83" w:rsidRDefault="00C3703F" w:rsidP="00320B83">
      <w:r>
        <w:t>Contains the line item information for the hardware list</w:t>
      </w:r>
      <w:r w:rsidR="002D308E">
        <w:t xml:space="preserve"> and the child of the hardware list</w:t>
      </w:r>
      <w:r w:rsidR="00320B83" w:rsidRPr="00542D7B">
        <w:t>.</w:t>
      </w:r>
      <w:r>
        <w:t xml:space="preserve">  </w:t>
      </w:r>
    </w:p>
    <w:p w14:paraId="15FE00D3" w14:textId="77777777" w:rsidR="00A405BA" w:rsidRDefault="00A405BA" w:rsidP="00A405BA">
      <w:pPr>
        <w:pStyle w:val="TableCaption"/>
      </w:pPr>
      <w:bookmarkStart w:id="393" w:name="_Ref483224512"/>
      <w:bookmarkStart w:id="394" w:name="_Ref483228111"/>
      <w:bookmarkStart w:id="395" w:name="_Toc484003918"/>
      <w:r>
        <w:t xml:space="preserve">Table </w:t>
      </w:r>
      <w:fldSimple w:instr=" STYLEREF 1 \s ">
        <w:r w:rsidR="00B76A4E">
          <w:rPr>
            <w:noProof/>
          </w:rPr>
          <w:t>7</w:t>
        </w:r>
      </w:fldSimple>
      <w:r w:rsidR="00F15B95">
        <w:noBreakHyphen/>
      </w:r>
      <w:fldSimple w:instr=" SEQ Table \* ARABIC \s 1 ">
        <w:r w:rsidR="00B76A4E">
          <w:rPr>
            <w:noProof/>
          </w:rPr>
          <w:t>4</w:t>
        </w:r>
      </w:fldSimple>
      <w:r>
        <w:t>: Hardware List Items</w:t>
      </w:r>
      <w:bookmarkEnd w:id="393"/>
      <w:bookmarkEnd w:id="394"/>
      <w:bookmarkEnd w:id="39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52913535"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C725786" w14:textId="77777777" w:rsidR="00320B83" w:rsidRDefault="00320B83" w:rsidP="00A12839">
            <w:pPr>
              <w:pStyle w:val="TableHeading"/>
            </w:pPr>
            <w:r w:rsidRPr="00AC2578">
              <w:t>Column Name</w:t>
            </w:r>
          </w:p>
        </w:tc>
        <w:tc>
          <w:tcPr>
            <w:tcW w:w="1620" w:type="dxa"/>
            <w:shd w:val="clear" w:color="auto" w:fill="DBE5F1" w:themeFill="accent1" w:themeFillTint="33"/>
          </w:tcPr>
          <w:p w14:paraId="59948459" w14:textId="77777777" w:rsidR="00320B83" w:rsidRDefault="00320B83" w:rsidP="00A12839">
            <w:pPr>
              <w:pStyle w:val="TableHeading"/>
            </w:pPr>
            <w:r w:rsidRPr="00AC2578">
              <w:t>Data Type</w:t>
            </w:r>
          </w:p>
        </w:tc>
        <w:tc>
          <w:tcPr>
            <w:tcW w:w="900" w:type="dxa"/>
            <w:shd w:val="clear" w:color="auto" w:fill="DBE5F1" w:themeFill="accent1" w:themeFillTint="33"/>
          </w:tcPr>
          <w:p w14:paraId="31A62DEA"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4F3C2CD8" w14:textId="77777777" w:rsidR="00320B83" w:rsidRPr="00A8667C" w:rsidRDefault="00320B83" w:rsidP="00A12839">
            <w:pPr>
              <w:pStyle w:val="TableHeading"/>
            </w:pPr>
            <w:r w:rsidRPr="00AC2578">
              <w:t>Description</w:t>
            </w:r>
          </w:p>
        </w:tc>
      </w:tr>
      <w:tr w:rsidR="00557252" w:rsidRPr="00C43C4E" w14:paraId="71B08904" w14:textId="77777777" w:rsidTr="009C1F40">
        <w:trPr>
          <w:cantSplit/>
        </w:trPr>
        <w:tc>
          <w:tcPr>
            <w:tcW w:w="1777" w:type="dxa"/>
          </w:tcPr>
          <w:p w14:paraId="27B30AD2" w14:textId="77777777" w:rsidR="00557252" w:rsidRPr="00AC1F30" w:rsidRDefault="00557252" w:rsidP="001959C8">
            <w:pPr>
              <w:pStyle w:val="TableRow"/>
              <w:rPr>
                <w:b/>
              </w:rPr>
            </w:pPr>
            <w:r w:rsidRPr="00AC1F30">
              <w:t>Rec</w:t>
            </w:r>
            <w:r>
              <w:t xml:space="preserve"> I</w:t>
            </w:r>
            <w:r w:rsidRPr="00AC1F30">
              <w:t>d</w:t>
            </w:r>
          </w:p>
        </w:tc>
        <w:tc>
          <w:tcPr>
            <w:tcW w:w="1620" w:type="dxa"/>
          </w:tcPr>
          <w:p w14:paraId="1AB2E897" w14:textId="77777777" w:rsidR="00557252" w:rsidRPr="00AC1F30" w:rsidRDefault="00557252" w:rsidP="001959C8">
            <w:pPr>
              <w:pStyle w:val="TableRow"/>
              <w:rPr>
                <w:rFonts w:eastAsia="Times New Roman"/>
                <w:b/>
                <w:szCs w:val="24"/>
              </w:rPr>
            </w:pPr>
            <w:r w:rsidRPr="00AC1F30">
              <w:t>Seq</w:t>
            </w:r>
            <w:r>
              <w:t>uence</w:t>
            </w:r>
          </w:p>
        </w:tc>
        <w:tc>
          <w:tcPr>
            <w:tcW w:w="900" w:type="dxa"/>
          </w:tcPr>
          <w:p w14:paraId="5C91BB93" w14:textId="77777777" w:rsidR="00557252" w:rsidRPr="00AC1F30" w:rsidRDefault="00557252" w:rsidP="001959C8">
            <w:pPr>
              <w:pStyle w:val="TableRow"/>
              <w:rPr>
                <w:b/>
              </w:rPr>
            </w:pPr>
            <w:r>
              <w:t>Not</w:t>
            </w:r>
          </w:p>
        </w:tc>
        <w:tc>
          <w:tcPr>
            <w:tcW w:w="4680" w:type="dxa"/>
          </w:tcPr>
          <w:p w14:paraId="5DD5E49F" w14:textId="1A002132" w:rsidR="00557252" w:rsidRPr="00AC1F30" w:rsidRDefault="00DB4324" w:rsidP="001959C8">
            <w:pPr>
              <w:pStyle w:val="TableRow"/>
              <w:rPr>
                <w:b/>
              </w:rPr>
            </w:pPr>
            <w:r>
              <w:t>Individual unique identification id for the record.</w:t>
            </w:r>
          </w:p>
        </w:tc>
      </w:tr>
      <w:tr w:rsidR="00557252" w:rsidRPr="00C43C4E" w14:paraId="70753883" w14:textId="77777777" w:rsidTr="009C1F40">
        <w:trPr>
          <w:cantSplit/>
        </w:trPr>
        <w:tc>
          <w:tcPr>
            <w:tcW w:w="1777" w:type="dxa"/>
          </w:tcPr>
          <w:p w14:paraId="1C8555D1" w14:textId="77777777" w:rsidR="00557252" w:rsidRPr="00AC1F30" w:rsidRDefault="00557252" w:rsidP="001959C8">
            <w:pPr>
              <w:pStyle w:val="TableRow"/>
              <w:rPr>
                <w:b/>
              </w:rPr>
            </w:pPr>
            <w:r w:rsidRPr="00AC1F30">
              <w:t>Rec UUID</w:t>
            </w:r>
          </w:p>
        </w:tc>
        <w:tc>
          <w:tcPr>
            <w:tcW w:w="1620" w:type="dxa"/>
          </w:tcPr>
          <w:p w14:paraId="4239F40A" w14:textId="77777777" w:rsidR="00557252" w:rsidRPr="00AC1F30" w:rsidRDefault="00557252" w:rsidP="001959C8">
            <w:pPr>
              <w:pStyle w:val="TableRow"/>
              <w:rPr>
                <w:b/>
              </w:rPr>
            </w:pPr>
            <w:r w:rsidRPr="00AC1F30">
              <w:t>UUID</w:t>
            </w:r>
          </w:p>
        </w:tc>
        <w:tc>
          <w:tcPr>
            <w:tcW w:w="900" w:type="dxa"/>
          </w:tcPr>
          <w:p w14:paraId="4453F78D" w14:textId="77777777" w:rsidR="00557252" w:rsidRPr="00AC1F30" w:rsidRDefault="00557252" w:rsidP="001959C8">
            <w:pPr>
              <w:pStyle w:val="TableRow"/>
              <w:rPr>
                <w:b/>
              </w:rPr>
            </w:pPr>
            <w:r w:rsidRPr="00AC1F30">
              <w:t>Not</w:t>
            </w:r>
          </w:p>
        </w:tc>
        <w:tc>
          <w:tcPr>
            <w:tcW w:w="4680" w:type="dxa"/>
          </w:tcPr>
          <w:p w14:paraId="644CC6D8" w14:textId="77777777" w:rsidR="00557252" w:rsidRPr="00AC1F30" w:rsidRDefault="00557252" w:rsidP="001959C8">
            <w:pPr>
              <w:pStyle w:val="TableRow"/>
              <w:rPr>
                <w:b/>
              </w:rPr>
            </w:pPr>
            <w:r w:rsidRPr="00AC1F30">
              <w:t>Stores the Universally Unique Identifier (UUID) as defined by RFC 4122, ISO/IEC 9834-8:2005.</w:t>
            </w:r>
          </w:p>
        </w:tc>
      </w:tr>
      <w:tr w:rsidR="00DB4324" w:rsidRPr="00C43C4E" w14:paraId="69D48308" w14:textId="77777777" w:rsidTr="009C1F40">
        <w:trPr>
          <w:cantSplit/>
        </w:trPr>
        <w:tc>
          <w:tcPr>
            <w:tcW w:w="1777" w:type="dxa"/>
          </w:tcPr>
          <w:p w14:paraId="4C5DF1C6" w14:textId="6CBC0FBF" w:rsidR="00DB4324" w:rsidRPr="00AC1F30" w:rsidRDefault="00DB4324" w:rsidP="001959C8">
            <w:pPr>
              <w:pStyle w:val="TableRow"/>
            </w:pPr>
            <w:r>
              <w:t>Hardware List</w:t>
            </w:r>
            <w:r w:rsidRPr="00AC1F30">
              <w:t xml:space="preserve"> I</w:t>
            </w:r>
            <w:r>
              <w:t>d</w:t>
            </w:r>
          </w:p>
        </w:tc>
        <w:tc>
          <w:tcPr>
            <w:tcW w:w="1620" w:type="dxa"/>
          </w:tcPr>
          <w:p w14:paraId="4B110787" w14:textId="014913FE" w:rsidR="00DB4324" w:rsidRPr="00AC1F30" w:rsidRDefault="00DB4324" w:rsidP="001959C8">
            <w:pPr>
              <w:pStyle w:val="TableRow"/>
            </w:pPr>
            <w:r>
              <w:t>Integer (</w:t>
            </w:r>
            <w:r w:rsidRPr="00AC1F30">
              <w:t>FK</w:t>
            </w:r>
            <w:r>
              <w:t>)</w:t>
            </w:r>
          </w:p>
        </w:tc>
        <w:tc>
          <w:tcPr>
            <w:tcW w:w="900" w:type="dxa"/>
          </w:tcPr>
          <w:p w14:paraId="675AB4A3" w14:textId="77777777" w:rsidR="00DB4324" w:rsidRPr="00AC1F30" w:rsidRDefault="00DB4324" w:rsidP="001959C8">
            <w:pPr>
              <w:pStyle w:val="TableRow"/>
            </w:pPr>
          </w:p>
        </w:tc>
        <w:tc>
          <w:tcPr>
            <w:tcW w:w="4680" w:type="dxa"/>
          </w:tcPr>
          <w:p w14:paraId="1DD0AEF4" w14:textId="06989B92" w:rsidR="00DB4324" w:rsidRPr="00AC1F30" w:rsidRDefault="00DB4324" w:rsidP="001959C8">
            <w:pPr>
              <w:pStyle w:val="TableRow"/>
            </w:pPr>
            <w:r>
              <w:t xml:space="preserve">The integer identifier of the parent record.  </w:t>
            </w:r>
          </w:p>
        </w:tc>
      </w:tr>
      <w:tr w:rsidR="00DB4324" w:rsidRPr="00C43C4E" w14:paraId="6F210BC4" w14:textId="77777777" w:rsidTr="009C1F40">
        <w:trPr>
          <w:cantSplit/>
        </w:trPr>
        <w:tc>
          <w:tcPr>
            <w:tcW w:w="1777" w:type="dxa"/>
          </w:tcPr>
          <w:p w14:paraId="0A3CEFB7" w14:textId="45DA2AF1" w:rsidR="00DB4324" w:rsidRPr="00AC1F30" w:rsidRDefault="00DB4324" w:rsidP="001959C8">
            <w:pPr>
              <w:pStyle w:val="TableRow"/>
            </w:pPr>
            <w:r>
              <w:t>Hardware List</w:t>
            </w:r>
            <w:r w:rsidRPr="00AC1F30">
              <w:t xml:space="preserve"> UUID</w:t>
            </w:r>
          </w:p>
        </w:tc>
        <w:tc>
          <w:tcPr>
            <w:tcW w:w="1620" w:type="dxa"/>
          </w:tcPr>
          <w:p w14:paraId="5EC50829" w14:textId="256C9686" w:rsidR="00DB4324" w:rsidRPr="00AC1F30" w:rsidRDefault="00DB4324" w:rsidP="001959C8">
            <w:pPr>
              <w:pStyle w:val="TableRow"/>
            </w:pPr>
            <w:r>
              <w:t>UUID (</w:t>
            </w:r>
            <w:r w:rsidRPr="00AC1F30">
              <w:t>FK</w:t>
            </w:r>
            <w:r>
              <w:t>)</w:t>
            </w:r>
          </w:p>
        </w:tc>
        <w:tc>
          <w:tcPr>
            <w:tcW w:w="900" w:type="dxa"/>
          </w:tcPr>
          <w:p w14:paraId="47D6EE14" w14:textId="77777777" w:rsidR="00DB4324" w:rsidRPr="00AC1F30" w:rsidRDefault="00DB4324" w:rsidP="001959C8">
            <w:pPr>
              <w:pStyle w:val="TableRow"/>
            </w:pPr>
          </w:p>
        </w:tc>
        <w:tc>
          <w:tcPr>
            <w:tcW w:w="4680" w:type="dxa"/>
          </w:tcPr>
          <w:p w14:paraId="1B783F4C" w14:textId="2794EC5C" w:rsidR="00DB4324" w:rsidRPr="00AC1F30" w:rsidRDefault="00DB4324" w:rsidP="001959C8">
            <w:pPr>
              <w:pStyle w:val="TableRow"/>
            </w:pPr>
            <w:r>
              <w:t xml:space="preserve">The UUID identifier of the parent record.   </w:t>
            </w:r>
          </w:p>
        </w:tc>
      </w:tr>
      <w:tr w:rsidR="007A5B69" w:rsidRPr="00C43C4E" w14:paraId="0AE65A36" w14:textId="77777777" w:rsidTr="009C1F40">
        <w:trPr>
          <w:cantSplit/>
        </w:trPr>
        <w:tc>
          <w:tcPr>
            <w:tcW w:w="1777" w:type="dxa"/>
          </w:tcPr>
          <w:p w14:paraId="6887AEDD" w14:textId="42E52B22" w:rsidR="007A5B69" w:rsidRPr="00AC1F30" w:rsidRDefault="007A5B69" w:rsidP="001959C8">
            <w:pPr>
              <w:pStyle w:val="TableRow"/>
            </w:pPr>
            <w:r>
              <w:t>Part</w:t>
            </w:r>
            <w:r w:rsidR="008F0D89">
              <w:t>s</w:t>
            </w:r>
            <w:r>
              <w:t xml:space="preserve"> Grouping</w:t>
            </w:r>
          </w:p>
        </w:tc>
        <w:tc>
          <w:tcPr>
            <w:tcW w:w="1620" w:type="dxa"/>
          </w:tcPr>
          <w:p w14:paraId="384C48B9" w14:textId="4128A1BC" w:rsidR="007A5B69" w:rsidRPr="00AC1F30" w:rsidRDefault="007A5B69" w:rsidP="001959C8">
            <w:pPr>
              <w:pStyle w:val="TableRow"/>
            </w:pPr>
            <w:r>
              <w:t>Enumeration</w:t>
            </w:r>
          </w:p>
        </w:tc>
        <w:tc>
          <w:tcPr>
            <w:tcW w:w="900" w:type="dxa"/>
          </w:tcPr>
          <w:p w14:paraId="618EC562" w14:textId="77777777" w:rsidR="007A5B69" w:rsidRPr="00AC1F30" w:rsidRDefault="007A5B69" w:rsidP="001959C8">
            <w:pPr>
              <w:pStyle w:val="TableRow"/>
            </w:pPr>
          </w:p>
        </w:tc>
        <w:tc>
          <w:tcPr>
            <w:tcW w:w="4680" w:type="dxa"/>
          </w:tcPr>
          <w:p w14:paraId="3D373B2F" w14:textId="6815C0BE" w:rsidR="007A5B69" w:rsidRDefault="008F0D89" w:rsidP="001959C8">
            <w:pPr>
              <w:pStyle w:val="TableRow"/>
            </w:pPr>
            <w:r>
              <w:t>The name of a logical collection of items that shared a common trait</w:t>
            </w:r>
          </w:p>
        </w:tc>
      </w:tr>
      <w:tr w:rsidR="007A5B69" w:rsidRPr="00C43C4E" w14:paraId="570242AF" w14:textId="77777777" w:rsidTr="009C1F40">
        <w:trPr>
          <w:cantSplit/>
        </w:trPr>
        <w:tc>
          <w:tcPr>
            <w:tcW w:w="1777" w:type="dxa"/>
          </w:tcPr>
          <w:p w14:paraId="5C05F6F2" w14:textId="62DF0324" w:rsidR="007A5B69" w:rsidRPr="00AC1F30" w:rsidRDefault="007A5B69" w:rsidP="001959C8">
            <w:pPr>
              <w:pStyle w:val="TableRow"/>
              <w:rPr>
                <w:b/>
              </w:rPr>
            </w:pPr>
            <w:r w:rsidRPr="00AC1F30">
              <w:t>Part</w:t>
            </w:r>
            <w:r>
              <w:t xml:space="preserve"> </w:t>
            </w:r>
            <w:r w:rsidRPr="00AC1F30">
              <w:t>Number</w:t>
            </w:r>
          </w:p>
        </w:tc>
        <w:tc>
          <w:tcPr>
            <w:tcW w:w="1620" w:type="dxa"/>
          </w:tcPr>
          <w:p w14:paraId="6BDF7768" w14:textId="77777777" w:rsidR="007A5B69" w:rsidRPr="00AC1F30" w:rsidRDefault="007A5B69" w:rsidP="001959C8">
            <w:pPr>
              <w:pStyle w:val="TableRow"/>
            </w:pPr>
          </w:p>
        </w:tc>
        <w:tc>
          <w:tcPr>
            <w:tcW w:w="900" w:type="dxa"/>
          </w:tcPr>
          <w:p w14:paraId="76F4B448" w14:textId="77777777" w:rsidR="007A5B69" w:rsidRPr="00AC1F30" w:rsidRDefault="007A5B69" w:rsidP="001959C8">
            <w:pPr>
              <w:pStyle w:val="TableRow"/>
            </w:pPr>
          </w:p>
        </w:tc>
        <w:tc>
          <w:tcPr>
            <w:tcW w:w="4680" w:type="dxa"/>
          </w:tcPr>
          <w:p w14:paraId="24B536C1" w14:textId="396F29C8" w:rsidR="007A5B69" w:rsidRPr="00AC1F30" w:rsidRDefault="007A5B69" w:rsidP="001959C8">
            <w:pPr>
              <w:pStyle w:val="TableRow"/>
            </w:pPr>
            <w:r>
              <w:t>Part number</w:t>
            </w:r>
            <w:r w:rsidR="008F0D89">
              <w:t xml:space="preserve"> for the item being requested</w:t>
            </w:r>
          </w:p>
        </w:tc>
      </w:tr>
      <w:tr w:rsidR="007A5B69" w:rsidRPr="00C43C4E" w14:paraId="01F1B60E" w14:textId="77777777" w:rsidTr="009C1F40">
        <w:trPr>
          <w:cantSplit/>
        </w:trPr>
        <w:tc>
          <w:tcPr>
            <w:tcW w:w="1777" w:type="dxa"/>
          </w:tcPr>
          <w:p w14:paraId="06AE744B" w14:textId="5B6CD34E" w:rsidR="007A5B69" w:rsidRDefault="007A5B69" w:rsidP="001959C8">
            <w:pPr>
              <w:pStyle w:val="TableRow"/>
            </w:pPr>
            <w:r>
              <w:t>Par</w:t>
            </w:r>
            <w:r w:rsidR="009B0FAE">
              <w:t>t</w:t>
            </w:r>
            <w:r>
              <w:t xml:space="preserve"> Number Manufacture</w:t>
            </w:r>
          </w:p>
        </w:tc>
        <w:tc>
          <w:tcPr>
            <w:tcW w:w="1620" w:type="dxa"/>
          </w:tcPr>
          <w:p w14:paraId="6DB01EAF" w14:textId="77777777" w:rsidR="007A5B69" w:rsidRPr="00AC1F30" w:rsidRDefault="007A5B69" w:rsidP="001959C8">
            <w:pPr>
              <w:pStyle w:val="TableRow"/>
            </w:pPr>
          </w:p>
        </w:tc>
        <w:tc>
          <w:tcPr>
            <w:tcW w:w="900" w:type="dxa"/>
          </w:tcPr>
          <w:p w14:paraId="18961DAE" w14:textId="77777777" w:rsidR="007A5B69" w:rsidRPr="00AC1F30" w:rsidRDefault="007A5B69" w:rsidP="001959C8">
            <w:pPr>
              <w:pStyle w:val="TableRow"/>
            </w:pPr>
          </w:p>
        </w:tc>
        <w:tc>
          <w:tcPr>
            <w:tcW w:w="4680" w:type="dxa"/>
          </w:tcPr>
          <w:p w14:paraId="51FD6AA9" w14:textId="415C377E" w:rsidR="007A5B69" w:rsidRDefault="008F0D89" w:rsidP="001959C8">
            <w:pPr>
              <w:pStyle w:val="TableRow"/>
            </w:pPr>
            <w:r>
              <w:t>Manufacture’s part number for the item being requested</w:t>
            </w:r>
          </w:p>
        </w:tc>
      </w:tr>
      <w:tr w:rsidR="007A5B69" w:rsidRPr="00C43C4E" w14:paraId="7E75A36F" w14:textId="77777777" w:rsidTr="009C1F40">
        <w:trPr>
          <w:cantSplit/>
        </w:trPr>
        <w:tc>
          <w:tcPr>
            <w:tcW w:w="1777" w:type="dxa"/>
          </w:tcPr>
          <w:p w14:paraId="0CC512BD" w14:textId="785E0478" w:rsidR="007A5B69" w:rsidRPr="00AC1F30" w:rsidRDefault="007A5B69" w:rsidP="001959C8">
            <w:pPr>
              <w:pStyle w:val="TableRow"/>
              <w:rPr>
                <w:b/>
              </w:rPr>
            </w:pPr>
            <w:r>
              <w:t>Nomenclature</w:t>
            </w:r>
          </w:p>
        </w:tc>
        <w:tc>
          <w:tcPr>
            <w:tcW w:w="1620" w:type="dxa"/>
          </w:tcPr>
          <w:p w14:paraId="7F6C83FE" w14:textId="77777777" w:rsidR="007A5B69" w:rsidRPr="00AC1F30" w:rsidRDefault="007A5B69" w:rsidP="001959C8">
            <w:pPr>
              <w:pStyle w:val="TableRow"/>
            </w:pPr>
          </w:p>
        </w:tc>
        <w:tc>
          <w:tcPr>
            <w:tcW w:w="900" w:type="dxa"/>
          </w:tcPr>
          <w:p w14:paraId="0110B557" w14:textId="77777777" w:rsidR="007A5B69" w:rsidRPr="00AC1F30" w:rsidRDefault="007A5B69" w:rsidP="001959C8">
            <w:pPr>
              <w:pStyle w:val="TableRow"/>
            </w:pPr>
          </w:p>
        </w:tc>
        <w:tc>
          <w:tcPr>
            <w:tcW w:w="4680" w:type="dxa"/>
          </w:tcPr>
          <w:p w14:paraId="79098D10" w14:textId="45C279AA" w:rsidR="007A5B69" w:rsidRPr="00AC1F30" w:rsidRDefault="008F0D89" w:rsidP="001959C8">
            <w:pPr>
              <w:pStyle w:val="TableRow"/>
            </w:pPr>
            <w:r>
              <w:t>Description of the item being requested</w:t>
            </w:r>
          </w:p>
        </w:tc>
      </w:tr>
      <w:tr w:rsidR="007A5B69" w:rsidRPr="00C43C4E" w14:paraId="1CD0DE84" w14:textId="77777777" w:rsidTr="009C1F40">
        <w:trPr>
          <w:cantSplit/>
        </w:trPr>
        <w:tc>
          <w:tcPr>
            <w:tcW w:w="1777" w:type="dxa"/>
          </w:tcPr>
          <w:p w14:paraId="020BD20A" w14:textId="005FA11B" w:rsidR="007A5B69" w:rsidRPr="00AC1F30" w:rsidRDefault="007A5B69" w:rsidP="001959C8">
            <w:pPr>
              <w:pStyle w:val="TableRow"/>
              <w:rPr>
                <w:b/>
              </w:rPr>
            </w:pPr>
            <w:r w:rsidRPr="00AC1F30">
              <w:t>Q</w:t>
            </w:r>
            <w:r>
              <w:t>uanti</w:t>
            </w:r>
            <w:r w:rsidRPr="00AC1F30">
              <w:t>ty</w:t>
            </w:r>
            <w:r>
              <w:t xml:space="preserve"> Needed</w:t>
            </w:r>
          </w:p>
        </w:tc>
        <w:tc>
          <w:tcPr>
            <w:tcW w:w="1620" w:type="dxa"/>
          </w:tcPr>
          <w:p w14:paraId="1A856EBA" w14:textId="77777777" w:rsidR="007A5B69" w:rsidRPr="00AC1F30" w:rsidRDefault="007A5B69" w:rsidP="001959C8">
            <w:pPr>
              <w:pStyle w:val="TableRow"/>
            </w:pPr>
          </w:p>
        </w:tc>
        <w:tc>
          <w:tcPr>
            <w:tcW w:w="900" w:type="dxa"/>
          </w:tcPr>
          <w:p w14:paraId="0BF585AE" w14:textId="77777777" w:rsidR="007A5B69" w:rsidRPr="00AC1F30" w:rsidRDefault="007A5B69" w:rsidP="001959C8">
            <w:pPr>
              <w:pStyle w:val="TableRow"/>
            </w:pPr>
          </w:p>
        </w:tc>
        <w:tc>
          <w:tcPr>
            <w:tcW w:w="4680" w:type="dxa"/>
          </w:tcPr>
          <w:p w14:paraId="65161FDA" w14:textId="78A2B4A5" w:rsidR="007A5B69" w:rsidRPr="00AC1F30" w:rsidRDefault="008F0D89" w:rsidP="001959C8">
            <w:pPr>
              <w:pStyle w:val="TableRow"/>
            </w:pPr>
            <w:r>
              <w:t>The quantity of the item being requested</w:t>
            </w:r>
          </w:p>
        </w:tc>
      </w:tr>
      <w:tr w:rsidR="007A5B69" w:rsidRPr="00C43C4E" w14:paraId="74802944" w14:textId="77777777" w:rsidTr="009C1F40">
        <w:trPr>
          <w:cantSplit/>
        </w:trPr>
        <w:tc>
          <w:tcPr>
            <w:tcW w:w="1777" w:type="dxa"/>
          </w:tcPr>
          <w:p w14:paraId="13F52C26" w14:textId="57845682" w:rsidR="007A5B69" w:rsidRPr="00AC1F30" w:rsidRDefault="007A5B69" w:rsidP="001959C8">
            <w:pPr>
              <w:pStyle w:val="TableRow"/>
              <w:rPr>
                <w:b/>
              </w:rPr>
            </w:pPr>
            <w:r w:rsidRPr="00AC1F30">
              <w:t>Cost</w:t>
            </w:r>
            <w:r>
              <w:t xml:space="preserve"> Unit</w:t>
            </w:r>
          </w:p>
        </w:tc>
        <w:tc>
          <w:tcPr>
            <w:tcW w:w="1620" w:type="dxa"/>
          </w:tcPr>
          <w:p w14:paraId="3FAB5824" w14:textId="77777777" w:rsidR="007A5B69" w:rsidRPr="00AC1F30" w:rsidRDefault="007A5B69" w:rsidP="001959C8">
            <w:pPr>
              <w:pStyle w:val="TableRow"/>
            </w:pPr>
          </w:p>
        </w:tc>
        <w:tc>
          <w:tcPr>
            <w:tcW w:w="900" w:type="dxa"/>
          </w:tcPr>
          <w:p w14:paraId="2B61289C" w14:textId="77777777" w:rsidR="007A5B69" w:rsidRPr="00AC1F30" w:rsidRDefault="007A5B69" w:rsidP="001959C8">
            <w:pPr>
              <w:pStyle w:val="TableRow"/>
            </w:pPr>
          </w:p>
        </w:tc>
        <w:tc>
          <w:tcPr>
            <w:tcW w:w="4680" w:type="dxa"/>
          </w:tcPr>
          <w:p w14:paraId="495F9FBE" w14:textId="4B7B4CA7" w:rsidR="007A5B69" w:rsidRPr="00AC1F30" w:rsidRDefault="007A5B69" w:rsidP="001959C8">
            <w:pPr>
              <w:pStyle w:val="TableRow"/>
            </w:pPr>
            <w:r>
              <w:t>Unit cost</w:t>
            </w:r>
          </w:p>
        </w:tc>
      </w:tr>
      <w:tr w:rsidR="007A5B69" w:rsidRPr="00C43C4E" w14:paraId="723CE976" w14:textId="77777777" w:rsidTr="009C1F40">
        <w:trPr>
          <w:cantSplit/>
        </w:trPr>
        <w:tc>
          <w:tcPr>
            <w:tcW w:w="1777" w:type="dxa"/>
          </w:tcPr>
          <w:p w14:paraId="73BC0F75" w14:textId="721E5844" w:rsidR="007A5B69" w:rsidRPr="00AC1F30" w:rsidRDefault="007A5B69" w:rsidP="001959C8">
            <w:pPr>
              <w:pStyle w:val="TableRow"/>
              <w:rPr>
                <w:b/>
              </w:rPr>
            </w:pPr>
            <w:r>
              <w:t>Work Package</w:t>
            </w:r>
          </w:p>
        </w:tc>
        <w:tc>
          <w:tcPr>
            <w:tcW w:w="1620" w:type="dxa"/>
          </w:tcPr>
          <w:p w14:paraId="10AA0227" w14:textId="77777777" w:rsidR="007A5B69" w:rsidRPr="00AC1F30" w:rsidRDefault="007A5B69" w:rsidP="001959C8">
            <w:pPr>
              <w:pStyle w:val="TableRow"/>
            </w:pPr>
          </w:p>
        </w:tc>
        <w:tc>
          <w:tcPr>
            <w:tcW w:w="900" w:type="dxa"/>
          </w:tcPr>
          <w:p w14:paraId="65215560" w14:textId="77777777" w:rsidR="007A5B69" w:rsidRPr="00AC1F30" w:rsidRDefault="007A5B69" w:rsidP="001959C8">
            <w:pPr>
              <w:pStyle w:val="TableRow"/>
            </w:pPr>
          </w:p>
        </w:tc>
        <w:tc>
          <w:tcPr>
            <w:tcW w:w="4680" w:type="dxa"/>
          </w:tcPr>
          <w:p w14:paraId="4AD54174" w14:textId="335CAABF" w:rsidR="007A5B69" w:rsidRPr="00AC1F30" w:rsidRDefault="008F0D89" w:rsidP="001959C8">
            <w:pPr>
              <w:pStyle w:val="TableRow"/>
            </w:pPr>
            <w:r>
              <w:t>The work package for the item being requested</w:t>
            </w:r>
          </w:p>
        </w:tc>
      </w:tr>
      <w:tr w:rsidR="007A5B69" w:rsidRPr="00C43C4E" w14:paraId="431D6031" w14:textId="77777777" w:rsidTr="009C1F40">
        <w:trPr>
          <w:cantSplit/>
        </w:trPr>
        <w:tc>
          <w:tcPr>
            <w:tcW w:w="1777" w:type="dxa"/>
          </w:tcPr>
          <w:p w14:paraId="25D54A68" w14:textId="1D6A255A" w:rsidR="007A5B69" w:rsidRPr="00AC1F30" w:rsidRDefault="007A5B69" w:rsidP="001959C8">
            <w:pPr>
              <w:pStyle w:val="TableRow"/>
              <w:rPr>
                <w:b/>
              </w:rPr>
            </w:pPr>
            <w:r>
              <w:t>Date Required</w:t>
            </w:r>
          </w:p>
        </w:tc>
        <w:tc>
          <w:tcPr>
            <w:tcW w:w="1620" w:type="dxa"/>
          </w:tcPr>
          <w:p w14:paraId="0294390C" w14:textId="77777777" w:rsidR="007A5B69" w:rsidRPr="00AC1F30" w:rsidRDefault="007A5B69" w:rsidP="001959C8">
            <w:pPr>
              <w:pStyle w:val="TableRow"/>
            </w:pPr>
          </w:p>
        </w:tc>
        <w:tc>
          <w:tcPr>
            <w:tcW w:w="900" w:type="dxa"/>
          </w:tcPr>
          <w:p w14:paraId="0B5D3CDB" w14:textId="77777777" w:rsidR="007A5B69" w:rsidRPr="00AC1F30" w:rsidRDefault="007A5B69" w:rsidP="001959C8">
            <w:pPr>
              <w:pStyle w:val="TableRow"/>
            </w:pPr>
          </w:p>
        </w:tc>
        <w:tc>
          <w:tcPr>
            <w:tcW w:w="4680" w:type="dxa"/>
          </w:tcPr>
          <w:p w14:paraId="12F45995" w14:textId="050F2161" w:rsidR="007A5B69" w:rsidRPr="00AC1F30" w:rsidRDefault="008F0D89" w:rsidP="001959C8">
            <w:pPr>
              <w:pStyle w:val="TableRow"/>
            </w:pPr>
            <w:r>
              <w:t>The date the item is required by</w:t>
            </w:r>
          </w:p>
        </w:tc>
      </w:tr>
      <w:tr w:rsidR="007A5B69" w:rsidRPr="00C43C4E" w14:paraId="6782A77D" w14:textId="77777777" w:rsidTr="009C1F40">
        <w:trPr>
          <w:cantSplit/>
        </w:trPr>
        <w:tc>
          <w:tcPr>
            <w:tcW w:w="1777" w:type="dxa"/>
          </w:tcPr>
          <w:p w14:paraId="2D970785" w14:textId="77777777" w:rsidR="007A5B69" w:rsidRPr="00AC1F30" w:rsidRDefault="007A5B69" w:rsidP="001959C8">
            <w:pPr>
              <w:pStyle w:val="TableRow"/>
            </w:pPr>
          </w:p>
        </w:tc>
        <w:tc>
          <w:tcPr>
            <w:tcW w:w="1620" w:type="dxa"/>
          </w:tcPr>
          <w:p w14:paraId="160845E5" w14:textId="77777777" w:rsidR="007A5B69" w:rsidRPr="00AC1F30" w:rsidRDefault="007A5B69" w:rsidP="001959C8">
            <w:pPr>
              <w:pStyle w:val="TableRow"/>
            </w:pPr>
          </w:p>
        </w:tc>
        <w:tc>
          <w:tcPr>
            <w:tcW w:w="900" w:type="dxa"/>
          </w:tcPr>
          <w:p w14:paraId="566E2E18" w14:textId="77777777" w:rsidR="007A5B69" w:rsidRPr="00AC1F30" w:rsidRDefault="007A5B69" w:rsidP="001959C8">
            <w:pPr>
              <w:pStyle w:val="TableRow"/>
            </w:pPr>
          </w:p>
        </w:tc>
        <w:tc>
          <w:tcPr>
            <w:tcW w:w="4680" w:type="dxa"/>
          </w:tcPr>
          <w:p w14:paraId="5BEB28A2" w14:textId="77777777" w:rsidR="007A5B69" w:rsidRPr="00AC1F30" w:rsidRDefault="007A5B69" w:rsidP="001959C8">
            <w:pPr>
              <w:pStyle w:val="TableRow"/>
            </w:pPr>
          </w:p>
        </w:tc>
      </w:tr>
      <w:tr w:rsidR="007A5B69" w:rsidRPr="00C43C4E" w14:paraId="381DEE5E" w14:textId="77777777" w:rsidTr="009C1F40">
        <w:trPr>
          <w:cantSplit/>
        </w:trPr>
        <w:tc>
          <w:tcPr>
            <w:tcW w:w="1777" w:type="dxa"/>
          </w:tcPr>
          <w:p w14:paraId="1A60620B" w14:textId="77777777" w:rsidR="007A5B69" w:rsidRPr="00AC1F30" w:rsidRDefault="007A5B69" w:rsidP="001959C8">
            <w:pPr>
              <w:pStyle w:val="TableRow"/>
              <w:rPr>
                <w:b/>
              </w:rPr>
            </w:pPr>
            <w:r w:rsidRPr="00AC1F30">
              <w:t>BOILERPLATE</w:t>
            </w:r>
          </w:p>
        </w:tc>
        <w:tc>
          <w:tcPr>
            <w:tcW w:w="1620" w:type="dxa"/>
          </w:tcPr>
          <w:p w14:paraId="7E9E0E98" w14:textId="77777777" w:rsidR="007A5B69" w:rsidRPr="00AC1F30" w:rsidRDefault="007A5B69" w:rsidP="001959C8">
            <w:pPr>
              <w:pStyle w:val="TableRow"/>
            </w:pPr>
          </w:p>
        </w:tc>
        <w:tc>
          <w:tcPr>
            <w:tcW w:w="900" w:type="dxa"/>
          </w:tcPr>
          <w:p w14:paraId="10A2CBD1" w14:textId="77777777" w:rsidR="007A5B69" w:rsidRPr="00AC1F30" w:rsidRDefault="007A5B69" w:rsidP="001959C8">
            <w:pPr>
              <w:pStyle w:val="TableRow"/>
            </w:pPr>
          </w:p>
        </w:tc>
        <w:tc>
          <w:tcPr>
            <w:tcW w:w="4680" w:type="dxa"/>
          </w:tcPr>
          <w:p w14:paraId="5071C84C" w14:textId="77777777" w:rsidR="007A5B69" w:rsidRPr="00AC1F30" w:rsidRDefault="007A5B69" w:rsidP="001959C8">
            <w:pPr>
              <w:pStyle w:val="TableRow"/>
              <w:rPr>
                <w:b/>
              </w:rPr>
            </w:pPr>
            <w:r w:rsidRPr="00AC1F30">
              <w:t>See ‘Table Boilerplate Suffix’.</w:t>
            </w:r>
          </w:p>
        </w:tc>
      </w:tr>
    </w:tbl>
    <w:p w14:paraId="6F4E4F0F" w14:textId="77777777" w:rsidR="00DE4E84" w:rsidRDefault="00DE4E84" w:rsidP="00DE4E84">
      <w:r>
        <w:t>Referenced by:</w:t>
      </w:r>
    </w:p>
    <w:p w14:paraId="2A3BD428" w14:textId="77777777" w:rsidR="00DE4E84" w:rsidRDefault="00DE4E84" w:rsidP="00DE4E84">
      <w:pPr>
        <w:ind w:left="1440"/>
      </w:pPr>
      <w:r>
        <w:t>Add reference here</w:t>
      </w:r>
    </w:p>
    <w:p w14:paraId="5446D6F9" w14:textId="77777777" w:rsidR="00DE4E84" w:rsidRDefault="00DE4E84" w:rsidP="00DE4E84"/>
    <w:p w14:paraId="028A2199" w14:textId="77777777" w:rsidR="00027550" w:rsidRDefault="00027550" w:rsidP="00DE4E84"/>
    <w:p w14:paraId="1D09633F" w14:textId="77777777" w:rsidR="00027550" w:rsidRDefault="00027550" w:rsidP="00DE4E84"/>
    <w:p w14:paraId="0C31179F" w14:textId="77777777" w:rsidR="00027550" w:rsidRDefault="00027550" w:rsidP="00DE4E84"/>
    <w:p w14:paraId="5263D6EC" w14:textId="77777777" w:rsidR="00027550" w:rsidRDefault="00027550" w:rsidP="00DE4E84"/>
    <w:p w14:paraId="5B39035C" w14:textId="77777777" w:rsidR="00027550" w:rsidRDefault="00027550" w:rsidP="00DE4E84"/>
    <w:p w14:paraId="3542C247" w14:textId="77777777" w:rsidR="00027550" w:rsidRDefault="00027550" w:rsidP="00DE4E84"/>
    <w:p w14:paraId="5D24002C" w14:textId="77777777" w:rsidR="00027550" w:rsidRDefault="00027550" w:rsidP="00DE4E84"/>
    <w:p w14:paraId="3CB2037F" w14:textId="77777777" w:rsidR="00320B83" w:rsidRDefault="00320B83" w:rsidP="009C1F40">
      <w:pPr>
        <w:pStyle w:val="Heading2"/>
      </w:pPr>
      <w:bookmarkStart w:id="396" w:name="_Toc484003886"/>
      <w:r>
        <w:t xml:space="preserve">Table </w:t>
      </w:r>
      <w:r w:rsidR="00A405BA">
        <w:t>Remark</w:t>
      </w:r>
      <w:r>
        <w:t>s</w:t>
      </w:r>
      <w:bookmarkEnd w:id="396"/>
    </w:p>
    <w:p w14:paraId="143CEE57" w14:textId="77777777" w:rsidR="00320B83" w:rsidRDefault="00925EAA" w:rsidP="00320B83">
      <w:r>
        <w:t xml:space="preserve">Contains </w:t>
      </w:r>
      <w:r w:rsidR="002D308E">
        <w:t>a</w:t>
      </w:r>
      <w:r>
        <w:t xml:space="preserve"> remark information</w:t>
      </w:r>
      <w:r w:rsidR="002D308E">
        <w:t xml:space="preserve"> about a given PCD, tasks, or item.  There can be multiple remarks linked to the parent record.</w:t>
      </w:r>
      <w:r w:rsidR="00557252">
        <w:t xml:space="preserve">  </w:t>
      </w:r>
    </w:p>
    <w:p w14:paraId="009032DC" w14:textId="77777777" w:rsidR="00A405BA" w:rsidRDefault="00A405BA" w:rsidP="00A405BA">
      <w:pPr>
        <w:pStyle w:val="TableCaption"/>
      </w:pPr>
      <w:bookmarkStart w:id="397" w:name="_Ref483208640"/>
      <w:bookmarkStart w:id="398" w:name="_Ref483208738"/>
      <w:bookmarkStart w:id="399" w:name="_Ref483223596"/>
      <w:bookmarkStart w:id="400" w:name="_Ref483224416"/>
      <w:bookmarkStart w:id="401" w:name="_Ref483224450"/>
      <w:bookmarkStart w:id="402" w:name="_Ref483228180"/>
      <w:bookmarkStart w:id="403" w:name="_Toc484003919"/>
      <w:r>
        <w:t xml:space="preserve">Table </w:t>
      </w:r>
      <w:fldSimple w:instr=" STYLEREF 1 \s ">
        <w:r w:rsidR="00B76A4E">
          <w:rPr>
            <w:noProof/>
          </w:rPr>
          <w:t>7</w:t>
        </w:r>
      </w:fldSimple>
      <w:r w:rsidR="00F15B95">
        <w:noBreakHyphen/>
      </w:r>
      <w:fldSimple w:instr=" SEQ Table \* ARABIC \s 1 ">
        <w:r w:rsidR="00B76A4E">
          <w:rPr>
            <w:noProof/>
          </w:rPr>
          <w:t>5</w:t>
        </w:r>
      </w:fldSimple>
      <w:r>
        <w:t>: Remarks</w:t>
      </w:r>
      <w:bookmarkEnd w:id="397"/>
      <w:bookmarkEnd w:id="398"/>
      <w:bookmarkEnd w:id="399"/>
      <w:bookmarkEnd w:id="400"/>
      <w:bookmarkEnd w:id="401"/>
      <w:bookmarkEnd w:id="402"/>
      <w:bookmarkEnd w:id="40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648CEBBD"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6FBDEB1" w14:textId="77777777" w:rsidR="00320B83" w:rsidRDefault="00320B83" w:rsidP="00A12839">
            <w:pPr>
              <w:pStyle w:val="TableHeading"/>
            </w:pPr>
            <w:r w:rsidRPr="00AC2578">
              <w:t>Column Name</w:t>
            </w:r>
          </w:p>
        </w:tc>
        <w:tc>
          <w:tcPr>
            <w:tcW w:w="1620" w:type="dxa"/>
            <w:shd w:val="clear" w:color="auto" w:fill="DBE5F1" w:themeFill="accent1" w:themeFillTint="33"/>
          </w:tcPr>
          <w:p w14:paraId="779AEBB0" w14:textId="77777777" w:rsidR="00320B83" w:rsidRDefault="00320B83" w:rsidP="00A12839">
            <w:pPr>
              <w:pStyle w:val="TableHeading"/>
            </w:pPr>
            <w:r w:rsidRPr="00AC2578">
              <w:t>Data Type</w:t>
            </w:r>
          </w:p>
        </w:tc>
        <w:tc>
          <w:tcPr>
            <w:tcW w:w="900" w:type="dxa"/>
            <w:shd w:val="clear" w:color="auto" w:fill="DBE5F1" w:themeFill="accent1" w:themeFillTint="33"/>
          </w:tcPr>
          <w:p w14:paraId="0D50BDDF"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6D90BC19" w14:textId="77777777" w:rsidR="00320B83" w:rsidRPr="00A8667C" w:rsidRDefault="00320B83" w:rsidP="00A12839">
            <w:pPr>
              <w:pStyle w:val="TableHeading"/>
            </w:pPr>
            <w:r w:rsidRPr="00AC2578">
              <w:t>Description</w:t>
            </w:r>
          </w:p>
        </w:tc>
      </w:tr>
      <w:tr w:rsidR="00557252" w:rsidRPr="00C43C4E" w14:paraId="39ECAAB7" w14:textId="77777777" w:rsidTr="009C1F40">
        <w:trPr>
          <w:cantSplit/>
        </w:trPr>
        <w:tc>
          <w:tcPr>
            <w:tcW w:w="1777" w:type="dxa"/>
          </w:tcPr>
          <w:p w14:paraId="0D3C97CA" w14:textId="77777777" w:rsidR="00557252" w:rsidRPr="00AC1F30" w:rsidRDefault="00557252" w:rsidP="001959C8">
            <w:pPr>
              <w:pStyle w:val="TableRow"/>
              <w:rPr>
                <w:b/>
              </w:rPr>
            </w:pPr>
            <w:r w:rsidRPr="00AC1F30">
              <w:t>Rec</w:t>
            </w:r>
            <w:r>
              <w:t xml:space="preserve"> I</w:t>
            </w:r>
            <w:r w:rsidRPr="00AC1F30">
              <w:t>d</w:t>
            </w:r>
          </w:p>
        </w:tc>
        <w:tc>
          <w:tcPr>
            <w:tcW w:w="1620" w:type="dxa"/>
          </w:tcPr>
          <w:p w14:paraId="6897E9F6" w14:textId="77777777" w:rsidR="00557252" w:rsidRPr="00AC1F30" w:rsidRDefault="00557252" w:rsidP="001959C8">
            <w:pPr>
              <w:pStyle w:val="TableRow"/>
              <w:rPr>
                <w:rFonts w:eastAsia="Times New Roman"/>
                <w:b/>
                <w:szCs w:val="24"/>
              </w:rPr>
            </w:pPr>
            <w:r w:rsidRPr="00AC1F30">
              <w:t>Seq</w:t>
            </w:r>
            <w:r>
              <w:t>uence</w:t>
            </w:r>
          </w:p>
        </w:tc>
        <w:tc>
          <w:tcPr>
            <w:tcW w:w="900" w:type="dxa"/>
          </w:tcPr>
          <w:p w14:paraId="26F76A72" w14:textId="77777777" w:rsidR="00557252" w:rsidRPr="00AC1F30" w:rsidRDefault="00557252" w:rsidP="001959C8">
            <w:pPr>
              <w:pStyle w:val="TableRow"/>
              <w:rPr>
                <w:b/>
              </w:rPr>
            </w:pPr>
            <w:r w:rsidRPr="00AC1F30">
              <w:t>Not</w:t>
            </w:r>
          </w:p>
        </w:tc>
        <w:tc>
          <w:tcPr>
            <w:tcW w:w="4680" w:type="dxa"/>
          </w:tcPr>
          <w:p w14:paraId="7CBB565A" w14:textId="080F8134" w:rsidR="00557252" w:rsidRPr="00AC1F30" w:rsidRDefault="00DB4324" w:rsidP="001959C8">
            <w:pPr>
              <w:pStyle w:val="TableRow"/>
              <w:rPr>
                <w:b/>
              </w:rPr>
            </w:pPr>
            <w:r>
              <w:t xml:space="preserve">Individual unique identification id for the record.  </w:t>
            </w:r>
          </w:p>
        </w:tc>
      </w:tr>
      <w:tr w:rsidR="00557252" w:rsidRPr="00C43C4E" w14:paraId="35752762" w14:textId="77777777" w:rsidTr="009C1F40">
        <w:trPr>
          <w:cantSplit/>
        </w:trPr>
        <w:tc>
          <w:tcPr>
            <w:tcW w:w="1777" w:type="dxa"/>
          </w:tcPr>
          <w:p w14:paraId="475DF73C" w14:textId="77777777" w:rsidR="00557252" w:rsidRPr="00AC1F30" w:rsidRDefault="00557252" w:rsidP="001959C8">
            <w:pPr>
              <w:pStyle w:val="TableRow"/>
              <w:rPr>
                <w:b/>
              </w:rPr>
            </w:pPr>
            <w:r w:rsidRPr="00AC1F30">
              <w:t>Rec UUID</w:t>
            </w:r>
          </w:p>
        </w:tc>
        <w:tc>
          <w:tcPr>
            <w:tcW w:w="1620" w:type="dxa"/>
          </w:tcPr>
          <w:p w14:paraId="7AE2A0F2" w14:textId="77777777" w:rsidR="00557252" w:rsidRPr="00AC1F30" w:rsidRDefault="00557252" w:rsidP="001959C8">
            <w:pPr>
              <w:pStyle w:val="TableRow"/>
              <w:rPr>
                <w:b/>
              </w:rPr>
            </w:pPr>
            <w:r w:rsidRPr="00AC1F30">
              <w:t>UUID</w:t>
            </w:r>
          </w:p>
        </w:tc>
        <w:tc>
          <w:tcPr>
            <w:tcW w:w="900" w:type="dxa"/>
          </w:tcPr>
          <w:p w14:paraId="6345502F" w14:textId="77777777" w:rsidR="00557252" w:rsidRPr="00AC1F30" w:rsidRDefault="00557252" w:rsidP="001959C8">
            <w:pPr>
              <w:pStyle w:val="TableRow"/>
              <w:rPr>
                <w:b/>
              </w:rPr>
            </w:pPr>
            <w:r w:rsidRPr="00AC1F30">
              <w:t>Not</w:t>
            </w:r>
          </w:p>
        </w:tc>
        <w:tc>
          <w:tcPr>
            <w:tcW w:w="4680" w:type="dxa"/>
          </w:tcPr>
          <w:p w14:paraId="7522070B" w14:textId="0DDA3AD4" w:rsidR="00557252" w:rsidRPr="00AC1F30" w:rsidRDefault="00557252" w:rsidP="001959C8">
            <w:pPr>
              <w:pStyle w:val="TableRow"/>
              <w:rPr>
                <w:b/>
              </w:rPr>
            </w:pPr>
            <w:r w:rsidRPr="00AC1F30">
              <w:t>Stores the Universally Unique Identifier (UUID) as defined by RFC 4122, ISO/IEC 9834-8:2005.</w:t>
            </w:r>
            <w:r w:rsidR="00DB4324">
              <w:t xml:space="preserve">  </w:t>
            </w:r>
          </w:p>
        </w:tc>
      </w:tr>
      <w:tr w:rsidR="00925EAA" w:rsidRPr="00C43C4E" w14:paraId="4251B87A" w14:textId="77777777" w:rsidTr="009C1F40">
        <w:trPr>
          <w:cantSplit/>
        </w:trPr>
        <w:tc>
          <w:tcPr>
            <w:tcW w:w="1777" w:type="dxa"/>
          </w:tcPr>
          <w:p w14:paraId="6A74B423" w14:textId="77777777" w:rsidR="00925EAA" w:rsidRPr="00AC1F30" w:rsidRDefault="00925EAA" w:rsidP="001959C8">
            <w:pPr>
              <w:pStyle w:val="TableRow"/>
            </w:pPr>
            <w:r>
              <w:t>Parent Rec ID</w:t>
            </w:r>
          </w:p>
        </w:tc>
        <w:tc>
          <w:tcPr>
            <w:tcW w:w="1620" w:type="dxa"/>
          </w:tcPr>
          <w:p w14:paraId="1A2FA53E" w14:textId="104CC519" w:rsidR="00925EAA" w:rsidRPr="00AC1F30" w:rsidRDefault="00925EAA" w:rsidP="001959C8">
            <w:pPr>
              <w:pStyle w:val="TableRow"/>
            </w:pPr>
            <w:r>
              <w:t>Integer</w:t>
            </w:r>
            <w:r w:rsidR="009B0FAE">
              <w:t xml:space="preserve"> (FK)</w:t>
            </w:r>
          </w:p>
        </w:tc>
        <w:tc>
          <w:tcPr>
            <w:tcW w:w="900" w:type="dxa"/>
          </w:tcPr>
          <w:p w14:paraId="30E2FF09" w14:textId="77777777" w:rsidR="00925EAA" w:rsidRPr="00AC1F30" w:rsidRDefault="00925EAA" w:rsidP="001959C8">
            <w:pPr>
              <w:pStyle w:val="TableRow"/>
            </w:pPr>
            <w:r>
              <w:t>Not</w:t>
            </w:r>
          </w:p>
        </w:tc>
        <w:tc>
          <w:tcPr>
            <w:tcW w:w="4680" w:type="dxa"/>
          </w:tcPr>
          <w:p w14:paraId="0F5EC900" w14:textId="1ECCA5B7" w:rsidR="00925EAA" w:rsidRPr="00AC1F30" w:rsidRDefault="00DB4324" w:rsidP="001959C8">
            <w:pPr>
              <w:pStyle w:val="TableRow"/>
            </w:pPr>
            <w:r>
              <w:t xml:space="preserve">The integer identifier of the parent record.  </w:t>
            </w:r>
          </w:p>
        </w:tc>
      </w:tr>
      <w:tr w:rsidR="00557252" w:rsidRPr="00C43C4E" w14:paraId="236955F4" w14:textId="77777777" w:rsidTr="009C1F40">
        <w:trPr>
          <w:cantSplit/>
        </w:trPr>
        <w:tc>
          <w:tcPr>
            <w:tcW w:w="1777" w:type="dxa"/>
          </w:tcPr>
          <w:p w14:paraId="541EF1FE" w14:textId="77777777" w:rsidR="00557252" w:rsidRPr="00AC1F30" w:rsidRDefault="00925EAA" w:rsidP="001959C8">
            <w:pPr>
              <w:pStyle w:val="TableRow"/>
              <w:rPr>
                <w:b/>
              </w:rPr>
            </w:pPr>
            <w:r>
              <w:t>P</w:t>
            </w:r>
            <w:r w:rsidRPr="00AC1F30">
              <w:t>arent</w:t>
            </w:r>
            <w:r>
              <w:t xml:space="preserve"> Rec UUID</w:t>
            </w:r>
          </w:p>
        </w:tc>
        <w:tc>
          <w:tcPr>
            <w:tcW w:w="1620" w:type="dxa"/>
          </w:tcPr>
          <w:p w14:paraId="423676AA" w14:textId="26E693F2" w:rsidR="00557252" w:rsidRPr="00AC1F30" w:rsidRDefault="00557252" w:rsidP="001959C8">
            <w:pPr>
              <w:pStyle w:val="TableRow"/>
              <w:rPr>
                <w:b/>
              </w:rPr>
            </w:pPr>
            <w:r w:rsidRPr="00AC1F30">
              <w:t>UUID</w:t>
            </w:r>
          </w:p>
        </w:tc>
        <w:tc>
          <w:tcPr>
            <w:tcW w:w="900" w:type="dxa"/>
          </w:tcPr>
          <w:p w14:paraId="3E7325FC" w14:textId="52912FE0" w:rsidR="00557252" w:rsidRPr="00AC1F30" w:rsidRDefault="00557252" w:rsidP="001959C8">
            <w:pPr>
              <w:pStyle w:val="TableRow"/>
            </w:pPr>
          </w:p>
        </w:tc>
        <w:tc>
          <w:tcPr>
            <w:tcW w:w="4680" w:type="dxa"/>
          </w:tcPr>
          <w:p w14:paraId="6285004C" w14:textId="1FBEB663" w:rsidR="00557252" w:rsidRPr="00AC1F30" w:rsidRDefault="00DB4324" w:rsidP="001959C8">
            <w:pPr>
              <w:pStyle w:val="TableRow"/>
            </w:pPr>
            <w:r>
              <w:t xml:space="preserve">The UUID identifier of the parent record.  </w:t>
            </w:r>
          </w:p>
        </w:tc>
      </w:tr>
      <w:tr w:rsidR="00557252" w:rsidRPr="00C43C4E" w14:paraId="60B3C306" w14:textId="77777777" w:rsidTr="009C1F40">
        <w:trPr>
          <w:cantSplit/>
        </w:trPr>
        <w:tc>
          <w:tcPr>
            <w:tcW w:w="1777" w:type="dxa"/>
          </w:tcPr>
          <w:p w14:paraId="1B132C2A" w14:textId="77777777" w:rsidR="00557252" w:rsidRPr="00AC1F30" w:rsidRDefault="00925EAA" w:rsidP="001959C8">
            <w:pPr>
              <w:pStyle w:val="TableRow"/>
              <w:rPr>
                <w:b/>
              </w:rPr>
            </w:pPr>
            <w:r>
              <w:t xml:space="preserve">Remark </w:t>
            </w:r>
            <w:r w:rsidR="00557252" w:rsidRPr="00AC1F30">
              <w:t xml:space="preserve">Type </w:t>
            </w:r>
          </w:p>
        </w:tc>
        <w:tc>
          <w:tcPr>
            <w:tcW w:w="1620" w:type="dxa"/>
          </w:tcPr>
          <w:p w14:paraId="4991F56A" w14:textId="77777777" w:rsidR="00557252" w:rsidRPr="00AC1F30" w:rsidRDefault="00557252" w:rsidP="001959C8">
            <w:pPr>
              <w:pStyle w:val="TableRow"/>
              <w:rPr>
                <w:b/>
              </w:rPr>
            </w:pPr>
            <w:r w:rsidRPr="00AC1F30">
              <w:t>Enumeration</w:t>
            </w:r>
          </w:p>
        </w:tc>
        <w:tc>
          <w:tcPr>
            <w:tcW w:w="900" w:type="dxa"/>
          </w:tcPr>
          <w:p w14:paraId="7F80B926" w14:textId="26ADDD82" w:rsidR="00557252" w:rsidRPr="00AC1F30" w:rsidRDefault="00F93F8A" w:rsidP="001959C8">
            <w:pPr>
              <w:pStyle w:val="TableRow"/>
            </w:pPr>
            <w:r>
              <w:t>Not</w:t>
            </w:r>
          </w:p>
        </w:tc>
        <w:tc>
          <w:tcPr>
            <w:tcW w:w="4680" w:type="dxa"/>
          </w:tcPr>
          <w:p w14:paraId="084BD840" w14:textId="77BCD7E9" w:rsidR="00557252" w:rsidRPr="00AC1F30" w:rsidRDefault="003C3BB5" w:rsidP="001959C8">
            <w:pPr>
              <w:pStyle w:val="TableRow"/>
              <w:rPr>
                <w:b/>
              </w:rPr>
            </w:pPr>
            <w:r>
              <w:t xml:space="preserve"> (</w:t>
            </w:r>
            <w:r w:rsidR="00557252" w:rsidRPr="00AC1F30">
              <w:t>tracker, task, review</w:t>
            </w:r>
            <w:r w:rsidR="00BE0D16">
              <w:t>, rework</w:t>
            </w:r>
            <w:r>
              <w:t xml:space="preserve">)  </w:t>
            </w:r>
          </w:p>
        </w:tc>
      </w:tr>
      <w:tr w:rsidR="00F93F8A" w:rsidRPr="00C43C4E" w14:paraId="71B4DE45" w14:textId="77777777" w:rsidTr="009C1F40">
        <w:trPr>
          <w:cantSplit/>
        </w:trPr>
        <w:tc>
          <w:tcPr>
            <w:tcW w:w="1777" w:type="dxa"/>
          </w:tcPr>
          <w:p w14:paraId="6A69445F" w14:textId="42BFE704" w:rsidR="00F93F8A" w:rsidRDefault="00F93F8A" w:rsidP="001959C8">
            <w:pPr>
              <w:pStyle w:val="TableRow"/>
            </w:pPr>
            <w:r>
              <w:t>PCD Flag</w:t>
            </w:r>
          </w:p>
        </w:tc>
        <w:tc>
          <w:tcPr>
            <w:tcW w:w="1620" w:type="dxa"/>
          </w:tcPr>
          <w:p w14:paraId="6370F356" w14:textId="570E584C" w:rsidR="00F93F8A" w:rsidRPr="00AC1F30" w:rsidRDefault="00F93F8A" w:rsidP="001959C8">
            <w:pPr>
              <w:pStyle w:val="TableRow"/>
            </w:pPr>
            <w:r>
              <w:t>Boolean</w:t>
            </w:r>
          </w:p>
        </w:tc>
        <w:tc>
          <w:tcPr>
            <w:tcW w:w="900" w:type="dxa"/>
          </w:tcPr>
          <w:p w14:paraId="7F34099F" w14:textId="5C5E3F43" w:rsidR="00F93F8A" w:rsidRPr="00AC1F30" w:rsidRDefault="00F93F8A" w:rsidP="001959C8">
            <w:pPr>
              <w:pStyle w:val="TableRow"/>
            </w:pPr>
            <w:r>
              <w:t>Not</w:t>
            </w:r>
          </w:p>
        </w:tc>
        <w:tc>
          <w:tcPr>
            <w:tcW w:w="4680" w:type="dxa"/>
          </w:tcPr>
          <w:p w14:paraId="0A6221BC" w14:textId="04ED6C00" w:rsidR="00F93F8A" w:rsidRDefault="00F93F8A" w:rsidP="001959C8">
            <w:pPr>
              <w:pStyle w:val="TableRow"/>
            </w:pPr>
            <w:r>
              <w:t xml:space="preserve">Flag that indicates if the remark is to be included in the PCD.  </w:t>
            </w:r>
          </w:p>
        </w:tc>
      </w:tr>
      <w:tr w:rsidR="00557252" w:rsidRPr="00C43C4E" w14:paraId="0B1348B8" w14:textId="77777777" w:rsidTr="009C1F40">
        <w:trPr>
          <w:cantSplit/>
        </w:trPr>
        <w:tc>
          <w:tcPr>
            <w:tcW w:w="1777" w:type="dxa"/>
          </w:tcPr>
          <w:p w14:paraId="6B4DAAB9" w14:textId="77777777" w:rsidR="00557252" w:rsidRPr="00AC1F30" w:rsidRDefault="00925EAA" w:rsidP="001959C8">
            <w:pPr>
              <w:pStyle w:val="TableRow"/>
              <w:rPr>
                <w:b/>
              </w:rPr>
            </w:pPr>
            <w:r>
              <w:t>D</w:t>
            </w:r>
            <w:r w:rsidR="00557252" w:rsidRPr="00AC1F30">
              <w:t>ate</w:t>
            </w:r>
          </w:p>
        </w:tc>
        <w:tc>
          <w:tcPr>
            <w:tcW w:w="1620" w:type="dxa"/>
          </w:tcPr>
          <w:p w14:paraId="1D9B6A7A" w14:textId="77777777" w:rsidR="00557252" w:rsidRPr="00AC1F30" w:rsidRDefault="00557252" w:rsidP="001959C8">
            <w:pPr>
              <w:pStyle w:val="TableRow"/>
              <w:rPr>
                <w:b/>
              </w:rPr>
            </w:pPr>
            <w:r w:rsidRPr="00AC1F30">
              <w:t>date</w:t>
            </w:r>
          </w:p>
        </w:tc>
        <w:tc>
          <w:tcPr>
            <w:tcW w:w="900" w:type="dxa"/>
          </w:tcPr>
          <w:p w14:paraId="6E509A1E" w14:textId="77777777" w:rsidR="00557252" w:rsidRPr="00AC1F30" w:rsidRDefault="00557252" w:rsidP="001959C8">
            <w:pPr>
              <w:pStyle w:val="TableRow"/>
            </w:pPr>
          </w:p>
        </w:tc>
        <w:tc>
          <w:tcPr>
            <w:tcW w:w="4680" w:type="dxa"/>
          </w:tcPr>
          <w:p w14:paraId="25355BE6" w14:textId="1A5562E5" w:rsidR="00557252" w:rsidRPr="00AC1F30" w:rsidRDefault="003C3BB5" w:rsidP="001959C8">
            <w:pPr>
              <w:pStyle w:val="TableRow"/>
            </w:pPr>
            <w:r>
              <w:t xml:space="preserve">The date the remark was enter into the application.  </w:t>
            </w:r>
          </w:p>
        </w:tc>
      </w:tr>
      <w:tr w:rsidR="00557252" w:rsidRPr="00C43C4E" w14:paraId="12C831F8" w14:textId="77777777" w:rsidTr="009C1F40">
        <w:trPr>
          <w:cantSplit/>
        </w:trPr>
        <w:tc>
          <w:tcPr>
            <w:tcW w:w="1777" w:type="dxa"/>
          </w:tcPr>
          <w:p w14:paraId="7DD97D3A" w14:textId="77777777" w:rsidR="00557252" w:rsidRPr="00AC1F30" w:rsidRDefault="00925EAA" w:rsidP="001959C8">
            <w:pPr>
              <w:pStyle w:val="TableRow"/>
              <w:rPr>
                <w:b/>
              </w:rPr>
            </w:pPr>
            <w:r>
              <w:t>U</w:t>
            </w:r>
            <w:r w:rsidR="00557252" w:rsidRPr="00AC1F30">
              <w:t>ser</w:t>
            </w:r>
          </w:p>
        </w:tc>
        <w:tc>
          <w:tcPr>
            <w:tcW w:w="1620" w:type="dxa"/>
          </w:tcPr>
          <w:p w14:paraId="1BA617BA" w14:textId="77777777" w:rsidR="00557252" w:rsidRPr="00AC1F30" w:rsidRDefault="00557252" w:rsidP="001959C8">
            <w:pPr>
              <w:pStyle w:val="TableRow"/>
              <w:rPr>
                <w:b/>
              </w:rPr>
            </w:pPr>
            <w:r w:rsidRPr="00AC1F30">
              <w:t>text</w:t>
            </w:r>
          </w:p>
        </w:tc>
        <w:tc>
          <w:tcPr>
            <w:tcW w:w="900" w:type="dxa"/>
          </w:tcPr>
          <w:p w14:paraId="4DE90593" w14:textId="77777777" w:rsidR="00557252" w:rsidRPr="00AC1F30" w:rsidRDefault="00557252" w:rsidP="001959C8">
            <w:pPr>
              <w:pStyle w:val="TableRow"/>
            </w:pPr>
          </w:p>
        </w:tc>
        <w:tc>
          <w:tcPr>
            <w:tcW w:w="4680" w:type="dxa"/>
          </w:tcPr>
          <w:p w14:paraId="7F87AB6B" w14:textId="4F3F4C9A" w:rsidR="00557252" w:rsidRPr="00AC1F30" w:rsidRDefault="003C3BB5" w:rsidP="001959C8">
            <w:pPr>
              <w:pStyle w:val="TableRow"/>
            </w:pPr>
            <w:r>
              <w:t xml:space="preserve">The user id of the individual making the remark.  </w:t>
            </w:r>
          </w:p>
        </w:tc>
      </w:tr>
      <w:tr w:rsidR="00557252" w:rsidRPr="00C43C4E" w14:paraId="295F397C" w14:textId="77777777" w:rsidTr="009C1F40">
        <w:trPr>
          <w:cantSplit/>
        </w:trPr>
        <w:tc>
          <w:tcPr>
            <w:tcW w:w="1777" w:type="dxa"/>
          </w:tcPr>
          <w:p w14:paraId="2531A194" w14:textId="77777777" w:rsidR="00557252" w:rsidRPr="00AC1F30" w:rsidRDefault="00925EAA" w:rsidP="001959C8">
            <w:pPr>
              <w:pStyle w:val="TableRow"/>
              <w:rPr>
                <w:b/>
              </w:rPr>
            </w:pPr>
            <w:r>
              <w:t>Remark</w:t>
            </w:r>
          </w:p>
        </w:tc>
        <w:tc>
          <w:tcPr>
            <w:tcW w:w="1620" w:type="dxa"/>
          </w:tcPr>
          <w:p w14:paraId="7C10843A" w14:textId="77777777" w:rsidR="00557252" w:rsidRPr="00AC1F30" w:rsidRDefault="00557252" w:rsidP="001959C8">
            <w:pPr>
              <w:pStyle w:val="TableRow"/>
              <w:rPr>
                <w:b/>
              </w:rPr>
            </w:pPr>
            <w:r w:rsidRPr="00AC1F30">
              <w:t>text</w:t>
            </w:r>
          </w:p>
        </w:tc>
        <w:tc>
          <w:tcPr>
            <w:tcW w:w="900" w:type="dxa"/>
          </w:tcPr>
          <w:p w14:paraId="20ADA0A1" w14:textId="77777777" w:rsidR="00557252" w:rsidRPr="00AC1F30" w:rsidRDefault="00557252" w:rsidP="001959C8">
            <w:pPr>
              <w:pStyle w:val="TableRow"/>
            </w:pPr>
          </w:p>
        </w:tc>
        <w:tc>
          <w:tcPr>
            <w:tcW w:w="4680" w:type="dxa"/>
          </w:tcPr>
          <w:p w14:paraId="04BC3810" w14:textId="77777777" w:rsidR="00557252" w:rsidRDefault="00F93F8A" w:rsidP="001959C8">
            <w:pPr>
              <w:pStyle w:val="TableRow"/>
            </w:pPr>
            <w:r>
              <w:t>The t</w:t>
            </w:r>
            <w:r w:rsidR="003C3BB5">
              <w:t xml:space="preserve">ext field containing the </w:t>
            </w:r>
            <w:r w:rsidR="0070323C">
              <w:t xml:space="preserve">actual </w:t>
            </w:r>
            <w:r w:rsidR="003C3BB5">
              <w:t xml:space="preserve">remark.  </w:t>
            </w:r>
          </w:p>
          <w:p w14:paraId="3FF80832" w14:textId="6E07F5CF" w:rsidR="00950787" w:rsidRPr="00AC1F30" w:rsidRDefault="00950787" w:rsidP="001959C8">
            <w:pPr>
              <w:pStyle w:val="TableRow"/>
            </w:pPr>
            <w:r>
              <w:t>The max length on spreadsheet is 620 characters</w:t>
            </w:r>
          </w:p>
        </w:tc>
      </w:tr>
      <w:tr w:rsidR="00557252" w:rsidRPr="00C43C4E" w14:paraId="1EAEFEDF" w14:textId="77777777" w:rsidTr="009C1F40">
        <w:trPr>
          <w:cantSplit/>
        </w:trPr>
        <w:tc>
          <w:tcPr>
            <w:tcW w:w="1777" w:type="dxa"/>
          </w:tcPr>
          <w:p w14:paraId="40DF34CC" w14:textId="77777777" w:rsidR="00557252" w:rsidRPr="00AC1F30" w:rsidRDefault="00557252" w:rsidP="001959C8">
            <w:pPr>
              <w:pStyle w:val="TableRow"/>
            </w:pPr>
          </w:p>
        </w:tc>
        <w:tc>
          <w:tcPr>
            <w:tcW w:w="1620" w:type="dxa"/>
          </w:tcPr>
          <w:p w14:paraId="4DF94861" w14:textId="77777777" w:rsidR="00557252" w:rsidRPr="00AC1F30" w:rsidRDefault="00557252" w:rsidP="001959C8">
            <w:pPr>
              <w:pStyle w:val="TableRow"/>
            </w:pPr>
          </w:p>
        </w:tc>
        <w:tc>
          <w:tcPr>
            <w:tcW w:w="900" w:type="dxa"/>
          </w:tcPr>
          <w:p w14:paraId="6F5A9C02" w14:textId="77777777" w:rsidR="00557252" w:rsidRPr="00AC1F30" w:rsidRDefault="00557252" w:rsidP="001959C8">
            <w:pPr>
              <w:pStyle w:val="TableRow"/>
            </w:pPr>
          </w:p>
        </w:tc>
        <w:tc>
          <w:tcPr>
            <w:tcW w:w="4680" w:type="dxa"/>
          </w:tcPr>
          <w:p w14:paraId="021FF2B7" w14:textId="77777777" w:rsidR="00557252" w:rsidRPr="00AC1F30" w:rsidRDefault="00557252" w:rsidP="001959C8">
            <w:pPr>
              <w:pStyle w:val="TableRow"/>
            </w:pPr>
          </w:p>
        </w:tc>
      </w:tr>
      <w:tr w:rsidR="00557252" w:rsidRPr="00C43C4E" w14:paraId="63A39911" w14:textId="77777777" w:rsidTr="009C1F40">
        <w:trPr>
          <w:cantSplit/>
        </w:trPr>
        <w:tc>
          <w:tcPr>
            <w:tcW w:w="1777" w:type="dxa"/>
          </w:tcPr>
          <w:p w14:paraId="3A7460D2" w14:textId="77777777" w:rsidR="00557252" w:rsidRPr="00AC1F30" w:rsidRDefault="00557252" w:rsidP="001959C8">
            <w:pPr>
              <w:pStyle w:val="TableRow"/>
              <w:rPr>
                <w:b/>
              </w:rPr>
            </w:pPr>
            <w:r w:rsidRPr="00AC1F30">
              <w:t>BOILERPLATE</w:t>
            </w:r>
          </w:p>
        </w:tc>
        <w:tc>
          <w:tcPr>
            <w:tcW w:w="1620" w:type="dxa"/>
          </w:tcPr>
          <w:p w14:paraId="1DB31E6D" w14:textId="77777777" w:rsidR="00557252" w:rsidRPr="00AC1F30" w:rsidRDefault="00557252" w:rsidP="001959C8">
            <w:pPr>
              <w:pStyle w:val="TableRow"/>
            </w:pPr>
          </w:p>
        </w:tc>
        <w:tc>
          <w:tcPr>
            <w:tcW w:w="900" w:type="dxa"/>
          </w:tcPr>
          <w:p w14:paraId="7BA2EFAB" w14:textId="77777777" w:rsidR="00557252" w:rsidRPr="00AC1F30" w:rsidRDefault="00557252" w:rsidP="001959C8">
            <w:pPr>
              <w:pStyle w:val="TableRow"/>
            </w:pPr>
          </w:p>
        </w:tc>
        <w:tc>
          <w:tcPr>
            <w:tcW w:w="4680" w:type="dxa"/>
          </w:tcPr>
          <w:p w14:paraId="34D17C8A" w14:textId="77777777" w:rsidR="00557252" w:rsidRPr="00AC1F30" w:rsidRDefault="00557252" w:rsidP="001959C8">
            <w:pPr>
              <w:pStyle w:val="TableRow"/>
              <w:rPr>
                <w:b/>
              </w:rPr>
            </w:pPr>
            <w:r w:rsidRPr="00AC1F30">
              <w:t>See ‘Table Boilerplate Suffix’.</w:t>
            </w:r>
          </w:p>
        </w:tc>
      </w:tr>
    </w:tbl>
    <w:p w14:paraId="16340056" w14:textId="77777777" w:rsidR="00DE4E84" w:rsidRDefault="00DE4E84" w:rsidP="00DE4E84">
      <w:r>
        <w:t>Referenced by:</w:t>
      </w:r>
    </w:p>
    <w:p w14:paraId="63FDB0F1" w14:textId="77777777" w:rsidR="00DE4E84" w:rsidRDefault="00DE4E84" w:rsidP="00DE4E84">
      <w:pPr>
        <w:ind w:left="1440"/>
      </w:pPr>
      <w:r>
        <w:t>Add reference here</w:t>
      </w:r>
    </w:p>
    <w:p w14:paraId="1679F541" w14:textId="77777777" w:rsidR="00DE4E84" w:rsidRDefault="00DE4E84" w:rsidP="00DE4E84"/>
    <w:p w14:paraId="5FC28113" w14:textId="77777777" w:rsidR="00A65E0F" w:rsidRDefault="00A65E0F" w:rsidP="00A65E0F">
      <w:pPr>
        <w:pStyle w:val="Heading2"/>
      </w:pPr>
      <w:bookmarkStart w:id="404" w:name="_Toc484003887"/>
      <w:r>
        <w:t>Table Tasks</w:t>
      </w:r>
      <w:bookmarkEnd w:id="404"/>
    </w:p>
    <w:p w14:paraId="43DE942A" w14:textId="77777777" w:rsidR="00A65E0F" w:rsidRDefault="00925EAA" w:rsidP="00A65E0F">
      <w:r>
        <w:t>Contains the task information for a specific tracker record</w:t>
      </w:r>
      <w:r w:rsidR="00A65E0F" w:rsidRPr="00542D7B">
        <w:t>.</w:t>
      </w:r>
      <w:r w:rsidR="002D308E">
        <w:t xml:space="preserve">  There can be multiple </w:t>
      </w:r>
      <w:r w:rsidR="002A625C">
        <w:t xml:space="preserve">task </w:t>
      </w:r>
      <w:r w:rsidR="002D308E">
        <w:t>records link</w:t>
      </w:r>
      <w:r w:rsidR="002A625C">
        <w:t>ed</w:t>
      </w:r>
      <w:r w:rsidR="002D308E">
        <w:t xml:space="preserve"> to the parent tracker record.</w:t>
      </w:r>
    </w:p>
    <w:p w14:paraId="4CE6D611" w14:textId="77777777" w:rsidR="00A405BA" w:rsidRDefault="00A405BA" w:rsidP="00A405BA">
      <w:pPr>
        <w:pStyle w:val="TableCaption"/>
      </w:pPr>
      <w:bookmarkStart w:id="405" w:name="_Ref483223496"/>
      <w:bookmarkStart w:id="406" w:name="_Ref483224363"/>
      <w:bookmarkStart w:id="407" w:name="_Toc484003920"/>
      <w:r>
        <w:t xml:space="preserve">Table </w:t>
      </w:r>
      <w:fldSimple w:instr=" STYLEREF 1 \s ">
        <w:r w:rsidR="00B76A4E">
          <w:rPr>
            <w:noProof/>
          </w:rPr>
          <w:t>7</w:t>
        </w:r>
      </w:fldSimple>
      <w:r w:rsidR="00F15B95">
        <w:noBreakHyphen/>
      </w:r>
      <w:fldSimple w:instr=" SEQ Table \* ARABIC \s 1 ">
        <w:r w:rsidR="00B76A4E">
          <w:rPr>
            <w:noProof/>
          </w:rPr>
          <w:t>6</w:t>
        </w:r>
      </w:fldSimple>
      <w:r>
        <w:t>: Tasks</w:t>
      </w:r>
      <w:bookmarkEnd w:id="405"/>
      <w:bookmarkEnd w:id="406"/>
      <w:bookmarkEnd w:id="407"/>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A65E0F" w:rsidRPr="00C43C4E" w14:paraId="14D7BAEB"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EAF169A" w14:textId="77777777" w:rsidR="00A65E0F" w:rsidRDefault="00A65E0F" w:rsidP="00A12839">
            <w:pPr>
              <w:pStyle w:val="TableHeading"/>
            </w:pPr>
            <w:r w:rsidRPr="00AC2578">
              <w:t>Column Name</w:t>
            </w:r>
          </w:p>
        </w:tc>
        <w:tc>
          <w:tcPr>
            <w:tcW w:w="1620" w:type="dxa"/>
            <w:shd w:val="clear" w:color="auto" w:fill="DBE5F1" w:themeFill="accent1" w:themeFillTint="33"/>
          </w:tcPr>
          <w:p w14:paraId="2E02F647" w14:textId="77777777" w:rsidR="00A65E0F" w:rsidRDefault="00A65E0F" w:rsidP="00A12839">
            <w:pPr>
              <w:pStyle w:val="TableHeading"/>
            </w:pPr>
            <w:r w:rsidRPr="00AC2578">
              <w:t>Data Type</w:t>
            </w:r>
          </w:p>
        </w:tc>
        <w:tc>
          <w:tcPr>
            <w:tcW w:w="900" w:type="dxa"/>
            <w:shd w:val="clear" w:color="auto" w:fill="DBE5F1" w:themeFill="accent1" w:themeFillTint="33"/>
          </w:tcPr>
          <w:p w14:paraId="42AEBD96" w14:textId="77777777" w:rsidR="00A65E0F" w:rsidRPr="00C43C4E" w:rsidRDefault="00A65E0F" w:rsidP="00A12839">
            <w:pPr>
              <w:pStyle w:val="TableHeading"/>
            </w:pPr>
            <w:r w:rsidRPr="00AC2578">
              <w:t>Null</w:t>
            </w:r>
          </w:p>
        </w:tc>
        <w:tc>
          <w:tcPr>
            <w:tcW w:w="4680" w:type="dxa"/>
            <w:shd w:val="clear" w:color="auto" w:fill="DBE5F1" w:themeFill="accent1" w:themeFillTint="33"/>
          </w:tcPr>
          <w:p w14:paraId="44ABFB62" w14:textId="77777777" w:rsidR="00A65E0F" w:rsidRPr="00A8667C" w:rsidRDefault="00A65E0F" w:rsidP="00A12839">
            <w:pPr>
              <w:pStyle w:val="TableHeading"/>
            </w:pPr>
            <w:r w:rsidRPr="00AC2578">
              <w:t>Description</w:t>
            </w:r>
          </w:p>
        </w:tc>
      </w:tr>
      <w:tr w:rsidR="00557252" w:rsidRPr="00C43C4E" w14:paraId="77843166" w14:textId="77777777" w:rsidTr="00597BE8">
        <w:trPr>
          <w:cantSplit/>
        </w:trPr>
        <w:tc>
          <w:tcPr>
            <w:tcW w:w="1777" w:type="dxa"/>
          </w:tcPr>
          <w:p w14:paraId="332A7475" w14:textId="77777777" w:rsidR="00557252" w:rsidRPr="00AC1F30" w:rsidRDefault="00557252" w:rsidP="001959C8">
            <w:pPr>
              <w:pStyle w:val="TableRow"/>
              <w:rPr>
                <w:b/>
              </w:rPr>
            </w:pPr>
            <w:r w:rsidRPr="00AC1F30">
              <w:t>Rec</w:t>
            </w:r>
            <w:r>
              <w:t xml:space="preserve"> </w:t>
            </w:r>
            <w:r w:rsidRPr="00AC1F30">
              <w:t>Id</w:t>
            </w:r>
          </w:p>
        </w:tc>
        <w:tc>
          <w:tcPr>
            <w:tcW w:w="1620" w:type="dxa"/>
          </w:tcPr>
          <w:p w14:paraId="7EC270FC" w14:textId="77777777" w:rsidR="00557252" w:rsidRPr="00AC1F30" w:rsidRDefault="00557252" w:rsidP="001959C8">
            <w:pPr>
              <w:pStyle w:val="TableRow"/>
              <w:rPr>
                <w:rFonts w:eastAsia="Times New Roman"/>
                <w:b/>
                <w:szCs w:val="24"/>
              </w:rPr>
            </w:pPr>
            <w:r w:rsidRPr="00AC1F30">
              <w:t>Seq</w:t>
            </w:r>
            <w:r>
              <w:t>uence</w:t>
            </w:r>
          </w:p>
        </w:tc>
        <w:tc>
          <w:tcPr>
            <w:tcW w:w="900" w:type="dxa"/>
          </w:tcPr>
          <w:p w14:paraId="04757481" w14:textId="77777777" w:rsidR="00557252" w:rsidRPr="00AC1F30" w:rsidRDefault="00557252" w:rsidP="001959C8">
            <w:pPr>
              <w:pStyle w:val="TableRow"/>
              <w:rPr>
                <w:b/>
              </w:rPr>
            </w:pPr>
            <w:r w:rsidRPr="00AC1F30">
              <w:t>Not</w:t>
            </w:r>
          </w:p>
        </w:tc>
        <w:tc>
          <w:tcPr>
            <w:tcW w:w="4680" w:type="dxa"/>
          </w:tcPr>
          <w:p w14:paraId="29031D35" w14:textId="62AADEA3" w:rsidR="00557252" w:rsidRPr="00AC1F30" w:rsidRDefault="00DB4324" w:rsidP="001959C8">
            <w:pPr>
              <w:pStyle w:val="TableRow"/>
              <w:rPr>
                <w:b/>
              </w:rPr>
            </w:pPr>
            <w:r>
              <w:t>Individual unique identification id for the record.</w:t>
            </w:r>
          </w:p>
        </w:tc>
      </w:tr>
      <w:tr w:rsidR="00557252" w:rsidRPr="00C43C4E" w14:paraId="0348BDC0" w14:textId="77777777" w:rsidTr="00597BE8">
        <w:trPr>
          <w:cantSplit/>
        </w:trPr>
        <w:tc>
          <w:tcPr>
            <w:tcW w:w="1777" w:type="dxa"/>
          </w:tcPr>
          <w:p w14:paraId="25680A45" w14:textId="77777777" w:rsidR="00557252" w:rsidRPr="00AC1F30" w:rsidRDefault="00557252" w:rsidP="001959C8">
            <w:pPr>
              <w:pStyle w:val="TableRow"/>
              <w:rPr>
                <w:b/>
              </w:rPr>
            </w:pPr>
            <w:r w:rsidRPr="00AC1F30">
              <w:t>Rec UUID</w:t>
            </w:r>
          </w:p>
        </w:tc>
        <w:tc>
          <w:tcPr>
            <w:tcW w:w="1620" w:type="dxa"/>
          </w:tcPr>
          <w:p w14:paraId="235EC86B" w14:textId="77777777" w:rsidR="00557252" w:rsidRPr="00AC1F30" w:rsidRDefault="00557252" w:rsidP="001959C8">
            <w:pPr>
              <w:pStyle w:val="TableRow"/>
              <w:rPr>
                <w:b/>
              </w:rPr>
            </w:pPr>
            <w:r w:rsidRPr="00AC1F30">
              <w:t>UUID</w:t>
            </w:r>
          </w:p>
        </w:tc>
        <w:tc>
          <w:tcPr>
            <w:tcW w:w="900" w:type="dxa"/>
          </w:tcPr>
          <w:p w14:paraId="063B7210" w14:textId="77777777" w:rsidR="00557252" w:rsidRPr="00AC1F30" w:rsidRDefault="00557252" w:rsidP="001959C8">
            <w:pPr>
              <w:pStyle w:val="TableRow"/>
              <w:rPr>
                <w:b/>
              </w:rPr>
            </w:pPr>
            <w:r w:rsidRPr="00AC1F30">
              <w:t>Not</w:t>
            </w:r>
          </w:p>
        </w:tc>
        <w:tc>
          <w:tcPr>
            <w:tcW w:w="4680" w:type="dxa"/>
          </w:tcPr>
          <w:p w14:paraId="31938457" w14:textId="77777777" w:rsidR="00557252" w:rsidRPr="00AC1F30" w:rsidRDefault="00557252" w:rsidP="001959C8">
            <w:pPr>
              <w:pStyle w:val="TableRow"/>
              <w:rPr>
                <w:b/>
              </w:rPr>
            </w:pPr>
            <w:r w:rsidRPr="00AC1F30">
              <w:t>Stores the Universally Unique Identifier (UUID) as defined by RFC 4122, ISO/IEC 9834-8:2005.</w:t>
            </w:r>
          </w:p>
        </w:tc>
      </w:tr>
      <w:tr w:rsidR="00DB4324" w:rsidRPr="00C43C4E" w14:paraId="04EC7912" w14:textId="77777777" w:rsidTr="00597BE8">
        <w:trPr>
          <w:cantSplit/>
        </w:trPr>
        <w:tc>
          <w:tcPr>
            <w:tcW w:w="1777" w:type="dxa"/>
          </w:tcPr>
          <w:p w14:paraId="18A40E73" w14:textId="77777777" w:rsidR="00DB4324" w:rsidRPr="00AC1F30" w:rsidRDefault="00DB4324" w:rsidP="001959C8">
            <w:pPr>
              <w:pStyle w:val="TableRow"/>
            </w:pPr>
            <w:r>
              <w:t>Parent Rec ID</w:t>
            </w:r>
          </w:p>
        </w:tc>
        <w:tc>
          <w:tcPr>
            <w:tcW w:w="1620" w:type="dxa"/>
          </w:tcPr>
          <w:p w14:paraId="68CAFEE2" w14:textId="2921C9F0" w:rsidR="00DB4324" w:rsidRPr="00AC1F30" w:rsidRDefault="00DB4324" w:rsidP="001959C8">
            <w:pPr>
              <w:pStyle w:val="TableRow"/>
            </w:pPr>
            <w:r>
              <w:t>Integer (FK)</w:t>
            </w:r>
          </w:p>
        </w:tc>
        <w:tc>
          <w:tcPr>
            <w:tcW w:w="900" w:type="dxa"/>
          </w:tcPr>
          <w:p w14:paraId="4EA12248" w14:textId="77777777" w:rsidR="00DB4324" w:rsidRPr="00AC1F30" w:rsidRDefault="00DB4324" w:rsidP="001959C8">
            <w:pPr>
              <w:pStyle w:val="TableRow"/>
            </w:pPr>
            <w:r>
              <w:t>Not</w:t>
            </w:r>
          </w:p>
        </w:tc>
        <w:tc>
          <w:tcPr>
            <w:tcW w:w="4680" w:type="dxa"/>
          </w:tcPr>
          <w:p w14:paraId="16ACF981" w14:textId="60281CE8" w:rsidR="00DB4324" w:rsidRPr="00AC1F30" w:rsidRDefault="00DB4324" w:rsidP="001959C8">
            <w:pPr>
              <w:pStyle w:val="TableRow"/>
            </w:pPr>
            <w:r>
              <w:t xml:space="preserve">The integer identifier of the parent record.  </w:t>
            </w:r>
          </w:p>
        </w:tc>
      </w:tr>
      <w:tr w:rsidR="00DB4324" w:rsidRPr="00C43C4E" w14:paraId="41B7DCC0" w14:textId="77777777" w:rsidTr="00597BE8">
        <w:trPr>
          <w:cantSplit/>
        </w:trPr>
        <w:tc>
          <w:tcPr>
            <w:tcW w:w="1777" w:type="dxa"/>
          </w:tcPr>
          <w:p w14:paraId="7EED6BA5" w14:textId="77777777" w:rsidR="00DB4324" w:rsidRPr="00AC1F30" w:rsidRDefault="00DB4324" w:rsidP="001959C8">
            <w:pPr>
              <w:pStyle w:val="TableRow"/>
              <w:rPr>
                <w:b/>
              </w:rPr>
            </w:pPr>
            <w:r w:rsidRPr="00AC1F30">
              <w:t>Parent</w:t>
            </w:r>
            <w:r>
              <w:t xml:space="preserve"> Rec UUID</w:t>
            </w:r>
          </w:p>
        </w:tc>
        <w:tc>
          <w:tcPr>
            <w:tcW w:w="1620" w:type="dxa"/>
          </w:tcPr>
          <w:p w14:paraId="75479D69" w14:textId="78F34EC5" w:rsidR="00DB4324" w:rsidRPr="00AC1F30" w:rsidRDefault="00DB4324" w:rsidP="001959C8">
            <w:pPr>
              <w:pStyle w:val="TableRow"/>
              <w:rPr>
                <w:b/>
              </w:rPr>
            </w:pPr>
            <w:r w:rsidRPr="00AC1F30">
              <w:t>UUID</w:t>
            </w:r>
            <w:r>
              <w:t xml:space="preserve"> (FK)</w:t>
            </w:r>
          </w:p>
        </w:tc>
        <w:tc>
          <w:tcPr>
            <w:tcW w:w="900" w:type="dxa"/>
          </w:tcPr>
          <w:p w14:paraId="576ECABE" w14:textId="77777777" w:rsidR="00DB4324" w:rsidRPr="00AC1F30" w:rsidRDefault="00DB4324" w:rsidP="001959C8">
            <w:pPr>
              <w:pStyle w:val="TableRow"/>
            </w:pPr>
            <w:r>
              <w:t>Not</w:t>
            </w:r>
          </w:p>
        </w:tc>
        <w:tc>
          <w:tcPr>
            <w:tcW w:w="4680" w:type="dxa"/>
          </w:tcPr>
          <w:p w14:paraId="5064AFC4" w14:textId="7DE9E64A" w:rsidR="00DB4324" w:rsidRPr="00AC1F30" w:rsidRDefault="00DB4324" w:rsidP="001959C8">
            <w:pPr>
              <w:pStyle w:val="TableRow"/>
            </w:pPr>
            <w:r>
              <w:t xml:space="preserve">The UUID identifier of the parent record.   </w:t>
            </w:r>
          </w:p>
        </w:tc>
      </w:tr>
      <w:tr w:rsidR="00925EAA" w:rsidRPr="00C43C4E" w14:paraId="39EA3753" w14:textId="77777777" w:rsidTr="00597BE8">
        <w:trPr>
          <w:cantSplit/>
        </w:trPr>
        <w:tc>
          <w:tcPr>
            <w:tcW w:w="1777" w:type="dxa"/>
          </w:tcPr>
          <w:p w14:paraId="459C96D4" w14:textId="77777777" w:rsidR="00925EAA" w:rsidRPr="00AC1F30" w:rsidRDefault="00925EAA" w:rsidP="001959C8">
            <w:pPr>
              <w:pStyle w:val="TableRow"/>
              <w:rPr>
                <w:b/>
              </w:rPr>
            </w:pPr>
            <w:r>
              <w:t>T</w:t>
            </w:r>
            <w:r w:rsidRPr="00AC1F30">
              <w:t>ask</w:t>
            </w:r>
            <w:r>
              <w:t xml:space="preserve"> </w:t>
            </w:r>
            <w:r w:rsidRPr="00AC1F30">
              <w:t>Type</w:t>
            </w:r>
          </w:p>
        </w:tc>
        <w:tc>
          <w:tcPr>
            <w:tcW w:w="1620" w:type="dxa"/>
          </w:tcPr>
          <w:p w14:paraId="23531E21" w14:textId="77777777" w:rsidR="00925EAA" w:rsidRPr="00AC1F30" w:rsidRDefault="00925EAA" w:rsidP="001959C8">
            <w:pPr>
              <w:pStyle w:val="TableRow"/>
              <w:rPr>
                <w:b/>
              </w:rPr>
            </w:pPr>
            <w:r w:rsidRPr="00AC1F30">
              <w:t>Enumeration</w:t>
            </w:r>
          </w:p>
        </w:tc>
        <w:tc>
          <w:tcPr>
            <w:tcW w:w="900" w:type="dxa"/>
          </w:tcPr>
          <w:p w14:paraId="46B7AD08" w14:textId="77777777" w:rsidR="00925EAA" w:rsidRPr="00AC1F30" w:rsidRDefault="00925EAA" w:rsidP="001959C8">
            <w:pPr>
              <w:pStyle w:val="TableRow"/>
            </w:pPr>
          </w:p>
        </w:tc>
        <w:tc>
          <w:tcPr>
            <w:tcW w:w="4680" w:type="dxa"/>
          </w:tcPr>
          <w:p w14:paraId="0F75EBF8" w14:textId="51D5E175" w:rsidR="00925EAA" w:rsidRPr="00AC1F30" w:rsidRDefault="00C41BB1" w:rsidP="001959C8">
            <w:pPr>
              <w:pStyle w:val="TableRow"/>
            </w:pPr>
            <w:r>
              <w:t xml:space="preserve"> (BOM, DOA, DWG, HL, PCD)</w:t>
            </w:r>
          </w:p>
        </w:tc>
      </w:tr>
      <w:tr w:rsidR="00925EAA" w:rsidRPr="00C43C4E" w14:paraId="70F6F4B7" w14:textId="77777777" w:rsidTr="00597BE8">
        <w:trPr>
          <w:cantSplit/>
        </w:trPr>
        <w:tc>
          <w:tcPr>
            <w:tcW w:w="1777" w:type="dxa"/>
          </w:tcPr>
          <w:p w14:paraId="695947C3" w14:textId="69799102" w:rsidR="00925EAA" w:rsidRPr="00AC1F30" w:rsidRDefault="00925EAA" w:rsidP="001959C8">
            <w:pPr>
              <w:pStyle w:val="TableRow"/>
              <w:rPr>
                <w:b/>
              </w:rPr>
            </w:pPr>
            <w:r>
              <w:t>D</w:t>
            </w:r>
            <w:r w:rsidRPr="00AC1F30">
              <w:t>escription</w:t>
            </w:r>
            <w:r w:rsidR="00BE0D16">
              <w:t xml:space="preserve"> Task</w:t>
            </w:r>
          </w:p>
        </w:tc>
        <w:tc>
          <w:tcPr>
            <w:tcW w:w="1620" w:type="dxa"/>
          </w:tcPr>
          <w:p w14:paraId="2122F12A" w14:textId="77777777" w:rsidR="00925EAA" w:rsidRPr="00AC1F30" w:rsidRDefault="00925EAA" w:rsidP="001959C8">
            <w:pPr>
              <w:pStyle w:val="TableRow"/>
            </w:pPr>
          </w:p>
        </w:tc>
        <w:tc>
          <w:tcPr>
            <w:tcW w:w="900" w:type="dxa"/>
          </w:tcPr>
          <w:p w14:paraId="548A8C42" w14:textId="77777777" w:rsidR="00925EAA" w:rsidRPr="00AC1F30" w:rsidRDefault="00925EAA" w:rsidP="001959C8">
            <w:pPr>
              <w:pStyle w:val="TableRow"/>
            </w:pPr>
          </w:p>
        </w:tc>
        <w:tc>
          <w:tcPr>
            <w:tcW w:w="4680" w:type="dxa"/>
          </w:tcPr>
          <w:p w14:paraId="62339C10" w14:textId="781D813E" w:rsidR="00925EAA" w:rsidRPr="00AC1F30" w:rsidRDefault="00C41BB1" w:rsidP="001959C8">
            <w:pPr>
              <w:pStyle w:val="TableRow"/>
            </w:pPr>
            <w:r>
              <w:t xml:space="preserve">Title for work to be completed.  </w:t>
            </w:r>
          </w:p>
        </w:tc>
      </w:tr>
      <w:tr w:rsidR="004A5CA0" w:rsidRPr="00C43C4E" w14:paraId="5F7A9583" w14:textId="77777777" w:rsidTr="00597BE8">
        <w:trPr>
          <w:cantSplit/>
        </w:trPr>
        <w:tc>
          <w:tcPr>
            <w:tcW w:w="1777" w:type="dxa"/>
          </w:tcPr>
          <w:p w14:paraId="5DE35CF0" w14:textId="6FCDD4FE" w:rsidR="004A5CA0" w:rsidRDefault="004A5CA0" w:rsidP="001959C8">
            <w:pPr>
              <w:pStyle w:val="TableRow"/>
            </w:pPr>
            <w:r>
              <w:t xml:space="preserve">Task Responsible </w:t>
            </w:r>
            <w:r w:rsidR="00C41BB1">
              <w:t>Individual</w:t>
            </w:r>
          </w:p>
        </w:tc>
        <w:tc>
          <w:tcPr>
            <w:tcW w:w="1620" w:type="dxa"/>
          </w:tcPr>
          <w:p w14:paraId="76715AD8" w14:textId="77777777" w:rsidR="004A5CA0" w:rsidRPr="00AC1F30" w:rsidRDefault="004A5CA0" w:rsidP="001959C8">
            <w:pPr>
              <w:pStyle w:val="TableRow"/>
            </w:pPr>
          </w:p>
        </w:tc>
        <w:tc>
          <w:tcPr>
            <w:tcW w:w="900" w:type="dxa"/>
          </w:tcPr>
          <w:p w14:paraId="75B713BD" w14:textId="77777777" w:rsidR="004A5CA0" w:rsidRPr="00AC1F30" w:rsidRDefault="004A5CA0" w:rsidP="001959C8">
            <w:pPr>
              <w:pStyle w:val="TableRow"/>
            </w:pPr>
          </w:p>
        </w:tc>
        <w:tc>
          <w:tcPr>
            <w:tcW w:w="4680" w:type="dxa"/>
          </w:tcPr>
          <w:p w14:paraId="0B7D42DB" w14:textId="1A915C52" w:rsidR="004A5CA0" w:rsidRPr="00AC1F30" w:rsidRDefault="004A5CA0" w:rsidP="001959C8">
            <w:pPr>
              <w:pStyle w:val="TableRow"/>
            </w:pPr>
            <w:r>
              <w:t xml:space="preserve">The user of the id of the individual assigned to complete/manage the task.  </w:t>
            </w:r>
          </w:p>
        </w:tc>
      </w:tr>
      <w:tr w:rsidR="003C3BB5" w:rsidRPr="00C43C4E" w14:paraId="4E1E2A7E" w14:textId="77777777" w:rsidTr="00597BE8">
        <w:trPr>
          <w:cantSplit/>
        </w:trPr>
        <w:tc>
          <w:tcPr>
            <w:tcW w:w="1777" w:type="dxa"/>
          </w:tcPr>
          <w:p w14:paraId="78FA438A" w14:textId="765105C7" w:rsidR="003C3BB5" w:rsidRDefault="003C3BB5" w:rsidP="001959C8">
            <w:pPr>
              <w:pStyle w:val="TableRow"/>
            </w:pPr>
            <w:r>
              <w:t>Status Task</w:t>
            </w:r>
          </w:p>
        </w:tc>
        <w:tc>
          <w:tcPr>
            <w:tcW w:w="1620" w:type="dxa"/>
          </w:tcPr>
          <w:p w14:paraId="33FE033D" w14:textId="77777777" w:rsidR="003C3BB5" w:rsidRPr="00AC1F30" w:rsidRDefault="003C3BB5" w:rsidP="001959C8">
            <w:pPr>
              <w:pStyle w:val="TableRow"/>
            </w:pPr>
          </w:p>
        </w:tc>
        <w:tc>
          <w:tcPr>
            <w:tcW w:w="900" w:type="dxa"/>
          </w:tcPr>
          <w:p w14:paraId="32CF099C" w14:textId="77777777" w:rsidR="003C3BB5" w:rsidRPr="00AC1F30" w:rsidRDefault="003C3BB5" w:rsidP="001959C8">
            <w:pPr>
              <w:pStyle w:val="TableRow"/>
            </w:pPr>
          </w:p>
        </w:tc>
        <w:tc>
          <w:tcPr>
            <w:tcW w:w="4680" w:type="dxa"/>
          </w:tcPr>
          <w:p w14:paraId="4BB08654" w14:textId="02019EE2" w:rsidR="003C3BB5" w:rsidRPr="00AC1F30" w:rsidRDefault="00C41BB1" w:rsidP="001959C8">
            <w:pPr>
              <w:pStyle w:val="TableRow"/>
            </w:pPr>
            <w:r>
              <w:t xml:space="preserve">The overall status of the task.  </w:t>
            </w:r>
          </w:p>
        </w:tc>
      </w:tr>
      <w:tr w:rsidR="003C3BB5" w:rsidRPr="00C43C4E" w14:paraId="18AA88F9" w14:textId="77777777" w:rsidTr="00597BE8">
        <w:trPr>
          <w:cantSplit/>
        </w:trPr>
        <w:tc>
          <w:tcPr>
            <w:tcW w:w="1777" w:type="dxa"/>
          </w:tcPr>
          <w:p w14:paraId="7522D85B" w14:textId="4B8D7153" w:rsidR="003C3BB5" w:rsidRDefault="003C3BB5" w:rsidP="001959C8">
            <w:pPr>
              <w:pStyle w:val="TableRow"/>
            </w:pPr>
            <w:r>
              <w:t xml:space="preserve">Date </w:t>
            </w:r>
            <w:r w:rsidR="004A5CA0">
              <w:t>Required</w:t>
            </w:r>
          </w:p>
        </w:tc>
        <w:tc>
          <w:tcPr>
            <w:tcW w:w="1620" w:type="dxa"/>
          </w:tcPr>
          <w:p w14:paraId="54D304C8" w14:textId="77777777" w:rsidR="003C3BB5" w:rsidRPr="00AC1F30" w:rsidRDefault="003C3BB5" w:rsidP="001959C8">
            <w:pPr>
              <w:pStyle w:val="TableRow"/>
            </w:pPr>
          </w:p>
        </w:tc>
        <w:tc>
          <w:tcPr>
            <w:tcW w:w="900" w:type="dxa"/>
          </w:tcPr>
          <w:p w14:paraId="3E6B51E3" w14:textId="77777777" w:rsidR="003C3BB5" w:rsidRPr="00AC1F30" w:rsidRDefault="003C3BB5" w:rsidP="001959C8">
            <w:pPr>
              <w:pStyle w:val="TableRow"/>
            </w:pPr>
          </w:p>
        </w:tc>
        <w:tc>
          <w:tcPr>
            <w:tcW w:w="4680" w:type="dxa"/>
          </w:tcPr>
          <w:p w14:paraId="36313427" w14:textId="09511388" w:rsidR="003C3BB5" w:rsidRPr="00AC1F30" w:rsidRDefault="00C41BB1" w:rsidP="001959C8">
            <w:pPr>
              <w:pStyle w:val="TableRow"/>
            </w:pPr>
            <w:r>
              <w:t xml:space="preserve">The date the task needs to be completed by.  </w:t>
            </w:r>
          </w:p>
        </w:tc>
      </w:tr>
      <w:tr w:rsidR="00925EAA" w:rsidRPr="00C43C4E" w14:paraId="1526B27F" w14:textId="77777777" w:rsidTr="00597BE8">
        <w:trPr>
          <w:cantSplit/>
        </w:trPr>
        <w:tc>
          <w:tcPr>
            <w:tcW w:w="1777" w:type="dxa"/>
          </w:tcPr>
          <w:p w14:paraId="4D1707B1" w14:textId="77777777" w:rsidR="00925EAA" w:rsidRPr="00AC1F30" w:rsidRDefault="00925EAA" w:rsidP="001959C8">
            <w:pPr>
              <w:pStyle w:val="TableRow"/>
            </w:pPr>
          </w:p>
        </w:tc>
        <w:tc>
          <w:tcPr>
            <w:tcW w:w="1620" w:type="dxa"/>
          </w:tcPr>
          <w:p w14:paraId="078EEAD8" w14:textId="77777777" w:rsidR="00925EAA" w:rsidRPr="00AC1F30" w:rsidRDefault="00925EAA" w:rsidP="001959C8">
            <w:pPr>
              <w:pStyle w:val="TableRow"/>
            </w:pPr>
          </w:p>
        </w:tc>
        <w:tc>
          <w:tcPr>
            <w:tcW w:w="900" w:type="dxa"/>
          </w:tcPr>
          <w:p w14:paraId="10D41645" w14:textId="77777777" w:rsidR="00925EAA" w:rsidRPr="00AC1F30" w:rsidRDefault="00925EAA" w:rsidP="001959C8">
            <w:pPr>
              <w:pStyle w:val="TableRow"/>
            </w:pPr>
          </w:p>
        </w:tc>
        <w:tc>
          <w:tcPr>
            <w:tcW w:w="4680" w:type="dxa"/>
          </w:tcPr>
          <w:p w14:paraId="33671894" w14:textId="77777777" w:rsidR="00925EAA" w:rsidRPr="00AC1F30" w:rsidRDefault="00925EAA" w:rsidP="001959C8">
            <w:pPr>
              <w:pStyle w:val="TableRow"/>
            </w:pPr>
          </w:p>
        </w:tc>
      </w:tr>
      <w:tr w:rsidR="00925EAA" w:rsidRPr="00C43C4E" w14:paraId="7F636EDF" w14:textId="77777777" w:rsidTr="00597BE8">
        <w:trPr>
          <w:cantSplit/>
        </w:trPr>
        <w:tc>
          <w:tcPr>
            <w:tcW w:w="1777" w:type="dxa"/>
          </w:tcPr>
          <w:p w14:paraId="089A659E" w14:textId="77777777" w:rsidR="00925EAA" w:rsidRPr="00AC1F30" w:rsidRDefault="00925EAA" w:rsidP="001959C8">
            <w:pPr>
              <w:pStyle w:val="TableRow"/>
              <w:rPr>
                <w:b/>
              </w:rPr>
            </w:pPr>
            <w:r w:rsidRPr="00AC1F30">
              <w:t>BOILERPLATE</w:t>
            </w:r>
          </w:p>
        </w:tc>
        <w:tc>
          <w:tcPr>
            <w:tcW w:w="1620" w:type="dxa"/>
          </w:tcPr>
          <w:p w14:paraId="263909B5" w14:textId="77777777" w:rsidR="00925EAA" w:rsidRPr="00AC1F30" w:rsidRDefault="00925EAA" w:rsidP="001959C8">
            <w:pPr>
              <w:pStyle w:val="TableRow"/>
            </w:pPr>
          </w:p>
        </w:tc>
        <w:tc>
          <w:tcPr>
            <w:tcW w:w="900" w:type="dxa"/>
          </w:tcPr>
          <w:p w14:paraId="75363E24" w14:textId="77777777" w:rsidR="00925EAA" w:rsidRPr="00AC1F30" w:rsidRDefault="00925EAA" w:rsidP="001959C8">
            <w:pPr>
              <w:pStyle w:val="TableRow"/>
            </w:pPr>
          </w:p>
        </w:tc>
        <w:tc>
          <w:tcPr>
            <w:tcW w:w="4680" w:type="dxa"/>
          </w:tcPr>
          <w:p w14:paraId="3CFADFAB" w14:textId="77777777" w:rsidR="00925EAA" w:rsidRPr="00AC1F30" w:rsidRDefault="00925EAA" w:rsidP="001959C8">
            <w:pPr>
              <w:pStyle w:val="TableRow"/>
              <w:rPr>
                <w:b/>
              </w:rPr>
            </w:pPr>
            <w:r w:rsidRPr="00AC1F30">
              <w:t>See ‘Table Boilerplate Suffix’.</w:t>
            </w:r>
          </w:p>
        </w:tc>
      </w:tr>
    </w:tbl>
    <w:p w14:paraId="24A1535B" w14:textId="77777777" w:rsidR="00DE4E84" w:rsidRDefault="00DE4E84" w:rsidP="00DE4E84">
      <w:r>
        <w:lastRenderedPageBreak/>
        <w:t>Referenced by:</w:t>
      </w:r>
    </w:p>
    <w:p w14:paraId="5C0784BA" w14:textId="77777777" w:rsidR="00DE4E84" w:rsidRDefault="00DE4E84" w:rsidP="00DE4E84">
      <w:pPr>
        <w:ind w:left="1440"/>
      </w:pPr>
      <w:r>
        <w:t>Add reference here</w:t>
      </w:r>
    </w:p>
    <w:p w14:paraId="277BB607" w14:textId="77777777" w:rsidR="00DE4E84" w:rsidRDefault="00DE4E84" w:rsidP="00DE4E84"/>
    <w:p w14:paraId="5002F7F1" w14:textId="77777777" w:rsidR="00D37852" w:rsidRDefault="00D37852" w:rsidP="00D37852">
      <w:pPr>
        <w:pStyle w:val="Heading2"/>
      </w:pPr>
      <w:bookmarkStart w:id="408" w:name="_Toc484003888"/>
      <w:r>
        <w:t>Table User Tasks</w:t>
      </w:r>
      <w:bookmarkEnd w:id="408"/>
    </w:p>
    <w:p w14:paraId="1CEECABE" w14:textId="6A372AFD" w:rsidR="00D37852" w:rsidRDefault="003C3BB5" w:rsidP="00D37852">
      <w:r>
        <w:rPr>
          <w:color w:val="000000" w:themeColor="text1"/>
        </w:rPr>
        <w:t>Contains the users associated with a given task.</w:t>
      </w:r>
      <w:r w:rsidR="002D308E">
        <w:t xml:space="preserve">  </w:t>
      </w:r>
    </w:p>
    <w:p w14:paraId="0FE4ADF9" w14:textId="77777777" w:rsidR="00D37852" w:rsidRDefault="00D37852" w:rsidP="00D37852">
      <w:pPr>
        <w:pStyle w:val="TableCaption"/>
      </w:pPr>
      <w:bookmarkStart w:id="409" w:name="_Toc484003921"/>
      <w:r>
        <w:t xml:space="preserve">Table </w:t>
      </w:r>
      <w:fldSimple w:instr=" STYLEREF 1 \s ">
        <w:r w:rsidR="00B76A4E">
          <w:rPr>
            <w:noProof/>
          </w:rPr>
          <w:t>7</w:t>
        </w:r>
      </w:fldSimple>
      <w:r>
        <w:noBreakHyphen/>
      </w:r>
      <w:fldSimple w:instr=" SEQ Table \* ARABIC \s 1 ">
        <w:r w:rsidR="00B76A4E">
          <w:rPr>
            <w:noProof/>
          </w:rPr>
          <w:t>7</w:t>
        </w:r>
      </w:fldSimple>
      <w:r>
        <w:t>: User Tasks</w:t>
      </w:r>
      <w:bookmarkEnd w:id="409"/>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0F5FA637"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52F2DFDB" w14:textId="77777777" w:rsidR="00D37852" w:rsidRDefault="00D37852" w:rsidP="00EB1472">
            <w:pPr>
              <w:pStyle w:val="TableHeading"/>
            </w:pPr>
            <w:r w:rsidRPr="00AC2578">
              <w:t>Column Name</w:t>
            </w:r>
          </w:p>
        </w:tc>
        <w:tc>
          <w:tcPr>
            <w:tcW w:w="1620" w:type="dxa"/>
            <w:shd w:val="clear" w:color="auto" w:fill="DBE5F1" w:themeFill="accent1" w:themeFillTint="33"/>
          </w:tcPr>
          <w:p w14:paraId="4A82A974" w14:textId="77777777" w:rsidR="00D37852" w:rsidRDefault="00D37852" w:rsidP="00EB1472">
            <w:pPr>
              <w:pStyle w:val="TableHeading"/>
            </w:pPr>
            <w:r w:rsidRPr="00AC2578">
              <w:t>Data Type</w:t>
            </w:r>
          </w:p>
        </w:tc>
        <w:tc>
          <w:tcPr>
            <w:tcW w:w="900" w:type="dxa"/>
            <w:shd w:val="clear" w:color="auto" w:fill="DBE5F1" w:themeFill="accent1" w:themeFillTint="33"/>
          </w:tcPr>
          <w:p w14:paraId="11AB9944"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7F237C2C" w14:textId="77777777" w:rsidR="00D37852" w:rsidRPr="00A8667C" w:rsidRDefault="00D37852" w:rsidP="00EB1472">
            <w:pPr>
              <w:pStyle w:val="TableHeading"/>
            </w:pPr>
            <w:r w:rsidRPr="00AC2578">
              <w:t>Description</w:t>
            </w:r>
          </w:p>
        </w:tc>
      </w:tr>
      <w:tr w:rsidR="00D37852" w:rsidRPr="00C43C4E" w14:paraId="4E24F2A7" w14:textId="77777777" w:rsidTr="00EB1472">
        <w:trPr>
          <w:cantSplit/>
        </w:trPr>
        <w:tc>
          <w:tcPr>
            <w:tcW w:w="1777" w:type="dxa"/>
          </w:tcPr>
          <w:p w14:paraId="637833C4" w14:textId="77777777" w:rsidR="00D37852" w:rsidRPr="00AC1F30" w:rsidRDefault="00D37852" w:rsidP="001959C8">
            <w:pPr>
              <w:pStyle w:val="TableRow"/>
              <w:rPr>
                <w:b/>
              </w:rPr>
            </w:pPr>
            <w:r w:rsidRPr="00AC1F30">
              <w:t>Rec</w:t>
            </w:r>
            <w:r>
              <w:t xml:space="preserve"> I</w:t>
            </w:r>
            <w:r w:rsidRPr="00AC1F30">
              <w:t>d</w:t>
            </w:r>
          </w:p>
        </w:tc>
        <w:tc>
          <w:tcPr>
            <w:tcW w:w="1620" w:type="dxa"/>
          </w:tcPr>
          <w:p w14:paraId="1566D15A" w14:textId="77777777" w:rsidR="00D37852" w:rsidRPr="00AC1F30" w:rsidRDefault="00D37852" w:rsidP="001959C8">
            <w:pPr>
              <w:pStyle w:val="TableRow"/>
              <w:rPr>
                <w:rFonts w:eastAsia="Times New Roman"/>
                <w:b/>
                <w:szCs w:val="24"/>
              </w:rPr>
            </w:pPr>
            <w:r w:rsidRPr="00AC1F30">
              <w:t>Seq</w:t>
            </w:r>
            <w:r>
              <w:t>uence</w:t>
            </w:r>
          </w:p>
        </w:tc>
        <w:tc>
          <w:tcPr>
            <w:tcW w:w="900" w:type="dxa"/>
          </w:tcPr>
          <w:p w14:paraId="247A39CC" w14:textId="77777777" w:rsidR="00D37852" w:rsidRPr="00AC1F30" w:rsidRDefault="00D37852" w:rsidP="001959C8">
            <w:pPr>
              <w:pStyle w:val="TableRow"/>
              <w:rPr>
                <w:b/>
              </w:rPr>
            </w:pPr>
            <w:r>
              <w:t>Not</w:t>
            </w:r>
          </w:p>
        </w:tc>
        <w:tc>
          <w:tcPr>
            <w:tcW w:w="4680" w:type="dxa"/>
          </w:tcPr>
          <w:p w14:paraId="00080142" w14:textId="40FE1A93" w:rsidR="00D37852" w:rsidRPr="00AC1F30" w:rsidRDefault="00DB4324" w:rsidP="001959C8">
            <w:pPr>
              <w:pStyle w:val="TableRow"/>
              <w:rPr>
                <w:b/>
              </w:rPr>
            </w:pPr>
            <w:r>
              <w:t>Individual unique identification id for the record.</w:t>
            </w:r>
          </w:p>
        </w:tc>
      </w:tr>
      <w:tr w:rsidR="00D37852" w:rsidRPr="00C43C4E" w14:paraId="70E09D6F" w14:textId="77777777" w:rsidTr="00EB1472">
        <w:trPr>
          <w:cantSplit/>
        </w:trPr>
        <w:tc>
          <w:tcPr>
            <w:tcW w:w="1777" w:type="dxa"/>
          </w:tcPr>
          <w:p w14:paraId="7A7DDAEA" w14:textId="77777777" w:rsidR="00D37852" w:rsidRPr="00AC1F30" w:rsidRDefault="00D37852" w:rsidP="001959C8">
            <w:pPr>
              <w:pStyle w:val="TableRow"/>
              <w:rPr>
                <w:b/>
              </w:rPr>
            </w:pPr>
            <w:r w:rsidRPr="00AC1F30">
              <w:t>Rec UUID</w:t>
            </w:r>
          </w:p>
        </w:tc>
        <w:tc>
          <w:tcPr>
            <w:tcW w:w="1620" w:type="dxa"/>
          </w:tcPr>
          <w:p w14:paraId="49444036" w14:textId="77777777" w:rsidR="00D37852" w:rsidRPr="00AC1F30" w:rsidRDefault="00D37852" w:rsidP="001959C8">
            <w:pPr>
              <w:pStyle w:val="TableRow"/>
              <w:rPr>
                <w:b/>
              </w:rPr>
            </w:pPr>
            <w:r w:rsidRPr="00AC1F30">
              <w:t>UUID</w:t>
            </w:r>
          </w:p>
        </w:tc>
        <w:tc>
          <w:tcPr>
            <w:tcW w:w="900" w:type="dxa"/>
          </w:tcPr>
          <w:p w14:paraId="5A604589" w14:textId="77777777" w:rsidR="00D37852" w:rsidRPr="00AC1F30" w:rsidRDefault="00D37852" w:rsidP="001959C8">
            <w:pPr>
              <w:pStyle w:val="TableRow"/>
              <w:rPr>
                <w:b/>
              </w:rPr>
            </w:pPr>
            <w:r w:rsidRPr="00AC1F30">
              <w:t>Not</w:t>
            </w:r>
          </w:p>
        </w:tc>
        <w:tc>
          <w:tcPr>
            <w:tcW w:w="4680" w:type="dxa"/>
          </w:tcPr>
          <w:p w14:paraId="3A588484" w14:textId="77777777" w:rsidR="00D37852" w:rsidRPr="00AC1F30" w:rsidRDefault="00D37852" w:rsidP="001959C8">
            <w:pPr>
              <w:pStyle w:val="TableRow"/>
              <w:rPr>
                <w:b/>
              </w:rPr>
            </w:pPr>
            <w:r w:rsidRPr="00AC1F30">
              <w:t>Stores the Universally Unique Identifier (UUID) as defined by RFC 4122, ISO/IEC 9834-8:2005.</w:t>
            </w:r>
          </w:p>
        </w:tc>
      </w:tr>
      <w:tr w:rsidR="00D37852" w:rsidRPr="00C43C4E" w14:paraId="28C27EA5" w14:textId="77777777" w:rsidTr="00EB1472">
        <w:trPr>
          <w:cantSplit/>
        </w:trPr>
        <w:tc>
          <w:tcPr>
            <w:tcW w:w="1777" w:type="dxa"/>
          </w:tcPr>
          <w:p w14:paraId="75FC90D3" w14:textId="77777777" w:rsidR="00D37852" w:rsidRPr="00AC1F30" w:rsidRDefault="002D308E" w:rsidP="001959C8">
            <w:pPr>
              <w:pStyle w:val="TableRow"/>
              <w:rPr>
                <w:b/>
              </w:rPr>
            </w:pPr>
            <w:r>
              <w:t>U</w:t>
            </w:r>
            <w:r w:rsidR="00D37852" w:rsidRPr="00AC1F30">
              <w:t>ser</w:t>
            </w:r>
          </w:p>
        </w:tc>
        <w:tc>
          <w:tcPr>
            <w:tcW w:w="1620" w:type="dxa"/>
          </w:tcPr>
          <w:p w14:paraId="754CD3E1" w14:textId="77777777" w:rsidR="00D37852" w:rsidRPr="00AC1F30" w:rsidRDefault="00D37852" w:rsidP="001959C8">
            <w:pPr>
              <w:pStyle w:val="TableRow"/>
            </w:pPr>
          </w:p>
        </w:tc>
        <w:tc>
          <w:tcPr>
            <w:tcW w:w="900" w:type="dxa"/>
          </w:tcPr>
          <w:p w14:paraId="1F6947DD" w14:textId="77777777" w:rsidR="00D37852" w:rsidRPr="00AC1F30" w:rsidRDefault="00D37852" w:rsidP="001959C8">
            <w:pPr>
              <w:pStyle w:val="TableRow"/>
            </w:pPr>
          </w:p>
        </w:tc>
        <w:tc>
          <w:tcPr>
            <w:tcW w:w="4680" w:type="dxa"/>
          </w:tcPr>
          <w:p w14:paraId="24F6BD22" w14:textId="5C5DECA8" w:rsidR="00D37852" w:rsidRPr="00AC1F30" w:rsidRDefault="004A5CA0" w:rsidP="001959C8">
            <w:pPr>
              <w:pStyle w:val="TableRow"/>
            </w:pPr>
            <w:r>
              <w:t xml:space="preserve">The user id of the individual assigned a role on the task.  </w:t>
            </w:r>
          </w:p>
        </w:tc>
      </w:tr>
      <w:tr w:rsidR="004A5CA0" w:rsidRPr="00AC1F30" w14:paraId="57B0E076" w14:textId="77777777" w:rsidTr="00E40AF6">
        <w:trPr>
          <w:cantSplit/>
        </w:trPr>
        <w:tc>
          <w:tcPr>
            <w:tcW w:w="1777" w:type="dxa"/>
          </w:tcPr>
          <w:p w14:paraId="047C3100" w14:textId="77777777" w:rsidR="004A5CA0" w:rsidRPr="00AC1F30" w:rsidRDefault="004A5CA0" w:rsidP="001959C8">
            <w:pPr>
              <w:pStyle w:val="TableRow"/>
              <w:rPr>
                <w:b/>
              </w:rPr>
            </w:pPr>
            <w:r w:rsidRPr="00AC1F30">
              <w:t>User</w:t>
            </w:r>
            <w:r>
              <w:t xml:space="preserve"> </w:t>
            </w:r>
            <w:r w:rsidRPr="00AC1F30">
              <w:t>Rol</w:t>
            </w:r>
            <w:r>
              <w:t>e Type</w:t>
            </w:r>
          </w:p>
        </w:tc>
        <w:tc>
          <w:tcPr>
            <w:tcW w:w="1620" w:type="dxa"/>
          </w:tcPr>
          <w:p w14:paraId="2B70832D" w14:textId="77777777" w:rsidR="004A5CA0" w:rsidRPr="00AC1F30" w:rsidRDefault="004A5CA0" w:rsidP="001959C8">
            <w:pPr>
              <w:pStyle w:val="TableRow"/>
              <w:rPr>
                <w:b/>
              </w:rPr>
            </w:pPr>
            <w:r w:rsidRPr="00AC1F30">
              <w:t>Enumeration</w:t>
            </w:r>
          </w:p>
        </w:tc>
        <w:tc>
          <w:tcPr>
            <w:tcW w:w="900" w:type="dxa"/>
          </w:tcPr>
          <w:p w14:paraId="16652C55" w14:textId="77777777" w:rsidR="004A5CA0" w:rsidRPr="00AC1F30" w:rsidRDefault="004A5CA0" w:rsidP="001959C8">
            <w:pPr>
              <w:pStyle w:val="TableRow"/>
            </w:pPr>
          </w:p>
        </w:tc>
        <w:tc>
          <w:tcPr>
            <w:tcW w:w="4680" w:type="dxa"/>
          </w:tcPr>
          <w:p w14:paraId="42627F0D" w14:textId="6029680F" w:rsidR="004A5CA0" w:rsidRPr="00AC1F30" w:rsidRDefault="004A5CA0" w:rsidP="001959C8">
            <w:pPr>
              <w:pStyle w:val="TableRow"/>
            </w:pPr>
            <w:r>
              <w:t xml:space="preserve">The role the user is responsible for on the task.  </w:t>
            </w:r>
          </w:p>
        </w:tc>
      </w:tr>
      <w:tr w:rsidR="00D37852" w:rsidRPr="00C43C4E" w14:paraId="2F9A0A2A" w14:textId="77777777" w:rsidTr="00EB1472">
        <w:trPr>
          <w:cantSplit/>
        </w:trPr>
        <w:tc>
          <w:tcPr>
            <w:tcW w:w="1777" w:type="dxa"/>
          </w:tcPr>
          <w:p w14:paraId="488149BF" w14:textId="3A4474B6" w:rsidR="00D37852" w:rsidRPr="00AC1F30" w:rsidRDefault="004A5CA0" w:rsidP="001959C8">
            <w:pPr>
              <w:pStyle w:val="TableRow"/>
              <w:rPr>
                <w:b/>
              </w:rPr>
            </w:pPr>
            <w:r>
              <w:t xml:space="preserve">Status </w:t>
            </w:r>
            <w:r w:rsidR="003C3BB5">
              <w:t>User Role</w:t>
            </w:r>
          </w:p>
        </w:tc>
        <w:tc>
          <w:tcPr>
            <w:tcW w:w="1620" w:type="dxa"/>
          </w:tcPr>
          <w:p w14:paraId="22F6FB02" w14:textId="77777777" w:rsidR="00D37852" w:rsidRPr="00AC1F30" w:rsidRDefault="002D308E" w:rsidP="001959C8">
            <w:pPr>
              <w:pStyle w:val="TableRow"/>
              <w:rPr>
                <w:b/>
              </w:rPr>
            </w:pPr>
            <w:r w:rsidRPr="00AC1F30">
              <w:t>Enumeration</w:t>
            </w:r>
          </w:p>
        </w:tc>
        <w:tc>
          <w:tcPr>
            <w:tcW w:w="900" w:type="dxa"/>
          </w:tcPr>
          <w:p w14:paraId="78082E4D" w14:textId="77777777" w:rsidR="00D37852" w:rsidRPr="00AC1F30" w:rsidRDefault="00D37852" w:rsidP="001959C8">
            <w:pPr>
              <w:pStyle w:val="TableRow"/>
            </w:pPr>
          </w:p>
        </w:tc>
        <w:tc>
          <w:tcPr>
            <w:tcW w:w="4680" w:type="dxa"/>
          </w:tcPr>
          <w:p w14:paraId="6CE5311D" w14:textId="10A90AD5" w:rsidR="00D37852" w:rsidRPr="00AC1F30" w:rsidRDefault="004A5CA0" w:rsidP="001959C8">
            <w:pPr>
              <w:pStyle w:val="TableRow"/>
            </w:pPr>
            <w:r>
              <w:t xml:space="preserve">The status of the user’s activity on the task.  </w:t>
            </w:r>
          </w:p>
        </w:tc>
      </w:tr>
      <w:tr w:rsidR="00D37852" w:rsidRPr="00C43C4E" w14:paraId="39DE5AC7" w14:textId="77777777" w:rsidTr="00EB1472">
        <w:trPr>
          <w:cantSplit/>
        </w:trPr>
        <w:tc>
          <w:tcPr>
            <w:tcW w:w="1777" w:type="dxa"/>
          </w:tcPr>
          <w:p w14:paraId="4384C500" w14:textId="77777777" w:rsidR="00D37852" w:rsidRPr="00AC1F30" w:rsidRDefault="00D37852" w:rsidP="001959C8">
            <w:pPr>
              <w:pStyle w:val="TableRow"/>
            </w:pPr>
          </w:p>
        </w:tc>
        <w:tc>
          <w:tcPr>
            <w:tcW w:w="1620" w:type="dxa"/>
          </w:tcPr>
          <w:p w14:paraId="57865F60" w14:textId="77777777" w:rsidR="00D37852" w:rsidRPr="00AC1F30" w:rsidRDefault="00D37852" w:rsidP="001959C8">
            <w:pPr>
              <w:pStyle w:val="TableRow"/>
            </w:pPr>
          </w:p>
        </w:tc>
        <w:tc>
          <w:tcPr>
            <w:tcW w:w="900" w:type="dxa"/>
          </w:tcPr>
          <w:p w14:paraId="5905BF90" w14:textId="77777777" w:rsidR="00D37852" w:rsidRPr="00AC1F30" w:rsidRDefault="00D37852" w:rsidP="001959C8">
            <w:pPr>
              <w:pStyle w:val="TableRow"/>
            </w:pPr>
          </w:p>
        </w:tc>
        <w:tc>
          <w:tcPr>
            <w:tcW w:w="4680" w:type="dxa"/>
          </w:tcPr>
          <w:p w14:paraId="4C92E169" w14:textId="77777777" w:rsidR="00D37852" w:rsidRPr="00AC1F30" w:rsidRDefault="00D37852" w:rsidP="001959C8">
            <w:pPr>
              <w:pStyle w:val="TableRow"/>
            </w:pPr>
          </w:p>
        </w:tc>
      </w:tr>
      <w:tr w:rsidR="00D37852" w:rsidRPr="00C43C4E" w14:paraId="1B8D39B4" w14:textId="77777777" w:rsidTr="00EB1472">
        <w:trPr>
          <w:cantSplit/>
        </w:trPr>
        <w:tc>
          <w:tcPr>
            <w:tcW w:w="1777" w:type="dxa"/>
          </w:tcPr>
          <w:p w14:paraId="17485CC7" w14:textId="77777777" w:rsidR="00D37852" w:rsidRPr="00AC1F30" w:rsidRDefault="00D37852" w:rsidP="001959C8">
            <w:pPr>
              <w:pStyle w:val="TableRow"/>
              <w:rPr>
                <w:b/>
              </w:rPr>
            </w:pPr>
            <w:r w:rsidRPr="00AC1F30">
              <w:t>BOILERPLATE</w:t>
            </w:r>
          </w:p>
        </w:tc>
        <w:tc>
          <w:tcPr>
            <w:tcW w:w="1620" w:type="dxa"/>
          </w:tcPr>
          <w:p w14:paraId="4E1C0E51" w14:textId="77777777" w:rsidR="00D37852" w:rsidRPr="00AC1F30" w:rsidRDefault="00D37852" w:rsidP="001959C8">
            <w:pPr>
              <w:pStyle w:val="TableRow"/>
            </w:pPr>
          </w:p>
        </w:tc>
        <w:tc>
          <w:tcPr>
            <w:tcW w:w="900" w:type="dxa"/>
          </w:tcPr>
          <w:p w14:paraId="255E12F8" w14:textId="77777777" w:rsidR="00D37852" w:rsidRPr="00AC1F30" w:rsidRDefault="00D37852" w:rsidP="001959C8">
            <w:pPr>
              <w:pStyle w:val="TableRow"/>
            </w:pPr>
          </w:p>
        </w:tc>
        <w:tc>
          <w:tcPr>
            <w:tcW w:w="4680" w:type="dxa"/>
          </w:tcPr>
          <w:p w14:paraId="250A69E5" w14:textId="77777777" w:rsidR="00D37852" w:rsidRPr="00AC1F30" w:rsidRDefault="00D37852" w:rsidP="001959C8">
            <w:pPr>
              <w:pStyle w:val="TableRow"/>
              <w:rPr>
                <w:b/>
              </w:rPr>
            </w:pPr>
            <w:r w:rsidRPr="00AC1F30">
              <w:t>See ‘Table Boilerplate Suffix’.</w:t>
            </w:r>
          </w:p>
        </w:tc>
      </w:tr>
    </w:tbl>
    <w:p w14:paraId="13EB7B1F" w14:textId="77777777" w:rsidR="00D37852" w:rsidRDefault="00D37852" w:rsidP="00D37852">
      <w:bookmarkStart w:id="410" w:name="_Table_Remarks"/>
      <w:bookmarkEnd w:id="410"/>
      <w:r>
        <w:t>Referenced by:</w:t>
      </w:r>
    </w:p>
    <w:p w14:paraId="4BDF07BD" w14:textId="77777777" w:rsidR="00D37852" w:rsidRDefault="00D37852" w:rsidP="00D37852">
      <w:pPr>
        <w:ind w:left="1440"/>
      </w:pPr>
      <w:r>
        <w:t>Add reference here</w:t>
      </w:r>
    </w:p>
    <w:p w14:paraId="4638AF55" w14:textId="77777777" w:rsidR="00D37852" w:rsidRDefault="00D37852" w:rsidP="00D37852"/>
    <w:p w14:paraId="07AB2946" w14:textId="77777777" w:rsidR="00DE4E84" w:rsidRDefault="00DE4E84" w:rsidP="00DE4E84">
      <w:pPr>
        <w:pStyle w:val="Heading2"/>
      </w:pPr>
      <w:bookmarkStart w:id="411" w:name="_Toc484003889"/>
      <w:r>
        <w:t>Table Contracts</w:t>
      </w:r>
      <w:bookmarkEnd w:id="411"/>
    </w:p>
    <w:p w14:paraId="4C5B0A4B" w14:textId="77777777" w:rsidR="00DE4E84" w:rsidRDefault="00D640A3" w:rsidP="00DE4E84">
      <w:r>
        <w:t>Contains the contracts available for use in the PCD.</w:t>
      </w:r>
      <w:r w:rsidR="002A625C">
        <w:t xml:space="preserve">  </w:t>
      </w:r>
      <w:r w:rsidR="002A625C" w:rsidRPr="002A625C">
        <w:rPr>
          <w:color w:val="FF0000"/>
        </w:rPr>
        <w:t>Enumeration?</w:t>
      </w:r>
      <w:r>
        <w:t xml:space="preserve"> </w:t>
      </w:r>
      <w:r w:rsidR="002D308E">
        <w:t xml:space="preserve"> </w:t>
      </w:r>
    </w:p>
    <w:p w14:paraId="5BA6AAFF" w14:textId="77777777" w:rsidR="00DE4E84" w:rsidRDefault="00DE4E84" w:rsidP="00DE4E84">
      <w:pPr>
        <w:pStyle w:val="TableCaption"/>
      </w:pPr>
      <w:bookmarkStart w:id="412" w:name="_Ref483209355"/>
      <w:bookmarkStart w:id="413" w:name="_Toc484003922"/>
      <w:r>
        <w:t xml:space="preserve">Table </w:t>
      </w:r>
      <w:fldSimple w:instr=" STYLEREF 1 \s ">
        <w:r w:rsidR="00B76A4E">
          <w:rPr>
            <w:noProof/>
          </w:rPr>
          <w:t>7</w:t>
        </w:r>
      </w:fldSimple>
      <w:r>
        <w:noBreakHyphen/>
      </w:r>
      <w:fldSimple w:instr=" SEQ Table \* ARABIC \s 1 ">
        <w:r w:rsidR="00B76A4E">
          <w:rPr>
            <w:noProof/>
          </w:rPr>
          <w:t>8</w:t>
        </w:r>
      </w:fldSimple>
      <w:r>
        <w:t>: Contracts</w:t>
      </w:r>
      <w:bookmarkEnd w:id="412"/>
      <w:bookmarkEnd w:id="41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E4E84" w:rsidRPr="00C43C4E" w14:paraId="5E7C53F6" w14:textId="77777777" w:rsidTr="000648A5">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23FAEAFB" w14:textId="77777777" w:rsidR="00DE4E84" w:rsidRDefault="00DE4E84" w:rsidP="000648A5">
            <w:pPr>
              <w:pStyle w:val="TableHeading"/>
            </w:pPr>
            <w:r w:rsidRPr="00AC2578">
              <w:t>Column Name</w:t>
            </w:r>
          </w:p>
        </w:tc>
        <w:tc>
          <w:tcPr>
            <w:tcW w:w="1620" w:type="dxa"/>
            <w:shd w:val="clear" w:color="auto" w:fill="DBE5F1" w:themeFill="accent1" w:themeFillTint="33"/>
          </w:tcPr>
          <w:p w14:paraId="6C1559B3" w14:textId="77777777" w:rsidR="00DE4E84" w:rsidRDefault="00DE4E84" w:rsidP="000648A5">
            <w:pPr>
              <w:pStyle w:val="TableHeading"/>
            </w:pPr>
            <w:r w:rsidRPr="00AC2578">
              <w:t>Data Type</w:t>
            </w:r>
          </w:p>
        </w:tc>
        <w:tc>
          <w:tcPr>
            <w:tcW w:w="900" w:type="dxa"/>
            <w:shd w:val="clear" w:color="auto" w:fill="DBE5F1" w:themeFill="accent1" w:themeFillTint="33"/>
          </w:tcPr>
          <w:p w14:paraId="0A1F22EA" w14:textId="77777777" w:rsidR="00DE4E84" w:rsidRPr="00C43C4E" w:rsidRDefault="00DE4E84" w:rsidP="000648A5">
            <w:pPr>
              <w:pStyle w:val="TableHeading"/>
            </w:pPr>
            <w:r w:rsidRPr="00AC2578">
              <w:t>Null</w:t>
            </w:r>
          </w:p>
        </w:tc>
        <w:tc>
          <w:tcPr>
            <w:tcW w:w="4680" w:type="dxa"/>
            <w:shd w:val="clear" w:color="auto" w:fill="DBE5F1" w:themeFill="accent1" w:themeFillTint="33"/>
          </w:tcPr>
          <w:p w14:paraId="678B1A49" w14:textId="77777777" w:rsidR="00DE4E84" w:rsidRPr="00A8667C" w:rsidRDefault="00DE4E84" w:rsidP="000648A5">
            <w:pPr>
              <w:pStyle w:val="TableHeading"/>
            </w:pPr>
            <w:r w:rsidRPr="00AC2578">
              <w:t>Description</w:t>
            </w:r>
          </w:p>
        </w:tc>
      </w:tr>
      <w:tr w:rsidR="00DE4E84" w:rsidRPr="00C43C4E" w14:paraId="0B0FB9B5" w14:textId="77777777" w:rsidTr="000648A5">
        <w:trPr>
          <w:cantSplit/>
        </w:trPr>
        <w:tc>
          <w:tcPr>
            <w:tcW w:w="1777" w:type="dxa"/>
          </w:tcPr>
          <w:p w14:paraId="62ADDE5B" w14:textId="77777777" w:rsidR="00DE4E84" w:rsidRPr="00AC1F30" w:rsidRDefault="00DE4E84" w:rsidP="001959C8">
            <w:pPr>
              <w:pStyle w:val="TableRow"/>
              <w:rPr>
                <w:b/>
              </w:rPr>
            </w:pPr>
            <w:r w:rsidRPr="00AC1F30">
              <w:t>Rec</w:t>
            </w:r>
            <w:r>
              <w:t xml:space="preserve"> </w:t>
            </w:r>
            <w:r w:rsidRPr="00AC1F30">
              <w:t>Id</w:t>
            </w:r>
          </w:p>
        </w:tc>
        <w:tc>
          <w:tcPr>
            <w:tcW w:w="1620" w:type="dxa"/>
          </w:tcPr>
          <w:p w14:paraId="433828AB" w14:textId="77777777" w:rsidR="00DE4E84" w:rsidRPr="00AC1F30" w:rsidRDefault="00DE4E84" w:rsidP="001959C8">
            <w:pPr>
              <w:pStyle w:val="TableRow"/>
              <w:rPr>
                <w:rFonts w:eastAsia="Times New Roman"/>
                <w:b/>
                <w:szCs w:val="24"/>
              </w:rPr>
            </w:pPr>
            <w:r w:rsidRPr="00AC1F30">
              <w:t>Seq</w:t>
            </w:r>
            <w:r>
              <w:t>uence</w:t>
            </w:r>
          </w:p>
        </w:tc>
        <w:tc>
          <w:tcPr>
            <w:tcW w:w="900" w:type="dxa"/>
          </w:tcPr>
          <w:p w14:paraId="5C7CF944" w14:textId="77777777" w:rsidR="00DE4E84" w:rsidRPr="00AC1F30" w:rsidRDefault="00DE4E84" w:rsidP="001959C8">
            <w:pPr>
              <w:pStyle w:val="TableRow"/>
              <w:rPr>
                <w:b/>
              </w:rPr>
            </w:pPr>
            <w:r w:rsidRPr="00AC1F30">
              <w:t>Not</w:t>
            </w:r>
          </w:p>
        </w:tc>
        <w:tc>
          <w:tcPr>
            <w:tcW w:w="4680" w:type="dxa"/>
          </w:tcPr>
          <w:p w14:paraId="41739B0B" w14:textId="77777777" w:rsidR="00DE4E84" w:rsidRPr="00AC1F30" w:rsidRDefault="00DE4E84" w:rsidP="001959C8">
            <w:pPr>
              <w:pStyle w:val="TableRow"/>
              <w:rPr>
                <w:b/>
              </w:rPr>
            </w:pPr>
            <w:r w:rsidRPr="00AC1F30">
              <w:t>Unique integer for the enumeration type to set it apart from the other enumeration types.</w:t>
            </w:r>
          </w:p>
        </w:tc>
      </w:tr>
      <w:tr w:rsidR="00DE4E84" w:rsidRPr="00C43C4E" w14:paraId="4FF84F65" w14:textId="77777777" w:rsidTr="000648A5">
        <w:trPr>
          <w:cantSplit/>
        </w:trPr>
        <w:tc>
          <w:tcPr>
            <w:tcW w:w="1777" w:type="dxa"/>
          </w:tcPr>
          <w:p w14:paraId="75541DE2" w14:textId="77777777" w:rsidR="00DE4E84" w:rsidRPr="00AC1F30" w:rsidRDefault="00DE4E84" w:rsidP="001959C8">
            <w:pPr>
              <w:pStyle w:val="TableRow"/>
              <w:rPr>
                <w:b/>
              </w:rPr>
            </w:pPr>
            <w:r w:rsidRPr="00AC1F30">
              <w:t>Rec UUID</w:t>
            </w:r>
          </w:p>
        </w:tc>
        <w:tc>
          <w:tcPr>
            <w:tcW w:w="1620" w:type="dxa"/>
          </w:tcPr>
          <w:p w14:paraId="370B4BBB" w14:textId="77777777" w:rsidR="00DE4E84" w:rsidRPr="00AC1F30" w:rsidRDefault="00DE4E84" w:rsidP="001959C8">
            <w:pPr>
              <w:pStyle w:val="TableRow"/>
              <w:rPr>
                <w:b/>
              </w:rPr>
            </w:pPr>
            <w:r w:rsidRPr="00AC1F30">
              <w:t>UUID</w:t>
            </w:r>
          </w:p>
        </w:tc>
        <w:tc>
          <w:tcPr>
            <w:tcW w:w="900" w:type="dxa"/>
          </w:tcPr>
          <w:p w14:paraId="47651CAD" w14:textId="77777777" w:rsidR="00DE4E84" w:rsidRPr="00AC1F30" w:rsidRDefault="00DE4E84" w:rsidP="001959C8">
            <w:pPr>
              <w:pStyle w:val="TableRow"/>
              <w:rPr>
                <w:b/>
              </w:rPr>
            </w:pPr>
            <w:r w:rsidRPr="00AC1F30">
              <w:t>Not</w:t>
            </w:r>
          </w:p>
        </w:tc>
        <w:tc>
          <w:tcPr>
            <w:tcW w:w="4680" w:type="dxa"/>
          </w:tcPr>
          <w:p w14:paraId="0D09E73A" w14:textId="77777777" w:rsidR="00DE4E84" w:rsidRPr="00AC1F30" w:rsidRDefault="00DE4E84" w:rsidP="001959C8">
            <w:pPr>
              <w:pStyle w:val="TableRow"/>
              <w:rPr>
                <w:b/>
              </w:rPr>
            </w:pPr>
            <w:r w:rsidRPr="00AC1F30">
              <w:t>Unique identifier for the enumeration type to set it apart from the other enumeration types.</w:t>
            </w:r>
          </w:p>
        </w:tc>
      </w:tr>
      <w:tr w:rsidR="00D640A3" w:rsidRPr="00C43C4E" w14:paraId="4D03E3E0" w14:textId="77777777" w:rsidTr="000648A5">
        <w:trPr>
          <w:cantSplit/>
        </w:trPr>
        <w:tc>
          <w:tcPr>
            <w:tcW w:w="1777" w:type="dxa"/>
          </w:tcPr>
          <w:p w14:paraId="040ABFCB" w14:textId="77777777" w:rsidR="00D640A3" w:rsidRDefault="00D640A3" w:rsidP="001959C8">
            <w:pPr>
              <w:pStyle w:val="TableRow"/>
            </w:pPr>
            <w:r>
              <w:t>Contract ID</w:t>
            </w:r>
          </w:p>
        </w:tc>
        <w:tc>
          <w:tcPr>
            <w:tcW w:w="1620" w:type="dxa"/>
          </w:tcPr>
          <w:p w14:paraId="2B6C8A04" w14:textId="77777777" w:rsidR="00D640A3" w:rsidRDefault="00D640A3" w:rsidP="001959C8">
            <w:pPr>
              <w:pStyle w:val="TableRow"/>
            </w:pPr>
            <w:r>
              <w:t>Text</w:t>
            </w:r>
          </w:p>
        </w:tc>
        <w:tc>
          <w:tcPr>
            <w:tcW w:w="900" w:type="dxa"/>
          </w:tcPr>
          <w:p w14:paraId="7DF788ED" w14:textId="77777777" w:rsidR="00D640A3" w:rsidRPr="00AC1F30" w:rsidRDefault="00D640A3" w:rsidP="001959C8">
            <w:pPr>
              <w:pStyle w:val="TableRow"/>
              <w:rPr>
                <w:b/>
              </w:rPr>
            </w:pPr>
            <w:r w:rsidRPr="00AC1F30">
              <w:t>Not</w:t>
            </w:r>
          </w:p>
        </w:tc>
        <w:tc>
          <w:tcPr>
            <w:tcW w:w="4680" w:type="dxa"/>
          </w:tcPr>
          <w:p w14:paraId="1C4CE542" w14:textId="77777777" w:rsidR="00D640A3" w:rsidRPr="00A8667C" w:rsidRDefault="00D640A3" w:rsidP="001959C8">
            <w:pPr>
              <w:pStyle w:val="TableRow"/>
            </w:pPr>
          </w:p>
        </w:tc>
      </w:tr>
      <w:tr w:rsidR="00D640A3" w:rsidRPr="00C43C4E" w14:paraId="261D6028" w14:textId="77777777" w:rsidTr="000648A5">
        <w:trPr>
          <w:cantSplit/>
        </w:trPr>
        <w:tc>
          <w:tcPr>
            <w:tcW w:w="1777" w:type="dxa"/>
          </w:tcPr>
          <w:p w14:paraId="2949EC7B" w14:textId="77777777" w:rsidR="00D640A3" w:rsidRDefault="00D640A3" w:rsidP="001959C8">
            <w:pPr>
              <w:pStyle w:val="TableRow"/>
            </w:pPr>
            <w:r>
              <w:t>Contract Description</w:t>
            </w:r>
          </w:p>
        </w:tc>
        <w:tc>
          <w:tcPr>
            <w:tcW w:w="1620" w:type="dxa"/>
          </w:tcPr>
          <w:p w14:paraId="1401F7F0" w14:textId="77777777" w:rsidR="00D640A3" w:rsidRDefault="00D640A3" w:rsidP="001959C8">
            <w:pPr>
              <w:pStyle w:val="TableRow"/>
            </w:pPr>
            <w:r>
              <w:t>Text</w:t>
            </w:r>
          </w:p>
        </w:tc>
        <w:tc>
          <w:tcPr>
            <w:tcW w:w="900" w:type="dxa"/>
          </w:tcPr>
          <w:p w14:paraId="2A917014" w14:textId="77777777" w:rsidR="00D640A3" w:rsidRPr="00C43C4E" w:rsidRDefault="00D640A3" w:rsidP="001959C8">
            <w:pPr>
              <w:pStyle w:val="TableRow"/>
            </w:pPr>
          </w:p>
        </w:tc>
        <w:tc>
          <w:tcPr>
            <w:tcW w:w="4680" w:type="dxa"/>
          </w:tcPr>
          <w:p w14:paraId="28858A75" w14:textId="77777777" w:rsidR="00D640A3" w:rsidRPr="00A8667C" w:rsidRDefault="00D640A3" w:rsidP="001959C8">
            <w:pPr>
              <w:pStyle w:val="TableRow"/>
            </w:pPr>
          </w:p>
        </w:tc>
      </w:tr>
      <w:tr w:rsidR="00D640A3" w:rsidRPr="00C43C4E" w14:paraId="06C2BE89" w14:textId="77777777" w:rsidTr="000648A5">
        <w:trPr>
          <w:cantSplit/>
        </w:trPr>
        <w:tc>
          <w:tcPr>
            <w:tcW w:w="1777" w:type="dxa"/>
          </w:tcPr>
          <w:p w14:paraId="4FFE941B" w14:textId="77777777" w:rsidR="00D640A3" w:rsidRDefault="00D640A3" w:rsidP="001959C8">
            <w:pPr>
              <w:pStyle w:val="TableRow"/>
            </w:pPr>
          </w:p>
        </w:tc>
        <w:tc>
          <w:tcPr>
            <w:tcW w:w="1620" w:type="dxa"/>
          </w:tcPr>
          <w:p w14:paraId="7484A4C6" w14:textId="77777777" w:rsidR="00D640A3" w:rsidRDefault="00D640A3" w:rsidP="001959C8">
            <w:pPr>
              <w:pStyle w:val="TableRow"/>
            </w:pPr>
          </w:p>
        </w:tc>
        <w:tc>
          <w:tcPr>
            <w:tcW w:w="900" w:type="dxa"/>
          </w:tcPr>
          <w:p w14:paraId="1FB23F63" w14:textId="77777777" w:rsidR="00D640A3" w:rsidRPr="00C43C4E" w:rsidRDefault="00D640A3" w:rsidP="001959C8">
            <w:pPr>
              <w:pStyle w:val="TableRow"/>
            </w:pPr>
          </w:p>
        </w:tc>
        <w:tc>
          <w:tcPr>
            <w:tcW w:w="4680" w:type="dxa"/>
          </w:tcPr>
          <w:p w14:paraId="14366B65" w14:textId="77777777" w:rsidR="00D640A3" w:rsidRPr="00A8667C" w:rsidRDefault="00D640A3" w:rsidP="001959C8">
            <w:pPr>
              <w:pStyle w:val="TableRow"/>
            </w:pPr>
          </w:p>
        </w:tc>
      </w:tr>
      <w:tr w:rsidR="00D640A3" w:rsidRPr="00C43C4E" w14:paraId="615EC0E6" w14:textId="77777777" w:rsidTr="000648A5">
        <w:trPr>
          <w:cantSplit/>
        </w:trPr>
        <w:tc>
          <w:tcPr>
            <w:tcW w:w="1777" w:type="dxa"/>
          </w:tcPr>
          <w:p w14:paraId="78145420" w14:textId="77777777" w:rsidR="00D640A3" w:rsidRDefault="00D640A3" w:rsidP="001959C8">
            <w:pPr>
              <w:pStyle w:val="TableRow"/>
            </w:pPr>
          </w:p>
        </w:tc>
        <w:tc>
          <w:tcPr>
            <w:tcW w:w="1620" w:type="dxa"/>
          </w:tcPr>
          <w:p w14:paraId="3EEC3EF8" w14:textId="77777777" w:rsidR="00D640A3" w:rsidRDefault="00D640A3" w:rsidP="001959C8">
            <w:pPr>
              <w:pStyle w:val="TableRow"/>
            </w:pPr>
          </w:p>
        </w:tc>
        <w:tc>
          <w:tcPr>
            <w:tcW w:w="900" w:type="dxa"/>
          </w:tcPr>
          <w:p w14:paraId="083886F0" w14:textId="77777777" w:rsidR="00D640A3" w:rsidRPr="00C43C4E" w:rsidRDefault="00D640A3" w:rsidP="001959C8">
            <w:pPr>
              <w:pStyle w:val="TableRow"/>
            </w:pPr>
          </w:p>
        </w:tc>
        <w:tc>
          <w:tcPr>
            <w:tcW w:w="4680" w:type="dxa"/>
          </w:tcPr>
          <w:p w14:paraId="7B9D6CAA" w14:textId="77777777" w:rsidR="00D640A3" w:rsidRPr="00A8667C" w:rsidRDefault="00D640A3" w:rsidP="001959C8">
            <w:pPr>
              <w:pStyle w:val="TableRow"/>
            </w:pPr>
          </w:p>
        </w:tc>
      </w:tr>
      <w:tr w:rsidR="00D640A3" w:rsidRPr="00C43C4E" w14:paraId="03D21176" w14:textId="77777777" w:rsidTr="000648A5">
        <w:trPr>
          <w:cantSplit/>
        </w:trPr>
        <w:tc>
          <w:tcPr>
            <w:tcW w:w="1777" w:type="dxa"/>
          </w:tcPr>
          <w:p w14:paraId="0B1B1D3C" w14:textId="77777777" w:rsidR="00D640A3" w:rsidRDefault="00D640A3" w:rsidP="001959C8">
            <w:pPr>
              <w:pStyle w:val="TableRow"/>
            </w:pPr>
          </w:p>
        </w:tc>
        <w:tc>
          <w:tcPr>
            <w:tcW w:w="1620" w:type="dxa"/>
          </w:tcPr>
          <w:p w14:paraId="2A3D4CEE" w14:textId="77777777" w:rsidR="00D640A3" w:rsidRDefault="00D640A3" w:rsidP="001959C8">
            <w:pPr>
              <w:pStyle w:val="TableRow"/>
            </w:pPr>
          </w:p>
        </w:tc>
        <w:tc>
          <w:tcPr>
            <w:tcW w:w="900" w:type="dxa"/>
          </w:tcPr>
          <w:p w14:paraId="0CBD20E7" w14:textId="77777777" w:rsidR="00D640A3" w:rsidRPr="00C43C4E" w:rsidRDefault="00D640A3" w:rsidP="001959C8">
            <w:pPr>
              <w:pStyle w:val="TableRow"/>
            </w:pPr>
          </w:p>
        </w:tc>
        <w:tc>
          <w:tcPr>
            <w:tcW w:w="4680" w:type="dxa"/>
          </w:tcPr>
          <w:p w14:paraId="4EA3FA9C" w14:textId="77777777" w:rsidR="00D640A3" w:rsidRPr="00A8667C" w:rsidRDefault="00D640A3" w:rsidP="001959C8">
            <w:pPr>
              <w:pStyle w:val="TableRow"/>
            </w:pPr>
          </w:p>
        </w:tc>
      </w:tr>
      <w:tr w:rsidR="00D640A3" w:rsidRPr="00C43C4E" w14:paraId="1668FE1C" w14:textId="77777777" w:rsidTr="000648A5">
        <w:trPr>
          <w:cantSplit/>
        </w:trPr>
        <w:tc>
          <w:tcPr>
            <w:tcW w:w="1777" w:type="dxa"/>
          </w:tcPr>
          <w:p w14:paraId="2CF486BA" w14:textId="77777777" w:rsidR="00D640A3" w:rsidRDefault="00D640A3" w:rsidP="001959C8">
            <w:pPr>
              <w:pStyle w:val="TableRow"/>
            </w:pPr>
          </w:p>
        </w:tc>
        <w:tc>
          <w:tcPr>
            <w:tcW w:w="1620" w:type="dxa"/>
          </w:tcPr>
          <w:p w14:paraId="3BE16383" w14:textId="77777777" w:rsidR="00D640A3" w:rsidRDefault="00D640A3" w:rsidP="001959C8">
            <w:pPr>
              <w:pStyle w:val="TableRow"/>
            </w:pPr>
          </w:p>
        </w:tc>
        <w:tc>
          <w:tcPr>
            <w:tcW w:w="900" w:type="dxa"/>
          </w:tcPr>
          <w:p w14:paraId="50B37F8A" w14:textId="77777777" w:rsidR="00D640A3" w:rsidRPr="00C43C4E" w:rsidRDefault="00D640A3" w:rsidP="001959C8">
            <w:pPr>
              <w:pStyle w:val="TableRow"/>
            </w:pPr>
          </w:p>
        </w:tc>
        <w:tc>
          <w:tcPr>
            <w:tcW w:w="4680" w:type="dxa"/>
          </w:tcPr>
          <w:p w14:paraId="1130C101" w14:textId="77777777" w:rsidR="00D640A3" w:rsidRPr="00A8667C" w:rsidRDefault="00D640A3" w:rsidP="001959C8">
            <w:pPr>
              <w:pStyle w:val="TableRow"/>
            </w:pPr>
          </w:p>
        </w:tc>
      </w:tr>
      <w:tr w:rsidR="00D640A3" w:rsidRPr="00C43C4E" w14:paraId="7DAFB7F8" w14:textId="77777777" w:rsidTr="000648A5">
        <w:trPr>
          <w:cantSplit/>
        </w:trPr>
        <w:tc>
          <w:tcPr>
            <w:tcW w:w="1777" w:type="dxa"/>
          </w:tcPr>
          <w:p w14:paraId="54E93B3B" w14:textId="77777777" w:rsidR="00D640A3" w:rsidRPr="00AC1F30" w:rsidRDefault="00D640A3" w:rsidP="001959C8">
            <w:pPr>
              <w:pStyle w:val="TableRow"/>
              <w:rPr>
                <w:b/>
              </w:rPr>
            </w:pPr>
            <w:r w:rsidRPr="00AC1F30">
              <w:t>BOILERPLATE</w:t>
            </w:r>
          </w:p>
        </w:tc>
        <w:tc>
          <w:tcPr>
            <w:tcW w:w="1620" w:type="dxa"/>
          </w:tcPr>
          <w:p w14:paraId="12923614" w14:textId="77777777" w:rsidR="00D640A3" w:rsidRPr="00AC1F30" w:rsidRDefault="00D640A3" w:rsidP="001959C8">
            <w:pPr>
              <w:pStyle w:val="TableRow"/>
            </w:pPr>
          </w:p>
        </w:tc>
        <w:tc>
          <w:tcPr>
            <w:tcW w:w="900" w:type="dxa"/>
          </w:tcPr>
          <w:p w14:paraId="0E316979" w14:textId="77777777" w:rsidR="00D640A3" w:rsidRPr="00AC1F30" w:rsidRDefault="00D640A3" w:rsidP="001959C8">
            <w:pPr>
              <w:pStyle w:val="TableRow"/>
            </w:pPr>
          </w:p>
        </w:tc>
        <w:tc>
          <w:tcPr>
            <w:tcW w:w="4680" w:type="dxa"/>
          </w:tcPr>
          <w:p w14:paraId="18A7F005" w14:textId="77777777" w:rsidR="00D640A3" w:rsidRPr="00AC1F30" w:rsidRDefault="00D640A3" w:rsidP="001959C8">
            <w:pPr>
              <w:pStyle w:val="TableRow"/>
              <w:rPr>
                <w:b/>
              </w:rPr>
            </w:pPr>
            <w:r w:rsidRPr="00AC1F30">
              <w:t>See ‘Table Boilerplate Suffix’.</w:t>
            </w:r>
          </w:p>
        </w:tc>
      </w:tr>
    </w:tbl>
    <w:p w14:paraId="5931A239" w14:textId="77777777" w:rsidR="00DE4E84" w:rsidRDefault="00DE4E84" w:rsidP="00DE4E84">
      <w:r>
        <w:t>Referenced by:</w:t>
      </w:r>
    </w:p>
    <w:p w14:paraId="60294BBB" w14:textId="77777777" w:rsidR="00DE4E84"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2B4B3BC5" w14:textId="77777777" w:rsidR="00DE4E84" w:rsidRDefault="00DE4E84" w:rsidP="00DE4E84"/>
    <w:p w14:paraId="0040D18E" w14:textId="77777777" w:rsidR="00D640A3" w:rsidRDefault="00D640A3" w:rsidP="00D640A3">
      <w:pPr>
        <w:pStyle w:val="Heading2"/>
      </w:pPr>
      <w:bookmarkStart w:id="414" w:name="_Toc484003890"/>
      <w:r>
        <w:t>Table Search Parameters</w:t>
      </w:r>
      <w:bookmarkEnd w:id="414"/>
    </w:p>
    <w:p w14:paraId="51B3F805" w14:textId="77777777" w:rsidR="00D640A3" w:rsidRDefault="00D640A3" w:rsidP="00D640A3">
      <w:r>
        <w:t>Contains the ‘where’ clause from the users last successful search and/or report</w:t>
      </w:r>
      <w:r w:rsidRPr="00542D7B">
        <w:t>.</w:t>
      </w:r>
    </w:p>
    <w:p w14:paraId="003EC3F2" w14:textId="77777777" w:rsidR="00D640A3" w:rsidRDefault="00D640A3" w:rsidP="00D640A3">
      <w:pPr>
        <w:pStyle w:val="TableCaption"/>
      </w:pPr>
      <w:bookmarkStart w:id="415" w:name="_Ref483221363"/>
      <w:bookmarkStart w:id="416" w:name="_Toc484003923"/>
      <w:r>
        <w:lastRenderedPageBreak/>
        <w:t xml:space="preserve">Table </w:t>
      </w:r>
      <w:fldSimple w:instr=" STYLEREF 1 \s ">
        <w:r w:rsidR="00B76A4E">
          <w:rPr>
            <w:noProof/>
          </w:rPr>
          <w:t>7</w:t>
        </w:r>
      </w:fldSimple>
      <w:r>
        <w:noBreakHyphen/>
      </w:r>
      <w:fldSimple w:instr=" SEQ Table \* ARABIC \s 1 ">
        <w:r w:rsidR="00B76A4E">
          <w:rPr>
            <w:noProof/>
          </w:rPr>
          <w:t>9</w:t>
        </w:r>
      </w:fldSimple>
      <w:r>
        <w:t xml:space="preserve">: Search </w:t>
      </w:r>
      <w:bookmarkEnd w:id="415"/>
      <w:r>
        <w:t>Parameters</w:t>
      </w:r>
      <w:bookmarkEnd w:id="416"/>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640A3" w:rsidRPr="00C43C4E" w14:paraId="27BA2B14" w14:textId="77777777" w:rsidTr="0017456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02EFBA8A" w14:textId="77777777" w:rsidR="00D640A3" w:rsidRDefault="00D640A3" w:rsidP="00174560">
            <w:pPr>
              <w:pStyle w:val="TableHeading"/>
            </w:pPr>
            <w:r w:rsidRPr="00AC2578">
              <w:t>Column Name</w:t>
            </w:r>
          </w:p>
        </w:tc>
        <w:tc>
          <w:tcPr>
            <w:tcW w:w="1620" w:type="dxa"/>
            <w:shd w:val="clear" w:color="auto" w:fill="DBE5F1" w:themeFill="accent1" w:themeFillTint="33"/>
          </w:tcPr>
          <w:p w14:paraId="41D3E646" w14:textId="77777777" w:rsidR="00D640A3" w:rsidRDefault="00D640A3" w:rsidP="00174560">
            <w:pPr>
              <w:pStyle w:val="TableHeading"/>
            </w:pPr>
            <w:r w:rsidRPr="00AC2578">
              <w:t>Data Type</w:t>
            </w:r>
          </w:p>
        </w:tc>
        <w:tc>
          <w:tcPr>
            <w:tcW w:w="900" w:type="dxa"/>
            <w:shd w:val="clear" w:color="auto" w:fill="DBE5F1" w:themeFill="accent1" w:themeFillTint="33"/>
          </w:tcPr>
          <w:p w14:paraId="7935DEBC" w14:textId="77777777" w:rsidR="00D640A3" w:rsidRPr="00C43C4E" w:rsidRDefault="00D640A3" w:rsidP="00174560">
            <w:pPr>
              <w:pStyle w:val="TableHeading"/>
            </w:pPr>
            <w:r w:rsidRPr="00AC2578">
              <w:t>Null</w:t>
            </w:r>
          </w:p>
        </w:tc>
        <w:tc>
          <w:tcPr>
            <w:tcW w:w="4680" w:type="dxa"/>
            <w:shd w:val="clear" w:color="auto" w:fill="DBE5F1" w:themeFill="accent1" w:themeFillTint="33"/>
          </w:tcPr>
          <w:p w14:paraId="22AED1FA" w14:textId="77777777" w:rsidR="00D640A3" w:rsidRPr="00A8667C" w:rsidRDefault="00D640A3" w:rsidP="00174560">
            <w:pPr>
              <w:pStyle w:val="TableHeading"/>
            </w:pPr>
            <w:r w:rsidRPr="00AC2578">
              <w:t>Description</w:t>
            </w:r>
          </w:p>
        </w:tc>
      </w:tr>
      <w:tr w:rsidR="00D640A3" w:rsidRPr="00C43C4E" w14:paraId="18DC612B" w14:textId="77777777" w:rsidTr="00174560">
        <w:trPr>
          <w:cantSplit/>
        </w:trPr>
        <w:tc>
          <w:tcPr>
            <w:tcW w:w="1777" w:type="dxa"/>
          </w:tcPr>
          <w:p w14:paraId="2C136E24" w14:textId="77777777" w:rsidR="00D640A3" w:rsidRPr="00AC1F30" w:rsidRDefault="00D640A3" w:rsidP="001959C8">
            <w:pPr>
              <w:pStyle w:val="TableRow"/>
              <w:rPr>
                <w:b/>
              </w:rPr>
            </w:pPr>
            <w:r w:rsidRPr="00AC1F30">
              <w:t>Rec</w:t>
            </w:r>
            <w:r>
              <w:t xml:space="preserve"> </w:t>
            </w:r>
            <w:r w:rsidRPr="00AC1F30">
              <w:t>Id</w:t>
            </w:r>
          </w:p>
        </w:tc>
        <w:tc>
          <w:tcPr>
            <w:tcW w:w="1620" w:type="dxa"/>
          </w:tcPr>
          <w:p w14:paraId="007526AF" w14:textId="77777777" w:rsidR="00D640A3" w:rsidRPr="00AC1F30" w:rsidRDefault="00D640A3" w:rsidP="001959C8">
            <w:pPr>
              <w:pStyle w:val="TableRow"/>
              <w:rPr>
                <w:rFonts w:eastAsia="Times New Roman"/>
                <w:b/>
                <w:szCs w:val="24"/>
              </w:rPr>
            </w:pPr>
            <w:r w:rsidRPr="00AC1F30">
              <w:t>Seq</w:t>
            </w:r>
            <w:r>
              <w:t>uence</w:t>
            </w:r>
          </w:p>
        </w:tc>
        <w:tc>
          <w:tcPr>
            <w:tcW w:w="900" w:type="dxa"/>
          </w:tcPr>
          <w:p w14:paraId="2959C59E" w14:textId="77777777" w:rsidR="00D640A3" w:rsidRPr="00AC1F30" w:rsidRDefault="00D640A3" w:rsidP="001959C8">
            <w:pPr>
              <w:pStyle w:val="TableRow"/>
              <w:rPr>
                <w:b/>
              </w:rPr>
            </w:pPr>
            <w:r w:rsidRPr="00AC1F30">
              <w:t>Not</w:t>
            </w:r>
          </w:p>
        </w:tc>
        <w:tc>
          <w:tcPr>
            <w:tcW w:w="4680" w:type="dxa"/>
          </w:tcPr>
          <w:p w14:paraId="73FF0128" w14:textId="77777777" w:rsidR="00D640A3" w:rsidRPr="00AC1F30" w:rsidRDefault="00D640A3" w:rsidP="001959C8">
            <w:pPr>
              <w:pStyle w:val="TableRow"/>
              <w:rPr>
                <w:b/>
              </w:rPr>
            </w:pPr>
            <w:r w:rsidRPr="00AC1F30">
              <w:t>Unique integer for the enumeration type to set it apart from the other enumeration types.</w:t>
            </w:r>
          </w:p>
        </w:tc>
      </w:tr>
      <w:tr w:rsidR="00D640A3" w:rsidRPr="00C43C4E" w14:paraId="4EC95074" w14:textId="77777777" w:rsidTr="00174560">
        <w:trPr>
          <w:cantSplit/>
        </w:trPr>
        <w:tc>
          <w:tcPr>
            <w:tcW w:w="1777" w:type="dxa"/>
          </w:tcPr>
          <w:p w14:paraId="598873A1" w14:textId="77777777" w:rsidR="00D640A3" w:rsidRPr="00AC1F30" w:rsidRDefault="00D640A3" w:rsidP="001959C8">
            <w:pPr>
              <w:pStyle w:val="TableRow"/>
              <w:rPr>
                <w:b/>
              </w:rPr>
            </w:pPr>
            <w:r w:rsidRPr="00AC1F30">
              <w:t>Rec UUID</w:t>
            </w:r>
          </w:p>
        </w:tc>
        <w:tc>
          <w:tcPr>
            <w:tcW w:w="1620" w:type="dxa"/>
          </w:tcPr>
          <w:p w14:paraId="62C8CC7D" w14:textId="77777777" w:rsidR="00D640A3" w:rsidRPr="00AC1F30" w:rsidRDefault="00D640A3" w:rsidP="001959C8">
            <w:pPr>
              <w:pStyle w:val="TableRow"/>
              <w:rPr>
                <w:b/>
              </w:rPr>
            </w:pPr>
            <w:r w:rsidRPr="00AC1F30">
              <w:t>UUID</w:t>
            </w:r>
          </w:p>
        </w:tc>
        <w:tc>
          <w:tcPr>
            <w:tcW w:w="900" w:type="dxa"/>
          </w:tcPr>
          <w:p w14:paraId="4C59D1EB" w14:textId="77777777" w:rsidR="00D640A3" w:rsidRPr="00AC1F30" w:rsidRDefault="00D640A3" w:rsidP="001959C8">
            <w:pPr>
              <w:pStyle w:val="TableRow"/>
              <w:rPr>
                <w:b/>
              </w:rPr>
            </w:pPr>
            <w:r w:rsidRPr="00AC1F30">
              <w:t>Not</w:t>
            </w:r>
          </w:p>
        </w:tc>
        <w:tc>
          <w:tcPr>
            <w:tcW w:w="4680" w:type="dxa"/>
          </w:tcPr>
          <w:p w14:paraId="2CD6FD8A" w14:textId="77777777" w:rsidR="00D640A3" w:rsidRPr="00AC1F30" w:rsidRDefault="00D640A3" w:rsidP="001959C8">
            <w:pPr>
              <w:pStyle w:val="TableRow"/>
              <w:rPr>
                <w:b/>
              </w:rPr>
            </w:pPr>
            <w:r w:rsidRPr="00AC1F30">
              <w:t>Unique identifier for the enumeration type to set it apart from the other enumeration types.</w:t>
            </w:r>
          </w:p>
        </w:tc>
      </w:tr>
      <w:tr w:rsidR="00D640A3" w:rsidRPr="00C43C4E" w14:paraId="01B0FA35" w14:textId="77777777" w:rsidTr="00174560">
        <w:trPr>
          <w:cantSplit/>
        </w:trPr>
        <w:tc>
          <w:tcPr>
            <w:tcW w:w="1777" w:type="dxa"/>
          </w:tcPr>
          <w:p w14:paraId="1C204A42" w14:textId="77777777" w:rsidR="00D640A3" w:rsidRDefault="00D640A3" w:rsidP="001959C8">
            <w:pPr>
              <w:pStyle w:val="TableRow"/>
            </w:pPr>
            <w:r>
              <w:t>User ID</w:t>
            </w:r>
          </w:p>
        </w:tc>
        <w:tc>
          <w:tcPr>
            <w:tcW w:w="1620" w:type="dxa"/>
          </w:tcPr>
          <w:p w14:paraId="1DCD90D5" w14:textId="77777777" w:rsidR="00D640A3" w:rsidRDefault="00D640A3" w:rsidP="001959C8">
            <w:pPr>
              <w:pStyle w:val="TableRow"/>
            </w:pPr>
            <w:r>
              <w:t>Text</w:t>
            </w:r>
          </w:p>
        </w:tc>
        <w:tc>
          <w:tcPr>
            <w:tcW w:w="900" w:type="dxa"/>
          </w:tcPr>
          <w:p w14:paraId="723A0076" w14:textId="77777777" w:rsidR="00D640A3" w:rsidRPr="00AC1F30" w:rsidRDefault="00D640A3" w:rsidP="001959C8">
            <w:pPr>
              <w:pStyle w:val="TableRow"/>
              <w:rPr>
                <w:b/>
              </w:rPr>
            </w:pPr>
            <w:r w:rsidRPr="00AC1F30">
              <w:t>Not</w:t>
            </w:r>
          </w:p>
        </w:tc>
        <w:tc>
          <w:tcPr>
            <w:tcW w:w="4680" w:type="dxa"/>
          </w:tcPr>
          <w:p w14:paraId="36309AD7" w14:textId="6CB5A2B9" w:rsidR="00D640A3" w:rsidRPr="00A8667C" w:rsidRDefault="00DA3E5F" w:rsidP="001959C8">
            <w:pPr>
              <w:pStyle w:val="TableRow"/>
            </w:pPr>
            <w:r>
              <w:t xml:space="preserve">The user id of the individual the search parameters are for.  </w:t>
            </w:r>
          </w:p>
        </w:tc>
      </w:tr>
      <w:tr w:rsidR="00D640A3" w:rsidRPr="00C43C4E" w14:paraId="082156A5" w14:textId="77777777" w:rsidTr="00174560">
        <w:trPr>
          <w:cantSplit/>
        </w:trPr>
        <w:tc>
          <w:tcPr>
            <w:tcW w:w="1777" w:type="dxa"/>
          </w:tcPr>
          <w:p w14:paraId="7D7B7D65" w14:textId="77777777" w:rsidR="00D640A3" w:rsidRDefault="00D640A3" w:rsidP="001959C8">
            <w:pPr>
              <w:pStyle w:val="TableRow"/>
            </w:pPr>
            <w:r>
              <w:t>Where Clause</w:t>
            </w:r>
          </w:p>
        </w:tc>
        <w:tc>
          <w:tcPr>
            <w:tcW w:w="1620" w:type="dxa"/>
          </w:tcPr>
          <w:p w14:paraId="05868A1A" w14:textId="77777777" w:rsidR="00D640A3" w:rsidRDefault="00D640A3" w:rsidP="001959C8">
            <w:pPr>
              <w:pStyle w:val="TableRow"/>
            </w:pPr>
            <w:r>
              <w:t>Text</w:t>
            </w:r>
          </w:p>
        </w:tc>
        <w:tc>
          <w:tcPr>
            <w:tcW w:w="900" w:type="dxa"/>
          </w:tcPr>
          <w:p w14:paraId="156CBBF9" w14:textId="77777777" w:rsidR="00D640A3" w:rsidRPr="00AC1F30" w:rsidRDefault="00D640A3" w:rsidP="001959C8">
            <w:pPr>
              <w:pStyle w:val="TableRow"/>
              <w:rPr>
                <w:b/>
              </w:rPr>
            </w:pPr>
            <w:r w:rsidRPr="00AC1F30">
              <w:t>Not</w:t>
            </w:r>
          </w:p>
        </w:tc>
        <w:tc>
          <w:tcPr>
            <w:tcW w:w="4680" w:type="dxa"/>
          </w:tcPr>
          <w:p w14:paraId="0773FF99" w14:textId="544683E4" w:rsidR="00D640A3" w:rsidRPr="00A8667C" w:rsidRDefault="00DA3E5F" w:rsidP="001959C8">
            <w:pPr>
              <w:pStyle w:val="TableRow"/>
            </w:pPr>
            <w:r>
              <w:t xml:space="preserve">A string that contains the actual search parameters.  </w:t>
            </w:r>
          </w:p>
        </w:tc>
      </w:tr>
      <w:tr w:rsidR="00D640A3" w:rsidRPr="00C43C4E" w14:paraId="5C241208" w14:textId="77777777" w:rsidTr="00174560">
        <w:trPr>
          <w:cantSplit/>
        </w:trPr>
        <w:tc>
          <w:tcPr>
            <w:tcW w:w="1777" w:type="dxa"/>
          </w:tcPr>
          <w:p w14:paraId="7E0B70B6" w14:textId="77777777" w:rsidR="00D640A3" w:rsidRDefault="00D640A3" w:rsidP="001959C8">
            <w:pPr>
              <w:pStyle w:val="TableRow"/>
            </w:pPr>
          </w:p>
        </w:tc>
        <w:tc>
          <w:tcPr>
            <w:tcW w:w="1620" w:type="dxa"/>
          </w:tcPr>
          <w:p w14:paraId="17EFEF47" w14:textId="77777777" w:rsidR="00D640A3" w:rsidRDefault="00D640A3" w:rsidP="001959C8">
            <w:pPr>
              <w:pStyle w:val="TableRow"/>
            </w:pPr>
          </w:p>
        </w:tc>
        <w:tc>
          <w:tcPr>
            <w:tcW w:w="900" w:type="dxa"/>
          </w:tcPr>
          <w:p w14:paraId="6ABB45B1" w14:textId="77777777" w:rsidR="00D640A3" w:rsidRPr="00C43C4E" w:rsidRDefault="00D640A3" w:rsidP="001959C8">
            <w:pPr>
              <w:pStyle w:val="TableRow"/>
            </w:pPr>
          </w:p>
        </w:tc>
        <w:tc>
          <w:tcPr>
            <w:tcW w:w="4680" w:type="dxa"/>
          </w:tcPr>
          <w:p w14:paraId="2D6D7B68" w14:textId="77777777" w:rsidR="00D640A3" w:rsidRPr="00A8667C" w:rsidRDefault="00D640A3" w:rsidP="001959C8">
            <w:pPr>
              <w:pStyle w:val="TableRow"/>
            </w:pPr>
          </w:p>
        </w:tc>
      </w:tr>
      <w:tr w:rsidR="00D640A3" w:rsidRPr="00C43C4E" w14:paraId="4B8873AF" w14:textId="77777777" w:rsidTr="00174560">
        <w:trPr>
          <w:cantSplit/>
        </w:trPr>
        <w:tc>
          <w:tcPr>
            <w:tcW w:w="1777" w:type="dxa"/>
          </w:tcPr>
          <w:p w14:paraId="6ED4A128" w14:textId="77777777" w:rsidR="00D640A3" w:rsidRPr="00AC1F30" w:rsidRDefault="00D640A3" w:rsidP="001959C8">
            <w:pPr>
              <w:pStyle w:val="TableRow"/>
              <w:rPr>
                <w:b/>
              </w:rPr>
            </w:pPr>
            <w:r w:rsidRPr="00AC1F30">
              <w:t>BOILERPLATE</w:t>
            </w:r>
          </w:p>
        </w:tc>
        <w:tc>
          <w:tcPr>
            <w:tcW w:w="1620" w:type="dxa"/>
          </w:tcPr>
          <w:p w14:paraId="6E377D14" w14:textId="77777777" w:rsidR="00D640A3" w:rsidRPr="00AC1F30" w:rsidRDefault="00D640A3" w:rsidP="001959C8">
            <w:pPr>
              <w:pStyle w:val="TableRow"/>
            </w:pPr>
          </w:p>
        </w:tc>
        <w:tc>
          <w:tcPr>
            <w:tcW w:w="900" w:type="dxa"/>
          </w:tcPr>
          <w:p w14:paraId="61C66AB7" w14:textId="77777777" w:rsidR="00D640A3" w:rsidRPr="00AC1F30" w:rsidRDefault="00D640A3" w:rsidP="001959C8">
            <w:pPr>
              <w:pStyle w:val="TableRow"/>
            </w:pPr>
          </w:p>
        </w:tc>
        <w:tc>
          <w:tcPr>
            <w:tcW w:w="4680" w:type="dxa"/>
          </w:tcPr>
          <w:p w14:paraId="13F8D177" w14:textId="77777777" w:rsidR="00D640A3" w:rsidRPr="00AC1F30" w:rsidRDefault="00D640A3" w:rsidP="001959C8">
            <w:pPr>
              <w:pStyle w:val="TableRow"/>
              <w:rPr>
                <w:b/>
              </w:rPr>
            </w:pPr>
            <w:r w:rsidRPr="00AC1F30">
              <w:t>See ‘Table Boilerplate Suffix’.</w:t>
            </w:r>
          </w:p>
        </w:tc>
      </w:tr>
    </w:tbl>
    <w:p w14:paraId="4CCAD5EB" w14:textId="77777777" w:rsidR="00D640A3" w:rsidRDefault="00D640A3" w:rsidP="00D640A3">
      <w:r>
        <w:t>Referenced by:</w:t>
      </w:r>
    </w:p>
    <w:p w14:paraId="1C7D6DF1" w14:textId="77777777" w:rsidR="00D640A3" w:rsidRDefault="00D640A3" w:rsidP="00D640A3">
      <w:pPr>
        <w:ind w:left="1440"/>
      </w:pPr>
      <w:r>
        <w:t>Add reference here</w:t>
      </w:r>
    </w:p>
    <w:p w14:paraId="12EF7AAA" w14:textId="77777777" w:rsidR="00D640A3" w:rsidRDefault="00D640A3" w:rsidP="00D640A3"/>
    <w:p w14:paraId="08418382" w14:textId="77777777" w:rsidR="00D37852" w:rsidRDefault="00D37852" w:rsidP="00D37852">
      <w:pPr>
        <w:pStyle w:val="Heading2"/>
      </w:pPr>
      <w:bookmarkStart w:id="417" w:name="_Toc484003891"/>
      <w:r>
        <w:t>Table Attachments</w:t>
      </w:r>
      <w:bookmarkEnd w:id="417"/>
    </w:p>
    <w:p w14:paraId="545ECB19" w14:textId="77777777" w:rsidR="00D37852" w:rsidRDefault="002A625C" w:rsidP="00D37852">
      <w:r>
        <w:t>The record containing the attachment information</w:t>
      </w:r>
      <w:r w:rsidR="00D37852" w:rsidRPr="00542D7B">
        <w:t>.</w:t>
      </w:r>
      <w:r>
        <w:t xml:space="preserve">  There can be multiple attachment records linked to the parent record.</w:t>
      </w:r>
    </w:p>
    <w:p w14:paraId="53A252C0" w14:textId="77777777" w:rsidR="00D37852" w:rsidRDefault="00D37852" w:rsidP="00D37852">
      <w:pPr>
        <w:pStyle w:val="TableCaption"/>
      </w:pPr>
      <w:bookmarkStart w:id="418" w:name="_Ref483223858"/>
      <w:bookmarkStart w:id="419" w:name="_Toc484003924"/>
      <w:r>
        <w:t xml:space="preserve">Table </w:t>
      </w:r>
      <w:fldSimple w:instr=" STYLEREF 1 \s ">
        <w:r w:rsidR="00B76A4E">
          <w:rPr>
            <w:noProof/>
          </w:rPr>
          <w:t>7</w:t>
        </w:r>
      </w:fldSimple>
      <w:r>
        <w:noBreakHyphen/>
      </w:r>
      <w:fldSimple w:instr=" SEQ Table \* ARABIC \s 1 ">
        <w:r w:rsidR="00B76A4E">
          <w:rPr>
            <w:noProof/>
          </w:rPr>
          <w:t>10</w:t>
        </w:r>
      </w:fldSimple>
      <w:r>
        <w:t>: Attachments</w:t>
      </w:r>
      <w:bookmarkEnd w:id="418"/>
      <w:bookmarkEnd w:id="419"/>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2E10A219"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54D7355" w14:textId="77777777" w:rsidR="00D37852" w:rsidRDefault="00D37852" w:rsidP="00EB1472">
            <w:pPr>
              <w:pStyle w:val="TableHeading"/>
            </w:pPr>
            <w:r w:rsidRPr="00AC2578">
              <w:t>Column Name</w:t>
            </w:r>
          </w:p>
        </w:tc>
        <w:tc>
          <w:tcPr>
            <w:tcW w:w="1620" w:type="dxa"/>
            <w:shd w:val="clear" w:color="auto" w:fill="DBE5F1" w:themeFill="accent1" w:themeFillTint="33"/>
          </w:tcPr>
          <w:p w14:paraId="574E46B7" w14:textId="77777777" w:rsidR="00D37852" w:rsidRDefault="00D37852" w:rsidP="00EB1472">
            <w:pPr>
              <w:pStyle w:val="TableHeading"/>
            </w:pPr>
            <w:r w:rsidRPr="00AC2578">
              <w:t>Data Type</w:t>
            </w:r>
          </w:p>
        </w:tc>
        <w:tc>
          <w:tcPr>
            <w:tcW w:w="900" w:type="dxa"/>
            <w:shd w:val="clear" w:color="auto" w:fill="DBE5F1" w:themeFill="accent1" w:themeFillTint="33"/>
          </w:tcPr>
          <w:p w14:paraId="70FBB537"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0363FDEA" w14:textId="77777777" w:rsidR="00D37852" w:rsidRPr="00A8667C" w:rsidRDefault="00D37852" w:rsidP="00EB1472">
            <w:pPr>
              <w:pStyle w:val="TableHeading"/>
            </w:pPr>
            <w:r w:rsidRPr="00AC2578">
              <w:t>Description</w:t>
            </w:r>
          </w:p>
        </w:tc>
      </w:tr>
      <w:tr w:rsidR="00D37852" w:rsidRPr="00C43C4E" w14:paraId="2BC3E706" w14:textId="77777777" w:rsidTr="00EB1472">
        <w:trPr>
          <w:cantSplit/>
        </w:trPr>
        <w:tc>
          <w:tcPr>
            <w:tcW w:w="1777" w:type="dxa"/>
          </w:tcPr>
          <w:p w14:paraId="4F275360" w14:textId="77777777" w:rsidR="00D37852" w:rsidRPr="00AC1F30" w:rsidRDefault="00D37852" w:rsidP="001959C8">
            <w:pPr>
              <w:pStyle w:val="TableRow"/>
              <w:rPr>
                <w:b/>
              </w:rPr>
            </w:pPr>
            <w:r w:rsidRPr="00AC1F30">
              <w:t>Rec</w:t>
            </w:r>
            <w:r>
              <w:t xml:space="preserve"> </w:t>
            </w:r>
            <w:r w:rsidRPr="00AC1F30">
              <w:t>Id</w:t>
            </w:r>
          </w:p>
        </w:tc>
        <w:tc>
          <w:tcPr>
            <w:tcW w:w="1620" w:type="dxa"/>
          </w:tcPr>
          <w:p w14:paraId="32B66FDB" w14:textId="77777777" w:rsidR="00D37852" w:rsidRPr="00AC1F30" w:rsidRDefault="00D37852" w:rsidP="001959C8">
            <w:pPr>
              <w:pStyle w:val="TableRow"/>
              <w:rPr>
                <w:rFonts w:eastAsia="Times New Roman"/>
                <w:b/>
                <w:szCs w:val="24"/>
              </w:rPr>
            </w:pPr>
            <w:r w:rsidRPr="00AC1F30">
              <w:t>Seq</w:t>
            </w:r>
            <w:r>
              <w:t>uence</w:t>
            </w:r>
          </w:p>
        </w:tc>
        <w:tc>
          <w:tcPr>
            <w:tcW w:w="900" w:type="dxa"/>
          </w:tcPr>
          <w:p w14:paraId="1BEDE034" w14:textId="77777777" w:rsidR="00D37852" w:rsidRPr="00AC1F30" w:rsidRDefault="00D37852" w:rsidP="001959C8">
            <w:pPr>
              <w:pStyle w:val="TableRow"/>
              <w:rPr>
                <w:b/>
              </w:rPr>
            </w:pPr>
            <w:r w:rsidRPr="00AC1F30">
              <w:t>Not</w:t>
            </w:r>
          </w:p>
        </w:tc>
        <w:tc>
          <w:tcPr>
            <w:tcW w:w="4680" w:type="dxa"/>
          </w:tcPr>
          <w:p w14:paraId="0FBEF4D9" w14:textId="66556728" w:rsidR="00D37852" w:rsidRPr="00AC1F30" w:rsidRDefault="00D37852" w:rsidP="001959C8">
            <w:pPr>
              <w:pStyle w:val="TableRow"/>
              <w:rPr>
                <w:b/>
              </w:rPr>
            </w:pPr>
            <w:r w:rsidRPr="00AC1F30">
              <w:t>Unique integer for the enumeration type to set it apart from the other enumeration types.</w:t>
            </w:r>
            <w:r w:rsidR="00C41BB1">
              <w:t xml:space="preserve">  </w:t>
            </w:r>
          </w:p>
        </w:tc>
      </w:tr>
      <w:tr w:rsidR="00D37852" w:rsidRPr="00C43C4E" w14:paraId="754A4DC2" w14:textId="77777777" w:rsidTr="00EB1472">
        <w:trPr>
          <w:cantSplit/>
        </w:trPr>
        <w:tc>
          <w:tcPr>
            <w:tcW w:w="1777" w:type="dxa"/>
          </w:tcPr>
          <w:p w14:paraId="1582A1E1" w14:textId="77777777" w:rsidR="00D37852" w:rsidRPr="00AC1F30" w:rsidRDefault="00D37852" w:rsidP="001959C8">
            <w:pPr>
              <w:pStyle w:val="TableRow"/>
              <w:rPr>
                <w:b/>
              </w:rPr>
            </w:pPr>
            <w:r w:rsidRPr="00AC1F30">
              <w:t>Rec UUID</w:t>
            </w:r>
          </w:p>
        </w:tc>
        <w:tc>
          <w:tcPr>
            <w:tcW w:w="1620" w:type="dxa"/>
          </w:tcPr>
          <w:p w14:paraId="4F890044" w14:textId="77777777" w:rsidR="00D37852" w:rsidRPr="00AC1F30" w:rsidRDefault="00D37852" w:rsidP="001959C8">
            <w:pPr>
              <w:pStyle w:val="TableRow"/>
              <w:rPr>
                <w:b/>
              </w:rPr>
            </w:pPr>
            <w:r w:rsidRPr="00AC1F30">
              <w:t>UUID</w:t>
            </w:r>
          </w:p>
        </w:tc>
        <w:tc>
          <w:tcPr>
            <w:tcW w:w="900" w:type="dxa"/>
          </w:tcPr>
          <w:p w14:paraId="55DC0E23" w14:textId="77777777" w:rsidR="00D37852" w:rsidRPr="00AC1F30" w:rsidRDefault="00D37852" w:rsidP="001959C8">
            <w:pPr>
              <w:pStyle w:val="TableRow"/>
              <w:rPr>
                <w:b/>
              </w:rPr>
            </w:pPr>
            <w:r w:rsidRPr="00AC1F30">
              <w:t>Not</w:t>
            </w:r>
          </w:p>
        </w:tc>
        <w:tc>
          <w:tcPr>
            <w:tcW w:w="4680" w:type="dxa"/>
          </w:tcPr>
          <w:p w14:paraId="761741F5" w14:textId="6060381C" w:rsidR="00D37852" w:rsidRPr="00AC1F30" w:rsidRDefault="00D37852" w:rsidP="001959C8">
            <w:pPr>
              <w:pStyle w:val="TableRow"/>
              <w:rPr>
                <w:b/>
              </w:rPr>
            </w:pPr>
            <w:r w:rsidRPr="00AC1F30">
              <w:t>Unique identifier for the enumeration type to set it apart from the other enumeration types.</w:t>
            </w:r>
            <w:r w:rsidR="00C41BB1">
              <w:t xml:space="preserve">  </w:t>
            </w:r>
          </w:p>
        </w:tc>
      </w:tr>
      <w:tr w:rsidR="002D308E" w:rsidRPr="00C43C4E" w14:paraId="719B83B0" w14:textId="77777777" w:rsidTr="00EB1472">
        <w:trPr>
          <w:cantSplit/>
        </w:trPr>
        <w:tc>
          <w:tcPr>
            <w:tcW w:w="1777" w:type="dxa"/>
          </w:tcPr>
          <w:p w14:paraId="3E961220" w14:textId="77777777" w:rsidR="002D308E" w:rsidRDefault="002D308E" w:rsidP="001959C8">
            <w:pPr>
              <w:pStyle w:val="TableRow"/>
            </w:pPr>
            <w:r>
              <w:t>File Type</w:t>
            </w:r>
          </w:p>
        </w:tc>
        <w:tc>
          <w:tcPr>
            <w:tcW w:w="1620" w:type="dxa"/>
          </w:tcPr>
          <w:p w14:paraId="1E4218D7" w14:textId="77777777" w:rsidR="002D308E" w:rsidRDefault="002D308E" w:rsidP="001959C8">
            <w:pPr>
              <w:pStyle w:val="TableRow"/>
            </w:pPr>
            <w:r w:rsidRPr="00AC1F30">
              <w:t>Enumeration</w:t>
            </w:r>
          </w:p>
        </w:tc>
        <w:tc>
          <w:tcPr>
            <w:tcW w:w="900" w:type="dxa"/>
          </w:tcPr>
          <w:p w14:paraId="68BFA0F5" w14:textId="77777777" w:rsidR="002D308E" w:rsidRPr="00C43C4E" w:rsidRDefault="002D308E" w:rsidP="001959C8">
            <w:pPr>
              <w:pStyle w:val="TableRow"/>
            </w:pPr>
            <w:r w:rsidRPr="00AC1F30">
              <w:t>No</w:t>
            </w:r>
            <w:r>
              <w:t>t</w:t>
            </w:r>
          </w:p>
        </w:tc>
        <w:tc>
          <w:tcPr>
            <w:tcW w:w="4680" w:type="dxa"/>
          </w:tcPr>
          <w:p w14:paraId="1A8EC154" w14:textId="488CE5FF" w:rsidR="002D308E" w:rsidRPr="00A8667C" w:rsidRDefault="00DA3E5F" w:rsidP="001959C8">
            <w:pPr>
              <w:pStyle w:val="TableRow"/>
            </w:pPr>
            <w:r>
              <w:t xml:space="preserve">The identifying name given </w:t>
            </w:r>
            <w:r w:rsidR="00C41BB1">
              <w:t>for the</w:t>
            </w:r>
            <w:r>
              <w:t xml:space="preserve"> specific kind of type the attachment is. </w:t>
            </w:r>
            <w:r w:rsidR="00C41BB1">
              <w:t xml:space="preserve"> </w:t>
            </w:r>
          </w:p>
        </w:tc>
      </w:tr>
      <w:tr w:rsidR="00D37852" w:rsidRPr="00C43C4E" w14:paraId="6B11A969" w14:textId="77777777" w:rsidTr="00EB1472">
        <w:trPr>
          <w:cantSplit/>
        </w:trPr>
        <w:tc>
          <w:tcPr>
            <w:tcW w:w="1777" w:type="dxa"/>
          </w:tcPr>
          <w:p w14:paraId="7617DE69" w14:textId="77777777" w:rsidR="00D37852" w:rsidRDefault="002D308E" w:rsidP="001959C8">
            <w:pPr>
              <w:pStyle w:val="TableRow"/>
            </w:pPr>
            <w:r>
              <w:t>Filename</w:t>
            </w:r>
          </w:p>
        </w:tc>
        <w:tc>
          <w:tcPr>
            <w:tcW w:w="1620" w:type="dxa"/>
          </w:tcPr>
          <w:p w14:paraId="0CBC5C82" w14:textId="77777777" w:rsidR="00D37852" w:rsidRDefault="00D37852" w:rsidP="001959C8">
            <w:pPr>
              <w:pStyle w:val="TableRow"/>
            </w:pPr>
          </w:p>
        </w:tc>
        <w:tc>
          <w:tcPr>
            <w:tcW w:w="900" w:type="dxa"/>
          </w:tcPr>
          <w:p w14:paraId="31358C2B" w14:textId="77777777" w:rsidR="00D37852" w:rsidRPr="00C43C4E" w:rsidRDefault="002D308E" w:rsidP="001959C8">
            <w:pPr>
              <w:pStyle w:val="TableRow"/>
            </w:pPr>
            <w:r>
              <w:t>Not</w:t>
            </w:r>
          </w:p>
        </w:tc>
        <w:tc>
          <w:tcPr>
            <w:tcW w:w="4680" w:type="dxa"/>
          </w:tcPr>
          <w:p w14:paraId="6E4F1626" w14:textId="00A46166" w:rsidR="00D37852" w:rsidRPr="00A8667C" w:rsidRDefault="00DA3E5F" w:rsidP="001959C8">
            <w:pPr>
              <w:pStyle w:val="TableRow"/>
            </w:pPr>
            <w:r>
              <w:t xml:space="preserve">The identifying name given to the attachment.  </w:t>
            </w:r>
          </w:p>
        </w:tc>
      </w:tr>
      <w:tr w:rsidR="002D308E" w:rsidRPr="00A8667C" w14:paraId="441F86A9" w14:textId="77777777" w:rsidTr="00846E03">
        <w:trPr>
          <w:cantSplit/>
        </w:trPr>
        <w:tc>
          <w:tcPr>
            <w:tcW w:w="1777" w:type="dxa"/>
          </w:tcPr>
          <w:p w14:paraId="1F9D19DB" w14:textId="77777777" w:rsidR="002D308E" w:rsidRDefault="002D308E" w:rsidP="001959C8">
            <w:pPr>
              <w:pStyle w:val="TableRow"/>
            </w:pPr>
            <w:r>
              <w:t>File Extension</w:t>
            </w:r>
          </w:p>
        </w:tc>
        <w:tc>
          <w:tcPr>
            <w:tcW w:w="1620" w:type="dxa"/>
          </w:tcPr>
          <w:p w14:paraId="68F5B202" w14:textId="77777777" w:rsidR="002D308E" w:rsidRDefault="002D308E" w:rsidP="001959C8">
            <w:pPr>
              <w:pStyle w:val="TableRow"/>
            </w:pPr>
            <w:r w:rsidRPr="00AC1F30">
              <w:t>Enumeration</w:t>
            </w:r>
          </w:p>
        </w:tc>
        <w:tc>
          <w:tcPr>
            <w:tcW w:w="900" w:type="dxa"/>
          </w:tcPr>
          <w:p w14:paraId="34BAF38F" w14:textId="77777777" w:rsidR="002D308E" w:rsidRDefault="002D308E" w:rsidP="001959C8">
            <w:pPr>
              <w:pStyle w:val="TableRow"/>
            </w:pPr>
            <w:r>
              <w:t>Not</w:t>
            </w:r>
          </w:p>
        </w:tc>
        <w:tc>
          <w:tcPr>
            <w:tcW w:w="4680" w:type="dxa"/>
          </w:tcPr>
          <w:p w14:paraId="031E7FF5" w14:textId="678E5F97" w:rsidR="002D308E" w:rsidRPr="00A8667C" w:rsidRDefault="00DA3E5F" w:rsidP="001959C8">
            <w:pPr>
              <w:pStyle w:val="TableRow"/>
            </w:pPr>
            <w:r>
              <w:t>The</w:t>
            </w:r>
            <w:r w:rsidRPr="00DA3E5F">
              <w:t xml:space="preserve"> group of letters occurring after a period in a file name, indicating the format of the </w:t>
            </w:r>
            <w:r w:rsidR="00C41BB1">
              <w:t>attachment</w:t>
            </w:r>
            <w:r>
              <w:t xml:space="preserve">.  </w:t>
            </w:r>
          </w:p>
        </w:tc>
      </w:tr>
      <w:tr w:rsidR="00D37852" w:rsidRPr="00C43C4E" w14:paraId="373CA9A4" w14:textId="77777777" w:rsidTr="00EB1472">
        <w:trPr>
          <w:cantSplit/>
        </w:trPr>
        <w:tc>
          <w:tcPr>
            <w:tcW w:w="1777" w:type="dxa"/>
          </w:tcPr>
          <w:p w14:paraId="087DE521" w14:textId="77777777" w:rsidR="00D37852" w:rsidRDefault="002D308E" w:rsidP="001959C8">
            <w:pPr>
              <w:pStyle w:val="TableRow"/>
            </w:pPr>
            <w:r>
              <w:t>Directory Path</w:t>
            </w:r>
          </w:p>
        </w:tc>
        <w:tc>
          <w:tcPr>
            <w:tcW w:w="1620" w:type="dxa"/>
          </w:tcPr>
          <w:p w14:paraId="60CBE466" w14:textId="3C951ADD" w:rsidR="00D37852" w:rsidRDefault="00B73AD2" w:rsidP="001959C8">
            <w:pPr>
              <w:pStyle w:val="TableRow"/>
            </w:pPr>
            <w:r>
              <w:t>Text</w:t>
            </w:r>
          </w:p>
        </w:tc>
        <w:tc>
          <w:tcPr>
            <w:tcW w:w="900" w:type="dxa"/>
          </w:tcPr>
          <w:p w14:paraId="09060CDA" w14:textId="2DFF776B" w:rsidR="00D37852" w:rsidRPr="00C43C4E" w:rsidRDefault="00B73AD2" w:rsidP="001959C8">
            <w:pPr>
              <w:pStyle w:val="TableRow"/>
            </w:pPr>
            <w:r>
              <w:t>Not</w:t>
            </w:r>
          </w:p>
        </w:tc>
        <w:tc>
          <w:tcPr>
            <w:tcW w:w="4680" w:type="dxa"/>
          </w:tcPr>
          <w:p w14:paraId="4827BAF8" w14:textId="32E1F7D0" w:rsidR="00D37852" w:rsidRPr="00A8667C" w:rsidRDefault="00B73AD2" w:rsidP="001959C8">
            <w:pPr>
              <w:pStyle w:val="TableRow"/>
            </w:pPr>
            <w:r>
              <w:t>The unique location within the file system</w:t>
            </w:r>
            <w:r w:rsidR="00C41BB1">
              <w:t xml:space="preserve"> where the attached is located</w:t>
            </w:r>
            <w:r>
              <w:t xml:space="preserve">.  </w:t>
            </w:r>
          </w:p>
        </w:tc>
      </w:tr>
      <w:tr w:rsidR="00D37852" w:rsidRPr="00C43C4E" w14:paraId="770F03CF" w14:textId="77777777" w:rsidTr="00EB1472">
        <w:trPr>
          <w:cantSplit/>
        </w:trPr>
        <w:tc>
          <w:tcPr>
            <w:tcW w:w="1777" w:type="dxa"/>
          </w:tcPr>
          <w:p w14:paraId="2D44C17C" w14:textId="77777777" w:rsidR="00D37852" w:rsidRDefault="00D37852" w:rsidP="001959C8">
            <w:pPr>
              <w:pStyle w:val="TableRow"/>
            </w:pPr>
          </w:p>
        </w:tc>
        <w:tc>
          <w:tcPr>
            <w:tcW w:w="1620" w:type="dxa"/>
          </w:tcPr>
          <w:p w14:paraId="41BF81C5" w14:textId="77777777" w:rsidR="00D37852" w:rsidRDefault="00D37852" w:rsidP="001959C8">
            <w:pPr>
              <w:pStyle w:val="TableRow"/>
            </w:pPr>
          </w:p>
        </w:tc>
        <w:tc>
          <w:tcPr>
            <w:tcW w:w="900" w:type="dxa"/>
          </w:tcPr>
          <w:p w14:paraId="6AE24698" w14:textId="77777777" w:rsidR="00D37852" w:rsidRPr="00C43C4E" w:rsidRDefault="00D37852" w:rsidP="001959C8">
            <w:pPr>
              <w:pStyle w:val="TableRow"/>
            </w:pPr>
          </w:p>
        </w:tc>
        <w:tc>
          <w:tcPr>
            <w:tcW w:w="4680" w:type="dxa"/>
          </w:tcPr>
          <w:p w14:paraId="05BB21DE" w14:textId="77777777" w:rsidR="00D37852" w:rsidRPr="00A8667C" w:rsidRDefault="00D37852" w:rsidP="001959C8">
            <w:pPr>
              <w:pStyle w:val="TableRow"/>
            </w:pPr>
          </w:p>
        </w:tc>
      </w:tr>
      <w:tr w:rsidR="00D37852" w:rsidRPr="00C43C4E" w14:paraId="5D689617" w14:textId="77777777" w:rsidTr="00EB1472">
        <w:trPr>
          <w:cantSplit/>
        </w:trPr>
        <w:tc>
          <w:tcPr>
            <w:tcW w:w="1777" w:type="dxa"/>
          </w:tcPr>
          <w:p w14:paraId="3091565B" w14:textId="77777777" w:rsidR="00D37852" w:rsidRPr="00AC1F30" w:rsidRDefault="00D37852" w:rsidP="001959C8">
            <w:pPr>
              <w:pStyle w:val="TableRow"/>
              <w:rPr>
                <w:b/>
              </w:rPr>
            </w:pPr>
            <w:r w:rsidRPr="00AC1F30">
              <w:t>BOILERPLATE</w:t>
            </w:r>
          </w:p>
        </w:tc>
        <w:tc>
          <w:tcPr>
            <w:tcW w:w="1620" w:type="dxa"/>
          </w:tcPr>
          <w:p w14:paraId="52AAAAA3" w14:textId="77777777" w:rsidR="00D37852" w:rsidRPr="00AC1F30" w:rsidRDefault="00D37852" w:rsidP="001959C8">
            <w:pPr>
              <w:pStyle w:val="TableRow"/>
            </w:pPr>
          </w:p>
        </w:tc>
        <w:tc>
          <w:tcPr>
            <w:tcW w:w="900" w:type="dxa"/>
          </w:tcPr>
          <w:p w14:paraId="7861174A" w14:textId="77777777" w:rsidR="00D37852" w:rsidRPr="00AC1F30" w:rsidRDefault="00D37852" w:rsidP="001959C8">
            <w:pPr>
              <w:pStyle w:val="TableRow"/>
            </w:pPr>
          </w:p>
        </w:tc>
        <w:tc>
          <w:tcPr>
            <w:tcW w:w="4680" w:type="dxa"/>
          </w:tcPr>
          <w:p w14:paraId="3FC75730" w14:textId="77777777" w:rsidR="00D37852" w:rsidRPr="00AC1F30" w:rsidRDefault="00D37852" w:rsidP="001959C8">
            <w:pPr>
              <w:pStyle w:val="TableRow"/>
              <w:rPr>
                <w:b/>
              </w:rPr>
            </w:pPr>
            <w:r w:rsidRPr="00AC1F30">
              <w:t>See ‘Table Boilerplate Suffix’.</w:t>
            </w:r>
          </w:p>
        </w:tc>
      </w:tr>
    </w:tbl>
    <w:p w14:paraId="1052DF67" w14:textId="77777777" w:rsidR="00D37852" w:rsidRDefault="00D37852" w:rsidP="00D37852">
      <w:r>
        <w:t>Referenced by:</w:t>
      </w:r>
    </w:p>
    <w:p w14:paraId="56512D3C" w14:textId="77777777" w:rsidR="00D37852" w:rsidRDefault="00D37852" w:rsidP="00D37852">
      <w:pPr>
        <w:ind w:left="1440"/>
      </w:pPr>
      <w:r>
        <w:t>Add reference here</w:t>
      </w:r>
    </w:p>
    <w:p w14:paraId="03414731" w14:textId="77777777" w:rsidR="00D37852" w:rsidRDefault="00D37852" w:rsidP="00D37852"/>
    <w:p w14:paraId="1918E664" w14:textId="77777777" w:rsidR="0011692A" w:rsidRDefault="0011692A" w:rsidP="00D37852"/>
    <w:p w14:paraId="6B4B36E8" w14:textId="77777777" w:rsidR="0011692A" w:rsidRDefault="0011692A" w:rsidP="00D37852"/>
    <w:p w14:paraId="20514DB6" w14:textId="77777777" w:rsidR="0011692A" w:rsidRDefault="0011692A" w:rsidP="00D37852"/>
    <w:p w14:paraId="176E58A9" w14:textId="77777777" w:rsidR="0011692A" w:rsidRDefault="0011692A" w:rsidP="00D37852"/>
    <w:p w14:paraId="470891A0" w14:textId="77777777" w:rsidR="0011692A" w:rsidRDefault="0011692A" w:rsidP="00D37852"/>
    <w:p w14:paraId="7A54E7F5" w14:textId="77777777" w:rsidR="008A0A3F" w:rsidRDefault="009A1FB9" w:rsidP="009C1F40">
      <w:pPr>
        <w:pStyle w:val="Heading2"/>
      </w:pPr>
      <w:bookmarkStart w:id="420" w:name="_Toc484003892"/>
      <w:r>
        <w:lastRenderedPageBreak/>
        <w:t>T</w:t>
      </w:r>
      <w:r w:rsidR="008A0A3F">
        <w:t>able Enumeration Types</w:t>
      </w:r>
      <w:bookmarkEnd w:id="420"/>
    </w:p>
    <w:p w14:paraId="265394F3" w14:textId="77777777" w:rsidR="008A0A3F" w:rsidRDefault="008A0A3F" w:rsidP="008A0A3F">
      <w:r w:rsidRPr="00542D7B">
        <w:t>The overarching data object that represents whole enumerations in the database by their names.</w:t>
      </w:r>
    </w:p>
    <w:p w14:paraId="6F85EAE4" w14:textId="77777777" w:rsidR="00A405BA" w:rsidRDefault="00A405BA" w:rsidP="00A405BA">
      <w:pPr>
        <w:pStyle w:val="TableCaption"/>
      </w:pPr>
      <w:bookmarkStart w:id="421" w:name="_Toc484003925"/>
      <w:r>
        <w:t xml:space="preserve">Table </w:t>
      </w:r>
      <w:fldSimple w:instr=" STYLEREF 1 \s ">
        <w:r w:rsidR="00B76A4E">
          <w:rPr>
            <w:noProof/>
          </w:rPr>
          <w:t>7</w:t>
        </w:r>
      </w:fldSimple>
      <w:r w:rsidR="00F15B95">
        <w:noBreakHyphen/>
      </w:r>
      <w:fldSimple w:instr=" SEQ Table \* ARABIC \s 1 ">
        <w:r w:rsidR="00B76A4E">
          <w:rPr>
            <w:noProof/>
          </w:rPr>
          <w:t>11</w:t>
        </w:r>
      </w:fldSimple>
      <w:r>
        <w:t>: Enumeration Types</w:t>
      </w:r>
      <w:bookmarkEnd w:id="42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8A0A3F" w:rsidRPr="00C43C4E" w14:paraId="4F4ADD07"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7F912B01" w14:textId="77777777" w:rsidR="008A0A3F" w:rsidRDefault="008A0A3F" w:rsidP="00A12839">
            <w:pPr>
              <w:pStyle w:val="TableHeading"/>
            </w:pPr>
            <w:r w:rsidRPr="00AC2578">
              <w:t>Column Name</w:t>
            </w:r>
          </w:p>
        </w:tc>
        <w:tc>
          <w:tcPr>
            <w:tcW w:w="1620" w:type="dxa"/>
            <w:shd w:val="clear" w:color="auto" w:fill="DBE5F1" w:themeFill="accent1" w:themeFillTint="33"/>
          </w:tcPr>
          <w:p w14:paraId="7F2BC111" w14:textId="77777777" w:rsidR="008A0A3F" w:rsidRDefault="008A0A3F" w:rsidP="00A12839">
            <w:pPr>
              <w:pStyle w:val="TableHeading"/>
            </w:pPr>
            <w:r w:rsidRPr="00AC2578">
              <w:t>Data Type</w:t>
            </w:r>
          </w:p>
        </w:tc>
        <w:tc>
          <w:tcPr>
            <w:tcW w:w="900" w:type="dxa"/>
            <w:shd w:val="clear" w:color="auto" w:fill="DBE5F1" w:themeFill="accent1" w:themeFillTint="33"/>
          </w:tcPr>
          <w:p w14:paraId="4C9AA52F" w14:textId="77777777" w:rsidR="008A0A3F" w:rsidRPr="00C43C4E" w:rsidRDefault="008A0A3F" w:rsidP="00A12839">
            <w:pPr>
              <w:pStyle w:val="TableHeading"/>
            </w:pPr>
            <w:r w:rsidRPr="00AC2578">
              <w:t>Null</w:t>
            </w:r>
          </w:p>
        </w:tc>
        <w:tc>
          <w:tcPr>
            <w:tcW w:w="4680" w:type="dxa"/>
            <w:shd w:val="clear" w:color="auto" w:fill="DBE5F1" w:themeFill="accent1" w:themeFillTint="33"/>
          </w:tcPr>
          <w:p w14:paraId="63BFC73A" w14:textId="77777777" w:rsidR="008A0A3F" w:rsidRPr="00A8667C" w:rsidRDefault="008A0A3F" w:rsidP="00A12839">
            <w:pPr>
              <w:pStyle w:val="TableHeading"/>
            </w:pPr>
            <w:r w:rsidRPr="00AC2578">
              <w:t>Description</w:t>
            </w:r>
          </w:p>
        </w:tc>
      </w:tr>
      <w:tr w:rsidR="00F52469" w:rsidRPr="00C43C4E" w14:paraId="260BEDD3" w14:textId="77777777" w:rsidTr="009C1F40">
        <w:trPr>
          <w:cantSplit/>
        </w:trPr>
        <w:tc>
          <w:tcPr>
            <w:tcW w:w="1777" w:type="dxa"/>
          </w:tcPr>
          <w:p w14:paraId="060E3109" w14:textId="77777777" w:rsidR="00F52469" w:rsidRPr="00AC1F30" w:rsidRDefault="00F52469" w:rsidP="001959C8">
            <w:pPr>
              <w:pStyle w:val="TableRow"/>
              <w:rPr>
                <w:b/>
              </w:rPr>
            </w:pPr>
            <w:r w:rsidRPr="00AC1F30">
              <w:t>Rec</w:t>
            </w:r>
            <w:r>
              <w:t xml:space="preserve"> </w:t>
            </w:r>
            <w:r w:rsidRPr="00AC1F30">
              <w:t>Id</w:t>
            </w:r>
          </w:p>
        </w:tc>
        <w:tc>
          <w:tcPr>
            <w:tcW w:w="1620" w:type="dxa"/>
          </w:tcPr>
          <w:p w14:paraId="697BD16D" w14:textId="77777777" w:rsidR="00F52469" w:rsidRPr="00AC1F30" w:rsidRDefault="00F52469" w:rsidP="001959C8">
            <w:pPr>
              <w:pStyle w:val="TableRow"/>
              <w:rPr>
                <w:rFonts w:eastAsia="Times New Roman"/>
                <w:b/>
                <w:szCs w:val="24"/>
              </w:rPr>
            </w:pPr>
            <w:r w:rsidRPr="00AC1F30">
              <w:t>Seq</w:t>
            </w:r>
            <w:r>
              <w:t>uence</w:t>
            </w:r>
          </w:p>
        </w:tc>
        <w:tc>
          <w:tcPr>
            <w:tcW w:w="900" w:type="dxa"/>
          </w:tcPr>
          <w:p w14:paraId="4E1E346A" w14:textId="77777777" w:rsidR="00F52469" w:rsidRPr="00AC1F30" w:rsidRDefault="00F52469" w:rsidP="001959C8">
            <w:pPr>
              <w:pStyle w:val="TableRow"/>
              <w:rPr>
                <w:b/>
              </w:rPr>
            </w:pPr>
            <w:r w:rsidRPr="00AC1F30">
              <w:t>Not</w:t>
            </w:r>
          </w:p>
        </w:tc>
        <w:tc>
          <w:tcPr>
            <w:tcW w:w="4680" w:type="dxa"/>
          </w:tcPr>
          <w:p w14:paraId="77CD9CF9" w14:textId="77777777" w:rsidR="00F52469" w:rsidRPr="00AC1F30" w:rsidRDefault="00F52469" w:rsidP="001959C8">
            <w:pPr>
              <w:pStyle w:val="TableRow"/>
              <w:rPr>
                <w:b/>
              </w:rPr>
            </w:pPr>
            <w:r w:rsidRPr="00AC1F30">
              <w:t>Unique integer for the enumeration type to set it apart from the other enumeration types.</w:t>
            </w:r>
          </w:p>
        </w:tc>
      </w:tr>
      <w:tr w:rsidR="00F52469" w:rsidRPr="00C43C4E" w14:paraId="0F681182" w14:textId="77777777" w:rsidTr="009C1F40">
        <w:trPr>
          <w:cantSplit/>
        </w:trPr>
        <w:tc>
          <w:tcPr>
            <w:tcW w:w="1777" w:type="dxa"/>
          </w:tcPr>
          <w:p w14:paraId="32AF8AC0" w14:textId="77777777" w:rsidR="00F52469" w:rsidRPr="00AC1F30" w:rsidRDefault="00F52469" w:rsidP="001959C8">
            <w:pPr>
              <w:pStyle w:val="TableRow"/>
              <w:rPr>
                <w:b/>
              </w:rPr>
            </w:pPr>
            <w:r w:rsidRPr="00AC1F30">
              <w:t>Rec UUID</w:t>
            </w:r>
          </w:p>
        </w:tc>
        <w:tc>
          <w:tcPr>
            <w:tcW w:w="1620" w:type="dxa"/>
          </w:tcPr>
          <w:p w14:paraId="136AAC16" w14:textId="77777777" w:rsidR="00F52469" w:rsidRPr="00AC1F30" w:rsidRDefault="00F52469" w:rsidP="001959C8">
            <w:pPr>
              <w:pStyle w:val="TableRow"/>
              <w:rPr>
                <w:b/>
              </w:rPr>
            </w:pPr>
            <w:r w:rsidRPr="00AC1F30">
              <w:t>UUID</w:t>
            </w:r>
          </w:p>
        </w:tc>
        <w:tc>
          <w:tcPr>
            <w:tcW w:w="900" w:type="dxa"/>
          </w:tcPr>
          <w:p w14:paraId="7E5894A4" w14:textId="77777777" w:rsidR="00F52469" w:rsidRPr="00AC1F30" w:rsidRDefault="00F52469" w:rsidP="001959C8">
            <w:pPr>
              <w:pStyle w:val="TableRow"/>
              <w:rPr>
                <w:b/>
              </w:rPr>
            </w:pPr>
            <w:r w:rsidRPr="00AC1F30">
              <w:t>Not</w:t>
            </w:r>
          </w:p>
        </w:tc>
        <w:tc>
          <w:tcPr>
            <w:tcW w:w="4680" w:type="dxa"/>
          </w:tcPr>
          <w:p w14:paraId="274B50D0" w14:textId="77777777" w:rsidR="00F52469" w:rsidRPr="00AC1F30" w:rsidRDefault="00F52469" w:rsidP="001959C8">
            <w:pPr>
              <w:pStyle w:val="TableRow"/>
              <w:rPr>
                <w:b/>
              </w:rPr>
            </w:pPr>
            <w:r w:rsidRPr="00AC1F30">
              <w:t>Unique identifier for the enumeration type to set it apart from the other enumeration types.</w:t>
            </w:r>
          </w:p>
        </w:tc>
      </w:tr>
      <w:tr w:rsidR="008A0A3F" w:rsidRPr="00C43C4E" w14:paraId="0EABD23B" w14:textId="77777777" w:rsidTr="009C1F40">
        <w:trPr>
          <w:cantSplit/>
        </w:trPr>
        <w:tc>
          <w:tcPr>
            <w:tcW w:w="1777" w:type="dxa"/>
          </w:tcPr>
          <w:p w14:paraId="267468D1" w14:textId="77777777" w:rsidR="008A0A3F" w:rsidRPr="00AC1F30" w:rsidRDefault="002D308E" w:rsidP="001959C8">
            <w:pPr>
              <w:pStyle w:val="TableRow"/>
              <w:rPr>
                <w:b/>
              </w:rPr>
            </w:pPr>
            <w:r w:rsidRPr="00AC1F30">
              <w:t>Enumeration</w:t>
            </w:r>
            <w:r>
              <w:t xml:space="preserve"> T</w:t>
            </w:r>
            <w:r w:rsidR="008A0A3F" w:rsidRPr="00AC1F30">
              <w:t>ype</w:t>
            </w:r>
          </w:p>
        </w:tc>
        <w:tc>
          <w:tcPr>
            <w:tcW w:w="1620" w:type="dxa"/>
          </w:tcPr>
          <w:p w14:paraId="5AE5E36E" w14:textId="77777777" w:rsidR="008A0A3F" w:rsidRPr="00AC1F30" w:rsidRDefault="008A0A3F" w:rsidP="001959C8">
            <w:pPr>
              <w:pStyle w:val="TableRow"/>
              <w:rPr>
                <w:b/>
              </w:rPr>
            </w:pPr>
            <w:r w:rsidRPr="00AC1F30">
              <w:t>text</w:t>
            </w:r>
          </w:p>
        </w:tc>
        <w:tc>
          <w:tcPr>
            <w:tcW w:w="900" w:type="dxa"/>
          </w:tcPr>
          <w:p w14:paraId="4052D411" w14:textId="77777777" w:rsidR="008A0A3F" w:rsidRPr="00AC1F30" w:rsidRDefault="008A0A3F" w:rsidP="001959C8">
            <w:pPr>
              <w:pStyle w:val="TableRow"/>
            </w:pPr>
          </w:p>
        </w:tc>
        <w:tc>
          <w:tcPr>
            <w:tcW w:w="4680" w:type="dxa"/>
          </w:tcPr>
          <w:p w14:paraId="449E799A" w14:textId="77777777" w:rsidR="008A0A3F" w:rsidRPr="00AC1F30" w:rsidRDefault="008A0A3F" w:rsidP="001959C8">
            <w:pPr>
              <w:pStyle w:val="TableRow"/>
              <w:rPr>
                <w:b/>
              </w:rPr>
            </w:pPr>
            <w:r w:rsidRPr="00AC1F30">
              <w:t>Identifying name of the enumeration in the database.</w:t>
            </w:r>
          </w:p>
        </w:tc>
      </w:tr>
      <w:tr w:rsidR="008A0A3F" w:rsidRPr="00C43C4E" w14:paraId="5A5EC2C3" w14:textId="77777777" w:rsidTr="009C1F40">
        <w:trPr>
          <w:cantSplit/>
        </w:trPr>
        <w:tc>
          <w:tcPr>
            <w:tcW w:w="1777" w:type="dxa"/>
          </w:tcPr>
          <w:p w14:paraId="70ACC745" w14:textId="77777777" w:rsidR="008A0A3F" w:rsidRPr="00AC1F30" w:rsidRDefault="002D308E" w:rsidP="001959C8">
            <w:pPr>
              <w:pStyle w:val="TableRow"/>
              <w:rPr>
                <w:b/>
              </w:rPr>
            </w:pPr>
            <w:r>
              <w:t>D</w:t>
            </w:r>
            <w:r w:rsidR="008A0A3F" w:rsidRPr="00AC1F30">
              <w:t>escription</w:t>
            </w:r>
          </w:p>
        </w:tc>
        <w:tc>
          <w:tcPr>
            <w:tcW w:w="1620" w:type="dxa"/>
          </w:tcPr>
          <w:p w14:paraId="2F6597DB" w14:textId="77777777" w:rsidR="008A0A3F" w:rsidRPr="00AC1F30" w:rsidRDefault="008A0A3F" w:rsidP="001959C8">
            <w:pPr>
              <w:pStyle w:val="TableRow"/>
              <w:rPr>
                <w:b/>
              </w:rPr>
            </w:pPr>
            <w:r w:rsidRPr="00AC1F30">
              <w:t>text</w:t>
            </w:r>
          </w:p>
        </w:tc>
        <w:tc>
          <w:tcPr>
            <w:tcW w:w="900" w:type="dxa"/>
          </w:tcPr>
          <w:p w14:paraId="677F74B6" w14:textId="77777777" w:rsidR="008A0A3F" w:rsidRPr="00AC1F30" w:rsidRDefault="008A0A3F" w:rsidP="001959C8">
            <w:pPr>
              <w:pStyle w:val="TableRow"/>
            </w:pPr>
          </w:p>
        </w:tc>
        <w:tc>
          <w:tcPr>
            <w:tcW w:w="4680" w:type="dxa"/>
          </w:tcPr>
          <w:p w14:paraId="1FAD6740" w14:textId="77777777" w:rsidR="008A0A3F" w:rsidRPr="00AC1F30" w:rsidRDefault="008A0A3F" w:rsidP="001959C8">
            <w:pPr>
              <w:pStyle w:val="TableRow"/>
              <w:rPr>
                <w:b/>
              </w:rPr>
            </w:pPr>
            <w:r w:rsidRPr="00AC1F30">
              <w:t>Brief description of the enumeration.</w:t>
            </w:r>
          </w:p>
        </w:tc>
      </w:tr>
      <w:tr w:rsidR="008A0A3F" w:rsidRPr="00C43C4E" w14:paraId="0A942B18" w14:textId="77777777" w:rsidTr="009C1F40">
        <w:trPr>
          <w:cantSplit/>
        </w:trPr>
        <w:tc>
          <w:tcPr>
            <w:tcW w:w="1777" w:type="dxa"/>
          </w:tcPr>
          <w:p w14:paraId="00629BBE" w14:textId="77777777" w:rsidR="008A0A3F" w:rsidRPr="00AC1F30" w:rsidRDefault="002D308E" w:rsidP="001959C8">
            <w:pPr>
              <w:pStyle w:val="TableRow"/>
              <w:rPr>
                <w:b/>
              </w:rPr>
            </w:pPr>
            <w:r>
              <w:t>D</w:t>
            </w:r>
            <w:r w:rsidR="008A0A3F" w:rsidRPr="00AC1F30">
              <w:t>ate</w:t>
            </w:r>
            <w:r w:rsidR="002A625C">
              <w:t xml:space="preserve"> C</w:t>
            </w:r>
            <w:r w:rsidR="008A0A3F" w:rsidRPr="00AC1F30">
              <w:t>reated</w:t>
            </w:r>
          </w:p>
        </w:tc>
        <w:tc>
          <w:tcPr>
            <w:tcW w:w="1620" w:type="dxa"/>
          </w:tcPr>
          <w:p w14:paraId="61FD86E3" w14:textId="77777777" w:rsidR="008A0A3F" w:rsidRPr="00AC1F30" w:rsidRDefault="008A0A3F" w:rsidP="001959C8">
            <w:pPr>
              <w:pStyle w:val="TableRow"/>
              <w:rPr>
                <w:b/>
              </w:rPr>
            </w:pPr>
            <w:r w:rsidRPr="00AC1F30">
              <w:t xml:space="preserve">timestamp with </w:t>
            </w:r>
            <w:proofErr w:type="spellStart"/>
            <w:r w:rsidRPr="00AC1F30">
              <w:t>timezone</w:t>
            </w:r>
            <w:proofErr w:type="spellEnd"/>
          </w:p>
        </w:tc>
        <w:tc>
          <w:tcPr>
            <w:tcW w:w="900" w:type="dxa"/>
          </w:tcPr>
          <w:p w14:paraId="562C9B84" w14:textId="77777777" w:rsidR="008A0A3F" w:rsidRPr="00AC1F30" w:rsidRDefault="008A0A3F" w:rsidP="001959C8">
            <w:pPr>
              <w:pStyle w:val="TableRow"/>
            </w:pPr>
          </w:p>
        </w:tc>
        <w:tc>
          <w:tcPr>
            <w:tcW w:w="4680" w:type="dxa"/>
          </w:tcPr>
          <w:p w14:paraId="0856F225" w14:textId="3FC23DF4" w:rsidR="008A0A3F" w:rsidRPr="00AC1F30" w:rsidRDefault="0034529D" w:rsidP="001959C8">
            <w:pPr>
              <w:pStyle w:val="TableRow"/>
              <w:rPr>
                <w:b/>
              </w:rPr>
            </w:pPr>
            <w:r>
              <w:t>See BOILERPLATE</w:t>
            </w:r>
            <w:r w:rsidR="008A0A3F" w:rsidRPr="00AC1F30">
              <w:t>.</w:t>
            </w:r>
            <w:r>
              <w:t xml:space="preserve">  </w:t>
            </w:r>
          </w:p>
        </w:tc>
      </w:tr>
      <w:tr w:rsidR="008A0A3F" w:rsidRPr="00C43C4E" w14:paraId="016ED2A3" w14:textId="77777777" w:rsidTr="009C1F40">
        <w:trPr>
          <w:cantSplit/>
        </w:trPr>
        <w:tc>
          <w:tcPr>
            <w:tcW w:w="1777" w:type="dxa"/>
          </w:tcPr>
          <w:p w14:paraId="7145ED4A" w14:textId="77777777" w:rsidR="008A0A3F" w:rsidRPr="00AC1F30" w:rsidRDefault="002D308E" w:rsidP="001959C8">
            <w:pPr>
              <w:pStyle w:val="TableRow"/>
              <w:rPr>
                <w:b/>
              </w:rPr>
            </w:pPr>
            <w:r>
              <w:t>D</w:t>
            </w:r>
            <w:r w:rsidR="008A0A3F" w:rsidRPr="00AC1F30">
              <w:t>ate</w:t>
            </w:r>
            <w:r w:rsidR="002A625C">
              <w:t xml:space="preserve"> M</w:t>
            </w:r>
            <w:r w:rsidR="008A0A3F" w:rsidRPr="00AC1F30">
              <w:t>odified</w:t>
            </w:r>
          </w:p>
        </w:tc>
        <w:tc>
          <w:tcPr>
            <w:tcW w:w="1620" w:type="dxa"/>
          </w:tcPr>
          <w:p w14:paraId="22AD2B38" w14:textId="77777777" w:rsidR="008A0A3F" w:rsidRPr="00AC1F30" w:rsidRDefault="008A0A3F" w:rsidP="001959C8">
            <w:pPr>
              <w:pStyle w:val="TableRow"/>
              <w:rPr>
                <w:b/>
              </w:rPr>
            </w:pPr>
            <w:r w:rsidRPr="00AC1F30">
              <w:t xml:space="preserve">timestamp with </w:t>
            </w:r>
            <w:proofErr w:type="spellStart"/>
            <w:r w:rsidRPr="00AC1F30">
              <w:t>timezone</w:t>
            </w:r>
            <w:proofErr w:type="spellEnd"/>
          </w:p>
        </w:tc>
        <w:tc>
          <w:tcPr>
            <w:tcW w:w="900" w:type="dxa"/>
          </w:tcPr>
          <w:p w14:paraId="685FB638" w14:textId="77777777" w:rsidR="008A0A3F" w:rsidRPr="00AC1F30" w:rsidRDefault="008A0A3F" w:rsidP="001959C8">
            <w:pPr>
              <w:pStyle w:val="TableRow"/>
            </w:pPr>
          </w:p>
        </w:tc>
        <w:tc>
          <w:tcPr>
            <w:tcW w:w="4680" w:type="dxa"/>
          </w:tcPr>
          <w:p w14:paraId="3ADE68FF" w14:textId="21EA84E0" w:rsidR="008A0A3F" w:rsidRPr="00AC1F30" w:rsidRDefault="0034529D" w:rsidP="001959C8">
            <w:pPr>
              <w:pStyle w:val="TableRow"/>
              <w:rPr>
                <w:b/>
              </w:rPr>
            </w:pPr>
            <w:r>
              <w:t>See BOILERPLATE</w:t>
            </w:r>
            <w:r w:rsidRPr="00AC1F30">
              <w:t>.</w:t>
            </w:r>
            <w:r>
              <w:t xml:space="preserve">  </w:t>
            </w:r>
          </w:p>
        </w:tc>
      </w:tr>
      <w:tr w:rsidR="008A0A3F" w:rsidRPr="00C43C4E" w14:paraId="44F01177" w14:textId="77777777" w:rsidTr="009C1F40">
        <w:trPr>
          <w:cantSplit/>
        </w:trPr>
        <w:tc>
          <w:tcPr>
            <w:tcW w:w="1777" w:type="dxa"/>
          </w:tcPr>
          <w:p w14:paraId="13935C15" w14:textId="77777777" w:rsidR="008A0A3F" w:rsidRPr="00AC1F30" w:rsidRDefault="002D308E" w:rsidP="001959C8">
            <w:pPr>
              <w:pStyle w:val="TableRow"/>
              <w:rPr>
                <w:b/>
              </w:rPr>
            </w:pPr>
            <w:r>
              <w:t>L</w:t>
            </w:r>
            <w:r w:rsidR="008A0A3F" w:rsidRPr="00AC1F30">
              <w:t>ast</w:t>
            </w:r>
            <w:r w:rsidR="002A625C">
              <w:t xml:space="preserve"> M</w:t>
            </w:r>
            <w:r w:rsidR="008A0A3F" w:rsidRPr="00AC1F30">
              <w:t>odified</w:t>
            </w:r>
            <w:r w:rsidR="002A625C">
              <w:t xml:space="preserve"> B</w:t>
            </w:r>
            <w:r w:rsidR="008A0A3F" w:rsidRPr="00AC1F30">
              <w:t>y</w:t>
            </w:r>
          </w:p>
        </w:tc>
        <w:tc>
          <w:tcPr>
            <w:tcW w:w="1620" w:type="dxa"/>
          </w:tcPr>
          <w:p w14:paraId="17405332" w14:textId="77777777" w:rsidR="008A0A3F" w:rsidRPr="00AC1F30" w:rsidRDefault="008A0A3F" w:rsidP="001959C8">
            <w:pPr>
              <w:pStyle w:val="TableRow"/>
              <w:rPr>
                <w:b/>
              </w:rPr>
            </w:pPr>
            <w:r w:rsidRPr="00AC1F30">
              <w:t>text</w:t>
            </w:r>
          </w:p>
        </w:tc>
        <w:tc>
          <w:tcPr>
            <w:tcW w:w="900" w:type="dxa"/>
          </w:tcPr>
          <w:p w14:paraId="19C461AC" w14:textId="77777777" w:rsidR="008A0A3F" w:rsidRPr="00AC1F30" w:rsidRDefault="008A0A3F" w:rsidP="001959C8">
            <w:pPr>
              <w:pStyle w:val="TableRow"/>
            </w:pPr>
          </w:p>
        </w:tc>
        <w:tc>
          <w:tcPr>
            <w:tcW w:w="4680" w:type="dxa"/>
          </w:tcPr>
          <w:p w14:paraId="1DE3BDAB" w14:textId="19E35249" w:rsidR="008A0A3F" w:rsidRPr="00AC1F30" w:rsidRDefault="0034529D" w:rsidP="001959C8">
            <w:pPr>
              <w:pStyle w:val="TableRow"/>
              <w:rPr>
                <w:b/>
              </w:rPr>
            </w:pPr>
            <w:r>
              <w:t>See BOILERPLATE</w:t>
            </w:r>
            <w:r w:rsidRPr="00AC1F30">
              <w:t>.</w:t>
            </w:r>
            <w:r>
              <w:t xml:space="preserve">  </w:t>
            </w:r>
          </w:p>
        </w:tc>
      </w:tr>
      <w:tr w:rsidR="008A0A3F" w:rsidRPr="00C43C4E" w14:paraId="7AED1C31" w14:textId="77777777" w:rsidTr="009C1F40">
        <w:trPr>
          <w:cantSplit/>
        </w:trPr>
        <w:tc>
          <w:tcPr>
            <w:tcW w:w="1777" w:type="dxa"/>
          </w:tcPr>
          <w:p w14:paraId="48DAD73D" w14:textId="77777777" w:rsidR="008A0A3F" w:rsidRPr="00AC1F30" w:rsidRDefault="002A625C" w:rsidP="001959C8">
            <w:pPr>
              <w:pStyle w:val="TableRow"/>
              <w:rPr>
                <w:b/>
              </w:rPr>
            </w:pPr>
            <w:r>
              <w:t>C</w:t>
            </w:r>
            <w:r w:rsidR="008A0A3F" w:rsidRPr="00AC1F30">
              <w:t>lassification</w:t>
            </w:r>
          </w:p>
        </w:tc>
        <w:tc>
          <w:tcPr>
            <w:tcW w:w="1620" w:type="dxa"/>
          </w:tcPr>
          <w:p w14:paraId="0E800898" w14:textId="77777777" w:rsidR="008A0A3F" w:rsidRPr="00AC1F30" w:rsidRDefault="008A0A3F" w:rsidP="001959C8">
            <w:pPr>
              <w:pStyle w:val="TableRow"/>
              <w:rPr>
                <w:b/>
              </w:rPr>
            </w:pPr>
            <w:r w:rsidRPr="00AC1F30">
              <w:t>text</w:t>
            </w:r>
          </w:p>
        </w:tc>
        <w:tc>
          <w:tcPr>
            <w:tcW w:w="900" w:type="dxa"/>
          </w:tcPr>
          <w:p w14:paraId="60D662FE" w14:textId="77777777" w:rsidR="008A0A3F" w:rsidRPr="00AC1F30" w:rsidRDefault="008A0A3F" w:rsidP="001959C8">
            <w:pPr>
              <w:pStyle w:val="TableRow"/>
            </w:pPr>
          </w:p>
        </w:tc>
        <w:tc>
          <w:tcPr>
            <w:tcW w:w="4680" w:type="dxa"/>
          </w:tcPr>
          <w:p w14:paraId="1BA097D2" w14:textId="77777777" w:rsidR="008A0A3F" w:rsidRPr="00AC1F30" w:rsidRDefault="008A0A3F" w:rsidP="001959C8">
            <w:pPr>
              <w:pStyle w:val="TableRow"/>
              <w:rPr>
                <w:b/>
              </w:rPr>
            </w:pPr>
            <w:r w:rsidRPr="00AC1F30">
              <w:t>Overall classification of the enumeration and all of its values.</w:t>
            </w:r>
          </w:p>
        </w:tc>
      </w:tr>
      <w:tr w:rsidR="008A0A3F" w:rsidRPr="00C43C4E" w14:paraId="69833175" w14:textId="77777777" w:rsidTr="009C1F40">
        <w:trPr>
          <w:cantSplit/>
        </w:trPr>
        <w:tc>
          <w:tcPr>
            <w:tcW w:w="1777" w:type="dxa"/>
          </w:tcPr>
          <w:p w14:paraId="755F79E3" w14:textId="77777777" w:rsidR="008A0A3F" w:rsidRPr="00AC1F30" w:rsidRDefault="002A625C" w:rsidP="001959C8">
            <w:pPr>
              <w:pStyle w:val="TableRow"/>
              <w:rPr>
                <w:b/>
              </w:rPr>
            </w:pPr>
            <w:r>
              <w:t>C</w:t>
            </w:r>
            <w:r w:rsidR="008A0A3F" w:rsidRPr="00AC1F30">
              <w:t>onstant</w:t>
            </w:r>
          </w:p>
        </w:tc>
        <w:tc>
          <w:tcPr>
            <w:tcW w:w="1620" w:type="dxa"/>
          </w:tcPr>
          <w:p w14:paraId="6AD3DD7E" w14:textId="77777777" w:rsidR="008A0A3F" w:rsidRPr="00AC1F30" w:rsidRDefault="008A0A3F" w:rsidP="001959C8">
            <w:pPr>
              <w:pStyle w:val="TableRow"/>
              <w:rPr>
                <w:b/>
              </w:rPr>
            </w:pPr>
            <w:r w:rsidRPr="00AC1F30">
              <w:t>bool</w:t>
            </w:r>
          </w:p>
        </w:tc>
        <w:tc>
          <w:tcPr>
            <w:tcW w:w="900" w:type="dxa"/>
          </w:tcPr>
          <w:p w14:paraId="5CE5177E" w14:textId="77777777" w:rsidR="008A0A3F" w:rsidRPr="00AC1F30" w:rsidRDefault="008A0A3F" w:rsidP="001959C8">
            <w:pPr>
              <w:pStyle w:val="TableRow"/>
            </w:pPr>
          </w:p>
        </w:tc>
        <w:tc>
          <w:tcPr>
            <w:tcW w:w="4680" w:type="dxa"/>
          </w:tcPr>
          <w:p w14:paraId="5BC32C31" w14:textId="77777777" w:rsidR="008A0A3F" w:rsidRPr="00AC1F30" w:rsidRDefault="008A0A3F" w:rsidP="001959C8">
            <w:pPr>
              <w:pStyle w:val="TableRow"/>
              <w:rPr>
                <w:b/>
              </w:rPr>
            </w:pPr>
            <w:r w:rsidRPr="00AC1F30">
              <w:t>Whether or not the enumeration is constant (unchangeable, probably used in the system), or dynamic (changeable, probably just used for visualization purposes).</w:t>
            </w:r>
          </w:p>
        </w:tc>
      </w:tr>
      <w:tr w:rsidR="002A625C" w:rsidRPr="00C43C4E" w14:paraId="7728FA0F" w14:textId="77777777" w:rsidTr="009C1F40">
        <w:trPr>
          <w:cantSplit/>
        </w:trPr>
        <w:tc>
          <w:tcPr>
            <w:tcW w:w="1777" w:type="dxa"/>
          </w:tcPr>
          <w:p w14:paraId="690D57A7" w14:textId="77777777" w:rsidR="002A625C" w:rsidRDefault="002A625C" w:rsidP="001959C8">
            <w:pPr>
              <w:pStyle w:val="TableRow"/>
            </w:pPr>
          </w:p>
        </w:tc>
        <w:tc>
          <w:tcPr>
            <w:tcW w:w="1620" w:type="dxa"/>
          </w:tcPr>
          <w:p w14:paraId="3FE88F10" w14:textId="77777777" w:rsidR="002A625C" w:rsidRPr="00AC1F30" w:rsidRDefault="002A625C" w:rsidP="001959C8">
            <w:pPr>
              <w:pStyle w:val="TableRow"/>
            </w:pPr>
          </w:p>
        </w:tc>
        <w:tc>
          <w:tcPr>
            <w:tcW w:w="900" w:type="dxa"/>
          </w:tcPr>
          <w:p w14:paraId="57C53A25" w14:textId="77777777" w:rsidR="002A625C" w:rsidRPr="00AC1F30" w:rsidRDefault="002A625C" w:rsidP="001959C8">
            <w:pPr>
              <w:pStyle w:val="TableRow"/>
            </w:pPr>
          </w:p>
        </w:tc>
        <w:tc>
          <w:tcPr>
            <w:tcW w:w="4680" w:type="dxa"/>
          </w:tcPr>
          <w:p w14:paraId="44547568" w14:textId="77777777" w:rsidR="002A625C" w:rsidRPr="00AC1F30" w:rsidRDefault="002A625C" w:rsidP="001959C8">
            <w:pPr>
              <w:pStyle w:val="TableRow"/>
            </w:pPr>
          </w:p>
        </w:tc>
      </w:tr>
      <w:tr w:rsidR="002A625C" w:rsidRPr="00C43C4E" w14:paraId="3AA4D44F" w14:textId="77777777" w:rsidTr="009C1F40">
        <w:trPr>
          <w:cantSplit/>
        </w:trPr>
        <w:tc>
          <w:tcPr>
            <w:tcW w:w="1777" w:type="dxa"/>
          </w:tcPr>
          <w:p w14:paraId="7A0E0523" w14:textId="77777777" w:rsidR="002A625C" w:rsidRPr="00AC1F30" w:rsidRDefault="002A625C" w:rsidP="001959C8">
            <w:pPr>
              <w:pStyle w:val="TableRow"/>
              <w:rPr>
                <w:b/>
              </w:rPr>
            </w:pPr>
            <w:r w:rsidRPr="00AC1F30">
              <w:t>BOILERPLATE</w:t>
            </w:r>
          </w:p>
        </w:tc>
        <w:tc>
          <w:tcPr>
            <w:tcW w:w="1620" w:type="dxa"/>
          </w:tcPr>
          <w:p w14:paraId="06E7FAF1" w14:textId="77777777" w:rsidR="002A625C" w:rsidRPr="00AC1F30" w:rsidRDefault="002A625C" w:rsidP="001959C8">
            <w:pPr>
              <w:pStyle w:val="TableRow"/>
            </w:pPr>
          </w:p>
        </w:tc>
        <w:tc>
          <w:tcPr>
            <w:tcW w:w="900" w:type="dxa"/>
          </w:tcPr>
          <w:p w14:paraId="0C92A055" w14:textId="77777777" w:rsidR="002A625C" w:rsidRPr="00AC1F30" w:rsidRDefault="002A625C" w:rsidP="001959C8">
            <w:pPr>
              <w:pStyle w:val="TableRow"/>
            </w:pPr>
          </w:p>
        </w:tc>
        <w:tc>
          <w:tcPr>
            <w:tcW w:w="4680" w:type="dxa"/>
          </w:tcPr>
          <w:p w14:paraId="701D99DE" w14:textId="77777777" w:rsidR="002A625C" w:rsidRPr="00AC1F30" w:rsidRDefault="002A625C" w:rsidP="001959C8">
            <w:pPr>
              <w:pStyle w:val="TableRow"/>
              <w:rPr>
                <w:b/>
              </w:rPr>
            </w:pPr>
            <w:r w:rsidRPr="00AC1F30">
              <w:t>See ‘Table Boilerplate Suffix’.</w:t>
            </w:r>
          </w:p>
        </w:tc>
      </w:tr>
    </w:tbl>
    <w:p w14:paraId="60719B83" w14:textId="77777777" w:rsidR="00DE4E84" w:rsidRDefault="00DE4E84" w:rsidP="00DE4E84">
      <w:r>
        <w:t>Referenced by:</w:t>
      </w:r>
    </w:p>
    <w:p w14:paraId="0167CF01" w14:textId="77777777" w:rsidR="00DE4E84" w:rsidRDefault="00DE4E84" w:rsidP="00DE4E84">
      <w:pPr>
        <w:ind w:left="1440"/>
      </w:pPr>
      <w:r>
        <w:t>Add reference here</w:t>
      </w:r>
    </w:p>
    <w:p w14:paraId="067D07BF" w14:textId="77777777" w:rsidR="00DE4E84" w:rsidRDefault="00DE4E84" w:rsidP="00DE4E84"/>
    <w:p w14:paraId="059EEE94" w14:textId="13B4CF18" w:rsidR="00CC239D" w:rsidRDefault="00CC239D" w:rsidP="009C1F40">
      <w:pPr>
        <w:pStyle w:val="Heading2"/>
      </w:pPr>
      <w:bookmarkStart w:id="422" w:name="_Toc484003893"/>
      <w:r>
        <w:t xml:space="preserve">Table </w:t>
      </w:r>
      <w:bookmarkStart w:id="423" w:name="_a01aae5f8db21e296ed1e59e3d572ea4"/>
      <w:r>
        <w:t>Enumeration Value</w:t>
      </w:r>
      <w:bookmarkEnd w:id="370"/>
      <w:bookmarkEnd w:id="371"/>
      <w:bookmarkEnd w:id="372"/>
      <w:bookmarkEnd w:id="373"/>
      <w:bookmarkEnd w:id="423"/>
      <w:r>
        <w:t>s</w:t>
      </w:r>
      <w:bookmarkEnd w:id="422"/>
    </w:p>
    <w:p w14:paraId="3D33479D" w14:textId="77777777" w:rsidR="00CC239D" w:rsidRDefault="00CC239D" w:rsidP="00CC239D">
      <w:r w:rsidRPr="005E6690">
        <w:t xml:space="preserve">Individual </w:t>
      </w:r>
      <w:r w:rsidR="00EE4370" w:rsidRPr="005E6690">
        <w:t>enumerati</w:t>
      </w:r>
      <w:r w:rsidR="00EE4370">
        <w:t>o</w:t>
      </w:r>
      <w:r w:rsidR="00EE4370" w:rsidRPr="005E6690">
        <w:t>n</w:t>
      </w:r>
      <w:r w:rsidRPr="005E6690">
        <w:t xml:space="preserve"> values that belong under a particular enumeration type.</w:t>
      </w:r>
    </w:p>
    <w:p w14:paraId="734F342A" w14:textId="77777777" w:rsidR="00A405BA" w:rsidRPr="005E6690" w:rsidRDefault="00A405BA" w:rsidP="00A405BA">
      <w:pPr>
        <w:pStyle w:val="TableCaption"/>
      </w:pPr>
      <w:bookmarkStart w:id="424" w:name="_Ref483223580"/>
      <w:bookmarkStart w:id="425" w:name="_Toc484003926"/>
      <w:r>
        <w:t xml:space="preserve">Table </w:t>
      </w:r>
      <w:fldSimple w:instr=" STYLEREF 1 \s ">
        <w:r w:rsidR="00B76A4E">
          <w:rPr>
            <w:noProof/>
          </w:rPr>
          <w:t>7</w:t>
        </w:r>
      </w:fldSimple>
      <w:r w:rsidR="00F15B95">
        <w:noBreakHyphen/>
      </w:r>
      <w:fldSimple w:instr=" SEQ Table \* ARABIC \s 1 ">
        <w:r w:rsidR="00B76A4E">
          <w:rPr>
            <w:noProof/>
          </w:rPr>
          <w:t>12</w:t>
        </w:r>
      </w:fldSimple>
      <w:r>
        <w:t>: Enumeration Values</w:t>
      </w:r>
      <w:bookmarkEnd w:id="424"/>
      <w:bookmarkEnd w:id="425"/>
    </w:p>
    <w:tbl>
      <w:tblPr>
        <w:tblStyle w:val="TableGrid"/>
        <w:tblW w:w="8977" w:type="dxa"/>
        <w:tblInd w:w="108" w:type="dxa"/>
        <w:tblLayout w:type="fixed"/>
        <w:tblLook w:val="04A0" w:firstRow="1" w:lastRow="0" w:firstColumn="1" w:lastColumn="0" w:noHBand="0" w:noVBand="1"/>
      </w:tblPr>
      <w:tblGrid>
        <w:gridCol w:w="1867"/>
        <w:gridCol w:w="1170"/>
        <w:gridCol w:w="900"/>
        <w:gridCol w:w="5040"/>
      </w:tblGrid>
      <w:tr w:rsidR="00CC239D" w:rsidRPr="00C43C4E" w14:paraId="62412E8C" w14:textId="77777777" w:rsidTr="009C1F40">
        <w:trPr>
          <w:cnfStyle w:val="100000000000" w:firstRow="1" w:lastRow="0" w:firstColumn="0" w:lastColumn="0" w:oddVBand="0" w:evenVBand="0" w:oddHBand="0" w:evenHBand="0" w:firstRowFirstColumn="0" w:firstRowLastColumn="0" w:lastRowFirstColumn="0" w:lastRowLastColumn="0"/>
          <w:tblHeader/>
        </w:trPr>
        <w:tc>
          <w:tcPr>
            <w:tcW w:w="1867" w:type="dxa"/>
            <w:shd w:val="clear" w:color="auto" w:fill="DBE5F1" w:themeFill="accent1" w:themeFillTint="33"/>
          </w:tcPr>
          <w:p w14:paraId="40912DBD" w14:textId="77777777" w:rsidR="00CC239D" w:rsidRDefault="00CC239D" w:rsidP="00A12839">
            <w:pPr>
              <w:pStyle w:val="TableHeading"/>
            </w:pPr>
            <w:r w:rsidRPr="00AC2578">
              <w:t>Column Name</w:t>
            </w:r>
          </w:p>
        </w:tc>
        <w:tc>
          <w:tcPr>
            <w:tcW w:w="1170" w:type="dxa"/>
            <w:shd w:val="clear" w:color="auto" w:fill="DBE5F1" w:themeFill="accent1" w:themeFillTint="33"/>
          </w:tcPr>
          <w:p w14:paraId="1C947684" w14:textId="77777777" w:rsidR="00CC239D" w:rsidRDefault="00CC239D" w:rsidP="00A12839">
            <w:pPr>
              <w:pStyle w:val="TableHeading"/>
            </w:pPr>
            <w:r w:rsidRPr="00AC2578">
              <w:t>Data Type</w:t>
            </w:r>
          </w:p>
        </w:tc>
        <w:tc>
          <w:tcPr>
            <w:tcW w:w="900" w:type="dxa"/>
            <w:shd w:val="clear" w:color="auto" w:fill="DBE5F1" w:themeFill="accent1" w:themeFillTint="33"/>
          </w:tcPr>
          <w:p w14:paraId="06936B0A" w14:textId="77777777" w:rsidR="00CC239D" w:rsidRPr="00C43C4E" w:rsidRDefault="00CC239D" w:rsidP="00A12839">
            <w:pPr>
              <w:pStyle w:val="TableHeading"/>
            </w:pPr>
            <w:r w:rsidRPr="00AC2578">
              <w:t>Null</w:t>
            </w:r>
          </w:p>
        </w:tc>
        <w:tc>
          <w:tcPr>
            <w:tcW w:w="5040" w:type="dxa"/>
            <w:shd w:val="clear" w:color="auto" w:fill="DBE5F1" w:themeFill="accent1" w:themeFillTint="33"/>
          </w:tcPr>
          <w:p w14:paraId="607E243D" w14:textId="77777777" w:rsidR="00CC239D" w:rsidRPr="00A8667C" w:rsidRDefault="00CC239D" w:rsidP="00A12839">
            <w:pPr>
              <w:pStyle w:val="TableHeading"/>
            </w:pPr>
            <w:r w:rsidRPr="00AC2578">
              <w:t>Description</w:t>
            </w:r>
          </w:p>
        </w:tc>
      </w:tr>
      <w:tr w:rsidR="00F52469" w:rsidRPr="00C43C4E" w14:paraId="75900623" w14:textId="77777777" w:rsidTr="009C1F40">
        <w:trPr>
          <w:cantSplit/>
        </w:trPr>
        <w:tc>
          <w:tcPr>
            <w:tcW w:w="1867" w:type="dxa"/>
          </w:tcPr>
          <w:p w14:paraId="79A38A65" w14:textId="77777777" w:rsidR="00F52469" w:rsidRPr="00AC1F30" w:rsidRDefault="00F52469" w:rsidP="001959C8">
            <w:pPr>
              <w:pStyle w:val="TableRow"/>
              <w:rPr>
                <w:b/>
              </w:rPr>
            </w:pPr>
            <w:r w:rsidRPr="00AC1F30">
              <w:t>Rec</w:t>
            </w:r>
            <w:r>
              <w:t xml:space="preserve"> </w:t>
            </w:r>
            <w:r w:rsidRPr="00AC1F30">
              <w:t>Id</w:t>
            </w:r>
          </w:p>
        </w:tc>
        <w:tc>
          <w:tcPr>
            <w:tcW w:w="1170" w:type="dxa"/>
          </w:tcPr>
          <w:p w14:paraId="12014738" w14:textId="77777777" w:rsidR="00F52469" w:rsidRPr="00AC1F30" w:rsidRDefault="00F52469" w:rsidP="001959C8">
            <w:pPr>
              <w:pStyle w:val="TableRow"/>
              <w:rPr>
                <w:rFonts w:eastAsia="Times New Roman"/>
                <w:b/>
                <w:szCs w:val="24"/>
              </w:rPr>
            </w:pPr>
            <w:r w:rsidRPr="00AC1F30">
              <w:t>Seq</w:t>
            </w:r>
            <w:r>
              <w:t>uence</w:t>
            </w:r>
          </w:p>
        </w:tc>
        <w:tc>
          <w:tcPr>
            <w:tcW w:w="900" w:type="dxa"/>
          </w:tcPr>
          <w:p w14:paraId="5615F301" w14:textId="77777777" w:rsidR="00F52469" w:rsidRPr="00AC1F30" w:rsidRDefault="00F52469" w:rsidP="001959C8">
            <w:pPr>
              <w:pStyle w:val="TableRow"/>
              <w:rPr>
                <w:b/>
              </w:rPr>
            </w:pPr>
            <w:r w:rsidRPr="00AC1F30">
              <w:t>Not</w:t>
            </w:r>
          </w:p>
        </w:tc>
        <w:tc>
          <w:tcPr>
            <w:tcW w:w="5040" w:type="dxa"/>
          </w:tcPr>
          <w:p w14:paraId="23184807" w14:textId="77777777" w:rsidR="00F52469" w:rsidRPr="00AC1F30" w:rsidRDefault="00F52469" w:rsidP="001959C8">
            <w:pPr>
              <w:pStyle w:val="TableRow"/>
              <w:rPr>
                <w:b/>
              </w:rPr>
            </w:pPr>
            <w:r w:rsidRPr="00AC1F30">
              <w:t>Unique integer for the enumeration value to set it apart from the other enumeration values.</w:t>
            </w:r>
          </w:p>
        </w:tc>
      </w:tr>
      <w:tr w:rsidR="00F52469" w:rsidRPr="00C43C4E" w14:paraId="0AF47E07" w14:textId="77777777" w:rsidTr="009C1F40">
        <w:trPr>
          <w:cantSplit/>
        </w:trPr>
        <w:tc>
          <w:tcPr>
            <w:tcW w:w="1867" w:type="dxa"/>
          </w:tcPr>
          <w:p w14:paraId="31486580" w14:textId="77777777" w:rsidR="00F52469" w:rsidRPr="00AC1F30" w:rsidRDefault="00F52469" w:rsidP="001959C8">
            <w:pPr>
              <w:pStyle w:val="TableRow"/>
              <w:rPr>
                <w:b/>
              </w:rPr>
            </w:pPr>
            <w:r w:rsidRPr="00AC1F30">
              <w:t>Rec UUID</w:t>
            </w:r>
          </w:p>
        </w:tc>
        <w:tc>
          <w:tcPr>
            <w:tcW w:w="1170" w:type="dxa"/>
          </w:tcPr>
          <w:p w14:paraId="416AB1D9" w14:textId="77777777" w:rsidR="00F52469" w:rsidRPr="00AC1F30" w:rsidRDefault="00F52469" w:rsidP="001959C8">
            <w:pPr>
              <w:pStyle w:val="TableRow"/>
              <w:rPr>
                <w:b/>
              </w:rPr>
            </w:pPr>
            <w:r w:rsidRPr="00AC1F30">
              <w:t>UUID</w:t>
            </w:r>
          </w:p>
        </w:tc>
        <w:tc>
          <w:tcPr>
            <w:tcW w:w="900" w:type="dxa"/>
          </w:tcPr>
          <w:p w14:paraId="35359D36" w14:textId="77777777" w:rsidR="00F52469" w:rsidRPr="00AC1F30" w:rsidRDefault="00F52469" w:rsidP="001959C8">
            <w:pPr>
              <w:pStyle w:val="TableRow"/>
              <w:rPr>
                <w:b/>
              </w:rPr>
            </w:pPr>
            <w:r w:rsidRPr="00AC1F30">
              <w:t>Not</w:t>
            </w:r>
          </w:p>
        </w:tc>
        <w:tc>
          <w:tcPr>
            <w:tcW w:w="5040" w:type="dxa"/>
          </w:tcPr>
          <w:p w14:paraId="64DCF01D" w14:textId="77777777" w:rsidR="00F52469" w:rsidRPr="00AC1F30" w:rsidRDefault="00F52469" w:rsidP="001959C8">
            <w:pPr>
              <w:pStyle w:val="TableRow"/>
              <w:rPr>
                <w:b/>
              </w:rPr>
            </w:pPr>
            <w:r w:rsidRPr="00AC1F30">
              <w:t>Unique identifier for the enumeration value to set it apart from the other enumeration values.</w:t>
            </w:r>
          </w:p>
        </w:tc>
      </w:tr>
      <w:tr w:rsidR="00BA30B1" w:rsidRPr="00C43C4E" w14:paraId="471B91E4" w14:textId="77777777" w:rsidTr="009C1F40">
        <w:trPr>
          <w:cantSplit/>
        </w:trPr>
        <w:tc>
          <w:tcPr>
            <w:tcW w:w="1867" w:type="dxa"/>
          </w:tcPr>
          <w:p w14:paraId="74FD01B7" w14:textId="2408AAD6" w:rsidR="00BA30B1" w:rsidRPr="00AC1F30" w:rsidRDefault="00BA30B1" w:rsidP="001959C8">
            <w:pPr>
              <w:pStyle w:val="TableRow"/>
            </w:pPr>
            <w:r>
              <w:t>Parent Rec ID</w:t>
            </w:r>
          </w:p>
        </w:tc>
        <w:tc>
          <w:tcPr>
            <w:tcW w:w="1170" w:type="dxa"/>
          </w:tcPr>
          <w:p w14:paraId="2937B381" w14:textId="7B8EA0C4" w:rsidR="00BA30B1" w:rsidRPr="00AC1F30" w:rsidRDefault="00BA30B1" w:rsidP="001959C8">
            <w:pPr>
              <w:pStyle w:val="TableRow"/>
            </w:pPr>
            <w:r>
              <w:t>Integer (FK)</w:t>
            </w:r>
          </w:p>
        </w:tc>
        <w:tc>
          <w:tcPr>
            <w:tcW w:w="900" w:type="dxa"/>
          </w:tcPr>
          <w:p w14:paraId="58EE369A" w14:textId="29BA74EB" w:rsidR="00BA30B1" w:rsidRPr="00AC1F30" w:rsidRDefault="00BA30B1" w:rsidP="001959C8">
            <w:pPr>
              <w:pStyle w:val="TableRow"/>
            </w:pPr>
            <w:r>
              <w:t>Not</w:t>
            </w:r>
          </w:p>
        </w:tc>
        <w:tc>
          <w:tcPr>
            <w:tcW w:w="5040" w:type="dxa"/>
          </w:tcPr>
          <w:p w14:paraId="45B18A83" w14:textId="71241CA2" w:rsidR="00BA30B1" w:rsidRPr="00AC1F30" w:rsidRDefault="00BA30B1" w:rsidP="001959C8">
            <w:pPr>
              <w:pStyle w:val="TableRow"/>
            </w:pPr>
            <w:r>
              <w:t xml:space="preserve">The integer identifier of the parent record.  </w:t>
            </w:r>
          </w:p>
        </w:tc>
      </w:tr>
      <w:tr w:rsidR="00BA30B1" w:rsidRPr="00C43C4E" w14:paraId="14424B04" w14:textId="77777777" w:rsidTr="009C1F40">
        <w:trPr>
          <w:cantSplit/>
        </w:trPr>
        <w:tc>
          <w:tcPr>
            <w:tcW w:w="1867" w:type="dxa"/>
          </w:tcPr>
          <w:p w14:paraId="452753EA" w14:textId="116B54B6" w:rsidR="00BA30B1" w:rsidRPr="00AC1F30" w:rsidRDefault="00BA30B1" w:rsidP="001959C8">
            <w:pPr>
              <w:pStyle w:val="TableRow"/>
            </w:pPr>
            <w:r>
              <w:t>P</w:t>
            </w:r>
            <w:r w:rsidRPr="00AC1F30">
              <w:t>arent</w:t>
            </w:r>
            <w:r>
              <w:t xml:space="preserve"> Rec UUID</w:t>
            </w:r>
          </w:p>
        </w:tc>
        <w:tc>
          <w:tcPr>
            <w:tcW w:w="1170" w:type="dxa"/>
          </w:tcPr>
          <w:p w14:paraId="10CB112D" w14:textId="5D9D8648" w:rsidR="00BA30B1" w:rsidRPr="00AC1F30" w:rsidRDefault="00BA30B1" w:rsidP="001959C8">
            <w:pPr>
              <w:pStyle w:val="TableRow"/>
            </w:pPr>
            <w:r w:rsidRPr="00AC1F30">
              <w:t>UUID</w:t>
            </w:r>
          </w:p>
        </w:tc>
        <w:tc>
          <w:tcPr>
            <w:tcW w:w="900" w:type="dxa"/>
          </w:tcPr>
          <w:p w14:paraId="595EA4AB" w14:textId="77777777" w:rsidR="00BA30B1" w:rsidRPr="00AC1F30" w:rsidRDefault="00BA30B1" w:rsidP="001959C8">
            <w:pPr>
              <w:pStyle w:val="TableRow"/>
            </w:pPr>
          </w:p>
        </w:tc>
        <w:tc>
          <w:tcPr>
            <w:tcW w:w="5040" w:type="dxa"/>
          </w:tcPr>
          <w:p w14:paraId="1EE00C3D" w14:textId="7F3572E3" w:rsidR="00BA30B1" w:rsidRPr="00AC1F30" w:rsidRDefault="00BA30B1" w:rsidP="001959C8">
            <w:pPr>
              <w:pStyle w:val="TableRow"/>
            </w:pPr>
            <w:r>
              <w:t xml:space="preserve">The UUID identifier of the parent record.  </w:t>
            </w:r>
          </w:p>
        </w:tc>
      </w:tr>
      <w:tr w:rsidR="00BA30B1" w:rsidRPr="00C43C4E" w14:paraId="127FF85C" w14:textId="77777777" w:rsidTr="009C1F40">
        <w:trPr>
          <w:cantSplit/>
        </w:trPr>
        <w:tc>
          <w:tcPr>
            <w:tcW w:w="1867" w:type="dxa"/>
          </w:tcPr>
          <w:p w14:paraId="60937ED3" w14:textId="77777777" w:rsidR="00BA30B1" w:rsidRPr="00AC1F30" w:rsidRDefault="00BA30B1" w:rsidP="001959C8">
            <w:pPr>
              <w:pStyle w:val="TableRow"/>
              <w:rPr>
                <w:b/>
              </w:rPr>
            </w:pPr>
            <w:r w:rsidRPr="00AC1F30">
              <w:t>Enumeration</w:t>
            </w:r>
            <w:r>
              <w:t xml:space="preserve"> T</w:t>
            </w:r>
            <w:r w:rsidRPr="00AC1F30">
              <w:t>ype</w:t>
            </w:r>
          </w:p>
        </w:tc>
        <w:tc>
          <w:tcPr>
            <w:tcW w:w="1170" w:type="dxa"/>
          </w:tcPr>
          <w:p w14:paraId="15754BE8" w14:textId="77777777" w:rsidR="00BA30B1" w:rsidRPr="00AC1F30" w:rsidRDefault="00BA30B1" w:rsidP="001959C8">
            <w:pPr>
              <w:pStyle w:val="TableRow"/>
              <w:rPr>
                <w:b/>
              </w:rPr>
            </w:pPr>
            <w:r w:rsidRPr="00AC1F30">
              <w:t>uuid</w:t>
            </w:r>
          </w:p>
        </w:tc>
        <w:tc>
          <w:tcPr>
            <w:tcW w:w="900" w:type="dxa"/>
          </w:tcPr>
          <w:p w14:paraId="4FEDC24C" w14:textId="77777777" w:rsidR="00BA30B1" w:rsidRPr="00AC1F30" w:rsidRDefault="00BA30B1" w:rsidP="001959C8">
            <w:pPr>
              <w:pStyle w:val="TableRow"/>
              <w:rPr>
                <w:b/>
              </w:rPr>
            </w:pPr>
            <w:r w:rsidRPr="00AC1F30">
              <w:t>not</w:t>
            </w:r>
          </w:p>
        </w:tc>
        <w:tc>
          <w:tcPr>
            <w:tcW w:w="5040" w:type="dxa"/>
          </w:tcPr>
          <w:p w14:paraId="6F43AE3B" w14:textId="77777777" w:rsidR="00BA30B1" w:rsidRPr="00AC1F30" w:rsidRDefault="00BA30B1" w:rsidP="001959C8">
            <w:pPr>
              <w:pStyle w:val="TableRow"/>
              <w:rPr>
                <w:b/>
              </w:rPr>
            </w:pPr>
            <w:r w:rsidRPr="00AC1F30">
              <w:t>Name/identifier of the overarching enumeration type that this value belongs to.</w:t>
            </w:r>
          </w:p>
        </w:tc>
      </w:tr>
      <w:tr w:rsidR="00BA30B1" w:rsidRPr="00C43C4E" w14:paraId="64E7C6B7" w14:textId="77777777" w:rsidTr="009C1F40">
        <w:trPr>
          <w:cantSplit/>
        </w:trPr>
        <w:tc>
          <w:tcPr>
            <w:tcW w:w="1867" w:type="dxa"/>
          </w:tcPr>
          <w:p w14:paraId="52679CB0" w14:textId="77777777" w:rsidR="00BA30B1" w:rsidRPr="00AC1F30" w:rsidRDefault="00BA30B1" w:rsidP="001959C8">
            <w:pPr>
              <w:pStyle w:val="TableRow"/>
              <w:rPr>
                <w:b/>
              </w:rPr>
            </w:pPr>
            <w:r w:rsidRPr="00AC1F30">
              <w:t>Enumeration</w:t>
            </w:r>
            <w:r>
              <w:t xml:space="preserve"> V</w:t>
            </w:r>
            <w:r w:rsidRPr="00AC1F30">
              <w:t>alue</w:t>
            </w:r>
          </w:p>
        </w:tc>
        <w:tc>
          <w:tcPr>
            <w:tcW w:w="1170" w:type="dxa"/>
          </w:tcPr>
          <w:p w14:paraId="6BF2FFC6" w14:textId="77777777" w:rsidR="00BA30B1" w:rsidRPr="00AC1F30" w:rsidRDefault="00BA30B1" w:rsidP="001959C8">
            <w:pPr>
              <w:pStyle w:val="TableRow"/>
              <w:rPr>
                <w:b/>
              </w:rPr>
            </w:pPr>
            <w:r w:rsidRPr="00AC1F30">
              <w:t>text</w:t>
            </w:r>
          </w:p>
        </w:tc>
        <w:tc>
          <w:tcPr>
            <w:tcW w:w="900" w:type="dxa"/>
          </w:tcPr>
          <w:p w14:paraId="644B4816" w14:textId="77777777" w:rsidR="00BA30B1" w:rsidRPr="00AC1F30" w:rsidRDefault="00BA30B1" w:rsidP="001959C8">
            <w:pPr>
              <w:pStyle w:val="TableRow"/>
              <w:rPr>
                <w:b/>
              </w:rPr>
            </w:pPr>
            <w:r w:rsidRPr="00AC1F30">
              <w:t>not</w:t>
            </w:r>
          </w:p>
        </w:tc>
        <w:tc>
          <w:tcPr>
            <w:tcW w:w="5040" w:type="dxa"/>
          </w:tcPr>
          <w:p w14:paraId="37196941" w14:textId="77777777" w:rsidR="00BA30B1" w:rsidRPr="00AC1F30" w:rsidRDefault="00BA30B1" w:rsidP="001959C8">
            <w:pPr>
              <w:pStyle w:val="TableRow"/>
              <w:rPr>
                <w:b/>
              </w:rPr>
            </w:pPr>
            <w:r w:rsidRPr="00AC1F30">
              <w:t>The actual specific enumeration value.</w:t>
            </w:r>
          </w:p>
        </w:tc>
      </w:tr>
      <w:tr w:rsidR="00BA30B1" w:rsidRPr="00C43C4E" w14:paraId="3FDC6A94" w14:textId="77777777" w:rsidTr="009C1F40">
        <w:trPr>
          <w:cantSplit/>
        </w:trPr>
        <w:tc>
          <w:tcPr>
            <w:tcW w:w="1867" w:type="dxa"/>
          </w:tcPr>
          <w:p w14:paraId="2ABF4E19" w14:textId="6EEB2E35" w:rsidR="00BA30B1" w:rsidRPr="00AC1F30" w:rsidRDefault="00BA30B1" w:rsidP="001959C8">
            <w:pPr>
              <w:pStyle w:val="TableRow"/>
              <w:rPr>
                <w:b/>
              </w:rPr>
            </w:pPr>
            <w:r>
              <w:t>Order By</w:t>
            </w:r>
          </w:p>
        </w:tc>
        <w:tc>
          <w:tcPr>
            <w:tcW w:w="1170" w:type="dxa"/>
          </w:tcPr>
          <w:p w14:paraId="0823D2FA" w14:textId="77777777" w:rsidR="00BA30B1" w:rsidRPr="00AC1F30" w:rsidRDefault="00BA30B1" w:rsidP="001959C8">
            <w:pPr>
              <w:pStyle w:val="TableRow"/>
              <w:rPr>
                <w:b/>
              </w:rPr>
            </w:pPr>
            <w:r w:rsidRPr="00AC1F30">
              <w:t>int</w:t>
            </w:r>
          </w:p>
        </w:tc>
        <w:tc>
          <w:tcPr>
            <w:tcW w:w="900" w:type="dxa"/>
          </w:tcPr>
          <w:p w14:paraId="616175A5" w14:textId="77777777" w:rsidR="00BA30B1" w:rsidRPr="00AC1F30" w:rsidRDefault="00BA30B1" w:rsidP="001959C8">
            <w:pPr>
              <w:pStyle w:val="TableRow"/>
            </w:pPr>
          </w:p>
        </w:tc>
        <w:tc>
          <w:tcPr>
            <w:tcW w:w="5040" w:type="dxa"/>
          </w:tcPr>
          <w:p w14:paraId="72EB16F3" w14:textId="77777777" w:rsidR="00BA30B1" w:rsidRPr="00AC1F30" w:rsidRDefault="00BA30B1" w:rsidP="001959C8">
            <w:pPr>
              <w:pStyle w:val="TableRow"/>
              <w:rPr>
                <w:b/>
              </w:rPr>
            </w:pPr>
            <w:r w:rsidRPr="00AC1F30">
              <w:t>Integer value used to create a custom sort order not possible programmatically.</w:t>
            </w:r>
          </w:p>
        </w:tc>
      </w:tr>
      <w:tr w:rsidR="00BA30B1" w:rsidRPr="00C43C4E" w14:paraId="098D2BA1" w14:textId="77777777" w:rsidTr="009C1F40">
        <w:trPr>
          <w:cantSplit/>
        </w:trPr>
        <w:tc>
          <w:tcPr>
            <w:tcW w:w="1867" w:type="dxa"/>
          </w:tcPr>
          <w:p w14:paraId="05F184D0" w14:textId="77777777" w:rsidR="00BA30B1" w:rsidRPr="00AC1F30" w:rsidRDefault="00BA30B1" w:rsidP="001959C8">
            <w:pPr>
              <w:pStyle w:val="TableRow"/>
              <w:rPr>
                <w:b/>
              </w:rPr>
            </w:pPr>
            <w:r w:rsidRPr="00AC1F30">
              <w:t xml:space="preserve">Enumeration </w:t>
            </w:r>
            <w:r>
              <w:t>D</w:t>
            </w:r>
            <w:r w:rsidRPr="00AC1F30">
              <w:t>isplay</w:t>
            </w:r>
            <w:r>
              <w:t xml:space="preserve"> N</w:t>
            </w:r>
            <w:r w:rsidRPr="00AC1F30">
              <w:t>ame</w:t>
            </w:r>
          </w:p>
        </w:tc>
        <w:tc>
          <w:tcPr>
            <w:tcW w:w="1170" w:type="dxa"/>
          </w:tcPr>
          <w:p w14:paraId="1D80D942" w14:textId="77777777" w:rsidR="00BA30B1" w:rsidRPr="00AC1F30" w:rsidRDefault="00BA30B1" w:rsidP="001959C8">
            <w:pPr>
              <w:pStyle w:val="TableRow"/>
              <w:rPr>
                <w:b/>
              </w:rPr>
            </w:pPr>
            <w:r w:rsidRPr="00AC1F30">
              <w:t>text</w:t>
            </w:r>
          </w:p>
        </w:tc>
        <w:tc>
          <w:tcPr>
            <w:tcW w:w="900" w:type="dxa"/>
          </w:tcPr>
          <w:p w14:paraId="731B8D91" w14:textId="77777777" w:rsidR="00BA30B1" w:rsidRPr="00AC1F30" w:rsidRDefault="00BA30B1" w:rsidP="001959C8">
            <w:pPr>
              <w:pStyle w:val="TableRow"/>
            </w:pPr>
          </w:p>
        </w:tc>
        <w:tc>
          <w:tcPr>
            <w:tcW w:w="5040" w:type="dxa"/>
          </w:tcPr>
          <w:p w14:paraId="0312F6A8" w14:textId="77777777" w:rsidR="00BA30B1" w:rsidRPr="00AC1F30" w:rsidRDefault="00BA30B1" w:rsidP="001959C8">
            <w:pPr>
              <w:pStyle w:val="TableRow"/>
            </w:pPr>
          </w:p>
        </w:tc>
      </w:tr>
      <w:tr w:rsidR="00BA30B1" w:rsidRPr="00C43C4E" w14:paraId="4CD36F24" w14:textId="77777777" w:rsidTr="009C1F40">
        <w:trPr>
          <w:cantSplit/>
        </w:trPr>
        <w:tc>
          <w:tcPr>
            <w:tcW w:w="1867" w:type="dxa"/>
          </w:tcPr>
          <w:p w14:paraId="07CF737F" w14:textId="77777777" w:rsidR="00BA30B1" w:rsidRPr="00AC1F30" w:rsidRDefault="00BA30B1" w:rsidP="001959C8">
            <w:pPr>
              <w:pStyle w:val="TableRow"/>
              <w:rPr>
                <w:b/>
              </w:rPr>
            </w:pPr>
            <w:r>
              <w:t>D</w:t>
            </w:r>
            <w:r w:rsidRPr="00AC1F30">
              <w:t>escription</w:t>
            </w:r>
            <w:r w:rsidRPr="00AC1F30">
              <w:tab/>
            </w:r>
          </w:p>
        </w:tc>
        <w:tc>
          <w:tcPr>
            <w:tcW w:w="1170" w:type="dxa"/>
          </w:tcPr>
          <w:p w14:paraId="3C8E757E" w14:textId="77777777" w:rsidR="00BA30B1" w:rsidRPr="00AC1F30" w:rsidRDefault="00BA30B1" w:rsidP="001959C8">
            <w:pPr>
              <w:pStyle w:val="TableRow"/>
              <w:rPr>
                <w:b/>
              </w:rPr>
            </w:pPr>
            <w:r w:rsidRPr="00AC1F30">
              <w:t>text</w:t>
            </w:r>
          </w:p>
        </w:tc>
        <w:tc>
          <w:tcPr>
            <w:tcW w:w="900" w:type="dxa"/>
          </w:tcPr>
          <w:p w14:paraId="403E2D5B" w14:textId="77777777" w:rsidR="00BA30B1" w:rsidRPr="00AC1F30" w:rsidRDefault="00BA30B1" w:rsidP="001959C8">
            <w:pPr>
              <w:pStyle w:val="TableRow"/>
            </w:pPr>
          </w:p>
        </w:tc>
        <w:tc>
          <w:tcPr>
            <w:tcW w:w="5040" w:type="dxa"/>
          </w:tcPr>
          <w:p w14:paraId="2C5ED30D" w14:textId="77777777" w:rsidR="00BA30B1" w:rsidRPr="00AC1F30" w:rsidRDefault="00BA30B1" w:rsidP="001959C8">
            <w:pPr>
              <w:pStyle w:val="TableRow"/>
              <w:rPr>
                <w:b/>
              </w:rPr>
            </w:pPr>
            <w:r w:rsidRPr="00AC1F30">
              <w:t>Brief description of the enumeration value.</w:t>
            </w:r>
          </w:p>
        </w:tc>
      </w:tr>
      <w:tr w:rsidR="00BA30B1" w:rsidRPr="00C43C4E" w14:paraId="324A45D7" w14:textId="77777777" w:rsidTr="009C1F40">
        <w:trPr>
          <w:cantSplit/>
        </w:trPr>
        <w:tc>
          <w:tcPr>
            <w:tcW w:w="1867" w:type="dxa"/>
          </w:tcPr>
          <w:p w14:paraId="665B949D" w14:textId="77777777" w:rsidR="00BA30B1" w:rsidRPr="00AC1F30" w:rsidRDefault="00BA30B1" w:rsidP="001959C8">
            <w:pPr>
              <w:pStyle w:val="TableRow"/>
              <w:rPr>
                <w:b/>
              </w:rPr>
            </w:pPr>
            <w:r>
              <w:lastRenderedPageBreak/>
              <w:t>C</w:t>
            </w:r>
            <w:r w:rsidRPr="00AC1F30">
              <w:t>onstant</w:t>
            </w:r>
          </w:p>
        </w:tc>
        <w:tc>
          <w:tcPr>
            <w:tcW w:w="1170" w:type="dxa"/>
          </w:tcPr>
          <w:p w14:paraId="62613163" w14:textId="77777777" w:rsidR="00BA30B1" w:rsidRPr="00AC1F30" w:rsidRDefault="00BA30B1" w:rsidP="001959C8">
            <w:pPr>
              <w:pStyle w:val="TableRow"/>
              <w:rPr>
                <w:b/>
              </w:rPr>
            </w:pPr>
            <w:r w:rsidRPr="00AC1F30">
              <w:t>bool</w:t>
            </w:r>
          </w:p>
        </w:tc>
        <w:tc>
          <w:tcPr>
            <w:tcW w:w="900" w:type="dxa"/>
          </w:tcPr>
          <w:p w14:paraId="45B08173" w14:textId="77777777" w:rsidR="00BA30B1" w:rsidRPr="00AC1F30" w:rsidRDefault="00BA30B1" w:rsidP="001959C8">
            <w:pPr>
              <w:pStyle w:val="TableRow"/>
            </w:pPr>
          </w:p>
        </w:tc>
        <w:tc>
          <w:tcPr>
            <w:tcW w:w="5040" w:type="dxa"/>
          </w:tcPr>
          <w:p w14:paraId="1F62F47E" w14:textId="77777777" w:rsidR="00BA30B1" w:rsidRPr="00AC1F30" w:rsidRDefault="00BA30B1" w:rsidP="001959C8">
            <w:pPr>
              <w:pStyle w:val="TableRow"/>
              <w:rPr>
                <w:b/>
              </w:rPr>
            </w:pPr>
            <w:r w:rsidRPr="00AC1F30">
              <w:t>Whether or not enumeration value is unchangeable or dynamic.</w:t>
            </w:r>
          </w:p>
        </w:tc>
      </w:tr>
      <w:tr w:rsidR="00BA30B1" w:rsidRPr="00C43C4E" w14:paraId="1AB9DD8A" w14:textId="77777777" w:rsidTr="009C1F40">
        <w:trPr>
          <w:cantSplit/>
        </w:trPr>
        <w:tc>
          <w:tcPr>
            <w:tcW w:w="1867" w:type="dxa"/>
          </w:tcPr>
          <w:p w14:paraId="66660831" w14:textId="77777777" w:rsidR="00BA30B1" w:rsidRPr="00AC1F30" w:rsidRDefault="00BA30B1" w:rsidP="001959C8">
            <w:pPr>
              <w:pStyle w:val="TableRow"/>
            </w:pPr>
          </w:p>
        </w:tc>
        <w:tc>
          <w:tcPr>
            <w:tcW w:w="1170" w:type="dxa"/>
          </w:tcPr>
          <w:p w14:paraId="73553DC1" w14:textId="77777777" w:rsidR="00BA30B1" w:rsidRPr="00AC1F30" w:rsidRDefault="00BA30B1" w:rsidP="001959C8">
            <w:pPr>
              <w:pStyle w:val="TableRow"/>
            </w:pPr>
          </w:p>
        </w:tc>
        <w:tc>
          <w:tcPr>
            <w:tcW w:w="900" w:type="dxa"/>
          </w:tcPr>
          <w:p w14:paraId="282EFBEB" w14:textId="77777777" w:rsidR="00BA30B1" w:rsidRPr="00AC1F30" w:rsidRDefault="00BA30B1" w:rsidP="001959C8">
            <w:pPr>
              <w:pStyle w:val="TableRow"/>
            </w:pPr>
          </w:p>
        </w:tc>
        <w:tc>
          <w:tcPr>
            <w:tcW w:w="5040" w:type="dxa"/>
          </w:tcPr>
          <w:p w14:paraId="2D8321F1" w14:textId="77777777" w:rsidR="00BA30B1" w:rsidRPr="00AC1F30" w:rsidRDefault="00BA30B1" w:rsidP="001959C8">
            <w:pPr>
              <w:pStyle w:val="TableRow"/>
            </w:pPr>
          </w:p>
        </w:tc>
      </w:tr>
      <w:tr w:rsidR="00BA30B1" w:rsidRPr="00C43C4E" w14:paraId="691EEF1E" w14:textId="77777777" w:rsidTr="009C1F40">
        <w:trPr>
          <w:cantSplit/>
        </w:trPr>
        <w:tc>
          <w:tcPr>
            <w:tcW w:w="1867" w:type="dxa"/>
          </w:tcPr>
          <w:p w14:paraId="6774B971" w14:textId="77777777" w:rsidR="00BA30B1" w:rsidRPr="00AC1F30" w:rsidRDefault="00BA30B1" w:rsidP="001959C8">
            <w:pPr>
              <w:pStyle w:val="TableRow"/>
              <w:rPr>
                <w:b/>
              </w:rPr>
            </w:pPr>
            <w:r w:rsidRPr="00AC1F30">
              <w:t>BOILERPLATE</w:t>
            </w:r>
          </w:p>
        </w:tc>
        <w:tc>
          <w:tcPr>
            <w:tcW w:w="1170" w:type="dxa"/>
          </w:tcPr>
          <w:p w14:paraId="03FB1ABE" w14:textId="77777777" w:rsidR="00BA30B1" w:rsidRPr="00AC1F30" w:rsidRDefault="00BA30B1" w:rsidP="001959C8">
            <w:pPr>
              <w:pStyle w:val="TableRow"/>
            </w:pPr>
          </w:p>
        </w:tc>
        <w:tc>
          <w:tcPr>
            <w:tcW w:w="900" w:type="dxa"/>
          </w:tcPr>
          <w:p w14:paraId="533D93B5" w14:textId="77777777" w:rsidR="00BA30B1" w:rsidRPr="00AC1F30" w:rsidRDefault="00BA30B1" w:rsidP="001959C8">
            <w:pPr>
              <w:pStyle w:val="TableRow"/>
            </w:pPr>
          </w:p>
        </w:tc>
        <w:tc>
          <w:tcPr>
            <w:tcW w:w="5040" w:type="dxa"/>
          </w:tcPr>
          <w:p w14:paraId="7C5878CB" w14:textId="77777777" w:rsidR="00BA30B1" w:rsidRPr="00AC1F30" w:rsidRDefault="00BA30B1" w:rsidP="001959C8">
            <w:pPr>
              <w:pStyle w:val="TableRow"/>
              <w:rPr>
                <w:b/>
              </w:rPr>
            </w:pPr>
            <w:r w:rsidRPr="00AC1F30">
              <w:t>See ‘Table Boilerplate Suffix’.</w:t>
            </w:r>
          </w:p>
        </w:tc>
      </w:tr>
    </w:tbl>
    <w:p w14:paraId="62C836FA" w14:textId="77777777" w:rsidR="00DE4E84" w:rsidRDefault="00DE4E84" w:rsidP="00DE4E84">
      <w:bookmarkStart w:id="426" w:name="_2105a9c7a64c5588b4cae4ea08d15580"/>
      <w:bookmarkStart w:id="427" w:name="_Toc437954818"/>
      <w:bookmarkStart w:id="428" w:name="_Toc437955781"/>
      <w:r>
        <w:t>Referenced by:</w:t>
      </w:r>
    </w:p>
    <w:p w14:paraId="35F1EFEF" w14:textId="77777777" w:rsidR="00DE4E84" w:rsidRDefault="00DE4E84" w:rsidP="00DE4E84">
      <w:pPr>
        <w:ind w:left="1440"/>
      </w:pPr>
      <w:r>
        <w:t>Add reference here</w:t>
      </w:r>
    </w:p>
    <w:p w14:paraId="1D8E78DF" w14:textId="77777777" w:rsidR="00DE4E84" w:rsidRDefault="00DE4E84" w:rsidP="00DE4E84"/>
    <w:p w14:paraId="7DBFBCB4" w14:textId="77777777" w:rsidR="00CC239D" w:rsidRDefault="00CB77C9" w:rsidP="009C1F40">
      <w:pPr>
        <w:pStyle w:val="Heading2"/>
      </w:pPr>
      <w:bookmarkStart w:id="429" w:name="_Toc484003894"/>
      <w:r>
        <w:t xml:space="preserve">Table </w:t>
      </w:r>
      <w:r w:rsidR="00CC239D">
        <w:t xml:space="preserve">Enumeration </w:t>
      </w:r>
      <w:r w:rsidR="00A405BA">
        <w:t xml:space="preserve">Value </w:t>
      </w:r>
      <w:r w:rsidR="00CC239D">
        <w:t>Associat</w:t>
      </w:r>
      <w:r w:rsidR="00A405BA">
        <w:t>ions</w:t>
      </w:r>
      <w:bookmarkEnd w:id="426"/>
      <w:bookmarkEnd w:id="427"/>
      <w:bookmarkEnd w:id="428"/>
      <w:bookmarkEnd w:id="429"/>
    </w:p>
    <w:p w14:paraId="3FB74059" w14:textId="77777777" w:rsidR="00CC239D" w:rsidRDefault="00CC239D" w:rsidP="00CC239D">
      <w:r w:rsidRPr="00542D7B">
        <w:t xml:space="preserve">Values that are in some way associated with a particular enumeration value. </w:t>
      </w:r>
      <w:r>
        <w:t xml:space="preserve"> </w:t>
      </w:r>
      <w:r w:rsidRPr="00542D7B">
        <w:t>For example, an associated value would be a displayable name for a particular enumeration value to use whenever it is rendered in a selectable drop-down list in a GUI.</w:t>
      </w:r>
    </w:p>
    <w:p w14:paraId="742C7304" w14:textId="77777777" w:rsidR="00A405BA" w:rsidRDefault="00A405BA" w:rsidP="00A405BA">
      <w:pPr>
        <w:pStyle w:val="TableCaption"/>
      </w:pPr>
      <w:bookmarkStart w:id="430" w:name="_Toc484003927"/>
      <w:r>
        <w:t xml:space="preserve">Table </w:t>
      </w:r>
      <w:fldSimple w:instr=" STYLEREF 1 \s ">
        <w:r w:rsidR="00B76A4E">
          <w:rPr>
            <w:noProof/>
          </w:rPr>
          <w:t>7</w:t>
        </w:r>
      </w:fldSimple>
      <w:r w:rsidR="00F15B95">
        <w:noBreakHyphen/>
      </w:r>
      <w:fldSimple w:instr=" SEQ Table \* ARABIC \s 1 ">
        <w:r w:rsidR="00B76A4E">
          <w:rPr>
            <w:noProof/>
          </w:rPr>
          <w:t>13</w:t>
        </w:r>
      </w:fldSimple>
      <w:r>
        <w:t>: Enumeration Value Associations</w:t>
      </w:r>
      <w:bookmarkEnd w:id="430"/>
    </w:p>
    <w:tbl>
      <w:tblPr>
        <w:tblStyle w:val="TableGrid"/>
        <w:tblW w:w="8977" w:type="dxa"/>
        <w:tblInd w:w="108" w:type="dxa"/>
        <w:tblLayout w:type="fixed"/>
        <w:tblLook w:val="04A0" w:firstRow="1" w:lastRow="0" w:firstColumn="1" w:lastColumn="0" w:noHBand="0" w:noVBand="1"/>
      </w:tblPr>
      <w:tblGrid>
        <w:gridCol w:w="2047"/>
        <w:gridCol w:w="1260"/>
        <w:gridCol w:w="990"/>
        <w:gridCol w:w="4680"/>
      </w:tblGrid>
      <w:tr w:rsidR="00CC239D" w:rsidRPr="00542D7B" w14:paraId="35F60C2F" w14:textId="77777777" w:rsidTr="009C1F40">
        <w:trPr>
          <w:cnfStyle w:val="100000000000" w:firstRow="1" w:lastRow="0" w:firstColumn="0" w:lastColumn="0" w:oddVBand="0" w:evenVBand="0" w:oddHBand="0" w:evenHBand="0" w:firstRowFirstColumn="0" w:firstRowLastColumn="0" w:lastRowFirstColumn="0" w:lastRowLastColumn="0"/>
          <w:cantSplit/>
        </w:trPr>
        <w:tc>
          <w:tcPr>
            <w:tcW w:w="2047" w:type="dxa"/>
            <w:shd w:val="clear" w:color="auto" w:fill="DBE5F1" w:themeFill="accent1" w:themeFillTint="33"/>
          </w:tcPr>
          <w:p w14:paraId="684554BD" w14:textId="77777777" w:rsidR="00CC239D" w:rsidRPr="00AC2578" w:rsidRDefault="00CC239D" w:rsidP="00A12839">
            <w:pPr>
              <w:pStyle w:val="TableHeading"/>
            </w:pPr>
            <w:r w:rsidRPr="00AC2578">
              <w:t>Column Name</w:t>
            </w:r>
          </w:p>
        </w:tc>
        <w:tc>
          <w:tcPr>
            <w:tcW w:w="1260" w:type="dxa"/>
            <w:shd w:val="clear" w:color="auto" w:fill="DBE5F1" w:themeFill="accent1" w:themeFillTint="33"/>
          </w:tcPr>
          <w:p w14:paraId="46D0D344" w14:textId="77777777" w:rsidR="00CC239D" w:rsidRPr="00AC2578" w:rsidRDefault="00CC239D" w:rsidP="00A12839">
            <w:pPr>
              <w:pStyle w:val="TableHeading"/>
            </w:pPr>
            <w:r w:rsidRPr="00AC2578">
              <w:t>Data Type</w:t>
            </w:r>
          </w:p>
        </w:tc>
        <w:tc>
          <w:tcPr>
            <w:tcW w:w="990" w:type="dxa"/>
            <w:shd w:val="clear" w:color="auto" w:fill="DBE5F1" w:themeFill="accent1" w:themeFillTint="33"/>
          </w:tcPr>
          <w:p w14:paraId="5445B42A" w14:textId="77777777" w:rsidR="00CC239D" w:rsidRPr="00AC2578" w:rsidRDefault="00CC239D" w:rsidP="00A12839">
            <w:pPr>
              <w:pStyle w:val="TableHeading"/>
            </w:pPr>
            <w:r w:rsidRPr="00AC2578">
              <w:t>Null</w:t>
            </w:r>
          </w:p>
        </w:tc>
        <w:tc>
          <w:tcPr>
            <w:tcW w:w="4680" w:type="dxa"/>
            <w:shd w:val="clear" w:color="auto" w:fill="DBE5F1" w:themeFill="accent1" w:themeFillTint="33"/>
          </w:tcPr>
          <w:p w14:paraId="111D8EA5" w14:textId="77777777" w:rsidR="00CC239D" w:rsidRPr="00AC2578" w:rsidRDefault="00CC239D" w:rsidP="00A12839">
            <w:pPr>
              <w:pStyle w:val="TableHeading"/>
            </w:pPr>
            <w:r w:rsidRPr="00AC2578">
              <w:t>Description</w:t>
            </w:r>
          </w:p>
        </w:tc>
      </w:tr>
      <w:tr w:rsidR="00F52469" w:rsidRPr="00AC1F30" w14:paraId="1116471F" w14:textId="77777777" w:rsidTr="009C1F40">
        <w:trPr>
          <w:cantSplit/>
        </w:trPr>
        <w:tc>
          <w:tcPr>
            <w:tcW w:w="2047" w:type="dxa"/>
          </w:tcPr>
          <w:p w14:paraId="3B3E426A" w14:textId="77777777" w:rsidR="00F52469" w:rsidRPr="00AC1F30" w:rsidRDefault="00F52469" w:rsidP="001959C8">
            <w:pPr>
              <w:pStyle w:val="TableRow"/>
              <w:rPr>
                <w:b/>
              </w:rPr>
            </w:pPr>
            <w:r w:rsidRPr="00AC1F30">
              <w:t>Rec</w:t>
            </w:r>
            <w:r>
              <w:t xml:space="preserve"> </w:t>
            </w:r>
            <w:r w:rsidRPr="00AC1F30">
              <w:t>Id</w:t>
            </w:r>
          </w:p>
        </w:tc>
        <w:tc>
          <w:tcPr>
            <w:tcW w:w="1260" w:type="dxa"/>
          </w:tcPr>
          <w:p w14:paraId="5E86A017" w14:textId="77777777" w:rsidR="00F52469" w:rsidRPr="00AC1F30" w:rsidRDefault="00F52469" w:rsidP="001959C8">
            <w:pPr>
              <w:pStyle w:val="TableRow"/>
              <w:rPr>
                <w:rFonts w:eastAsia="Times New Roman"/>
                <w:b/>
                <w:szCs w:val="24"/>
              </w:rPr>
            </w:pPr>
            <w:r w:rsidRPr="00AC1F30">
              <w:t>Seq</w:t>
            </w:r>
            <w:r>
              <w:t>uence</w:t>
            </w:r>
          </w:p>
        </w:tc>
        <w:tc>
          <w:tcPr>
            <w:tcW w:w="990" w:type="dxa"/>
          </w:tcPr>
          <w:p w14:paraId="6DB88C69" w14:textId="77777777" w:rsidR="00F52469" w:rsidRPr="00AC1F30" w:rsidRDefault="00F52469" w:rsidP="001959C8">
            <w:pPr>
              <w:pStyle w:val="TableRow"/>
              <w:rPr>
                <w:b/>
              </w:rPr>
            </w:pPr>
            <w:r w:rsidRPr="00AC1F30">
              <w:t>Not</w:t>
            </w:r>
          </w:p>
        </w:tc>
        <w:tc>
          <w:tcPr>
            <w:tcW w:w="4680" w:type="dxa"/>
          </w:tcPr>
          <w:p w14:paraId="5BEF9439" w14:textId="77777777" w:rsidR="00F52469" w:rsidRPr="00AC1F30" w:rsidRDefault="00F52469" w:rsidP="001959C8">
            <w:pPr>
              <w:pStyle w:val="TableRow"/>
              <w:rPr>
                <w:b/>
              </w:rPr>
            </w:pPr>
            <w:r w:rsidRPr="00AC1F30">
              <w:t>Unique integer for the enumeration value to set it apart from the other enumeration values.</w:t>
            </w:r>
          </w:p>
        </w:tc>
      </w:tr>
      <w:tr w:rsidR="00F52469" w:rsidRPr="00AC1F30" w14:paraId="72C8F070" w14:textId="77777777" w:rsidTr="009C1F40">
        <w:trPr>
          <w:cantSplit/>
        </w:trPr>
        <w:tc>
          <w:tcPr>
            <w:tcW w:w="2047" w:type="dxa"/>
          </w:tcPr>
          <w:p w14:paraId="1EB31FC5" w14:textId="77777777" w:rsidR="00F52469" w:rsidRPr="00AC1F30" w:rsidRDefault="00F52469" w:rsidP="001959C8">
            <w:pPr>
              <w:pStyle w:val="TableRow"/>
              <w:rPr>
                <w:b/>
              </w:rPr>
            </w:pPr>
            <w:r w:rsidRPr="00AC1F30">
              <w:t>Rec UUID</w:t>
            </w:r>
          </w:p>
        </w:tc>
        <w:tc>
          <w:tcPr>
            <w:tcW w:w="1260" w:type="dxa"/>
          </w:tcPr>
          <w:p w14:paraId="58D6822F" w14:textId="77777777" w:rsidR="00F52469" w:rsidRPr="00AC1F30" w:rsidRDefault="00F52469" w:rsidP="001959C8">
            <w:pPr>
              <w:pStyle w:val="TableRow"/>
              <w:rPr>
                <w:b/>
              </w:rPr>
            </w:pPr>
            <w:r w:rsidRPr="00AC1F30">
              <w:t>UUID</w:t>
            </w:r>
          </w:p>
        </w:tc>
        <w:tc>
          <w:tcPr>
            <w:tcW w:w="990" w:type="dxa"/>
          </w:tcPr>
          <w:p w14:paraId="384D3910" w14:textId="77777777" w:rsidR="00F52469" w:rsidRPr="00AC1F30" w:rsidRDefault="00F52469" w:rsidP="001959C8">
            <w:pPr>
              <w:pStyle w:val="TableRow"/>
              <w:rPr>
                <w:b/>
              </w:rPr>
            </w:pPr>
            <w:r w:rsidRPr="00AC1F30">
              <w:t>Not</w:t>
            </w:r>
          </w:p>
        </w:tc>
        <w:tc>
          <w:tcPr>
            <w:tcW w:w="4680" w:type="dxa"/>
          </w:tcPr>
          <w:p w14:paraId="0592FB8C" w14:textId="77777777" w:rsidR="00F52469" w:rsidRPr="00AC1F30" w:rsidRDefault="00F52469" w:rsidP="001959C8">
            <w:pPr>
              <w:pStyle w:val="TableRow"/>
              <w:rPr>
                <w:b/>
              </w:rPr>
            </w:pPr>
            <w:r w:rsidRPr="00AC1F30">
              <w:t>Unique identifier for the enumeration value to set it apart from the other enumeration values.</w:t>
            </w:r>
          </w:p>
        </w:tc>
      </w:tr>
      <w:tr w:rsidR="00CC239D" w:rsidRPr="00AC1F30" w14:paraId="0B78FAF8" w14:textId="77777777" w:rsidTr="009C1F40">
        <w:trPr>
          <w:cantSplit/>
        </w:trPr>
        <w:tc>
          <w:tcPr>
            <w:tcW w:w="2047" w:type="dxa"/>
          </w:tcPr>
          <w:p w14:paraId="21BCFCF0" w14:textId="77777777" w:rsidR="00CC239D" w:rsidRPr="00AC1F30" w:rsidRDefault="002A625C" w:rsidP="001959C8">
            <w:pPr>
              <w:pStyle w:val="TableRow"/>
              <w:rPr>
                <w:b/>
              </w:rPr>
            </w:pPr>
            <w:r w:rsidRPr="00AC1F30">
              <w:t>Enumeration</w:t>
            </w:r>
            <w:r>
              <w:t xml:space="preserve"> </w:t>
            </w:r>
            <w:r w:rsidR="00CC239D" w:rsidRPr="00AC1F30">
              <w:t>Value</w:t>
            </w:r>
            <w:r>
              <w:t xml:space="preserve"> </w:t>
            </w:r>
            <w:r w:rsidR="00CC239D" w:rsidRPr="00AC1F30">
              <w:t>U</w:t>
            </w:r>
            <w:r>
              <w:t>UID</w:t>
            </w:r>
          </w:p>
        </w:tc>
        <w:tc>
          <w:tcPr>
            <w:tcW w:w="1260" w:type="dxa"/>
          </w:tcPr>
          <w:p w14:paraId="6A404D97" w14:textId="77777777" w:rsidR="00CC239D" w:rsidRPr="00AC1F30" w:rsidRDefault="00CC239D" w:rsidP="001959C8">
            <w:pPr>
              <w:pStyle w:val="TableRow"/>
              <w:rPr>
                <w:b/>
              </w:rPr>
            </w:pPr>
            <w:r w:rsidRPr="00AC1F30">
              <w:t>uuid</w:t>
            </w:r>
          </w:p>
        </w:tc>
        <w:tc>
          <w:tcPr>
            <w:tcW w:w="990" w:type="dxa"/>
          </w:tcPr>
          <w:p w14:paraId="3FED81DB" w14:textId="77777777" w:rsidR="00CC239D" w:rsidRPr="00AC1F30" w:rsidRDefault="00CC239D" w:rsidP="001959C8">
            <w:pPr>
              <w:pStyle w:val="TableRow"/>
            </w:pPr>
          </w:p>
        </w:tc>
        <w:tc>
          <w:tcPr>
            <w:tcW w:w="4680" w:type="dxa"/>
          </w:tcPr>
          <w:p w14:paraId="159B8CE5" w14:textId="77777777" w:rsidR="00CC239D" w:rsidRPr="00AC1F30" w:rsidRDefault="00CC239D" w:rsidP="001959C8">
            <w:pPr>
              <w:pStyle w:val="TableRow"/>
              <w:rPr>
                <w:b/>
              </w:rPr>
            </w:pPr>
            <w:r w:rsidRPr="00AC1F30">
              <w:t>UUID for enumeration value this associated value is connected to.</w:t>
            </w:r>
          </w:p>
        </w:tc>
      </w:tr>
      <w:tr w:rsidR="00CC239D" w:rsidRPr="00AC1F30" w14:paraId="24B1437A" w14:textId="77777777" w:rsidTr="009C1F40">
        <w:trPr>
          <w:cantSplit/>
        </w:trPr>
        <w:tc>
          <w:tcPr>
            <w:tcW w:w="2047" w:type="dxa"/>
          </w:tcPr>
          <w:p w14:paraId="3B40C466" w14:textId="77777777" w:rsidR="00CC239D" w:rsidRPr="00AC1F30" w:rsidRDefault="002A625C" w:rsidP="001959C8">
            <w:pPr>
              <w:pStyle w:val="TableRow"/>
              <w:rPr>
                <w:b/>
              </w:rPr>
            </w:pPr>
            <w:r w:rsidRPr="00AC1F30">
              <w:t>A</w:t>
            </w:r>
            <w:r w:rsidR="00CC239D" w:rsidRPr="00AC1F30">
              <w:t>ssociated</w:t>
            </w:r>
            <w:r>
              <w:t xml:space="preserve"> </w:t>
            </w:r>
            <w:r w:rsidRPr="00AC1F30">
              <w:t xml:space="preserve">Enumeration </w:t>
            </w:r>
            <w:r w:rsidR="00CC239D" w:rsidRPr="00AC1F30">
              <w:t>Value</w:t>
            </w:r>
          </w:p>
        </w:tc>
        <w:tc>
          <w:tcPr>
            <w:tcW w:w="1260" w:type="dxa"/>
          </w:tcPr>
          <w:p w14:paraId="3EBB61C2" w14:textId="77777777" w:rsidR="00CC239D" w:rsidRPr="00AC1F30" w:rsidRDefault="00CC239D" w:rsidP="001959C8">
            <w:pPr>
              <w:pStyle w:val="TableRow"/>
              <w:rPr>
                <w:b/>
              </w:rPr>
            </w:pPr>
            <w:r w:rsidRPr="00AC1F30">
              <w:t>text</w:t>
            </w:r>
          </w:p>
        </w:tc>
        <w:tc>
          <w:tcPr>
            <w:tcW w:w="990" w:type="dxa"/>
          </w:tcPr>
          <w:p w14:paraId="35A22E1D" w14:textId="77777777" w:rsidR="00CC239D" w:rsidRPr="00AC1F30" w:rsidRDefault="00CC239D" w:rsidP="001959C8">
            <w:pPr>
              <w:pStyle w:val="TableRow"/>
            </w:pPr>
          </w:p>
        </w:tc>
        <w:tc>
          <w:tcPr>
            <w:tcW w:w="4680" w:type="dxa"/>
          </w:tcPr>
          <w:p w14:paraId="29CFD1D3" w14:textId="77777777" w:rsidR="00CC239D" w:rsidRPr="00AC1F30" w:rsidRDefault="00CC239D" w:rsidP="001959C8">
            <w:pPr>
              <w:pStyle w:val="TableRow"/>
              <w:rPr>
                <w:b/>
              </w:rPr>
            </w:pPr>
            <w:r w:rsidRPr="00AC1F30">
              <w:t>Actual associated enumeration value for particular enumeration value.</w:t>
            </w:r>
          </w:p>
        </w:tc>
      </w:tr>
      <w:tr w:rsidR="00CC239D" w:rsidRPr="00AC1F30" w14:paraId="3068CB21" w14:textId="77777777" w:rsidTr="009C1F40">
        <w:trPr>
          <w:cantSplit/>
        </w:trPr>
        <w:tc>
          <w:tcPr>
            <w:tcW w:w="2047" w:type="dxa"/>
          </w:tcPr>
          <w:p w14:paraId="3F765F29" w14:textId="77777777" w:rsidR="00CC239D" w:rsidRPr="00AC1F30" w:rsidRDefault="002A625C" w:rsidP="001959C8">
            <w:pPr>
              <w:pStyle w:val="TableRow"/>
              <w:rPr>
                <w:b/>
              </w:rPr>
            </w:pPr>
            <w:r w:rsidRPr="00AC1F30">
              <w:t>D</w:t>
            </w:r>
            <w:r w:rsidR="00CC239D" w:rsidRPr="00AC1F30">
              <w:t>ata</w:t>
            </w:r>
            <w:r>
              <w:t xml:space="preserve"> </w:t>
            </w:r>
            <w:r w:rsidR="00CC239D" w:rsidRPr="00AC1F30">
              <w:t>Type</w:t>
            </w:r>
          </w:p>
        </w:tc>
        <w:tc>
          <w:tcPr>
            <w:tcW w:w="1260" w:type="dxa"/>
          </w:tcPr>
          <w:p w14:paraId="3B2D7871" w14:textId="77777777" w:rsidR="00CC239D" w:rsidRPr="00AC1F30" w:rsidRDefault="00CC239D" w:rsidP="001959C8">
            <w:pPr>
              <w:pStyle w:val="TableRow"/>
              <w:rPr>
                <w:b/>
              </w:rPr>
            </w:pPr>
            <w:r w:rsidRPr="00AC1F30">
              <w:t>text</w:t>
            </w:r>
          </w:p>
        </w:tc>
        <w:tc>
          <w:tcPr>
            <w:tcW w:w="990" w:type="dxa"/>
          </w:tcPr>
          <w:p w14:paraId="5A726B01" w14:textId="77777777" w:rsidR="00CC239D" w:rsidRPr="00AC1F30" w:rsidRDefault="00CC239D" w:rsidP="001959C8">
            <w:pPr>
              <w:pStyle w:val="TableRow"/>
            </w:pPr>
          </w:p>
        </w:tc>
        <w:tc>
          <w:tcPr>
            <w:tcW w:w="4680" w:type="dxa"/>
          </w:tcPr>
          <w:p w14:paraId="727FEB0A" w14:textId="77777777" w:rsidR="00CC239D" w:rsidRPr="00AC1F30" w:rsidRDefault="00CC239D" w:rsidP="001959C8">
            <w:pPr>
              <w:pStyle w:val="TableRow"/>
              <w:rPr>
                <w:b/>
              </w:rPr>
            </w:pPr>
            <w:r w:rsidRPr="00AC1F30">
              <w:t xml:space="preserve">Datatype that associated value should be rendered as. </w:t>
            </w:r>
          </w:p>
        </w:tc>
      </w:tr>
      <w:tr w:rsidR="00CC239D" w:rsidRPr="00AC1F30" w14:paraId="1C7CACBB" w14:textId="77777777" w:rsidTr="009C1F40">
        <w:trPr>
          <w:cantSplit/>
        </w:trPr>
        <w:tc>
          <w:tcPr>
            <w:tcW w:w="2047" w:type="dxa"/>
          </w:tcPr>
          <w:p w14:paraId="3F458B6D" w14:textId="77777777" w:rsidR="00CC239D" w:rsidRPr="00AC1F30" w:rsidRDefault="002A625C" w:rsidP="001959C8">
            <w:pPr>
              <w:pStyle w:val="TableRow"/>
              <w:rPr>
                <w:b/>
              </w:rPr>
            </w:pPr>
            <w:r w:rsidRPr="00AC1F30">
              <w:t>V</w:t>
            </w:r>
            <w:r w:rsidR="00CC239D" w:rsidRPr="00AC1F30">
              <w:t>alue</w:t>
            </w:r>
            <w:r>
              <w:t xml:space="preserve"> </w:t>
            </w:r>
            <w:r w:rsidR="00CC239D" w:rsidRPr="00AC1F30">
              <w:t>Descriptor</w:t>
            </w:r>
          </w:p>
        </w:tc>
        <w:tc>
          <w:tcPr>
            <w:tcW w:w="1260" w:type="dxa"/>
          </w:tcPr>
          <w:p w14:paraId="6A02B7A7" w14:textId="77777777" w:rsidR="00CC239D" w:rsidRPr="00AC1F30" w:rsidRDefault="00CC239D" w:rsidP="001959C8">
            <w:pPr>
              <w:pStyle w:val="TableRow"/>
              <w:rPr>
                <w:b/>
              </w:rPr>
            </w:pPr>
            <w:r w:rsidRPr="00AC1F30">
              <w:t>text</w:t>
            </w:r>
          </w:p>
        </w:tc>
        <w:tc>
          <w:tcPr>
            <w:tcW w:w="990" w:type="dxa"/>
          </w:tcPr>
          <w:p w14:paraId="054C6075" w14:textId="77777777" w:rsidR="00CC239D" w:rsidRPr="00AC1F30" w:rsidRDefault="00CC239D" w:rsidP="001959C8">
            <w:pPr>
              <w:pStyle w:val="TableRow"/>
            </w:pPr>
          </w:p>
        </w:tc>
        <w:tc>
          <w:tcPr>
            <w:tcW w:w="4680" w:type="dxa"/>
          </w:tcPr>
          <w:p w14:paraId="5E1D135D" w14:textId="77777777" w:rsidR="00CC239D" w:rsidRPr="00AC1F30" w:rsidRDefault="00CC239D" w:rsidP="001959C8">
            <w:pPr>
              <w:pStyle w:val="TableRow"/>
              <w:rPr>
                <w:b/>
              </w:rPr>
            </w:pPr>
            <w:r w:rsidRPr="00AC1F30">
              <w:t>Unique descriptor of associated value used to identify particular associated value.</w:t>
            </w:r>
          </w:p>
        </w:tc>
      </w:tr>
      <w:tr w:rsidR="00CC239D" w:rsidRPr="00AC1F30" w14:paraId="34C1CBE3" w14:textId="77777777" w:rsidTr="009C1F40">
        <w:trPr>
          <w:cantSplit/>
        </w:trPr>
        <w:tc>
          <w:tcPr>
            <w:tcW w:w="2047" w:type="dxa"/>
          </w:tcPr>
          <w:p w14:paraId="75FB4285" w14:textId="77777777" w:rsidR="00CC239D" w:rsidRPr="00AC1F30" w:rsidRDefault="002A625C" w:rsidP="001959C8">
            <w:pPr>
              <w:pStyle w:val="TableRow"/>
              <w:rPr>
                <w:b/>
              </w:rPr>
            </w:pPr>
            <w:r>
              <w:t>C</w:t>
            </w:r>
            <w:r w:rsidR="00CC239D" w:rsidRPr="00AC1F30">
              <w:t>onstant</w:t>
            </w:r>
          </w:p>
        </w:tc>
        <w:tc>
          <w:tcPr>
            <w:tcW w:w="1260" w:type="dxa"/>
          </w:tcPr>
          <w:p w14:paraId="4333D82F" w14:textId="77777777" w:rsidR="00CC239D" w:rsidRPr="00AC1F30" w:rsidRDefault="00CC239D" w:rsidP="001959C8">
            <w:pPr>
              <w:pStyle w:val="TableRow"/>
              <w:rPr>
                <w:b/>
              </w:rPr>
            </w:pPr>
            <w:r w:rsidRPr="00AC1F30">
              <w:t>bool</w:t>
            </w:r>
          </w:p>
        </w:tc>
        <w:tc>
          <w:tcPr>
            <w:tcW w:w="990" w:type="dxa"/>
          </w:tcPr>
          <w:p w14:paraId="36F96442" w14:textId="77777777" w:rsidR="00CC239D" w:rsidRPr="00AC1F30" w:rsidRDefault="00CC239D" w:rsidP="001959C8">
            <w:pPr>
              <w:pStyle w:val="TableRow"/>
            </w:pPr>
          </w:p>
        </w:tc>
        <w:tc>
          <w:tcPr>
            <w:tcW w:w="4680" w:type="dxa"/>
          </w:tcPr>
          <w:p w14:paraId="18880202" w14:textId="77777777" w:rsidR="00CC239D" w:rsidRPr="00AC1F30" w:rsidRDefault="00CC239D" w:rsidP="001959C8">
            <w:pPr>
              <w:pStyle w:val="TableRow"/>
              <w:rPr>
                <w:b/>
              </w:rPr>
            </w:pPr>
            <w:r w:rsidRPr="00AC1F30">
              <w:t>Whether or not associated value is associated with an enumeration value that is dynamic or not.</w:t>
            </w:r>
          </w:p>
        </w:tc>
      </w:tr>
      <w:tr w:rsidR="00142114" w:rsidRPr="00AC1F30" w14:paraId="7B113510" w14:textId="77777777" w:rsidTr="009C1F40">
        <w:trPr>
          <w:cantSplit/>
        </w:trPr>
        <w:tc>
          <w:tcPr>
            <w:tcW w:w="2047" w:type="dxa"/>
          </w:tcPr>
          <w:p w14:paraId="09B7900C" w14:textId="77777777" w:rsidR="00142114" w:rsidRPr="00AC1F30" w:rsidRDefault="00142114" w:rsidP="001959C8">
            <w:pPr>
              <w:pStyle w:val="TableRow"/>
            </w:pPr>
          </w:p>
        </w:tc>
        <w:tc>
          <w:tcPr>
            <w:tcW w:w="1260" w:type="dxa"/>
          </w:tcPr>
          <w:p w14:paraId="621DC1E6" w14:textId="77777777" w:rsidR="00142114" w:rsidRPr="00AC1F30" w:rsidRDefault="00142114" w:rsidP="001959C8">
            <w:pPr>
              <w:pStyle w:val="TableRow"/>
            </w:pPr>
          </w:p>
        </w:tc>
        <w:tc>
          <w:tcPr>
            <w:tcW w:w="990" w:type="dxa"/>
          </w:tcPr>
          <w:p w14:paraId="2AA46E78" w14:textId="77777777" w:rsidR="00142114" w:rsidRPr="00AC1F30" w:rsidRDefault="00142114" w:rsidP="001959C8">
            <w:pPr>
              <w:pStyle w:val="TableRow"/>
            </w:pPr>
          </w:p>
        </w:tc>
        <w:tc>
          <w:tcPr>
            <w:tcW w:w="4680" w:type="dxa"/>
          </w:tcPr>
          <w:p w14:paraId="012ECA3D" w14:textId="77777777" w:rsidR="00142114" w:rsidRPr="00AC1F30" w:rsidRDefault="00142114" w:rsidP="001959C8">
            <w:pPr>
              <w:pStyle w:val="TableRow"/>
            </w:pPr>
          </w:p>
        </w:tc>
      </w:tr>
      <w:tr w:rsidR="00142114" w:rsidRPr="00AC1F30" w14:paraId="4142A30B" w14:textId="77777777" w:rsidTr="009C1F40">
        <w:trPr>
          <w:cantSplit/>
        </w:trPr>
        <w:tc>
          <w:tcPr>
            <w:tcW w:w="2047" w:type="dxa"/>
          </w:tcPr>
          <w:p w14:paraId="5E2D9BC6" w14:textId="77777777" w:rsidR="00142114" w:rsidRPr="00AC1F30" w:rsidRDefault="00142114" w:rsidP="001959C8">
            <w:pPr>
              <w:pStyle w:val="TableRow"/>
              <w:rPr>
                <w:b/>
              </w:rPr>
            </w:pPr>
            <w:r w:rsidRPr="00AC1F30">
              <w:t>BOILERPLATE</w:t>
            </w:r>
          </w:p>
        </w:tc>
        <w:tc>
          <w:tcPr>
            <w:tcW w:w="1260" w:type="dxa"/>
          </w:tcPr>
          <w:p w14:paraId="16BDF524" w14:textId="77777777" w:rsidR="00142114" w:rsidRPr="00AC1F30" w:rsidRDefault="00142114" w:rsidP="001959C8">
            <w:pPr>
              <w:pStyle w:val="TableRow"/>
            </w:pPr>
          </w:p>
        </w:tc>
        <w:tc>
          <w:tcPr>
            <w:tcW w:w="990" w:type="dxa"/>
          </w:tcPr>
          <w:p w14:paraId="1072235F" w14:textId="77777777" w:rsidR="00142114" w:rsidRPr="00AC1F30" w:rsidRDefault="00142114" w:rsidP="001959C8">
            <w:pPr>
              <w:pStyle w:val="TableRow"/>
            </w:pPr>
          </w:p>
        </w:tc>
        <w:tc>
          <w:tcPr>
            <w:tcW w:w="4680" w:type="dxa"/>
          </w:tcPr>
          <w:p w14:paraId="05C3BD52" w14:textId="77777777" w:rsidR="00142114" w:rsidRPr="00AC1F30" w:rsidRDefault="00142114" w:rsidP="001959C8">
            <w:pPr>
              <w:pStyle w:val="TableRow"/>
              <w:rPr>
                <w:b/>
              </w:rPr>
            </w:pPr>
            <w:r w:rsidRPr="00AC1F30">
              <w:t>See ‘Table Boilerplate Suffix’.</w:t>
            </w:r>
          </w:p>
        </w:tc>
      </w:tr>
    </w:tbl>
    <w:p w14:paraId="3475B5F0" w14:textId="77777777" w:rsidR="00DE4E84" w:rsidRDefault="00DE4E84" w:rsidP="00DE4E84">
      <w:r>
        <w:t>Referenced by:</w:t>
      </w:r>
    </w:p>
    <w:p w14:paraId="22D182F8" w14:textId="77777777" w:rsidR="00DE4E84" w:rsidRDefault="00DE4E84" w:rsidP="00DE4E84">
      <w:pPr>
        <w:ind w:left="1440"/>
      </w:pPr>
      <w:r>
        <w:t>Add reference here</w:t>
      </w:r>
    </w:p>
    <w:p w14:paraId="5A9A2235" w14:textId="77777777" w:rsidR="00DE4E84" w:rsidRDefault="00DE4E84" w:rsidP="00DE4E84"/>
    <w:p w14:paraId="661F3B58" w14:textId="77777777" w:rsidR="00142114" w:rsidRDefault="00142114" w:rsidP="00142114">
      <w:pPr>
        <w:pStyle w:val="Heading2"/>
      </w:pPr>
      <w:bookmarkStart w:id="431" w:name="_Toc484003895"/>
      <w:r>
        <w:t>Table Boilerplate Suffix</w:t>
      </w:r>
      <w:bookmarkEnd w:id="431"/>
    </w:p>
    <w:p w14:paraId="573494FB" w14:textId="77777777" w:rsidR="00142114" w:rsidRDefault="00142114" w:rsidP="00142114">
      <w:r>
        <w:t>This a set of fields that would part of every table.  Because the filed definitions don’t change between tables they are defined once here and referred to as “</w:t>
      </w:r>
      <w:r w:rsidRPr="00142114">
        <w:rPr>
          <w:b/>
        </w:rPr>
        <w:t>BOILERPLATE</w:t>
      </w:r>
      <w:r>
        <w:t xml:space="preserve">” at the end each table.  </w:t>
      </w:r>
    </w:p>
    <w:p w14:paraId="17443E3F" w14:textId="77777777" w:rsidR="00142114" w:rsidRDefault="00142114" w:rsidP="00142114">
      <w:pPr>
        <w:pStyle w:val="TableCaption"/>
      </w:pPr>
      <w:bookmarkStart w:id="432" w:name="_Toc484003928"/>
      <w:r>
        <w:t xml:space="preserve">Table </w:t>
      </w:r>
      <w:fldSimple w:instr=" STYLEREF 1 \s ">
        <w:r w:rsidR="00B76A4E">
          <w:rPr>
            <w:noProof/>
          </w:rPr>
          <w:t>7</w:t>
        </w:r>
      </w:fldSimple>
      <w:r>
        <w:noBreakHyphen/>
      </w:r>
      <w:fldSimple w:instr=" SEQ Table \* ARABIC \s 1 ">
        <w:r w:rsidR="00B76A4E">
          <w:rPr>
            <w:noProof/>
          </w:rPr>
          <w:t>14</w:t>
        </w:r>
      </w:fldSimple>
      <w:r>
        <w:t xml:space="preserve">: </w:t>
      </w:r>
      <w:r w:rsidR="00AC1F30">
        <w:t>Boilerplate</w:t>
      </w:r>
      <w:bookmarkEnd w:id="432"/>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142114" w:rsidRPr="00C43C4E" w14:paraId="50203E89" w14:textId="77777777" w:rsidTr="0055725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014C14B" w14:textId="77777777" w:rsidR="00142114" w:rsidRDefault="00142114" w:rsidP="00557252">
            <w:pPr>
              <w:pStyle w:val="TableHeading"/>
            </w:pPr>
            <w:r w:rsidRPr="00AC2578">
              <w:t>Column Name</w:t>
            </w:r>
          </w:p>
        </w:tc>
        <w:tc>
          <w:tcPr>
            <w:tcW w:w="1620" w:type="dxa"/>
            <w:shd w:val="clear" w:color="auto" w:fill="DBE5F1" w:themeFill="accent1" w:themeFillTint="33"/>
          </w:tcPr>
          <w:p w14:paraId="27481BE3" w14:textId="77777777" w:rsidR="00142114" w:rsidRDefault="00142114" w:rsidP="00557252">
            <w:pPr>
              <w:pStyle w:val="TableHeading"/>
            </w:pPr>
            <w:r w:rsidRPr="00AC2578">
              <w:t>Data Type</w:t>
            </w:r>
          </w:p>
        </w:tc>
        <w:tc>
          <w:tcPr>
            <w:tcW w:w="900" w:type="dxa"/>
            <w:shd w:val="clear" w:color="auto" w:fill="DBE5F1" w:themeFill="accent1" w:themeFillTint="33"/>
          </w:tcPr>
          <w:p w14:paraId="14628B70" w14:textId="77777777" w:rsidR="00142114" w:rsidRPr="00C43C4E" w:rsidRDefault="00142114" w:rsidP="00557252">
            <w:pPr>
              <w:pStyle w:val="TableHeading"/>
            </w:pPr>
            <w:r w:rsidRPr="00AC2578">
              <w:t>Null</w:t>
            </w:r>
          </w:p>
        </w:tc>
        <w:tc>
          <w:tcPr>
            <w:tcW w:w="4680" w:type="dxa"/>
            <w:shd w:val="clear" w:color="auto" w:fill="DBE5F1" w:themeFill="accent1" w:themeFillTint="33"/>
          </w:tcPr>
          <w:p w14:paraId="238C1577" w14:textId="77777777" w:rsidR="00142114" w:rsidRPr="00A8667C" w:rsidRDefault="00142114" w:rsidP="00557252">
            <w:pPr>
              <w:pStyle w:val="TableHeading"/>
            </w:pPr>
            <w:r w:rsidRPr="00AC2578">
              <w:t>Description</w:t>
            </w:r>
          </w:p>
        </w:tc>
      </w:tr>
      <w:tr w:rsidR="00142114" w:rsidRPr="00C43C4E" w14:paraId="167DFDD6" w14:textId="77777777" w:rsidTr="00557252">
        <w:trPr>
          <w:cantSplit/>
        </w:trPr>
        <w:tc>
          <w:tcPr>
            <w:tcW w:w="1777" w:type="dxa"/>
          </w:tcPr>
          <w:p w14:paraId="000BF27A" w14:textId="77777777" w:rsidR="00142114" w:rsidRPr="00AC1F30" w:rsidRDefault="00142114" w:rsidP="001959C8">
            <w:pPr>
              <w:pStyle w:val="TableRow"/>
              <w:rPr>
                <w:b/>
              </w:rPr>
            </w:pPr>
            <w:r w:rsidRPr="00AC1F30">
              <w:t>status</w:t>
            </w:r>
          </w:p>
        </w:tc>
        <w:tc>
          <w:tcPr>
            <w:tcW w:w="1620" w:type="dxa"/>
          </w:tcPr>
          <w:p w14:paraId="6561EA97" w14:textId="77777777" w:rsidR="00142114" w:rsidRPr="00AC1F30" w:rsidRDefault="00142114" w:rsidP="001959C8">
            <w:pPr>
              <w:pStyle w:val="TableRow"/>
              <w:rPr>
                <w:b/>
              </w:rPr>
            </w:pPr>
            <w:r w:rsidRPr="00AC1F30">
              <w:t>Char(1)</w:t>
            </w:r>
          </w:p>
        </w:tc>
        <w:tc>
          <w:tcPr>
            <w:tcW w:w="900" w:type="dxa"/>
          </w:tcPr>
          <w:p w14:paraId="78718C81" w14:textId="77777777" w:rsidR="00142114" w:rsidRPr="00AC1F30" w:rsidRDefault="00142114" w:rsidP="001959C8">
            <w:pPr>
              <w:pStyle w:val="TableRow"/>
              <w:rPr>
                <w:b/>
              </w:rPr>
            </w:pPr>
            <w:r w:rsidRPr="00AC1F30">
              <w:t>Not</w:t>
            </w:r>
          </w:p>
        </w:tc>
        <w:tc>
          <w:tcPr>
            <w:tcW w:w="4680" w:type="dxa"/>
          </w:tcPr>
          <w:p w14:paraId="37281CB0" w14:textId="77777777" w:rsidR="00142114" w:rsidRPr="00AC1F30" w:rsidRDefault="00142114" w:rsidP="001959C8">
            <w:pPr>
              <w:pStyle w:val="TableRow"/>
              <w:rPr>
                <w:b/>
              </w:rPr>
            </w:pPr>
            <w:r w:rsidRPr="00AC1F30">
              <w:t>A 1 character code for the status of the record, (Current, Error, Historical, New, Processing, Waiting).</w:t>
            </w:r>
          </w:p>
          <w:p w14:paraId="18E14E1A" w14:textId="77777777" w:rsidR="00142114" w:rsidRPr="00AC1F30" w:rsidRDefault="00142114" w:rsidP="001959C8">
            <w:pPr>
              <w:pStyle w:val="TableRow"/>
              <w:rPr>
                <w:b/>
              </w:rPr>
            </w:pPr>
            <w:r w:rsidRPr="00AC1F30">
              <w:t>DEFAULT 'C'</w:t>
            </w:r>
          </w:p>
        </w:tc>
      </w:tr>
      <w:tr w:rsidR="00142114" w:rsidRPr="00C43C4E" w14:paraId="0DFC7C08" w14:textId="77777777" w:rsidTr="00557252">
        <w:trPr>
          <w:cantSplit/>
        </w:trPr>
        <w:tc>
          <w:tcPr>
            <w:tcW w:w="1777" w:type="dxa"/>
          </w:tcPr>
          <w:p w14:paraId="7A7FABAB" w14:textId="77777777" w:rsidR="00142114" w:rsidRPr="00AC1F30" w:rsidRDefault="00142114" w:rsidP="001959C8">
            <w:pPr>
              <w:pStyle w:val="TableRow"/>
              <w:rPr>
                <w:b/>
              </w:rPr>
            </w:pPr>
            <w:proofErr w:type="spellStart"/>
            <w:r w:rsidRPr="00AC1F30">
              <w:lastRenderedPageBreak/>
              <w:t>status_by</w:t>
            </w:r>
            <w:proofErr w:type="spellEnd"/>
          </w:p>
        </w:tc>
        <w:tc>
          <w:tcPr>
            <w:tcW w:w="1620" w:type="dxa"/>
          </w:tcPr>
          <w:p w14:paraId="0EE9B06A" w14:textId="77777777" w:rsidR="00142114" w:rsidRPr="00AC1F30" w:rsidRDefault="00142114" w:rsidP="001959C8">
            <w:pPr>
              <w:pStyle w:val="TableRow"/>
              <w:rPr>
                <w:b/>
              </w:rPr>
            </w:pPr>
            <w:r w:rsidRPr="00AC1F30">
              <w:t>Varchar(50)</w:t>
            </w:r>
          </w:p>
        </w:tc>
        <w:tc>
          <w:tcPr>
            <w:tcW w:w="900" w:type="dxa"/>
          </w:tcPr>
          <w:p w14:paraId="36219E90" w14:textId="77777777" w:rsidR="00142114" w:rsidRPr="00AC1F30" w:rsidRDefault="00142114" w:rsidP="001959C8">
            <w:pPr>
              <w:pStyle w:val="TableRow"/>
              <w:rPr>
                <w:b/>
              </w:rPr>
            </w:pPr>
            <w:r w:rsidRPr="00AC1F30">
              <w:t>Not</w:t>
            </w:r>
          </w:p>
        </w:tc>
        <w:tc>
          <w:tcPr>
            <w:tcW w:w="4680" w:type="dxa"/>
          </w:tcPr>
          <w:p w14:paraId="42CCBBCD" w14:textId="77777777" w:rsidR="00142114" w:rsidRPr="00AC1F30" w:rsidRDefault="00142114" w:rsidP="001959C8">
            <w:pPr>
              <w:pStyle w:val="TableRow"/>
              <w:rPr>
                <w:b/>
              </w:rPr>
            </w:pPr>
            <w:r w:rsidRPr="00AC1F30">
              <w:t>The user who last changed the status of the record.</w:t>
            </w:r>
          </w:p>
          <w:p w14:paraId="434D77DF" w14:textId="77777777" w:rsidR="00142114" w:rsidRPr="00AC1F30" w:rsidRDefault="00142114" w:rsidP="001959C8">
            <w:pPr>
              <w:pStyle w:val="TableRow"/>
              <w:rPr>
                <w:b/>
              </w:rPr>
            </w:pPr>
            <w:r w:rsidRPr="00AC1F30">
              <w:t>DEFAULT USER</w:t>
            </w:r>
          </w:p>
        </w:tc>
      </w:tr>
      <w:tr w:rsidR="00142114" w:rsidRPr="00C43C4E" w14:paraId="507C5CA8" w14:textId="77777777" w:rsidTr="00557252">
        <w:trPr>
          <w:cantSplit/>
        </w:trPr>
        <w:tc>
          <w:tcPr>
            <w:tcW w:w="1777" w:type="dxa"/>
          </w:tcPr>
          <w:p w14:paraId="2A2F0677" w14:textId="77777777" w:rsidR="00142114" w:rsidRPr="00AC1F30" w:rsidRDefault="00142114" w:rsidP="001959C8">
            <w:pPr>
              <w:pStyle w:val="TableRow"/>
              <w:rPr>
                <w:b/>
              </w:rPr>
            </w:pPr>
            <w:proofErr w:type="spellStart"/>
            <w:r w:rsidRPr="00AC1F30">
              <w:t>status_date</w:t>
            </w:r>
            <w:proofErr w:type="spellEnd"/>
          </w:p>
        </w:tc>
        <w:tc>
          <w:tcPr>
            <w:tcW w:w="1620" w:type="dxa"/>
          </w:tcPr>
          <w:p w14:paraId="6917C89D" w14:textId="77777777" w:rsidR="00142114" w:rsidRPr="00AC1F30" w:rsidRDefault="00142114" w:rsidP="001959C8">
            <w:pPr>
              <w:pStyle w:val="TableRow"/>
              <w:rPr>
                <w:b/>
              </w:rPr>
            </w:pPr>
            <w:r w:rsidRPr="00AC1F30">
              <w:t>Timestamp</w:t>
            </w:r>
          </w:p>
        </w:tc>
        <w:tc>
          <w:tcPr>
            <w:tcW w:w="900" w:type="dxa"/>
          </w:tcPr>
          <w:p w14:paraId="50781084" w14:textId="77777777" w:rsidR="00142114" w:rsidRPr="00AC1F30" w:rsidRDefault="00142114" w:rsidP="001959C8">
            <w:pPr>
              <w:pStyle w:val="TableRow"/>
              <w:rPr>
                <w:b/>
              </w:rPr>
            </w:pPr>
            <w:r w:rsidRPr="00AC1F30">
              <w:t>Not</w:t>
            </w:r>
          </w:p>
        </w:tc>
        <w:tc>
          <w:tcPr>
            <w:tcW w:w="4680" w:type="dxa"/>
          </w:tcPr>
          <w:p w14:paraId="291E7DDB" w14:textId="77777777" w:rsidR="00142114" w:rsidRPr="00AC1F30" w:rsidRDefault="00142114" w:rsidP="001959C8">
            <w:pPr>
              <w:pStyle w:val="TableRow"/>
              <w:rPr>
                <w:b/>
              </w:rPr>
            </w:pPr>
            <w:r w:rsidRPr="00AC1F30">
              <w:t>The date when the record status was last changed.</w:t>
            </w:r>
          </w:p>
          <w:p w14:paraId="11CF159A" w14:textId="77777777" w:rsidR="00142114" w:rsidRPr="00AC1F30" w:rsidRDefault="00142114" w:rsidP="001959C8">
            <w:pPr>
              <w:pStyle w:val="TableRow"/>
              <w:rPr>
                <w:b/>
              </w:rPr>
            </w:pPr>
            <w:r w:rsidRPr="00AC1F30">
              <w:t>DEFAULT CLOCK_TIMESTAMP()</w:t>
            </w:r>
          </w:p>
        </w:tc>
      </w:tr>
      <w:tr w:rsidR="00142114" w:rsidRPr="00C43C4E" w14:paraId="7133228A" w14:textId="77777777" w:rsidTr="00557252">
        <w:trPr>
          <w:cantSplit/>
        </w:trPr>
        <w:tc>
          <w:tcPr>
            <w:tcW w:w="1777" w:type="dxa"/>
          </w:tcPr>
          <w:p w14:paraId="4DFB7D36" w14:textId="77777777" w:rsidR="00142114" w:rsidRPr="00AC1F30" w:rsidRDefault="00142114" w:rsidP="001959C8">
            <w:pPr>
              <w:pStyle w:val="TableRow"/>
              <w:rPr>
                <w:b/>
              </w:rPr>
            </w:pPr>
            <w:proofErr w:type="spellStart"/>
            <w:r w:rsidRPr="00AC1F30">
              <w:t>insert_date</w:t>
            </w:r>
            <w:proofErr w:type="spellEnd"/>
          </w:p>
        </w:tc>
        <w:tc>
          <w:tcPr>
            <w:tcW w:w="1620" w:type="dxa"/>
          </w:tcPr>
          <w:p w14:paraId="43FF54D6" w14:textId="77777777" w:rsidR="00142114" w:rsidRPr="00AC1F30" w:rsidRDefault="00142114" w:rsidP="001959C8">
            <w:pPr>
              <w:pStyle w:val="TableRow"/>
              <w:rPr>
                <w:b/>
              </w:rPr>
            </w:pPr>
            <w:r w:rsidRPr="00AC1F30">
              <w:t>Timestamp</w:t>
            </w:r>
          </w:p>
        </w:tc>
        <w:tc>
          <w:tcPr>
            <w:tcW w:w="900" w:type="dxa"/>
          </w:tcPr>
          <w:p w14:paraId="356675E0" w14:textId="77777777" w:rsidR="00142114" w:rsidRPr="00AC1F30" w:rsidRDefault="00142114" w:rsidP="001959C8">
            <w:pPr>
              <w:pStyle w:val="TableRow"/>
            </w:pPr>
          </w:p>
        </w:tc>
        <w:tc>
          <w:tcPr>
            <w:tcW w:w="4680" w:type="dxa"/>
          </w:tcPr>
          <w:p w14:paraId="36C4EDF0" w14:textId="77777777" w:rsidR="00142114" w:rsidRPr="00AC1F30" w:rsidRDefault="00142114" w:rsidP="001959C8">
            <w:pPr>
              <w:pStyle w:val="TableRow"/>
              <w:rPr>
                <w:b/>
              </w:rPr>
            </w:pPr>
            <w:r w:rsidRPr="00AC1F30">
              <w:t xml:space="preserve">The date the record was created. </w:t>
            </w:r>
          </w:p>
          <w:p w14:paraId="3BE8E8AE" w14:textId="77777777" w:rsidR="00142114" w:rsidRPr="00AC1F30" w:rsidRDefault="00142114" w:rsidP="001959C8">
            <w:pPr>
              <w:pStyle w:val="TableRow"/>
              <w:rPr>
                <w:b/>
              </w:rPr>
            </w:pPr>
            <w:r w:rsidRPr="00AC1F30">
              <w:t>DEFAULT CLOCK_TIMESTAMP()</w:t>
            </w:r>
          </w:p>
        </w:tc>
      </w:tr>
      <w:tr w:rsidR="00142114" w:rsidRPr="00C43C4E" w14:paraId="62D70B83" w14:textId="77777777" w:rsidTr="00557252">
        <w:trPr>
          <w:cantSplit/>
        </w:trPr>
        <w:tc>
          <w:tcPr>
            <w:tcW w:w="1777" w:type="dxa"/>
          </w:tcPr>
          <w:p w14:paraId="51C10556" w14:textId="77777777" w:rsidR="00142114" w:rsidRPr="00AC1F30" w:rsidRDefault="00142114" w:rsidP="001959C8">
            <w:pPr>
              <w:pStyle w:val="TableRow"/>
              <w:rPr>
                <w:b/>
              </w:rPr>
            </w:pPr>
            <w:proofErr w:type="spellStart"/>
            <w:r w:rsidRPr="00AC1F30">
              <w:t>insert_by</w:t>
            </w:r>
            <w:proofErr w:type="spellEnd"/>
          </w:p>
        </w:tc>
        <w:tc>
          <w:tcPr>
            <w:tcW w:w="1620" w:type="dxa"/>
          </w:tcPr>
          <w:p w14:paraId="74F6A229" w14:textId="77777777" w:rsidR="00142114" w:rsidRPr="00AC1F30" w:rsidRDefault="00142114" w:rsidP="001959C8">
            <w:pPr>
              <w:pStyle w:val="TableRow"/>
              <w:rPr>
                <w:b/>
              </w:rPr>
            </w:pPr>
            <w:r w:rsidRPr="00AC1F30">
              <w:t>Varchar(50)</w:t>
            </w:r>
          </w:p>
        </w:tc>
        <w:tc>
          <w:tcPr>
            <w:tcW w:w="900" w:type="dxa"/>
          </w:tcPr>
          <w:p w14:paraId="34B7EAA4" w14:textId="77777777" w:rsidR="00142114" w:rsidRPr="00AC1F30" w:rsidRDefault="00142114" w:rsidP="001959C8">
            <w:pPr>
              <w:pStyle w:val="TableRow"/>
            </w:pPr>
          </w:p>
        </w:tc>
        <w:tc>
          <w:tcPr>
            <w:tcW w:w="4680" w:type="dxa"/>
          </w:tcPr>
          <w:p w14:paraId="0EB17737" w14:textId="77777777" w:rsidR="00142114" w:rsidRPr="00AC1F30" w:rsidRDefault="00142114" w:rsidP="001959C8">
            <w:pPr>
              <w:pStyle w:val="TableRow"/>
              <w:rPr>
                <w:b/>
              </w:rPr>
            </w:pPr>
            <w:r w:rsidRPr="00AC1F30">
              <w:t xml:space="preserve">The user/function that created the record. </w:t>
            </w:r>
          </w:p>
          <w:p w14:paraId="49372018" w14:textId="77777777" w:rsidR="00142114" w:rsidRPr="00AC1F30" w:rsidRDefault="00142114" w:rsidP="001959C8">
            <w:pPr>
              <w:pStyle w:val="TableRow"/>
              <w:rPr>
                <w:b/>
              </w:rPr>
            </w:pPr>
            <w:r w:rsidRPr="00AC1F30">
              <w:t>DEFAULT USER</w:t>
            </w:r>
          </w:p>
        </w:tc>
      </w:tr>
      <w:tr w:rsidR="00142114" w:rsidRPr="00C43C4E" w14:paraId="15050014" w14:textId="77777777" w:rsidTr="00557252">
        <w:trPr>
          <w:cantSplit/>
        </w:trPr>
        <w:tc>
          <w:tcPr>
            <w:tcW w:w="1777" w:type="dxa"/>
          </w:tcPr>
          <w:p w14:paraId="6EE195C6" w14:textId="77777777" w:rsidR="00142114" w:rsidRPr="00AC1F30" w:rsidRDefault="00142114" w:rsidP="001959C8">
            <w:pPr>
              <w:pStyle w:val="TableRow"/>
              <w:rPr>
                <w:b/>
              </w:rPr>
            </w:pPr>
            <w:proofErr w:type="spellStart"/>
            <w:r w:rsidRPr="00AC1F30">
              <w:t>update_date</w:t>
            </w:r>
            <w:proofErr w:type="spellEnd"/>
          </w:p>
        </w:tc>
        <w:tc>
          <w:tcPr>
            <w:tcW w:w="1620" w:type="dxa"/>
          </w:tcPr>
          <w:p w14:paraId="5F3BD06D" w14:textId="77777777" w:rsidR="00142114" w:rsidRPr="00AC1F30" w:rsidRDefault="00142114" w:rsidP="001959C8">
            <w:pPr>
              <w:pStyle w:val="TableRow"/>
              <w:rPr>
                <w:b/>
              </w:rPr>
            </w:pPr>
            <w:r w:rsidRPr="00AC1F30">
              <w:t>Timestamp</w:t>
            </w:r>
          </w:p>
        </w:tc>
        <w:tc>
          <w:tcPr>
            <w:tcW w:w="900" w:type="dxa"/>
          </w:tcPr>
          <w:p w14:paraId="14B7DD69" w14:textId="77777777" w:rsidR="00142114" w:rsidRPr="00AC1F30" w:rsidRDefault="00142114" w:rsidP="001959C8">
            <w:pPr>
              <w:pStyle w:val="TableRow"/>
            </w:pPr>
          </w:p>
        </w:tc>
        <w:tc>
          <w:tcPr>
            <w:tcW w:w="4680" w:type="dxa"/>
          </w:tcPr>
          <w:p w14:paraId="6CB5C9A0" w14:textId="77777777" w:rsidR="00142114" w:rsidRPr="00AC1F30" w:rsidRDefault="00142114" w:rsidP="001959C8">
            <w:pPr>
              <w:pStyle w:val="TableRow"/>
              <w:rPr>
                <w:b/>
              </w:rPr>
            </w:pPr>
            <w:r w:rsidRPr="00AC1F30">
              <w:t>The date the record was last modified.</w:t>
            </w:r>
          </w:p>
        </w:tc>
      </w:tr>
      <w:tr w:rsidR="00142114" w:rsidRPr="00C43C4E" w14:paraId="38385A13" w14:textId="77777777" w:rsidTr="00557252">
        <w:trPr>
          <w:cantSplit/>
        </w:trPr>
        <w:tc>
          <w:tcPr>
            <w:tcW w:w="1777" w:type="dxa"/>
          </w:tcPr>
          <w:p w14:paraId="7BE0C9F7" w14:textId="77777777" w:rsidR="00142114" w:rsidRPr="00AC1F30" w:rsidRDefault="00142114" w:rsidP="001959C8">
            <w:pPr>
              <w:pStyle w:val="TableRow"/>
              <w:rPr>
                <w:b/>
              </w:rPr>
            </w:pPr>
            <w:proofErr w:type="spellStart"/>
            <w:r w:rsidRPr="00AC1F30">
              <w:t>update_by</w:t>
            </w:r>
            <w:proofErr w:type="spellEnd"/>
          </w:p>
        </w:tc>
        <w:tc>
          <w:tcPr>
            <w:tcW w:w="1620" w:type="dxa"/>
          </w:tcPr>
          <w:p w14:paraId="79B10C9A" w14:textId="77777777" w:rsidR="00142114" w:rsidRPr="00AC1F30" w:rsidRDefault="00142114" w:rsidP="001959C8">
            <w:pPr>
              <w:pStyle w:val="TableRow"/>
              <w:rPr>
                <w:b/>
              </w:rPr>
            </w:pPr>
            <w:r w:rsidRPr="00AC1F30">
              <w:t>Varchar(50)</w:t>
            </w:r>
          </w:p>
        </w:tc>
        <w:tc>
          <w:tcPr>
            <w:tcW w:w="900" w:type="dxa"/>
          </w:tcPr>
          <w:p w14:paraId="183D6429" w14:textId="77777777" w:rsidR="00142114" w:rsidRPr="00AC1F30" w:rsidRDefault="00142114" w:rsidP="001959C8">
            <w:pPr>
              <w:pStyle w:val="TableRow"/>
            </w:pPr>
          </w:p>
        </w:tc>
        <w:tc>
          <w:tcPr>
            <w:tcW w:w="4680" w:type="dxa"/>
          </w:tcPr>
          <w:p w14:paraId="0638483F" w14:textId="77777777" w:rsidR="00142114" w:rsidRPr="00AC1F30" w:rsidRDefault="00142114" w:rsidP="001959C8">
            <w:pPr>
              <w:pStyle w:val="TableRow"/>
              <w:rPr>
                <w:b/>
              </w:rPr>
            </w:pPr>
            <w:r w:rsidRPr="00AC1F30">
              <w:t>The user/function that last updated the record.</w:t>
            </w:r>
          </w:p>
        </w:tc>
      </w:tr>
      <w:tr w:rsidR="00142114" w:rsidRPr="00C43C4E" w14:paraId="2B846998" w14:textId="77777777" w:rsidTr="00557252">
        <w:trPr>
          <w:cantSplit/>
        </w:trPr>
        <w:tc>
          <w:tcPr>
            <w:tcW w:w="1777" w:type="dxa"/>
          </w:tcPr>
          <w:p w14:paraId="64E465CA" w14:textId="77777777" w:rsidR="00142114" w:rsidRPr="00AC1F30" w:rsidRDefault="00142114" w:rsidP="001959C8">
            <w:pPr>
              <w:pStyle w:val="TableRow"/>
              <w:rPr>
                <w:b/>
              </w:rPr>
            </w:pPr>
            <w:proofErr w:type="spellStart"/>
            <w:r w:rsidRPr="00AC1F30">
              <w:t>delete_flag</w:t>
            </w:r>
            <w:proofErr w:type="spellEnd"/>
          </w:p>
        </w:tc>
        <w:tc>
          <w:tcPr>
            <w:tcW w:w="1620" w:type="dxa"/>
          </w:tcPr>
          <w:p w14:paraId="2921DCE3" w14:textId="77777777" w:rsidR="00142114" w:rsidRPr="00AC1F30" w:rsidRDefault="00142114" w:rsidP="001959C8">
            <w:pPr>
              <w:pStyle w:val="TableRow"/>
              <w:rPr>
                <w:b/>
              </w:rPr>
            </w:pPr>
            <w:r w:rsidRPr="00AC1F30">
              <w:t>Boolean</w:t>
            </w:r>
          </w:p>
        </w:tc>
        <w:tc>
          <w:tcPr>
            <w:tcW w:w="900" w:type="dxa"/>
          </w:tcPr>
          <w:p w14:paraId="1323B687" w14:textId="77777777" w:rsidR="00142114" w:rsidRPr="00AC1F30" w:rsidRDefault="00142114" w:rsidP="001959C8">
            <w:pPr>
              <w:pStyle w:val="TableRow"/>
            </w:pPr>
          </w:p>
        </w:tc>
        <w:tc>
          <w:tcPr>
            <w:tcW w:w="4680" w:type="dxa"/>
          </w:tcPr>
          <w:p w14:paraId="5C1E0626" w14:textId="77777777" w:rsidR="00142114" w:rsidRPr="00AC1F30" w:rsidRDefault="00142114" w:rsidP="001959C8">
            <w:pPr>
              <w:pStyle w:val="TableRow"/>
              <w:rPr>
                <w:b/>
              </w:rPr>
            </w:pPr>
            <w:r w:rsidRPr="00AC1F30">
              <w:t>A logical flag used to ignore the record as if it was deleted.</w:t>
            </w:r>
          </w:p>
          <w:p w14:paraId="06DEC6FC" w14:textId="77777777" w:rsidR="00142114" w:rsidRPr="00AC1F30" w:rsidRDefault="00142114" w:rsidP="001959C8">
            <w:pPr>
              <w:pStyle w:val="TableRow"/>
              <w:rPr>
                <w:b/>
              </w:rPr>
            </w:pPr>
            <w:r w:rsidRPr="00AC1F30">
              <w:t>DEFAULT 'FALSE</w:t>
            </w:r>
          </w:p>
        </w:tc>
      </w:tr>
      <w:tr w:rsidR="00142114" w:rsidRPr="00C43C4E" w14:paraId="518FD4DA" w14:textId="77777777" w:rsidTr="00557252">
        <w:trPr>
          <w:cantSplit/>
        </w:trPr>
        <w:tc>
          <w:tcPr>
            <w:tcW w:w="1777" w:type="dxa"/>
          </w:tcPr>
          <w:p w14:paraId="11D3C0F7" w14:textId="77777777" w:rsidR="00142114" w:rsidRPr="00AC1F30" w:rsidRDefault="00142114" w:rsidP="001959C8">
            <w:pPr>
              <w:pStyle w:val="TableRow"/>
              <w:rPr>
                <w:b/>
              </w:rPr>
            </w:pPr>
            <w:proofErr w:type="spellStart"/>
            <w:r w:rsidRPr="00AC1F30">
              <w:t>delete_date</w:t>
            </w:r>
            <w:proofErr w:type="spellEnd"/>
          </w:p>
        </w:tc>
        <w:tc>
          <w:tcPr>
            <w:tcW w:w="1620" w:type="dxa"/>
          </w:tcPr>
          <w:p w14:paraId="039E87EB" w14:textId="77777777" w:rsidR="00142114" w:rsidRPr="00AC1F30" w:rsidRDefault="00142114" w:rsidP="001959C8">
            <w:pPr>
              <w:pStyle w:val="TableRow"/>
              <w:rPr>
                <w:b/>
              </w:rPr>
            </w:pPr>
            <w:r w:rsidRPr="00AC1F30">
              <w:t>Timestamp</w:t>
            </w:r>
          </w:p>
        </w:tc>
        <w:tc>
          <w:tcPr>
            <w:tcW w:w="900" w:type="dxa"/>
          </w:tcPr>
          <w:p w14:paraId="73D10115" w14:textId="77777777" w:rsidR="00142114" w:rsidRPr="00AC1F30" w:rsidRDefault="00142114" w:rsidP="001959C8">
            <w:pPr>
              <w:pStyle w:val="TableRow"/>
            </w:pPr>
          </w:p>
        </w:tc>
        <w:tc>
          <w:tcPr>
            <w:tcW w:w="4680" w:type="dxa"/>
          </w:tcPr>
          <w:p w14:paraId="3423841B" w14:textId="77777777" w:rsidR="00142114" w:rsidRPr="00AC1F30" w:rsidRDefault="00142114" w:rsidP="001959C8">
            <w:pPr>
              <w:pStyle w:val="TableRow"/>
              <w:rPr>
                <w:b/>
              </w:rPr>
            </w:pPr>
            <w:r w:rsidRPr="00AC1F30">
              <w:t>The date the logical delete flag was set.</w:t>
            </w:r>
          </w:p>
        </w:tc>
      </w:tr>
      <w:tr w:rsidR="00142114" w:rsidRPr="00C43C4E" w14:paraId="7EA1A1AB" w14:textId="77777777" w:rsidTr="00557252">
        <w:trPr>
          <w:cantSplit/>
        </w:trPr>
        <w:tc>
          <w:tcPr>
            <w:tcW w:w="1777" w:type="dxa"/>
          </w:tcPr>
          <w:p w14:paraId="15E58F42" w14:textId="77777777" w:rsidR="00142114" w:rsidRPr="00AC1F30" w:rsidRDefault="00142114" w:rsidP="001959C8">
            <w:pPr>
              <w:pStyle w:val="TableRow"/>
              <w:rPr>
                <w:b/>
              </w:rPr>
            </w:pPr>
            <w:proofErr w:type="spellStart"/>
            <w:r w:rsidRPr="00AC1F30">
              <w:t>delete_by</w:t>
            </w:r>
            <w:proofErr w:type="spellEnd"/>
          </w:p>
        </w:tc>
        <w:tc>
          <w:tcPr>
            <w:tcW w:w="1620" w:type="dxa"/>
          </w:tcPr>
          <w:p w14:paraId="22B58536" w14:textId="77777777" w:rsidR="00142114" w:rsidRPr="00AC1F30" w:rsidRDefault="00142114" w:rsidP="001959C8">
            <w:pPr>
              <w:pStyle w:val="TableRow"/>
              <w:rPr>
                <w:b/>
              </w:rPr>
            </w:pPr>
            <w:r w:rsidRPr="00AC1F30">
              <w:t>Varchar(50)</w:t>
            </w:r>
          </w:p>
        </w:tc>
        <w:tc>
          <w:tcPr>
            <w:tcW w:w="900" w:type="dxa"/>
          </w:tcPr>
          <w:p w14:paraId="28C41EDE" w14:textId="77777777" w:rsidR="00142114" w:rsidRPr="00AC1F30" w:rsidRDefault="00142114" w:rsidP="001959C8">
            <w:pPr>
              <w:pStyle w:val="TableRow"/>
            </w:pPr>
          </w:p>
        </w:tc>
        <w:tc>
          <w:tcPr>
            <w:tcW w:w="4680" w:type="dxa"/>
          </w:tcPr>
          <w:p w14:paraId="06E0F19C" w14:textId="77777777" w:rsidR="00142114" w:rsidRPr="00AC1F30" w:rsidRDefault="00142114" w:rsidP="001959C8">
            <w:pPr>
              <w:pStyle w:val="TableRow"/>
              <w:rPr>
                <w:b/>
              </w:rPr>
            </w:pPr>
            <w:r w:rsidRPr="00AC1F30">
              <w:t>The user/function that set the logical delete flag.</w:t>
            </w:r>
          </w:p>
        </w:tc>
      </w:tr>
      <w:tr w:rsidR="00142114" w:rsidRPr="00C43C4E" w14:paraId="417ABD8F" w14:textId="77777777" w:rsidTr="00557252">
        <w:trPr>
          <w:cantSplit/>
        </w:trPr>
        <w:tc>
          <w:tcPr>
            <w:tcW w:w="1777" w:type="dxa"/>
          </w:tcPr>
          <w:p w14:paraId="19C41F93" w14:textId="77777777" w:rsidR="00142114" w:rsidRPr="00AC1F30" w:rsidRDefault="00142114" w:rsidP="001959C8">
            <w:pPr>
              <w:pStyle w:val="TableRow"/>
              <w:rPr>
                <w:b/>
              </w:rPr>
            </w:pPr>
            <w:proofErr w:type="spellStart"/>
            <w:r w:rsidRPr="00AC1F30">
              <w:t>hidden_flag</w:t>
            </w:r>
            <w:proofErr w:type="spellEnd"/>
          </w:p>
        </w:tc>
        <w:tc>
          <w:tcPr>
            <w:tcW w:w="1620" w:type="dxa"/>
          </w:tcPr>
          <w:p w14:paraId="13FC0706" w14:textId="77777777" w:rsidR="00142114" w:rsidRPr="00AC1F30" w:rsidRDefault="00142114" w:rsidP="001959C8">
            <w:pPr>
              <w:pStyle w:val="TableRow"/>
              <w:rPr>
                <w:b/>
              </w:rPr>
            </w:pPr>
            <w:r w:rsidRPr="00AC1F30">
              <w:t>Boolean</w:t>
            </w:r>
          </w:p>
        </w:tc>
        <w:tc>
          <w:tcPr>
            <w:tcW w:w="900" w:type="dxa"/>
          </w:tcPr>
          <w:p w14:paraId="46A622A2" w14:textId="77777777" w:rsidR="00142114" w:rsidRPr="00AC1F30" w:rsidRDefault="00142114" w:rsidP="001959C8">
            <w:pPr>
              <w:pStyle w:val="TableRow"/>
            </w:pPr>
          </w:p>
        </w:tc>
        <w:tc>
          <w:tcPr>
            <w:tcW w:w="4680" w:type="dxa"/>
          </w:tcPr>
          <w:p w14:paraId="6E8B7631" w14:textId="77777777" w:rsidR="00142114" w:rsidRPr="00AC1F30" w:rsidRDefault="00142114" w:rsidP="001959C8">
            <w:pPr>
              <w:pStyle w:val="TableRow"/>
              <w:rPr>
                <w:b/>
              </w:rPr>
            </w:pPr>
            <w:r w:rsidRPr="00AC1F30">
              <w:t>A flag used to hide/exclude the record from pick lists.</w:t>
            </w:r>
          </w:p>
          <w:p w14:paraId="774231BB" w14:textId="77777777" w:rsidR="00142114" w:rsidRPr="00AC1F30" w:rsidRDefault="00142114" w:rsidP="001959C8">
            <w:pPr>
              <w:pStyle w:val="TableRow"/>
              <w:rPr>
                <w:b/>
              </w:rPr>
            </w:pPr>
            <w:r w:rsidRPr="00AC1F30">
              <w:t>DEFAULT 'FALSE</w:t>
            </w:r>
          </w:p>
        </w:tc>
      </w:tr>
      <w:tr w:rsidR="00142114" w:rsidRPr="00C43C4E" w14:paraId="277EB2B9" w14:textId="77777777" w:rsidTr="00557252">
        <w:trPr>
          <w:cantSplit/>
        </w:trPr>
        <w:tc>
          <w:tcPr>
            <w:tcW w:w="1777" w:type="dxa"/>
          </w:tcPr>
          <w:p w14:paraId="1CC6DCB6" w14:textId="77777777" w:rsidR="00142114" w:rsidRPr="00AC1F30" w:rsidRDefault="00142114" w:rsidP="001959C8">
            <w:pPr>
              <w:pStyle w:val="TableRow"/>
              <w:rPr>
                <w:b/>
              </w:rPr>
            </w:pPr>
            <w:proofErr w:type="spellStart"/>
            <w:r w:rsidRPr="00AC1F30">
              <w:t>hidden_date</w:t>
            </w:r>
            <w:proofErr w:type="spellEnd"/>
          </w:p>
        </w:tc>
        <w:tc>
          <w:tcPr>
            <w:tcW w:w="1620" w:type="dxa"/>
          </w:tcPr>
          <w:p w14:paraId="140DE9B8" w14:textId="77777777" w:rsidR="00142114" w:rsidRPr="00AC1F30" w:rsidRDefault="00142114" w:rsidP="001959C8">
            <w:pPr>
              <w:pStyle w:val="TableRow"/>
              <w:rPr>
                <w:b/>
              </w:rPr>
            </w:pPr>
            <w:r w:rsidRPr="00AC1F30">
              <w:t>Timestamp</w:t>
            </w:r>
          </w:p>
        </w:tc>
        <w:tc>
          <w:tcPr>
            <w:tcW w:w="900" w:type="dxa"/>
          </w:tcPr>
          <w:p w14:paraId="74CBE2C6" w14:textId="77777777" w:rsidR="00142114" w:rsidRPr="00AC1F30" w:rsidRDefault="00142114" w:rsidP="001959C8">
            <w:pPr>
              <w:pStyle w:val="TableRow"/>
            </w:pPr>
          </w:p>
        </w:tc>
        <w:tc>
          <w:tcPr>
            <w:tcW w:w="4680" w:type="dxa"/>
          </w:tcPr>
          <w:p w14:paraId="4CC7C934" w14:textId="77777777" w:rsidR="00142114" w:rsidRPr="00AC1F30" w:rsidRDefault="00142114" w:rsidP="001959C8">
            <w:pPr>
              <w:pStyle w:val="TableRow"/>
              <w:rPr>
                <w:b/>
              </w:rPr>
            </w:pPr>
            <w:r w:rsidRPr="00AC1F30">
              <w:t>The date the hidden flag was set.</w:t>
            </w:r>
          </w:p>
        </w:tc>
      </w:tr>
      <w:tr w:rsidR="00142114" w:rsidRPr="00C43C4E" w14:paraId="3A4DC7E6" w14:textId="77777777" w:rsidTr="00557252">
        <w:trPr>
          <w:cantSplit/>
        </w:trPr>
        <w:tc>
          <w:tcPr>
            <w:tcW w:w="1777" w:type="dxa"/>
          </w:tcPr>
          <w:p w14:paraId="429B2D16" w14:textId="77777777" w:rsidR="00142114" w:rsidRPr="00AC1F30" w:rsidRDefault="00142114" w:rsidP="001959C8">
            <w:pPr>
              <w:pStyle w:val="TableRow"/>
              <w:rPr>
                <w:b/>
              </w:rPr>
            </w:pPr>
            <w:proofErr w:type="spellStart"/>
            <w:r w:rsidRPr="00AC1F30">
              <w:t>hidden_by</w:t>
            </w:r>
            <w:proofErr w:type="spellEnd"/>
          </w:p>
        </w:tc>
        <w:tc>
          <w:tcPr>
            <w:tcW w:w="1620" w:type="dxa"/>
          </w:tcPr>
          <w:p w14:paraId="561D8294" w14:textId="77777777" w:rsidR="00142114" w:rsidRPr="00AC1F30" w:rsidRDefault="00142114" w:rsidP="001959C8">
            <w:pPr>
              <w:pStyle w:val="TableRow"/>
              <w:rPr>
                <w:b/>
              </w:rPr>
            </w:pPr>
            <w:r w:rsidRPr="00AC1F30">
              <w:t>String</w:t>
            </w:r>
          </w:p>
        </w:tc>
        <w:tc>
          <w:tcPr>
            <w:tcW w:w="900" w:type="dxa"/>
          </w:tcPr>
          <w:p w14:paraId="45273C96" w14:textId="77777777" w:rsidR="00142114" w:rsidRPr="00AC1F30" w:rsidRDefault="00142114" w:rsidP="001959C8">
            <w:pPr>
              <w:pStyle w:val="TableRow"/>
            </w:pPr>
          </w:p>
        </w:tc>
        <w:tc>
          <w:tcPr>
            <w:tcW w:w="4680" w:type="dxa"/>
          </w:tcPr>
          <w:p w14:paraId="0D4C11A6" w14:textId="77777777" w:rsidR="00142114" w:rsidRPr="00AC1F30" w:rsidRDefault="00142114" w:rsidP="001959C8">
            <w:pPr>
              <w:pStyle w:val="TableRow"/>
              <w:rPr>
                <w:b/>
              </w:rPr>
            </w:pPr>
            <w:r w:rsidRPr="00AC1F30">
              <w:t>The user/function that set the hidden flag.</w:t>
            </w:r>
          </w:p>
        </w:tc>
      </w:tr>
      <w:tr w:rsidR="00142114" w:rsidRPr="00C43C4E" w14:paraId="1ECD2246" w14:textId="77777777" w:rsidTr="00557252">
        <w:trPr>
          <w:cantSplit/>
        </w:trPr>
        <w:tc>
          <w:tcPr>
            <w:tcW w:w="1777" w:type="dxa"/>
          </w:tcPr>
          <w:p w14:paraId="54FA9E0B" w14:textId="77777777" w:rsidR="00142114" w:rsidRPr="00AC1F30" w:rsidRDefault="00142114" w:rsidP="001959C8">
            <w:pPr>
              <w:pStyle w:val="TableRow"/>
            </w:pPr>
          </w:p>
        </w:tc>
        <w:tc>
          <w:tcPr>
            <w:tcW w:w="1620" w:type="dxa"/>
          </w:tcPr>
          <w:p w14:paraId="2D8DDD85" w14:textId="77777777" w:rsidR="00142114" w:rsidRPr="00AC1F30" w:rsidRDefault="00142114" w:rsidP="001959C8">
            <w:pPr>
              <w:pStyle w:val="TableRow"/>
            </w:pPr>
          </w:p>
        </w:tc>
        <w:tc>
          <w:tcPr>
            <w:tcW w:w="900" w:type="dxa"/>
          </w:tcPr>
          <w:p w14:paraId="367802C5" w14:textId="77777777" w:rsidR="00142114" w:rsidRPr="00AC1F30" w:rsidRDefault="00142114" w:rsidP="001959C8">
            <w:pPr>
              <w:pStyle w:val="TableRow"/>
            </w:pPr>
          </w:p>
        </w:tc>
        <w:tc>
          <w:tcPr>
            <w:tcW w:w="4680" w:type="dxa"/>
          </w:tcPr>
          <w:p w14:paraId="350F1609" w14:textId="77777777" w:rsidR="00142114" w:rsidRPr="00AC1F30" w:rsidRDefault="00142114" w:rsidP="001959C8">
            <w:pPr>
              <w:pStyle w:val="TableRow"/>
            </w:pPr>
          </w:p>
        </w:tc>
      </w:tr>
    </w:tbl>
    <w:p w14:paraId="3EA8AA73" w14:textId="77777777" w:rsidR="00DE4E84" w:rsidRDefault="00DE4E84" w:rsidP="00DE4E84">
      <w:r>
        <w:t>Referenced by:</w:t>
      </w:r>
    </w:p>
    <w:p w14:paraId="679FE181" w14:textId="77777777" w:rsidR="00DE4E84" w:rsidRDefault="00DE4E84" w:rsidP="00DE4E84">
      <w:pPr>
        <w:ind w:left="1440"/>
      </w:pPr>
      <w:r>
        <w:t>Add reference here</w:t>
      </w:r>
    </w:p>
    <w:p w14:paraId="7B9B08FF" w14:textId="77777777" w:rsidR="00DE4E84" w:rsidRDefault="00DE4E84" w:rsidP="00DE4E84"/>
    <w:p w14:paraId="05B51780" w14:textId="77777777" w:rsidR="00C3703F" w:rsidRDefault="00C3703F" w:rsidP="00C3703F">
      <w:pPr>
        <w:pStyle w:val="Heading2"/>
      </w:pPr>
      <w:bookmarkStart w:id="433" w:name="_Toc434911824"/>
      <w:bookmarkStart w:id="434" w:name="_Toc435180855"/>
      <w:bookmarkStart w:id="435" w:name="_Toc437954819"/>
      <w:bookmarkStart w:id="436" w:name="_Toc437955782"/>
      <w:bookmarkStart w:id="437" w:name="_Toc484003896"/>
      <w:bookmarkStart w:id="438" w:name="_Toc367972689"/>
      <w:bookmarkStart w:id="439" w:name="_Toc398275632"/>
      <w:r>
        <w:t xml:space="preserve">Table </w:t>
      </w:r>
      <w:bookmarkEnd w:id="433"/>
      <w:bookmarkEnd w:id="434"/>
      <w:bookmarkEnd w:id="435"/>
      <w:bookmarkEnd w:id="436"/>
      <w:r>
        <w:t>blank</w:t>
      </w:r>
      <w:bookmarkEnd w:id="437"/>
    </w:p>
    <w:p w14:paraId="0F533C88" w14:textId="77777777" w:rsidR="00C3703F" w:rsidRDefault="00C3703F" w:rsidP="00C3703F">
      <w:r w:rsidRPr="00542D7B">
        <w:t>The overarching data object that represents whole enumerations in the database by their names.</w:t>
      </w:r>
    </w:p>
    <w:p w14:paraId="0745D546" w14:textId="77777777" w:rsidR="00C3703F" w:rsidRDefault="00C3703F" w:rsidP="00C3703F">
      <w:pPr>
        <w:pStyle w:val="TableCaption"/>
      </w:pPr>
      <w:bookmarkStart w:id="440" w:name="_Toc484003929"/>
      <w:r>
        <w:t xml:space="preserve">Table </w:t>
      </w:r>
      <w:fldSimple w:instr=" STYLEREF 1 \s ">
        <w:r w:rsidR="00B76A4E">
          <w:rPr>
            <w:noProof/>
          </w:rPr>
          <w:t>7</w:t>
        </w:r>
      </w:fldSimple>
      <w:r>
        <w:noBreakHyphen/>
      </w:r>
      <w:fldSimple w:instr=" SEQ Table \* ARABIC \s 1 ">
        <w:r w:rsidR="00B76A4E">
          <w:rPr>
            <w:noProof/>
          </w:rPr>
          <w:t>15</w:t>
        </w:r>
      </w:fldSimple>
      <w:r>
        <w:t>: Blank</w:t>
      </w:r>
      <w:bookmarkEnd w:id="440"/>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3703F" w:rsidRPr="00C43C4E" w14:paraId="4FE49BBB"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D1383D2" w14:textId="77777777" w:rsidR="00C3703F" w:rsidRDefault="00C3703F" w:rsidP="00846E03">
            <w:pPr>
              <w:pStyle w:val="TableHeading"/>
            </w:pPr>
            <w:r w:rsidRPr="00AC2578">
              <w:t>Column Name</w:t>
            </w:r>
          </w:p>
        </w:tc>
        <w:tc>
          <w:tcPr>
            <w:tcW w:w="1620" w:type="dxa"/>
            <w:shd w:val="clear" w:color="auto" w:fill="DBE5F1" w:themeFill="accent1" w:themeFillTint="33"/>
          </w:tcPr>
          <w:p w14:paraId="10B4DB45" w14:textId="77777777" w:rsidR="00C3703F" w:rsidRDefault="00C3703F" w:rsidP="00846E03">
            <w:pPr>
              <w:pStyle w:val="TableHeading"/>
            </w:pPr>
            <w:r w:rsidRPr="00AC2578">
              <w:t>Data Type</w:t>
            </w:r>
          </w:p>
        </w:tc>
        <w:tc>
          <w:tcPr>
            <w:tcW w:w="900" w:type="dxa"/>
            <w:shd w:val="clear" w:color="auto" w:fill="DBE5F1" w:themeFill="accent1" w:themeFillTint="33"/>
          </w:tcPr>
          <w:p w14:paraId="054CA097" w14:textId="77777777" w:rsidR="00C3703F" w:rsidRPr="00C43C4E" w:rsidRDefault="00C3703F" w:rsidP="00846E03">
            <w:pPr>
              <w:pStyle w:val="TableHeading"/>
            </w:pPr>
            <w:r w:rsidRPr="00AC2578">
              <w:t>Null</w:t>
            </w:r>
          </w:p>
        </w:tc>
        <w:tc>
          <w:tcPr>
            <w:tcW w:w="4680" w:type="dxa"/>
            <w:shd w:val="clear" w:color="auto" w:fill="DBE5F1" w:themeFill="accent1" w:themeFillTint="33"/>
          </w:tcPr>
          <w:p w14:paraId="67B96F02" w14:textId="77777777" w:rsidR="00C3703F" w:rsidRPr="00A8667C" w:rsidRDefault="00C3703F" w:rsidP="00846E03">
            <w:pPr>
              <w:pStyle w:val="TableHeading"/>
            </w:pPr>
            <w:r w:rsidRPr="00AC2578">
              <w:t>Description</w:t>
            </w:r>
          </w:p>
        </w:tc>
      </w:tr>
      <w:tr w:rsidR="00C3703F" w:rsidRPr="00C43C4E" w14:paraId="04DC2995" w14:textId="77777777" w:rsidTr="00846E03">
        <w:trPr>
          <w:cantSplit/>
        </w:trPr>
        <w:tc>
          <w:tcPr>
            <w:tcW w:w="1777" w:type="dxa"/>
          </w:tcPr>
          <w:p w14:paraId="10374661" w14:textId="77777777" w:rsidR="00C3703F" w:rsidRPr="00AC1F30" w:rsidRDefault="00C3703F" w:rsidP="001959C8">
            <w:pPr>
              <w:pStyle w:val="TableRow"/>
              <w:rPr>
                <w:b/>
              </w:rPr>
            </w:pPr>
            <w:r w:rsidRPr="00AC1F30">
              <w:t>Rec</w:t>
            </w:r>
            <w:r>
              <w:t xml:space="preserve"> </w:t>
            </w:r>
            <w:r w:rsidRPr="00AC1F30">
              <w:t>Id</w:t>
            </w:r>
          </w:p>
        </w:tc>
        <w:tc>
          <w:tcPr>
            <w:tcW w:w="1620" w:type="dxa"/>
          </w:tcPr>
          <w:p w14:paraId="3393AADD" w14:textId="77777777" w:rsidR="00C3703F" w:rsidRPr="00AC1F30" w:rsidRDefault="00C3703F" w:rsidP="001959C8">
            <w:pPr>
              <w:pStyle w:val="TableRow"/>
              <w:rPr>
                <w:rFonts w:eastAsia="Times New Roman"/>
                <w:b/>
                <w:szCs w:val="24"/>
              </w:rPr>
            </w:pPr>
            <w:r w:rsidRPr="00AC1F30">
              <w:t>Seq</w:t>
            </w:r>
            <w:r>
              <w:t>uence</w:t>
            </w:r>
          </w:p>
        </w:tc>
        <w:tc>
          <w:tcPr>
            <w:tcW w:w="900" w:type="dxa"/>
          </w:tcPr>
          <w:p w14:paraId="430EBFE5" w14:textId="77777777" w:rsidR="00C3703F" w:rsidRPr="00AC1F30" w:rsidRDefault="00C3703F" w:rsidP="001959C8">
            <w:pPr>
              <w:pStyle w:val="TableRow"/>
              <w:rPr>
                <w:b/>
              </w:rPr>
            </w:pPr>
            <w:r w:rsidRPr="00AC1F30">
              <w:t>Not</w:t>
            </w:r>
          </w:p>
        </w:tc>
        <w:tc>
          <w:tcPr>
            <w:tcW w:w="4680" w:type="dxa"/>
          </w:tcPr>
          <w:p w14:paraId="27E48557" w14:textId="77777777" w:rsidR="00C3703F" w:rsidRPr="00AC1F30" w:rsidRDefault="00C3703F" w:rsidP="001959C8">
            <w:pPr>
              <w:pStyle w:val="TableRow"/>
              <w:rPr>
                <w:b/>
              </w:rPr>
            </w:pPr>
            <w:r w:rsidRPr="00AC1F30">
              <w:t>Unique integer for the enumeration type to set it apart from the other enumeration types.</w:t>
            </w:r>
          </w:p>
        </w:tc>
      </w:tr>
      <w:tr w:rsidR="00C3703F" w:rsidRPr="00C43C4E" w14:paraId="294C551D" w14:textId="77777777" w:rsidTr="00846E03">
        <w:trPr>
          <w:cantSplit/>
        </w:trPr>
        <w:tc>
          <w:tcPr>
            <w:tcW w:w="1777" w:type="dxa"/>
          </w:tcPr>
          <w:p w14:paraId="0D33FDD7" w14:textId="77777777" w:rsidR="00C3703F" w:rsidRPr="00AC1F30" w:rsidRDefault="00C3703F" w:rsidP="001959C8">
            <w:pPr>
              <w:pStyle w:val="TableRow"/>
              <w:rPr>
                <w:b/>
              </w:rPr>
            </w:pPr>
            <w:r w:rsidRPr="00AC1F30">
              <w:t>Rec UUID</w:t>
            </w:r>
          </w:p>
        </w:tc>
        <w:tc>
          <w:tcPr>
            <w:tcW w:w="1620" w:type="dxa"/>
          </w:tcPr>
          <w:p w14:paraId="1E9DEA3D" w14:textId="77777777" w:rsidR="00C3703F" w:rsidRPr="00AC1F30" w:rsidRDefault="00C3703F" w:rsidP="001959C8">
            <w:pPr>
              <w:pStyle w:val="TableRow"/>
              <w:rPr>
                <w:b/>
              </w:rPr>
            </w:pPr>
            <w:r w:rsidRPr="00AC1F30">
              <w:t>UUID</w:t>
            </w:r>
          </w:p>
        </w:tc>
        <w:tc>
          <w:tcPr>
            <w:tcW w:w="900" w:type="dxa"/>
          </w:tcPr>
          <w:p w14:paraId="2B2FE46D" w14:textId="77777777" w:rsidR="00C3703F" w:rsidRPr="00AC1F30" w:rsidRDefault="00C3703F" w:rsidP="001959C8">
            <w:pPr>
              <w:pStyle w:val="TableRow"/>
              <w:rPr>
                <w:b/>
              </w:rPr>
            </w:pPr>
            <w:r w:rsidRPr="00AC1F30">
              <w:t>Not</w:t>
            </w:r>
          </w:p>
        </w:tc>
        <w:tc>
          <w:tcPr>
            <w:tcW w:w="4680" w:type="dxa"/>
          </w:tcPr>
          <w:p w14:paraId="675B0143" w14:textId="77777777" w:rsidR="00C3703F" w:rsidRPr="00AC1F30" w:rsidRDefault="00C3703F" w:rsidP="001959C8">
            <w:pPr>
              <w:pStyle w:val="TableRow"/>
              <w:rPr>
                <w:b/>
              </w:rPr>
            </w:pPr>
            <w:r w:rsidRPr="00AC1F30">
              <w:t>Unique identifier for the enumeration type to set it apart from the other enumeration types.</w:t>
            </w:r>
          </w:p>
        </w:tc>
      </w:tr>
      <w:tr w:rsidR="00DB4324" w:rsidRPr="00C43C4E" w14:paraId="3C9E0398" w14:textId="77777777" w:rsidTr="00846E03">
        <w:trPr>
          <w:cantSplit/>
        </w:trPr>
        <w:tc>
          <w:tcPr>
            <w:tcW w:w="1777" w:type="dxa"/>
          </w:tcPr>
          <w:p w14:paraId="7069F0FB" w14:textId="1C31BAED" w:rsidR="00DB4324" w:rsidRDefault="00DB4324" w:rsidP="001959C8">
            <w:pPr>
              <w:pStyle w:val="TableRow"/>
            </w:pPr>
            <w:r>
              <w:t>Parent Rec Id</w:t>
            </w:r>
          </w:p>
        </w:tc>
        <w:tc>
          <w:tcPr>
            <w:tcW w:w="1620" w:type="dxa"/>
          </w:tcPr>
          <w:p w14:paraId="2B4EB6E9" w14:textId="7AB61398" w:rsidR="00DB4324" w:rsidRDefault="00DB4324" w:rsidP="001959C8">
            <w:pPr>
              <w:pStyle w:val="TableRow"/>
            </w:pPr>
            <w:r>
              <w:t>Integer</w:t>
            </w:r>
          </w:p>
        </w:tc>
        <w:tc>
          <w:tcPr>
            <w:tcW w:w="900" w:type="dxa"/>
          </w:tcPr>
          <w:p w14:paraId="05CBC783" w14:textId="34FEE0E2" w:rsidR="00DB4324" w:rsidRPr="00C43C4E" w:rsidRDefault="00DB4324" w:rsidP="001959C8">
            <w:pPr>
              <w:pStyle w:val="TableRow"/>
            </w:pPr>
            <w:r>
              <w:t>Not</w:t>
            </w:r>
          </w:p>
        </w:tc>
        <w:tc>
          <w:tcPr>
            <w:tcW w:w="4680" w:type="dxa"/>
          </w:tcPr>
          <w:p w14:paraId="75B1AF46" w14:textId="3C17BCEF" w:rsidR="00DB4324" w:rsidRPr="00A8667C" w:rsidRDefault="00DB4324" w:rsidP="001959C8">
            <w:pPr>
              <w:pStyle w:val="TableRow"/>
            </w:pPr>
            <w:r>
              <w:t xml:space="preserve">The integer identifier of the parent record.  </w:t>
            </w:r>
          </w:p>
        </w:tc>
      </w:tr>
      <w:tr w:rsidR="00DB4324" w:rsidRPr="00C43C4E" w14:paraId="5123B0A1" w14:textId="77777777" w:rsidTr="00846E03">
        <w:trPr>
          <w:cantSplit/>
        </w:trPr>
        <w:tc>
          <w:tcPr>
            <w:tcW w:w="1777" w:type="dxa"/>
          </w:tcPr>
          <w:p w14:paraId="14FCBF1B" w14:textId="387BF83D" w:rsidR="00DB4324" w:rsidRDefault="00DB4324" w:rsidP="001959C8">
            <w:pPr>
              <w:pStyle w:val="TableRow"/>
            </w:pPr>
            <w:r>
              <w:t>Parent Rec UUID</w:t>
            </w:r>
          </w:p>
        </w:tc>
        <w:tc>
          <w:tcPr>
            <w:tcW w:w="1620" w:type="dxa"/>
          </w:tcPr>
          <w:p w14:paraId="3F3C1CF7" w14:textId="361A9625" w:rsidR="00DB4324" w:rsidRDefault="00DB4324" w:rsidP="001959C8">
            <w:pPr>
              <w:pStyle w:val="TableRow"/>
            </w:pPr>
            <w:r>
              <w:t>UUID</w:t>
            </w:r>
          </w:p>
        </w:tc>
        <w:tc>
          <w:tcPr>
            <w:tcW w:w="900" w:type="dxa"/>
          </w:tcPr>
          <w:p w14:paraId="00300561" w14:textId="310616F8" w:rsidR="00DB4324" w:rsidRPr="00C43C4E" w:rsidRDefault="00DB4324" w:rsidP="001959C8">
            <w:pPr>
              <w:pStyle w:val="TableRow"/>
            </w:pPr>
            <w:r>
              <w:t>Not</w:t>
            </w:r>
          </w:p>
        </w:tc>
        <w:tc>
          <w:tcPr>
            <w:tcW w:w="4680" w:type="dxa"/>
          </w:tcPr>
          <w:p w14:paraId="4D4AFEF4" w14:textId="75B7DE15" w:rsidR="00DB4324" w:rsidRPr="00A8667C" w:rsidRDefault="00DB4324" w:rsidP="001959C8">
            <w:pPr>
              <w:pStyle w:val="TableRow"/>
            </w:pPr>
            <w:r>
              <w:t xml:space="preserve">The UUID identifier of the parent record.   </w:t>
            </w:r>
          </w:p>
        </w:tc>
      </w:tr>
      <w:tr w:rsidR="00DB4324" w:rsidRPr="00C43C4E" w14:paraId="6908B789" w14:textId="77777777" w:rsidTr="00846E03">
        <w:trPr>
          <w:cantSplit/>
        </w:trPr>
        <w:tc>
          <w:tcPr>
            <w:tcW w:w="1777" w:type="dxa"/>
          </w:tcPr>
          <w:p w14:paraId="613BFE7B" w14:textId="77777777" w:rsidR="00DB4324" w:rsidRDefault="00DB4324" w:rsidP="001959C8">
            <w:pPr>
              <w:pStyle w:val="TableRow"/>
            </w:pPr>
          </w:p>
        </w:tc>
        <w:tc>
          <w:tcPr>
            <w:tcW w:w="1620" w:type="dxa"/>
          </w:tcPr>
          <w:p w14:paraId="559EA766" w14:textId="77777777" w:rsidR="00DB4324" w:rsidRDefault="00DB4324" w:rsidP="001959C8">
            <w:pPr>
              <w:pStyle w:val="TableRow"/>
            </w:pPr>
          </w:p>
        </w:tc>
        <w:tc>
          <w:tcPr>
            <w:tcW w:w="900" w:type="dxa"/>
          </w:tcPr>
          <w:p w14:paraId="4288D16A" w14:textId="77777777" w:rsidR="00DB4324" w:rsidRPr="00C43C4E" w:rsidRDefault="00DB4324" w:rsidP="001959C8">
            <w:pPr>
              <w:pStyle w:val="TableRow"/>
            </w:pPr>
          </w:p>
        </w:tc>
        <w:tc>
          <w:tcPr>
            <w:tcW w:w="4680" w:type="dxa"/>
          </w:tcPr>
          <w:p w14:paraId="15D6B5CA" w14:textId="77777777" w:rsidR="00DB4324" w:rsidRPr="00A8667C" w:rsidRDefault="00DB4324" w:rsidP="001959C8">
            <w:pPr>
              <w:pStyle w:val="TableRow"/>
            </w:pPr>
          </w:p>
        </w:tc>
      </w:tr>
      <w:tr w:rsidR="00DB4324" w:rsidRPr="00C43C4E" w14:paraId="6E137B93" w14:textId="77777777" w:rsidTr="00846E03">
        <w:trPr>
          <w:cantSplit/>
        </w:trPr>
        <w:tc>
          <w:tcPr>
            <w:tcW w:w="1777" w:type="dxa"/>
          </w:tcPr>
          <w:p w14:paraId="0E75E29B" w14:textId="77777777" w:rsidR="00DB4324" w:rsidRDefault="00DB4324" w:rsidP="001959C8">
            <w:pPr>
              <w:pStyle w:val="TableRow"/>
            </w:pPr>
          </w:p>
        </w:tc>
        <w:tc>
          <w:tcPr>
            <w:tcW w:w="1620" w:type="dxa"/>
          </w:tcPr>
          <w:p w14:paraId="5B8313FF" w14:textId="77777777" w:rsidR="00DB4324" w:rsidRDefault="00DB4324" w:rsidP="001959C8">
            <w:pPr>
              <w:pStyle w:val="TableRow"/>
            </w:pPr>
          </w:p>
        </w:tc>
        <w:tc>
          <w:tcPr>
            <w:tcW w:w="900" w:type="dxa"/>
          </w:tcPr>
          <w:p w14:paraId="4EA3069C" w14:textId="77777777" w:rsidR="00DB4324" w:rsidRPr="00C43C4E" w:rsidRDefault="00DB4324" w:rsidP="001959C8">
            <w:pPr>
              <w:pStyle w:val="TableRow"/>
            </w:pPr>
          </w:p>
        </w:tc>
        <w:tc>
          <w:tcPr>
            <w:tcW w:w="4680" w:type="dxa"/>
          </w:tcPr>
          <w:p w14:paraId="5F417ADE" w14:textId="77777777" w:rsidR="00DB4324" w:rsidRPr="00A8667C" w:rsidRDefault="00DB4324" w:rsidP="001959C8">
            <w:pPr>
              <w:pStyle w:val="TableRow"/>
            </w:pPr>
          </w:p>
        </w:tc>
      </w:tr>
      <w:tr w:rsidR="00DB4324" w:rsidRPr="00C43C4E" w14:paraId="0DEA9D2E" w14:textId="77777777" w:rsidTr="00846E03">
        <w:trPr>
          <w:cantSplit/>
        </w:trPr>
        <w:tc>
          <w:tcPr>
            <w:tcW w:w="1777" w:type="dxa"/>
          </w:tcPr>
          <w:p w14:paraId="7C78A9F0" w14:textId="77777777" w:rsidR="00DB4324" w:rsidRDefault="00DB4324" w:rsidP="001959C8">
            <w:pPr>
              <w:pStyle w:val="TableRow"/>
            </w:pPr>
          </w:p>
        </w:tc>
        <w:tc>
          <w:tcPr>
            <w:tcW w:w="1620" w:type="dxa"/>
          </w:tcPr>
          <w:p w14:paraId="3C1C5FFD" w14:textId="77777777" w:rsidR="00DB4324" w:rsidRDefault="00DB4324" w:rsidP="001959C8">
            <w:pPr>
              <w:pStyle w:val="TableRow"/>
            </w:pPr>
          </w:p>
        </w:tc>
        <w:tc>
          <w:tcPr>
            <w:tcW w:w="900" w:type="dxa"/>
          </w:tcPr>
          <w:p w14:paraId="279B33DE" w14:textId="77777777" w:rsidR="00DB4324" w:rsidRPr="00C43C4E" w:rsidRDefault="00DB4324" w:rsidP="001959C8">
            <w:pPr>
              <w:pStyle w:val="TableRow"/>
            </w:pPr>
          </w:p>
        </w:tc>
        <w:tc>
          <w:tcPr>
            <w:tcW w:w="4680" w:type="dxa"/>
          </w:tcPr>
          <w:p w14:paraId="0821A604" w14:textId="77777777" w:rsidR="00DB4324" w:rsidRPr="00A8667C" w:rsidRDefault="00DB4324" w:rsidP="001959C8">
            <w:pPr>
              <w:pStyle w:val="TableRow"/>
            </w:pPr>
          </w:p>
        </w:tc>
      </w:tr>
      <w:tr w:rsidR="00DB4324" w:rsidRPr="00C43C4E" w14:paraId="2F5A6C6D" w14:textId="77777777" w:rsidTr="00846E03">
        <w:trPr>
          <w:cantSplit/>
        </w:trPr>
        <w:tc>
          <w:tcPr>
            <w:tcW w:w="1777" w:type="dxa"/>
          </w:tcPr>
          <w:p w14:paraId="7C9CAA40" w14:textId="77777777" w:rsidR="00DB4324" w:rsidRDefault="00DB4324" w:rsidP="001959C8">
            <w:pPr>
              <w:pStyle w:val="TableRow"/>
            </w:pPr>
          </w:p>
        </w:tc>
        <w:tc>
          <w:tcPr>
            <w:tcW w:w="1620" w:type="dxa"/>
          </w:tcPr>
          <w:p w14:paraId="213C5077" w14:textId="77777777" w:rsidR="00DB4324" w:rsidRDefault="00DB4324" w:rsidP="001959C8">
            <w:pPr>
              <w:pStyle w:val="TableRow"/>
            </w:pPr>
          </w:p>
        </w:tc>
        <w:tc>
          <w:tcPr>
            <w:tcW w:w="900" w:type="dxa"/>
          </w:tcPr>
          <w:p w14:paraId="21E79869" w14:textId="77777777" w:rsidR="00DB4324" w:rsidRPr="00C43C4E" w:rsidRDefault="00DB4324" w:rsidP="001959C8">
            <w:pPr>
              <w:pStyle w:val="TableRow"/>
            </w:pPr>
          </w:p>
        </w:tc>
        <w:tc>
          <w:tcPr>
            <w:tcW w:w="4680" w:type="dxa"/>
          </w:tcPr>
          <w:p w14:paraId="4CCEA9F1" w14:textId="77777777" w:rsidR="00DB4324" w:rsidRPr="00A8667C" w:rsidRDefault="00DB4324" w:rsidP="001959C8">
            <w:pPr>
              <w:pStyle w:val="TableRow"/>
            </w:pPr>
          </w:p>
        </w:tc>
      </w:tr>
      <w:tr w:rsidR="00DB4324" w:rsidRPr="00C43C4E" w14:paraId="4550DBA3" w14:textId="77777777" w:rsidTr="00846E03">
        <w:trPr>
          <w:cantSplit/>
        </w:trPr>
        <w:tc>
          <w:tcPr>
            <w:tcW w:w="1777" w:type="dxa"/>
          </w:tcPr>
          <w:p w14:paraId="3AFE5E53" w14:textId="77777777" w:rsidR="00DB4324" w:rsidRPr="00AC1F30" w:rsidRDefault="00DB4324" w:rsidP="001959C8">
            <w:pPr>
              <w:pStyle w:val="TableRow"/>
              <w:rPr>
                <w:b/>
              </w:rPr>
            </w:pPr>
            <w:r w:rsidRPr="00AC1F30">
              <w:t>BOILERPLATE</w:t>
            </w:r>
          </w:p>
        </w:tc>
        <w:tc>
          <w:tcPr>
            <w:tcW w:w="1620" w:type="dxa"/>
          </w:tcPr>
          <w:p w14:paraId="4B756FFE" w14:textId="77777777" w:rsidR="00DB4324" w:rsidRPr="00AC1F30" w:rsidRDefault="00DB4324" w:rsidP="001959C8">
            <w:pPr>
              <w:pStyle w:val="TableRow"/>
            </w:pPr>
          </w:p>
        </w:tc>
        <w:tc>
          <w:tcPr>
            <w:tcW w:w="900" w:type="dxa"/>
          </w:tcPr>
          <w:p w14:paraId="735634F1" w14:textId="77777777" w:rsidR="00DB4324" w:rsidRPr="00AC1F30" w:rsidRDefault="00DB4324" w:rsidP="001959C8">
            <w:pPr>
              <w:pStyle w:val="TableRow"/>
            </w:pPr>
          </w:p>
        </w:tc>
        <w:tc>
          <w:tcPr>
            <w:tcW w:w="4680" w:type="dxa"/>
          </w:tcPr>
          <w:p w14:paraId="4D3A014E" w14:textId="77777777" w:rsidR="00DB4324" w:rsidRPr="00AC1F30" w:rsidRDefault="00DB4324" w:rsidP="001959C8">
            <w:pPr>
              <w:pStyle w:val="TableRow"/>
              <w:rPr>
                <w:b/>
              </w:rPr>
            </w:pPr>
            <w:r w:rsidRPr="00AC1F30">
              <w:t>See ‘Table Boilerplate Suffix’.</w:t>
            </w:r>
          </w:p>
        </w:tc>
      </w:tr>
    </w:tbl>
    <w:p w14:paraId="4A06CEEF" w14:textId="77777777" w:rsidR="00C3703F" w:rsidRDefault="00C3703F" w:rsidP="00C3703F">
      <w:bookmarkStart w:id="441" w:name="_Table_Trackers"/>
      <w:bookmarkEnd w:id="438"/>
      <w:bookmarkEnd w:id="439"/>
      <w:bookmarkEnd w:id="441"/>
      <w:r>
        <w:t>Referenced by:</w:t>
      </w:r>
    </w:p>
    <w:p w14:paraId="023D950C" w14:textId="77777777" w:rsidR="00C3703F" w:rsidRDefault="00C3703F" w:rsidP="00C3703F">
      <w:pPr>
        <w:ind w:left="1440"/>
      </w:pPr>
      <w:r>
        <w:t>Add reference here</w:t>
      </w:r>
    </w:p>
    <w:p w14:paraId="0F8BA842" w14:textId="77777777" w:rsidR="00C3703F" w:rsidRDefault="00C3703F" w:rsidP="00C3703F"/>
    <w:p w14:paraId="7BC2969C" w14:textId="77777777" w:rsidR="008524C4" w:rsidRDefault="00C3703F" w:rsidP="00C3703F">
      <w:pPr>
        <w:pStyle w:val="Heading1"/>
        <w:keepLines w:val="0"/>
        <w:tabs>
          <w:tab w:val="num" w:pos="432"/>
        </w:tabs>
        <w:spacing w:before="240" w:after="60"/>
      </w:pPr>
      <w:r>
        <w:lastRenderedPageBreak/>
        <w:t xml:space="preserve"> </w:t>
      </w:r>
      <w:bookmarkStart w:id="442" w:name="_Toc484003897"/>
      <w:r w:rsidR="008524C4">
        <w:t>[CSCI Name] CSCI</w:t>
      </w:r>
      <w:bookmarkEnd w:id="442"/>
    </w:p>
    <w:p w14:paraId="7318DD13" w14:textId="77777777" w:rsidR="008524C4" w:rsidRDefault="008524C4" w:rsidP="008524C4">
      <w:r>
        <w:t xml:space="preserve">This begins the definition of “WILLS” for the function. This section should include a CSCI block diagram which includes the CSCs that are to be described below.   Requirements may be written in this paragraph if they apply to all CSCs. </w:t>
      </w:r>
    </w:p>
    <w:p w14:paraId="1BE60C3A" w14:textId="77777777" w:rsidR="008524C4" w:rsidRDefault="008524C4" w:rsidP="008524C4">
      <w:pPr>
        <w:pStyle w:val="Heading2"/>
        <w:tabs>
          <w:tab w:val="num" w:pos="576"/>
        </w:tabs>
        <w:spacing w:before="240" w:after="60"/>
      </w:pPr>
      <w:bookmarkStart w:id="443" w:name="_Toc484003898"/>
      <w:r>
        <w:t>[CSC Name] CSC</w:t>
      </w:r>
      <w:bookmarkEnd w:id="443"/>
    </w:p>
    <w:p w14:paraId="636FDD51" w14:textId="77777777" w:rsidR="008524C4" w:rsidRDefault="008524C4" w:rsidP="008524C4">
      <w:r>
        <w:t>This section should start with a brief description of the CSC.</w:t>
      </w:r>
    </w:p>
    <w:p w14:paraId="558A5ADE" w14:textId="77777777" w:rsidR="008524C4" w:rsidRDefault="008524C4" w:rsidP="00C365E7">
      <w:pPr>
        <w:pStyle w:val="Heading3"/>
      </w:pPr>
      <w:bookmarkStart w:id="444" w:name="_Toc484003899"/>
      <w:r>
        <w:t>[Function Name]</w:t>
      </w:r>
      <w:bookmarkEnd w:id="444"/>
    </w:p>
    <w:p w14:paraId="37CCECD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4BA5AC32" w14:textId="77777777" w:rsidR="008524C4" w:rsidRDefault="008524C4" w:rsidP="008524C4">
      <w:pPr>
        <w:pStyle w:val="Heading4"/>
      </w:pPr>
      <w:bookmarkStart w:id="445" w:name="_Toc484003900"/>
      <w:r>
        <w:t>Test Method</w:t>
      </w:r>
      <w:bookmarkEnd w:id="445"/>
    </w:p>
    <w:p w14:paraId="2DCBE2B1" w14:textId="77777777" w:rsidR="008524C4" w:rsidRPr="00C76DAD" w:rsidRDefault="008524C4" w:rsidP="008524C4">
      <w:r>
        <w:t>This section provides CQT level test description for the function described above.</w:t>
      </w:r>
    </w:p>
    <w:p w14:paraId="01C462B1" w14:textId="77777777" w:rsidR="008524C4" w:rsidRDefault="008524C4" w:rsidP="008524C4">
      <w:pPr>
        <w:pStyle w:val="Heading4"/>
      </w:pPr>
      <w:bookmarkStart w:id="446" w:name="_Toc484003901"/>
      <w:r>
        <w:t>Algorithms (if applicable)</w:t>
      </w:r>
      <w:bookmarkEnd w:id="446"/>
    </w:p>
    <w:p w14:paraId="660AD13A" w14:textId="77777777" w:rsidR="008524C4" w:rsidRPr="00DE793C" w:rsidRDefault="008524C4" w:rsidP="008524C4">
      <w:r>
        <w:t>This section should describe any algorithms needed for the SW team to implement.</w:t>
      </w:r>
    </w:p>
    <w:p w14:paraId="48098F5D" w14:textId="77777777" w:rsidR="008524C4" w:rsidRDefault="008524C4" w:rsidP="008524C4">
      <w:pPr>
        <w:pStyle w:val="Heading4"/>
      </w:pPr>
      <w:bookmarkStart w:id="447" w:name="_Toc484003902"/>
      <w:r>
        <w:t>SW Reuse (if applicable)</w:t>
      </w:r>
      <w:bookmarkEnd w:id="447"/>
    </w:p>
    <w:p w14:paraId="31CDC5D7" w14:textId="77777777" w:rsidR="008524C4" w:rsidRPr="00DE793C" w:rsidRDefault="008524C4" w:rsidP="008524C4">
      <w:r>
        <w:t xml:space="preserve">This section examines the proposed software reuse that was identified during the </w:t>
      </w:r>
      <w:proofErr w:type="spellStart"/>
      <w:r>
        <w:t>replan</w:t>
      </w:r>
      <w:proofErr w:type="spellEnd"/>
      <w:r>
        <w:t xml:space="preserve"> estimation process. (</w:t>
      </w:r>
      <w:proofErr w:type="gramStart"/>
      <w:r>
        <w:t>see</w:t>
      </w:r>
      <w:proofErr w:type="gramEnd"/>
      <w:r>
        <w:t xml:space="preserve"> Alan’s </w:t>
      </w:r>
      <w:proofErr w:type="spellStart"/>
      <w:r>
        <w:t>ppt</w:t>
      </w:r>
      <w:proofErr w:type="spellEnd"/>
      <w:r>
        <w:t xml:space="preserve"> at: </w:t>
      </w:r>
      <w:hyperlink r:id="rId59"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E2BA7E4" w14:textId="77777777" w:rsidR="008524C4" w:rsidRDefault="008524C4" w:rsidP="008524C4">
      <w:pPr>
        <w:pStyle w:val="Heading4"/>
      </w:pPr>
      <w:bookmarkStart w:id="448" w:name="_Toc484003903"/>
      <w:r>
        <w:t>Requirements Traceability</w:t>
      </w:r>
      <w:bookmarkEnd w:id="448"/>
    </w:p>
    <w:p w14:paraId="2BD4A70D" w14:textId="77777777" w:rsidR="008524C4" w:rsidRPr="007222C5" w:rsidRDefault="008524C4" w:rsidP="008524C4">
      <w:r>
        <w:t>This section provides a traceability matrix for the SSS and PBS requirements related to the CSC specification.</w:t>
      </w:r>
    </w:p>
    <w:p w14:paraId="181973AB" w14:textId="77777777" w:rsidR="008524C4" w:rsidRDefault="008524C4" w:rsidP="008524C4">
      <w:pPr>
        <w:pStyle w:val="Heading2"/>
      </w:pPr>
      <w:bookmarkStart w:id="449" w:name="_Toc484003904"/>
      <w:r>
        <w:t>Data Model</w:t>
      </w:r>
      <w:bookmarkEnd w:id="449"/>
    </w:p>
    <w:p w14:paraId="237727B6" w14:textId="77777777" w:rsidR="008524C4" w:rsidRPr="00376879" w:rsidRDefault="008524C4" w:rsidP="008524C4">
      <w:r>
        <w:t>This section provides a data model for data structures used in the interfaces and data persisted in the data storage subsystem.</w:t>
      </w:r>
    </w:p>
    <w:p w14:paraId="2D3B3AA0" w14:textId="77777777" w:rsidR="008524C4" w:rsidRDefault="008524C4" w:rsidP="008524C4">
      <w:pPr>
        <w:pStyle w:val="Heading2"/>
      </w:pPr>
      <w:bookmarkStart w:id="450" w:name="_Toc484003905"/>
      <w:r>
        <w:t>Interfaces</w:t>
      </w:r>
      <w:bookmarkEnd w:id="450"/>
    </w:p>
    <w:p w14:paraId="5444C6DE" w14:textId="77777777" w:rsidR="008524C4" w:rsidRPr="00376879" w:rsidRDefault="008524C4" w:rsidP="008524C4">
      <w:r>
        <w:t>This section provides interface definitions for GUIs or public interfaces that cross subsystem boundaries.</w:t>
      </w:r>
    </w:p>
    <w:p w14:paraId="6D8E1C12" w14:textId="77777777" w:rsidR="008524C4" w:rsidRDefault="008524C4" w:rsidP="00C365E7">
      <w:pPr>
        <w:pStyle w:val="Heading3"/>
      </w:pPr>
      <w:bookmarkStart w:id="451" w:name="_Toc484003906"/>
      <w:r>
        <w:t>Graphical Interfaces (if applicable)</w:t>
      </w:r>
      <w:bookmarkEnd w:id="451"/>
    </w:p>
    <w:p w14:paraId="7FD7CE2E" w14:textId="77777777" w:rsidR="008524C4" w:rsidRPr="00376879" w:rsidRDefault="008524C4" w:rsidP="008524C4">
      <w:r>
        <w:t>This section provides applicable GUI mockups with description.</w:t>
      </w:r>
    </w:p>
    <w:p w14:paraId="150DAD6E" w14:textId="77777777" w:rsidR="008524C4" w:rsidRDefault="008524C4" w:rsidP="00C365E7">
      <w:pPr>
        <w:pStyle w:val="Heading3"/>
      </w:pPr>
      <w:bookmarkStart w:id="452" w:name="_Toc484003907"/>
      <w:r>
        <w:t>Message Interfaces (if applicable)</w:t>
      </w:r>
      <w:bookmarkEnd w:id="452"/>
    </w:p>
    <w:p w14:paraId="48C30C08" w14:textId="77777777" w:rsidR="008524C4" w:rsidRDefault="008524C4" w:rsidP="008524C4">
      <w:r>
        <w:t>This section provides message interface definitions, including message names, parameter list, and return values, if applicable.</w:t>
      </w:r>
    </w:p>
    <w:p w14:paraId="7DB17C26" w14:textId="77777777" w:rsidR="008524C4" w:rsidRDefault="008524C4" w:rsidP="008524C4">
      <w:pPr>
        <w:pStyle w:val="Heading4"/>
      </w:pPr>
      <w:bookmarkStart w:id="453" w:name="_Toc484003908"/>
      <w:r>
        <w:t>Provided Interfaces</w:t>
      </w:r>
      <w:bookmarkEnd w:id="453"/>
    </w:p>
    <w:p w14:paraId="1CF4B791" w14:textId="77777777" w:rsidR="008524C4" w:rsidRPr="00376879" w:rsidRDefault="008524C4" w:rsidP="008524C4">
      <w:r>
        <w:t>This section describes the public interfaces provided by the CSCI.</w:t>
      </w:r>
    </w:p>
    <w:p w14:paraId="7332EF98" w14:textId="77777777" w:rsidR="008524C4" w:rsidRDefault="008524C4" w:rsidP="008524C4">
      <w:pPr>
        <w:pStyle w:val="Heading4"/>
      </w:pPr>
      <w:bookmarkStart w:id="454" w:name="_Toc484003909"/>
      <w:r>
        <w:lastRenderedPageBreak/>
        <w:t>Required Interfaces</w:t>
      </w:r>
      <w:bookmarkEnd w:id="454"/>
    </w:p>
    <w:p w14:paraId="041E83B9" w14:textId="77777777" w:rsidR="008524C4" w:rsidRDefault="008524C4" w:rsidP="008524C4">
      <w:r>
        <w:t>This section describes the public interfaces required by the CSCI.</w:t>
      </w:r>
    </w:p>
    <w:p w14:paraId="21AFFA18" w14:textId="77777777" w:rsidR="00D847BF" w:rsidRDefault="002B60A8" w:rsidP="00781C04">
      <w:pPr>
        <w:pStyle w:val="Heading1"/>
      </w:pPr>
      <w:bookmarkStart w:id="455" w:name="_Toc484003910"/>
      <w:r>
        <w:t>Appendixes</w:t>
      </w:r>
      <w:bookmarkEnd w:id="455"/>
    </w:p>
    <w:p w14:paraId="771A32CC" w14:textId="77777777" w:rsidR="002B60A8" w:rsidRDefault="002B60A8" w:rsidP="00D847BF">
      <w:pPr>
        <w:pStyle w:val="Heading2"/>
      </w:pPr>
      <w:bookmarkStart w:id="456" w:name="_Toc484003911"/>
      <w:r>
        <w:t>Acronyms</w:t>
      </w:r>
      <w:bookmarkEnd w:id="456"/>
    </w:p>
    <w:p w14:paraId="431BB245" w14:textId="77777777" w:rsidR="002B60A8" w:rsidRDefault="002B60A8" w:rsidP="002B60A8"/>
    <w:tbl>
      <w:tblPr>
        <w:tblStyle w:val="ACINTTable"/>
        <w:tblW w:w="9355" w:type="dxa"/>
        <w:tblLook w:val="04A0" w:firstRow="1" w:lastRow="0" w:firstColumn="1" w:lastColumn="0" w:noHBand="0" w:noVBand="1"/>
      </w:tblPr>
      <w:tblGrid>
        <w:gridCol w:w="2065"/>
        <w:gridCol w:w="7290"/>
      </w:tblGrid>
      <w:tr w:rsidR="002B60A8" w14:paraId="7B1AD7E1" w14:textId="77777777" w:rsidTr="00B7511A">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1892EC24" w14:textId="77777777" w:rsidR="002B60A8" w:rsidRDefault="002B60A8" w:rsidP="00B7511A">
            <w:pPr>
              <w:jc w:val="center"/>
            </w:pPr>
            <w:r>
              <w:t>Acronym</w:t>
            </w:r>
          </w:p>
        </w:tc>
        <w:tc>
          <w:tcPr>
            <w:tcW w:w="7290" w:type="dxa"/>
          </w:tcPr>
          <w:p w14:paraId="5779EA35" w14:textId="77777777" w:rsidR="002B60A8" w:rsidRDefault="002B60A8" w:rsidP="00460C3B">
            <w:pPr>
              <w:jc w:val="center"/>
            </w:pPr>
            <w:r>
              <w:t>Description</w:t>
            </w:r>
          </w:p>
        </w:tc>
      </w:tr>
      <w:tr w:rsidR="00B7511A" w:rsidRPr="00B7511A" w14:paraId="33A8DA02" w14:textId="77777777" w:rsidTr="00B7511A">
        <w:trPr>
          <w:trHeight w:val="396"/>
        </w:trPr>
        <w:tc>
          <w:tcPr>
            <w:tcW w:w="2065" w:type="dxa"/>
            <w:hideMark/>
          </w:tcPr>
          <w:p w14:paraId="4FD8D0C4" w14:textId="77777777" w:rsidR="00B7511A" w:rsidRPr="00B7511A" w:rsidRDefault="00B7511A" w:rsidP="00B7511A">
            <w:r w:rsidRPr="00B7511A">
              <w:rPr>
                <w:bCs/>
              </w:rPr>
              <w:t>ARCI</w:t>
            </w:r>
          </w:p>
        </w:tc>
        <w:tc>
          <w:tcPr>
            <w:tcW w:w="7290" w:type="dxa"/>
            <w:hideMark/>
          </w:tcPr>
          <w:p w14:paraId="4BCDDD1F" w14:textId="77777777" w:rsidR="00B7511A" w:rsidRPr="00B7511A" w:rsidRDefault="00B7511A" w:rsidP="00B7511A">
            <w:r w:rsidRPr="00B7511A">
              <w:rPr>
                <w:bCs/>
              </w:rPr>
              <w:t>Acoustic Rapid Commercial-Off-The-Shelf Insertion</w:t>
            </w:r>
          </w:p>
        </w:tc>
      </w:tr>
      <w:tr w:rsidR="00B7511A" w:rsidRPr="00B7511A" w14:paraId="6E7A5491" w14:textId="77777777" w:rsidTr="00B7511A">
        <w:trPr>
          <w:trHeight w:val="396"/>
        </w:trPr>
        <w:tc>
          <w:tcPr>
            <w:tcW w:w="2065" w:type="dxa"/>
            <w:hideMark/>
          </w:tcPr>
          <w:p w14:paraId="6FC06035" w14:textId="77777777" w:rsidR="00B7511A" w:rsidRPr="00B7511A" w:rsidRDefault="00B7511A" w:rsidP="00B7511A">
            <w:r>
              <w:t>BOM</w:t>
            </w:r>
          </w:p>
        </w:tc>
        <w:tc>
          <w:tcPr>
            <w:tcW w:w="7290" w:type="dxa"/>
            <w:hideMark/>
          </w:tcPr>
          <w:p w14:paraId="4237B728" w14:textId="77777777" w:rsidR="00B7511A" w:rsidRPr="00B7511A" w:rsidRDefault="00B7511A" w:rsidP="00B7511A">
            <w:r w:rsidRPr="00B7511A">
              <w:t>Bill of Materials</w:t>
            </w:r>
          </w:p>
        </w:tc>
      </w:tr>
      <w:tr w:rsidR="00B7511A" w:rsidRPr="00B7511A" w14:paraId="6FCAD770" w14:textId="77777777" w:rsidTr="00B7511A">
        <w:trPr>
          <w:trHeight w:val="425"/>
        </w:trPr>
        <w:tc>
          <w:tcPr>
            <w:tcW w:w="2065" w:type="dxa"/>
            <w:hideMark/>
          </w:tcPr>
          <w:p w14:paraId="660B331D" w14:textId="77777777" w:rsidR="00B7511A" w:rsidRPr="00B7511A" w:rsidRDefault="00B7511A" w:rsidP="00B7511A">
            <w:r w:rsidRPr="00B7511A">
              <w:t>CAM</w:t>
            </w:r>
          </w:p>
        </w:tc>
        <w:tc>
          <w:tcPr>
            <w:tcW w:w="7290" w:type="dxa"/>
            <w:hideMark/>
          </w:tcPr>
          <w:p w14:paraId="56B4C3DD" w14:textId="77777777" w:rsidR="00B7511A" w:rsidRPr="00B7511A" w:rsidRDefault="00B7511A" w:rsidP="00B7511A">
            <w:r w:rsidRPr="00B7511A">
              <w:t>Control Account Manager</w:t>
            </w:r>
          </w:p>
        </w:tc>
      </w:tr>
      <w:tr w:rsidR="00B7511A" w:rsidRPr="00B7511A" w14:paraId="1C6DED9B" w14:textId="77777777" w:rsidTr="00B7511A">
        <w:trPr>
          <w:trHeight w:val="425"/>
        </w:trPr>
        <w:tc>
          <w:tcPr>
            <w:tcW w:w="2065" w:type="dxa"/>
            <w:hideMark/>
          </w:tcPr>
          <w:p w14:paraId="53B7E1F1" w14:textId="77777777" w:rsidR="00B7511A" w:rsidRPr="00B7511A" w:rsidRDefault="00B7511A" w:rsidP="00B7511A">
            <w:r w:rsidRPr="00B7511A">
              <w:t>CLR</w:t>
            </w:r>
          </w:p>
        </w:tc>
        <w:tc>
          <w:tcPr>
            <w:tcW w:w="7290" w:type="dxa"/>
            <w:hideMark/>
          </w:tcPr>
          <w:p w14:paraId="5063B6F0" w14:textId="77777777" w:rsidR="00B7511A" w:rsidRPr="00B7511A" w:rsidRDefault="00B7511A" w:rsidP="00B7511A">
            <w:r w:rsidRPr="00B7511A">
              <w:t>Clearwater</w:t>
            </w:r>
          </w:p>
        </w:tc>
      </w:tr>
      <w:tr w:rsidR="00B7511A" w:rsidRPr="00B7511A" w14:paraId="5F2B6AE2" w14:textId="77777777" w:rsidTr="00B7511A">
        <w:trPr>
          <w:trHeight w:val="427"/>
        </w:trPr>
        <w:tc>
          <w:tcPr>
            <w:tcW w:w="2065" w:type="dxa"/>
            <w:hideMark/>
          </w:tcPr>
          <w:p w14:paraId="404113AC" w14:textId="77777777" w:rsidR="00B7511A" w:rsidRPr="00B7511A" w:rsidRDefault="00B7511A" w:rsidP="00B7511A">
            <w:r w:rsidRPr="00B7511A">
              <w:t>ER</w:t>
            </w:r>
          </w:p>
        </w:tc>
        <w:tc>
          <w:tcPr>
            <w:tcW w:w="7290" w:type="dxa"/>
            <w:hideMark/>
          </w:tcPr>
          <w:p w14:paraId="1B9C8873" w14:textId="77777777" w:rsidR="00B7511A" w:rsidRPr="00B7511A" w:rsidRDefault="00B7511A" w:rsidP="00B7511A">
            <w:r w:rsidRPr="00B7511A">
              <w:t>Engineering Release</w:t>
            </w:r>
          </w:p>
        </w:tc>
      </w:tr>
      <w:tr w:rsidR="00B7511A" w:rsidRPr="00B7511A" w14:paraId="64DDCCFE" w14:textId="77777777" w:rsidTr="00B7511A">
        <w:trPr>
          <w:trHeight w:val="414"/>
        </w:trPr>
        <w:tc>
          <w:tcPr>
            <w:tcW w:w="2065" w:type="dxa"/>
            <w:hideMark/>
          </w:tcPr>
          <w:p w14:paraId="1FB04867" w14:textId="77777777" w:rsidR="00B7511A" w:rsidRPr="00B7511A" w:rsidRDefault="00B7511A" w:rsidP="00B7511A">
            <w:r w:rsidRPr="00B7511A">
              <w:t>EVM</w:t>
            </w:r>
          </w:p>
        </w:tc>
        <w:tc>
          <w:tcPr>
            <w:tcW w:w="7290" w:type="dxa"/>
            <w:hideMark/>
          </w:tcPr>
          <w:p w14:paraId="48D66B43" w14:textId="77777777" w:rsidR="00B7511A" w:rsidRPr="00B7511A" w:rsidRDefault="00D56F1A" w:rsidP="00B7511A">
            <w:r>
              <w:t>Earned Value Management</w:t>
            </w:r>
          </w:p>
        </w:tc>
      </w:tr>
      <w:tr w:rsidR="00B7511A" w:rsidRPr="00B7511A" w14:paraId="45F50610" w14:textId="77777777" w:rsidTr="00B7511A">
        <w:trPr>
          <w:trHeight w:val="414"/>
        </w:trPr>
        <w:tc>
          <w:tcPr>
            <w:tcW w:w="2065" w:type="dxa"/>
            <w:hideMark/>
          </w:tcPr>
          <w:p w14:paraId="2C0E1C71" w14:textId="77777777" w:rsidR="00B7511A" w:rsidRPr="00B7511A" w:rsidRDefault="00B7511A" w:rsidP="00B7511A">
            <w:r w:rsidRPr="00B7511A">
              <w:t>FEA</w:t>
            </w:r>
          </w:p>
        </w:tc>
        <w:tc>
          <w:tcPr>
            <w:tcW w:w="7290" w:type="dxa"/>
            <w:hideMark/>
          </w:tcPr>
          <w:p w14:paraId="3465F1AB" w14:textId="77777777" w:rsidR="00B7511A" w:rsidRPr="00B7511A" w:rsidRDefault="00D56F1A" w:rsidP="00B7511A">
            <w:r>
              <w:t>Financial Exposure Authorization</w:t>
            </w:r>
          </w:p>
        </w:tc>
      </w:tr>
      <w:tr w:rsidR="00D56F1A" w:rsidRPr="00B7511A" w14:paraId="3E94CBF9" w14:textId="77777777" w:rsidTr="00B7511A">
        <w:trPr>
          <w:trHeight w:val="414"/>
        </w:trPr>
        <w:tc>
          <w:tcPr>
            <w:tcW w:w="2065" w:type="dxa"/>
          </w:tcPr>
          <w:p w14:paraId="63F65E97" w14:textId="77777777" w:rsidR="00D56F1A" w:rsidRPr="00B7511A" w:rsidRDefault="00D56F1A" w:rsidP="00B7511A">
            <w:r>
              <w:t>LMDM</w:t>
            </w:r>
          </w:p>
        </w:tc>
        <w:tc>
          <w:tcPr>
            <w:tcW w:w="7290" w:type="dxa"/>
          </w:tcPr>
          <w:p w14:paraId="7D97AB55" w14:textId="77777777" w:rsidR="00D56F1A" w:rsidRPr="00B7511A" w:rsidRDefault="00D56F1A" w:rsidP="00B7511A">
            <w:r>
              <w:t>Lockheed Martin Data Management</w:t>
            </w:r>
          </w:p>
        </w:tc>
      </w:tr>
      <w:tr w:rsidR="00B7511A" w:rsidRPr="00B7511A" w14:paraId="773D9490" w14:textId="77777777" w:rsidTr="00B7511A">
        <w:trPr>
          <w:trHeight w:val="401"/>
        </w:trPr>
        <w:tc>
          <w:tcPr>
            <w:tcW w:w="2065" w:type="dxa"/>
            <w:hideMark/>
          </w:tcPr>
          <w:p w14:paraId="6D61DF1A" w14:textId="77777777" w:rsidR="00B7511A" w:rsidRPr="00B7511A" w:rsidRDefault="00B7511A" w:rsidP="00B7511A">
            <w:r w:rsidRPr="00B7511A">
              <w:t>MAN</w:t>
            </w:r>
          </w:p>
        </w:tc>
        <w:tc>
          <w:tcPr>
            <w:tcW w:w="7290" w:type="dxa"/>
            <w:hideMark/>
          </w:tcPr>
          <w:p w14:paraId="5EB8EBDE" w14:textId="77777777" w:rsidR="00B7511A" w:rsidRPr="00B7511A" w:rsidRDefault="00B7511A" w:rsidP="00B7511A">
            <w:r w:rsidRPr="00B7511A">
              <w:t>Manassas</w:t>
            </w:r>
          </w:p>
        </w:tc>
      </w:tr>
      <w:tr w:rsidR="00B7511A" w:rsidRPr="00B7511A" w14:paraId="7647953B" w14:textId="77777777" w:rsidTr="00B7511A">
        <w:trPr>
          <w:trHeight w:val="389"/>
        </w:trPr>
        <w:tc>
          <w:tcPr>
            <w:tcW w:w="2065" w:type="dxa"/>
            <w:hideMark/>
          </w:tcPr>
          <w:p w14:paraId="10794E41" w14:textId="77777777" w:rsidR="00B7511A" w:rsidRPr="00B7511A" w:rsidRDefault="00B7511A" w:rsidP="00B7511A">
            <w:r w:rsidRPr="00B7511A">
              <w:t>MPM</w:t>
            </w:r>
          </w:p>
        </w:tc>
        <w:tc>
          <w:tcPr>
            <w:tcW w:w="7290" w:type="dxa"/>
            <w:hideMark/>
          </w:tcPr>
          <w:p w14:paraId="18BBC37F" w14:textId="77777777" w:rsidR="00B7511A" w:rsidRPr="00B7511A" w:rsidRDefault="00B7511A" w:rsidP="00B7511A"/>
        </w:tc>
      </w:tr>
      <w:tr w:rsidR="00B7511A" w:rsidRPr="00B7511A" w14:paraId="36F697A3" w14:textId="77777777" w:rsidTr="00B7511A">
        <w:trPr>
          <w:trHeight w:val="390"/>
        </w:trPr>
        <w:tc>
          <w:tcPr>
            <w:tcW w:w="2065" w:type="dxa"/>
            <w:hideMark/>
          </w:tcPr>
          <w:p w14:paraId="3334FE2F" w14:textId="77777777" w:rsidR="00B7511A" w:rsidRPr="00B7511A" w:rsidRDefault="00B7511A" w:rsidP="00B7511A">
            <w:r w:rsidRPr="00B7511A">
              <w:t>PC</w:t>
            </w:r>
          </w:p>
        </w:tc>
        <w:tc>
          <w:tcPr>
            <w:tcW w:w="7290" w:type="dxa"/>
            <w:hideMark/>
          </w:tcPr>
          <w:p w14:paraId="13080D65" w14:textId="77777777" w:rsidR="00B7511A" w:rsidRPr="00B7511A" w:rsidRDefault="00B7511A" w:rsidP="00B7511A"/>
        </w:tc>
      </w:tr>
      <w:tr w:rsidR="00B7511A" w:rsidRPr="00B7511A" w14:paraId="01F8065B" w14:textId="77777777" w:rsidTr="00B7511A">
        <w:trPr>
          <w:trHeight w:val="406"/>
        </w:trPr>
        <w:tc>
          <w:tcPr>
            <w:tcW w:w="2065" w:type="dxa"/>
            <w:hideMark/>
          </w:tcPr>
          <w:p w14:paraId="2D2407AE" w14:textId="77777777" w:rsidR="00B7511A" w:rsidRPr="00B7511A" w:rsidRDefault="00B7511A" w:rsidP="00B7511A">
            <w:r w:rsidRPr="00B7511A">
              <w:t>PCD</w:t>
            </w:r>
          </w:p>
        </w:tc>
        <w:tc>
          <w:tcPr>
            <w:tcW w:w="7290" w:type="dxa"/>
            <w:hideMark/>
          </w:tcPr>
          <w:p w14:paraId="5A477247" w14:textId="77777777" w:rsidR="00B7511A" w:rsidRPr="00B7511A" w:rsidRDefault="00B7511A" w:rsidP="00B7511A">
            <w:r w:rsidRPr="00B7511A">
              <w:t>Program Control Directive</w:t>
            </w:r>
          </w:p>
        </w:tc>
      </w:tr>
      <w:tr w:rsidR="00B7511A" w:rsidRPr="00B7511A" w14:paraId="57B9DBE6" w14:textId="77777777" w:rsidTr="00B7511A">
        <w:trPr>
          <w:trHeight w:val="435"/>
        </w:trPr>
        <w:tc>
          <w:tcPr>
            <w:tcW w:w="2065" w:type="dxa"/>
            <w:hideMark/>
          </w:tcPr>
          <w:p w14:paraId="23188E80" w14:textId="77777777" w:rsidR="00B7511A" w:rsidRPr="00B7511A" w:rsidRDefault="00B7511A" w:rsidP="00B7511A">
            <w:r w:rsidRPr="00B7511A">
              <w:t>PM</w:t>
            </w:r>
          </w:p>
        </w:tc>
        <w:tc>
          <w:tcPr>
            <w:tcW w:w="7290" w:type="dxa"/>
            <w:hideMark/>
          </w:tcPr>
          <w:p w14:paraId="001F9C3F" w14:textId="77777777" w:rsidR="00B7511A" w:rsidRPr="00B7511A" w:rsidRDefault="00B7511A" w:rsidP="00B7511A">
            <w:r w:rsidRPr="00B7511A">
              <w:t>Project Manager</w:t>
            </w:r>
          </w:p>
        </w:tc>
      </w:tr>
      <w:tr w:rsidR="00B7511A" w:rsidRPr="00B7511A" w14:paraId="4E4E1BD0" w14:textId="77777777" w:rsidTr="00B7511A">
        <w:trPr>
          <w:trHeight w:val="391"/>
        </w:trPr>
        <w:tc>
          <w:tcPr>
            <w:tcW w:w="2065" w:type="dxa"/>
            <w:hideMark/>
          </w:tcPr>
          <w:p w14:paraId="1035FD8C" w14:textId="77777777" w:rsidR="00B7511A" w:rsidRPr="00B7511A" w:rsidRDefault="00B7511A" w:rsidP="00B7511A">
            <w:r w:rsidRPr="00B7511A">
              <w:t>PN</w:t>
            </w:r>
          </w:p>
        </w:tc>
        <w:tc>
          <w:tcPr>
            <w:tcW w:w="7290" w:type="dxa"/>
            <w:hideMark/>
          </w:tcPr>
          <w:p w14:paraId="024C9072" w14:textId="77777777" w:rsidR="00B7511A" w:rsidRPr="00B7511A" w:rsidRDefault="00B7511A" w:rsidP="00B7511A">
            <w:r w:rsidRPr="00B7511A">
              <w:t>Part Number</w:t>
            </w:r>
          </w:p>
        </w:tc>
      </w:tr>
      <w:tr w:rsidR="00B7511A" w:rsidRPr="00B7511A" w14:paraId="19248843" w14:textId="77777777" w:rsidTr="00B7511A">
        <w:trPr>
          <w:trHeight w:val="393"/>
        </w:trPr>
        <w:tc>
          <w:tcPr>
            <w:tcW w:w="2065" w:type="dxa"/>
            <w:hideMark/>
          </w:tcPr>
          <w:p w14:paraId="258DCF76" w14:textId="77777777" w:rsidR="00B7511A" w:rsidRPr="00B7511A" w:rsidRDefault="00B7511A" w:rsidP="00B7511A">
            <w:r w:rsidRPr="00B7511A">
              <w:t>PO</w:t>
            </w:r>
          </w:p>
        </w:tc>
        <w:tc>
          <w:tcPr>
            <w:tcW w:w="7290" w:type="dxa"/>
            <w:hideMark/>
          </w:tcPr>
          <w:p w14:paraId="4C5CA4A1" w14:textId="77777777" w:rsidR="00B7511A" w:rsidRPr="00B7511A" w:rsidRDefault="00B7511A" w:rsidP="00B7511A">
            <w:r w:rsidRPr="00B7511A">
              <w:t>Purchase Order</w:t>
            </w:r>
          </w:p>
        </w:tc>
      </w:tr>
      <w:tr w:rsidR="00B7511A" w:rsidRPr="00B7511A" w14:paraId="172C42D2" w14:textId="77777777" w:rsidTr="00B7511A">
        <w:trPr>
          <w:trHeight w:val="393"/>
        </w:trPr>
        <w:tc>
          <w:tcPr>
            <w:tcW w:w="2065" w:type="dxa"/>
            <w:hideMark/>
          </w:tcPr>
          <w:p w14:paraId="298C28AA" w14:textId="77777777" w:rsidR="00B7511A" w:rsidRPr="00B7511A" w:rsidRDefault="00B7511A" w:rsidP="00B7511A">
            <w:r w:rsidRPr="00B7511A">
              <w:t>POP</w:t>
            </w:r>
          </w:p>
        </w:tc>
        <w:tc>
          <w:tcPr>
            <w:tcW w:w="7290" w:type="dxa"/>
            <w:hideMark/>
          </w:tcPr>
          <w:p w14:paraId="0100CFB0" w14:textId="77777777" w:rsidR="00B7511A" w:rsidRPr="00B7511A" w:rsidRDefault="00B7511A" w:rsidP="00B7511A">
            <w:r w:rsidRPr="00B7511A">
              <w:t>Period of Performance</w:t>
            </w:r>
          </w:p>
        </w:tc>
      </w:tr>
      <w:tr w:rsidR="00B7511A" w:rsidRPr="00B7511A" w14:paraId="45D59E16" w14:textId="77777777" w:rsidTr="00B7511A">
        <w:trPr>
          <w:trHeight w:val="393"/>
        </w:trPr>
        <w:tc>
          <w:tcPr>
            <w:tcW w:w="2065" w:type="dxa"/>
            <w:hideMark/>
          </w:tcPr>
          <w:p w14:paraId="180C2864" w14:textId="77777777" w:rsidR="00B7511A" w:rsidRPr="00B7511A" w:rsidRDefault="00B7511A" w:rsidP="00B7511A">
            <w:r w:rsidRPr="00B7511A">
              <w:t>PPM</w:t>
            </w:r>
          </w:p>
        </w:tc>
        <w:tc>
          <w:tcPr>
            <w:tcW w:w="7290" w:type="dxa"/>
            <w:hideMark/>
          </w:tcPr>
          <w:p w14:paraId="257648DA" w14:textId="77777777" w:rsidR="00B7511A" w:rsidRPr="00B7511A" w:rsidRDefault="00B7511A" w:rsidP="00B7511A"/>
        </w:tc>
      </w:tr>
      <w:tr w:rsidR="00B7511A" w:rsidRPr="00B7511A" w14:paraId="5AFC9442" w14:textId="77777777" w:rsidTr="00B7511A">
        <w:trPr>
          <w:trHeight w:val="366"/>
        </w:trPr>
        <w:tc>
          <w:tcPr>
            <w:tcW w:w="2065" w:type="dxa"/>
            <w:hideMark/>
          </w:tcPr>
          <w:p w14:paraId="2F1E8DBE" w14:textId="77777777" w:rsidR="00B7511A" w:rsidRPr="00B7511A" w:rsidRDefault="00B7511A" w:rsidP="00B7511A">
            <w:r w:rsidRPr="00B7511A">
              <w:t>PR</w:t>
            </w:r>
          </w:p>
        </w:tc>
        <w:tc>
          <w:tcPr>
            <w:tcW w:w="7290" w:type="dxa"/>
            <w:hideMark/>
          </w:tcPr>
          <w:p w14:paraId="423088CA" w14:textId="77777777" w:rsidR="00B7511A" w:rsidRPr="00B7511A" w:rsidRDefault="00B7511A" w:rsidP="00B7511A">
            <w:r w:rsidRPr="00B7511A">
              <w:t xml:space="preserve">Purchase Requisition </w:t>
            </w:r>
          </w:p>
        </w:tc>
      </w:tr>
      <w:tr w:rsidR="00B7511A" w:rsidRPr="00B7511A" w14:paraId="4499EAFF" w14:textId="77777777" w:rsidTr="00B7511A">
        <w:trPr>
          <w:trHeight w:val="396"/>
        </w:trPr>
        <w:tc>
          <w:tcPr>
            <w:tcW w:w="2065" w:type="dxa"/>
            <w:hideMark/>
          </w:tcPr>
          <w:p w14:paraId="26D090E1" w14:textId="77777777" w:rsidR="00B7511A" w:rsidRPr="00B7511A" w:rsidRDefault="00B7511A" w:rsidP="00B7511A">
            <w:r w:rsidRPr="00B7511A">
              <w:t>RDD</w:t>
            </w:r>
          </w:p>
        </w:tc>
        <w:tc>
          <w:tcPr>
            <w:tcW w:w="7290" w:type="dxa"/>
            <w:hideMark/>
          </w:tcPr>
          <w:p w14:paraId="2A52C69B" w14:textId="77777777" w:rsidR="00B7511A" w:rsidRPr="00B7511A" w:rsidRDefault="00B7511A" w:rsidP="00B7511A">
            <w:r w:rsidRPr="00B7511A">
              <w:t>Required Delivery Date</w:t>
            </w:r>
          </w:p>
        </w:tc>
      </w:tr>
      <w:tr w:rsidR="00B7511A" w:rsidRPr="00B7511A" w14:paraId="111227B1" w14:textId="77777777" w:rsidTr="00B7511A">
        <w:trPr>
          <w:trHeight w:val="383"/>
        </w:trPr>
        <w:tc>
          <w:tcPr>
            <w:tcW w:w="2065" w:type="dxa"/>
            <w:hideMark/>
          </w:tcPr>
          <w:p w14:paraId="5FD90570" w14:textId="77777777" w:rsidR="00B7511A" w:rsidRPr="00B7511A" w:rsidRDefault="00B7511A" w:rsidP="00B7511A">
            <w:r w:rsidRPr="00B7511A">
              <w:lastRenderedPageBreak/>
              <w:t>SLIN</w:t>
            </w:r>
          </w:p>
        </w:tc>
        <w:tc>
          <w:tcPr>
            <w:tcW w:w="7290" w:type="dxa"/>
            <w:hideMark/>
          </w:tcPr>
          <w:p w14:paraId="23B27A7F" w14:textId="77777777" w:rsidR="00B7511A" w:rsidRPr="00B7511A" w:rsidRDefault="00B7511A" w:rsidP="00B7511A">
            <w:r w:rsidRPr="00B7511A">
              <w:t>Sub-Line Item Number</w:t>
            </w:r>
          </w:p>
        </w:tc>
      </w:tr>
      <w:tr w:rsidR="00B7511A" w:rsidRPr="00B7511A" w14:paraId="564E2E3B" w14:textId="77777777" w:rsidTr="00B7511A">
        <w:trPr>
          <w:trHeight w:val="395"/>
        </w:trPr>
        <w:tc>
          <w:tcPr>
            <w:tcW w:w="2065" w:type="dxa"/>
            <w:hideMark/>
          </w:tcPr>
          <w:p w14:paraId="008964B5" w14:textId="77777777" w:rsidR="00B7511A" w:rsidRPr="00B7511A" w:rsidRDefault="00B7511A" w:rsidP="00B7511A">
            <w:r w:rsidRPr="00B7511A">
              <w:t>TI</w:t>
            </w:r>
          </w:p>
        </w:tc>
        <w:tc>
          <w:tcPr>
            <w:tcW w:w="7290" w:type="dxa"/>
            <w:hideMark/>
          </w:tcPr>
          <w:p w14:paraId="31E91818" w14:textId="77777777" w:rsidR="00B7511A" w:rsidRPr="00B7511A" w:rsidRDefault="00B7511A" w:rsidP="00B7511A">
            <w:r>
              <w:t>Technology Insertion</w:t>
            </w:r>
          </w:p>
        </w:tc>
      </w:tr>
      <w:tr w:rsidR="00B7511A" w:rsidRPr="00B7511A" w14:paraId="1FA6107C" w14:textId="77777777" w:rsidTr="00B7511A">
        <w:trPr>
          <w:trHeight w:val="395"/>
        </w:trPr>
        <w:tc>
          <w:tcPr>
            <w:tcW w:w="2065" w:type="dxa"/>
            <w:hideMark/>
          </w:tcPr>
          <w:p w14:paraId="105066CA" w14:textId="77777777" w:rsidR="00B7511A" w:rsidRPr="00B7511A" w:rsidRDefault="00B7511A" w:rsidP="00B7511A">
            <w:proofErr w:type="spellStart"/>
            <w:r w:rsidRPr="00B7511A">
              <w:t>iWAD</w:t>
            </w:r>
            <w:proofErr w:type="spellEnd"/>
          </w:p>
        </w:tc>
        <w:tc>
          <w:tcPr>
            <w:tcW w:w="7290" w:type="dxa"/>
            <w:hideMark/>
          </w:tcPr>
          <w:p w14:paraId="77840AFA" w14:textId="77777777" w:rsidR="00B7511A" w:rsidRPr="00B7511A" w:rsidRDefault="00B7511A" w:rsidP="00B7511A">
            <w:r w:rsidRPr="00B7511A">
              <w:t>“Initial”</w:t>
            </w:r>
            <w:r w:rsidR="00D56F1A">
              <w:t xml:space="preserve"> Work Authorization Directive</w:t>
            </w:r>
          </w:p>
        </w:tc>
      </w:tr>
    </w:tbl>
    <w:p w14:paraId="40D31BAB" w14:textId="77777777" w:rsidR="002B60A8" w:rsidRPr="002B60A8" w:rsidRDefault="002B60A8" w:rsidP="002B60A8"/>
    <w:p w14:paraId="7DD958EB" w14:textId="77777777" w:rsidR="00D847BF" w:rsidRDefault="002B60A8" w:rsidP="00D847BF">
      <w:pPr>
        <w:pStyle w:val="Heading2"/>
      </w:pPr>
      <w:bookmarkStart w:id="457" w:name="_Toc484003912"/>
      <w:r>
        <w:t>Enumeration</w:t>
      </w:r>
      <w:r w:rsidR="00D847BF">
        <w:t xml:space="preserve"> </w:t>
      </w:r>
      <w:r w:rsidR="00A14411">
        <w:t>Typ</w:t>
      </w:r>
      <w:r w:rsidR="00D847BF">
        <w:t>es</w:t>
      </w:r>
      <w:bookmarkEnd w:id="457"/>
    </w:p>
    <w:p w14:paraId="16351B7F" w14:textId="77777777" w:rsidR="00D847BF" w:rsidRDefault="00D847BF" w:rsidP="00D847BF"/>
    <w:tbl>
      <w:tblPr>
        <w:tblStyle w:val="ACINTTable"/>
        <w:tblW w:w="0" w:type="auto"/>
        <w:tblLook w:val="04A0" w:firstRow="1" w:lastRow="0" w:firstColumn="1" w:lastColumn="0" w:noHBand="0" w:noVBand="1"/>
      </w:tblPr>
      <w:tblGrid>
        <w:gridCol w:w="2065"/>
        <w:gridCol w:w="2609"/>
        <w:gridCol w:w="1081"/>
        <w:gridCol w:w="3595"/>
      </w:tblGrid>
      <w:tr w:rsidR="00D847BF" w14:paraId="6008A068" w14:textId="77777777" w:rsidTr="00460C3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0E6C8ED0" w14:textId="77777777" w:rsidR="00D847BF" w:rsidRDefault="00D847BF" w:rsidP="00460C3B">
            <w:pPr>
              <w:jc w:val="center"/>
            </w:pPr>
            <w:r>
              <w:t>Enumeration</w:t>
            </w:r>
          </w:p>
        </w:tc>
        <w:tc>
          <w:tcPr>
            <w:tcW w:w="2609" w:type="dxa"/>
          </w:tcPr>
          <w:p w14:paraId="75AF7376" w14:textId="77777777" w:rsidR="00D847BF" w:rsidRDefault="00D847BF" w:rsidP="00460C3B">
            <w:pPr>
              <w:jc w:val="center"/>
            </w:pPr>
            <w:r>
              <w:t>Value</w:t>
            </w:r>
          </w:p>
        </w:tc>
        <w:tc>
          <w:tcPr>
            <w:tcW w:w="1081" w:type="dxa"/>
          </w:tcPr>
          <w:p w14:paraId="66ED7505" w14:textId="77777777" w:rsidR="00D847BF" w:rsidRDefault="00D847BF" w:rsidP="00460C3B">
            <w:pPr>
              <w:jc w:val="center"/>
            </w:pPr>
            <w:r>
              <w:t>Code</w:t>
            </w:r>
          </w:p>
        </w:tc>
        <w:tc>
          <w:tcPr>
            <w:tcW w:w="3595" w:type="dxa"/>
          </w:tcPr>
          <w:p w14:paraId="3EAF2419" w14:textId="77777777" w:rsidR="00D847BF" w:rsidRDefault="00D847BF" w:rsidP="00460C3B">
            <w:pPr>
              <w:jc w:val="center"/>
            </w:pPr>
            <w:r>
              <w:t>Description</w:t>
            </w:r>
          </w:p>
        </w:tc>
      </w:tr>
      <w:tr w:rsidR="00D847BF" w14:paraId="5E13B61D" w14:textId="77777777" w:rsidTr="00460C3B">
        <w:trPr>
          <w:cantSplit/>
        </w:trPr>
        <w:tc>
          <w:tcPr>
            <w:tcW w:w="2065" w:type="dxa"/>
          </w:tcPr>
          <w:p w14:paraId="45FEA101" w14:textId="77777777" w:rsidR="00D847BF" w:rsidRDefault="00471408" w:rsidP="00460C3B">
            <w:r>
              <w:t>Action</w:t>
            </w:r>
          </w:p>
        </w:tc>
        <w:tc>
          <w:tcPr>
            <w:tcW w:w="2609" w:type="dxa"/>
          </w:tcPr>
          <w:p w14:paraId="54737A6E" w14:textId="77777777" w:rsidR="00D847BF" w:rsidRDefault="00D847BF" w:rsidP="00460C3B"/>
        </w:tc>
        <w:tc>
          <w:tcPr>
            <w:tcW w:w="1081" w:type="dxa"/>
          </w:tcPr>
          <w:p w14:paraId="6D2CAA58" w14:textId="77777777" w:rsidR="00D847BF" w:rsidRDefault="00D847BF" w:rsidP="00460C3B"/>
        </w:tc>
        <w:tc>
          <w:tcPr>
            <w:tcW w:w="3595" w:type="dxa"/>
          </w:tcPr>
          <w:p w14:paraId="658FF0BF" w14:textId="77777777" w:rsidR="00D847BF" w:rsidRDefault="00D847BF" w:rsidP="00460C3B"/>
        </w:tc>
      </w:tr>
      <w:tr w:rsidR="00471408" w14:paraId="49F72BAF" w14:textId="77777777" w:rsidTr="00460C3B">
        <w:trPr>
          <w:cantSplit/>
        </w:trPr>
        <w:tc>
          <w:tcPr>
            <w:tcW w:w="2065" w:type="dxa"/>
          </w:tcPr>
          <w:p w14:paraId="353E5180" w14:textId="77777777" w:rsidR="00471408" w:rsidRDefault="00471408" w:rsidP="00460C3B">
            <w:r>
              <w:t>Approvers</w:t>
            </w:r>
          </w:p>
        </w:tc>
        <w:tc>
          <w:tcPr>
            <w:tcW w:w="2609" w:type="dxa"/>
          </w:tcPr>
          <w:p w14:paraId="32C9629C" w14:textId="77777777" w:rsidR="00471408" w:rsidRDefault="00471408" w:rsidP="00460C3B"/>
        </w:tc>
        <w:tc>
          <w:tcPr>
            <w:tcW w:w="1081" w:type="dxa"/>
          </w:tcPr>
          <w:p w14:paraId="72D8BC9B" w14:textId="77777777" w:rsidR="00471408" w:rsidRDefault="00471408" w:rsidP="00460C3B"/>
        </w:tc>
        <w:tc>
          <w:tcPr>
            <w:tcW w:w="3595" w:type="dxa"/>
          </w:tcPr>
          <w:p w14:paraId="7FC88083" w14:textId="77777777" w:rsidR="00471408" w:rsidRDefault="00471408" w:rsidP="00460C3B"/>
        </w:tc>
      </w:tr>
      <w:tr w:rsidR="00471408" w14:paraId="324CA8F5" w14:textId="77777777" w:rsidTr="00460C3B">
        <w:trPr>
          <w:cantSplit/>
        </w:trPr>
        <w:tc>
          <w:tcPr>
            <w:tcW w:w="2065" w:type="dxa"/>
          </w:tcPr>
          <w:p w14:paraId="2A53A96C" w14:textId="77777777" w:rsidR="00471408" w:rsidRDefault="00471408" w:rsidP="00460C3B">
            <w:r>
              <w:t>Classifications</w:t>
            </w:r>
          </w:p>
        </w:tc>
        <w:tc>
          <w:tcPr>
            <w:tcW w:w="2609" w:type="dxa"/>
          </w:tcPr>
          <w:p w14:paraId="66976DB2" w14:textId="77777777" w:rsidR="00471408" w:rsidRDefault="00471408" w:rsidP="00460C3B"/>
        </w:tc>
        <w:tc>
          <w:tcPr>
            <w:tcW w:w="1081" w:type="dxa"/>
          </w:tcPr>
          <w:p w14:paraId="5A584138" w14:textId="77777777" w:rsidR="00471408" w:rsidRDefault="00471408" w:rsidP="00460C3B"/>
        </w:tc>
        <w:tc>
          <w:tcPr>
            <w:tcW w:w="3595" w:type="dxa"/>
          </w:tcPr>
          <w:p w14:paraId="06CAEF58" w14:textId="77777777" w:rsidR="00471408" w:rsidRDefault="00471408" w:rsidP="00460C3B"/>
        </w:tc>
      </w:tr>
      <w:tr w:rsidR="00D847BF" w14:paraId="4FF18962" w14:textId="77777777" w:rsidTr="00460C3B">
        <w:trPr>
          <w:cantSplit/>
        </w:trPr>
        <w:tc>
          <w:tcPr>
            <w:tcW w:w="2065" w:type="dxa"/>
          </w:tcPr>
          <w:p w14:paraId="41FA9C5D" w14:textId="77777777" w:rsidR="00D847BF" w:rsidRDefault="00D847BF" w:rsidP="00460C3B">
            <w:r>
              <w:t>Contract</w:t>
            </w:r>
            <w:r w:rsidR="00471408">
              <w:t>s</w:t>
            </w:r>
          </w:p>
        </w:tc>
        <w:tc>
          <w:tcPr>
            <w:tcW w:w="2609" w:type="dxa"/>
          </w:tcPr>
          <w:p w14:paraId="464D8210" w14:textId="77777777" w:rsidR="00D847BF" w:rsidRDefault="00D847BF" w:rsidP="00460C3B"/>
        </w:tc>
        <w:tc>
          <w:tcPr>
            <w:tcW w:w="1081" w:type="dxa"/>
          </w:tcPr>
          <w:p w14:paraId="26837755" w14:textId="77777777" w:rsidR="00D847BF" w:rsidRDefault="00D847BF" w:rsidP="00460C3B"/>
        </w:tc>
        <w:tc>
          <w:tcPr>
            <w:tcW w:w="3595" w:type="dxa"/>
          </w:tcPr>
          <w:p w14:paraId="1C85B15A" w14:textId="77777777" w:rsidR="00D847BF" w:rsidRDefault="00D847BF" w:rsidP="00460C3B"/>
        </w:tc>
      </w:tr>
      <w:tr w:rsidR="00D847BF" w14:paraId="1305A7A9" w14:textId="77777777" w:rsidTr="00460C3B">
        <w:trPr>
          <w:cantSplit/>
        </w:trPr>
        <w:tc>
          <w:tcPr>
            <w:tcW w:w="2065" w:type="dxa"/>
          </w:tcPr>
          <w:p w14:paraId="00305D95" w14:textId="77777777" w:rsidR="00D847BF" w:rsidRDefault="00471408" w:rsidP="00460C3B">
            <w:r>
              <w:t>Departments</w:t>
            </w:r>
          </w:p>
        </w:tc>
        <w:tc>
          <w:tcPr>
            <w:tcW w:w="2609" w:type="dxa"/>
          </w:tcPr>
          <w:p w14:paraId="5A82BC99" w14:textId="77777777" w:rsidR="00D847BF" w:rsidRDefault="00D847BF" w:rsidP="00460C3B"/>
        </w:tc>
        <w:tc>
          <w:tcPr>
            <w:tcW w:w="1081" w:type="dxa"/>
          </w:tcPr>
          <w:p w14:paraId="648A1E83" w14:textId="77777777" w:rsidR="00D847BF" w:rsidRDefault="00D847BF" w:rsidP="00460C3B"/>
        </w:tc>
        <w:tc>
          <w:tcPr>
            <w:tcW w:w="3595" w:type="dxa"/>
          </w:tcPr>
          <w:p w14:paraId="21C16328" w14:textId="77777777" w:rsidR="00D847BF" w:rsidRDefault="00D847BF" w:rsidP="00460C3B"/>
        </w:tc>
      </w:tr>
      <w:tr w:rsidR="00D847BF" w14:paraId="6BE22F8A" w14:textId="77777777" w:rsidTr="00460C3B">
        <w:trPr>
          <w:cantSplit/>
        </w:trPr>
        <w:tc>
          <w:tcPr>
            <w:tcW w:w="2065" w:type="dxa"/>
          </w:tcPr>
          <w:p w14:paraId="5AFDC5BA" w14:textId="77777777" w:rsidR="00D847BF" w:rsidRDefault="00D847BF" w:rsidP="00460C3B">
            <w:r>
              <w:t>Fiscal Year</w:t>
            </w:r>
          </w:p>
        </w:tc>
        <w:tc>
          <w:tcPr>
            <w:tcW w:w="2609" w:type="dxa"/>
          </w:tcPr>
          <w:p w14:paraId="54974769" w14:textId="77777777" w:rsidR="00D847BF" w:rsidRDefault="00D847BF" w:rsidP="00460C3B"/>
        </w:tc>
        <w:tc>
          <w:tcPr>
            <w:tcW w:w="1081" w:type="dxa"/>
          </w:tcPr>
          <w:p w14:paraId="4A9B74FD" w14:textId="77777777" w:rsidR="00D847BF" w:rsidRDefault="00D847BF" w:rsidP="00460C3B"/>
        </w:tc>
        <w:tc>
          <w:tcPr>
            <w:tcW w:w="3595" w:type="dxa"/>
          </w:tcPr>
          <w:p w14:paraId="48E3F2B0" w14:textId="77777777" w:rsidR="00D847BF" w:rsidRDefault="00D847BF" w:rsidP="00460C3B"/>
        </w:tc>
      </w:tr>
      <w:tr w:rsidR="00D847BF" w14:paraId="124290D4" w14:textId="77777777" w:rsidTr="00460C3B">
        <w:trPr>
          <w:cantSplit/>
        </w:trPr>
        <w:tc>
          <w:tcPr>
            <w:tcW w:w="2065" w:type="dxa"/>
          </w:tcPr>
          <w:p w14:paraId="5F46A6A9" w14:textId="77777777" w:rsidR="00D847BF" w:rsidRDefault="00D847BF" w:rsidP="00460C3B">
            <w:r>
              <w:t>Hull</w:t>
            </w:r>
          </w:p>
        </w:tc>
        <w:tc>
          <w:tcPr>
            <w:tcW w:w="2609" w:type="dxa"/>
          </w:tcPr>
          <w:p w14:paraId="34748008" w14:textId="77777777" w:rsidR="00D847BF" w:rsidRDefault="00D847BF" w:rsidP="00460C3B"/>
        </w:tc>
        <w:tc>
          <w:tcPr>
            <w:tcW w:w="1081" w:type="dxa"/>
          </w:tcPr>
          <w:p w14:paraId="74607630" w14:textId="77777777" w:rsidR="00D847BF" w:rsidRDefault="00D847BF" w:rsidP="00460C3B"/>
        </w:tc>
        <w:tc>
          <w:tcPr>
            <w:tcW w:w="3595" w:type="dxa"/>
          </w:tcPr>
          <w:p w14:paraId="33A313FD" w14:textId="77777777" w:rsidR="00D847BF" w:rsidRDefault="00D847BF" w:rsidP="00460C3B"/>
        </w:tc>
      </w:tr>
      <w:tr w:rsidR="00D847BF" w14:paraId="2EC85ADE" w14:textId="77777777" w:rsidTr="00460C3B">
        <w:trPr>
          <w:cantSplit/>
        </w:trPr>
        <w:tc>
          <w:tcPr>
            <w:tcW w:w="2065" w:type="dxa"/>
          </w:tcPr>
          <w:p w14:paraId="1EBAC62C" w14:textId="77777777" w:rsidR="00D847BF" w:rsidRDefault="00D847BF" w:rsidP="00460C3B">
            <w:r>
              <w:t>Lead Time Delivery</w:t>
            </w:r>
          </w:p>
        </w:tc>
        <w:tc>
          <w:tcPr>
            <w:tcW w:w="2609" w:type="dxa"/>
          </w:tcPr>
          <w:p w14:paraId="7E513F73" w14:textId="77777777" w:rsidR="00D847BF" w:rsidRDefault="00D847BF" w:rsidP="00460C3B"/>
        </w:tc>
        <w:tc>
          <w:tcPr>
            <w:tcW w:w="1081" w:type="dxa"/>
          </w:tcPr>
          <w:p w14:paraId="0DFC2B32" w14:textId="77777777" w:rsidR="00D847BF" w:rsidRDefault="00D847BF" w:rsidP="00460C3B"/>
        </w:tc>
        <w:tc>
          <w:tcPr>
            <w:tcW w:w="3595" w:type="dxa"/>
          </w:tcPr>
          <w:p w14:paraId="1E11DFED" w14:textId="77777777" w:rsidR="00D847BF" w:rsidRDefault="00D847BF" w:rsidP="00460C3B"/>
        </w:tc>
      </w:tr>
      <w:tr w:rsidR="00D847BF" w14:paraId="3ED2C7C5" w14:textId="77777777" w:rsidTr="00460C3B">
        <w:trPr>
          <w:cantSplit/>
        </w:trPr>
        <w:tc>
          <w:tcPr>
            <w:tcW w:w="2065" w:type="dxa"/>
          </w:tcPr>
          <w:p w14:paraId="5752D355" w14:textId="77777777" w:rsidR="00D847BF" w:rsidRDefault="00D847BF" w:rsidP="00460C3B">
            <w:r>
              <w:t>Lead Time PCD</w:t>
            </w:r>
          </w:p>
        </w:tc>
        <w:tc>
          <w:tcPr>
            <w:tcW w:w="2609" w:type="dxa"/>
          </w:tcPr>
          <w:p w14:paraId="1F82582B" w14:textId="77777777" w:rsidR="00D847BF" w:rsidRDefault="00D847BF" w:rsidP="00460C3B"/>
        </w:tc>
        <w:tc>
          <w:tcPr>
            <w:tcW w:w="1081" w:type="dxa"/>
          </w:tcPr>
          <w:p w14:paraId="667D3FDD" w14:textId="77777777" w:rsidR="00D847BF" w:rsidRDefault="00D847BF" w:rsidP="00460C3B"/>
        </w:tc>
        <w:tc>
          <w:tcPr>
            <w:tcW w:w="3595" w:type="dxa"/>
          </w:tcPr>
          <w:p w14:paraId="6E07DDBF" w14:textId="77777777" w:rsidR="00D847BF" w:rsidRDefault="00D847BF" w:rsidP="00460C3B"/>
        </w:tc>
      </w:tr>
      <w:tr w:rsidR="00D847BF" w14:paraId="7EB88B24" w14:textId="77777777" w:rsidTr="00460C3B">
        <w:trPr>
          <w:cantSplit/>
        </w:trPr>
        <w:tc>
          <w:tcPr>
            <w:tcW w:w="2065" w:type="dxa"/>
          </w:tcPr>
          <w:p w14:paraId="3746B33F" w14:textId="77777777" w:rsidR="00D847BF" w:rsidRDefault="00471408" w:rsidP="00460C3B">
            <w:r>
              <w:t>Programs</w:t>
            </w:r>
          </w:p>
        </w:tc>
        <w:tc>
          <w:tcPr>
            <w:tcW w:w="2609" w:type="dxa"/>
          </w:tcPr>
          <w:p w14:paraId="2E575A32" w14:textId="77777777" w:rsidR="00D847BF" w:rsidRDefault="00D847BF" w:rsidP="00460C3B"/>
        </w:tc>
        <w:tc>
          <w:tcPr>
            <w:tcW w:w="1081" w:type="dxa"/>
          </w:tcPr>
          <w:p w14:paraId="682BEFA0" w14:textId="77777777" w:rsidR="00D847BF" w:rsidRDefault="00D847BF" w:rsidP="00460C3B"/>
        </w:tc>
        <w:tc>
          <w:tcPr>
            <w:tcW w:w="3595" w:type="dxa"/>
          </w:tcPr>
          <w:p w14:paraId="7894C78E" w14:textId="77777777" w:rsidR="00D847BF" w:rsidRDefault="00D847BF" w:rsidP="00460C3B"/>
        </w:tc>
      </w:tr>
      <w:tr w:rsidR="00471408" w14:paraId="7A82B120" w14:textId="77777777" w:rsidTr="00460C3B">
        <w:trPr>
          <w:cantSplit/>
        </w:trPr>
        <w:tc>
          <w:tcPr>
            <w:tcW w:w="2065" w:type="dxa"/>
          </w:tcPr>
          <w:p w14:paraId="08BEEE53" w14:textId="77777777" w:rsidR="00471408" w:rsidRDefault="00471408" w:rsidP="00460C3B">
            <w:r>
              <w:t>Role</w:t>
            </w:r>
          </w:p>
        </w:tc>
        <w:tc>
          <w:tcPr>
            <w:tcW w:w="2609" w:type="dxa"/>
          </w:tcPr>
          <w:p w14:paraId="1FC99E93" w14:textId="77777777" w:rsidR="00471408" w:rsidRDefault="00471408" w:rsidP="00460C3B"/>
        </w:tc>
        <w:tc>
          <w:tcPr>
            <w:tcW w:w="1081" w:type="dxa"/>
          </w:tcPr>
          <w:p w14:paraId="14D53EA1" w14:textId="77777777" w:rsidR="00471408" w:rsidRDefault="00471408" w:rsidP="00460C3B"/>
        </w:tc>
        <w:tc>
          <w:tcPr>
            <w:tcW w:w="3595" w:type="dxa"/>
          </w:tcPr>
          <w:p w14:paraId="53D05611" w14:textId="77777777" w:rsidR="00471408" w:rsidRDefault="00471408" w:rsidP="00460C3B"/>
        </w:tc>
      </w:tr>
      <w:tr w:rsidR="00574E25" w14:paraId="3C1F41FC" w14:textId="77777777" w:rsidTr="00460C3B">
        <w:trPr>
          <w:cantSplit/>
        </w:trPr>
        <w:tc>
          <w:tcPr>
            <w:tcW w:w="2065" w:type="dxa"/>
          </w:tcPr>
          <w:p w14:paraId="02D2087F" w14:textId="77777777" w:rsidR="00574E25" w:rsidRDefault="00574E25" w:rsidP="00460C3B">
            <w:r>
              <w:t>Status Delivery</w:t>
            </w:r>
          </w:p>
        </w:tc>
        <w:tc>
          <w:tcPr>
            <w:tcW w:w="2609" w:type="dxa"/>
          </w:tcPr>
          <w:p w14:paraId="4E9CAAF4" w14:textId="77777777" w:rsidR="00574E25" w:rsidRDefault="00574E25" w:rsidP="00460C3B"/>
        </w:tc>
        <w:tc>
          <w:tcPr>
            <w:tcW w:w="1081" w:type="dxa"/>
          </w:tcPr>
          <w:p w14:paraId="6B574308" w14:textId="77777777" w:rsidR="00574E25" w:rsidRDefault="00574E25" w:rsidP="00460C3B"/>
        </w:tc>
        <w:tc>
          <w:tcPr>
            <w:tcW w:w="3595" w:type="dxa"/>
          </w:tcPr>
          <w:p w14:paraId="0DB38C6F" w14:textId="77777777" w:rsidR="00574E25" w:rsidRDefault="00574E25" w:rsidP="00460C3B"/>
        </w:tc>
      </w:tr>
      <w:tr w:rsidR="00D847BF" w14:paraId="6B6E0F94" w14:textId="77777777" w:rsidTr="00460C3B">
        <w:trPr>
          <w:cantSplit/>
        </w:trPr>
        <w:tc>
          <w:tcPr>
            <w:tcW w:w="2065" w:type="dxa"/>
          </w:tcPr>
          <w:p w14:paraId="16333B37" w14:textId="77777777" w:rsidR="00D847BF" w:rsidRDefault="00D847BF" w:rsidP="00460C3B">
            <w:r>
              <w:t>Status Drawings</w:t>
            </w:r>
          </w:p>
        </w:tc>
        <w:tc>
          <w:tcPr>
            <w:tcW w:w="2609" w:type="dxa"/>
          </w:tcPr>
          <w:p w14:paraId="46735837" w14:textId="77777777" w:rsidR="00D847BF" w:rsidRDefault="00D847BF" w:rsidP="00460C3B"/>
        </w:tc>
        <w:tc>
          <w:tcPr>
            <w:tcW w:w="1081" w:type="dxa"/>
          </w:tcPr>
          <w:p w14:paraId="520C0867" w14:textId="77777777" w:rsidR="00D847BF" w:rsidRDefault="00D847BF" w:rsidP="00460C3B"/>
        </w:tc>
        <w:tc>
          <w:tcPr>
            <w:tcW w:w="3595" w:type="dxa"/>
          </w:tcPr>
          <w:p w14:paraId="32AB29C4" w14:textId="77777777" w:rsidR="00D847BF" w:rsidRDefault="00D847BF" w:rsidP="00460C3B"/>
        </w:tc>
      </w:tr>
      <w:tr w:rsidR="00D847BF" w14:paraId="43550236" w14:textId="77777777" w:rsidTr="00460C3B">
        <w:trPr>
          <w:cantSplit/>
        </w:trPr>
        <w:tc>
          <w:tcPr>
            <w:tcW w:w="2065" w:type="dxa"/>
          </w:tcPr>
          <w:p w14:paraId="785896A0" w14:textId="77777777" w:rsidR="00D847BF" w:rsidRDefault="00D847BF" w:rsidP="00460C3B">
            <w:r>
              <w:t>Status Parts List</w:t>
            </w:r>
          </w:p>
        </w:tc>
        <w:tc>
          <w:tcPr>
            <w:tcW w:w="2609" w:type="dxa"/>
          </w:tcPr>
          <w:p w14:paraId="79976DAF" w14:textId="77777777" w:rsidR="00D847BF" w:rsidRDefault="00D847BF" w:rsidP="00460C3B"/>
        </w:tc>
        <w:tc>
          <w:tcPr>
            <w:tcW w:w="1081" w:type="dxa"/>
          </w:tcPr>
          <w:p w14:paraId="4157D2A0" w14:textId="77777777" w:rsidR="00D847BF" w:rsidRDefault="00D847BF" w:rsidP="00460C3B"/>
        </w:tc>
        <w:tc>
          <w:tcPr>
            <w:tcW w:w="3595" w:type="dxa"/>
          </w:tcPr>
          <w:p w14:paraId="61382E4C" w14:textId="77777777" w:rsidR="00D847BF" w:rsidRDefault="00D847BF" w:rsidP="00460C3B"/>
        </w:tc>
      </w:tr>
      <w:tr w:rsidR="00D847BF" w14:paraId="77A54709" w14:textId="77777777" w:rsidTr="00460C3B">
        <w:trPr>
          <w:cantSplit/>
        </w:trPr>
        <w:tc>
          <w:tcPr>
            <w:tcW w:w="2065" w:type="dxa"/>
          </w:tcPr>
          <w:p w14:paraId="2F429AF9" w14:textId="77777777" w:rsidR="00D847BF" w:rsidRDefault="00471408" w:rsidP="00460C3B">
            <w:r>
              <w:t>Tasks</w:t>
            </w:r>
          </w:p>
        </w:tc>
        <w:tc>
          <w:tcPr>
            <w:tcW w:w="2609" w:type="dxa"/>
          </w:tcPr>
          <w:p w14:paraId="294015A1" w14:textId="77777777" w:rsidR="00D847BF" w:rsidRDefault="00D847BF" w:rsidP="00460C3B"/>
        </w:tc>
        <w:tc>
          <w:tcPr>
            <w:tcW w:w="1081" w:type="dxa"/>
          </w:tcPr>
          <w:p w14:paraId="1A8A8CCB" w14:textId="77777777" w:rsidR="00D847BF" w:rsidRDefault="00D847BF" w:rsidP="00460C3B"/>
        </w:tc>
        <w:tc>
          <w:tcPr>
            <w:tcW w:w="3595" w:type="dxa"/>
          </w:tcPr>
          <w:p w14:paraId="50481047" w14:textId="77777777" w:rsidR="00D847BF" w:rsidRDefault="00D847BF" w:rsidP="00460C3B"/>
        </w:tc>
      </w:tr>
      <w:tr w:rsidR="00D847BF" w14:paraId="0FFB2C5D" w14:textId="77777777" w:rsidTr="00460C3B">
        <w:trPr>
          <w:cantSplit/>
        </w:trPr>
        <w:tc>
          <w:tcPr>
            <w:tcW w:w="2065" w:type="dxa"/>
          </w:tcPr>
          <w:p w14:paraId="1AA31CE8" w14:textId="77777777" w:rsidR="00D847BF" w:rsidRDefault="00D847BF" w:rsidP="00460C3B">
            <w:r>
              <w:lastRenderedPageBreak/>
              <w:t>Technology Insertion</w:t>
            </w:r>
          </w:p>
        </w:tc>
        <w:tc>
          <w:tcPr>
            <w:tcW w:w="2609" w:type="dxa"/>
          </w:tcPr>
          <w:p w14:paraId="7E98B4D6" w14:textId="77777777" w:rsidR="00D847BF" w:rsidRDefault="00D847BF" w:rsidP="00460C3B"/>
        </w:tc>
        <w:tc>
          <w:tcPr>
            <w:tcW w:w="1081" w:type="dxa"/>
          </w:tcPr>
          <w:p w14:paraId="435E7DAA" w14:textId="77777777" w:rsidR="00D847BF" w:rsidRDefault="00D847BF" w:rsidP="00460C3B"/>
        </w:tc>
        <w:tc>
          <w:tcPr>
            <w:tcW w:w="3595" w:type="dxa"/>
          </w:tcPr>
          <w:p w14:paraId="1B07A96B" w14:textId="77777777" w:rsidR="00D847BF" w:rsidRDefault="00D847BF" w:rsidP="00460C3B"/>
        </w:tc>
      </w:tr>
      <w:tr w:rsidR="00D847BF" w14:paraId="6B8D9BA5" w14:textId="77777777" w:rsidTr="00460C3B">
        <w:trPr>
          <w:cantSplit/>
        </w:trPr>
        <w:tc>
          <w:tcPr>
            <w:tcW w:w="2065" w:type="dxa"/>
          </w:tcPr>
          <w:p w14:paraId="31E1B1FF" w14:textId="77777777" w:rsidR="00D847BF" w:rsidRDefault="00471408" w:rsidP="00460C3B">
            <w:r>
              <w:t>Users</w:t>
            </w:r>
          </w:p>
        </w:tc>
        <w:tc>
          <w:tcPr>
            <w:tcW w:w="2609" w:type="dxa"/>
          </w:tcPr>
          <w:p w14:paraId="3A763EAE" w14:textId="77777777" w:rsidR="00D847BF" w:rsidRDefault="00D847BF" w:rsidP="00460C3B"/>
        </w:tc>
        <w:tc>
          <w:tcPr>
            <w:tcW w:w="1081" w:type="dxa"/>
          </w:tcPr>
          <w:p w14:paraId="654F7825" w14:textId="77777777" w:rsidR="00D847BF" w:rsidRDefault="00D847BF" w:rsidP="00460C3B"/>
        </w:tc>
        <w:tc>
          <w:tcPr>
            <w:tcW w:w="3595" w:type="dxa"/>
          </w:tcPr>
          <w:p w14:paraId="34C1029A" w14:textId="77777777" w:rsidR="00D847BF" w:rsidRDefault="00D847BF" w:rsidP="00460C3B"/>
        </w:tc>
      </w:tr>
    </w:tbl>
    <w:p w14:paraId="3298F0A5" w14:textId="77777777" w:rsidR="00D847BF" w:rsidRDefault="00D847BF" w:rsidP="00D847BF"/>
    <w:p w14:paraId="3054AC67" w14:textId="77777777" w:rsidR="00DF492A" w:rsidRDefault="00D847BF" w:rsidP="00D847BF">
      <w:pPr>
        <w:pStyle w:val="Heading2"/>
      </w:pPr>
      <w:bookmarkStart w:id="458" w:name="_Toc484003913"/>
      <w:r>
        <w:t>Enumeration Values</w:t>
      </w:r>
      <w:bookmarkEnd w:id="458"/>
    </w:p>
    <w:p w14:paraId="3B66C9AE" w14:textId="77777777" w:rsidR="002B0620" w:rsidRDefault="002B0620" w:rsidP="000A28DD"/>
    <w:tbl>
      <w:tblPr>
        <w:tblStyle w:val="ACINTTable"/>
        <w:tblW w:w="0" w:type="auto"/>
        <w:tblLook w:val="04A0" w:firstRow="1" w:lastRow="0" w:firstColumn="1" w:lastColumn="0" w:noHBand="0" w:noVBand="1"/>
      </w:tblPr>
      <w:tblGrid>
        <w:gridCol w:w="2065"/>
        <w:gridCol w:w="2609"/>
        <w:gridCol w:w="1081"/>
        <w:gridCol w:w="3595"/>
      </w:tblGrid>
      <w:tr w:rsidR="00E4387B" w14:paraId="58CA7696" w14:textId="77777777" w:rsidTr="00E4387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7153DF04" w14:textId="77777777" w:rsidR="00E4387B" w:rsidRDefault="00E4387B" w:rsidP="00E4387B">
            <w:pPr>
              <w:jc w:val="center"/>
            </w:pPr>
            <w:r>
              <w:t>Enumeration</w:t>
            </w:r>
          </w:p>
        </w:tc>
        <w:tc>
          <w:tcPr>
            <w:tcW w:w="2609" w:type="dxa"/>
          </w:tcPr>
          <w:p w14:paraId="399F8F3E" w14:textId="77777777" w:rsidR="00E4387B" w:rsidRDefault="00E4387B" w:rsidP="00E4387B">
            <w:pPr>
              <w:jc w:val="center"/>
            </w:pPr>
            <w:r>
              <w:t>Value</w:t>
            </w:r>
          </w:p>
        </w:tc>
        <w:tc>
          <w:tcPr>
            <w:tcW w:w="1081" w:type="dxa"/>
          </w:tcPr>
          <w:p w14:paraId="394721DA" w14:textId="77777777" w:rsidR="00E4387B" w:rsidRDefault="00E4387B" w:rsidP="00E4387B">
            <w:pPr>
              <w:jc w:val="center"/>
            </w:pPr>
            <w:r>
              <w:t>Code</w:t>
            </w:r>
          </w:p>
        </w:tc>
        <w:tc>
          <w:tcPr>
            <w:tcW w:w="3595" w:type="dxa"/>
          </w:tcPr>
          <w:p w14:paraId="78EA8A59" w14:textId="77777777" w:rsidR="00E4387B" w:rsidRDefault="00E4387B" w:rsidP="00E4387B">
            <w:pPr>
              <w:jc w:val="center"/>
            </w:pPr>
            <w:r>
              <w:t>Description</w:t>
            </w:r>
          </w:p>
        </w:tc>
      </w:tr>
      <w:tr w:rsidR="00E4387B" w14:paraId="23B11383" w14:textId="77777777" w:rsidTr="00E4387B">
        <w:trPr>
          <w:cantSplit/>
        </w:trPr>
        <w:tc>
          <w:tcPr>
            <w:tcW w:w="2065" w:type="dxa"/>
          </w:tcPr>
          <w:p w14:paraId="6A3434E0" w14:textId="77777777" w:rsidR="00E4387B" w:rsidRDefault="00E4387B" w:rsidP="000A28DD"/>
        </w:tc>
        <w:tc>
          <w:tcPr>
            <w:tcW w:w="2609" w:type="dxa"/>
          </w:tcPr>
          <w:p w14:paraId="6FDD7427" w14:textId="77777777" w:rsidR="00E4387B" w:rsidRDefault="00E4387B" w:rsidP="000A28DD"/>
        </w:tc>
        <w:tc>
          <w:tcPr>
            <w:tcW w:w="1081" w:type="dxa"/>
          </w:tcPr>
          <w:p w14:paraId="1DBDE2E6" w14:textId="77777777" w:rsidR="00E4387B" w:rsidRDefault="00E4387B" w:rsidP="000A28DD"/>
        </w:tc>
        <w:tc>
          <w:tcPr>
            <w:tcW w:w="3595" w:type="dxa"/>
          </w:tcPr>
          <w:p w14:paraId="18B6463B" w14:textId="77777777" w:rsidR="00E4387B" w:rsidRDefault="00E4387B" w:rsidP="000A28DD"/>
        </w:tc>
      </w:tr>
      <w:tr w:rsidR="00471408" w14:paraId="1C2A48A7" w14:textId="77777777" w:rsidTr="00E4387B">
        <w:trPr>
          <w:cantSplit/>
        </w:trPr>
        <w:tc>
          <w:tcPr>
            <w:tcW w:w="2065" w:type="dxa"/>
          </w:tcPr>
          <w:p w14:paraId="5B464668" w14:textId="77777777" w:rsidR="00471408" w:rsidRDefault="00471408" w:rsidP="000A28DD">
            <w:r>
              <w:t>Authorized Users</w:t>
            </w:r>
          </w:p>
        </w:tc>
        <w:tc>
          <w:tcPr>
            <w:tcW w:w="2609" w:type="dxa"/>
          </w:tcPr>
          <w:p w14:paraId="3207D800" w14:textId="77777777" w:rsidR="00471408" w:rsidRDefault="00471408" w:rsidP="000A28DD"/>
        </w:tc>
        <w:tc>
          <w:tcPr>
            <w:tcW w:w="1081" w:type="dxa"/>
          </w:tcPr>
          <w:p w14:paraId="71F65821" w14:textId="77777777" w:rsidR="00471408" w:rsidRDefault="00471408" w:rsidP="000A28DD"/>
        </w:tc>
        <w:tc>
          <w:tcPr>
            <w:tcW w:w="3595" w:type="dxa"/>
          </w:tcPr>
          <w:p w14:paraId="129FEBEB" w14:textId="77777777" w:rsidR="00471408" w:rsidRDefault="00471408" w:rsidP="000A28DD"/>
        </w:tc>
      </w:tr>
      <w:tr w:rsidR="00E4387B" w14:paraId="42D78065" w14:textId="77777777" w:rsidTr="00E4387B">
        <w:trPr>
          <w:cantSplit/>
        </w:trPr>
        <w:tc>
          <w:tcPr>
            <w:tcW w:w="2065" w:type="dxa"/>
          </w:tcPr>
          <w:p w14:paraId="1D31DD93" w14:textId="77777777" w:rsidR="00E4387B" w:rsidRDefault="00E4387B" w:rsidP="000A28DD">
            <w:r>
              <w:t>Contract</w:t>
            </w:r>
          </w:p>
        </w:tc>
        <w:tc>
          <w:tcPr>
            <w:tcW w:w="2609" w:type="dxa"/>
          </w:tcPr>
          <w:p w14:paraId="1D0E1F01" w14:textId="77777777" w:rsidR="00E4387B" w:rsidRDefault="00E4387B" w:rsidP="000A28DD"/>
        </w:tc>
        <w:tc>
          <w:tcPr>
            <w:tcW w:w="1081" w:type="dxa"/>
          </w:tcPr>
          <w:p w14:paraId="41C83198" w14:textId="77777777" w:rsidR="00E4387B" w:rsidRDefault="00E4387B" w:rsidP="000A28DD"/>
        </w:tc>
        <w:tc>
          <w:tcPr>
            <w:tcW w:w="3595" w:type="dxa"/>
          </w:tcPr>
          <w:p w14:paraId="382371F4" w14:textId="77777777" w:rsidR="00E4387B" w:rsidRDefault="00E4387B" w:rsidP="000A28DD"/>
        </w:tc>
      </w:tr>
      <w:tr w:rsidR="00D1090F" w14:paraId="12B6FFBF" w14:textId="77777777" w:rsidTr="00E4387B">
        <w:trPr>
          <w:cantSplit/>
        </w:trPr>
        <w:tc>
          <w:tcPr>
            <w:tcW w:w="2065" w:type="dxa"/>
          </w:tcPr>
          <w:p w14:paraId="60658BF7" w14:textId="77777777" w:rsidR="00D1090F" w:rsidRDefault="00D1090F" w:rsidP="000A28DD"/>
        </w:tc>
        <w:tc>
          <w:tcPr>
            <w:tcW w:w="2609" w:type="dxa"/>
          </w:tcPr>
          <w:p w14:paraId="32B76470" w14:textId="77777777" w:rsidR="00D1090F" w:rsidRDefault="00D1090F" w:rsidP="000A28DD"/>
        </w:tc>
        <w:tc>
          <w:tcPr>
            <w:tcW w:w="1081" w:type="dxa"/>
          </w:tcPr>
          <w:p w14:paraId="4094F122" w14:textId="77777777" w:rsidR="00D1090F" w:rsidRDefault="00D1090F" w:rsidP="000A28DD"/>
        </w:tc>
        <w:tc>
          <w:tcPr>
            <w:tcW w:w="3595" w:type="dxa"/>
          </w:tcPr>
          <w:p w14:paraId="2CF37407" w14:textId="77777777" w:rsidR="00D1090F" w:rsidRDefault="00D1090F" w:rsidP="000A28DD"/>
        </w:tc>
      </w:tr>
      <w:tr w:rsidR="00E4387B" w14:paraId="64536D04" w14:textId="77777777" w:rsidTr="00E4387B">
        <w:trPr>
          <w:cantSplit/>
        </w:trPr>
        <w:tc>
          <w:tcPr>
            <w:tcW w:w="2065" w:type="dxa"/>
          </w:tcPr>
          <w:p w14:paraId="117DF5A4" w14:textId="77777777" w:rsidR="00E4387B" w:rsidRDefault="00D1090F" w:rsidP="000A28DD">
            <w:r>
              <w:t>FEA</w:t>
            </w:r>
          </w:p>
        </w:tc>
        <w:tc>
          <w:tcPr>
            <w:tcW w:w="2609" w:type="dxa"/>
          </w:tcPr>
          <w:p w14:paraId="28455159" w14:textId="77777777" w:rsidR="00E4387B" w:rsidRDefault="00E4387B" w:rsidP="000A28DD"/>
        </w:tc>
        <w:tc>
          <w:tcPr>
            <w:tcW w:w="1081" w:type="dxa"/>
          </w:tcPr>
          <w:p w14:paraId="064E82BA" w14:textId="77777777" w:rsidR="00E4387B" w:rsidRDefault="00D1090F" w:rsidP="000A28DD">
            <w:r>
              <w:t>NA</w:t>
            </w:r>
          </w:p>
        </w:tc>
        <w:tc>
          <w:tcPr>
            <w:tcW w:w="3595" w:type="dxa"/>
          </w:tcPr>
          <w:p w14:paraId="0CF9C050" w14:textId="77777777" w:rsidR="00E4387B" w:rsidRDefault="00E4387B" w:rsidP="000A28DD"/>
        </w:tc>
      </w:tr>
      <w:tr w:rsidR="00D1090F" w14:paraId="1ED307F2" w14:textId="77777777" w:rsidTr="00E4387B">
        <w:trPr>
          <w:cantSplit/>
        </w:trPr>
        <w:tc>
          <w:tcPr>
            <w:tcW w:w="2065" w:type="dxa"/>
          </w:tcPr>
          <w:p w14:paraId="6F8A15E1" w14:textId="77777777" w:rsidR="00D1090F" w:rsidRDefault="00D1090F" w:rsidP="000A28DD"/>
        </w:tc>
        <w:tc>
          <w:tcPr>
            <w:tcW w:w="2609" w:type="dxa"/>
          </w:tcPr>
          <w:p w14:paraId="1F765A5E" w14:textId="77777777" w:rsidR="00D1090F" w:rsidRDefault="00D1090F" w:rsidP="000A28DD"/>
        </w:tc>
        <w:tc>
          <w:tcPr>
            <w:tcW w:w="1081" w:type="dxa"/>
          </w:tcPr>
          <w:p w14:paraId="1A7584EB" w14:textId="77777777" w:rsidR="00D1090F" w:rsidRDefault="00D1090F" w:rsidP="000A28DD">
            <w:r>
              <w:t>N</w:t>
            </w:r>
          </w:p>
        </w:tc>
        <w:tc>
          <w:tcPr>
            <w:tcW w:w="3595" w:type="dxa"/>
          </w:tcPr>
          <w:p w14:paraId="2978EAC3" w14:textId="77777777" w:rsidR="00D1090F" w:rsidRDefault="00D1090F" w:rsidP="000A28DD"/>
        </w:tc>
      </w:tr>
      <w:tr w:rsidR="00D1090F" w14:paraId="125733BD" w14:textId="77777777" w:rsidTr="00E4387B">
        <w:trPr>
          <w:cantSplit/>
        </w:trPr>
        <w:tc>
          <w:tcPr>
            <w:tcW w:w="2065" w:type="dxa"/>
          </w:tcPr>
          <w:p w14:paraId="20E47EDF" w14:textId="77777777" w:rsidR="00D1090F" w:rsidRDefault="00D1090F" w:rsidP="000A28DD"/>
        </w:tc>
        <w:tc>
          <w:tcPr>
            <w:tcW w:w="2609" w:type="dxa"/>
          </w:tcPr>
          <w:p w14:paraId="78E3EE13" w14:textId="77777777" w:rsidR="00D1090F" w:rsidRDefault="00D1090F" w:rsidP="000A28DD"/>
        </w:tc>
        <w:tc>
          <w:tcPr>
            <w:tcW w:w="1081" w:type="dxa"/>
          </w:tcPr>
          <w:p w14:paraId="5B315087" w14:textId="77777777" w:rsidR="00D1090F" w:rsidRDefault="00D1090F" w:rsidP="000A28DD">
            <w:r>
              <w:t>Y</w:t>
            </w:r>
          </w:p>
        </w:tc>
        <w:tc>
          <w:tcPr>
            <w:tcW w:w="3595" w:type="dxa"/>
          </w:tcPr>
          <w:p w14:paraId="0DEB2E2D" w14:textId="77777777" w:rsidR="00D1090F" w:rsidRDefault="00D1090F" w:rsidP="000A28DD"/>
        </w:tc>
      </w:tr>
      <w:tr w:rsidR="00D1090F" w14:paraId="75385577" w14:textId="77777777" w:rsidTr="00E4387B">
        <w:trPr>
          <w:cantSplit/>
        </w:trPr>
        <w:tc>
          <w:tcPr>
            <w:tcW w:w="2065" w:type="dxa"/>
          </w:tcPr>
          <w:p w14:paraId="3668A6C3" w14:textId="77777777" w:rsidR="00D1090F" w:rsidRDefault="00D1090F" w:rsidP="000A28DD"/>
        </w:tc>
        <w:tc>
          <w:tcPr>
            <w:tcW w:w="2609" w:type="dxa"/>
          </w:tcPr>
          <w:p w14:paraId="67D25D28" w14:textId="77777777" w:rsidR="00D1090F" w:rsidRDefault="00D1090F" w:rsidP="000A28DD"/>
        </w:tc>
        <w:tc>
          <w:tcPr>
            <w:tcW w:w="1081" w:type="dxa"/>
          </w:tcPr>
          <w:p w14:paraId="0C4CAAF7" w14:textId="77777777" w:rsidR="00D1090F" w:rsidRDefault="00D1090F" w:rsidP="000A28DD"/>
        </w:tc>
        <w:tc>
          <w:tcPr>
            <w:tcW w:w="3595" w:type="dxa"/>
          </w:tcPr>
          <w:p w14:paraId="74477AA1" w14:textId="77777777" w:rsidR="00D1090F" w:rsidRDefault="00D1090F" w:rsidP="000A28DD"/>
        </w:tc>
      </w:tr>
      <w:tr w:rsidR="00E4387B" w14:paraId="7A495900" w14:textId="77777777" w:rsidTr="00E4387B">
        <w:trPr>
          <w:cantSplit/>
        </w:trPr>
        <w:tc>
          <w:tcPr>
            <w:tcW w:w="2065" w:type="dxa"/>
          </w:tcPr>
          <w:p w14:paraId="0D33B47D" w14:textId="77777777" w:rsidR="00E4387B" w:rsidRDefault="00E4387B" w:rsidP="000A28DD">
            <w:r>
              <w:t>Fiscal Year</w:t>
            </w:r>
          </w:p>
        </w:tc>
        <w:tc>
          <w:tcPr>
            <w:tcW w:w="2609" w:type="dxa"/>
          </w:tcPr>
          <w:p w14:paraId="139FD570" w14:textId="77777777" w:rsidR="00E4387B" w:rsidRDefault="00E4387B" w:rsidP="000A28DD"/>
        </w:tc>
        <w:tc>
          <w:tcPr>
            <w:tcW w:w="1081" w:type="dxa"/>
          </w:tcPr>
          <w:p w14:paraId="75CBDBBD" w14:textId="77777777" w:rsidR="00E4387B" w:rsidRDefault="00E4387B" w:rsidP="000A28DD"/>
        </w:tc>
        <w:tc>
          <w:tcPr>
            <w:tcW w:w="3595" w:type="dxa"/>
          </w:tcPr>
          <w:p w14:paraId="28B9C863" w14:textId="77777777" w:rsidR="00E4387B" w:rsidRDefault="00E4387B" w:rsidP="000A28DD"/>
        </w:tc>
      </w:tr>
      <w:tr w:rsidR="00E4387B" w14:paraId="67079F62" w14:textId="77777777" w:rsidTr="00E4387B">
        <w:trPr>
          <w:cantSplit/>
        </w:trPr>
        <w:tc>
          <w:tcPr>
            <w:tcW w:w="2065" w:type="dxa"/>
          </w:tcPr>
          <w:p w14:paraId="6AE84970" w14:textId="77777777" w:rsidR="00E4387B" w:rsidRDefault="00E4387B" w:rsidP="000A28DD">
            <w:r>
              <w:t>Hull</w:t>
            </w:r>
          </w:p>
        </w:tc>
        <w:tc>
          <w:tcPr>
            <w:tcW w:w="2609" w:type="dxa"/>
          </w:tcPr>
          <w:p w14:paraId="6C563204" w14:textId="77777777" w:rsidR="00E4387B" w:rsidRDefault="00E4387B" w:rsidP="000A28DD"/>
        </w:tc>
        <w:tc>
          <w:tcPr>
            <w:tcW w:w="1081" w:type="dxa"/>
          </w:tcPr>
          <w:p w14:paraId="41C9A5AF" w14:textId="77777777" w:rsidR="00E4387B" w:rsidRDefault="00E4387B" w:rsidP="000A28DD"/>
        </w:tc>
        <w:tc>
          <w:tcPr>
            <w:tcW w:w="3595" w:type="dxa"/>
          </w:tcPr>
          <w:p w14:paraId="6FE60981" w14:textId="77777777" w:rsidR="00E4387B" w:rsidRDefault="00E4387B" w:rsidP="000A28DD"/>
        </w:tc>
      </w:tr>
      <w:tr w:rsidR="00E4387B" w14:paraId="7EB64FD6" w14:textId="77777777" w:rsidTr="00E4387B">
        <w:trPr>
          <w:cantSplit/>
        </w:trPr>
        <w:tc>
          <w:tcPr>
            <w:tcW w:w="2065" w:type="dxa"/>
          </w:tcPr>
          <w:p w14:paraId="2A7A66D1" w14:textId="77777777" w:rsidR="00E4387B" w:rsidRDefault="00E4387B" w:rsidP="000A28DD"/>
        </w:tc>
        <w:tc>
          <w:tcPr>
            <w:tcW w:w="2609" w:type="dxa"/>
          </w:tcPr>
          <w:p w14:paraId="34C72F33" w14:textId="77777777" w:rsidR="00E4387B" w:rsidRDefault="00E4387B" w:rsidP="000A28DD"/>
        </w:tc>
        <w:tc>
          <w:tcPr>
            <w:tcW w:w="1081" w:type="dxa"/>
          </w:tcPr>
          <w:p w14:paraId="586A981C" w14:textId="77777777" w:rsidR="00E4387B" w:rsidRDefault="00E4387B" w:rsidP="000A28DD"/>
        </w:tc>
        <w:tc>
          <w:tcPr>
            <w:tcW w:w="3595" w:type="dxa"/>
          </w:tcPr>
          <w:p w14:paraId="0C5A492F" w14:textId="77777777" w:rsidR="00E4387B" w:rsidRDefault="00E4387B" w:rsidP="000A28DD"/>
        </w:tc>
      </w:tr>
      <w:tr w:rsidR="00E4387B" w14:paraId="24A5879B" w14:textId="77777777" w:rsidTr="00E4387B">
        <w:trPr>
          <w:cantSplit/>
        </w:trPr>
        <w:tc>
          <w:tcPr>
            <w:tcW w:w="2065" w:type="dxa"/>
          </w:tcPr>
          <w:p w14:paraId="3321B4B0" w14:textId="77777777" w:rsidR="00E4387B" w:rsidRDefault="00E4387B" w:rsidP="000A28DD"/>
        </w:tc>
        <w:tc>
          <w:tcPr>
            <w:tcW w:w="2609" w:type="dxa"/>
          </w:tcPr>
          <w:p w14:paraId="2F1D85CD" w14:textId="77777777" w:rsidR="00E4387B" w:rsidRDefault="00E4387B" w:rsidP="000A28DD"/>
        </w:tc>
        <w:tc>
          <w:tcPr>
            <w:tcW w:w="1081" w:type="dxa"/>
          </w:tcPr>
          <w:p w14:paraId="1AA2D65A" w14:textId="77777777" w:rsidR="00E4387B" w:rsidRDefault="00E4387B" w:rsidP="000A28DD"/>
        </w:tc>
        <w:tc>
          <w:tcPr>
            <w:tcW w:w="3595" w:type="dxa"/>
          </w:tcPr>
          <w:p w14:paraId="7405FC1B" w14:textId="77777777" w:rsidR="00E4387B" w:rsidRDefault="00E4387B" w:rsidP="000A28DD"/>
        </w:tc>
      </w:tr>
      <w:tr w:rsidR="00E4387B" w14:paraId="686788B5" w14:textId="77777777" w:rsidTr="00E4387B">
        <w:trPr>
          <w:cantSplit/>
        </w:trPr>
        <w:tc>
          <w:tcPr>
            <w:tcW w:w="2065" w:type="dxa"/>
          </w:tcPr>
          <w:p w14:paraId="7D4FF915" w14:textId="77777777" w:rsidR="00E4387B" w:rsidRDefault="00E4387B" w:rsidP="00E4387B">
            <w:r>
              <w:t>Lead Time Delivery</w:t>
            </w:r>
          </w:p>
        </w:tc>
        <w:tc>
          <w:tcPr>
            <w:tcW w:w="2609" w:type="dxa"/>
          </w:tcPr>
          <w:p w14:paraId="0013882E" w14:textId="77777777" w:rsidR="00E4387B" w:rsidRDefault="00E4387B" w:rsidP="000A28DD"/>
        </w:tc>
        <w:tc>
          <w:tcPr>
            <w:tcW w:w="1081" w:type="dxa"/>
          </w:tcPr>
          <w:p w14:paraId="085BEF68" w14:textId="77777777" w:rsidR="00E4387B" w:rsidRDefault="00E4387B" w:rsidP="000A28DD"/>
        </w:tc>
        <w:tc>
          <w:tcPr>
            <w:tcW w:w="3595" w:type="dxa"/>
          </w:tcPr>
          <w:p w14:paraId="49FC2014" w14:textId="77777777" w:rsidR="00E4387B" w:rsidRDefault="00E4387B" w:rsidP="000A28DD"/>
        </w:tc>
      </w:tr>
      <w:tr w:rsidR="00E4387B" w14:paraId="10F89E94" w14:textId="77777777" w:rsidTr="00E4387B">
        <w:trPr>
          <w:cantSplit/>
        </w:trPr>
        <w:tc>
          <w:tcPr>
            <w:tcW w:w="2065" w:type="dxa"/>
          </w:tcPr>
          <w:p w14:paraId="66F46F87" w14:textId="77777777" w:rsidR="00E4387B" w:rsidRDefault="00E4387B" w:rsidP="000A28DD">
            <w:r>
              <w:t>Lead Time PCD</w:t>
            </w:r>
          </w:p>
        </w:tc>
        <w:tc>
          <w:tcPr>
            <w:tcW w:w="2609" w:type="dxa"/>
          </w:tcPr>
          <w:p w14:paraId="4A677DD6" w14:textId="77777777" w:rsidR="00E4387B" w:rsidRDefault="00E4387B" w:rsidP="000A28DD"/>
        </w:tc>
        <w:tc>
          <w:tcPr>
            <w:tcW w:w="1081" w:type="dxa"/>
          </w:tcPr>
          <w:p w14:paraId="7F5354E1" w14:textId="77777777" w:rsidR="00E4387B" w:rsidRDefault="00E4387B" w:rsidP="000A28DD"/>
        </w:tc>
        <w:tc>
          <w:tcPr>
            <w:tcW w:w="3595" w:type="dxa"/>
          </w:tcPr>
          <w:p w14:paraId="3AEC2949" w14:textId="77777777" w:rsidR="00E4387B" w:rsidRDefault="00E4387B" w:rsidP="000A28DD"/>
        </w:tc>
      </w:tr>
      <w:tr w:rsidR="00E4387B" w14:paraId="676B5222" w14:textId="77777777" w:rsidTr="00E4387B">
        <w:trPr>
          <w:cantSplit/>
        </w:trPr>
        <w:tc>
          <w:tcPr>
            <w:tcW w:w="2065" w:type="dxa"/>
          </w:tcPr>
          <w:p w14:paraId="2CE84B10" w14:textId="77777777" w:rsidR="00E4387B" w:rsidRDefault="00E4387B" w:rsidP="000A28DD"/>
        </w:tc>
        <w:tc>
          <w:tcPr>
            <w:tcW w:w="2609" w:type="dxa"/>
          </w:tcPr>
          <w:p w14:paraId="66948099" w14:textId="77777777" w:rsidR="00E4387B" w:rsidRDefault="00E4387B" w:rsidP="000A28DD"/>
        </w:tc>
        <w:tc>
          <w:tcPr>
            <w:tcW w:w="1081" w:type="dxa"/>
          </w:tcPr>
          <w:p w14:paraId="6A165AFA" w14:textId="77777777" w:rsidR="00E4387B" w:rsidRDefault="00E4387B" w:rsidP="000A28DD"/>
        </w:tc>
        <w:tc>
          <w:tcPr>
            <w:tcW w:w="3595" w:type="dxa"/>
          </w:tcPr>
          <w:p w14:paraId="76AD0A26" w14:textId="77777777" w:rsidR="00E4387B" w:rsidRDefault="00E4387B" w:rsidP="000A28DD"/>
        </w:tc>
      </w:tr>
      <w:tr w:rsidR="00471408" w14:paraId="040B58F0" w14:textId="77777777" w:rsidTr="00E4387B">
        <w:trPr>
          <w:cantSplit/>
        </w:trPr>
        <w:tc>
          <w:tcPr>
            <w:tcW w:w="2065" w:type="dxa"/>
          </w:tcPr>
          <w:p w14:paraId="1B3AC5C9" w14:textId="77777777" w:rsidR="00471408" w:rsidRDefault="00471408" w:rsidP="000A28DD">
            <w:r>
              <w:t>State PCD</w:t>
            </w:r>
          </w:p>
        </w:tc>
        <w:tc>
          <w:tcPr>
            <w:tcW w:w="2609" w:type="dxa"/>
          </w:tcPr>
          <w:p w14:paraId="38C264EB" w14:textId="77777777" w:rsidR="00471408" w:rsidRDefault="00471408" w:rsidP="000A28DD"/>
        </w:tc>
        <w:tc>
          <w:tcPr>
            <w:tcW w:w="1081" w:type="dxa"/>
          </w:tcPr>
          <w:p w14:paraId="14A66E5B" w14:textId="77777777" w:rsidR="00471408" w:rsidRDefault="00471408" w:rsidP="000A28DD">
            <w:r>
              <w:t>D</w:t>
            </w:r>
          </w:p>
        </w:tc>
        <w:tc>
          <w:tcPr>
            <w:tcW w:w="3595" w:type="dxa"/>
          </w:tcPr>
          <w:p w14:paraId="4FE44A83" w14:textId="77777777" w:rsidR="00471408" w:rsidRDefault="00471408" w:rsidP="000A28DD">
            <w:r>
              <w:t>Draft</w:t>
            </w:r>
          </w:p>
        </w:tc>
      </w:tr>
      <w:tr w:rsidR="00471408" w14:paraId="6B4A8D74" w14:textId="77777777" w:rsidTr="00E4387B">
        <w:trPr>
          <w:cantSplit/>
        </w:trPr>
        <w:tc>
          <w:tcPr>
            <w:tcW w:w="2065" w:type="dxa"/>
          </w:tcPr>
          <w:p w14:paraId="425F9E64" w14:textId="77777777" w:rsidR="00471408" w:rsidRDefault="00471408" w:rsidP="000A28DD"/>
        </w:tc>
        <w:tc>
          <w:tcPr>
            <w:tcW w:w="2609" w:type="dxa"/>
          </w:tcPr>
          <w:p w14:paraId="694C4CCD" w14:textId="77777777" w:rsidR="00471408" w:rsidRDefault="00471408" w:rsidP="000A28DD"/>
        </w:tc>
        <w:tc>
          <w:tcPr>
            <w:tcW w:w="1081" w:type="dxa"/>
          </w:tcPr>
          <w:p w14:paraId="2F2B3295" w14:textId="77777777" w:rsidR="00471408" w:rsidRDefault="00471408" w:rsidP="000A28DD">
            <w:r>
              <w:t>S</w:t>
            </w:r>
          </w:p>
        </w:tc>
        <w:tc>
          <w:tcPr>
            <w:tcW w:w="3595" w:type="dxa"/>
          </w:tcPr>
          <w:p w14:paraId="27405D5D" w14:textId="77777777" w:rsidR="00471408" w:rsidRDefault="00471408" w:rsidP="000A28DD">
            <w:r>
              <w:t>Submitted</w:t>
            </w:r>
          </w:p>
        </w:tc>
      </w:tr>
      <w:tr w:rsidR="00471408" w14:paraId="3D8F7ACA" w14:textId="77777777" w:rsidTr="00E4387B">
        <w:trPr>
          <w:cantSplit/>
        </w:trPr>
        <w:tc>
          <w:tcPr>
            <w:tcW w:w="2065" w:type="dxa"/>
          </w:tcPr>
          <w:p w14:paraId="26217EB9" w14:textId="77777777" w:rsidR="00471408" w:rsidRDefault="00471408" w:rsidP="000A28DD"/>
        </w:tc>
        <w:tc>
          <w:tcPr>
            <w:tcW w:w="2609" w:type="dxa"/>
          </w:tcPr>
          <w:p w14:paraId="6E07421E" w14:textId="77777777" w:rsidR="00471408" w:rsidRDefault="00471408" w:rsidP="000A28DD"/>
        </w:tc>
        <w:tc>
          <w:tcPr>
            <w:tcW w:w="1081" w:type="dxa"/>
          </w:tcPr>
          <w:p w14:paraId="27805A9B" w14:textId="77777777" w:rsidR="00471408" w:rsidRDefault="00471408" w:rsidP="000A28DD">
            <w:r>
              <w:t>R</w:t>
            </w:r>
          </w:p>
        </w:tc>
        <w:tc>
          <w:tcPr>
            <w:tcW w:w="3595" w:type="dxa"/>
          </w:tcPr>
          <w:p w14:paraId="0220C0C2" w14:textId="77777777" w:rsidR="00471408" w:rsidRDefault="00471408" w:rsidP="000A28DD">
            <w:r>
              <w:t>Rework</w:t>
            </w:r>
          </w:p>
        </w:tc>
      </w:tr>
      <w:tr w:rsidR="00471408" w14:paraId="12716517" w14:textId="77777777" w:rsidTr="00E4387B">
        <w:trPr>
          <w:cantSplit/>
        </w:trPr>
        <w:tc>
          <w:tcPr>
            <w:tcW w:w="2065" w:type="dxa"/>
          </w:tcPr>
          <w:p w14:paraId="44666696" w14:textId="77777777" w:rsidR="00471408" w:rsidRDefault="00471408" w:rsidP="000A28DD"/>
        </w:tc>
        <w:tc>
          <w:tcPr>
            <w:tcW w:w="2609" w:type="dxa"/>
          </w:tcPr>
          <w:p w14:paraId="277A52BF" w14:textId="77777777" w:rsidR="00471408" w:rsidRDefault="00471408" w:rsidP="000A28DD"/>
        </w:tc>
        <w:tc>
          <w:tcPr>
            <w:tcW w:w="1081" w:type="dxa"/>
          </w:tcPr>
          <w:p w14:paraId="1AC54374" w14:textId="77777777" w:rsidR="00471408" w:rsidRDefault="00471408" w:rsidP="000A28DD">
            <w:r>
              <w:t>A</w:t>
            </w:r>
          </w:p>
        </w:tc>
        <w:tc>
          <w:tcPr>
            <w:tcW w:w="3595" w:type="dxa"/>
          </w:tcPr>
          <w:p w14:paraId="1CB9795B" w14:textId="77777777" w:rsidR="00471408" w:rsidRDefault="00471408" w:rsidP="000A28DD">
            <w:r>
              <w:t>Approved</w:t>
            </w:r>
          </w:p>
        </w:tc>
      </w:tr>
      <w:tr w:rsidR="00471408" w14:paraId="340C9DEF" w14:textId="77777777" w:rsidTr="00E4387B">
        <w:trPr>
          <w:cantSplit/>
        </w:trPr>
        <w:tc>
          <w:tcPr>
            <w:tcW w:w="2065" w:type="dxa"/>
          </w:tcPr>
          <w:p w14:paraId="233FCC58" w14:textId="77777777" w:rsidR="00471408" w:rsidRDefault="00471408" w:rsidP="000A28DD"/>
        </w:tc>
        <w:tc>
          <w:tcPr>
            <w:tcW w:w="2609" w:type="dxa"/>
          </w:tcPr>
          <w:p w14:paraId="618F0D28" w14:textId="77777777" w:rsidR="00471408" w:rsidRDefault="00471408" w:rsidP="000A28DD"/>
        </w:tc>
        <w:tc>
          <w:tcPr>
            <w:tcW w:w="1081" w:type="dxa"/>
          </w:tcPr>
          <w:p w14:paraId="47F8926B" w14:textId="77777777" w:rsidR="00471408" w:rsidRDefault="00471408" w:rsidP="000A28DD"/>
        </w:tc>
        <w:tc>
          <w:tcPr>
            <w:tcW w:w="3595" w:type="dxa"/>
          </w:tcPr>
          <w:p w14:paraId="2615F960" w14:textId="77777777" w:rsidR="00471408" w:rsidRDefault="00471408" w:rsidP="000A28DD"/>
        </w:tc>
      </w:tr>
      <w:tr w:rsidR="00471408" w14:paraId="778BE032" w14:textId="77777777" w:rsidTr="00E4387B">
        <w:trPr>
          <w:cantSplit/>
        </w:trPr>
        <w:tc>
          <w:tcPr>
            <w:tcW w:w="2065" w:type="dxa"/>
          </w:tcPr>
          <w:p w14:paraId="6313AD4B" w14:textId="77777777" w:rsidR="00471408" w:rsidRDefault="00471408" w:rsidP="000A28DD"/>
        </w:tc>
        <w:tc>
          <w:tcPr>
            <w:tcW w:w="2609" w:type="dxa"/>
          </w:tcPr>
          <w:p w14:paraId="04EBFD6D" w14:textId="77777777" w:rsidR="00471408" w:rsidRDefault="00471408" w:rsidP="000A28DD"/>
        </w:tc>
        <w:tc>
          <w:tcPr>
            <w:tcW w:w="1081" w:type="dxa"/>
          </w:tcPr>
          <w:p w14:paraId="6C65F6A4" w14:textId="77777777" w:rsidR="00471408" w:rsidRDefault="00471408" w:rsidP="000A28DD"/>
        </w:tc>
        <w:tc>
          <w:tcPr>
            <w:tcW w:w="3595" w:type="dxa"/>
          </w:tcPr>
          <w:p w14:paraId="1EB3ECB0" w14:textId="77777777" w:rsidR="00471408" w:rsidRDefault="00471408" w:rsidP="000A28DD"/>
        </w:tc>
      </w:tr>
      <w:tr w:rsidR="00D847BF" w14:paraId="7A3BFD95" w14:textId="77777777" w:rsidTr="00E4387B">
        <w:trPr>
          <w:cantSplit/>
        </w:trPr>
        <w:tc>
          <w:tcPr>
            <w:tcW w:w="2065" w:type="dxa"/>
          </w:tcPr>
          <w:p w14:paraId="4C24CA36" w14:textId="77777777" w:rsidR="00D847BF" w:rsidRDefault="00D847BF" w:rsidP="00D847BF">
            <w:r>
              <w:t>Status Bill of Materials</w:t>
            </w:r>
          </w:p>
        </w:tc>
        <w:tc>
          <w:tcPr>
            <w:tcW w:w="2609" w:type="dxa"/>
          </w:tcPr>
          <w:p w14:paraId="3A6E50C2" w14:textId="77777777" w:rsidR="00D847BF" w:rsidRDefault="00D847BF" w:rsidP="00D847BF"/>
        </w:tc>
        <w:tc>
          <w:tcPr>
            <w:tcW w:w="1081" w:type="dxa"/>
          </w:tcPr>
          <w:p w14:paraId="351D05D5" w14:textId="77777777" w:rsidR="00D847BF" w:rsidRDefault="00D847BF" w:rsidP="00D847BF">
            <w:r>
              <w:t>“”</w:t>
            </w:r>
          </w:p>
        </w:tc>
        <w:tc>
          <w:tcPr>
            <w:tcW w:w="3595" w:type="dxa"/>
          </w:tcPr>
          <w:p w14:paraId="357590AD" w14:textId="77777777" w:rsidR="00D847BF" w:rsidRDefault="00D847BF" w:rsidP="00D847BF">
            <w:r>
              <w:t>Blank</w:t>
            </w:r>
          </w:p>
        </w:tc>
      </w:tr>
      <w:tr w:rsidR="00D847BF" w14:paraId="08C0F87E" w14:textId="77777777" w:rsidTr="00E4387B">
        <w:trPr>
          <w:cantSplit/>
        </w:trPr>
        <w:tc>
          <w:tcPr>
            <w:tcW w:w="2065" w:type="dxa"/>
          </w:tcPr>
          <w:p w14:paraId="6A7C3AEE" w14:textId="77777777" w:rsidR="00D847BF" w:rsidRDefault="00D847BF" w:rsidP="00D847BF"/>
        </w:tc>
        <w:tc>
          <w:tcPr>
            <w:tcW w:w="2609" w:type="dxa"/>
          </w:tcPr>
          <w:p w14:paraId="3AEDBBC4" w14:textId="77777777" w:rsidR="00D847BF" w:rsidRDefault="00D847BF" w:rsidP="00D847BF"/>
        </w:tc>
        <w:tc>
          <w:tcPr>
            <w:tcW w:w="1081" w:type="dxa"/>
          </w:tcPr>
          <w:p w14:paraId="4D4918FB" w14:textId="77777777" w:rsidR="00D847BF" w:rsidRDefault="00D847BF" w:rsidP="00D847BF">
            <w:r>
              <w:t>PR</w:t>
            </w:r>
          </w:p>
        </w:tc>
        <w:tc>
          <w:tcPr>
            <w:tcW w:w="3595" w:type="dxa"/>
          </w:tcPr>
          <w:p w14:paraId="085039AB" w14:textId="77777777" w:rsidR="00D847BF" w:rsidRDefault="00D847BF" w:rsidP="00D847BF">
            <w:r>
              <w:t>Pre-Release</w:t>
            </w:r>
          </w:p>
        </w:tc>
      </w:tr>
      <w:tr w:rsidR="00D847BF" w14:paraId="7A0A008C" w14:textId="77777777" w:rsidTr="00E4387B">
        <w:trPr>
          <w:cantSplit/>
        </w:trPr>
        <w:tc>
          <w:tcPr>
            <w:tcW w:w="2065" w:type="dxa"/>
          </w:tcPr>
          <w:p w14:paraId="6E09A30E" w14:textId="77777777" w:rsidR="00D847BF" w:rsidRDefault="00D847BF" w:rsidP="00D847BF"/>
        </w:tc>
        <w:tc>
          <w:tcPr>
            <w:tcW w:w="2609" w:type="dxa"/>
          </w:tcPr>
          <w:p w14:paraId="02C15384" w14:textId="77777777" w:rsidR="00D847BF" w:rsidRDefault="00D847BF" w:rsidP="00D847BF"/>
        </w:tc>
        <w:tc>
          <w:tcPr>
            <w:tcW w:w="1081" w:type="dxa"/>
          </w:tcPr>
          <w:p w14:paraId="4DAD9325" w14:textId="77777777" w:rsidR="00D847BF" w:rsidRDefault="00D847BF" w:rsidP="00D847BF">
            <w:r>
              <w:t>R</w:t>
            </w:r>
          </w:p>
        </w:tc>
        <w:tc>
          <w:tcPr>
            <w:tcW w:w="3595" w:type="dxa"/>
          </w:tcPr>
          <w:p w14:paraId="16F2C205" w14:textId="77777777" w:rsidR="00D847BF" w:rsidRDefault="00D847BF" w:rsidP="00D847BF">
            <w:r>
              <w:t>Release</w:t>
            </w:r>
          </w:p>
        </w:tc>
      </w:tr>
      <w:tr w:rsidR="00574E25" w14:paraId="17059C7D" w14:textId="77777777" w:rsidTr="00E4387B">
        <w:trPr>
          <w:cantSplit/>
        </w:trPr>
        <w:tc>
          <w:tcPr>
            <w:tcW w:w="2065" w:type="dxa"/>
          </w:tcPr>
          <w:p w14:paraId="6CC3E6AE" w14:textId="77777777" w:rsidR="00574E25" w:rsidRDefault="00574E25" w:rsidP="00D847BF"/>
        </w:tc>
        <w:tc>
          <w:tcPr>
            <w:tcW w:w="2609" w:type="dxa"/>
          </w:tcPr>
          <w:p w14:paraId="327589BD" w14:textId="77777777" w:rsidR="00574E25" w:rsidRDefault="00574E25" w:rsidP="00D847BF"/>
        </w:tc>
        <w:tc>
          <w:tcPr>
            <w:tcW w:w="1081" w:type="dxa"/>
          </w:tcPr>
          <w:p w14:paraId="6231DA1F" w14:textId="77777777" w:rsidR="00574E25" w:rsidRDefault="00574E25" w:rsidP="00D847BF"/>
        </w:tc>
        <w:tc>
          <w:tcPr>
            <w:tcW w:w="3595" w:type="dxa"/>
          </w:tcPr>
          <w:p w14:paraId="2D89B586" w14:textId="77777777" w:rsidR="00574E25" w:rsidRDefault="00574E25" w:rsidP="00D847BF"/>
        </w:tc>
      </w:tr>
      <w:tr w:rsidR="00574E25" w14:paraId="1674BCE7" w14:textId="77777777" w:rsidTr="00E4387B">
        <w:trPr>
          <w:cantSplit/>
        </w:trPr>
        <w:tc>
          <w:tcPr>
            <w:tcW w:w="2065" w:type="dxa"/>
          </w:tcPr>
          <w:p w14:paraId="4D5133D6" w14:textId="77777777" w:rsidR="00574E25" w:rsidRDefault="00574E25" w:rsidP="00D847BF">
            <w:r>
              <w:t>Status Delivery</w:t>
            </w:r>
          </w:p>
        </w:tc>
        <w:tc>
          <w:tcPr>
            <w:tcW w:w="2609" w:type="dxa"/>
          </w:tcPr>
          <w:p w14:paraId="3F3E7D12" w14:textId="77777777" w:rsidR="00574E25" w:rsidRDefault="00574E25" w:rsidP="00D847BF"/>
        </w:tc>
        <w:tc>
          <w:tcPr>
            <w:tcW w:w="1081" w:type="dxa"/>
          </w:tcPr>
          <w:p w14:paraId="5B50FDB2" w14:textId="77777777" w:rsidR="00574E25" w:rsidRDefault="00574E25" w:rsidP="00D847BF">
            <w:r>
              <w:t>“”</w:t>
            </w:r>
          </w:p>
        </w:tc>
        <w:tc>
          <w:tcPr>
            <w:tcW w:w="3595" w:type="dxa"/>
          </w:tcPr>
          <w:p w14:paraId="4D216D8E" w14:textId="77777777" w:rsidR="00574E25" w:rsidRDefault="00574E25" w:rsidP="00D847BF">
            <w:r>
              <w:t>Blank</w:t>
            </w:r>
          </w:p>
        </w:tc>
      </w:tr>
      <w:tr w:rsidR="00574E25" w14:paraId="189937D4" w14:textId="77777777" w:rsidTr="00E4387B">
        <w:trPr>
          <w:cantSplit/>
        </w:trPr>
        <w:tc>
          <w:tcPr>
            <w:tcW w:w="2065" w:type="dxa"/>
          </w:tcPr>
          <w:p w14:paraId="177F9501" w14:textId="77777777" w:rsidR="00574E25" w:rsidRDefault="00574E25" w:rsidP="00D847BF"/>
        </w:tc>
        <w:tc>
          <w:tcPr>
            <w:tcW w:w="2609" w:type="dxa"/>
          </w:tcPr>
          <w:p w14:paraId="14840BDA" w14:textId="77777777" w:rsidR="00574E25" w:rsidRDefault="00574E25" w:rsidP="00D847BF"/>
        </w:tc>
        <w:tc>
          <w:tcPr>
            <w:tcW w:w="1081" w:type="dxa"/>
          </w:tcPr>
          <w:p w14:paraId="28C75E6C" w14:textId="77777777" w:rsidR="00574E25" w:rsidRDefault="00574E25" w:rsidP="00D847BF">
            <w:r>
              <w:t>D</w:t>
            </w:r>
          </w:p>
        </w:tc>
        <w:tc>
          <w:tcPr>
            <w:tcW w:w="3595" w:type="dxa"/>
          </w:tcPr>
          <w:p w14:paraId="037E1FDE" w14:textId="77777777" w:rsidR="00574E25" w:rsidRDefault="00574E25" w:rsidP="00D847BF">
            <w:r>
              <w:t>Delivered</w:t>
            </w:r>
          </w:p>
        </w:tc>
      </w:tr>
      <w:tr w:rsidR="00574E25" w14:paraId="08CFB1C0" w14:textId="77777777" w:rsidTr="00E4387B">
        <w:trPr>
          <w:cantSplit/>
        </w:trPr>
        <w:tc>
          <w:tcPr>
            <w:tcW w:w="2065" w:type="dxa"/>
          </w:tcPr>
          <w:p w14:paraId="48FF91FD" w14:textId="77777777" w:rsidR="00574E25" w:rsidRDefault="00574E25" w:rsidP="00D847BF"/>
        </w:tc>
        <w:tc>
          <w:tcPr>
            <w:tcW w:w="2609" w:type="dxa"/>
          </w:tcPr>
          <w:p w14:paraId="0F9065D0" w14:textId="77777777" w:rsidR="00574E25" w:rsidRDefault="00574E25" w:rsidP="00D847BF"/>
        </w:tc>
        <w:tc>
          <w:tcPr>
            <w:tcW w:w="1081" w:type="dxa"/>
          </w:tcPr>
          <w:p w14:paraId="319E9A4E" w14:textId="77777777" w:rsidR="00574E25" w:rsidRDefault="00574E25" w:rsidP="00D847BF">
            <w:r>
              <w:t>L</w:t>
            </w:r>
          </w:p>
        </w:tc>
        <w:tc>
          <w:tcPr>
            <w:tcW w:w="3595" w:type="dxa"/>
          </w:tcPr>
          <w:p w14:paraId="2C926F97" w14:textId="77777777" w:rsidR="00574E25" w:rsidRDefault="00574E25" w:rsidP="00D847BF">
            <w:r>
              <w:t>Lost</w:t>
            </w:r>
          </w:p>
        </w:tc>
      </w:tr>
      <w:tr w:rsidR="00574E25" w14:paraId="24CB7EA4" w14:textId="77777777" w:rsidTr="00E4387B">
        <w:trPr>
          <w:cantSplit/>
        </w:trPr>
        <w:tc>
          <w:tcPr>
            <w:tcW w:w="2065" w:type="dxa"/>
          </w:tcPr>
          <w:p w14:paraId="22E2C794" w14:textId="77777777" w:rsidR="00574E25" w:rsidRDefault="00574E25" w:rsidP="00D847BF"/>
        </w:tc>
        <w:tc>
          <w:tcPr>
            <w:tcW w:w="2609" w:type="dxa"/>
          </w:tcPr>
          <w:p w14:paraId="710F2E69" w14:textId="77777777" w:rsidR="00574E25" w:rsidRDefault="00574E25" w:rsidP="00D847BF"/>
        </w:tc>
        <w:tc>
          <w:tcPr>
            <w:tcW w:w="1081" w:type="dxa"/>
          </w:tcPr>
          <w:p w14:paraId="6E747471" w14:textId="77777777" w:rsidR="00574E25" w:rsidRDefault="00574E25" w:rsidP="00D847BF">
            <w:r>
              <w:t>S</w:t>
            </w:r>
          </w:p>
        </w:tc>
        <w:tc>
          <w:tcPr>
            <w:tcW w:w="3595" w:type="dxa"/>
          </w:tcPr>
          <w:p w14:paraId="04A40E76" w14:textId="77777777" w:rsidR="00574E25" w:rsidRDefault="00574E25" w:rsidP="00D847BF">
            <w:r>
              <w:t>Shipped</w:t>
            </w:r>
          </w:p>
        </w:tc>
      </w:tr>
      <w:tr w:rsidR="00D847BF" w14:paraId="3F78F29D" w14:textId="77777777" w:rsidTr="00E4387B">
        <w:trPr>
          <w:cantSplit/>
        </w:trPr>
        <w:tc>
          <w:tcPr>
            <w:tcW w:w="2065" w:type="dxa"/>
          </w:tcPr>
          <w:p w14:paraId="2DC60EC7" w14:textId="77777777" w:rsidR="00D847BF" w:rsidRDefault="00D847BF" w:rsidP="00D847BF"/>
        </w:tc>
        <w:tc>
          <w:tcPr>
            <w:tcW w:w="2609" w:type="dxa"/>
          </w:tcPr>
          <w:p w14:paraId="2231C0C9" w14:textId="77777777" w:rsidR="00D847BF" w:rsidRDefault="00D847BF" w:rsidP="00D847BF"/>
        </w:tc>
        <w:tc>
          <w:tcPr>
            <w:tcW w:w="1081" w:type="dxa"/>
          </w:tcPr>
          <w:p w14:paraId="69BDA659" w14:textId="77777777" w:rsidR="00D847BF" w:rsidRDefault="00D847BF" w:rsidP="00D847BF"/>
        </w:tc>
        <w:tc>
          <w:tcPr>
            <w:tcW w:w="3595" w:type="dxa"/>
          </w:tcPr>
          <w:p w14:paraId="2BA3A18A" w14:textId="77777777" w:rsidR="00D847BF" w:rsidRDefault="00D847BF" w:rsidP="00D847BF"/>
        </w:tc>
      </w:tr>
      <w:tr w:rsidR="00D847BF" w14:paraId="506C6372" w14:textId="77777777" w:rsidTr="00E4387B">
        <w:trPr>
          <w:cantSplit/>
        </w:trPr>
        <w:tc>
          <w:tcPr>
            <w:tcW w:w="2065" w:type="dxa"/>
          </w:tcPr>
          <w:p w14:paraId="1E0055D1" w14:textId="77777777" w:rsidR="00D847BF" w:rsidRDefault="00D847BF" w:rsidP="00D847BF">
            <w:r>
              <w:t>Status Drawings</w:t>
            </w:r>
          </w:p>
        </w:tc>
        <w:tc>
          <w:tcPr>
            <w:tcW w:w="2609" w:type="dxa"/>
          </w:tcPr>
          <w:p w14:paraId="0DE8F22B" w14:textId="77777777" w:rsidR="00D847BF" w:rsidRDefault="00D847BF" w:rsidP="00D847BF"/>
        </w:tc>
        <w:tc>
          <w:tcPr>
            <w:tcW w:w="1081" w:type="dxa"/>
          </w:tcPr>
          <w:p w14:paraId="3C9F1AC9" w14:textId="77777777" w:rsidR="00D847BF" w:rsidRDefault="00D847BF" w:rsidP="00D847BF">
            <w:r>
              <w:t>“”</w:t>
            </w:r>
          </w:p>
        </w:tc>
        <w:tc>
          <w:tcPr>
            <w:tcW w:w="3595" w:type="dxa"/>
          </w:tcPr>
          <w:p w14:paraId="3ED36F94" w14:textId="77777777" w:rsidR="00D847BF" w:rsidRDefault="00D847BF" w:rsidP="00D847BF">
            <w:r>
              <w:t>Blank</w:t>
            </w:r>
          </w:p>
        </w:tc>
      </w:tr>
      <w:tr w:rsidR="00D847BF" w14:paraId="33B84134" w14:textId="77777777" w:rsidTr="00E4387B">
        <w:trPr>
          <w:cantSplit/>
        </w:trPr>
        <w:tc>
          <w:tcPr>
            <w:tcW w:w="2065" w:type="dxa"/>
          </w:tcPr>
          <w:p w14:paraId="692FEEB8" w14:textId="77777777" w:rsidR="00D847BF" w:rsidRDefault="00D847BF" w:rsidP="00D847BF"/>
        </w:tc>
        <w:tc>
          <w:tcPr>
            <w:tcW w:w="2609" w:type="dxa"/>
          </w:tcPr>
          <w:p w14:paraId="6EE5EEAB" w14:textId="77777777" w:rsidR="00D847BF" w:rsidRDefault="00D847BF" w:rsidP="00D847BF"/>
        </w:tc>
        <w:tc>
          <w:tcPr>
            <w:tcW w:w="1081" w:type="dxa"/>
          </w:tcPr>
          <w:p w14:paraId="0602108F" w14:textId="77777777" w:rsidR="00D847BF" w:rsidRDefault="00D847BF" w:rsidP="00D847BF">
            <w:r>
              <w:t>PR</w:t>
            </w:r>
          </w:p>
        </w:tc>
        <w:tc>
          <w:tcPr>
            <w:tcW w:w="3595" w:type="dxa"/>
          </w:tcPr>
          <w:p w14:paraId="1841E9EF" w14:textId="77777777" w:rsidR="00D847BF" w:rsidRDefault="00D847BF" w:rsidP="00D847BF">
            <w:r>
              <w:t>Pre-Release</w:t>
            </w:r>
          </w:p>
        </w:tc>
      </w:tr>
      <w:tr w:rsidR="00D847BF" w14:paraId="53F21C98" w14:textId="77777777" w:rsidTr="00E4387B">
        <w:trPr>
          <w:cantSplit/>
        </w:trPr>
        <w:tc>
          <w:tcPr>
            <w:tcW w:w="2065" w:type="dxa"/>
          </w:tcPr>
          <w:p w14:paraId="3EAA3764" w14:textId="77777777" w:rsidR="00D847BF" w:rsidRDefault="00D847BF" w:rsidP="00D847BF"/>
        </w:tc>
        <w:tc>
          <w:tcPr>
            <w:tcW w:w="2609" w:type="dxa"/>
          </w:tcPr>
          <w:p w14:paraId="231BC674" w14:textId="77777777" w:rsidR="00D847BF" w:rsidRDefault="00D847BF" w:rsidP="00D847BF"/>
        </w:tc>
        <w:tc>
          <w:tcPr>
            <w:tcW w:w="1081" w:type="dxa"/>
          </w:tcPr>
          <w:p w14:paraId="7B9922C9" w14:textId="77777777" w:rsidR="00D847BF" w:rsidRDefault="00D847BF" w:rsidP="00D847BF">
            <w:r>
              <w:t>R</w:t>
            </w:r>
          </w:p>
        </w:tc>
        <w:tc>
          <w:tcPr>
            <w:tcW w:w="3595" w:type="dxa"/>
          </w:tcPr>
          <w:p w14:paraId="3CD86045" w14:textId="77777777" w:rsidR="00D847BF" w:rsidRDefault="00D847BF" w:rsidP="00D847BF">
            <w:r>
              <w:t>Release</w:t>
            </w:r>
          </w:p>
        </w:tc>
      </w:tr>
      <w:tr w:rsidR="00D847BF" w14:paraId="5CE0C130" w14:textId="77777777" w:rsidTr="00E4387B">
        <w:trPr>
          <w:cantSplit/>
        </w:trPr>
        <w:tc>
          <w:tcPr>
            <w:tcW w:w="2065" w:type="dxa"/>
          </w:tcPr>
          <w:p w14:paraId="0A3FD1C8" w14:textId="77777777" w:rsidR="00D847BF" w:rsidRDefault="00D847BF" w:rsidP="00D847BF">
            <w:r>
              <w:t>Status Parts List</w:t>
            </w:r>
          </w:p>
        </w:tc>
        <w:tc>
          <w:tcPr>
            <w:tcW w:w="2609" w:type="dxa"/>
          </w:tcPr>
          <w:p w14:paraId="4D5FA1F9" w14:textId="77777777" w:rsidR="00D847BF" w:rsidRDefault="00D847BF" w:rsidP="00D847BF"/>
        </w:tc>
        <w:tc>
          <w:tcPr>
            <w:tcW w:w="1081" w:type="dxa"/>
          </w:tcPr>
          <w:p w14:paraId="68D5AFC3" w14:textId="77777777" w:rsidR="00D847BF" w:rsidRDefault="00D847BF" w:rsidP="00D847BF">
            <w:r>
              <w:t>“”</w:t>
            </w:r>
          </w:p>
        </w:tc>
        <w:tc>
          <w:tcPr>
            <w:tcW w:w="3595" w:type="dxa"/>
          </w:tcPr>
          <w:p w14:paraId="68C4B1AA" w14:textId="77777777" w:rsidR="00D847BF" w:rsidRDefault="00D847BF" w:rsidP="00D847BF">
            <w:r>
              <w:t>Blank</w:t>
            </w:r>
          </w:p>
        </w:tc>
      </w:tr>
      <w:tr w:rsidR="00D847BF" w14:paraId="5602AEF3" w14:textId="77777777" w:rsidTr="00E4387B">
        <w:trPr>
          <w:cantSplit/>
        </w:trPr>
        <w:tc>
          <w:tcPr>
            <w:tcW w:w="2065" w:type="dxa"/>
          </w:tcPr>
          <w:p w14:paraId="35604700" w14:textId="77777777" w:rsidR="00D847BF" w:rsidRDefault="00D847BF" w:rsidP="00D847BF"/>
        </w:tc>
        <w:tc>
          <w:tcPr>
            <w:tcW w:w="2609" w:type="dxa"/>
          </w:tcPr>
          <w:p w14:paraId="49908871" w14:textId="77777777" w:rsidR="00D847BF" w:rsidRDefault="00D847BF" w:rsidP="00D847BF"/>
        </w:tc>
        <w:tc>
          <w:tcPr>
            <w:tcW w:w="1081" w:type="dxa"/>
          </w:tcPr>
          <w:p w14:paraId="48CF2ECB" w14:textId="77777777" w:rsidR="00D847BF" w:rsidRDefault="00D847BF" w:rsidP="00D847BF">
            <w:r>
              <w:t>PR</w:t>
            </w:r>
          </w:p>
        </w:tc>
        <w:tc>
          <w:tcPr>
            <w:tcW w:w="3595" w:type="dxa"/>
          </w:tcPr>
          <w:p w14:paraId="4F42F01F" w14:textId="77777777" w:rsidR="00D847BF" w:rsidRDefault="00D847BF" w:rsidP="00D847BF">
            <w:r>
              <w:t>Pre-Release</w:t>
            </w:r>
          </w:p>
        </w:tc>
      </w:tr>
      <w:tr w:rsidR="00D847BF" w14:paraId="034EA244" w14:textId="77777777" w:rsidTr="00E4387B">
        <w:trPr>
          <w:cantSplit/>
        </w:trPr>
        <w:tc>
          <w:tcPr>
            <w:tcW w:w="2065" w:type="dxa"/>
          </w:tcPr>
          <w:p w14:paraId="3FFE8A60" w14:textId="77777777" w:rsidR="00D847BF" w:rsidRDefault="00D847BF" w:rsidP="00D847BF"/>
        </w:tc>
        <w:tc>
          <w:tcPr>
            <w:tcW w:w="2609" w:type="dxa"/>
          </w:tcPr>
          <w:p w14:paraId="230F6682" w14:textId="77777777" w:rsidR="00D847BF" w:rsidRDefault="00D847BF" w:rsidP="00D847BF"/>
        </w:tc>
        <w:tc>
          <w:tcPr>
            <w:tcW w:w="1081" w:type="dxa"/>
          </w:tcPr>
          <w:p w14:paraId="20DC56B4" w14:textId="77777777" w:rsidR="00D847BF" w:rsidRDefault="00D847BF" w:rsidP="00D847BF">
            <w:r>
              <w:t>R</w:t>
            </w:r>
          </w:p>
        </w:tc>
        <w:tc>
          <w:tcPr>
            <w:tcW w:w="3595" w:type="dxa"/>
          </w:tcPr>
          <w:p w14:paraId="3FF70A30" w14:textId="77777777" w:rsidR="00D847BF" w:rsidRDefault="00D847BF" w:rsidP="00D847BF">
            <w:r>
              <w:t>Release</w:t>
            </w:r>
          </w:p>
        </w:tc>
      </w:tr>
      <w:tr w:rsidR="00D847BF" w14:paraId="1BB37ED1" w14:textId="77777777" w:rsidTr="00E4387B">
        <w:trPr>
          <w:cantSplit/>
        </w:trPr>
        <w:tc>
          <w:tcPr>
            <w:tcW w:w="2065" w:type="dxa"/>
          </w:tcPr>
          <w:p w14:paraId="7AB3C179" w14:textId="77777777" w:rsidR="00D847BF" w:rsidRDefault="00D847BF" w:rsidP="00D847BF"/>
        </w:tc>
        <w:tc>
          <w:tcPr>
            <w:tcW w:w="2609" w:type="dxa"/>
          </w:tcPr>
          <w:p w14:paraId="5D1236B1" w14:textId="77777777" w:rsidR="00D847BF" w:rsidRDefault="00D847BF" w:rsidP="00D847BF"/>
        </w:tc>
        <w:tc>
          <w:tcPr>
            <w:tcW w:w="1081" w:type="dxa"/>
          </w:tcPr>
          <w:p w14:paraId="1EC91F43" w14:textId="77777777" w:rsidR="00D847BF" w:rsidRDefault="00D847BF" w:rsidP="00D847BF"/>
        </w:tc>
        <w:tc>
          <w:tcPr>
            <w:tcW w:w="3595" w:type="dxa"/>
          </w:tcPr>
          <w:p w14:paraId="24C10397" w14:textId="77777777" w:rsidR="00D847BF" w:rsidRDefault="00D847BF" w:rsidP="00D847BF"/>
        </w:tc>
      </w:tr>
      <w:tr w:rsidR="00471408" w14:paraId="55EAB25F" w14:textId="77777777" w:rsidTr="00E4387B">
        <w:trPr>
          <w:cantSplit/>
        </w:trPr>
        <w:tc>
          <w:tcPr>
            <w:tcW w:w="2065" w:type="dxa"/>
          </w:tcPr>
          <w:p w14:paraId="5014CBED" w14:textId="77777777" w:rsidR="00471408" w:rsidRDefault="00471408" w:rsidP="00D847BF">
            <w:r>
              <w:t>Status PCD</w:t>
            </w:r>
          </w:p>
        </w:tc>
        <w:tc>
          <w:tcPr>
            <w:tcW w:w="2609" w:type="dxa"/>
          </w:tcPr>
          <w:p w14:paraId="48E01F2F" w14:textId="77777777" w:rsidR="00471408" w:rsidRDefault="00471408" w:rsidP="00D847BF"/>
        </w:tc>
        <w:tc>
          <w:tcPr>
            <w:tcW w:w="1081" w:type="dxa"/>
          </w:tcPr>
          <w:p w14:paraId="591930FA" w14:textId="77777777" w:rsidR="00471408" w:rsidRDefault="00471408" w:rsidP="00D847BF">
            <w:r>
              <w:t>A</w:t>
            </w:r>
          </w:p>
        </w:tc>
        <w:tc>
          <w:tcPr>
            <w:tcW w:w="3595" w:type="dxa"/>
          </w:tcPr>
          <w:p w14:paraId="3678DE08" w14:textId="77777777" w:rsidR="00471408" w:rsidRDefault="00471408" w:rsidP="00D847BF">
            <w:r>
              <w:t>Approved</w:t>
            </w:r>
          </w:p>
        </w:tc>
      </w:tr>
      <w:tr w:rsidR="00471408" w14:paraId="55BA70CC" w14:textId="77777777" w:rsidTr="00E4387B">
        <w:trPr>
          <w:cantSplit/>
        </w:trPr>
        <w:tc>
          <w:tcPr>
            <w:tcW w:w="2065" w:type="dxa"/>
          </w:tcPr>
          <w:p w14:paraId="27C9BBB5" w14:textId="77777777" w:rsidR="00471408" w:rsidRDefault="00471408" w:rsidP="00D847BF"/>
        </w:tc>
        <w:tc>
          <w:tcPr>
            <w:tcW w:w="2609" w:type="dxa"/>
          </w:tcPr>
          <w:p w14:paraId="0132D664" w14:textId="77777777" w:rsidR="00471408" w:rsidRDefault="00471408" w:rsidP="00D847BF"/>
        </w:tc>
        <w:tc>
          <w:tcPr>
            <w:tcW w:w="1081" w:type="dxa"/>
          </w:tcPr>
          <w:p w14:paraId="16576052" w14:textId="77777777" w:rsidR="00471408" w:rsidRDefault="00471408" w:rsidP="00D847BF">
            <w:r>
              <w:t>R</w:t>
            </w:r>
          </w:p>
        </w:tc>
        <w:tc>
          <w:tcPr>
            <w:tcW w:w="3595" w:type="dxa"/>
          </w:tcPr>
          <w:p w14:paraId="3116E0CA" w14:textId="77777777" w:rsidR="00471408" w:rsidRDefault="00471408" w:rsidP="00D847BF">
            <w:r>
              <w:t>Rework</w:t>
            </w:r>
          </w:p>
        </w:tc>
      </w:tr>
      <w:tr w:rsidR="00471408" w14:paraId="6FA7010E" w14:textId="77777777" w:rsidTr="00E4387B">
        <w:trPr>
          <w:cantSplit/>
        </w:trPr>
        <w:tc>
          <w:tcPr>
            <w:tcW w:w="2065" w:type="dxa"/>
          </w:tcPr>
          <w:p w14:paraId="6C862846" w14:textId="77777777" w:rsidR="00471408" w:rsidRDefault="00471408" w:rsidP="00D847BF"/>
        </w:tc>
        <w:tc>
          <w:tcPr>
            <w:tcW w:w="2609" w:type="dxa"/>
          </w:tcPr>
          <w:p w14:paraId="71C3E5A3" w14:textId="77777777" w:rsidR="00471408" w:rsidRDefault="00471408" w:rsidP="00D847BF"/>
        </w:tc>
        <w:tc>
          <w:tcPr>
            <w:tcW w:w="1081" w:type="dxa"/>
          </w:tcPr>
          <w:p w14:paraId="034D80C0" w14:textId="77777777" w:rsidR="00471408" w:rsidRDefault="00471408" w:rsidP="00D847BF">
            <w:r>
              <w:t>P</w:t>
            </w:r>
          </w:p>
        </w:tc>
        <w:tc>
          <w:tcPr>
            <w:tcW w:w="3595" w:type="dxa"/>
          </w:tcPr>
          <w:p w14:paraId="4F50F3D5" w14:textId="77777777" w:rsidR="00471408" w:rsidRDefault="00471408" w:rsidP="00D847BF">
            <w:r>
              <w:t>Pending</w:t>
            </w:r>
          </w:p>
        </w:tc>
      </w:tr>
      <w:tr w:rsidR="00471408" w14:paraId="2BAF23F6" w14:textId="77777777" w:rsidTr="00E4387B">
        <w:trPr>
          <w:cantSplit/>
        </w:trPr>
        <w:tc>
          <w:tcPr>
            <w:tcW w:w="2065" w:type="dxa"/>
          </w:tcPr>
          <w:p w14:paraId="74E05C49" w14:textId="77777777" w:rsidR="00471408" w:rsidRDefault="00471408" w:rsidP="00D847BF"/>
        </w:tc>
        <w:tc>
          <w:tcPr>
            <w:tcW w:w="2609" w:type="dxa"/>
          </w:tcPr>
          <w:p w14:paraId="5E41536E" w14:textId="77777777" w:rsidR="00471408" w:rsidRDefault="00471408" w:rsidP="00D847BF"/>
        </w:tc>
        <w:tc>
          <w:tcPr>
            <w:tcW w:w="1081" w:type="dxa"/>
          </w:tcPr>
          <w:p w14:paraId="0B2A86FE" w14:textId="77777777" w:rsidR="00471408" w:rsidRDefault="00471408" w:rsidP="00D847BF">
            <w:r>
              <w:t>X</w:t>
            </w:r>
          </w:p>
        </w:tc>
        <w:tc>
          <w:tcPr>
            <w:tcW w:w="3595" w:type="dxa"/>
          </w:tcPr>
          <w:p w14:paraId="7989848E" w14:textId="77777777" w:rsidR="00471408" w:rsidRDefault="00471408" w:rsidP="00D847BF">
            <w:r>
              <w:t>No Action Required</w:t>
            </w:r>
          </w:p>
        </w:tc>
      </w:tr>
      <w:tr w:rsidR="00471408" w14:paraId="03646223" w14:textId="77777777" w:rsidTr="00E4387B">
        <w:trPr>
          <w:cantSplit/>
        </w:trPr>
        <w:tc>
          <w:tcPr>
            <w:tcW w:w="2065" w:type="dxa"/>
          </w:tcPr>
          <w:p w14:paraId="79036F41" w14:textId="77777777" w:rsidR="00471408" w:rsidRDefault="00471408" w:rsidP="00D847BF"/>
        </w:tc>
        <w:tc>
          <w:tcPr>
            <w:tcW w:w="2609" w:type="dxa"/>
          </w:tcPr>
          <w:p w14:paraId="13CFF71E" w14:textId="77777777" w:rsidR="00471408" w:rsidRDefault="00471408" w:rsidP="00D847BF"/>
        </w:tc>
        <w:tc>
          <w:tcPr>
            <w:tcW w:w="1081" w:type="dxa"/>
          </w:tcPr>
          <w:p w14:paraId="2C47FFF5" w14:textId="77777777" w:rsidR="00471408" w:rsidRDefault="00471408" w:rsidP="00D847BF"/>
        </w:tc>
        <w:tc>
          <w:tcPr>
            <w:tcW w:w="3595" w:type="dxa"/>
          </w:tcPr>
          <w:p w14:paraId="61332D79" w14:textId="77777777" w:rsidR="00471408" w:rsidRDefault="00471408" w:rsidP="00D847BF"/>
        </w:tc>
      </w:tr>
      <w:tr w:rsidR="00471408" w14:paraId="754C8AF3" w14:textId="77777777" w:rsidTr="00E4387B">
        <w:trPr>
          <w:cantSplit/>
        </w:trPr>
        <w:tc>
          <w:tcPr>
            <w:tcW w:w="2065" w:type="dxa"/>
          </w:tcPr>
          <w:p w14:paraId="3D1590C3" w14:textId="77777777" w:rsidR="00471408" w:rsidRDefault="00471408" w:rsidP="00D847BF"/>
        </w:tc>
        <w:tc>
          <w:tcPr>
            <w:tcW w:w="2609" w:type="dxa"/>
          </w:tcPr>
          <w:p w14:paraId="7F5F5D95" w14:textId="77777777" w:rsidR="00471408" w:rsidRDefault="00471408" w:rsidP="00D847BF"/>
        </w:tc>
        <w:tc>
          <w:tcPr>
            <w:tcW w:w="1081" w:type="dxa"/>
          </w:tcPr>
          <w:p w14:paraId="089607AE" w14:textId="77777777" w:rsidR="00471408" w:rsidRDefault="00471408" w:rsidP="00D847BF"/>
        </w:tc>
        <w:tc>
          <w:tcPr>
            <w:tcW w:w="3595" w:type="dxa"/>
          </w:tcPr>
          <w:p w14:paraId="7EB15D13" w14:textId="77777777" w:rsidR="00471408" w:rsidRDefault="00471408" w:rsidP="00D847BF"/>
        </w:tc>
      </w:tr>
      <w:tr w:rsidR="00D847BF" w14:paraId="72D318D9" w14:textId="77777777" w:rsidTr="00E4387B">
        <w:trPr>
          <w:cantSplit/>
        </w:trPr>
        <w:tc>
          <w:tcPr>
            <w:tcW w:w="2065" w:type="dxa"/>
          </w:tcPr>
          <w:p w14:paraId="147B7F98" w14:textId="77777777" w:rsidR="00D847BF" w:rsidRDefault="00D847BF" w:rsidP="00D847BF">
            <w:r>
              <w:t>Task Type</w:t>
            </w:r>
          </w:p>
        </w:tc>
        <w:tc>
          <w:tcPr>
            <w:tcW w:w="2609" w:type="dxa"/>
          </w:tcPr>
          <w:p w14:paraId="60DAB2AC" w14:textId="77777777" w:rsidR="00D847BF" w:rsidRDefault="00D847BF" w:rsidP="00D847BF"/>
        </w:tc>
        <w:tc>
          <w:tcPr>
            <w:tcW w:w="1081" w:type="dxa"/>
          </w:tcPr>
          <w:p w14:paraId="41056320" w14:textId="77777777" w:rsidR="00D847BF" w:rsidRDefault="00D847BF" w:rsidP="00D847BF">
            <w:r>
              <w:t>“”</w:t>
            </w:r>
          </w:p>
        </w:tc>
        <w:tc>
          <w:tcPr>
            <w:tcW w:w="3595" w:type="dxa"/>
          </w:tcPr>
          <w:p w14:paraId="06B89905" w14:textId="77777777" w:rsidR="00D847BF" w:rsidRDefault="00D847BF" w:rsidP="00D847BF">
            <w:r>
              <w:t>Blank</w:t>
            </w:r>
          </w:p>
        </w:tc>
      </w:tr>
      <w:tr w:rsidR="00D847BF" w14:paraId="565FC8F7" w14:textId="77777777" w:rsidTr="00E4387B">
        <w:trPr>
          <w:cantSplit/>
        </w:trPr>
        <w:tc>
          <w:tcPr>
            <w:tcW w:w="2065" w:type="dxa"/>
          </w:tcPr>
          <w:p w14:paraId="276D3A57" w14:textId="77777777" w:rsidR="00D847BF" w:rsidRDefault="00D847BF" w:rsidP="00D847BF"/>
        </w:tc>
        <w:tc>
          <w:tcPr>
            <w:tcW w:w="2609" w:type="dxa"/>
          </w:tcPr>
          <w:p w14:paraId="2463D8AD" w14:textId="77777777" w:rsidR="00D847BF" w:rsidRDefault="00D847BF" w:rsidP="00D847BF"/>
        </w:tc>
        <w:tc>
          <w:tcPr>
            <w:tcW w:w="1081" w:type="dxa"/>
          </w:tcPr>
          <w:p w14:paraId="257C19C0" w14:textId="77777777" w:rsidR="00D847BF" w:rsidRDefault="00D847BF" w:rsidP="00D847BF">
            <w:r>
              <w:t>BOM</w:t>
            </w:r>
          </w:p>
        </w:tc>
        <w:tc>
          <w:tcPr>
            <w:tcW w:w="3595" w:type="dxa"/>
          </w:tcPr>
          <w:p w14:paraId="24F4975E" w14:textId="77777777" w:rsidR="00D847BF" w:rsidRDefault="00D847BF" w:rsidP="00D847BF">
            <w:r>
              <w:t>Bill of Materials</w:t>
            </w:r>
          </w:p>
        </w:tc>
      </w:tr>
      <w:tr w:rsidR="00D847BF" w14:paraId="3F499EC1" w14:textId="77777777" w:rsidTr="00E4387B">
        <w:trPr>
          <w:cantSplit/>
        </w:trPr>
        <w:tc>
          <w:tcPr>
            <w:tcW w:w="2065" w:type="dxa"/>
          </w:tcPr>
          <w:p w14:paraId="33AD8113" w14:textId="77777777" w:rsidR="00D847BF" w:rsidRDefault="00D847BF" w:rsidP="00D847BF"/>
        </w:tc>
        <w:tc>
          <w:tcPr>
            <w:tcW w:w="2609" w:type="dxa"/>
          </w:tcPr>
          <w:p w14:paraId="223D8B79" w14:textId="77777777" w:rsidR="00D847BF" w:rsidRDefault="00D847BF" w:rsidP="00D847BF"/>
        </w:tc>
        <w:tc>
          <w:tcPr>
            <w:tcW w:w="1081" w:type="dxa"/>
          </w:tcPr>
          <w:p w14:paraId="2E1C6511" w14:textId="77777777" w:rsidR="00D847BF" w:rsidRDefault="00D847BF" w:rsidP="00D847BF">
            <w:r>
              <w:t>DWG</w:t>
            </w:r>
          </w:p>
        </w:tc>
        <w:tc>
          <w:tcPr>
            <w:tcW w:w="3595" w:type="dxa"/>
          </w:tcPr>
          <w:p w14:paraId="125E1B4A" w14:textId="77777777" w:rsidR="00D847BF" w:rsidRDefault="00D847BF" w:rsidP="00D847BF">
            <w:r>
              <w:t>Drawings</w:t>
            </w:r>
          </w:p>
        </w:tc>
      </w:tr>
      <w:tr w:rsidR="00D847BF" w14:paraId="76695070" w14:textId="77777777" w:rsidTr="00E4387B">
        <w:trPr>
          <w:cantSplit/>
        </w:trPr>
        <w:tc>
          <w:tcPr>
            <w:tcW w:w="2065" w:type="dxa"/>
          </w:tcPr>
          <w:p w14:paraId="065C26C9" w14:textId="77777777" w:rsidR="00D847BF" w:rsidRDefault="00D847BF" w:rsidP="00D847BF"/>
        </w:tc>
        <w:tc>
          <w:tcPr>
            <w:tcW w:w="2609" w:type="dxa"/>
          </w:tcPr>
          <w:p w14:paraId="1848AA3D" w14:textId="77777777" w:rsidR="00D847BF" w:rsidRDefault="00D847BF" w:rsidP="00D847BF"/>
        </w:tc>
        <w:tc>
          <w:tcPr>
            <w:tcW w:w="1081" w:type="dxa"/>
          </w:tcPr>
          <w:p w14:paraId="36B7A8FF" w14:textId="77777777" w:rsidR="00D847BF" w:rsidRDefault="00D847BF" w:rsidP="00D847BF">
            <w:r>
              <w:t>PCD</w:t>
            </w:r>
          </w:p>
        </w:tc>
        <w:tc>
          <w:tcPr>
            <w:tcW w:w="3595" w:type="dxa"/>
          </w:tcPr>
          <w:p w14:paraId="3EDB1960" w14:textId="77777777" w:rsidR="00D847BF" w:rsidRDefault="00D847BF" w:rsidP="00D847BF">
            <w:r>
              <w:t>Program Control Directives</w:t>
            </w:r>
          </w:p>
        </w:tc>
      </w:tr>
      <w:tr w:rsidR="00D847BF" w14:paraId="0AC2DE38" w14:textId="77777777" w:rsidTr="00E4387B">
        <w:trPr>
          <w:cantSplit/>
        </w:trPr>
        <w:tc>
          <w:tcPr>
            <w:tcW w:w="2065" w:type="dxa"/>
          </w:tcPr>
          <w:p w14:paraId="413FCD5A" w14:textId="77777777" w:rsidR="00D847BF" w:rsidRDefault="00D847BF" w:rsidP="00D847BF"/>
        </w:tc>
        <w:tc>
          <w:tcPr>
            <w:tcW w:w="2609" w:type="dxa"/>
          </w:tcPr>
          <w:p w14:paraId="47B5C87E" w14:textId="77777777" w:rsidR="00D847BF" w:rsidRDefault="00D847BF" w:rsidP="00D847BF"/>
        </w:tc>
        <w:tc>
          <w:tcPr>
            <w:tcW w:w="1081" w:type="dxa"/>
          </w:tcPr>
          <w:p w14:paraId="23D9589A" w14:textId="77777777" w:rsidR="00D847BF" w:rsidRDefault="00D847BF" w:rsidP="00D847BF">
            <w:r>
              <w:t>PN</w:t>
            </w:r>
          </w:p>
        </w:tc>
        <w:tc>
          <w:tcPr>
            <w:tcW w:w="3595" w:type="dxa"/>
          </w:tcPr>
          <w:p w14:paraId="6428C2B7" w14:textId="77777777" w:rsidR="00D847BF" w:rsidRDefault="00D847BF" w:rsidP="00D847BF">
            <w:r>
              <w:t>Part Number</w:t>
            </w:r>
          </w:p>
        </w:tc>
      </w:tr>
      <w:tr w:rsidR="00D847BF" w14:paraId="3A028097" w14:textId="77777777" w:rsidTr="00E4387B">
        <w:trPr>
          <w:cantSplit/>
        </w:trPr>
        <w:tc>
          <w:tcPr>
            <w:tcW w:w="2065" w:type="dxa"/>
          </w:tcPr>
          <w:p w14:paraId="70D3C7DB" w14:textId="77777777" w:rsidR="00D847BF" w:rsidRDefault="00D847BF" w:rsidP="00D847BF"/>
        </w:tc>
        <w:tc>
          <w:tcPr>
            <w:tcW w:w="2609" w:type="dxa"/>
          </w:tcPr>
          <w:p w14:paraId="07A721A3" w14:textId="77777777" w:rsidR="00D847BF" w:rsidRDefault="00D847BF" w:rsidP="00D847BF"/>
        </w:tc>
        <w:tc>
          <w:tcPr>
            <w:tcW w:w="1081" w:type="dxa"/>
          </w:tcPr>
          <w:p w14:paraId="31C20E1B" w14:textId="77777777" w:rsidR="00D847BF" w:rsidRDefault="00D847BF" w:rsidP="00D847BF">
            <w:r>
              <w:t>PR</w:t>
            </w:r>
          </w:p>
        </w:tc>
        <w:tc>
          <w:tcPr>
            <w:tcW w:w="3595" w:type="dxa"/>
          </w:tcPr>
          <w:p w14:paraId="7CA3FBDE" w14:textId="77777777" w:rsidR="00D847BF" w:rsidRDefault="00D847BF" w:rsidP="00D847BF">
            <w:r>
              <w:t>Purchase Requisition</w:t>
            </w:r>
          </w:p>
        </w:tc>
      </w:tr>
      <w:tr w:rsidR="00D847BF" w14:paraId="116A934B" w14:textId="77777777" w:rsidTr="00E4387B">
        <w:trPr>
          <w:cantSplit/>
        </w:trPr>
        <w:tc>
          <w:tcPr>
            <w:tcW w:w="2065" w:type="dxa"/>
          </w:tcPr>
          <w:p w14:paraId="0D0BEDF6" w14:textId="77777777" w:rsidR="00D847BF" w:rsidRDefault="00D847BF" w:rsidP="00D847BF"/>
        </w:tc>
        <w:tc>
          <w:tcPr>
            <w:tcW w:w="2609" w:type="dxa"/>
          </w:tcPr>
          <w:p w14:paraId="1DB4A653" w14:textId="77777777" w:rsidR="00D847BF" w:rsidRDefault="00D847BF" w:rsidP="00D847BF"/>
        </w:tc>
        <w:tc>
          <w:tcPr>
            <w:tcW w:w="1081" w:type="dxa"/>
          </w:tcPr>
          <w:p w14:paraId="365D7B38" w14:textId="77777777" w:rsidR="00D847BF" w:rsidRDefault="00D847BF" w:rsidP="00D847BF"/>
        </w:tc>
        <w:tc>
          <w:tcPr>
            <w:tcW w:w="3595" w:type="dxa"/>
          </w:tcPr>
          <w:p w14:paraId="3B4CEE9B" w14:textId="77777777" w:rsidR="00D847BF" w:rsidRDefault="00D847BF" w:rsidP="00D847BF"/>
        </w:tc>
      </w:tr>
      <w:tr w:rsidR="00D847BF" w14:paraId="4701A4C5" w14:textId="77777777" w:rsidTr="00E4387B">
        <w:trPr>
          <w:cantSplit/>
        </w:trPr>
        <w:tc>
          <w:tcPr>
            <w:tcW w:w="2065" w:type="dxa"/>
          </w:tcPr>
          <w:p w14:paraId="40A155B3" w14:textId="77777777" w:rsidR="00D847BF" w:rsidRDefault="00D847BF" w:rsidP="00D847BF">
            <w:r>
              <w:t>Technology Insertion</w:t>
            </w:r>
          </w:p>
        </w:tc>
        <w:tc>
          <w:tcPr>
            <w:tcW w:w="2609" w:type="dxa"/>
          </w:tcPr>
          <w:p w14:paraId="08618960" w14:textId="77777777" w:rsidR="00D847BF" w:rsidRDefault="00D847BF" w:rsidP="00D847BF"/>
        </w:tc>
        <w:tc>
          <w:tcPr>
            <w:tcW w:w="1081" w:type="dxa"/>
          </w:tcPr>
          <w:p w14:paraId="20DFD715" w14:textId="77777777" w:rsidR="00D847BF" w:rsidRDefault="00D847BF" w:rsidP="00D847BF"/>
        </w:tc>
        <w:tc>
          <w:tcPr>
            <w:tcW w:w="3595" w:type="dxa"/>
          </w:tcPr>
          <w:p w14:paraId="464B04BD" w14:textId="77777777" w:rsidR="00D847BF" w:rsidRDefault="00D847BF" w:rsidP="00D847BF"/>
        </w:tc>
      </w:tr>
      <w:tr w:rsidR="00D847BF" w14:paraId="0180712D" w14:textId="77777777" w:rsidTr="00E4387B">
        <w:trPr>
          <w:cantSplit/>
        </w:trPr>
        <w:tc>
          <w:tcPr>
            <w:tcW w:w="2065" w:type="dxa"/>
          </w:tcPr>
          <w:p w14:paraId="251AF8CD" w14:textId="77777777" w:rsidR="00D847BF" w:rsidRDefault="00D847BF" w:rsidP="00D847BF"/>
        </w:tc>
        <w:tc>
          <w:tcPr>
            <w:tcW w:w="2609" w:type="dxa"/>
          </w:tcPr>
          <w:p w14:paraId="16C7A525" w14:textId="77777777" w:rsidR="00D847BF" w:rsidRDefault="00D847BF" w:rsidP="00D847BF"/>
        </w:tc>
        <w:tc>
          <w:tcPr>
            <w:tcW w:w="1081" w:type="dxa"/>
          </w:tcPr>
          <w:p w14:paraId="041739A9" w14:textId="77777777" w:rsidR="00D847BF" w:rsidRDefault="00D847BF" w:rsidP="00D847BF"/>
        </w:tc>
        <w:tc>
          <w:tcPr>
            <w:tcW w:w="3595" w:type="dxa"/>
          </w:tcPr>
          <w:p w14:paraId="0A0BCB3C" w14:textId="77777777" w:rsidR="00D847BF" w:rsidRDefault="00D847BF" w:rsidP="00D847BF"/>
        </w:tc>
      </w:tr>
      <w:tr w:rsidR="00D847BF" w14:paraId="762BB9F5" w14:textId="77777777" w:rsidTr="00E4387B">
        <w:trPr>
          <w:cantSplit/>
        </w:trPr>
        <w:tc>
          <w:tcPr>
            <w:tcW w:w="2065" w:type="dxa"/>
          </w:tcPr>
          <w:p w14:paraId="37827D8D" w14:textId="77777777" w:rsidR="00D847BF" w:rsidRDefault="00D847BF" w:rsidP="00D847BF"/>
        </w:tc>
        <w:tc>
          <w:tcPr>
            <w:tcW w:w="2609" w:type="dxa"/>
          </w:tcPr>
          <w:p w14:paraId="24175887" w14:textId="77777777" w:rsidR="00D847BF" w:rsidRDefault="00D847BF" w:rsidP="00D847BF"/>
        </w:tc>
        <w:tc>
          <w:tcPr>
            <w:tcW w:w="1081" w:type="dxa"/>
          </w:tcPr>
          <w:p w14:paraId="2EABEADE" w14:textId="77777777" w:rsidR="00D847BF" w:rsidRDefault="00D847BF" w:rsidP="00D847BF"/>
        </w:tc>
        <w:tc>
          <w:tcPr>
            <w:tcW w:w="3595" w:type="dxa"/>
          </w:tcPr>
          <w:p w14:paraId="145E067E" w14:textId="77777777" w:rsidR="00D847BF" w:rsidRDefault="00D847BF" w:rsidP="00D847BF"/>
        </w:tc>
      </w:tr>
      <w:tr w:rsidR="00D847BF" w14:paraId="51D8AF01" w14:textId="77777777" w:rsidTr="00E4387B">
        <w:tc>
          <w:tcPr>
            <w:tcW w:w="2065" w:type="dxa"/>
          </w:tcPr>
          <w:p w14:paraId="0689CFF6" w14:textId="77777777" w:rsidR="00D847BF" w:rsidRDefault="00D847BF" w:rsidP="00D847BF"/>
        </w:tc>
        <w:tc>
          <w:tcPr>
            <w:tcW w:w="2609" w:type="dxa"/>
          </w:tcPr>
          <w:p w14:paraId="6FFBCFD4" w14:textId="77777777" w:rsidR="00D847BF" w:rsidRDefault="00D847BF" w:rsidP="00D847BF"/>
        </w:tc>
        <w:tc>
          <w:tcPr>
            <w:tcW w:w="1081" w:type="dxa"/>
          </w:tcPr>
          <w:p w14:paraId="2A60F273" w14:textId="77777777" w:rsidR="00D847BF" w:rsidRDefault="00D847BF" w:rsidP="00D847BF"/>
        </w:tc>
        <w:tc>
          <w:tcPr>
            <w:tcW w:w="3595" w:type="dxa"/>
          </w:tcPr>
          <w:p w14:paraId="6441F81F" w14:textId="77777777" w:rsidR="00D847BF" w:rsidRDefault="00D847BF" w:rsidP="00D847BF"/>
        </w:tc>
      </w:tr>
    </w:tbl>
    <w:p w14:paraId="00BE88DE" w14:textId="77777777" w:rsidR="00E4387B" w:rsidRDefault="00E4387B" w:rsidP="002B60A8"/>
    <w:sectPr w:rsidR="00E4387B" w:rsidSect="00F9512D">
      <w:footerReference w:type="default" r:id="rId60"/>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Gene Belford" w:date="2017-05-23T08:03:00Z" w:initials="EJB">
    <w:p w14:paraId="3CCB045A" w14:textId="77777777" w:rsidR="00A1120D" w:rsidRDefault="00A1120D">
      <w:pPr>
        <w:pStyle w:val="CommentText"/>
      </w:pPr>
      <w:r>
        <w:rPr>
          <w:rStyle w:val="CommentReference"/>
        </w:rPr>
        <w:annotationRef/>
      </w:r>
      <w:r>
        <w:t>What is a RI?</w:t>
      </w:r>
    </w:p>
  </w:comment>
  <w:comment w:id="20" w:author="Gene Belford" w:date="2017-05-25T11:36:00Z" w:initials="EJB">
    <w:p w14:paraId="419DF2E1" w14:textId="32B207ED" w:rsidR="00A1120D" w:rsidRDefault="00A1120D">
      <w:pPr>
        <w:pStyle w:val="CommentText"/>
      </w:pPr>
      <w:r>
        <w:rPr>
          <w:rStyle w:val="CommentReference"/>
        </w:rPr>
        <w:annotationRef/>
      </w:r>
      <w:r>
        <w:t>Key functionality!</w:t>
      </w:r>
    </w:p>
  </w:comment>
  <w:comment w:id="22" w:author="Gene Belford" w:date="2017-05-25T11:31:00Z" w:initials="EJB">
    <w:p w14:paraId="4FA4FEF5" w14:textId="743858EF" w:rsidR="00A1120D" w:rsidRDefault="00A1120D">
      <w:pPr>
        <w:pStyle w:val="CommentText"/>
      </w:pPr>
      <w:r>
        <w:rPr>
          <w:rStyle w:val="CommentReference"/>
        </w:rPr>
        <w:annotationRef/>
      </w:r>
      <w:r>
        <w:t>When the value is a boolean and the value is ‘No’ should the HMI show a ‘blank’ for the ‘No’?</w:t>
      </w:r>
    </w:p>
  </w:comment>
  <w:comment w:id="23" w:author="Gene Belford" w:date="2017-05-25T10:52:00Z" w:initials="EJB">
    <w:p w14:paraId="2BB3A35B" w14:textId="59A2CF78" w:rsidR="00A1120D" w:rsidRDefault="00A1120D">
      <w:pPr>
        <w:pStyle w:val="CommentText"/>
      </w:pPr>
      <w:r>
        <w:rPr>
          <w:rStyle w:val="CommentReference"/>
        </w:rPr>
        <w:annotationRef/>
      </w:r>
      <w:r>
        <w:t>Would what is shoe in the remarks column be limited to only PCD remarks, or would it include tracker remarks and possibly others.</w:t>
      </w:r>
    </w:p>
  </w:comment>
  <w:comment w:id="25" w:author="Gene Belford" w:date="2017-05-31T09:57:00Z" w:initials="EJB">
    <w:p w14:paraId="13F48CC3" w14:textId="2709A9EC" w:rsidR="00A1120D" w:rsidRDefault="00A1120D">
      <w:pPr>
        <w:pStyle w:val="CommentText"/>
      </w:pPr>
      <w:r>
        <w:rPr>
          <w:rStyle w:val="CommentReference"/>
        </w:rPr>
        <w:annotationRef/>
      </w:r>
      <w:r>
        <w:t xml:space="preserve">Remarks will be hard to edit because they are composed of multiple </w:t>
      </w:r>
      <w:proofErr w:type="spellStart"/>
      <w:r>
        <w:t>roes</w:t>
      </w:r>
      <w:proofErr w:type="spellEnd"/>
      <w:r>
        <w:t xml:space="preserve"> of data.  Do we need a modal remarks editor and a button to call it.</w:t>
      </w:r>
    </w:p>
  </w:comment>
  <w:comment w:id="27" w:author="Gene Belford" w:date="2017-05-25T11:40:00Z" w:initials="EJB">
    <w:p w14:paraId="20275BB4" w14:textId="01A37A4C" w:rsidR="00A1120D" w:rsidRDefault="00A1120D">
      <w:pPr>
        <w:pStyle w:val="CommentText"/>
      </w:pPr>
      <w:r>
        <w:rPr>
          <w:rStyle w:val="CommentReference"/>
        </w:rPr>
        <w:annotationRef/>
      </w:r>
      <w:r>
        <w:t>This assumes that there are rules, it could the user is just highlighting a cell.</w:t>
      </w:r>
    </w:p>
  </w:comment>
  <w:comment w:id="30" w:author="Gene Belford" w:date="2017-05-25T13:05:00Z" w:initials="EJB">
    <w:p w14:paraId="12AC654B" w14:textId="1083A9AB" w:rsidR="00A1120D" w:rsidRDefault="00A1120D">
      <w:pPr>
        <w:pStyle w:val="CommentText"/>
      </w:pPr>
      <w:r>
        <w:rPr>
          <w:rStyle w:val="CommentReference"/>
        </w:rPr>
        <w:annotationRef/>
      </w:r>
      <w:r>
        <w:t xml:space="preserve">Follow up.  </w:t>
      </w:r>
    </w:p>
  </w:comment>
  <w:comment w:id="45" w:author="Gene Belford" w:date="2017-05-31T08:07:00Z" w:initials="EJB">
    <w:p w14:paraId="30C93278" w14:textId="65F45ED9" w:rsidR="00A1120D" w:rsidRDefault="00A1120D">
      <w:pPr>
        <w:pStyle w:val="CommentText"/>
      </w:pPr>
      <w:r>
        <w:rPr>
          <w:rStyle w:val="CommentReference"/>
        </w:rPr>
        <w:annotationRef/>
      </w:r>
      <w:r>
        <w:t xml:space="preserve">When a new Part Number is added to the PCD should it be added to reference list, or do we provide a list of distinct part numbers?  </w:t>
      </w:r>
    </w:p>
  </w:comment>
  <w:comment w:id="66" w:author="Gene Belford" w:date="2017-05-31T08:29:00Z" w:initials="EJB">
    <w:p w14:paraId="723848B7" w14:textId="6B289B7A" w:rsidR="00A1120D" w:rsidRDefault="00A1120D">
      <w:pPr>
        <w:pStyle w:val="CommentText"/>
      </w:pPr>
      <w:r>
        <w:rPr>
          <w:rStyle w:val="CommentReference"/>
        </w:rPr>
        <w:annotationRef/>
      </w:r>
      <w:r>
        <w:t xml:space="preserve">Add description.  </w:t>
      </w:r>
    </w:p>
  </w:comment>
  <w:comment w:id="67" w:author="Gene Belford" w:date="2017-05-31T08:30:00Z" w:initials="EJB">
    <w:p w14:paraId="0FE17B81" w14:textId="6AF09FD8" w:rsidR="00A1120D" w:rsidRDefault="00A1120D">
      <w:pPr>
        <w:pStyle w:val="CommentText"/>
      </w:pPr>
      <w:r>
        <w:rPr>
          <w:rStyle w:val="CommentReference"/>
        </w:rPr>
        <w:annotationRef/>
      </w:r>
      <w:r>
        <w:t>Consider moving from scroll box to top of panel?</w:t>
      </w:r>
    </w:p>
  </w:comment>
  <w:comment w:id="110" w:author="Gene Belford" w:date="2017-05-23T08:21:00Z" w:initials="EJB">
    <w:p w14:paraId="1581621A" w14:textId="6D27745C" w:rsidR="00A1120D" w:rsidRDefault="00A1120D">
      <w:pPr>
        <w:pStyle w:val="CommentText"/>
      </w:pPr>
      <w:r>
        <w:rPr>
          <w:rStyle w:val="CommentReference"/>
        </w:rPr>
        <w:annotationRef/>
      </w:r>
      <w:r>
        <w:t>Keep has template until ready to release.</w:t>
      </w:r>
    </w:p>
  </w:comment>
  <w:comment w:id="172" w:author="Gene Belford" w:date="2017-05-23T12:31:00Z" w:initials="EJB">
    <w:p w14:paraId="31A2C1CE" w14:textId="06C6C746" w:rsidR="00A1120D" w:rsidRDefault="00A1120D">
      <w:pPr>
        <w:pStyle w:val="CommentText"/>
      </w:pPr>
      <w:r>
        <w:rPr>
          <w:rStyle w:val="CommentReference"/>
        </w:rPr>
        <w:annotationRef/>
      </w:r>
      <w:r>
        <w:t xml:space="preserve">Not sure what the right term is.  </w:t>
      </w:r>
    </w:p>
  </w:comment>
  <w:comment w:id="173" w:author="Gene Belford" w:date="2017-05-23T12:30:00Z" w:initials="EJB">
    <w:p w14:paraId="49DED310" w14:textId="08BC0F47" w:rsidR="00A1120D" w:rsidRDefault="00A1120D">
      <w:pPr>
        <w:pStyle w:val="CommentText"/>
      </w:pPr>
      <w:r>
        <w:rPr>
          <w:rStyle w:val="CommentReference"/>
        </w:rPr>
        <w:annotationRef/>
      </w:r>
      <w:r>
        <w:t xml:space="preserve">Remove form final version.  Is a reference to a good article about printing.  </w:t>
      </w:r>
    </w:p>
  </w:comment>
  <w:comment w:id="184" w:author="Gene Belford" w:date="2017-05-23T12:41:00Z" w:initials="EJB">
    <w:p w14:paraId="1EA64130" w14:textId="4180A93B" w:rsidR="00A1120D" w:rsidRDefault="00A1120D">
      <w:pPr>
        <w:pStyle w:val="CommentText"/>
      </w:pPr>
      <w:r>
        <w:rPr>
          <w:rStyle w:val="CommentReference"/>
        </w:rPr>
        <w:annotationRef/>
      </w:r>
      <w:r>
        <w:t xml:space="preserve">Need IA input regarding this at some point.  </w:t>
      </w:r>
    </w:p>
  </w:comment>
  <w:comment w:id="205" w:author="Gene Belford" w:date="2017-05-23T13:13:00Z" w:initials="EJB">
    <w:p w14:paraId="7D867FB3" w14:textId="205D3689" w:rsidR="00A1120D" w:rsidRDefault="00A1120D">
      <w:pPr>
        <w:pStyle w:val="CommentText"/>
      </w:pPr>
      <w:r>
        <w:rPr>
          <w:rStyle w:val="CommentReference"/>
        </w:rPr>
        <w:annotationRef/>
      </w:r>
      <w:r>
        <w:t>Do approvers need to be broken down into specific tasks?  (PCD, HL, DOA, etc.)</w:t>
      </w:r>
    </w:p>
  </w:comment>
  <w:comment w:id="219" w:author="Gene Belford" w:date="2017-05-23T13:22:00Z" w:initials="EJB">
    <w:p w14:paraId="0D178D42" w14:textId="7E770871" w:rsidR="00A1120D" w:rsidRDefault="00A1120D">
      <w:pPr>
        <w:pStyle w:val="CommentText"/>
      </w:pPr>
      <w:r>
        <w:rPr>
          <w:rStyle w:val="CommentReference"/>
        </w:rPr>
        <w:annotationRef/>
      </w:r>
      <w:r>
        <w:t xml:space="preserve">Needed to confirm this can be done.  </w:t>
      </w:r>
    </w:p>
  </w:comment>
  <w:comment w:id="227" w:author="Gene Belford" w:date="2017-05-23T13:26:00Z" w:initials="EJB">
    <w:p w14:paraId="48C34604" w14:textId="5437B498" w:rsidR="00A1120D" w:rsidRDefault="00A1120D">
      <w:pPr>
        <w:pStyle w:val="CommentText"/>
      </w:pPr>
      <w:r>
        <w:rPr>
          <w:rStyle w:val="CommentReference"/>
        </w:rPr>
        <w:annotationRef/>
      </w:r>
      <w:r>
        <w:t>Does this need to be kept if this application is only for ARCI?</w:t>
      </w:r>
    </w:p>
  </w:comment>
  <w:comment w:id="241" w:author="Gene Belford" w:date="2017-05-23T14:31:00Z" w:initials="EJB">
    <w:p w14:paraId="42D61A80" w14:textId="2816AED5" w:rsidR="00A1120D" w:rsidRDefault="00A1120D">
      <w:pPr>
        <w:pStyle w:val="CommentText"/>
      </w:pPr>
      <w:r>
        <w:rPr>
          <w:rStyle w:val="CommentReference"/>
        </w:rPr>
        <w:annotationRef/>
      </w:r>
      <w:r>
        <w:t>What if question.</w:t>
      </w:r>
    </w:p>
  </w:comment>
  <w:comment w:id="377" w:author="Gene Belford" w:date="2017-05-25T12:50:00Z" w:initials="EJB">
    <w:p w14:paraId="12F43384" w14:textId="01B15A93" w:rsidR="00A1120D" w:rsidRDefault="00A1120D">
      <w:pPr>
        <w:pStyle w:val="CommentText"/>
      </w:pPr>
      <w:r>
        <w:rPr>
          <w:rStyle w:val="CommentReference"/>
        </w:rPr>
        <w:annotationRef/>
      </w:r>
      <w:r>
        <w:t>Does this need to be changed to allow nulls?</w:t>
      </w:r>
    </w:p>
  </w:comment>
  <w:comment w:id="378" w:author="Gene Belford" w:date="2017-05-25T12:50:00Z" w:initials="EJB">
    <w:p w14:paraId="0BEC7234" w14:textId="753E9BC3" w:rsidR="00A1120D" w:rsidRDefault="00A1120D">
      <w:pPr>
        <w:pStyle w:val="CommentText"/>
      </w:pPr>
      <w:r>
        <w:rPr>
          <w:rStyle w:val="CommentReference"/>
        </w:rPr>
        <w:annotationRef/>
      </w:r>
      <w:r>
        <w:t>Does this need to be changed to allow nulls?</w:t>
      </w:r>
    </w:p>
  </w:comment>
  <w:comment w:id="379" w:author="Gene Belford" w:date="2017-05-25T12:50:00Z" w:initials="EJB">
    <w:p w14:paraId="7DEA7EB3" w14:textId="619A6BD0" w:rsidR="00A1120D" w:rsidRDefault="00A1120D">
      <w:pPr>
        <w:pStyle w:val="CommentText"/>
      </w:pPr>
      <w:r>
        <w:rPr>
          <w:rStyle w:val="CommentReference"/>
        </w:rPr>
        <w:annotationRef/>
      </w:r>
      <w:r>
        <w:t>Does this need to be changed to allow nulls?</w:t>
      </w:r>
    </w:p>
  </w:comment>
  <w:comment w:id="386" w:author="Gene Belford" w:date="2017-05-25T12:47:00Z" w:initials="EJB">
    <w:p w14:paraId="7580074F" w14:textId="228CEDF6" w:rsidR="00A1120D" w:rsidRDefault="00A1120D">
      <w:pPr>
        <w:pStyle w:val="CommentText"/>
      </w:pPr>
      <w:r>
        <w:rPr>
          <w:rStyle w:val="CommentReference"/>
        </w:rPr>
        <w:annotationRef/>
      </w:r>
      <w:r>
        <w:t>Does this need to be changed to allow nulls?</w:t>
      </w:r>
    </w:p>
  </w:comment>
  <w:comment w:id="387" w:author="Gene Belford" w:date="2017-05-25T12:48:00Z" w:initials="EJB">
    <w:p w14:paraId="062113CE" w14:textId="591F092A" w:rsidR="00A1120D" w:rsidRDefault="00A1120D">
      <w:pPr>
        <w:pStyle w:val="CommentText"/>
      </w:pPr>
      <w:r>
        <w:rPr>
          <w:rStyle w:val="CommentReference"/>
        </w:rPr>
        <w:annotationRef/>
      </w:r>
      <w:r>
        <w:t>Does this need to be changed to allow nulls?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CB045A" w15:done="0"/>
  <w15:commentEx w15:paraId="419DF2E1" w15:done="0"/>
  <w15:commentEx w15:paraId="4FA4FEF5" w15:done="0"/>
  <w15:commentEx w15:paraId="2BB3A35B" w15:done="0"/>
  <w15:commentEx w15:paraId="13F48CC3" w15:done="0"/>
  <w15:commentEx w15:paraId="20275BB4" w15:done="0"/>
  <w15:commentEx w15:paraId="12AC654B" w15:done="0"/>
  <w15:commentEx w15:paraId="30C93278" w15:done="0"/>
  <w15:commentEx w15:paraId="723848B7" w15:done="0"/>
  <w15:commentEx w15:paraId="0FE17B81" w15:paraIdParent="723848B7" w15:done="0"/>
  <w15:commentEx w15:paraId="1581621A" w15:done="0"/>
  <w15:commentEx w15:paraId="31A2C1CE" w15:done="0"/>
  <w15:commentEx w15:paraId="49DED310" w15:done="0"/>
  <w15:commentEx w15:paraId="1EA64130" w15:done="0"/>
  <w15:commentEx w15:paraId="7D867FB3" w15:done="0"/>
  <w15:commentEx w15:paraId="0D178D42" w15:done="0"/>
  <w15:commentEx w15:paraId="48C34604" w15:done="0"/>
  <w15:commentEx w15:paraId="42D61A80" w15:done="0"/>
  <w15:commentEx w15:paraId="12F43384" w15:done="0"/>
  <w15:commentEx w15:paraId="0BEC7234" w15:done="0"/>
  <w15:commentEx w15:paraId="7DEA7EB3" w15:done="0"/>
  <w15:commentEx w15:paraId="7580074F" w15:done="0"/>
  <w15:commentEx w15:paraId="062113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7DCB9B" w14:textId="77777777" w:rsidR="00B53139" w:rsidRDefault="00B53139" w:rsidP="00225649">
      <w:r>
        <w:separator/>
      </w:r>
    </w:p>
  </w:endnote>
  <w:endnote w:type="continuationSeparator" w:id="0">
    <w:p w14:paraId="26F168AB" w14:textId="77777777" w:rsidR="00B53139" w:rsidRDefault="00B53139" w:rsidP="0022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452F3" w14:textId="77777777" w:rsidR="00A1120D" w:rsidRDefault="00A1120D" w:rsidP="00E01E14">
    <w:pPr>
      <w:pStyle w:val="Footer"/>
    </w:pPr>
    <w:r>
      <w:t xml:space="preserve">Page </w:t>
    </w:r>
    <w:r w:rsidRPr="00E01E14">
      <w:fldChar w:fldCharType="begin"/>
    </w:r>
    <w:r w:rsidRPr="00E01E14">
      <w:instrText xml:space="preserve"> PAGE   \* MERGEFORMAT </w:instrText>
    </w:r>
    <w:r w:rsidRPr="00E01E14">
      <w:fldChar w:fldCharType="separate"/>
    </w:r>
    <w:r>
      <w:rPr>
        <w:noProof/>
      </w:rPr>
      <w:t>2</w:t>
    </w:r>
    <w:r w:rsidRPr="00E01E14">
      <w:rPr>
        <w:noProof/>
      </w:rPr>
      <w:fldChar w:fldCharType="end"/>
    </w:r>
  </w:p>
  <w:p w14:paraId="632EF1CB" w14:textId="77777777" w:rsidR="00A1120D" w:rsidRPr="009671D7" w:rsidRDefault="00A1120D" w:rsidP="009671D7">
    <w:pPr>
      <w:pStyle w:val="Disclaimer"/>
    </w:pPr>
    <w:r>
      <w:rPr>
        <w:b/>
      </w:rPr>
      <w:t>DISTRIBUTION STATEMENT B:</w:t>
    </w:r>
    <w:r>
      <w:t xml:space="preserve"> Distribution authorized to U.S. Government agencies only for administrative or operational use, August 11, 2011. Other requests for this document shall be referred to ACINT Department of the Office of Naval Intelligence.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4976A" w14:textId="77777777" w:rsidR="00A1120D" w:rsidRDefault="00A1120D" w:rsidP="00E01E14">
    <w:pPr>
      <w:pStyle w:val="Disclaimer"/>
    </w:pPr>
    <w:r>
      <w:rPr>
        <w:b/>
      </w:rPr>
      <w:t>DISTRIBUTION STATEMENT x:</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67D50" w14:textId="77777777" w:rsidR="00A1120D" w:rsidRPr="00835E0C" w:rsidRDefault="00A1120D" w:rsidP="00E01E14">
    <w:pPr>
      <w:pStyle w:val="Footer"/>
      <w:rPr>
        <w:lang w:val="fr-FR"/>
      </w:rPr>
    </w:pPr>
    <w:r w:rsidRPr="00835E0C">
      <w:rPr>
        <w:lang w:val="fr-FR"/>
      </w:rPr>
      <w:t xml:space="preserve">Page </w:t>
    </w:r>
    <w:r w:rsidRPr="00E01E14">
      <w:fldChar w:fldCharType="begin"/>
    </w:r>
    <w:r w:rsidRPr="00835E0C">
      <w:rPr>
        <w:lang w:val="fr-FR"/>
      </w:rPr>
      <w:instrText xml:space="preserve"> PAGE   \* MERGEFORMAT </w:instrText>
    </w:r>
    <w:r w:rsidRPr="00E01E14">
      <w:fldChar w:fldCharType="separate"/>
    </w:r>
    <w:r w:rsidR="00742149">
      <w:rPr>
        <w:noProof/>
        <w:lang w:val="fr-FR"/>
      </w:rPr>
      <w:t>x</w:t>
    </w:r>
    <w:r w:rsidRPr="00E01E14">
      <w:rPr>
        <w:noProof/>
      </w:rPr>
      <w:fldChar w:fldCharType="end"/>
    </w:r>
  </w:p>
  <w:p w14:paraId="0B8249F2" w14:textId="77777777" w:rsidR="00A1120D" w:rsidRPr="00835E0C" w:rsidRDefault="00A1120D" w:rsidP="009671D7">
    <w:pPr>
      <w:pStyle w:val="Disclaimer"/>
      <w:rPr>
        <w:lang w:val="fr-FR"/>
      </w:rPr>
    </w:pPr>
    <w:r w:rsidRPr="00835E0C">
      <w:rPr>
        <w:b/>
        <w:lang w:val="fr-FR"/>
      </w:rPr>
      <w:t>DISTRIBUTION STATEMENT 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AB197" w14:textId="77777777" w:rsidR="00A1120D" w:rsidRDefault="00A1120D" w:rsidP="00E01E14">
    <w:pPr>
      <w:pStyle w:val="Footer"/>
    </w:pPr>
    <w:r>
      <w:t xml:space="preserve">Page </w:t>
    </w:r>
    <w:r w:rsidRPr="00E01E14">
      <w:fldChar w:fldCharType="begin"/>
    </w:r>
    <w:r w:rsidRPr="00E01E14">
      <w:instrText xml:space="preserve"> PAGE   \* MERGEFORMAT </w:instrText>
    </w:r>
    <w:r w:rsidRPr="00E01E14">
      <w:fldChar w:fldCharType="separate"/>
    </w:r>
    <w:r w:rsidR="00742149">
      <w:rPr>
        <w:noProof/>
      </w:rPr>
      <w:t>88</w:t>
    </w:r>
    <w:r w:rsidRPr="00E01E14">
      <w:rPr>
        <w:noProof/>
      </w:rPr>
      <w:fldChar w:fldCharType="end"/>
    </w:r>
  </w:p>
  <w:p w14:paraId="0AFBEE49" w14:textId="77777777" w:rsidR="00A1120D" w:rsidRPr="009671D7" w:rsidRDefault="00A1120D" w:rsidP="009671D7">
    <w:pPr>
      <w:pStyle w:val="Disclaimer"/>
    </w:pPr>
    <w:r>
      <w:rPr>
        <w:b/>
      </w:rPr>
      <w:t>DISTRIBUTION STATEMENT x:</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131A77" w14:textId="77777777" w:rsidR="00B53139" w:rsidRDefault="00B53139" w:rsidP="00225649">
      <w:r>
        <w:separator/>
      </w:r>
    </w:p>
  </w:footnote>
  <w:footnote w:type="continuationSeparator" w:id="0">
    <w:p w14:paraId="43896D71" w14:textId="77777777" w:rsidR="00B53139" w:rsidRDefault="00B53139" w:rsidP="002256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A1120D" w14:paraId="466550E0" w14:textId="77777777" w:rsidTr="009671D7">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476A3483" w14:textId="77777777" w:rsidR="00A1120D" w:rsidRDefault="00A1120D">
          <w:pPr>
            <w:rPr>
              <w:rFonts w:ascii="Helvetica" w:eastAsia="PMingLiU" w:hAnsi="Helvetica"/>
              <w:b/>
            </w:rPr>
          </w:pPr>
          <w:r>
            <w:rPr>
              <w:rFonts w:ascii="Helvetica" w:hAnsi="Helvetica"/>
              <w:b/>
              <w:noProof/>
            </w:rPr>
            <w:drawing>
              <wp:inline distT="0" distB="0" distL="0" distR="0" wp14:anchorId="2FE35E6F" wp14:editId="40AA9833">
                <wp:extent cx="1483995" cy="250190"/>
                <wp:effectExtent l="0" t="0" r="1905" b="0"/>
                <wp:docPr id="18" name="Picture 18"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506D5F81" w14:textId="77777777" w:rsidR="00A1120D" w:rsidRDefault="00A1120D"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EF5B082" w14:textId="77777777" w:rsidR="00A1120D" w:rsidRDefault="00A1120D"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2811A23" w14:textId="77777777" w:rsidR="00A1120D" w:rsidRDefault="00A1120D"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2DD458F4" w14:textId="77777777" w:rsidR="00A1120D" w:rsidRDefault="00A1120D" w:rsidP="00A12839">
          <w:pPr>
            <w:pStyle w:val="TableHeader"/>
          </w:pPr>
          <w:r>
            <w:t>DATE</w:t>
          </w:r>
        </w:p>
      </w:tc>
    </w:tr>
    <w:tr w:rsidR="00A1120D" w14:paraId="703A6E3C" w14:textId="77777777" w:rsidTr="009671D7">
      <w:trPr>
        <w:cantSplit/>
        <w:jc w:val="center"/>
      </w:trPr>
      <w:tc>
        <w:tcPr>
          <w:tcW w:w="2700" w:type="dxa"/>
          <w:vMerge/>
          <w:tcBorders>
            <w:top w:val="nil"/>
            <w:left w:val="nil"/>
            <w:bottom w:val="nil"/>
            <w:right w:val="single" w:sz="8" w:space="0" w:color="auto"/>
          </w:tcBorders>
          <w:vAlign w:val="center"/>
          <w:hideMark/>
        </w:tcPr>
        <w:p w14:paraId="37DC6FC0" w14:textId="77777777" w:rsidR="00A1120D" w:rsidRDefault="00A1120D">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EB7F271" w14:textId="77777777" w:rsidR="00A1120D" w:rsidRDefault="00A1120D" w:rsidP="001959C8">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1DC9CCA" w14:textId="77777777" w:rsidR="00A1120D" w:rsidRDefault="00A1120D" w:rsidP="001959C8">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5777ACA6" w14:textId="77777777" w:rsidR="00A1120D" w:rsidRDefault="00A1120D" w:rsidP="001959C8">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5275025" w14:textId="77777777" w:rsidR="00A1120D" w:rsidRDefault="00A1120D" w:rsidP="001959C8">
          <w:pPr>
            <w:pStyle w:val="TableHeaderRow"/>
          </w:pPr>
        </w:p>
      </w:tc>
    </w:tr>
  </w:tbl>
  <w:p w14:paraId="0CA3E8FD" w14:textId="77777777" w:rsidR="00A1120D" w:rsidRPr="009671D7" w:rsidRDefault="00A1120D" w:rsidP="00967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A1120D" w14:paraId="0A0242F0" w14:textId="77777777" w:rsidTr="00D63BCB">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3D9C6DC2" w14:textId="77777777" w:rsidR="00A1120D" w:rsidRDefault="00A1120D" w:rsidP="00D63BCB">
          <w:pPr>
            <w:rPr>
              <w:rFonts w:ascii="Helvetica" w:eastAsia="PMingLiU" w:hAnsi="Helvetica"/>
              <w:b/>
            </w:rPr>
          </w:pPr>
          <w:r>
            <w:rPr>
              <w:rFonts w:ascii="Helvetica" w:hAnsi="Helvetica"/>
              <w:b/>
              <w:noProof/>
            </w:rPr>
            <w:drawing>
              <wp:inline distT="0" distB="0" distL="0" distR="0" wp14:anchorId="6B9DA821" wp14:editId="1A47DE65">
                <wp:extent cx="1483995" cy="250190"/>
                <wp:effectExtent l="0" t="0" r="1905" b="0"/>
                <wp:docPr id="19" name="Picture 19"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352B858B" w14:textId="77777777" w:rsidR="00A1120D" w:rsidRDefault="00A1120D"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61AEE5B5" w14:textId="77777777" w:rsidR="00A1120D" w:rsidRDefault="00A1120D"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DAF4426" w14:textId="77777777" w:rsidR="00A1120D" w:rsidRDefault="00A1120D"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17D60ECB" w14:textId="77777777" w:rsidR="00A1120D" w:rsidRDefault="00A1120D" w:rsidP="00A12839">
          <w:pPr>
            <w:pStyle w:val="TableHeader"/>
          </w:pPr>
          <w:r>
            <w:t>DATE</w:t>
          </w:r>
        </w:p>
      </w:tc>
    </w:tr>
    <w:tr w:rsidR="00A1120D" w14:paraId="6E0150F7" w14:textId="77777777" w:rsidTr="00D63BCB">
      <w:trPr>
        <w:cantSplit/>
        <w:jc w:val="center"/>
      </w:trPr>
      <w:tc>
        <w:tcPr>
          <w:tcW w:w="2700" w:type="dxa"/>
          <w:vMerge/>
          <w:tcBorders>
            <w:top w:val="nil"/>
            <w:left w:val="nil"/>
            <w:bottom w:val="nil"/>
            <w:right w:val="single" w:sz="8" w:space="0" w:color="auto"/>
          </w:tcBorders>
          <w:vAlign w:val="center"/>
          <w:hideMark/>
        </w:tcPr>
        <w:p w14:paraId="13CEA5B7" w14:textId="77777777" w:rsidR="00A1120D" w:rsidRDefault="00A1120D" w:rsidP="00D63BCB">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79B81D9E" w14:textId="77777777" w:rsidR="00A1120D" w:rsidRDefault="00A1120D" w:rsidP="001959C8">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275522D2" w14:textId="77777777" w:rsidR="00A1120D" w:rsidRDefault="00A1120D" w:rsidP="001959C8">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0825A5D6" w14:textId="77777777" w:rsidR="00A1120D" w:rsidRDefault="00A1120D" w:rsidP="001959C8">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757CA86" w14:textId="77777777" w:rsidR="00A1120D" w:rsidRDefault="00A1120D" w:rsidP="001959C8">
          <w:pPr>
            <w:pStyle w:val="TableHeaderRow"/>
          </w:pPr>
        </w:p>
      </w:tc>
    </w:tr>
  </w:tbl>
  <w:p w14:paraId="438C0F36" w14:textId="77777777" w:rsidR="00A1120D" w:rsidRDefault="00A112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D10345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1E2C9F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72EA1282"/>
    <w:lvl w:ilvl="0">
      <w:start w:val="1"/>
      <w:numFmt w:val="decimal"/>
      <w:pStyle w:val="ListNumber2"/>
      <w:lvlText w:val="%1."/>
      <w:lvlJc w:val="left"/>
      <w:pPr>
        <w:ind w:left="720" w:hanging="360"/>
      </w:pPr>
      <w:rPr>
        <w:rFonts w:hint="default"/>
      </w:rPr>
    </w:lvl>
  </w:abstractNum>
  <w:abstractNum w:abstractNumId="3" w15:restartNumberingAfterBreak="0">
    <w:nsid w:val="FFFFFF80"/>
    <w:multiLevelType w:val="singleLevel"/>
    <w:tmpl w:val="852EC1D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3A3A11FE"/>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4CA5B8"/>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9029AA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61A7A9A"/>
    <w:lvl w:ilvl="0">
      <w:start w:val="1"/>
      <w:numFmt w:val="decimal"/>
      <w:pStyle w:val="ListNumber"/>
      <w:lvlText w:val="%1."/>
      <w:lvlJc w:val="left"/>
      <w:pPr>
        <w:ind w:left="720" w:hanging="360"/>
      </w:pPr>
    </w:lvl>
  </w:abstractNum>
  <w:abstractNum w:abstractNumId="8" w15:restartNumberingAfterBreak="0">
    <w:nsid w:val="FFFFFF89"/>
    <w:multiLevelType w:val="singleLevel"/>
    <w:tmpl w:val="2CBEC6A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B46B4"/>
    <w:multiLevelType w:val="hybridMultilevel"/>
    <w:tmpl w:val="6C2C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3073A3"/>
    <w:multiLevelType w:val="hybridMultilevel"/>
    <w:tmpl w:val="1820F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455C1"/>
    <w:multiLevelType w:val="hybridMultilevel"/>
    <w:tmpl w:val="22660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77C7E"/>
    <w:multiLevelType w:val="hybridMultilevel"/>
    <w:tmpl w:val="ECBCA2B6"/>
    <w:lvl w:ilvl="0" w:tplc="D3528DDA">
      <w:start w:val="1"/>
      <w:numFmt w:val="lowerLetter"/>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BA6093B"/>
    <w:multiLevelType w:val="hybridMultilevel"/>
    <w:tmpl w:val="36107DBC"/>
    <w:lvl w:ilvl="0" w:tplc="840C67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816FD1"/>
    <w:multiLevelType w:val="hybridMultilevel"/>
    <w:tmpl w:val="FB80E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561A34"/>
    <w:multiLevelType w:val="hybridMultilevel"/>
    <w:tmpl w:val="CFB60926"/>
    <w:lvl w:ilvl="0" w:tplc="5EBCBCEE">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33D48F3"/>
    <w:multiLevelType w:val="hybridMultilevel"/>
    <w:tmpl w:val="BDB21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0584"/>
    <w:multiLevelType w:val="singleLevel"/>
    <w:tmpl w:val="F39C49C4"/>
    <w:lvl w:ilvl="0">
      <w:start w:val="1"/>
      <w:numFmt w:val="bullet"/>
      <w:pStyle w:val="Dash5"/>
      <w:lvlText w:val="-"/>
      <w:lvlJc w:val="left"/>
      <w:pPr>
        <w:tabs>
          <w:tab w:val="num" w:pos="1080"/>
        </w:tabs>
        <w:ind w:left="1080" w:hanging="360"/>
      </w:pPr>
      <w:rPr>
        <w:rFonts w:ascii="Times New Roman" w:hAnsi="Times New Roman" w:hint="default"/>
        <w:sz w:val="16"/>
      </w:rPr>
    </w:lvl>
  </w:abstractNum>
  <w:abstractNum w:abstractNumId="18" w15:restartNumberingAfterBreak="0">
    <w:nsid w:val="14AA6066"/>
    <w:multiLevelType w:val="hybridMultilevel"/>
    <w:tmpl w:val="E61207D2"/>
    <w:lvl w:ilvl="0" w:tplc="ACB63D9E">
      <w:start w:val="1"/>
      <w:numFmt w:val="bullet"/>
      <w:pStyle w:val="Table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5C62FC"/>
    <w:multiLevelType w:val="hybridMultilevel"/>
    <w:tmpl w:val="2F90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A655E"/>
    <w:multiLevelType w:val="hybridMultilevel"/>
    <w:tmpl w:val="22B49BE6"/>
    <w:lvl w:ilvl="0" w:tplc="0409000F">
      <w:start w:val="1"/>
      <w:numFmt w:val="decimal"/>
      <w:lvlText w:val="%1."/>
      <w:lvlJc w:val="left"/>
      <w:pPr>
        <w:tabs>
          <w:tab w:val="num" w:pos="720"/>
        </w:tabs>
        <w:ind w:left="720" w:hanging="360"/>
      </w:pPr>
    </w:lvl>
    <w:lvl w:ilvl="1" w:tplc="73AAC1D4" w:tentative="1">
      <w:start w:val="1"/>
      <w:numFmt w:val="decimal"/>
      <w:lvlText w:val="%2."/>
      <w:lvlJc w:val="left"/>
      <w:pPr>
        <w:tabs>
          <w:tab w:val="num" w:pos="1440"/>
        </w:tabs>
        <w:ind w:left="1440" w:hanging="360"/>
      </w:pPr>
    </w:lvl>
    <w:lvl w:ilvl="2" w:tplc="7B6EB5A6" w:tentative="1">
      <w:start w:val="1"/>
      <w:numFmt w:val="decimal"/>
      <w:lvlText w:val="%3."/>
      <w:lvlJc w:val="left"/>
      <w:pPr>
        <w:tabs>
          <w:tab w:val="num" w:pos="2160"/>
        </w:tabs>
        <w:ind w:left="2160" w:hanging="360"/>
      </w:pPr>
    </w:lvl>
    <w:lvl w:ilvl="3" w:tplc="3F8C640A" w:tentative="1">
      <w:start w:val="1"/>
      <w:numFmt w:val="decimal"/>
      <w:lvlText w:val="%4."/>
      <w:lvlJc w:val="left"/>
      <w:pPr>
        <w:tabs>
          <w:tab w:val="num" w:pos="2880"/>
        </w:tabs>
        <w:ind w:left="2880" w:hanging="360"/>
      </w:pPr>
    </w:lvl>
    <w:lvl w:ilvl="4" w:tplc="3374736C" w:tentative="1">
      <w:start w:val="1"/>
      <w:numFmt w:val="decimal"/>
      <w:lvlText w:val="%5."/>
      <w:lvlJc w:val="left"/>
      <w:pPr>
        <w:tabs>
          <w:tab w:val="num" w:pos="3600"/>
        </w:tabs>
        <w:ind w:left="3600" w:hanging="360"/>
      </w:pPr>
    </w:lvl>
    <w:lvl w:ilvl="5" w:tplc="71B24276" w:tentative="1">
      <w:start w:val="1"/>
      <w:numFmt w:val="decimal"/>
      <w:lvlText w:val="%6."/>
      <w:lvlJc w:val="left"/>
      <w:pPr>
        <w:tabs>
          <w:tab w:val="num" w:pos="4320"/>
        </w:tabs>
        <w:ind w:left="4320" w:hanging="360"/>
      </w:pPr>
    </w:lvl>
    <w:lvl w:ilvl="6" w:tplc="3498001A" w:tentative="1">
      <w:start w:val="1"/>
      <w:numFmt w:val="decimal"/>
      <w:lvlText w:val="%7."/>
      <w:lvlJc w:val="left"/>
      <w:pPr>
        <w:tabs>
          <w:tab w:val="num" w:pos="5040"/>
        </w:tabs>
        <w:ind w:left="5040" w:hanging="360"/>
      </w:pPr>
    </w:lvl>
    <w:lvl w:ilvl="7" w:tplc="42CE302A" w:tentative="1">
      <w:start w:val="1"/>
      <w:numFmt w:val="decimal"/>
      <w:lvlText w:val="%8."/>
      <w:lvlJc w:val="left"/>
      <w:pPr>
        <w:tabs>
          <w:tab w:val="num" w:pos="5760"/>
        </w:tabs>
        <w:ind w:left="5760" w:hanging="360"/>
      </w:pPr>
    </w:lvl>
    <w:lvl w:ilvl="8" w:tplc="3D381DB4" w:tentative="1">
      <w:start w:val="1"/>
      <w:numFmt w:val="decimal"/>
      <w:lvlText w:val="%9."/>
      <w:lvlJc w:val="left"/>
      <w:pPr>
        <w:tabs>
          <w:tab w:val="num" w:pos="6480"/>
        </w:tabs>
        <w:ind w:left="6480" w:hanging="360"/>
      </w:pPr>
    </w:lvl>
  </w:abstractNum>
  <w:abstractNum w:abstractNumId="21" w15:restartNumberingAfterBreak="0">
    <w:nsid w:val="1BF11A40"/>
    <w:multiLevelType w:val="hybridMultilevel"/>
    <w:tmpl w:val="A1722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EF23AD"/>
    <w:multiLevelType w:val="hybridMultilevel"/>
    <w:tmpl w:val="B7584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FE65EC"/>
    <w:multiLevelType w:val="hybridMultilevel"/>
    <w:tmpl w:val="EC344292"/>
    <w:lvl w:ilvl="0" w:tplc="345897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6445D"/>
    <w:multiLevelType w:val="hybridMultilevel"/>
    <w:tmpl w:val="D3F27C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853115"/>
    <w:multiLevelType w:val="hybridMultilevel"/>
    <w:tmpl w:val="49E8A436"/>
    <w:lvl w:ilvl="0" w:tplc="36945AAE">
      <w:start w:val="1"/>
      <w:numFmt w:val="decimal"/>
      <w:pStyle w:val="TableBullet-3"/>
      <w:lvlText w:val="%1."/>
      <w:lvlJc w:val="left"/>
      <w:pPr>
        <w:ind w:left="360" w:hanging="360"/>
      </w:pPr>
      <w:rPr>
        <w:rFont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26" w15:restartNumberingAfterBreak="0">
    <w:nsid w:val="24FD43A2"/>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27" w15:restartNumberingAfterBreak="0">
    <w:nsid w:val="28E50CBB"/>
    <w:multiLevelType w:val="hybridMultilevel"/>
    <w:tmpl w:val="15BE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776C20"/>
    <w:multiLevelType w:val="hybridMultilevel"/>
    <w:tmpl w:val="59D22470"/>
    <w:lvl w:ilvl="0" w:tplc="2870B04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77118A"/>
    <w:multiLevelType w:val="hybridMultilevel"/>
    <w:tmpl w:val="112E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1738E"/>
    <w:multiLevelType w:val="hybridMultilevel"/>
    <w:tmpl w:val="BBAE8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16D19"/>
    <w:multiLevelType w:val="hybridMultilevel"/>
    <w:tmpl w:val="6554D6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A4F9E"/>
    <w:multiLevelType w:val="hybridMultilevel"/>
    <w:tmpl w:val="D6505D5E"/>
    <w:lvl w:ilvl="0" w:tplc="4EC6875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917902"/>
    <w:multiLevelType w:val="hybridMultilevel"/>
    <w:tmpl w:val="B6987322"/>
    <w:lvl w:ilvl="0" w:tplc="42C291B0">
      <w:start w:val="1"/>
      <w:numFmt w:val="bullet"/>
      <w:pStyle w:val="TableBullet10p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0C41466"/>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30EC1CD3"/>
    <w:multiLevelType w:val="hybridMultilevel"/>
    <w:tmpl w:val="E63AEC10"/>
    <w:lvl w:ilvl="0" w:tplc="61240C9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9E5DBB"/>
    <w:multiLevelType w:val="hybridMultilevel"/>
    <w:tmpl w:val="9F0640C2"/>
    <w:lvl w:ilvl="0" w:tplc="04090001">
      <w:start w:val="1"/>
      <w:numFmt w:val="bullet"/>
      <w:lvlText w:val=""/>
      <w:lvlJc w:val="left"/>
      <w:pPr>
        <w:ind w:left="720" w:hanging="360"/>
      </w:pPr>
      <w:rPr>
        <w:rFonts w:ascii="Symbol" w:hAnsi="Symbol" w:hint="default"/>
      </w:rPr>
    </w:lvl>
    <w:lvl w:ilvl="1" w:tplc="E220AA04">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F61753"/>
    <w:multiLevelType w:val="hybridMultilevel"/>
    <w:tmpl w:val="73BA3182"/>
    <w:lvl w:ilvl="0" w:tplc="FFFFFFFF">
      <w:start w:val="1"/>
      <w:numFmt w:val="upperLetter"/>
      <w:pStyle w:val="Appendix"/>
      <w:lvlText w:val="Appendix %1."/>
      <w:lvlJc w:val="left"/>
      <w:pPr>
        <w:tabs>
          <w:tab w:val="num" w:pos="1800"/>
        </w:tabs>
      </w:pPr>
      <w:rPr>
        <w:rFonts w:ascii="Times New Roman" w:hAnsi="Times New Roman" w:hint="default"/>
      </w:rPr>
    </w:lvl>
    <w:lvl w:ilvl="1" w:tplc="FFFFFFFF">
      <w:start w:val="1"/>
      <w:numFmt w:val="lowerLetter"/>
      <w:lvlText w:val="%2."/>
      <w:lvlJc w:val="left"/>
      <w:pPr>
        <w:tabs>
          <w:tab w:val="num" w:pos="1440"/>
        </w:tabs>
        <w:ind w:left="1440" w:hanging="360"/>
      </w:pPr>
      <w:rPr>
        <w:rFonts w:ascii="Times New Roman" w:hAnsi="Times New Roman"/>
      </w:rPr>
    </w:lvl>
    <w:lvl w:ilvl="2" w:tplc="FFFFFFFF">
      <w:start w:val="1"/>
      <w:numFmt w:val="lowerRoman"/>
      <w:lvlText w:val="%3."/>
      <w:lvlJc w:val="right"/>
      <w:pPr>
        <w:tabs>
          <w:tab w:val="num" w:pos="2160"/>
        </w:tabs>
        <w:ind w:left="2160" w:hanging="180"/>
      </w:pPr>
      <w:rPr>
        <w:rFonts w:ascii="Times New Roman" w:hAnsi="Times New Roman"/>
      </w:rPr>
    </w:lvl>
    <w:lvl w:ilvl="3" w:tplc="FFFFFFFF">
      <w:start w:val="1"/>
      <w:numFmt w:val="decimal"/>
      <w:lvlText w:val="%4."/>
      <w:lvlJc w:val="left"/>
      <w:pPr>
        <w:tabs>
          <w:tab w:val="num" w:pos="2880"/>
        </w:tabs>
        <w:ind w:left="2880" w:hanging="360"/>
      </w:pPr>
      <w:rPr>
        <w:rFonts w:ascii="Times New Roman" w:hAnsi="Times New Roman"/>
      </w:rPr>
    </w:lvl>
    <w:lvl w:ilvl="4" w:tplc="FFFFFFFF">
      <w:start w:val="1"/>
      <w:numFmt w:val="lowerLetter"/>
      <w:lvlText w:val="%5."/>
      <w:lvlJc w:val="left"/>
      <w:pPr>
        <w:tabs>
          <w:tab w:val="num" w:pos="3600"/>
        </w:tabs>
        <w:ind w:left="3600" w:hanging="360"/>
      </w:pPr>
      <w:rPr>
        <w:rFonts w:ascii="Times New Roman" w:hAnsi="Times New Roman"/>
      </w:rPr>
    </w:lvl>
    <w:lvl w:ilvl="5" w:tplc="FFFFFFFF">
      <w:start w:val="1"/>
      <w:numFmt w:val="lowerRoman"/>
      <w:lvlText w:val="%6."/>
      <w:lvlJc w:val="right"/>
      <w:pPr>
        <w:tabs>
          <w:tab w:val="num" w:pos="4320"/>
        </w:tabs>
        <w:ind w:left="4320" w:hanging="180"/>
      </w:pPr>
      <w:rPr>
        <w:rFonts w:ascii="Times New Roman" w:hAnsi="Times New Roman"/>
      </w:rPr>
    </w:lvl>
    <w:lvl w:ilvl="6" w:tplc="FFFFFFFF">
      <w:start w:val="1"/>
      <w:numFmt w:val="decimal"/>
      <w:lvlText w:val="%7."/>
      <w:lvlJc w:val="left"/>
      <w:pPr>
        <w:tabs>
          <w:tab w:val="num" w:pos="5040"/>
        </w:tabs>
        <w:ind w:left="5040" w:hanging="360"/>
      </w:pPr>
      <w:rPr>
        <w:rFonts w:ascii="Times New Roman" w:hAnsi="Times New Roman"/>
      </w:rPr>
    </w:lvl>
    <w:lvl w:ilvl="7" w:tplc="FFFFFFFF">
      <w:start w:val="1"/>
      <w:numFmt w:val="lowerLetter"/>
      <w:lvlText w:val="%8."/>
      <w:lvlJc w:val="left"/>
      <w:pPr>
        <w:tabs>
          <w:tab w:val="num" w:pos="5760"/>
        </w:tabs>
        <w:ind w:left="5760" w:hanging="360"/>
      </w:pPr>
      <w:rPr>
        <w:rFonts w:ascii="Times New Roman" w:hAnsi="Times New Roman"/>
      </w:rPr>
    </w:lvl>
    <w:lvl w:ilvl="8" w:tplc="FFFFFFFF">
      <w:start w:val="1"/>
      <w:numFmt w:val="lowerRoman"/>
      <w:lvlText w:val="%9."/>
      <w:lvlJc w:val="right"/>
      <w:pPr>
        <w:tabs>
          <w:tab w:val="num" w:pos="6480"/>
        </w:tabs>
        <w:ind w:left="6480" w:hanging="180"/>
      </w:pPr>
      <w:rPr>
        <w:rFonts w:ascii="Times New Roman" w:hAnsi="Times New Roman"/>
      </w:rPr>
    </w:lvl>
  </w:abstractNum>
  <w:abstractNum w:abstractNumId="38" w15:restartNumberingAfterBreak="0">
    <w:nsid w:val="3A4100BE"/>
    <w:multiLevelType w:val="hybridMultilevel"/>
    <w:tmpl w:val="692AF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904BB1"/>
    <w:multiLevelType w:val="hybridMultilevel"/>
    <w:tmpl w:val="C23ADBFC"/>
    <w:lvl w:ilvl="0" w:tplc="D8BADD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120212"/>
    <w:multiLevelType w:val="hybridMultilevel"/>
    <w:tmpl w:val="26BC6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8C763F"/>
    <w:multiLevelType w:val="hybridMultilevel"/>
    <w:tmpl w:val="41641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B1116F"/>
    <w:multiLevelType w:val="singleLevel"/>
    <w:tmpl w:val="04090019"/>
    <w:lvl w:ilvl="0">
      <w:start w:val="1"/>
      <w:numFmt w:val="lowerLetter"/>
      <w:pStyle w:val="FocusBullet"/>
      <w:lvlText w:val="%1."/>
      <w:lvlJc w:val="left"/>
      <w:pPr>
        <w:ind w:left="360" w:hanging="360"/>
      </w:pPr>
    </w:lvl>
  </w:abstractNum>
  <w:abstractNum w:abstractNumId="43" w15:restartNumberingAfterBreak="0">
    <w:nsid w:val="41CA23D1"/>
    <w:multiLevelType w:val="hybridMultilevel"/>
    <w:tmpl w:val="942838C8"/>
    <w:lvl w:ilvl="0" w:tplc="87C8AC54">
      <w:start w:val="1"/>
      <w:numFmt w:val="bullet"/>
      <w:pStyle w:val="Body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44" w15:restartNumberingAfterBreak="0">
    <w:nsid w:val="4359766A"/>
    <w:multiLevelType w:val="hybridMultilevel"/>
    <w:tmpl w:val="2384E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984DF2"/>
    <w:multiLevelType w:val="singleLevel"/>
    <w:tmpl w:val="09625952"/>
    <w:lvl w:ilvl="0">
      <w:start w:val="1"/>
      <w:numFmt w:val="bullet"/>
      <w:pStyle w:val="Dash25"/>
      <w:lvlText w:val="-"/>
      <w:lvlJc w:val="left"/>
      <w:pPr>
        <w:tabs>
          <w:tab w:val="num" w:pos="360"/>
        </w:tabs>
        <w:ind w:left="360" w:hanging="360"/>
      </w:pPr>
      <w:rPr>
        <w:rFonts w:ascii="Times New Roman" w:hAnsi="Times New Roman" w:hint="default"/>
        <w:sz w:val="16"/>
      </w:rPr>
    </w:lvl>
  </w:abstractNum>
  <w:abstractNum w:abstractNumId="46" w15:restartNumberingAfterBreak="0">
    <w:nsid w:val="46BA0BA7"/>
    <w:multiLevelType w:val="hybridMultilevel"/>
    <w:tmpl w:val="65CE0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DB43D9"/>
    <w:multiLevelType w:val="hybridMultilevel"/>
    <w:tmpl w:val="5894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C0F2311"/>
    <w:multiLevelType w:val="hybridMultilevel"/>
    <w:tmpl w:val="F6EE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B05E3"/>
    <w:multiLevelType w:val="hybridMultilevel"/>
    <w:tmpl w:val="089C8A06"/>
    <w:lvl w:ilvl="0" w:tplc="DE7A91FA">
      <w:start w:val="1"/>
      <w:numFmt w:val="bullet"/>
      <w:pStyle w:val="C2MACTableText"/>
      <w:lvlText w:val=""/>
      <w:lvlJc w:val="left"/>
      <w:pPr>
        <w:tabs>
          <w:tab w:val="num" w:pos="583"/>
        </w:tabs>
        <w:ind w:left="439" w:hanging="115"/>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E4C0247"/>
    <w:multiLevelType w:val="multilevel"/>
    <w:tmpl w:val="C7826E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ED21D9E"/>
    <w:multiLevelType w:val="singleLevel"/>
    <w:tmpl w:val="04090019"/>
    <w:lvl w:ilvl="0">
      <w:start w:val="1"/>
      <w:numFmt w:val="lowerLetter"/>
      <w:pStyle w:val="Bullet"/>
      <w:lvlText w:val="%1."/>
      <w:lvlJc w:val="left"/>
      <w:pPr>
        <w:ind w:left="360" w:hanging="360"/>
      </w:pPr>
    </w:lvl>
  </w:abstractNum>
  <w:abstractNum w:abstractNumId="52" w15:restartNumberingAfterBreak="0">
    <w:nsid w:val="53133D35"/>
    <w:multiLevelType w:val="hybridMultilevel"/>
    <w:tmpl w:val="BD62D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34F47BB"/>
    <w:multiLevelType w:val="hybridMultilevel"/>
    <w:tmpl w:val="3CD8B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D14DFE"/>
    <w:multiLevelType w:val="hybridMultilevel"/>
    <w:tmpl w:val="BAB4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DF385A"/>
    <w:multiLevelType w:val="hybridMultilevel"/>
    <w:tmpl w:val="12189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A06F39"/>
    <w:multiLevelType w:val="hybridMultilevel"/>
    <w:tmpl w:val="53A68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71E4F2E"/>
    <w:multiLevelType w:val="hybridMultilevel"/>
    <w:tmpl w:val="BE7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EB24C1"/>
    <w:multiLevelType w:val="hybridMultilevel"/>
    <w:tmpl w:val="13FC2D46"/>
    <w:lvl w:ilvl="0" w:tplc="A942C926">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3D737C"/>
    <w:multiLevelType w:val="hybridMultilevel"/>
    <w:tmpl w:val="70F4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A15F9"/>
    <w:multiLevelType w:val="hybridMultilevel"/>
    <w:tmpl w:val="6EDE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F60CF"/>
    <w:multiLevelType w:val="hybridMultilevel"/>
    <w:tmpl w:val="863896A8"/>
    <w:lvl w:ilvl="0" w:tplc="3E8A9FBE">
      <w:start w:val="1"/>
      <w:numFmt w:val="decimal"/>
      <w:lvlText w:val="%1."/>
      <w:lvlJc w:val="left"/>
      <w:pPr>
        <w:tabs>
          <w:tab w:val="num" w:pos="720"/>
        </w:tabs>
        <w:ind w:left="720" w:hanging="360"/>
      </w:pPr>
    </w:lvl>
    <w:lvl w:ilvl="1" w:tplc="A4B07766" w:tentative="1">
      <w:start w:val="1"/>
      <w:numFmt w:val="decimal"/>
      <w:lvlText w:val="%2."/>
      <w:lvlJc w:val="left"/>
      <w:pPr>
        <w:tabs>
          <w:tab w:val="num" w:pos="1440"/>
        </w:tabs>
        <w:ind w:left="1440" w:hanging="360"/>
      </w:pPr>
    </w:lvl>
    <w:lvl w:ilvl="2" w:tplc="18968038" w:tentative="1">
      <w:start w:val="1"/>
      <w:numFmt w:val="decimal"/>
      <w:lvlText w:val="%3."/>
      <w:lvlJc w:val="left"/>
      <w:pPr>
        <w:tabs>
          <w:tab w:val="num" w:pos="2160"/>
        </w:tabs>
        <w:ind w:left="2160" w:hanging="360"/>
      </w:pPr>
    </w:lvl>
    <w:lvl w:ilvl="3" w:tplc="52247E1E" w:tentative="1">
      <w:start w:val="1"/>
      <w:numFmt w:val="decimal"/>
      <w:lvlText w:val="%4."/>
      <w:lvlJc w:val="left"/>
      <w:pPr>
        <w:tabs>
          <w:tab w:val="num" w:pos="2880"/>
        </w:tabs>
        <w:ind w:left="2880" w:hanging="360"/>
      </w:pPr>
    </w:lvl>
    <w:lvl w:ilvl="4" w:tplc="C26EB29C" w:tentative="1">
      <w:start w:val="1"/>
      <w:numFmt w:val="decimal"/>
      <w:lvlText w:val="%5."/>
      <w:lvlJc w:val="left"/>
      <w:pPr>
        <w:tabs>
          <w:tab w:val="num" w:pos="3600"/>
        </w:tabs>
        <w:ind w:left="3600" w:hanging="360"/>
      </w:pPr>
    </w:lvl>
    <w:lvl w:ilvl="5" w:tplc="9228B6BE" w:tentative="1">
      <w:start w:val="1"/>
      <w:numFmt w:val="decimal"/>
      <w:lvlText w:val="%6."/>
      <w:lvlJc w:val="left"/>
      <w:pPr>
        <w:tabs>
          <w:tab w:val="num" w:pos="4320"/>
        </w:tabs>
        <w:ind w:left="4320" w:hanging="360"/>
      </w:pPr>
    </w:lvl>
    <w:lvl w:ilvl="6" w:tplc="2A8A5ABE" w:tentative="1">
      <w:start w:val="1"/>
      <w:numFmt w:val="decimal"/>
      <w:lvlText w:val="%7."/>
      <w:lvlJc w:val="left"/>
      <w:pPr>
        <w:tabs>
          <w:tab w:val="num" w:pos="5040"/>
        </w:tabs>
        <w:ind w:left="5040" w:hanging="360"/>
      </w:pPr>
    </w:lvl>
    <w:lvl w:ilvl="7" w:tplc="841465BE" w:tentative="1">
      <w:start w:val="1"/>
      <w:numFmt w:val="decimal"/>
      <w:lvlText w:val="%8."/>
      <w:lvlJc w:val="left"/>
      <w:pPr>
        <w:tabs>
          <w:tab w:val="num" w:pos="5760"/>
        </w:tabs>
        <w:ind w:left="5760" w:hanging="360"/>
      </w:pPr>
    </w:lvl>
    <w:lvl w:ilvl="8" w:tplc="921CC850" w:tentative="1">
      <w:start w:val="1"/>
      <w:numFmt w:val="decimal"/>
      <w:lvlText w:val="%9."/>
      <w:lvlJc w:val="left"/>
      <w:pPr>
        <w:tabs>
          <w:tab w:val="num" w:pos="6480"/>
        </w:tabs>
        <w:ind w:left="6480" w:hanging="360"/>
      </w:pPr>
    </w:lvl>
  </w:abstractNum>
  <w:abstractNum w:abstractNumId="62" w15:restartNumberingAfterBreak="0">
    <w:nsid w:val="62645B15"/>
    <w:multiLevelType w:val="hybridMultilevel"/>
    <w:tmpl w:val="E0C6A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CC6146"/>
    <w:multiLevelType w:val="hybridMultilevel"/>
    <w:tmpl w:val="144E748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5AB1423"/>
    <w:multiLevelType w:val="singleLevel"/>
    <w:tmpl w:val="4F9CA830"/>
    <w:lvl w:ilvl="0">
      <w:start w:val="1"/>
      <w:numFmt w:val="bullet"/>
      <w:pStyle w:val="Dash75"/>
      <w:lvlText w:val="-"/>
      <w:lvlJc w:val="left"/>
      <w:pPr>
        <w:tabs>
          <w:tab w:val="num" w:pos="1440"/>
        </w:tabs>
        <w:ind w:left="1440" w:hanging="360"/>
      </w:pPr>
      <w:rPr>
        <w:rFonts w:ascii="Times New Roman" w:hAnsi="Times New Roman" w:hint="default"/>
        <w:sz w:val="16"/>
      </w:rPr>
    </w:lvl>
  </w:abstractNum>
  <w:abstractNum w:abstractNumId="65" w15:restartNumberingAfterBreak="0">
    <w:nsid w:val="67A57225"/>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66" w15:restartNumberingAfterBreak="0">
    <w:nsid w:val="6BC53697"/>
    <w:multiLevelType w:val="hybridMultilevel"/>
    <w:tmpl w:val="2006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0B7B5A"/>
    <w:multiLevelType w:val="hybridMultilevel"/>
    <w:tmpl w:val="B5A870C2"/>
    <w:lvl w:ilvl="0" w:tplc="04090001">
      <w:start w:val="1"/>
      <w:numFmt w:val="bullet"/>
      <w:pStyle w:val="TableBullet-2"/>
      <w:lvlText w:val=""/>
      <w:lvlJc w:val="left"/>
      <w:pPr>
        <w:ind w:left="655" w:hanging="360"/>
      </w:pPr>
      <w:rPr>
        <w:rFonts w:ascii="Wingdings" w:hAnsi="Wingding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68" w15:restartNumberingAfterBreak="0">
    <w:nsid w:val="6D5B0941"/>
    <w:multiLevelType w:val="hybridMultilevel"/>
    <w:tmpl w:val="D7243B0C"/>
    <w:lvl w:ilvl="0" w:tplc="347A8EC8">
      <w:start w:val="1"/>
      <w:numFmt w:val="lowerLetter"/>
      <w:pStyle w:val="BodyLetter2"/>
      <w:lvlText w:val="%1."/>
      <w:lvlJc w:val="left"/>
      <w:pPr>
        <w:tabs>
          <w:tab w:val="num" w:pos="1440"/>
        </w:tabs>
        <w:ind w:left="1440" w:hanging="360"/>
      </w:pPr>
      <w:rPr>
        <w:rFonts w:cs="Times New Roman" w:hint="default"/>
      </w:rPr>
    </w:lvl>
    <w:lvl w:ilvl="1" w:tplc="04090003">
      <w:start w:val="1"/>
      <w:numFmt w:val="upperLetter"/>
      <w:lvlText w:val="%2."/>
      <w:lvlJc w:val="left"/>
      <w:pPr>
        <w:tabs>
          <w:tab w:val="num" w:pos="2520"/>
        </w:tabs>
        <w:ind w:left="2520" w:hanging="360"/>
      </w:pPr>
      <w:rPr>
        <w:rFonts w:cs="Times New Roman" w:hint="default"/>
      </w:rPr>
    </w:lvl>
    <w:lvl w:ilvl="2" w:tplc="04090005" w:tentative="1">
      <w:start w:val="1"/>
      <w:numFmt w:val="lowerRoman"/>
      <w:lvlText w:val="%3."/>
      <w:lvlJc w:val="right"/>
      <w:pPr>
        <w:tabs>
          <w:tab w:val="num" w:pos="3240"/>
        </w:tabs>
        <w:ind w:left="3240" w:hanging="180"/>
      </w:pPr>
      <w:rPr>
        <w:rFonts w:cs="Times New Roman"/>
      </w:rPr>
    </w:lvl>
    <w:lvl w:ilvl="3" w:tplc="04090001" w:tentative="1">
      <w:start w:val="1"/>
      <w:numFmt w:val="decimal"/>
      <w:lvlText w:val="%4."/>
      <w:lvlJc w:val="left"/>
      <w:pPr>
        <w:tabs>
          <w:tab w:val="num" w:pos="3960"/>
        </w:tabs>
        <w:ind w:left="3960" w:hanging="360"/>
      </w:pPr>
      <w:rPr>
        <w:rFonts w:cs="Times New Roman"/>
      </w:rPr>
    </w:lvl>
    <w:lvl w:ilvl="4" w:tplc="04090003" w:tentative="1">
      <w:start w:val="1"/>
      <w:numFmt w:val="lowerLetter"/>
      <w:lvlText w:val="%5."/>
      <w:lvlJc w:val="left"/>
      <w:pPr>
        <w:tabs>
          <w:tab w:val="num" w:pos="4680"/>
        </w:tabs>
        <w:ind w:left="4680" w:hanging="360"/>
      </w:pPr>
      <w:rPr>
        <w:rFonts w:cs="Times New Roman"/>
      </w:rPr>
    </w:lvl>
    <w:lvl w:ilvl="5" w:tplc="04090005" w:tentative="1">
      <w:start w:val="1"/>
      <w:numFmt w:val="lowerRoman"/>
      <w:lvlText w:val="%6."/>
      <w:lvlJc w:val="right"/>
      <w:pPr>
        <w:tabs>
          <w:tab w:val="num" w:pos="5400"/>
        </w:tabs>
        <w:ind w:left="5400" w:hanging="180"/>
      </w:pPr>
      <w:rPr>
        <w:rFonts w:cs="Times New Roman"/>
      </w:rPr>
    </w:lvl>
    <w:lvl w:ilvl="6" w:tplc="04090001" w:tentative="1">
      <w:start w:val="1"/>
      <w:numFmt w:val="decimal"/>
      <w:lvlText w:val="%7."/>
      <w:lvlJc w:val="left"/>
      <w:pPr>
        <w:tabs>
          <w:tab w:val="num" w:pos="6120"/>
        </w:tabs>
        <w:ind w:left="6120" w:hanging="360"/>
      </w:pPr>
      <w:rPr>
        <w:rFonts w:cs="Times New Roman"/>
      </w:rPr>
    </w:lvl>
    <w:lvl w:ilvl="7" w:tplc="04090003" w:tentative="1">
      <w:start w:val="1"/>
      <w:numFmt w:val="lowerLetter"/>
      <w:lvlText w:val="%8."/>
      <w:lvlJc w:val="left"/>
      <w:pPr>
        <w:tabs>
          <w:tab w:val="num" w:pos="6840"/>
        </w:tabs>
        <w:ind w:left="6840" w:hanging="360"/>
      </w:pPr>
      <w:rPr>
        <w:rFonts w:cs="Times New Roman"/>
      </w:rPr>
    </w:lvl>
    <w:lvl w:ilvl="8" w:tplc="04090005" w:tentative="1">
      <w:start w:val="1"/>
      <w:numFmt w:val="lowerRoman"/>
      <w:lvlText w:val="%9."/>
      <w:lvlJc w:val="right"/>
      <w:pPr>
        <w:tabs>
          <w:tab w:val="num" w:pos="7560"/>
        </w:tabs>
        <w:ind w:left="7560" w:hanging="180"/>
      </w:pPr>
      <w:rPr>
        <w:rFonts w:cs="Times New Roman"/>
      </w:rPr>
    </w:lvl>
  </w:abstractNum>
  <w:abstractNum w:abstractNumId="69" w15:restartNumberingAfterBreak="0">
    <w:nsid w:val="6F46225E"/>
    <w:multiLevelType w:val="hybridMultilevel"/>
    <w:tmpl w:val="58C273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CA3482"/>
    <w:multiLevelType w:val="hybridMultilevel"/>
    <w:tmpl w:val="4B78879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1F938F6"/>
    <w:multiLevelType w:val="multilevel"/>
    <w:tmpl w:val="0DE44066"/>
    <w:lvl w:ilvl="0">
      <w:start w:val="1"/>
      <w:numFmt w:val="lowerLetter"/>
      <w:pStyle w:val="ListAlpha"/>
      <w:lvlText w:val="%1)"/>
      <w:lvlJc w:val="left"/>
      <w:pPr>
        <w:tabs>
          <w:tab w:val="num" w:pos="720"/>
        </w:tabs>
        <w:ind w:left="720" w:hanging="360"/>
      </w:pPr>
      <w:rPr>
        <w:rFonts w:ascii="Times New Roman" w:hAnsi="Times New Roman" w:hint="default"/>
        <w:b w:val="0"/>
        <w:i w:val="0"/>
        <w:sz w:val="24"/>
        <w:szCs w:val="24"/>
      </w:rPr>
    </w:lvl>
    <w:lvl w:ilvl="1">
      <w:start w:val="1"/>
      <w:numFmt w:val="decimal"/>
      <w:lvlText w:val="%2)"/>
      <w:lvlJc w:val="left"/>
      <w:pPr>
        <w:tabs>
          <w:tab w:val="num" w:pos="1080"/>
        </w:tabs>
        <w:ind w:left="1080" w:hanging="360"/>
      </w:pPr>
      <w:rPr>
        <w:rFonts w:ascii="Times New Roman" w:hAnsi="Times New Roman" w:hint="default"/>
        <w:b w:val="0"/>
        <w:i w:val="0"/>
        <w:sz w:val="24"/>
        <w:szCs w:val="24"/>
      </w:rPr>
    </w:lvl>
    <w:lvl w:ilvl="2">
      <w:start w:val="1"/>
      <w:numFmt w:val="lowerLetter"/>
      <w:lvlText w:val="%3."/>
      <w:lvlJc w:val="left"/>
      <w:pPr>
        <w:tabs>
          <w:tab w:val="num" w:pos="1440"/>
        </w:tabs>
        <w:ind w:left="1440" w:hanging="360"/>
      </w:pPr>
      <w:rPr>
        <w:rFonts w:ascii="Times New Roman" w:hAnsi="Times New Roman" w:hint="default"/>
        <w:b w:val="0"/>
        <w:i w:val="0"/>
        <w:sz w:val="24"/>
        <w:szCs w:val="24"/>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72" w15:restartNumberingAfterBreak="0">
    <w:nsid w:val="723076C1"/>
    <w:multiLevelType w:val="hybridMultilevel"/>
    <w:tmpl w:val="4C4C7806"/>
    <w:lvl w:ilvl="0" w:tplc="CCE63F0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070E8E"/>
    <w:multiLevelType w:val="hybridMultilevel"/>
    <w:tmpl w:val="3C9EF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5C6E53"/>
    <w:multiLevelType w:val="hybridMultilevel"/>
    <w:tmpl w:val="55CE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983A31"/>
    <w:multiLevelType w:val="hybridMultilevel"/>
    <w:tmpl w:val="55AE5E38"/>
    <w:lvl w:ilvl="0" w:tplc="244E1552">
      <w:start w:val="1"/>
      <w:numFmt w:val="bullet"/>
      <w:pStyle w:val="TableDash-10pt"/>
      <w:lvlText w:val=""/>
      <w:lvlJc w:val="left"/>
      <w:pPr>
        <w:tabs>
          <w:tab w:val="num" w:pos="432"/>
        </w:tabs>
        <w:ind w:left="432" w:hanging="216"/>
      </w:pPr>
      <w:rPr>
        <w:rFonts w:ascii="Symbol" w:hAnsi="Symbol" w:hint="default"/>
        <w:caps w:val="0"/>
        <w:strike w:val="0"/>
        <w:dstrike w:val="0"/>
        <w:vanish w:val="0"/>
        <w:color w:val="000000"/>
        <w:sz w:val="18"/>
        <w:vertAlign w:val="baseline"/>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D5C7D2B"/>
    <w:multiLevelType w:val="hybridMultilevel"/>
    <w:tmpl w:val="59BE623E"/>
    <w:lvl w:ilvl="0" w:tplc="3D9E2074">
      <w:start w:val="1"/>
      <w:numFmt w:val="decimal"/>
      <w:lvlText w:val="%1."/>
      <w:lvlJc w:val="left"/>
      <w:pPr>
        <w:tabs>
          <w:tab w:val="num" w:pos="9360"/>
        </w:tabs>
        <w:ind w:left="9360" w:hanging="360"/>
      </w:pPr>
    </w:lvl>
    <w:lvl w:ilvl="1" w:tplc="62E43180" w:tentative="1">
      <w:start w:val="1"/>
      <w:numFmt w:val="decimal"/>
      <w:lvlText w:val="%2."/>
      <w:lvlJc w:val="left"/>
      <w:pPr>
        <w:tabs>
          <w:tab w:val="num" w:pos="1440"/>
        </w:tabs>
        <w:ind w:left="1440" w:hanging="360"/>
      </w:pPr>
    </w:lvl>
    <w:lvl w:ilvl="2" w:tplc="824ABE40" w:tentative="1">
      <w:start w:val="1"/>
      <w:numFmt w:val="decimal"/>
      <w:lvlText w:val="%3."/>
      <w:lvlJc w:val="left"/>
      <w:pPr>
        <w:tabs>
          <w:tab w:val="num" w:pos="2160"/>
        </w:tabs>
        <w:ind w:left="2160" w:hanging="360"/>
      </w:pPr>
    </w:lvl>
    <w:lvl w:ilvl="3" w:tplc="198A4D16" w:tentative="1">
      <w:start w:val="1"/>
      <w:numFmt w:val="decimal"/>
      <w:lvlText w:val="%4."/>
      <w:lvlJc w:val="left"/>
      <w:pPr>
        <w:tabs>
          <w:tab w:val="num" w:pos="2880"/>
        </w:tabs>
        <w:ind w:left="2880" w:hanging="360"/>
      </w:pPr>
    </w:lvl>
    <w:lvl w:ilvl="4" w:tplc="B55C4282" w:tentative="1">
      <w:start w:val="1"/>
      <w:numFmt w:val="decimal"/>
      <w:lvlText w:val="%5."/>
      <w:lvlJc w:val="left"/>
      <w:pPr>
        <w:tabs>
          <w:tab w:val="num" w:pos="3600"/>
        </w:tabs>
        <w:ind w:left="3600" w:hanging="360"/>
      </w:pPr>
    </w:lvl>
    <w:lvl w:ilvl="5" w:tplc="C576CF54" w:tentative="1">
      <w:start w:val="1"/>
      <w:numFmt w:val="decimal"/>
      <w:lvlText w:val="%6."/>
      <w:lvlJc w:val="left"/>
      <w:pPr>
        <w:tabs>
          <w:tab w:val="num" w:pos="4320"/>
        </w:tabs>
        <w:ind w:left="4320" w:hanging="360"/>
      </w:pPr>
    </w:lvl>
    <w:lvl w:ilvl="6" w:tplc="4E1E5100" w:tentative="1">
      <w:start w:val="1"/>
      <w:numFmt w:val="decimal"/>
      <w:lvlText w:val="%7."/>
      <w:lvlJc w:val="left"/>
      <w:pPr>
        <w:tabs>
          <w:tab w:val="num" w:pos="5040"/>
        </w:tabs>
        <w:ind w:left="5040" w:hanging="360"/>
      </w:pPr>
    </w:lvl>
    <w:lvl w:ilvl="7" w:tplc="E53EFB08" w:tentative="1">
      <w:start w:val="1"/>
      <w:numFmt w:val="decimal"/>
      <w:lvlText w:val="%8."/>
      <w:lvlJc w:val="left"/>
      <w:pPr>
        <w:tabs>
          <w:tab w:val="num" w:pos="5760"/>
        </w:tabs>
        <w:ind w:left="5760" w:hanging="360"/>
      </w:pPr>
    </w:lvl>
    <w:lvl w:ilvl="8" w:tplc="E954FE22" w:tentative="1">
      <w:start w:val="1"/>
      <w:numFmt w:val="decimal"/>
      <w:lvlText w:val="%9."/>
      <w:lvlJc w:val="left"/>
      <w:pPr>
        <w:tabs>
          <w:tab w:val="num" w:pos="6480"/>
        </w:tabs>
        <w:ind w:left="6480" w:hanging="360"/>
      </w:pPr>
    </w:lvl>
  </w:abstractNum>
  <w:abstractNum w:abstractNumId="77" w15:restartNumberingAfterBreak="0">
    <w:nsid w:val="7F3F5CBF"/>
    <w:multiLevelType w:val="hybridMultilevel"/>
    <w:tmpl w:val="85069ED8"/>
    <w:lvl w:ilvl="0" w:tplc="04090001">
      <w:start w:val="1"/>
      <w:numFmt w:val="bullet"/>
      <w:pStyle w:val="TableBullet-1"/>
      <w:lvlText w:val=""/>
      <w:lvlJc w:val="left"/>
      <w:pPr>
        <w:ind w:left="655" w:hanging="360"/>
      </w:pPr>
      <w:rPr>
        <w:rFonts w:ascii="Symbol" w:hAnsi="Symbol"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
  </w:num>
  <w:num w:numId="8">
    <w:abstractNumId w:val="0"/>
  </w:num>
  <w:num w:numId="9">
    <w:abstractNumId w:val="34"/>
  </w:num>
  <w:num w:numId="10">
    <w:abstractNumId w:val="2"/>
    <w:lvlOverride w:ilvl="0">
      <w:startOverride w:val="1"/>
    </w:lvlOverride>
  </w:num>
  <w:num w:numId="11">
    <w:abstractNumId w:val="12"/>
  </w:num>
  <w:num w:numId="12">
    <w:abstractNumId w:val="37"/>
  </w:num>
  <w:num w:numId="1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num>
  <w:num w:numId="15">
    <w:abstractNumId w:val="17"/>
  </w:num>
  <w:num w:numId="16">
    <w:abstractNumId w:val="64"/>
  </w:num>
  <w:num w:numId="17">
    <w:abstractNumId w:val="33"/>
  </w:num>
  <w:num w:numId="18">
    <w:abstractNumId w:val="67"/>
  </w:num>
  <w:num w:numId="19">
    <w:abstractNumId w:val="25"/>
  </w:num>
  <w:num w:numId="20">
    <w:abstractNumId w:val="43"/>
  </w:num>
  <w:num w:numId="21">
    <w:abstractNumId w:val="68"/>
  </w:num>
  <w:num w:numId="22">
    <w:abstractNumId w:val="75"/>
  </w:num>
  <w:num w:numId="23">
    <w:abstractNumId w:val="49"/>
  </w:num>
  <w:num w:numId="24">
    <w:abstractNumId w:val="42"/>
  </w:num>
  <w:num w:numId="25">
    <w:abstractNumId w:val="51"/>
  </w:num>
  <w:num w:numId="26">
    <w:abstractNumId w:val="28"/>
  </w:num>
  <w:num w:numId="27">
    <w:abstractNumId w:val="77"/>
  </w:num>
  <w:num w:numId="28">
    <w:abstractNumId w:val="18"/>
  </w:num>
  <w:num w:numId="29">
    <w:abstractNumId w:val="50"/>
  </w:num>
  <w:num w:numId="30">
    <w:abstractNumId w:val="36"/>
  </w:num>
  <w:num w:numId="31">
    <w:abstractNumId w:val="62"/>
  </w:num>
  <w:num w:numId="32">
    <w:abstractNumId w:val="19"/>
  </w:num>
  <w:num w:numId="33">
    <w:abstractNumId w:val="48"/>
  </w:num>
  <w:num w:numId="34">
    <w:abstractNumId w:val="61"/>
  </w:num>
  <w:num w:numId="35">
    <w:abstractNumId w:val="76"/>
  </w:num>
  <w:num w:numId="36">
    <w:abstractNumId w:val="26"/>
  </w:num>
  <w:num w:numId="37">
    <w:abstractNumId w:val="30"/>
  </w:num>
  <w:num w:numId="38">
    <w:abstractNumId w:val="74"/>
  </w:num>
  <w:num w:numId="39">
    <w:abstractNumId w:val="52"/>
  </w:num>
  <w:num w:numId="40">
    <w:abstractNumId w:val="72"/>
  </w:num>
  <w:num w:numId="41">
    <w:abstractNumId w:val="55"/>
  </w:num>
  <w:num w:numId="42">
    <w:abstractNumId w:val="38"/>
  </w:num>
  <w:num w:numId="43">
    <w:abstractNumId w:val="21"/>
  </w:num>
  <w:num w:numId="44">
    <w:abstractNumId w:val="69"/>
  </w:num>
  <w:num w:numId="45">
    <w:abstractNumId w:val="44"/>
  </w:num>
  <w:num w:numId="46">
    <w:abstractNumId w:val="11"/>
  </w:num>
  <w:num w:numId="47">
    <w:abstractNumId w:val="54"/>
  </w:num>
  <w:num w:numId="48">
    <w:abstractNumId w:val="40"/>
  </w:num>
  <w:num w:numId="49">
    <w:abstractNumId w:val="16"/>
  </w:num>
  <w:num w:numId="50">
    <w:abstractNumId w:val="59"/>
  </w:num>
  <w:num w:numId="51">
    <w:abstractNumId w:val="14"/>
  </w:num>
  <w:num w:numId="52">
    <w:abstractNumId w:val="57"/>
  </w:num>
  <w:num w:numId="53">
    <w:abstractNumId w:val="73"/>
  </w:num>
  <w:num w:numId="54">
    <w:abstractNumId w:val="60"/>
  </w:num>
  <w:num w:numId="55">
    <w:abstractNumId w:val="53"/>
  </w:num>
  <w:num w:numId="56">
    <w:abstractNumId w:val="46"/>
  </w:num>
  <w:num w:numId="57">
    <w:abstractNumId w:val="66"/>
  </w:num>
  <w:num w:numId="58">
    <w:abstractNumId w:val="35"/>
  </w:num>
  <w:num w:numId="59">
    <w:abstractNumId w:val="13"/>
    <w:lvlOverride w:ilvl="0">
      <w:startOverride w:val="1"/>
    </w:lvlOverride>
  </w:num>
  <w:num w:numId="60">
    <w:abstractNumId w:val="65"/>
  </w:num>
  <w:num w:numId="61">
    <w:abstractNumId w:val="27"/>
  </w:num>
  <w:num w:numId="62">
    <w:abstractNumId w:val="9"/>
  </w:num>
  <w:num w:numId="63">
    <w:abstractNumId w:val="47"/>
  </w:num>
  <w:num w:numId="64">
    <w:abstractNumId w:val="24"/>
  </w:num>
  <w:num w:numId="65">
    <w:abstractNumId w:val="22"/>
  </w:num>
  <w:num w:numId="66">
    <w:abstractNumId w:val="41"/>
  </w:num>
  <w:num w:numId="67">
    <w:abstractNumId w:val="20"/>
  </w:num>
  <w:num w:numId="68">
    <w:abstractNumId w:val="31"/>
  </w:num>
  <w:num w:numId="69">
    <w:abstractNumId w:val="15"/>
    <w:lvlOverride w:ilvl="0">
      <w:startOverride w:val="1"/>
    </w:lvlOverride>
  </w:num>
  <w:num w:numId="70">
    <w:abstractNumId w:val="56"/>
  </w:num>
  <w:num w:numId="71">
    <w:abstractNumId w:val="63"/>
  </w:num>
  <w:num w:numId="72">
    <w:abstractNumId w:val="70"/>
  </w:num>
  <w:num w:numId="73">
    <w:abstractNumId w:val="10"/>
  </w:num>
  <w:num w:numId="74">
    <w:abstractNumId w:val="39"/>
  </w:num>
  <w:num w:numId="75">
    <w:abstractNumId w:val="39"/>
    <w:lvlOverride w:ilvl="0">
      <w:startOverride w:val="1"/>
    </w:lvlOverride>
  </w:num>
  <w:num w:numId="76">
    <w:abstractNumId w:val="58"/>
  </w:num>
  <w:num w:numId="77">
    <w:abstractNumId w:val="32"/>
  </w:num>
  <w:num w:numId="78">
    <w:abstractNumId w:val="32"/>
    <w:lvlOverride w:ilvl="0">
      <w:startOverride w:val="1"/>
    </w:lvlOverride>
  </w:num>
  <w:num w:numId="79">
    <w:abstractNumId w:val="23"/>
  </w:num>
  <w:num w:numId="80">
    <w:abstractNumId w:val="23"/>
    <w:lvlOverride w:ilvl="0">
      <w:startOverride w:val="1"/>
    </w:lvlOverride>
  </w:num>
  <w:num w:numId="81">
    <w:abstractNumId w:val="23"/>
    <w:lvlOverride w:ilvl="0">
      <w:startOverride w:val="1"/>
    </w:lvlOverride>
  </w:num>
  <w:num w:numId="82">
    <w:abstractNumId w:val="29"/>
  </w:num>
  <w:num w:numId="83">
    <w:abstractNumId w:val="58"/>
    <w:lvlOverride w:ilvl="0">
      <w:startOverride w:val="1"/>
    </w:lvlOverride>
  </w:num>
  <w:num w:numId="84">
    <w:abstractNumId w:val="58"/>
    <w:lvlOverride w:ilvl="0">
      <w:startOverride w:val="1"/>
    </w:lvlOverride>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ne Belford">
    <w15:presenceInfo w15:providerId="None" w15:userId="Gene Belfo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216"/>
    <w:rsid w:val="00004843"/>
    <w:rsid w:val="00010BD0"/>
    <w:rsid w:val="00014477"/>
    <w:rsid w:val="00027550"/>
    <w:rsid w:val="00030B1E"/>
    <w:rsid w:val="00050239"/>
    <w:rsid w:val="000648A5"/>
    <w:rsid w:val="00073EB6"/>
    <w:rsid w:val="000762CC"/>
    <w:rsid w:val="000767BA"/>
    <w:rsid w:val="00080CA3"/>
    <w:rsid w:val="00080D36"/>
    <w:rsid w:val="00090D39"/>
    <w:rsid w:val="000A28DD"/>
    <w:rsid w:val="000A4706"/>
    <w:rsid w:val="000B4CF2"/>
    <w:rsid w:val="000C3436"/>
    <w:rsid w:val="000C727D"/>
    <w:rsid w:val="000D1CE8"/>
    <w:rsid w:val="000D4154"/>
    <w:rsid w:val="000E3768"/>
    <w:rsid w:val="0010389D"/>
    <w:rsid w:val="0011692A"/>
    <w:rsid w:val="00120CE2"/>
    <w:rsid w:val="00134C44"/>
    <w:rsid w:val="001355CB"/>
    <w:rsid w:val="00142114"/>
    <w:rsid w:val="00144CEA"/>
    <w:rsid w:val="00152B06"/>
    <w:rsid w:val="0015313E"/>
    <w:rsid w:val="00172182"/>
    <w:rsid w:val="00174560"/>
    <w:rsid w:val="0018628F"/>
    <w:rsid w:val="001909FF"/>
    <w:rsid w:val="001959C8"/>
    <w:rsid w:val="001961F3"/>
    <w:rsid w:val="00196BCB"/>
    <w:rsid w:val="001A589E"/>
    <w:rsid w:val="001A5956"/>
    <w:rsid w:val="001B15EE"/>
    <w:rsid w:val="001C3331"/>
    <w:rsid w:val="001E5214"/>
    <w:rsid w:val="001F10DA"/>
    <w:rsid w:val="001F5434"/>
    <w:rsid w:val="001F74A7"/>
    <w:rsid w:val="00201345"/>
    <w:rsid w:val="00202729"/>
    <w:rsid w:val="00213145"/>
    <w:rsid w:val="00225649"/>
    <w:rsid w:val="00234D6B"/>
    <w:rsid w:val="00236B26"/>
    <w:rsid w:val="0024461E"/>
    <w:rsid w:val="0025694D"/>
    <w:rsid w:val="002574AF"/>
    <w:rsid w:val="002611A8"/>
    <w:rsid w:val="00264D73"/>
    <w:rsid w:val="00271DBC"/>
    <w:rsid w:val="00281C92"/>
    <w:rsid w:val="002826FB"/>
    <w:rsid w:val="002A625C"/>
    <w:rsid w:val="002A7D01"/>
    <w:rsid w:val="002B0620"/>
    <w:rsid w:val="002B3D03"/>
    <w:rsid w:val="002B5E3D"/>
    <w:rsid w:val="002B60A8"/>
    <w:rsid w:val="002C0CAE"/>
    <w:rsid w:val="002C4F94"/>
    <w:rsid w:val="002D308E"/>
    <w:rsid w:val="002D6B84"/>
    <w:rsid w:val="002D7088"/>
    <w:rsid w:val="002E0808"/>
    <w:rsid w:val="002E214B"/>
    <w:rsid w:val="002E52C4"/>
    <w:rsid w:val="002F4452"/>
    <w:rsid w:val="003134BB"/>
    <w:rsid w:val="00320B83"/>
    <w:rsid w:val="00320E08"/>
    <w:rsid w:val="003242D6"/>
    <w:rsid w:val="003368B8"/>
    <w:rsid w:val="003372F5"/>
    <w:rsid w:val="00341E3D"/>
    <w:rsid w:val="0034529D"/>
    <w:rsid w:val="00351CCA"/>
    <w:rsid w:val="00355375"/>
    <w:rsid w:val="00373BD1"/>
    <w:rsid w:val="0037577B"/>
    <w:rsid w:val="0037666F"/>
    <w:rsid w:val="00376879"/>
    <w:rsid w:val="00390216"/>
    <w:rsid w:val="0039042E"/>
    <w:rsid w:val="003A164B"/>
    <w:rsid w:val="003C08E9"/>
    <w:rsid w:val="003C3BB5"/>
    <w:rsid w:val="003D68BC"/>
    <w:rsid w:val="00406151"/>
    <w:rsid w:val="004063EF"/>
    <w:rsid w:val="00421CD9"/>
    <w:rsid w:val="00426F06"/>
    <w:rsid w:val="00432232"/>
    <w:rsid w:val="00434585"/>
    <w:rsid w:val="00450A17"/>
    <w:rsid w:val="00456E49"/>
    <w:rsid w:val="004603DD"/>
    <w:rsid w:val="00460C3B"/>
    <w:rsid w:val="0046264C"/>
    <w:rsid w:val="00466D81"/>
    <w:rsid w:val="00471408"/>
    <w:rsid w:val="00473C42"/>
    <w:rsid w:val="0048642F"/>
    <w:rsid w:val="00491C43"/>
    <w:rsid w:val="00493175"/>
    <w:rsid w:val="004A08F3"/>
    <w:rsid w:val="004A5589"/>
    <w:rsid w:val="004A5CA0"/>
    <w:rsid w:val="004B038B"/>
    <w:rsid w:val="004B0A73"/>
    <w:rsid w:val="004B7202"/>
    <w:rsid w:val="004D5CD4"/>
    <w:rsid w:val="004E243A"/>
    <w:rsid w:val="00502957"/>
    <w:rsid w:val="0050425B"/>
    <w:rsid w:val="00511BB9"/>
    <w:rsid w:val="005128D8"/>
    <w:rsid w:val="005174DA"/>
    <w:rsid w:val="00525790"/>
    <w:rsid w:val="00531896"/>
    <w:rsid w:val="00535DAD"/>
    <w:rsid w:val="00545B28"/>
    <w:rsid w:val="0055097E"/>
    <w:rsid w:val="00557252"/>
    <w:rsid w:val="00566D1C"/>
    <w:rsid w:val="00574E25"/>
    <w:rsid w:val="00577B13"/>
    <w:rsid w:val="0058774B"/>
    <w:rsid w:val="00593278"/>
    <w:rsid w:val="00597BE8"/>
    <w:rsid w:val="005A26CD"/>
    <w:rsid w:val="005C07BD"/>
    <w:rsid w:val="005C3BE7"/>
    <w:rsid w:val="005E4208"/>
    <w:rsid w:val="005E48D5"/>
    <w:rsid w:val="00641212"/>
    <w:rsid w:val="00645ABE"/>
    <w:rsid w:val="006532AD"/>
    <w:rsid w:val="00660B96"/>
    <w:rsid w:val="006751F8"/>
    <w:rsid w:val="0068000C"/>
    <w:rsid w:val="00686C8B"/>
    <w:rsid w:val="006A33F2"/>
    <w:rsid w:val="006A6D0B"/>
    <w:rsid w:val="006B1473"/>
    <w:rsid w:val="006B14A4"/>
    <w:rsid w:val="006B14D7"/>
    <w:rsid w:val="006D0130"/>
    <w:rsid w:val="006F0351"/>
    <w:rsid w:val="006F6E54"/>
    <w:rsid w:val="007009B4"/>
    <w:rsid w:val="0070323C"/>
    <w:rsid w:val="00705E83"/>
    <w:rsid w:val="007105F3"/>
    <w:rsid w:val="00713EBF"/>
    <w:rsid w:val="00714889"/>
    <w:rsid w:val="00721334"/>
    <w:rsid w:val="007222C5"/>
    <w:rsid w:val="0072274C"/>
    <w:rsid w:val="00723CC5"/>
    <w:rsid w:val="00742149"/>
    <w:rsid w:val="007445B1"/>
    <w:rsid w:val="007638C6"/>
    <w:rsid w:val="00764E79"/>
    <w:rsid w:val="00767D54"/>
    <w:rsid w:val="00774A2C"/>
    <w:rsid w:val="007774B9"/>
    <w:rsid w:val="00781C04"/>
    <w:rsid w:val="00797F38"/>
    <w:rsid w:val="007A5B69"/>
    <w:rsid w:val="007F13EF"/>
    <w:rsid w:val="007F5008"/>
    <w:rsid w:val="00805D8C"/>
    <w:rsid w:val="0082074D"/>
    <w:rsid w:val="00835704"/>
    <w:rsid w:val="00835E0C"/>
    <w:rsid w:val="008370D4"/>
    <w:rsid w:val="00846529"/>
    <w:rsid w:val="00846685"/>
    <w:rsid w:val="00846E03"/>
    <w:rsid w:val="00851E29"/>
    <w:rsid w:val="008524C4"/>
    <w:rsid w:val="008727D8"/>
    <w:rsid w:val="00881923"/>
    <w:rsid w:val="00882F92"/>
    <w:rsid w:val="00891DF3"/>
    <w:rsid w:val="008A0A3F"/>
    <w:rsid w:val="008A6B50"/>
    <w:rsid w:val="008B01A3"/>
    <w:rsid w:val="008B383F"/>
    <w:rsid w:val="008C4880"/>
    <w:rsid w:val="008D0394"/>
    <w:rsid w:val="008D12BC"/>
    <w:rsid w:val="008D6233"/>
    <w:rsid w:val="008D672D"/>
    <w:rsid w:val="008D68D9"/>
    <w:rsid w:val="008F0D89"/>
    <w:rsid w:val="00904BEA"/>
    <w:rsid w:val="00910ACD"/>
    <w:rsid w:val="00915D89"/>
    <w:rsid w:val="00921FF2"/>
    <w:rsid w:val="00923503"/>
    <w:rsid w:val="00925EAA"/>
    <w:rsid w:val="00926CF2"/>
    <w:rsid w:val="00943176"/>
    <w:rsid w:val="00950787"/>
    <w:rsid w:val="009518FE"/>
    <w:rsid w:val="00965072"/>
    <w:rsid w:val="009671D7"/>
    <w:rsid w:val="00972B26"/>
    <w:rsid w:val="00977770"/>
    <w:rsid w:val="00982EDD"/>
    <w:rsid w:val="0099433D"/>
    <w:rsid w:val="009A0899"/>
    <w:rsid w:val="009A1FB9"/>
    <w:rsid w:val="009A2A51"/>
    <w:rsid w:val="009A757E"/>
    <w:rsid w:val="009B0FAE"/>
    <w:rsid w:val="009B37CD"/>
    <w:rsid w:val="009B7476"/>
    <w:rsid w:val="009C1F40"/>
    <w:rsid w:val="009C412D"/>
    <w:rsid w:val="009C542D"/>
    <w:rsid w:val="009E0D4E"/>
    <w:rsid w:val="00A00226"/>
    <w:rsid w:val="00A062C6"/>
    <w:rsid w:val="00A1120D"/>
    <w:rsid w:val="00A12839"/>
    <w:rsid w:val="00A14411"/>
    <w:rsid w:val="00A1544C"/>
    <w:rsid w:val="00A405BA"/>
    <w:rsid w:val="00A601A5"/>
    <w:rsid w:val="00A65E0F"/>
    <w:rsid w:val="00A81B81"/>
    <w:rsid w:val="00A84B7D"/>
    <w:rsid w:val="00A91638"/>
    <w:rsid w:val="00A92364"/>
    <w:rsid w:val="00AB1A3B"/>
    <w:rsid w:val="00AB30CF"/>
    <w:rsid w:val="00AB3841"/>
    <w:rsid w:val="00AC1498"/>
    <w:rsid w:val="00AC1F30"/>
    <w:rsid w:val="00AC6E98"/>
    <w:rsid w:val="00AC765A"/>
    <w:rsid w:val="00AE1086"/>
    <w:rsid w:val="00AE2502"/>
    <w:rsid w:val="00AE4A0C"/>
    <w:rsid w:val="00B02EE9"/>
    <w:rsid w:val="00B169CC"/>
    <w:rsid w:val="00B23070"/>
    <w:rsid w:val="00B45559"/>
    <w:rsid w:val="00B53139"/>
    <w:rsid w:val="00B5576E"/>
    <w:rsid w:val="00B5708D"/>
    <w:rsid w:val="00B60F30"/>
    <w:rsid w:val="00B64547"/>
    <w:rsid w:val="00B72507"/>
    <w:rsid w:val="00B73AD2"/>
    <w:rsid w:val="00B7511A"/>
    <w:rsid w:val="00B76A4E"/>
    <w:rsid w:val="00B80127"/>
    <w:rsid w:val="00B86013"/>
    <w:rsid w:val="00B91A6B"/>
    <w:rsid w:val="00BA30B1"/>
    <w:rsid w:val="00BB1CCB"/>
    <w:rsid w:val="00BC35AB"/>
    <w:rsid w:val="00BC5E1B"/>
    <w:rsid w:val="00BC77BA"/>
    <w:rsid w:val="00BD4240"/>
    <w:rsid w:val="00BD7D6B"/>
    <w:rsid w:val="00BE0D16"/>
    <w:rsid w:val="00BF0BEE"/>
    <w:rsid w:val="00BF4A19"/>
    <w:rsid w:val="00BF79FF"/>
    <w:rsid w:val="00C00D68"/>
    <w:rsid w:val="00C03A9A"/>
    <w:rsid w:val="00C12F0F"/>
    <w:rsid w:val="00C25CAE"/>
    <w:rsid w:val="00C31B90"/>
    <w:rsid w:val="00C365E7"/>
    <w:rsid w:val="00C3703F"/>
    <w:rsid w:val="00C41BB1"/>
    <w:rsid w:val="00C528CE"/>
    <w:rsid w:val="00C76DAD"/>
    <w:rsid w:val="00C8473A"/>
    <w:rsid w:val="00C85F2A"/>
    <w:rsid w:val="00C91B80"/>
    <w:rsid w:val="00CA0E1A"/>
    <w:rsid w:val="00CA6423"/>
    <w:rsid w:val="00CB77C9"/>
    <w:rsid w:val="00CC239D"/>
    <w:rsid w:val="00CD1F0F"/>
    <w:rsid w:val="00CE557E"/>
    <w:rsid w:val="00D00805"/>
    <w:rsid w:val="00D05232"/>
    <w:rsid w:val="00D1090F"/>
    <w:rsid w:val="00D24C2D"/>
    <w:rsid w:val="00D37852"/>
    <w:rsid w:val="00D41486"/>
    <w:rsid w:val="00D56F1A"/>
    <w:rsid w:val="00D61049"/>
    <w:rsid w:val="00D63BCB"/>
    <w:rsid w:val="00D640A3"/>
    <w:rsid w:val="00D824FF"/>
    <w:rsid w:val="00D8410D"/>
    <w:rsid w:val="00D84295"/>
    <w:rsid w:val="00D847BF"/>
    <w:rsid w:val="00D94C43"/>
    <w:rsid w:val="00DA06B6"/>
    <w:rsid w:val="00DA3824"/>
    <w:rsid w:val="00DA3E5F"/>
    <w:rsid w:val="00DB4324"/>
    <w:rsid w:val="00DC42C0"/>
    <w:rsid w:val="00DC7F01"/>
    <w:rsid w:val="00DD56A4"/>
    <w:rsid w:val="00DD626F"/>
    <w:rsid w:val="00DD7D26"/>
    <w:rsid w:val="00DE4E84"/>
    <w:rsid w:val="00DE793C"/>
    <w:rsid w:val="00DF492A"/>
    <w:rsid w:val="00E01101"/>
    <w:rsid w:val="00E01E14"/>
    <w:rsid w:val="00E02263"/>
    <w:rsid w:val="00E11F95"/>
    <w:rsid w:val="00E137CB"/>
    <w:rsid w:val="00E14033"/>
    <w:rsid w:val="00E1730C"/>
    <w:rsid w:val="00E1743B"/>
    <w:rsid w:val="00E27EF1"/>
    <w:rsid w:val="00E31486"/>
    <w:rsid w:val="00E32B4E"/>
    <w:rsid w:val="00E40AF6"/>
    <w:rsid w:val="00E4387B"/>
    <w:rsid w:val="00E578EF"/>
    <w:rsid w:val="00E610C7"/>
    <w:rsid w:val="00E7414E"/>
    <w:rsid w:val="00E74979"/>
    <w:rsid w:val="00E91260"/>
    <w:rsid w:val="00E968C5"/>
    <w:rsid w:val="00EB1472"/>
    <w:rsid w:val="00EE4370"/>
    <w:rsid w:val="00EF07DE"/>
    <w:rsid w:val="00EF3F0E"/>
    <w:rsid w:val="00F04E0C"/>
    <w:rsid w:val="00F0538A"/>
    <w:rsid w:val="00F07C6A"/>
    <w:rsid w:val="00F15B95"/>
    <w:rsid w:val="00F32C35"/>
    <w:rsid w:val="00F50DE4"/>
    <w:rsid w:val="00F52469"/>
    <w:rsid w:val="00F61005"/>
    <w:rsid w:val="00F65548"/>
    <w:rsid w:val="00F70FC7"/>
    <w:rsid w:val="00F83398"/>
    <w:rsid w:val="00F84814"/>
    <w:rsid w:val="00F915BE"/>
    <w:rsid w:val="00F93F8A"/>
    <w:rsid w:val="00F9512D"/>
    <w:rsid w:val="00FD0F00"/>
    <w:rsid w:val="00FD7ACA"/>
    <w:rsid w:val="00FD7B11"/>
    <w:rsid w:val="00FE5BB0"/>
    <w:rsid w:val="00FF1527"/>
    <w:rsid w:val="00FF54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91B4E8"/>
  <w15:docId w15:val="{F1875B48-F920-424D-AC16-B85343445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73"/>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120D"/>
    <w:pPr>
      <w:tabs>
        <w:tab w:val="left" w:pos="1440"/>
        <w:tab w:val="right" w:leader="underscore" w:pos="9360"/>
      </w:tabs>
      <w:spacing w:before="120" w:after="120"/>
    </w:pPr>
    <w:rPr>
      <w:rFonts w:ascii="Times New Roman" w:eastAsiaTheme="minorHAnsi" w:hAnsi="Times New Roman"/>
      <w:szCs w:val="22"/>
    </w:rPr>
  </w:style>
  <w:style w:type="paragraph" w:styleId="Heading1">
    <w:name w:val="heading 1"/>
    <w:aliases w:val="Heading 1 ISP,H1,h1,heading 1"/>
    <w:next w:val="Normal"/>
    <w:link w:val="Heading1Char"/>
    <w:autoRedefine/>
    <w:uiPriority w:val="9"/>
    <w:qFormat/>
    <w:rsid w:val="00A1120D"/>
    <w:pPr>
      <w:keepNext/>
      <w:keepLines/>
      <w:numPr>
        <w:numId w:val="29"/>
      </w:numPr>
      <w:spacing w:before="120" w:after="120"/>
      <w:outlineLvl w:val="0"/>
    </w:pPr>
    <w:rPr>
      <w:rFonts w:ascii="Times New Roman" w:eastAsiaTheme="majorEastAsia" w:hAnsi="Times New Roman" w:cstheme="majorBidi"/>
      <w:b/>
      <w:bCs/>
      <w:sz w:val="28"/>
      <w:szCs w:val="28"/>
    </w:rPr>
  </w:style>
  <w:style w:type="paragraph" w:styleId="Heading2">
    <w:name w:val="heading 2"/>
    <w:aliases w:val="H2,h2,heading 2"/>
    <w:next w:val="Normal"/>
    <w:link w:val="Heading2Char"/>
    <w:autoRedefine/>
    <w:uiPriority w:val="9"/>
    <w:qFormat/>
    <w:rsid w:val="00A1120D"/>
    <w:pPr>
      <w:keepNext/>
      <w:numPr>
        <w:ilvl w:val="1"/>
        <w:numId w:val="29"/>
      </w:numPr>
      <w:spacing w:before="120" w:after="120"/>
      <w:outlineLvl w:val="1"/>
    </w:pPr>
    <w:rPr>
      <w:rFonts w:ascii="Times New Roman" w:eastAsiaTheme="majorEastAsia" w:hAnsi="Times New Roman" w:cstheme="majorBidi"/>
      <w:b/>
      <w:bCs/>
      <w:szCs w:val="26"/>
    </w:rPr>
  </w:style>
  <w:style w:type="paragraph" w:styleId="Heading3">
    <w:name w:val="heading 3"/>
    <w:aliases w:val="H3,h3,heading 3,PIR 3"/>
    <w:next w:val="Normal"/>
    <w:link w:val="Heading3Char"/>
    <w:autoRedefine/>
    <w:uiPriority w:val="9"/>
    <w:qFormat/>
    <w:rsid w:val="00A1120D"/>
    <w:pPr>
      <w:keepNext/>
      <w:keepLines/>
      <w:numPr>
        <w:ilvl w:val="2"/>
        <w:numId w:val="29"/>
      </w:numPr>
      <w:spacing w:before="120" w:after="120"/>
      <w:outlineLvl w:val="2"/>
    </w:pPr>
    <w:rPr>
      <w:rFonts w:ascii="Times New Roman" w:eastAsiaTheme="majorEastAsia" w:hAnsi="Times New Roman" w:cstheme="majorBidi"/>
      <w:b/>
      <w:bCs/>
      <w:szCs w:val="22"/>
    </w:rPr>
  </w:style>
  <w:style w:type="paragraph" w:styleId="Heading4">
    <w:name w:val="heading 4"/>
    <w:aliases w:val="H4,h4,heading 4,PIR 4"/>
    <w:next w:val="Normal"/>
    <w:link w:val="Heading4Char"/>
    <w:autoRedefine/>
    <w:uiPriority w:val="9"/>
    <w:qFormat/>
    <w:rsid w:val="00A1120D"/>
    <w:pPr>
      <w:keepNext/>
      <w:keepLines/>
      <w:numPr>
        <w:ilvl w:val="3"/>
        <w:numId w:val="29"/>
      </w:numPr>
      <w:tabs>
        <w:tab w:val="left" w:leader="dot" w:pos="9360"/>
      </w:tabs>
      <w:spacing w:before="120" w:after="120"/>
      <w:outlineLvl w:val="3"/>
    </w:pPr>
    <w:rPr>
      <w:rFonts w:ascii="Times New Roman" w:eastAsiaTheme="majorEastAsia" w:hAnsi="Times New Roman" w:cstheme="majorBidi"/>
      <w:b/>
      <w:bCs/>
      <w:iCs/>
      <w:szCs w:val="22"/>
    </w:rPr>
  </w:style>
  <w:style w:type="paragraph" w:styleId="Heading5">
    <w:name w:val="heading 5"/>
    <w:aliases w:val="H5,PIR 5,h5,h51,5,h52,51,h53,h54,h55,52,h56,53,h57,54"/>
    <w:next w:val="Normal"/>
    <w:link w:val="Heading5Char"/>
    <w:autoRedefine/>
    <w:uiPriority w:val="9"/>
    <w:unhideWhenUsed/>
    <w:qFormat/>
    <w:rsid w:val="00A1120D"/>
    <w:pPr>
      <w:keepNext/>
      <w:keepLines/>
      <w:numPr>
        <w:ilvl w:val="4"/>
        <w:numId w:val="29"/>
      </w:numPr>
      <w:spacing w:before="120" w:after="120"/>
      <w:outlineLvl w:val="4"/>
    </w:pPr>
    <w:rPr>
      <w:rFonts w:ascii="Times New Roman" w:eastAsiaTheme="majorEastAsia" w:hAnsi="Times New Roman" w:cstheme="majorBidi"/>
      <w:b/>
      <w:szCs w:val="22"/>
    </w:rPr>
  </w:style>
  <w:style w:type="paragraph" w:styleId="Heading6">
    <w:name w:val="heading 6"/>
    <w:aliases w:val="Appendix Heading 6,PIR 6,h6,h61,6,h62,61,h63,h64,h65,62,h66,63,h67,64"/>
    <w:basedOn w:val="Normal"/>
    <w:next w:val="Normal"/>
    <w:link w:val="Heading6Char"/>
    <w:uiPriority w:val="9"/>
    <w:unhideWhenUsed/>
    <w:rsid w:val="00A1120D"/>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ppendix ISP"/>
    <w:basedOn w:val="Normal"/>
    <w:next w:val="Normal"/>
    <w:link w:val="Heading7Char"/>
    <w:uiPriority w:val="9"/>
    <w:unhideWhenUsed/>
    <w:rsid w:val="00A1120D"/>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PIR 8,FigureTitle,ft,8,title (figures/tables),f"/>
    <w:basedOn w:val="Normal"/>
    <w:next w:val="Normal"/>
    <w:link w:val="Heading8Char"/>
    <w:uiPriority w:val="9"/>
    <w:unhideWhenUsed/>
    <w:rsid w:val="00A1120D"/>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PIR 9,tt,9"/>
    <w:basedOn w:val="Normal"/>
    <w:next w:val="Normal"/>
    <w:link w:val="Heading9Char"/>
    <w:uiPriority w:val="9"/>
    <w:unhideWhenUsed/>
    <w:rsid w:val="00A1120D"/>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A1120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1120D"/>
  </w:style>
  <w:style w:type="character" w:customStyle="1" w:styleId="Heading1Char">
    <w:name w:val="Heading 1 Char"/>
    <w:aliases w:val="Heading 1 ISP Char,H1 Char,h1 Char,heading 1 Char"/>
    <w:basedOn w:val="DefaultParagraphFont"/>
    <w:link w:val="Heading1"/>
    <w:uiPriority w:val="9"/>
    <w:rsid w:val="00A1120D"/>
    <w:rPr>
      <w:rFonts w:ascii="Times New Roman" w:eastAsiaTheme="majorEastAsia" w:hAnsi="Times New Roman" w:cstheme="majorBidi"/>
      <w:b/>
      <w:bCs/>
      <w:sz w:val="28"/>
      <w:szCs w:val="28"/>
    </w:rPr>
  </w:style>
  <w:style w:type="character" w:customStyle="1" w:styleId="Heading2Char">
    <w:name w:val="Heading 2 Char"/>
    <w:aliases w:val="H2 Char,h2 Char,heading 2 Char"/>
    <w:basedOn w:val="DefaultParagraphFont"/>
    <w:link w:val="Heading2"/>
    <w:uiPriority w:val="9"/>
    <w:rsid w:val="00A1120D"/>
    <w:rPr>
      <w:rFonts w:ascii="Times New Roman" w:eastAsiaTheme="majorEastAsia" w:hAnsi="Times New Roman" w:cstheme="majorBidi"/>
      <w:b/>
      <w:bCs/>
      <w:szCs w:val="26"/>
    </w:rPr>
  </w:style>
  <w:style w:type="character" w:customStyle="1" w:styleId="Heading3Char">
    <w:name w:val="Heading 3 Char"/>
    <w:aliases w:val="H3 Char,h3 Char,heading 3 Char,PIR 3 Char"/>
    <w:basedOn w:val="DefaultParagraphFont"/>
    <w:link w:val="Heading3"/>
    <w:uiPriority w:val="9"/>
    <w:rsid w:val="00A1120D"/>
    <w:rPr>
      <w:rFonts w:ascii="Times New Roman" w:eastAsiaTheme="majorEastAsia" w:hAnsi="Times New Roman" w:cstheme="majorBidi"/>
      <w:b/>
      <w:bCs/>
      <w:szCs w:val="22"/>
    </w:rPr>
  </w:style>
  <w:style w:type="character" w:customStyle="1" w:styleId="Heading4Char">
    <w:name w:val="Heading 4 Char"/>
    <w:aliases w:val="H4 Char,h4 Char,heading 4 Char,PIR 4 Char"/>
    <w:basedOn w:val="DefaultParagraphFont"/>
    <w:link w:val="Heading4"/>
    <w:uiPriority w:val="9"/>
    <w:rsid w:val="00A1120D"/>
    <w:rPr>
      <w:rFonts w:ascii="Times New Roman" w:eastAsiaTheme="majorEastAsia" w:hAnsi="Times New Roman" w:cstheme="majorBidi"/>
      <w:b/>
      <w:bCs/>
      <w:iCs/>
      <w:szCs w:val="22"/>
    </w:rPr>
  </w:style>
  <w:style w:type="character" w:customStyle="1" w:styleId="Heading5Char">
    <w:name w:val="Heading 5 Char"/>
    <w:aliases w:val="H5 Char,PIR 5 Char,h5 Char,h51 Char,5 Char,h52 Char,51 Char,h53 Char,h54 Char,h55 Char,52 Char,h56 Char,53 Char,h57 Char,54 Char"/>
    <w:basedOn w:val="DefaultParagraphFont"/>
    <w:link w:val="Heading5"/>
    <w:uiPriority w:val="9"/>
    <w:rsid w:val="00A1120D"/>
    <w:rPr>
      <w:rFonts w:ascii="Times New Roman" w:eastAsiaTheme="majorEastAsia" w:hAnsi="Times New Roman" w:cstheme="majorBidi"/>
      <w:b/>
      <w:szCs w:val="22"/>
    </w:rPr>
  </w:style>
  <w:style w:type="character" w:customStyle="1" w:styleId="Heading6Char">
    <w:name w:val="Heading 6 Char"/>
    <w:aliases w:val="Appendix Heading 6 Char,PIR 6 Char,h6 Char,h61 Char,6 Char,h62 Char,61 Char,h63 Char,h64 Char,h65 Char,62 Char,h66 Char,63 Char,h67 Char,64 Char"/>
    <w:basedOn w:val="DefaultParagraphFont"/>
    <w:link w:val="Heading6"/>
    <w:uiPriority w:val="9"/>
    <w:rsid w:val="00A1120D"/>
    <w:rPr>
      <w:rFonts w:asciiTheme="majorHAnsi" w:eastAsiaTheme="majorEastAsia" w:hAnsiTheme="majorHAnsi" w:cstheme="majorBidi"/>
      <w:i/>
      <w:iCs/>
      <w:color w:val="243F60" w:themeColor="accent1" w:themeShade="7F"/>
      <w:szCs w:val="22"/>
    </w:rPr>
  </w:style>
  <w:style w:type="character" w:customStyle="1" w:styleId="Heading7Char">
    <w:name w:val="Heading 7 Char"/>
    <w:aliases w:val="appendix ISP Char"/>
    <w:basedOn w:val="DefaultParagraphFont"/>
    <w:link w:val="Heading7"/>
    <w:uiPriority w:val="9"/>
    <w:rsid w:val="00A1120D"/>
    <w:rPr>
      <w:rFonts w:asciiTheme="majorHAnsi" w:eastAsiaTheme="majorEastAsia" w:hAnsiTheme="majorHAnsi" w:cstheme="majorBidi"/>
      <w:i/>
      <w:iCs/>
      <w:color w:val="404040" w:themeColor="text1" w:themeTint="BF"/>
      <w:szCs w:val="22"/>
    </w:rPr>
  </w:style>
  <w:style w:type="character" w:customStyle="1" w:styleId="Heading8Char">
    <w:name w:val="Heading 8 Char"/>
    <w:aliases w:val="PIR 8 Char,FigureTitle Char,ft Char,8 Char,title (figures/tables) Char,f Char"/>
    <w:basedOn w:val="DefaultParagraphFont"/>
    <w:link w:val="Heading8"/>
    <w:uiPriority w:val="9"/>
    <w:rsid w:val="00A1120D"/>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PIR 9 Char,tt Char,9 Char"/>
    <w:basedOn w:val="DefaultParagraphFont"/>
    <w:link w:val="Heading9"/>
    <w:uiPriority w:val="9"/>
    <w:rsid w:val="00A1120D"/>
    <w:rPr>
      <w:rFonts w:asciiTheme="majorHAnsi" w:eastAsiaTheme="majorEastAsia" w:hAnsiTheme="majorHAnsi" w:cstheme="majorBidi"/>
      <w:i/>
      <w:iCs/>
      <w:color w:val="404040" w:themeColor="text1" w:themeTint="BF"/>
      <w:sz w:val="20"/>
      <w:szCs w:val="20"/>
    </w:rPr>
  </w:style>
  <w:style w:type="paragraph" w:styleId="Caption">
    <w:name w:val="caption"/>
    <w:aliases w:val="Caption Char1,Caption Char Char,Caption Char1 Char Char,Caption Char Char Char Char,Caption Char Char1,FigureCaption,fc"/>
    <w:basedOn w:val="Normal"/>
    <w:next w:val="Normal"/>
    <w:link w:val="CaptionChar"/>
    <w:uiPriority w:val="35"/>
    <w:unhideWhenUsed/>
    <w:rsid w:val="00A1120D"/>
    <w:pPr>
      <w:spacing w:before="0" w:after="200"/>
    </w:pPr>
    <w:rPr>
      <w:b/>
      <w:bCs/>
      <w:color w:val="4F81BD" w:themeColor="accent1"/>
      <w:sz w:val="18"/>
      <w:szCs w:val="18"/>
    </w:rPr>
  </w:style>
  <w:style w:type="table" w:styleId="TableGrid">
    <w:name w:val="Table Grid"/>
    <w:basedOn w:val="TableNormal"/>
    <w:uiPriority w:val="39"/>
    <w:rsid w:val="00A1120D"/>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StylePr>
  </w:style>
  <w:style w:type="character" w:customStyle="1" w:styleId="TitleChar">
    <w:name w:val="Title Char"/>
    <w:basedOn w:val="DefaultParagraphFont"/>
    <w:link w:val="Title"/>
    <w:uiPriority w:val="10"/>
    <w:rsid w:val="00A1120D"/>
    <w:rPr>
      <w:rFonts w:ascii="Cambria" w:eastAsiaTheme="majorEastAsia" w:hAnsi="Cambria" w:cstheme="majorBidi"/>
      <w:b/>
      <w:color w:val="002060"/>
      <w:spacing w:val="5"/>
      <w:kern w:val="28"/>
      <w:sz w:val="36"/>
      <w:szCs w:val="52"/>
    </w:rPr>
  </w:style>
  <w:style w:type="paragraph" w:styleId="Title">
    <w:name w:val="Title"/>
    <w:next w:val="Subtitle"/>
    <w:link w:val="TitleChar"/>
    <w:autoRedefine/>
    <w:uiPriority w:val="10"/>
    <w:qFormat/>
    <w:rsid w:val="00A1120D"/>
    <w:pPr>
      <w:spacing w:before="480" w:after="240"/>
      <w:jc w:val="center"/>
    </w:pPr>
    <w:rPr>
      <w:rFonts w:ascii="Cambria" w:eastAsiaTheme="majorEastAsia" w:hAnsi="Cambria" w:cstheme="majorBidi"/>
      <w:b/>
      <w:color w:val="002060"/>
      <w:spacing w:val="5"/>
      <w:kern w:val="28"/>
      <w:sz w:val="36"/>
      <w:szCs w:val="52"/>
    </w:rPr>
  </w:style>
  <w:style w:type="paragraph" w:styleId="TableofFigures">
    <w:name w:val="table of figures"/>
    <w:autoRedefine/>
    <w:uiPriority w:val="99"/>
    <w:unhideWhenUsed/>
    <w:qFormat/>
    <w:rsid w:val="00A1120D"/>
    <w:pPr>
      <w:tabs>
        <w:tab w:val="right" w:leader="dot" w:pos="9360"/>
      </w:tabs>
    </w:pPr>
    <w:rPr>
      <w:rFonts w:ascii="Times New Roman" w:eastAsiaTheme="minorHAnsi" w:hAnsi="Times New Roman"/>
      <w:sz w:val="22"/>
      <w:szCs w:val="22"/>
    </w:rPr>
  </w:style>
  <w:style w:type="character" w:styleId="Hyperlink">
    <w:name w:val="Hyperlink"/>
    <w:basedOn w:val="DefaultParagraphFont"/>
    <w:uiPriority w:val="99"/>
    <w:unhideWhenUsed/>
    <w:rsid w:val="00A1120D"/>
    <w:rPr>
      <w:color w:val="0000FF" w:themeColor="hyperlink"/>
      <w:u w:val="single"/>
    </w:rPr>
  </w:style>
  <w:style w:type="paragraph" w:styleId="Header">
    <w:name w:val="header"/>
    <w:aliases w:val="PartHeader"/>
    <w:basedOn w:val="Normal"/>
    <w:link w:val="HeaderChar"/>
    <w:autoRedefine/>
    <w:uiPriority w:val="99"/>
    <w:unhideWhenUsed/>
    <w:qFormat/>
    <w:rsid w:val="00A1120D"/>
    <w:pPr>
      <w:pBdr>
        <w:bottom w:val="single" w:sz="4" w:space="1" w:color="auto"/>
      </w:pBdr>
      <w:tabs>
        <w:tab w:val="center" w:pos="4680"/>
        <w:tab w:val="right" w:pos="9360"/>
      </w:tabs>
      <w:spacing w:before="0"/>
    </w:pPr>
    <w:rPr>
      <w:sz w:val="22"/>
    </w:rPr>
  </w:style>
  <w:style w:type="character" w:customStyle="1" w:styleId="HeaderChar">
    <w:name w:val="Header Char"/>
    <w:aliases w:val="PartHeader Char"/>
    <w:basedOn w:val="DefaultParagraphFont"/>
    <w:link w:val="Header"/>
    <w:uiPriority w:val="99"/>
    <w:rsid w:val="00A1120D"/>
    <w:rPr>
      <w:rFonts w:ascii="Times New Roman" w:eastAsiaTheme="minorHAnsi" w:hAnsi="Times New Roman"/>
      <w:sz w:val="22"/>
      <w:szCs w:val="22"/>
    </w:rPr>
  </w:style>
  <w:style w:type="paragraph" w:styleId="Footer">
    <w:name w:val="footer"/>
    <w:next w:val="Disclaimer"/>
    <w:link w:val="FooterChar"/>
    <w:autoRedefine/>
    <w:uiPriority w:val="99"/>
    <w:unhideWhenUsed/>
    <w:qFormat/>
    <w:rsid w:val="00A1120D"/>
    <w:pPr>
      <w:pBdr>
        <w:top w:val="single" w:sz="4" w:space="1" w:color="auto"/>
      </w:pBdr>
      <w:tabs>
        <w:tab w:val="right" w:pos="9360"/>
      </w:tabs>
      <w:jc w:val="right"/>
    </w:pPr>
    <w:rPr>
      <w:rFonts w:ascii="Cambria" w:eastAsiaTheme="minorHAnsi" w:hAnsi="Cambria"/>
      <w:sz w:val="20"/>
      <w:szCs w:val="22"/>
    </w:rPr>
  </w:style>
  <w:style w:type="character" w:customStyle="1" w:styleId="FooterChar">
    <w:name w:val="Footer Char"/>
    <w:basedOn w:val="DefaultParagraphFont"/>
    <w:link w:val="Footer"/>
    <w:uiPriority w:val="99"/>
    <w:rsid w:val="00A1120D"/>
    <w:rPr>
      <w:rFonts w:ascii="Cambria" w:eastAsiaTheme="minorHAnsi" w:hAnsi="Cambria"/>
      <w:sz w:val="20"/>
      <w:szCs w:val="22"/>
    </w:rPr>
  </w:style>
  <w:style w:type="paragraph" w:styleId="Subtitle">
    <w:name w:val="Subtitle"/>
    <w:next w:val="Normal"/>
    <w:link w:val="SubtitleChar"/>
    <w:autoRedefine/>
    <w:uiPriority w:val="11"/>
    <w:qFormat/>
    <w:rsid w:val="00A1120D"/>
    <w:pPr>
      <w:numPr>
        <w:ilvl w:val="1"/>
      </w:numPr>
      <w:jc w:val="center"/>
    </w:pPr>
    <w:rPr>
      <w:rFonts w:ascii="Cambria" w:eastAsiaTheme="majorEastAsia" w:hAnsi="Cambria" w:cstheme="majorBidi"/>
      <w:b/>
      <w:iCs/>
      <w:sz w:val="32"/>
    </w:rPr>
  </w:style>
  <w:style w:type="character" w:customStyle="1" w:styleId="SubtitleChar">
    <w:name w:val="Subtitle Char"/>
    <w:basedOn w:val="DefaultParagraphFont"/>
    <w:link w:val="Subtitle"/>
    <w:uiPriority w:val="11"/>
    <w:rsid w:val="00A1120D"/>
    <w:rPr>
      <w:rFonts w:ascii="Cambria" w:eastAsiaTheme="majorEastAsia" w:hAnsi="Cambria" w:cstheme="majorBidi"/>
      <w:b/>
      <w:iCs/>
      <w:sz w:val="32"/>
    </w:rPr>
  </w:style>
  <w:style w:type="paragraph" w:styleId="BalloonText">
    <w:name w:val="Balloon Text"/>
    <w:basedOn w:val="Normal"/>
    <w:link w:val="BalloonTextChar"/>
    <w:uiPriority w:val="99"/>
    <w:unhideWhenUsed/>
    <w:rsid w:val="00A1120D"/>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A1120D"/>
    <w:rPr>
      <w:rFonts w:ascii="Tahoma" w:eastAsiaTheme="minorHAnsi" w:hAnsi="Tahoma" w:cs="Tahoma"/>
      <w:sz w:val="16"/>
      <w:szCs w:val="16"/>
    </w:rPr>
  </w:style>
  <w:style w:type="character" w:styleId="PlaceholderText">
    <w:name w:val="Placeholder Text"/>
    <w:basedOn w:val="DefaultParagraphFont"/>
    <w:uiPriority w:val="99"/>
    <w:rsid w:val="00A1120D"/>
    <w:rPr>
      <w:color w:val="808080"/>
    </w:rPr>
  </w:style>
  <w:style w:type="paragraph" w:styleId="TOC1">
    <w:name w:val="toc 1"/>
    <w:next w:val="TOC2"/>
    <w:autoRedefine/>
    <w:uiPriority w:val="39"/>
    <w:unhideWhenUsed/>
    <w:qFormat/>
    <w:rsid w:val="00A1120D"/>
    <w:pPr>
      <w:tabs>
        <w:tab w:val="right" w:leader="dot" w:pos="9360"/>
      </w:tabs>
      <w:spacing w:before="120"/>
      <w:ind w:left="360" w:hanging="360"/>
    </w:pPr>
    <w:rPr>
      <w:rFonts w:ascii="Times New Roman" w:eastAsiaTheme="minorHAnsi" w:hAnsi="Times New Roman"/>
      <w:b/>
      <w:sz w:val="22"/>
      <w:szCs w:val="22"/>
    </w:rPr>
  </w:style>
  <w:style w:type="paragraph" w:styleId="TOC2">
    <w:name w:val="toc 2"/>
    <w:next w:val="TOC3"/>
    <w:autoRedefine/>
    <w:uiPriority w:val="39"/>
    <w:unhideWhenUsed/>
    <w:qFormat/>
    <w:rsid w:val="00A1120D"/>
    <w:pPr>
      <w:tabs>
        <w:tab w:val="right" w:leader="dot" w:pos="9360"/>
      </w:tabs>
      <w:ind w:left="864" w:hanging="504"/>
    </w:pPr>
    <w:rPr>
      <w:rFonts w:ascii="Times New Roman" w:eastAsiaTheme="minorHAnsi" w:hAnsi="Times New Roman"/>
      <w:noProof/>
      <w:sz w:val="22"/>
      <w:szCs w:val="22"/>
    </w:rPr>
  </w:style>
  <w:style w:type="paragraph" w:styleId="TOC3">
    <w:name w:val="toc 3"/>
    <w:next w:val="TOC4"/>
    <w:autoRedefine/>
    <w:uiPriority w:val="39"/>
    <w:unhideWhenUsed/>
    <w:qFormat/>
    <w:rsid w:val="00A1120D"/>
    <w:pPr>
      <w:tabs>
        <w:tab w:val="right" w:leader="dot" w:pos="9360"/>
      </w:tabs>
      <w:ind w:left="1584" w:hanging="720"/>
    </w:pPr>
    <w:rPr>
      <w:rFonts w:ascii="Times New Roman" w:eastAsiaTheme="minorHAnsi" w:hAnsi="Times New Roman"/>
      <w:sz w:val="22"/>
      <w:szCs w:val="22"/>
    </w:rPr>
  </w:style>
  <w:style w:type="paragraph" w:styleId="TOC4">
    <w:name w:val="toc 4"/>
    <w:next w:val="TOC5"/>
    <w:autoRedefine/>
    <w:uiPriority w:val="39"/>
    <w:unhideWhenUsed/>
    <w:qFormat/>
    <w:rsid w:val="00A1120D"/>
    <w:pPr>
      <w:tabs>
        <w:tab w:val="right" w:leader="dot" w:pos="9360"/>
      </w:tabs>
      <w:ind w:left="2592" w:hanging="1008"/>
    </w:pPr>
    <w:rPr>
      <w:rFonts w:ascii="Times New Roman" w:eastAsiaTheme="minorHAnsi" w:hAnsi="Times New Roman"/>
      <w:sz w:val="22"/>
      <w:szCs w:val="22"/>
    </w:rPr>
  </w:style>
  <w:style w:type="paragraph" w:styleId="TOC5">
    <w:name w:val="toc 5"/>
    <w:basedOn w:val="Normal"/>
    <w:next w:val="Normal"/>
    <w:autoRedefine/>
    <w:uiPriority w:val="39"/>
    <w:unhideWhenUsed/>
    <w:rsid w:val="00A1120D"/>
    <w:rPr>
      <w:sz w:val="22"/>
    </w:rPr>
  </w:style>
  <w:style w:type="paragraph" w:styleId="TOC6">
    <w:name w:val="toc 6"/>
    <w:basedOn w:val="Normal"/>
    <w:next w:val="Normal"/>
    <w:autoRedefine/>
    <w:uiPriority w:val="39"/>
    <w:unhideWhenUsed/>
    <w:rsid w:val="00A1120D"/>
    <w:rPr>
      <w:sz w:val="22"/>
    </w:rPr>
  </w:style>
  <w:style w:type="paragraph" w:styleId="TOC7">
    <w:name w:val="toc 7"/>
    <w:basedOn w:val="Normal"/>
    <w:next w:val="Normal"/>
    <w:autoRedefine/>
    <w:uiPriority w:val="39"/>
    <w:unhideWhenUsed/>
    <w:rsid w:val="00A1120D"/>
    <w:rPr>
      <w:sz w:val="22"/>
    </w:rPr>
  </w:style>
  <w:style w:type="paragraph" w:styleId="TOC8">
    <w:name w:val="toc 8"/>
    <w:basedOn w:val="Normal"/>
    <w:next w:val="Normal"/>
    <w:autoRedefine/>
    <w:uiPriority w:val="39"/>
    <w:unhideWhenUsed/>
    <w:rsid w:val="00A1120D"/>
    <w:rPr>
      <w:sz w:val="22"/>
    </w:rPr>
  </w:style>
  <w:style w:type="paragraph" w:styleId="TOC9">
    <w:name w:val="toc 9"/>
    <w:basedOn w:val="Normal"/>
    <w:next w:val="Normal"/>
    <w:autoRedefine/>
    <w:uiPriority w:val="39"/>
    <w:unhideWhenUsed/>
    <w:rsid w:val="00A1120D"/>
    <w:rPr>
      <w:sz w:val="22"/>
    </w:rPr>
  </w:style>
  <w:style w:type="paragraph" w:styleId="ListParagraph">
    <w:name w:val="List Paragraph"/>
    <w:autoRedefine/>
    <w:uiPriority w:val="34"/>
    <w:qFormat/>
    <w:rsid w:val="00A1120D"/>
    <w:pPr>
      <w:numPr>
        <w:numId w:val="76"/>
      </w:numPr>
      <w:tabs>
        <w:tab w:val="left" w:pos="720"/>
        <w:tab w:val="left" w:pos="1080"/>
      </w:tabs>
      <w:contextualSpacing/>
    </w:pPr>
    <w:rPr>
      <w:rFonts w:ascii="Times New Roman" w:eastAsiaTheme="minorHAnsi" w:hAnsi="Times New Roman"/>
      <w:sz w:val="22"/>
      <w:szCs w:val="22"/>
    </w:rPr>
  </w:style>
  <w:style w:type="paragraph" w:styleId="TOCHeading">
    <w:name w:val="TOC Heading"/>
    <w:next w:val="NoSpacing"/>
    <w:autoRedefine/>
    <w:uiPriority w:val="39"/>
    <w:unhideWhenUsed/>
    <w:qFormat/>
    <w:rsid w:val="00A1120D"/>
    <w:pPr>
      <w:jc w:val="center"/>
    </w:pPr>
    <w:rPr>
      <w:rFonts w:ascii="Cambria" w:eastAsiaTheme="majorEastAsia" w:hAnsi="Cambria" w:cstheme="majorBidi"/>
      <w:b/>
      <w:bCs/>
      <w:color w:val="0000CC"/>
      <w:sz w:val="28"/>
      <w:szCs w:val="28"/>
    </w:rPr>
  </w:style>
  <w:style w:type="character" w:customStyle="1" w:styleId="BodyTextChar">
    <w:name w:val="Body Text Char"/>
    <w:aliases w:val="Char Char"/>
    <w:basedOn w:val="DefaultParagraphFont"/>
    <w:link w:val="BodyText"/>
    <w:uiPriority w:val="99"/>
    <w:rsid w:val="00A1120D"/>
  </w:style>
  <w:style w:type="paragraph" w:styleId="BodyText">
    <w:name w:val="Body Text"/>
    <w:aliases w:val="Char"/>
    <w:link w:val="BodyTextChar"/>
    <w:autoRedefine/>
    <w:uiPriority w:val="99"/>
    <w:rsid w:val="00A1120D"/>
    <w:pPr>
      <w:spacing w:before="120" w:after="120"/>
    </w:pPr>
  </w:style>
  <w:style w:type="character" w:customStyle="1" w:styleId="BodyText2Char">
    <w:name w:val="Body Text 2 Char"/>
    <w:basedOn w:val="DefaultParagraphFont"/>
    <w:link w:val="BodyText2"/>
    <w:uiPriority w:val="99"/>
    <w:rsid w:val="00A1120D"/>
    <w:rPr>
      <w:rFonts w:ascii="Times New Roman" w:eastAsiaTheme="minorHAnsi" w:hAnsi="Times New Roman"/>
      <w:sz w:val="22"/>
      <w:szCs w:val="22"/>
    </w:rPr>
  </w:style>
  <w:style w:type="paragraph" w:styleId="BodyText2">
    <w:name w:val="Body Text 2"/>
    <w:basedOn w:val="Normal"/>
    <w:link w:val="BodyText2Char"/>
    <w:uiPriority w:val="99"/>
    <w:unhideWhenUsed/>
    <w:rsid w:val="00A1120D"/>
    <w:pPr>
      <w:spacing w:line="480" w:lineRule="auto"/>
    </w:pPr>
    <w:rPr>
      <w:sz w:val="22"/>
    </w:rPr>
  </w:style>
  <w:style w:type="character" w:customStyle="1" w:styleId="BodyText3Char">
    <w:name w:val="Body Text 3 Char"/>
    <w:basedOn w:val="DefaultParagraphFont"/>
    <w:link w:val="BodyText3"/>
    <w:uiPriority w:val="99"/>
    <w:rsid w:val="00A1120D"/>
    <w:rPr>
      <w:rFonts w:ascii="Times New Roman" w:eastAsiaTheme="minorHAnsi" w:hAnsi="Times New Roman"/>
      <w:sz w:val="16"/>
      <w:szCs w:val="16"/>
    </w:rPr>
  </w:style>
  <w:style w:type="paragraph" w:styleId="BodyText3">
    <w:name w:val="Body Text 3"/>
    <w:basedOn w:val="Normal"/>
    <w:link w:val="BodyText3Char"/>
    <w:uiPriority w:val="99"/>
    <w:unhideWhenUsed/>
    <w:rsid w:val="00A1120D"/>
    <w:pPr>
      <w:spacing w:line="276" w:lineRule="auto"/>
    </w:pPr>
    <w:rPr>
      <w:sz w:val="16"/>
      <w:szCs w:val="16"/>
    </w:rPr>
  </w:style>
  <w:style w:type="character" w:customStyle="1" w:styleId="BodyTextFirstIndentChar">
    <w:name w:val="Body Text First Indent Char"/>
    <w:basedOn w:val="BodyTextChar"/>
    <w:link w:val="BodyTextFirstIndent"/>
    <w:uiPriority w:val="99"/>
    <w:rsid w:val="00A1120D"/>
    <w:rPr>
      <w:rFonts w:ascii="Times New Roman" w:eastAsiaTheme="minorHAnsi" w:hAnsi="Times New Roman"/>
      <w:szCs w:val="22"/>
    </w:rPr>
  </w:style>
  <w:style w:type="paragraph" w:styleId="BodyTextFirstIndent">
    <w:name w:val="Body Text First Indent"/>
    <w:basedOn w:val="BodyText"/>
    <w:link w:val="BodyTextFirstIndentChar"/>
    <w:uiPriority w:val="99"/>
    <w:unhideWhenUsed/>
    <w:rsid w:val="00A1120D"/>
    <w:pPr>
      <w:spacing w:after="200"/>
      <w:ind w:firstLine="360"/>
    </w:pPr>
    <w:rPr>
      <w:rFonts w:ascii="Times New Roman" w:eastAsiaTheme="minorHAnsi" w:hAnsi="Times New Roman"/>
      <w:szCs w:val="22"/>
    </w:rPr>
  </w:style>
  <w:style w:type="character" w:customStyle="1" w:styleId="BodyTextIndentChar">
    <w:name w:val="Body Text Indent Char"/>
    <w:basedOn w:val="DefaultParagraphFont"/>
    <w:link w:val="BodyTextIndent"/>
    <w:uiPriority w:val="99"/>
    <w:rsid w:val="00A1120D"/>
    <w:rPr>
      <w:rFonts w:ascii="Times New Roman" w:eastAsiaTheme="minorHAnsi" w:hAnsi="Times New Roman"/>
      <w:sz w:val="22"/>
      <w:szCs w:val="22"/>
    </w:rPr>
  </w:style>
  <w:style w:type="paragraph" w:styleId="BodyTextIndent">
    <w:name w:val="Body Text Indent"/>
    <w:basedOn w:val="Normal"/>
    <w:link w:val="BodyTextIndentChar"/>
    <w:uiPriority w:val="99"/>
    <w:unhideWhenUsed/>
    <w:rsid w:val="00A1120D"/>
    <w:pPr>
      <w:spacing w:line="276" w:lineRule="auto"/>
      <w:ind w:left="360"/>
    </w:pPr>
    <w:rPr>
      <w:sz w:val="22"/>
    </w:rPr>
  </w:style>
  <w:style w:type="character" w:customStyle="1" w:styleId="BodyTextFirstIndent2Char">
    <w:name w:val="Body Text First Indent 2 Char"/>
    <w:basedOn w:val="BodyTextIndentChar"/>
    <w:link w:val="BodyTextFirstIndent2"/>
    <w:uiPriority w:val="99"/>
    <w:rsid w:val="00A1120D"/>
    <w:rPr>
      <w:rFonts w:ascii="Times New Roman" w:eastAsiaTheme="minorHAnsi" w:hAnsi="Times New Roman"/>
      <w:sz w:val="22"/>
      <w:szCs w:val="22"/>
    </w:rPr>
  </w:style>
  <w:style w:type="paragraph" w:styleId="BodyTextFirstIndent2">
    <w:name w:val="Body Text First Indent 2"/>
    <w:basedOn w:val="BodyTextIndent"/>
    <w:link w:val="BodyTextFirstIndent2Char"/>
    <w:uiPriority w:val="99"/>
    <w:unhideWhenUsed/>
    <w:rsid w:val="00A1120D"/>
    <w:pPr>
      <w:spacing w:after="200"/>
      <w:ind w:firstLine="360"/>
    </w:pPr>
  </w:style>
  <w:style w:type="character" w:customStyle="1" w:styleId="BodyTextIndent2Char">
    <w:name w:val="Body Text Indent 2 Char"/>
    <w:basedOn w:val="DefaultParagraphFont"/>
    <w:link w:val="BodyTextIndent2"/>
    <w:uiPriority w:val="99"/>
    <w:rsid w:val="00A1120D"/>
    <w:rPr>
      <w:rFonts w:ascii="Times New Roman" w:eastAsiaTheme="minorHAnsi" w:hAnsi="Times New Roman"/>
      <w:sz w:val="22"/>
      <w:szCs w:val="22"/>
    </w:rPr>
  </w:style>
  <w:style w:type="paragraph" w:styleId="BodyTextIndent2">
    <w:name w:val="Body Text Indent 2"/>
    <w:basedOn w:val="Normal"/>
    <w:link w:val="BodyTextIndent2Char"/>
    <w:uiPriority w:val="99"/>
    <w:unhideWhenUsed/>
    <w:rsid w:val="00A1120D"/>
    <w:pPr>
      <w:spacing w:line="480" w:lineRule="auto"/>
      <w:ind w:left="360"/>
    </w:pPr>
    <w:rPr>
      <w:sz w:val="22"/>
    </w:rPr>
  </w:style>
  <w:style w:type="character" w:customStyle="1" w:styleId="BodyTextIndent3Char">
    <w:name w:val="Body Text Indent 3 Char"/>
    <w:basedOn w:val="DefaultParagraphFont"/>
    <w:link w:val="BodyTextIndent3"/>
    <w:uiPriority w:val="99"/>
    <w:rsid w:val="00A1120D"/>
    <w:rPr>
      <w:rFonts w:ascii="Times New Roman" w:eastAsiaTheme="minorHAnsi" w:hAnsi="Times New Roman"/>
      <w:sz w:val="16"/>
      <w:szCs w:val="16"/>
    </w:rPr>
  </w:style>
  <w:style w:type="paragraph" w:styleId="BodyTextIndent3">
    <w:name w:val="Body Text Indent 3"/>
    <w:basedOn w:val="Normal"/>
    <w:link w:val="BodyTextIndent3Char"/>
    <w:uiPriority w:val="99"/>
    <w:unhideWhenUsed/>
    <w:rsid w:val="00A1120D"/>
    <w:pPr>
      <w:spacing w:line="276" w:lineRule="auto"/>
      <w:ind w:left="360"/>
    </w:pPr>
    <w:rPr>
      <w:sz w:val="16"/>
      <w:szCs w:val="16"/>
    </w:rPr>
  </w:style>
  <w:style w:type="character" w:customStyle="1" w:styleId="ClosingChar">
    <w:name w:val="Closing Char"/>
    <w:basedOn w:val="DefaultParagraphFont"/>
    <w:link w:val="Closing"/>
    <w:uiPriority w:val="99"/>
    <w:rsid w:val="00A1120D"/>
    <w:rPr>
      <w:rFonts w:ascii="Times New Roman" w:eastAsiaTheme="minorHAnsi" w:hAnsi="Times New Roman"/>
      <w:sz w:val="22"/>
      <w:szCs w:val="22"/>
    </w:rPr>
  </w:style>
  <w:style w:type="paragraph" w:styleId="Closing">
    <w:name w:val="Closing"/>
    <w:basedOn w:val="Normal"/>
    <w:link w:val="ClosingChar"/>
    <w:uiPriority w:val="99"/>
    <w:unhideWhenUsed/>
    <w:rsid w:val="00A1120D"/>
    <w:pPr>
      <w:ind w:left="4320"/>
    </w:pPr>
    <w:rPr>
      <w:sz w:val="22"/>
    </w:rPr>
  </w:style>
  <w:style w:type="character" w:customStyle="1" w:styleId="CommentTextChar">
    <w:name w:val="Comment Text Char"/>
    <w:basedOn w:val="DefaultParagraphFont"/>
    <w:link w:val="CommentText"/>
    <w:uiPriority w:val="99"/>
    <w:rsid w:val="00A1120D"/>
    <w:rPr>
      <w:rFonts w:ascii="Times New Roman" w:eastAsiaTheme="minorHAnsi" w:hAnsi="Times New Roman"/>
      <w:sz w:val="20"/>
      <w:szCs w:val="20"/>
    </w:rPr>
  </w:style>
  <w:style w:type="paragraph" w:styleId="CommentText">
    <w:name w:val="annotation text"/>
    <w:basedOn w:val="Normal"/>
    <w:link w:val="CommentTextChar"/>
    <w:uiPriority w:val="99"/>
    <w:unhideWhenUsed/>
    <w:rsid w:val="00A1120D"/>
    <w:pPr>
      <w:spacing w:after="200"/>
    </w:pPr>
    <w:rPr>
      <w:sz w:val="20"/>
      <w:szCs w:val="20"/>
    </w:rPr>
  </w:style>
  <w:style w:type="character" w:customStyle="1" w:styleId="CommentSubjectChar">
    <w:name w:val="Comment Subject Char"/>
    <w:basedOn w:val="CommentTextChar"/>
    <w:link w:val="CommentSubject"/>
    <w:uiPriority w:val="99"/>
    <w:rsid w:val="00A1120D"/>
    <w:rPr>
      <w:rFonts w:ascii="Times New Roman" w:eastAsiaTheme="minorHAnsi" w:hAnsi="Times New Roman"/>
      <w:b/>
      <w:bCs/>
      <w:sz w:val="20"/>
      <w:szCs w:val="20"/>
    </w:rPr>
  </w:style>
  <w:style w:type="paragraph" w:styleId="CommentSubject">
    <w:name w:val="annotation subject"/>
    <w:basedOn w:val="CommentText"/>
    <w:next w:val="CommentText"/>
    <w:link w:val="CommentSubjectChar"/>
    <w:uiPriority w:val="99"/>
    <w:unhideWhenUsed/>
    <w:rsid w:val="00A1120D"/>
    <w:rPr>
      <w:b/>
      <w:bCs/>
    </w:rPr>
  </w:style>
  <w:style w:type="character" w:customStyle="1" w:styleId="DateChar">
    <w:name w:val="Date Char"/>
    <w:basedOn w:val="DefaultParagraphFont"/>
    <w:link w:val="Date"/>
    <w:uiPriority w:val="99"/>
    <w:rsid w:val="00A1120D"/>
    <w:rPr>
      <w:rFonts w:ascii="Cambria" w:eastAsiaTheme="minorHAnsi" w:hAnsi="Cambria"/>
      <w:sz w:val="20"/>
      <w:szCs w:val="22"/>
    </w:rPr>
  </w:style>
  <w:style w:type="paragraph" w:styleId="Date">
    <w:name w:val="Date"/>
    <w:basedOn w:val="Normal"/>
    <w:next w:val="Normal"/>
    <w:link w:val="DateChar"/>
    <w:uiPriority w:val="99"/>
    <w:unhideWhenUsed/>
    <w:rsid w:val="00A1120D"/>
    <w:pPr>
      <w:spacing w:before="720" w:after="0"/>
      <w:jc w:val="right"/>
    </w:pPr>
    <w:rPr>
      <w:rFonts w:ascii="Cambria" w:hAnsi="Cambria"/>
      <w:sz w:val="20"/>
    </w:rPr>
  </w:style>
  <w:style w:type="character" w:customStyle="1" w:styleId="DocumentMapChar">
    <w:name w:val="Document Map Char"/>
    <w:basedOn w:val="DefaultParagraphFont"/>
    <w:link w:val="DocumentMap"/>
    <w:uiPriority w:val="99"/>
    <w:rsid w:val="00A1120D"/>
    <w:rPr>
      <w:rFonts w:ascii="Tahoma" w:eastAsiaTheme="minorHAnsi" w:hAnsi="Tahoma" w:cs="Tahoma"/>
      <w:sz w:val="16"/>
      <w:szCs w:val="16"/>
    </w:rPr>
  </w:style>
  <w:style w:type="paragraph" w:styleId="DocumentMap">
    <w:name w:val="Document Map"/>
    <w:basedOn w:val="Normal"/>
    <w:link w:val="DocumentMapChar"/>
    <w:uiPriority w:val="99"/>
    <w:unhideWhenUsed/>
    <w:rsid w:val="00A1120D"/>
    <w:rPr>
      <w:rFonts w:ascii="Tahoma" w:hAnsi="Tahoma" w:cs="Tahoma"/>
      <w:sz w:val="16"/>
      <w:szCs w:val="16"/>
    </w:rPr>
  </w:style>
  <w:style w:type="character" w:customStyle="1" w:styleId="E-mailSignatureChar">
    <w:name w:val="E-mail Signature Char"/>
    <w:basedOn w:val="DefaultParagraphFont"/>
    <w:link w:val="E-mailSignature"/>
    <w:uiPriority w:val="99"/>
    <w:rsid w:val="00A1120D"/>
    <w:rPr>
      <w:rFonts w:ascii="Times New Roman" w:eastAsiaTheme="minorHAnsi" w:hAnsi="Times New Roman"/>
      <w:sz w:val="22"/>
      <w:szCs w:val="22"/>
    </w:rPr>
  </w:style>
  <w:style w:type="paragraph" w:styleId="E-mailSignature">
    <w:name w:val="E-mail Signature"/>
    <w:basedOn w:val="Normal"/>
    <w:link w:val="E-mailSignatureChar"/>
    <w:uiPriority w:val="99"/>
    <w:unhideWhenUsed/>
    <w:rsid w:val="00A1120D"/>
    <w:rPr>
      <w:sz w:val="22"/>
    </w:rPr>
  </w:style>
  <w:style w:type="character" w:customStyle="1" w:styleId="EndnoteTextChar">
    <w:name w:val="Endnote Text Char"/>
    <w:basedOn w:val="DefaultParagraphFont"/>
    <w:link w:val="EndnoteText"/>
    <w:uiPriority w:val="99"/>
    <w:rsid w:val="00A1120D"/>
    <w:rPr>
      <w:rFonts w:ascii="Times New Roman" w:eastAsiaTheme="minorHAnsi" w:hAnsi="Times New Roman"/>
      <w:sz w:val="20"/>
      <w:szCs w:val="20"/>
    </w:rPr>
  </w:style>
  <w:style w:type="paragraph" w:styleId="EndnoteText">
    <w:name w:val="endnote text"/>
    <w:basedOn w:val="Normal"/>
    <w:link w:val="EndnoteTextChar"/>
    <w:uiPriority w:val="99"/>
    <w:unhideWhenUsed/>
    <w:rsid w:val="00A1120D"/>
    <w:rPr>
      <w:sz w:val="20"/>
      <w:szCs w:val="20"/>
    </w:rPr>
  </w:style>
  <w:style w:type="character" w:customStyle="1" w:styleId="FootnoteTextChar">
    <w:name w:val="Footnote Text Char"/>
    <w:basedOn w:val="DefaultParagraphFont"/>
    <w:link w:val="FootnoteText"/>
    <w:uiPriority w:val="99"/>
    <w:rsid w:val="00A1120D"/>
    <w:rPr>
      <w:rFonts w:ascii="Times New Roman" w:eastAsiaTheme="minorHAnsi" w:hAnsi="Times New Roman"/>
      <w:sz w:val="20"/>
      <w:szCs w:val="20"/>
    </w:rPr>
  </w:style>
  <w:style w:type="paragraph" w:styleId="FootnoteText">
    <w:name w:val="footnote text"/>
    <w:basedOn w:val="Normal"/>
    <w:link w:val="FootnoteTextChar"/>
    <w:uiPriority w:val="99"/>
    <w:unhideWhenUsed/>
    <w:rsid w:val="00A1120D"/>
    <w:rPr>
      <w:sz w:val="20"/>
      <w:szCs w:val="20"/>
    </w:rPr>
  </w:style>
  <w:style w:type="character" w:customStyle="1" w:styleId="HTMLAddressChar">
    <w:name w:val="HTML Address Char"/>
    <w:basedOn w:val="DefaultParagraphFont"/>
    <w:link w:val="HTMLAddress"/>
    <w:uiPriority w:val="99"/>
    <w:rsid w:val="00A1120D"/>
    <w:rPr>
      <w:rFonts w:ascii="Times New Roman" w:eastAsiaTheme="minorHAnsi" w:hAnsi="Times New Roman"/>
      <w:i/>
      <w:iCs/>
      <w:sz w:val="22"/>
      <w:szCs w:val="22"/>
    </w:rPr>
  </w:style>
  <w:style w:type="paragraph" w:styleId="HTMLAddress">
    <w:name w:val="HTML Address"/>
    <w:basedOn w:val="Normal"/>
    <w:link w:val="HTMLAddressChar"/>
    <w:uiPriority w:val="99"/>
    <w:unhideWhenUsed/>
    <w:rsid w:val="00A1120D"/>
    <w:rPr>
      <w:i/>
      <w:iCs/>
      <w:sz w:val="22"/>
    </w:rPr>
  </w:style>
  <w:style w:type="character" w:customStyle="1" w:styleId="HTMLPreformattedChar">
    <w:name w:val="HTML Preformatted Char"/>
    <w:basedOn w:val="DefaultParagraphFont"/>
    <w:link w:val="HTMLPreformatted"/>
    <w:uiPriority w:val="99"/>
    <w:rsid w:val="00A1120D"/>
    <w:rPr>
      <w:rFonts w:ascii="Consolas" w:eastAsiaTheme="minorHAnsi" w:hAnsi="Consolas" w:cs="Consolas"/>
      <w:sz w:val="20"/>
      <w:szCs w:val="20"/>
    </w:rPr>
  </w:style>
  <w:style w:type="paragraph" w:styleId="HTMLPreformatted">
    <w:name w:val="HTML Preformatted"/>
    <w:basedOn w:val="Normal"/>
    <w:link w:val="HTMLPreformattedChar"/>
    <w:uiPriority w:val="99"/>
    <w:unhideWhenUsed/>
    <w:rsid w:val="00A1120D"/>
    <w:rPr>
      <w:rFonts w:ascii="Consolas" w:hAnsi="Consolas" w:cs="Consolas"/>
      <w:sz w:val="20"/>
      <w:szCs w:val="20"/>
    </w:rPr>
  </w:style>
  <w:style w:type="paragraph" w:styleId="IntenseQuote">
    <w:name w:val="Intense Quote"/>
    <w:basedOn w:val="Normal"/>
    <w:next w:val="Normal"/>
    <w:link w:val="IntenseQuoteChar"/>
    <w:uiPriority w:val="30"/>
    <w:rsid w:val="00A1120D"/>
    <w:pPr>
      <w:pBdr>
        <w:bottom w:val="single" w:sz="4" w:space="4" w:color="4F81BD" w:themeColor="accent1"/>
      </w:pBdr>
      <w:spacing w:before="200" w:after="280" w:line="276" w:lineRule="auto"/>
      <w:ind w:left="936" w:right="936"/>
    </w:pPr>
    <w:rPr>
      <w:b/>
      <w:bCs/>
      <w:i/>
      <w:iCs/>
      <w:color w:val="4F81BD" w:themeColor="accent1"/>
      <w:sz w:val="22"/>
    </w:rPr>
  </w:style>
  <w:style w:type="character" w:customStyle="1" w:styleId="IntenseQuoteChar">
    <w:name w:val="Intense Quote Char"/>
    <w:basedOn w:val="DefaultParagraphFont"/>
    <w:link w:val="IntenseQuote"/>
    <w:uiPriority w:val="30"/>
    <w:rsid w:val="00A1120D"/>
    <w:rPr>
      <w:rFonts w:ascii="Times New Roman" w:eastAsiaTheme="minorHAnsi" w:hAnsi="Times New Roman"/>
      <w:b/>
      <w:bCs/>
      <w:i/>
      <w:iCs/>
      <w:color w:val="4F81BD" w:themeColor="accent1"/>
      <w:sz w:val="22"/>
      <w:szCs w:val="22"/>
    </w:rPr>
  </w:style>
  <w:style w:type="paragraph" w:styleId="ListBullet">
    <w:name w:val="List Bullet"/>
    <w:autoRedefine/>
    <w:uiPriority w:val="99"/>
    <w:qFormat/>
    <w:rsid w:val="00A1120D"/>
    <w:pPr>
      <w:numPr>
        <w:numId w:val="1"/>
      </w:numPr>
      <w:contextualSpacing/>
    </w:pPr>
    <w:rPr>
      <w:rFonts w:ascii="Times New Roman" w:eastAsiaTheme="minorHAnsi" w:hAnsi="Times New Roman"/>
      <w:sz w:val="22"/>
      <w:szCs w:val="22"/>
    </w:rPr>
  </w:style>
  <w:style w:type="paragraph" w:styleId="ListBullet2">
    <w:name w:val="List Bullet 2"/>
    <w:basedOn w:val="ListBullet"/>
    <w:autoRedefine/>
    <w:uiPriority w:val="99"/>
    <w:qFormat/>
    <w:rsid w:val="00A1120D"/>
    <w:pPr>
      <w:numPr>
        <w:numId w:val="2"/>
      </w:numPr>
    </w:pPr>
  </w:style>
  <w:style w:type="paragraph" w:styleId="ListBullet3">
    <w:name w:val="List Bullet 3"/>
    <w:autoRedefine/>
    <w:uiPriority w:val="99"/>
    <w:qFormat/>
    <w:rsid w:val="00A1120D"/>
    <w:pPr>
      <w:numPr>
        <w:numId w:val="3"/>
      </w:numPr>
      <w:contextualSpacing/>
    </w:pPr>
    <w:rPr>
      <w:rFonts w:ascii="Times New Roman" w:eastAsiaTheme="minorHAnsi" w:hAnsi="Times New Roman"/>
      <w:sz w:val="22"/>
      <w:szCs w:val="22"/>
    </w:rPr>
  </w:style>
  <w:style w:type="paragraph" w:styleId="ListBullet4">
    <w:name w:val="List Bullet 4"/>
    <w:basedOn w:val="ListBullet"/>
    <w:autoRedefine/>
    <w:uiPriority w:val="99"/>
    <w:qFormat/>
    <w:rsid w:val="00A1120D"/>
    <w:pPr>
      <w:numPr>
        <w:numId w:val="4"/>
      </w:numPr>
    </w:pPr>
  </w:style>
  <w:style w:type="paragraph" w:styleId="ListBullet5">
    <w:name w:val="List Bullet 5"/>
    <w:autoRedefine/>
    <w:uiPriority w:val="99"/>
    <w:qFormat/>
    <w:rsid w:val="00A1120D"/>
    <w:pPr>
      <w:numPr>
        <w:numId w:val="5"/>
      </w:numPr>
    </w:pPr>
    <w:rPr>
      <w:rFonts w:ascii="Times New Roman" w:eastAsiaTheme="minorHAnsi" w:hAnsi="Times New Roman"/>
      <w:sz w:val="22"/>
      <w:szCs w:val="22"/>
    </w:rPr>
  </w:style>
  <w:style w:type="paragraph" w:styleId="ListNumber">
    <w:name w:val="List Number"/>
    <w:autoRedefine/>
    <w:uiPriority w:val="99"/>
    <w:unhideWhenUsed/>
    <w:rsid w:val="00A1120D"/>
    <w:pPr>
      <w:numPr>
        <w:numId w:val="6"/>
      </w:numPr>
      <w:contextualSpacing/>
      <w:outlineLvl w:val="0"/>
    </w:pPr>
    <w:rPr>
      <w:rFonts w:eastAsiaTheme="minorHAnsi"/>
      <w:sz w:val="22"/>
      <w:szCs w:val="22"/>
    </w:rPr>
  </w:style>
  <w:style w:type="paragraph" w:styleId="ListNumber2">
    <w:name w:val="List Number 2"/>
    <w:link w:val="ListNumber2Char"/>
    <w:autoRedefine/>
    <w:uiPriority w:val="99"/>
    <w:unhideWhenUsed/>
    <w:rsid w:val="00A1120D"/>
    <w:pPr>
      <w:numPr>
        <w:numId w:val="10"/>
      </w:numPr>
      <w:contextualSpacing/>
    </w:pPr>
    <w:rPr>
      <w:rFonts w:eastAsiaTheme="minorHAnsi"/>
      <w:sz w:val="22"/>
      <w:szCs w:val="22"/>
    </w:rPr>
  </w:style>
  <w:style w:type="paragraph" w:styleId="ListNumber3">
    <w:name w:val="List Number 3"/>
    <w:autoRedefine/>
    <w:uiPriority w:val="99"/>
    <w:unhideWhenUsed/>
    <w:rsid w:val="00A1120D"/>
    <w:pPr>
      <w:numPr>
        <w:numId w:val="11"/>
      </w:numPr>
      <w:contextualSpacing/>
    </w:pPr>
    <w:rPr>
      <w:rFonts w:eastAsiaTheme="minorHAnsi"/>
      <w:sz w:val="22"/>
      <w:szCs w:val="22"/>
    </w:rPr>
  </w:style>
  <w:style w:type="paragraph" w:styleId="ListNumber4">
    <w:name w:val="List Number 4"/>
    <w:basedOn w:val="Normal"/>
    <w:uiPriority w:val="99"/>
    <w:unhideWhenUsed/>
    <w:rsid w:val="00A1120D"/>
    <w:pPr>
      <w:numPr>
        <w:numId w:val="7"/>
      </w:numPr>
      <w:spacing w:after="200" w:line="276" w:lineRule="auto"/>
      <w:contextualSpacing/>
    </w:pPr>
    <w:rPr>
      <w:sz w:val="22"/>
    </w:rPr>
  </w:style>
  <w:style w:type="paragraph" w:styleId="ListNumber5">
    <w:name w:val="List Number 5"/>
    <w:basedOn w:val="Normal"/>
    <w:uiPriority w:val="99"/>
    <w:unhideWhenUsed/>
    <w:rsid w:val="00A1120D"/>
    <w:pPr>
      <w:numPr>
        <w:numId w:val="8"/>
      </w:numPr>
      <w:spacing w:after="200" w:line="276" w:lineRule="auto"/>
      <w:contextualSpacing/>
    </w:pPr>
    <w:rPr>
      <w:sz w:val="22"/>
    </w:rPr>
  </w:style>
  <w:style w:type="character" w:customStyle="1" w:styleId="MacroTextChar">
    <w:name w:val="Macro Text Char"/>
    <w:basedOn w:val="DefaultParagraphFont"/>
    <w:link w:val="MacroText"/>
    <w:uiPriority w:val="99"/>
    <w:rsid w:val="00A1120D"/>
    <w:rPr>
      <w:rFonts w:ascii="Consolas" w:eastAsiaTheme="minorHAnsi" w:hAnsi="Consolas" w:cs="Consolas"/>
      <w:sz w:val="20"/>
      <w:szCs w:val="20"/>
    </w:rPr>
  </w:style>
  <w:style w:type="paragraph" w:styleId="MacroText">
    <w:name w:val="macro"/>
    <w:link w:val="MacroTextChar"/>
    <w:uiPriority w:val="99"/>
    <w:unhideWhenUsed/>
    <w:rsid w:val="00A1120D"/>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eastAsiaTheme="minorHAnsi" w:hAnsi="Consolas" w:cs="Consolas"/>
      <w:sz w:val="20"/>
      <w:szCs w:val="20"/>
    </w:rPr>
  </w:style>
  <w:style w:type="character" w:customStyle="1" w:styleId="MessageHeaderChar">
    <w:name w:val="Message Header Char"/>
    <w:basedOn w:val="DefaultParagraphFont"/>
    <w:link w:val="MessageHeader"/>
    <w:uiPriority w:val="99"/>
    <w:rsid w:val="00A1120D"/>
    <w:rPr>
      <w:rFonts w:asciiTheme="majorHAnsi" w:eastAsiaTheme="majorEastAsia" w:hAnsiTheme="majorHAnsi" w:cstheme="majorBidi"/>
      <w:sz w:val="20"/>
      <w:szCs w:val="22"/>
      <w:shd w:val="pct20" w:color="auto" w:fill="auto"/>
    </w:rPr>
  </w:style>
  <w:style w:type="paragraph" w:styleId="MessageHeader">
    <w:name w:val="Message Header"/>
    <w:basedOn w:val="Normal"/>
    <w:link w:val="MessageHeaderChar"/>
    <w:uiPriority w:val="99"/>
    <w:unhideWhenUsed/>
    <w:rsid w:val="00A1120D"/>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0"/>
    </w:rPr>
  </w:style>
  <w:style w:type="paragraph" w:styleId="NoSpacing">
    <w:name w:val="No Spacing"/>
    <w:autoRedefine/>
    <w:uiPriority w:val="1"/>
    <w:qFormat/>
    <w:rsid w:val="00A1120D"/>
    <w:pPr>
      <w:tabs>
        <w:tab w:val="right" w:leader="dot" w:pos="9360"/>
      </w:tabs>
    </w:pPr>
    <w:rPr>
      <w:rFonts w:eastAsiaTheme="minorHAnsi"/>
      <w:sz w:val="22"/>
      <w:szCs w:val="22"/>
    </w:rPr>
  </w:style>
  <w:style w:type="character" w:customStyle="1" w:styleId="NoteHeadingChar">
    <w:name w:val="Note Heading Char"/>
    <w:basedOn w:val="DefaultParagraphFont"/>
    <w:link w:val="NoteHeading"/>
    <w:uiPriority w:val="99"/>
    <w:rsid w:val="00A1120D"/>
    <w:rPr>
      <w:rFonts w:ascii="Times New Roman" w:eastAsiaTheme="minorHAnsi" w:hAnsi="Times New Roman"/>
      <w:sz w:val="22"/>
      <w:szCs w:val="22"/>
    </w:rPr>
  </w:style>
  <w:style w:type="paragraph" w:styleId="NoteHeading">
    <w:name w:val="Note Heading"/>
    <w:basedOn w:val="Normal"/>
    <w:next w:val="Normal"/>
    <w:link w:val="NoteHeadingChar"/>
    <w:uiPriority w:val="99"/>
    <w:unhideWhenUsed/>
    <w:rsid w:val="00A1120D"/>
    <w:rPr>
      <w:sz w:val="22"/>
    </w:rPr>
  </w:style>
  <w:style w:type="character" w:customStyle="1" w:styleId="PlainTextChar">
    <w:name w:val="Plain Text Char"/>
    <w:basedOn w:val="DefaultParagraphFont"/>
    <w:link w:val="PlainText"/>
    <w:uiPriority w:val="99"/>
    <w:rsid w:val="00A1120D"/>
    <w:rPr>
      <w:rFonts w:ascii="Consolas" w:eastAsiaTheme="minorHAnsi" w:hAnsi="Consolas" w:cs="Consolas"/>
      <w:sz w:val="21"/>
      <w:szCs w:val="21"/>
    </w:rPr>
  </w:style>
  <w:style w:type="paragraph" w:styleId="PlainText">
    <w:name w:val="Plain Text"/>
    <w:basedOn w:val="Normal"/>
    <w:link w:val="PlainTextChar"/>
    <w:uiPriority w:val="99"/>
    <w:unhideWhenUsed/>
    <w:rsid w:val="00A1120D"/>
    <w:rPr>
      <w:rFonts w:ascii="Consolas" w:hAnsi="Consolas" w:cs="Consolas"/>
      <w:sz w:val="21"/>
      <w:szCs w:val="21"/>
    </w:rPr>
  </w:style>
  <w:style w:type="paragraph" w:styleId="Quote">
    <w:name w:val="Quote"/>
    <w:next w:val="BodyText"/>
    <w:link w:val="QuoteChar"/>
    <w:autoRedefine/>
    <w:uiPriority w:val="29"/>
    <w:qFormat/>
    <w:rsid w:val="00A1120D"/>
    <w:rPr>
      <w:rFonts w:ascii="Times New Roman" w:eastAsiaTheme="minorHAnsi" w:hAnsi="Times New Roman"/>
      <w:i/>
      <w:iCs/>
      <w:color w:val="000000" w:themeColor="text1"/>
      <w:szCs w:val="22"/>
    </w:rPr>
  </w:style>
  <w:style w:type="character" w:customStyle="1" w:styleId="QuoteChar">
    <w:name w:val="Quote Char"/>
    <w:basedOn w:val="DefaultParagraphFont"/>
    <w:link w:val="Quote"/>
    <w:uiPriority w:val="29"/>
    <w:rsid w:val="00A1120D"/>
    <w:rPr>
      <w:rFonts w:ascii="Times New Roman" w:eastAsiaTheme="minorHAnsi" w:hAnsi="Times New Roman"/>
      <w:i/>
      <w:iCs/>
      <w:color w:val="000000" w:themeColor="text1"/>
      <w:szCs w:val="22"/>
    </w:rPr>
  </w:style>
  <w:style w:type="character" w:customStyle="1" w:styleId="SalutationChar">
    <w:name w:val="Salutation Char"/>
    <w:basedOn w:val="DefaultParagraphFont"/>
    <w:link w:val="Salutation"/>
    <w:uiPriority w:val="99"/>
    <w:rsid w:val="00A1120D"/>
    <w:rPr>
      <w:rFonts w:ascii="Times New Roman" w:eastAsiaTheme="minorHAnsi" w:hAnsi="Times New Roman"/>
      <w:sz w:val="22"/>
      <w:szCs w:val="22"/>
    </w:rPr>
  </w:style>
  <w:style w:type="paragraph" w:styleId="Salutation">
    <w:name w:val="Salutation"/>
    <w:basedOn w:val="Normal"/>
    <w:next w:val="Normal"/>
    <w:link w:val="SalutationChar"/>
    <w:uiPriority w:val="99"/>
    <w:unhideWhenUsed/>
    <w:rsid w:val="00A1120D"/>
    <w:pPr>
      <w:spacing w:after="200" w:line="276" w:lineRule="auto"/>
    </w:pPr>
    <w:rPr>
      <w:sz w:val="22"/>
    </w:rPr>
  </w:style>
  <w:style w:type="character" w:customStyle="1" w:styleId="SignatureChar">
    <w:name w:val="Signature Char"/>
    <w:basedOn w:val="DefaultParagraphFont"/>
    <w:link w:val="Signature"/>
    <w:uiPriority w:val="99"/>
    <w:rsid w:val="00A1120D"/>
    <w:rPr>
      <w:rFonts w:ascii="Times New Roman" w:eastAsiaTheme="minorHAnsi" w:hAnsi="Times New Roman"/>
      <w:sz w:val="22"/>
      <w:szCs w:val="22"/>
    </w:rPr>
  </w:style>
  <w:style w:type="paragraph" w:styleId="Signature">
    <w:name w:val="Signature"/>
    <w:basedOn w:val="Normal"/>
    <w:link w:val="SignatureChar"/>
    <w:uiPriority w:val="99"/>
    <w:unhideWhenUsed/>
    <w:rsid w:val="00A1120D"/>
    <w:pPr>
      <w:ind w:left="4320"/>
    </w:pPr>
    <w:rPr>
      <w:sz w:val="22"/>
    </w:rPr>
  </w:style>
  <w:style w:type="paragraph" w:styleId="Bibliography">
    <w:name w:val="Bibliography"/>
    <w:basedOn w:val="Normal"/>
    <w:next w:val="Normal"/>
    <w:uiPriority w:val="37"/>
    <w:semiHidden/>
    <w:unhideWhenUsed/>
    <w:rsid w:val="00A1120D"/>
    <w:pPr>
      <w:spacing w:after="200" w:line="276" w:lineRule="auto"/>
    </w:pPr>
    <w:rPr>
      <w:sz w:val="22"/>
    </w:rPr>
  </w:style>
  <w:style w:type="paragraph" w:styleId="BlockText">
    <w:name w:val="Block Text"/>
    <w:basedOn w:val="Normal"/>
    <w:uiPriority w:val="99"/>
    <w:unhideWhenUsed/>
    <w:rsid w:val="00A1120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after="200" w:line="276" w:lineRule="auto"/>
      <w:ind w:left="1152" w:right="1152"/>
    </w:pPr>
    <w:rPr>
      <w:i/>
      <w:iCs/>
      <w:color w:val="4F81BD" w:themeColor="accent1"/>
      <w:sz w:val="22"/>
    </w:rPr>
  </w:style>
  <w:style w:type="paragraph" w:styleId="EnvelopeAddress">
    <w:name w:val="envelope address"/>
    <w:basedOn w:val="Normal"/>
    <w:uiPriority w:val="99"/>
    <w:unhideWhenUsed/>
    <w:rsid w:val="00A1120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rsid w:val="00A1120D"/>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A1120D"/>
    <w:pPr>
      <w:ind w:left="220" w:hanging="220"/>
    </w:pPr>
    <w:rPr>
      <w:sz w:val="22"/>
    </w:rPr>
  </w:style>
  <w:style w:type="paragraph" w:styleId="Index2">
    <w:name w:val="index 2"/>
    <w:basedOn w:val="Normal"/>
    <w:next w:val="Normal"/>
    <w:autoRedefine/>
    <w:uiPriority w:val="99"/>
    <w:unhideWhenUsed/>
    <w:rsid w:val="00A1120D"/>
    <w:pPr>
      <w:ind w:left="440" w:hanging="220"/>
    </w:pPr>
    <w:rPr>
      <w:sz w:val="22"/>
    </w:rPr>
  </w:style>
  <w:style w:type="paragraph" w:styleId="Index3">
    <w:name w:val="index 3"/>
    <w:basedOn w:val="Normal"/>
    <w:next w:val="Normal"/>
    <w:autoRedefine/>
    <w:uiPriority w:val="99"/>
    <w:unhideWhenUsed/>
    <w:rsid w:val="00A1120D"/>
    <w:pPr>
      <w:ind w:left="660" w:hanging="220"/>
    </w:pPr>
    <w:rPr>
      <w:sz w:val="22"/>
    </w:rPr>
  </w:style>
  <w:style w:type="paragraph" w:styleId="Index4">
    <w:name w:val="index 4"/>
    <w:basedOn w:val="Normal"/>
    <w:next w:val="Normal"/>
    <w:autoRedefine/>
    <w:uiPriority w:val="99"/>
    <w:unhideWhenUsed/>
    <w:rsid w:val="00A1120D"/>
    <w:pPr>
      <w:ind w:left="880" w:hanging="220"/>
    </w:pPr>
    <w:rPr>
      <w:sz w:val="22"/>
    </w:rPr>
  </w:style>
  <w:style w:type="paragraph" w:styleId="Index5">
    <w:name w:val="index 5"/>
    <w:basedOn w:val="Normal"/>
    <w:next w:val="Normal"/>
    <w:autoRedefine/>
    <w:uiPriority w:val="99"/>
    <w:unhideWhenUsed/>
    <w:rsid w:val="00A1120D"/>
    <w:pPr>
      <w:ind w:left="1100" w:hanging="220"/>
    </w:pPr>
    <w:rPr>
      <w:sz w:val="22"/>
    </w:rPr>
  </w:style>
  <w:style w:type="paragraph" w:styleId="Index6">
    <w:name w:val="index 6"/>
    <w:basedOn w:val="Normal"/>
    <w:next w:val="Normal"/>
    <w:autoRedefine/>
    <w:uiPriority w:val="99"/>
    <w:unhideWhenUsed/>
    <w:rsid w:val="00A1120D"/>
    <w:pPr>
      <w:ind w:left="1320" w:hanging="220"/>
    </w:pPr>
    <w:rPr>
      <w:sz w:val="22"/>
    </w:rPr>
  </w:style>
  <w:style w:type="paragraph" w:styleId="Index7">
    <w:name w:val="index 7"/>
    <w:basedOn w:val="Normal"/>
    <w:next w:val="Normal"/>
    <w:autoRedefine/>
    <w:uiPriority w:val="99"/>
    <w:unhideWhenUsed/>
    <w:rsid w:val="00A1120D"/>
    <w:pPr>
      <w:ind w:left="1540" w:hanging="220"/>
    </w:pPr>
    <w:rPr>
      <w:sz w:val="22"/>
    </w:rPr>
  </w:style>
  <w:style w:type="paragraph" w:styleId="Index8">
    <w:name w:val="index 8"/>
    <w:basedOn w:val="Normal"/>
    <w:next w:val="Normal"/>
    <w:autoRedefine/>
    <w:uiPriority w:val="99"/>
    <w:unhideWhenUsed/>
    <w:rsid w:val="00A1120D"/>
    <w:pPr>
      <w:ind w:left="1760" w:hanging="220"/>
    </w:pPr>
    <w:rPr>
      <w:sz w:val="22"/>
    </w:rPr>
  </w:style>
  <w:style w:type="paragraph" w:styleId="Index9">
    <w:name w:val="index 9"/>
    <w:basedOn w:val="Normal"/>
    <w:next w:val="Normal"/>
    <w:autoRedefine/>
    <w:uiPriority w:val="99"/>
    <w:unhideWhenUsed/>
    <w:rsid w:val="00A1120D"/>
    <w:pPr>
      <w:ind w:left="1980" w:hanging="220"/>
    </w:pPr>
    <w:rPr>
      <w:sz w:val="22"/>
    </w:rPr>
  </w:style>
  <w:style w:type="paragraph" w:styleId="IndexHeading">
    <w:name w:val="index heading"/>
    <w:basedOn w:val="Normal"/>
    <w:next w:val="Index1"/>
    <w:uiPriority w:val="99"/>
    <w:unhideWhenUsed/>
    <w:rsid w:val="00A1120D"/>
    <w:pPr>
      <w:spacing w:after="200" w:line="276" w:lineRule="auto"/>
    </w:pPr>
    <w:rPr>
      <w:rFonts w:asciiTheme="majorHAnsi" w:eastAsiaTheme="majorEastAsia" w:hAnsiTheme="majorHAnsi" w:cstheme="majorBidi"/>
      <w:b/>
      <w:bCs/>
      <w:sz w:val="22"/>
    </w:rPr>
  </w:style>
  <w:style w:type="paragraph" w:styleId="List">
    <w:name w:val="List"/>
    <w:basedOn w:val="Normal"/>
    <w:uiPriority w:val="99"/>
    <w:unhideWhenUsed/>
    <w:rsid w:val="00A1120D"/>
    <w:pPr>
      <w:spacing w:after="200" w:line="276" w:lineRule="auto"/>
      <w:ind w:left="360" w:hanging="360"/>
      <w:contextualSpacing/>
    </w:pPr>
    <w:rPr>
      <w:sz w:val="22"/>
    </w:rPr>
  </w:style>
  <w:style w:type="paragraph" w:styleId="List2">
    <w:name w:val="List 2"/>
    <w:basedOn w:val="Normal"/>
    <w:uiPriority w:val="99"/>
    <w:unhideWhenUsed/>
    <w:rsid w:val="00A1120D"/>
    <w:pPr>
      <w:spacing w:after="200" w:line="276" w:lineRule="auto"/>
      <w:ind w:left="720" w:hanging="360"/>
      <w:contextualSpacing/>
    </w:pPr>
    <w:rPr>
      <w:sz w:val="22"/>
    </w:rPr>
  </w:style>
  <w:style w:type="paragraph" w:styleId="List3">
    <w:name w:val="List 3"/>
    <w:basedOn w:val="Normal"/>
    <w:uiPriority w:val="99"/>
    <w:unhideWhenUsed/>
    <w:rsid w:val="00A1120D"/>
    <w:pPr>
      <w:spacing w:after="200" w:line="276" w:lineRule="auto"/>
      <w:ind w:left="1080" w:hanging="360"/>
      <w:contextualSpacing/>
    </w:pPr>
    <w:rPr>
      <w:sz w:val="22"/>
    </w:rPr>
  </w:style>
  <w:style w:type="paragraph" w:styleId="List4">
    <w:name w:val="List 4"/>
    <w:basedOn w:val="Normal"/>
    <w:uiPriority w:val="99"/>
    <w:unhideWhenUsed/>
    <w:rsid w:val="00A1120D"/>
    <w:pPr>
      <w:spacing w:after="200" w:line="276" w:lineRule="auto"/>
      <w:ind w:left="1440" w:hanging="360"/>
      <w:contextualSpacing/>
    </w:pPr>
    <w:rPr>
      <w:sz w:val="22"/>
    </w:rPr>
  </w:style>
  <w:style w:type="paragraph" w:styleId="List5">
    <w:name w:val="List 5"/>
    <w:basedOn w:val="Normal"/>
    <w:uiPriority w:val="99"/>
    <w:unhideWhenUsed/>
    <w:rsid w:val="00A1120D"/>
    <w:pPr>
      <w:spacing w:after="200" w:line="276" w:lineRule="auto"/>
      <w:ind w:left="1800" w:hanging="360"/>
      <w:contextualSpacing/>
    </w:pPr>
    <w:rPr>
      <w:sz w:val="22"/>
    </w:rPr>
  </w:style>
  <w:style w:type="paragraph" w:styleId="ListContinue">
    <w:name w:val="List Continue"/>
    <w:basedOn w:val="Normal"/>
    <w:uiPriority w:val="99"/>
    <w:unhideWhenUsed/>
    <w:rsid w:val="00A1120D"/>
    <w:pPr>
      <w:spacing w:line="276" w:lineRule="auto"/>
      <w:ind w:left="360"/>
      <w:contextualSpacing/>
    </w:pPr>
    <w:rPr>
      <w:sz w:val="22"/>
    </w:rPr>
  </w:style>
  <w:style w:type="paragraph" w:styleId="ListContinue2">
    <w:name w:val="List Continue 2"/>
    <w:basedOn w:val="Normal"/>
    <w:uiPriority w:val="99"/>
    <w:unhideWhenUsed/>
    <w:rsid w:val="00A1120D"/>
    <w:pPr>
      <w:spacing w:line="276" w:lineRule="auto"/>
      <w:ind w:left="720"/>
      <w:contextualSpacing/>
    </w:pPr>
    <w:rPr>
      <w:sz w:val="22"/>
    </w:rPr>
  </w:style>
  <w:style w:type="paragraph" w:styleId="ListContinue3">
    <w:name w:val="List Continue 3"/>
    <w:basedOn w:val="Normal"/>
    <w:uiPriority w:val="99"/>
    <w:unhideWhenUsed/>
    <w:rsid w:val="00A1120D"/>
    <w:pPr>
      <w:spacing w:line="276" w:lineRule="auto"/>
      <w:ind w:left="1080"/>
      <w:contextualSpacing/>
    </w:pPr>
    <w:rPr>
      <w:sz w:val="22"/>
    </w:rPr>
  </w:style>
  <w:style w:type="paragraph" w:styleId="ListContinue4">
    <w:name w:val="List Continue 4"/>
    <w:basedOn w:val="Normal"/>
    <w:uiPriority w:val="99"/>
    <w:unhideWhenUsed/>
    <w:rsid w:val="00A1120D"/>
    <w:pPr>
      <w:spacing w:line="276" w:lineRule="auto"/>
      <w:ind w:left="1440"/>
      <w:contextualSpacing/>
    </w:pPr>
    <w:rPr>
      <w:sz w:val="22"/>
    </w:rPr>
  </w:style>
  <w:style w:type="paragraph" w:styleId="ListContinue5">
    <w:name w:val="List Continue 5"/>
    <w:basedOn w:val="Normal"/>
    <w:uiPriority w:val="99"/>
    <w:unhideWhenUsed/>
    <w:rsid w:val="00A1120D"/>
    <w:pPr>
      <w:spacing w:line="276" w:lineRule="auto"/>
      <w:ind w:left="1800"/>
      <w:contextualSpacing/>
    </w:pPr>
    <w:rPr>
      <w:sz w:val="22"/>
    </w:rPr>
  </w:style>
  <w:style w:type="paragraph" w:styleId="NormalWeb">
    <w:name w:val="Normal (Web)"/>
    <w:basedOn w:val="Normal"/>
    <w:uiPriority w:val="99"/>
    <w:unhideWhenUsed/>
    <w:rsid w:val="00A1120D"/>
    <w:pPr>
      <w:spacing w:after="200" w:line="276" w:lineRule="auto"/>
    </w:pPr>
    <w:rPr>
      <w:rFonts w:cs="Times New Roman"/>
    </w:rPr>
  </w:style>
  <w:style w:type="paragraph" w:styleId="NormalIndent">
    <w:name w:val="Normal Indent"/>
    <w:basedOn w:val="Normal"/>
    <w:uiPriority w:val="99"/>
    <w:unhideWhenUsed/>
    <w:rsid w:val="00A1120D"/>
    <w:pPr>
      <w:spacing w:after="200" w:line="276" w:lineRule="auto"/>
      <w:ind w:left="720"/>
    </w:pPr>
    <w:rPr>
      <w:sz w:val="22"/>
    </w:rPr>
  </w:style>
  <w:style w:type="paragraph" w:styleId="TableofAuthorities">
    <w:name w:val="table of authorities"/>
    <w:basedOn w:val="Normal"/>
    <w:next w:val="Normal"/>
    <w:uiPriority w:val="99"/>
    <w:unhideWhenUsed/>
    <w:rsid w:val="00A1120D"/>
    <w:pPr>
      <w:spacing w:line="276" w:lineRule="auto"/>
      <w:ind w:left="220" w:hanging="220"/>
    </w:pPr>
    <w:rPr>
      <w:sz w:val="22"/>
    </w:rPr>
  </w:style>
  <w:style w:type="paragraph" w:styleId="TOAHeading">
    <w:name w:val="toa heading"/>
    <w:basedOn w:val="Normal"/>
    <w:next w:val="Normal"/>
    <w:uiPriority w:val="99"/>
    <w:unhideWhenUsed/>
    <w:rsid w:val="00A1120D"/>
    <w:pPr>
      <w:spacing w:after="200" w:line="276" w:lineRule="auto"/>
    </w:pPr>
    <w:rPr>
      <w:rFonts w:asciiTheme="majorHAnsi" w:eastAsiaTheme="majorEastAsia" w:hAnsiTheme="majorHAnsi" w:cstheme="majorBidi"/>
      <w:b/>
      <w:bCs/>
    </w:rPr>
  </w:style>
  <w:style w:type="character" w:styleId="FollowedHyperlink">
    <w:name w:val="FollowedHyperlink"/>
    <w:basedOn w:val="DefaultParagraphFont"/>
    <w:uiPriority w:val="99"/>
    <w:unhideWhenUsed/>
    <w:rsid w:val="00A1120D"/>
    <w:rPr>
      <w:color w:val="800080"/>
      <w:u w:val="single"/>
    </w:rPr>
  </w:style>
  <w:style w:type="paragraph" w:customStyle="1" w:styleId="xl66">
    <w:name w:val="xl66"/>
    <w:basedOn w:val="Normal"/>
    <w:rsid w:val="00A1120D"/>
    <w:pPr>
      <w:spacing w:before="100" w:beforeAutospacing="1" w:after="100" w:afterAutospacing="1"/>
      <w:textAlignment w:val="center"/>
    </w:pPr>
    <w:rPr>
      <w:rFonts w:eastAsia="Times New Roman" w:cs="Times New Roman"/>
    </w:rPr>
  </w:style>
  <w:style w:type="paragraph" w:customStyle="1" w:styleId="xl67">
    <w:name w:val="xl67"/>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paragraph" w:customStyle="1" w:styleId="xl68">
    <w:name w:val="xl68"/>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character" w:customStyle="1" w:styleId="cdrl">
    <w:name w:val="cdrl"/>
    <w:rsid w:val="00A1120D"/>
    <w:rPr>
      <w:rFonts w:ascii="Arial" w:hAnsi="Arial" w:cs="Arial" w:hint="default"/>
      <w:sz w:val="24"/>
    </w:rPr>
  </w:style>
  <w:style w:type="character" w:styleId="PageNumber">
    <w:name w:val="page number"/>
    <w:basedOn w:val="DefaultParagraphFont"/>
    <w:rsid w:val="00A1120D"/>
  </w:style>
  <w:style w:type="character" w:styleId="BookTitle">
    <w:name w:val="Book Title"/>
    <w:uiPriority w:val="33"/>
    <w:rsid w:val="00A1120D"/>
    <w:rPr>
      <w:b/>
      <w:bCs/>
      <w:smallCaps/>
      <w:spacing w:val="5"/>
    </w:rPr>
  </w:style>
  <w:style w:type="character" w:styleId="LineNumber">
    <w:name w:val="line number"/>
    <w:basedOn w:val="DefaultParagraphFont"/>
    <w:uiPriority w:val="99"/>
    <w:unhideWhenUsed/>
    <w:rsid w:val="00A1120D"/>
  </w:style>
  <w:style w:type="character" w:customStyle="1" w:styleId="TableRow1Char">
    <w:name w:val="Table Row 1 Char"/>
    <w:basedOn w:val="DefaultParagraphFont"/>
    <w:link w:val="TableRow1"/>
    <w:locked/>
    <w:rsid w:val="00A1120D"/>
    <w:rPr>
      <w:rFonts w:ascii="Calibri" w:eastAsia="MS Mincho" w:hAnsi="Calibri"/>
      <w:sz w:val="20"/>
      <w:szCs w:val="20"/>
    </w:rPr>
  </w:style>
  <w:style w:type="paragraph" w:customStyle="1" w:styleId="TableRow1">
    <w:name w:val="Table Row 1"/>
    <w:basedOn w:val="Normal"/>
    <w:link w:val="TableRow1Char"/>
    <w:rsid w:val="00A1120D"/>
    <w:rPr>
      <w:rFonts w:ascii="Calibri" w:eastAsia="MS Mincho" w:hAnsi="Calibri"/>
      <w:sz w:val="20"/>
      <w:szCs w:val="20"/>
    </w:rPr>
  </w:style>
  <w:style w:type="table" w:styleId="MediumShading1">
    <w:name w:val="Medium Shading 1"/>
    <w:basedOn w:val="TableNormal"/>
    <w:uiPriority w:val="63"/>
    <w:rsid w:val="00A1120D"/>
    <w:pPr>
      <w:spacing w:after="200" w:line="276" w:lineRule="auto"/>
    </w:pPr>
    <w:rPr>
      <w:rFonts w:eastAsiaTheme="minorHAns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unhideWhenUsed/>
    <w:rsid w:val="00A1120D"/>
    <w:rPr>
      <w:sz w:val="16"/>
      <w:szCs w:val="16"/>
    </w:rPr>
  </w:style>
  <w:style w:type="paragraph" w:customStyle="1" w:styleId="TableHeading">
    <w:name w:val="Table Heading"/>
    <w:next w:val="TableRow"/>
    <w:link w:val="TableHeadingChar"/>
    <w:autoRedefine/>
    <w:qFormat/>
    <w:rsid w:val="00A1120D"/>
    <w:pPr>
      <w:keepNext/>
      <w:spacing w:before="40" w:after="40"/>
      <w:jc w:val="center"/>
    </w:pPr>
    <w:rPr>
      <w:rFonts w:ascii="Times New Roman" w:eastAsiaTheme="minorHAnsi" w:hAnsi="Times New Roman"/>
      <w:b/>
      <w:sz w:val="22"/>
      <w:szCs w:val="22"/>
    </w:rPr>
  </w:style>
  <w:style w:type="paragraph" w:customStyle="1" w:styleId="TableRow">
    <w:name w:val="Table Row"/>
    <w:autoRedefine/>
    <w:qFormat/>
    <w:rsid w:val="00A1120D"/>
    <w:rPr>
      <w:rFonts w:ascii="Times New Roman" w:eastAsiaTheme="minorHAnsi" w:hAnsi="Times New Roman"/>
      <w:sz w:val="20"/>
      <w:szCs w:val="28"/>
    </w:rPr>
  </w:style>
  <w:style w:type="paragraph" w:customStyle="1" w:styleId="classification">
    <w:name w:val="classification"/>
    <w:next w:val="BodyText"/>
    <w:autoRedefine/>
    <w:qFormat/>
    <w:rsid w:val="00A1120D"/>
    <w:pPr>
      <w:shd w:val="clear" w:color="auto" w:fill="F2F2F2" w:themeFill="background1" w:themeFillShade="F2"/>
      <w:spacing w:after="120"/>
      <w:jc w:val="center"/>
    </w:pPr>
    <w:rPr>
      <w:rFonts w:ascii="Cambria" w:eastAsiaTheme="minorHAnsi" w:hAnsi="Cambria" w:cs="Arial"/>
      <w:b/>
      <w:sz w:val="28"/>
      <w:szCs w:val="22"/>
    </w:rPr>
  </w:style>
  <w:style w:type="paragraph" w:customStyle="1" w:styleId="TableHeaderRow">
    <w:name w:val="Table Header Row"/>
    <w:basedOn w:val="TableRow"/>
    <w:rsid w:val="00A1120D"/>
  </w:style>
  <w:style w:type="character" w:styleId="Emphasis">
    <w:name w:val="Emphasis"/>
    <w:aliases w:val="RED"/>
    <w:basedOn w:val="BodyTextChar"/>
    <w:uiPriority w:val="20"/>
    <w:rsid w:val="00A1120D"/>
    <w:rPr>
      <w:rFonts w:ascii="Times New Roman" w:eastAsiaTheme="minorHAnsi" w:hAnsi="Times New Roman"/>
      <w:b/>
      <w:i w:val="0"/>
      <w:iCs/>
      <w:color w:val="C00000"/>
      <w:szCs w:val="22"/>
    </w:rPr>
  </w:style>
  <w:style w:type="character" w:styleId="Strong">
    <w:name w:val="Strong"/>
    <w:basedOn w:val="DefaultParagraphFont"/>
    <w:uiPriority w:val="22"/>
    <w:qFormat/>
    <w:rsid w:val="00A1120D"/>
    <w:rPr>
      <w:rFonts w:ascii="Times New Roman" w:hAnsi="Times New Roman"/>
      <w:b/>
      <w:bCs/>
      <w:sz w:val="24"/>
    </w:rPr>
  </w:style>
  <w:style w:type="paragraph" w:customStyle="1" w:styleId="TableCaption">
    <w:name w:val="Table Caption"/>
    <w:next w:val="TableHeading"/>
    <w:autoRedefine/>
    <w:qFormat/>
    <w:rsid w:val="00A1120D"/>
    <w:pPr>
      <w:keepNext/>
      <w:keepLines/>
      <w:spacing w:before="120"/>
      <w:jc w:val="center"/>
    </w:pPr>
    <w:rPr>
      <w:rFonts w:ascii="Times New Roman" w:eastAsiaTheme="minorHAnsi" w:hAnsi="Times New Roman"/>
      <w:b/>
      <w:i/>
      <w:sz w:val="20"/>
      <w:szCs w:val="22"/>
    </w:rPr>
  </w:style>
  <w:style w:type="paragraph" w:customStyle="1" w:styleId="DocumentInfo">
    <w:name w:val="Document Info"/>
    <w:autoRedefine/>
    <w:qFormat/>
    <w:rsid w:val="00A1120D"/>
    <w:pPr>
      <w:jc w:val="right"/>
    </w:pPr>
    <w:rPr>
      <w:rFonts w:ascii="Cambria" w:eastAsiaTheme="minorHAnsi" w:hAnsi="Cambria"/>
      <w:szCs w:val="22"/>
    </w:rPr>
  </w:style>
  <w:style w:type="paragraph" w:customStyle="1" w:styleId="Image">
    <w:name w:val="Image"/>
    <w:next w:val="FigureCaption"/>
    <w:autoRedefine/>
    <w:qFormat/>
    <w:rsid w:val="00A1120D"/>
    <w:pPr>
      <w:keepNext/>
      <w:spacing w:before="120"/>
      <w:jc w:val="center"/>
    </w:pPr>
    <w:rPr>
      <w:rFonts w:ascii="Times New Roman" w:eastAsiaTheme="minorHAnsi" w:hAnsi="Times New Roman"/>
      <w:b/>
      <w:noProof/>
      <w:szCs w:val="22"/>
    </w:rPr>
  </w:style>
  <w:style w:type="paragraph" w:customStyle="1" w:styleId="Heading0">
    <w:name w:val="Heading 0"/>
    <w:next w:val="BodyText"/>
    <w:autoRedefine/>
    <w:qFormat/>
    <w:rsid w:val="00A1120D"/>
    <w:pPr>
      <w:keepNext/>
      <w:spacing w:before="120" w:after="120"/>
    </w:pPr>
    <w:rPr>
      <w:rFonts w:ascii="Times New Roman" w:eastAsiaTheme="majorEastAsia" w:hAnsi="Times New Roman" w:cstheme="majorBidi"/>
      <w:b/>
      <w:bCs/>
      <w:szCs w:val="28"/>
    </w:rPr>
  </w:style>
  <w:style w:type="paragraph" w:customStyle="1" w:styleId="TableHeader">
    <w:name w:val="Table Header"/>
    <w:basedOn w:val="TableHeading"/>
    <w:rsid w:val="00A1120D"/>
    <w:pPr>
      <w:spacing w:before="0" w:after="0"/>
    </w:pPr>
    <w:rPr>
      <w:sz w:val="20"/>
    </w:rPr>
  </w:style>
  <w:style w:type="paragraph" w:customStyle="1" w:styleId="FigureCaption">
    <w:name w:val="Figure Caption"/>
    <w:next w:val="BodyText"/>
    <w:autoRedefine/>
    <w:qFormat/>
    <w:rsid w:val="00A1120D"/>
    <w:pPr>
      <w:spacing w:after="120"/>
      <w:jc w:val="center"/>
    </w:pPr>
    <w:rPr>
      <w:rFonts w:ascii="Times New Roman" w:eastAsiaTheme="minorHAnsi" w:hAnsi="Times New Roman"/>
      <w:b/>
      <w:bCs/>
      <w:i/>
      <w:sz w:val="20"/>
      <w:szCs w:val="18"/>
    </w:rPr>
  </w:style>
  <w:style w:type="paragraph" w:customStyle="1" w:styleId="Indent">
    <w:name w:val="Indent"/>
    <w:autoRedefine/>
    <w:qFormat/>
    <w:rsid w:val="00A1120D"/>
    <w:pPr>
      <w:widowControl w:val="0"/>
      <w:autoSpaceDE w:val="0"/>
      <w:autoSpaceDN w:val="0"/>
      <w:adjustRightInd w:val="0"/>
      <w:ind w:left="864" w:hanging="504"/>
    </w:pPr>
    <w:rPr>
      <w:rFonts w:ascii="Times New Roman" w:eastAsiaTheme="minorHAnsi" w:hAnsi="Times New Roman" w:cs="Arial"/>
      <w:sz w:val="22"/>
      <w:szCs w:val="22"/>
    </w:rPr>
  </w:style>
  <w:style w:type="paragraph" w:customStyle="1" w:styleId="Disclaimer">
    <w:name w:val="Disclaimer"/>
    <w:autoRedefine/>
    <w:qFormat/>
    <w:rsid w:val="00A1120D"/>
    <w:pPr>
      <w:pBdr>
        <w:top w:val="single" w:sz="4" w:space="1" w:color="auto"/>
      </w:pBdr>
      <w:spacing w:before="80" w:after="80"/>
    </w:pPr>
    <w:rPr>
      <w:rFonts w:ascii="Cambria" w:eastAsiaTheme="minorHAnsi" w:hAnsi="Cambria"/>
      <w:sz w:val="16"/>
      <w:szCs w:val="18"/>
    </w:rPr>
  </w:style>
  <w:style w:type="paragraph" w:customStyle="1" w:styleId="LandFooter">
    <w:name w:val="Land_Footer"/>
    <w:autoRedefine/>
    <w:qFormat/>
    <w:rsid w:val="00A1120D"/>
    <w:pPr>
      <w:pBdr>
        <w:top w:val="single" w:sz="4" w:space="1" w:color="000000" w:themeColor="text1"/>
      </w:pBdr>
      <w:tabs>
        <w:tab w:val="right" w:pos="12960"/>
      </w:tabs>
    </w:pPr>
    <w:rPr>
      <w:rFonts w:ascii="Cambria" w:eastAsiaTheme="minorHAnsi" w:hAnsi="Cambria"/>
      <w:sz w:val="20"/>
      <w:szCs w:val="22"/>
    </w:rPr>
  </w:style>
  <w:style w:type="paragraph" w:customStyle="1" w:styleId="Code">
    <w:name w:val="Code"/>
    <w:autoRedefine/>
    <w:qFormat/>
    <w:rsid w:val="00A1120D"/>
    <w:pPr>
      <w:tabs>
        <w:tab w:val="left" w:pos="720"/>
        <w:tab w:val="left" w:pos="1080"/>
        <w:tab w:val="left" w:pos="1440"/>
        <w:tab w:val="left" w:pos="2160"/>
      </w:tabs>
    </w:pPr>
    <w:rPr>
      <w:rFonts w:ascii="Courier New" w:eastAsiaTheme="minorHAnsi" w:hAnsi="Courier New" w:cs="Courier New"/>
      <w:sz w:val="18"/>
      <w:szCs w:val="20"/>
    </w:rPr>
  </w:style>
  <w:style w:type="table" w:customStyle="1" w:styleId="ACINTTable">
    <w:name w:val="ACINT_Table"/>
    <w:basedOn w:val="TableNormal"/>
    <w:uiPriority w:val="99"/>
    <w:rsid w:val="00A1120D"/>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sz w:val="22"/>
      </w:rPr>
      <w:tblPr/>
      <w:tcPr>
        <w:shd w:val="clear" w:color="auto" w:fill="DBE5F1" w:themeFill="accent1" w:themeFillTint="33"/>
      </w:tcPr>
    </w:tblStylePr>
  </w:style>
  <w:style w:type="character" w:customStyle="1" w:styleId="ListNumber2Char">
    <w:name w:val="List Number 2 Char"/>
    <w:basedOn w:val="DefaultParagraphFont"/>
    <w:link w:val="ListNumber2"/>
    <w:uiPriority w:val="99"/>
    <w:rsid w:val="00A1120D"/>
    <w:rPr>
      <w:rFonts w:eastAsiaTheme="minorHAnsi"/>
      <w:sz w:val="22"/>
      <w:szCs w:val="22"/>
    </w:rPr>
  </w:style>
  <w:style w:type="paragraph" w:customStyle="1" w:styleId="TableHeadingDark">
    <w:name w:val="Table Heading Dark"/>
    <w:next w:val="TableRow"/>
    <w:link w:val="TableHeadingDarkChar"/>
    <w:autoRedefine/>
    <w:rsid w:val="00A1120D"/>
    <w:rPr>
      <w:rFonts w:ascii="Calibri" w:eastAsiaTheme="minorHAnsi" w:hAnsi="Calibri"/>
      <w:b/>
      <w:sz w:val="22"/>
      <w:szCs w:val="22"/>
    </w:rPr>
  </w:style>
  <w:style w:type="character" w:customStyle="1" w:styleId="TableHeadingDarkChar">
    <w:name w:val="Table Heading Dark Char"/>
    <w:basedOn w:val="TableRow1Char"/>
    <w:link w:val="TableHeadingDark"/>
    <w:rsid w:val="00A1120D"/>
    <w:rPr>
      <w:rFonts w:ascii="Calibri" w:eastAsiaTheme="minorHAnsi" w:hAnsi="Calibri"/>
      <w:b/>
      <w:sz w:val="22"/>
      <w:szCs w:val="22"/>
    </w:rPr>
  </w:style>
  <w:style w:type="paragraph" w:customStyle="1" w:styleId="VTableHeading">
    <w:name w:val="VTable Heading"/>
    <w:next w:val="TableRow"/>
    <w:link w:val="VTableHeadingChar"/>
    <w:autoRedefine/>
    <w:rsid w:val="00A1120D"/>
    <w:pPr>
      <w:spacing w:line="360" w:lineRule="auto"/>
      <w:jc w:val="center"/>
    </w:pPr>
    <w:rPr>
      <w:rFonts w:eastAsiaTheme="minorHAnsi"/>
      <w:b/>
      <w:sz w:val="22"/>
      <w:szCs w:val="22"/>
    </w:rPr>
  </w:style>
  <w:style w:type="character" w:customStyle="1" w:styleId="VTableHeadingChar">
    <w:name w:val="VTable Heading Char"/>
    <w:basedOn w:val="DefaultParagraphFont"/>
    <w:link w:val="VTableHeading"/>
    <w:rsid w:val="00A1120D"/>
    <w:rPr>
      <w:rFonts w:eastAsiaTheme="minorHAnsi"/>
      <w:b/>
      <w:sz w:val="22"/>
      <w:szCs w:val="22"/>
    </w:rPr>
  </w:style>
  <w:style w:type="paragraph" w:customStyle="1" w:styleId="Steps">
    <w:name w:val="Steps"/>
    <w:next w:val="TableRow"/>
    <w:rsid w:val="00A1120D"/>
    <w:pPr>
      <w:jc w:val="center"/>
    </w:pPr>
    <w:rPr>
      <w:rFonts w:eastAsiaTheme="majorEastAsia" w:cstheme="majorBidi"/>
      <w:b/>
      <w:spacing w:val="5"/>
      <w:kern w:val="28"/>
      <w:sz w:val="22"/>
      <w:szCs w:val="52"/>
    </w:rPr>
  </w:style>
  <w:style w:type="paragraph" w:customStyle="1" w:styleId="BlueText">
    <w:name w:val="BlueText"/>
    <w:link w:val="BlueTextChar"/>
    <w:rsid w:val="00A1120D"/>
    <w:rPr>
      <w:rFonts w:eastAsiaTheme="minorHAnsi"/>
      <w:b/>
      <w:color w:val="0000CC"/>
      <w:szCs w:val="22"/>
    </w:rPr>
  </w:style>
  <w:style w:type="character" w:customStyle="1" w:styleId="BlueTextChar">
    <w:name w:val="BlueText Char"/>
    <w:basedOn w:val="DefaultParagraphFont"/>
    <w:link w:val="BlueText"/>
    <w:rsid w:val="00A1120D"/>
    <w:rPr>
      <w:rFonts w:eastAsiaTheme="minorHAnsi"/>
      <w:b/>
      <w:color w:val="0000CC"/>
      <w:szCs w:val="22"/>
    </w:rPr>
  </w:style>
  <w:style w:type="paragraph" w:customStyle="1" w:styleId="RedText">
    <w:name w:val="RedText"/>
    <w:link w:val="RedTextChar"/>
    <w:rsid w:val="00A1120D"/>
    <w:rPr>
      <w:rFonts w:eastAsiaTheme="minorHAnsi"/>
      <w:b/>
      <w:color w:val="C00000"/>
      <w:szCs w:val="22"/>
    </w:rPr>
  </w:style>
  <w:style w:type="character" w:customStyle="1" w:styleId="RedTextChar">
    <w:name w:val="RedText Char"/>
    <w:basedOn w:val="DefaultParagraphFont"/>
    <w:link w:val="RedText"/>
    <w:rsid w:val="00A1120D"/>
    <w:rPr>
      <w:rFonts w:eastAsiaTheme="minorHAnsi"/>
      <w:b/>
      <w:color w:val="C00000"/>
      <w:szCs w:val="22"/>
    </w:rPr>
  </w:style>
  <w:style w:type="character" w:styleId="IntenseEmphasis">
    <w:name w:val="Intense Emphasis"/>
    <w:aliases w:val="BLUE"/>
    <w:basedOn w:val="DefaultParagraphFont"/>
    <w:uiPriority w:val="21"/>
    <w:rsid w:val="00A1120D"/>
    <w:rPr>
      <w:rFonts w:ascii="Times New Roman" w:hAnsi="Times New Roman"/>
      <w:b/>
      <w:bCs/>
      <w:i w:val="0"/>
      <w:iCs/>
      <w:color w:val="0000CC"/>
      <w:sz w:val="24"/>
    </w:rPr>
  </w:style>
  <w:style w:type="paragraph" w:customStyle="1" w:styleId="TRBold8pt">
    <w:name w:val="TRBold_8pt"/>
    <w:basedOn w:val="TableRow"/>
    <w:autoRedefine/>
    <w:qFormat/>
    <w:rsid w:val="00A1120D"/>
    <w:rPr>
      <w:b/>
      <w:sz w:val="16"/>
    </w:rPr>
  </w:style>
  <w:style w:type="paragraph" w:customStyle="1" w:styleId="NumberList">
    <w:name w:val="Number List"/>
    <w:autoRedefine/>
    <w:qFormat/>
    <w:rsid w:val="00A1120D"/>
    <w:pPr>
      <w:tabs>
        <w:tab w:val="left" w:pos="360"/>
        <w:tab w:val="left" w:pos="720"/>
      </w:tabs>
      <w:ind w:left="720" w:hanging="360"/>
    </w:pPr>
    <w:rPr>
      <w:rFonts w:ascii="Times New Roman" w:eastAsiaTheme="minorHAnsi" w:hAnsi="Times New Roman"/>
      <w:sz w:val="22"/>
      <w:szCs w:val="22"/>
    </w:rPr>
  </w:style>
  <w:style w:type="table" w:customStyle="1" w:styleId="ACINT">
    <w:name w:val="ACINT"/>
    <w:basedOn w:val="TableNormal"/>
    <w:uiPriority w:val="99"/>
    <w:rsid w:val="00A11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DocumentInfoTitle">
    <w:name w:val="Document Info Title"/>
    <w:autoRedefine/>
    <w:qFormat/>
    <w:rsid w:val="00A1120D"/>
    <w:pPr>
      <w:spacing w:before="240"/>
      <w:jc w:val="right"/>
    </w:pPr>
    <w:rPr>
      <w:rFonts w:ascii="Cambria" w:eastAsiaTheme="minorHAnsi" w:hAnsi="Cambria"/>
      <w:b/>
      <w:sz w:val="28"/>
      <w:szCs w:val="22"/>
    </w:rPr>
  </w:style>
  <w:style w:type="numbering" w:customStyle="1" w:styleId="Style1">
    <w:name w:val="Style1"/>
    <w:uiPriority w:val="99"/>
    <w:rsid w:val="00A1120D"/>
    <w:pPr>
      <w:numPr>
        <w:numId w:val="9"/>
      </w:numPr>
    </w:pPr>
  </w:style>
  <w:style w:type="paragraph" w:customStyle="1" w:styleId="Strong10pt">
    <w:name w:val="Strong10pt"/>
    <w:link w:val="Strong10ptChar"/>
    <w:autoRedefine/>
    <w:qFormat/>
    <w:rsid w:val="00A1120D"/>
    <w:rPr>
      <w:rFonts w:ascii="Times New Roman" w:eastAsiaTheme="minorHAnsi" w:hAnsi="Times New Roman"/>
      <w:b/>
      <w:sz w:val="20"/>
      <w:szCs w:val="22"/>
    </w:rPr>
  </w:style>
  <w:style w:type="paragraph" w:customStyle="1" w:styleId="Strong11pt">
    <w:name w:val="Strong11pt"/>
    <w:link w:val="Strong11ptChar"/>
    <w:autoRedefine/>
    <w:qFormat/>
    <w:rsid w:val="00A1120D"/>
    <w:rPr>
      <w:rFonts w:ascii="Times New Roman" w:eastAsiaTheme="minorHAnsi" w:hAnsi="Times New Roman"/>
      <w:b/>
      <w:sz w:val="22"/>
      <w:szCs w:val="22"/>
    </w:rPr>
  </w:style>
  <w:style w:type="character" w:customStyle="1" w:styleId="Strong11ptChar">
    <w:name w:val="Strong11pt Char"/>
    <w:basedOn w:val="DefaultParagraphFont"/>
    <w:link w:val="Strong11pt"/>
    <w:rsid w:val="00A1120D"/>
    <w:rPr>
      <w:rFonts w:ascii="Times New Roman" w:eastAsiaTheme="minorHAnsi" w:hAnsi="Times New Roman"/>
      <w:b/>
      <w:sz w:val="22"/>
      <w:szCs w:val="22"/>
    </w:rPr>
  </w:style>
  <w:style w:type="paragraph" w:customStyle="1" w:styleId="TableBullet">
    <w:name w:val="Table Bullet"/>
    <w:autoRedefine/>
    <w:qFormat/>
    <w:rsid w:val="00A1120D"/>
    <w:pPr>
      <w:numPr>
        <w:numId w:val="26"/>
      </w:numPr>
    </w:pPr>
    <w:rPr>
      <w:rFonts w:ascii="Times New Roman" w:eastAsiaTheme="minorHAnsi" w:hAnsi="Times New Roman"/>
      <w:sz w:val="20"/>
      <w:szCs w:val="22"/>
    </w:rPr>
  </w:style>
  <w:style w:type="paragraph" w:customStyle="1" w:styleId="Indent2">
    <w:name w:val="Indent2"/>
    <w:autoRedefine/>
    <w:qFormat/>
    <w:rsid w:val="00A1120D"/>
    <w:pPr>
      <w:ind w:left="1152" w:hanging="792"/>
    </w:pPr>
    <w:rPr>
      <w:rFonts w:ascii="Times New Roman" w:eastAsiaTheme="minorHAnsi" w:hAnsi="Times New Roman" w:cs="Arial"/>
      <w:sz w:val="22"/>
      <w:szCs w:val="22"/>
    </w:rPr>
  </w:style>
  <w:style w:type="paragraph" w:customStyle="1" w:styleId="TRBold10pt">
    <w:name w:val="TRBold_10pt"/>
    <w:link w:val="TRBold10ptChar"/>
    <w:autoRedefine/>
    <w:qFormat/>
    <w:rsid w:val="00A1120D"/>
    <w:rPr>
      <w:rFonts w:ascii="Times New Roman" w:eastAsiaTheme="minorHAnsi" w:hAnsi="Times New Roman"/>
      <w:b/>
      <w:sz w:val="20"/>
      <w:szCs w:val="20"/>
    </w:rPr>
  </w:style>
  <w:style w:type="paragraph" w:customStyle="1" w:styleId="ListAlpha">
    <w:name w:val="List Alpha"/>
    <w:basedOn w:val="ListNumber"/>
    <w:rsid w:val="00A1120D"/>
    <w:pPr>
      <w:numPr>
        <w:numId w:val="13"/>
      </w:numPr>
    </w:pPr>
  </w:style>
  <w:style w:type="character" w:customStyle="1" w:styleId="TableHeadingChar">
    <w:name w:val="Table Heading Char"/>
    <w:link w:val="TableHeading"/>
    <w:rsid w:val="00A1120D"/>
    <w:rPr>
      <w:rFonts w:ascii="Times New Roman" w:eastAsiaTheme="minorHAnsi" w:hAnsi="Times New Roman"/>
      <w:b/>
      <w:sz w:val="22"/>
      <w:szCs w:val="22"/>
    </w:rPr>
  </w:style>
  <w:style w:type="character" w:customStyle="1" w:styleId="TRBold10ptChar">
    <w:name w:val="TRBold_10pt Char"/>
    <w:basedOn w:val="DefaultParagraphFont"/>
    <w:link w:val="TRBold10pt"/>
    <w:rsid w:val="00A1120D"/>
    <w:rPr>
      <w:rFonts w:ascii="Times New Roman" w:eastAsiaTheme="minorHAnsi" w:hAnsi="Times New Roman"/>
      <w:b/>
      <w:sz w:val="20"/>
      <w:szCs w:val="20"/>
    </w:rPr>
  </w:style>
  <w:style w:type="paragraph" w:customStyle="1" w:styleId="Dash25">
    <w:name w:val="Dash25"/>
    <w:basedOn w:val="Normal"/>
    <w:rsid w:val="00A1120D"/>
    <w:pPr>
      <w:numPr>
        <w:numId w:val="14"/>
      </w:numPr>
      <w:spacing w:before="40" w:after="40"/>
      <w:contextualSpacing/>
      <w:jc w:val="both"/>
    </w:pPr>
  </w:style>
  <w:style w:type="paragraph" w:customStyle="1" w:styleId="Dash5">
    <w:name w:val="Dash5"/>
    <w:basedOn w:val="Normal"/>
    <w:rsid w:val="00A1120D"/>
    <w:pPr>
      <w:numPr>
        <w:numId w:val="15"/>
      </w:numPr>
      <w:spacing w:before="40" w:after="40"/>
      <w:contextualSpacing/>
      <w:jc w:val="both"/>
    </w:pPr>
  </w:style>
  <w:style w:type="paragraph" w:customStyle="1" w:styleId="TableCell">
    <w:name w:val="Table Cell"/>
    <w:basedOn w:val="Normal"/>
    <w:rsid w:val="00A1120D"/>
    <w:rPr>
      <w:sz w:val="20"/>
      <w:szCs w:val="18"/>
    </w:rPr>
  </w:style>
  <w:style w:type="paragraph" w:customStyle="1" w:styleId="Figure">
    <w:name w:val="Figure"/>
    <w:basedOn w:val="Normal"/>
    <w:link w:val="FigureChar"/>
    <w:rsid w:val="00A1120D"/>
    <w:pPr>
      <w:jc w:val="center"/>
    </w:pPr>
  </w:style>
  <w:style w:type="character" w:customStyle="1" w:styleId="FigureChar">
    <w:name w:val="Figure Char"/>
    <w:link w:val="Figure"/>
    <w:locked/>
    <w:rsid w:val="00A1120D"/>
    <w:rPr>
      <w:rFonts w:ascii="Times New Roman" w:eastAsiaTheme="minorHAnsi" w:hAnsi="Times New Roman"/>
      <w:szCs w:val="22"/>
    </w:rPr>
  </w:style>
  <w:style w:type="character" w:customStyle="1" w:styleId="CaptionChar">
    <w:name w:val="Caption Char"/>
    <w:aliases w:val="Caption Char1 Char,Caption Char Char Char,Caption Char1 Char Char Char,Caption Char Char Char Char Char,Caption Char Char1 Char,FigureCaption Char,fc Char"/>
    <w:link w:val="Caption"/>
    <w:uiPriority w:val="35"/>
    <w:locked/>
    <w:rsid w:val="00A1120D"/>
    <w:rPr>
      <w:rFonts w:ascii="Times New Roman" w:eastAsiaTheme="minorHAnsi" w:hAnsi="Times New Roman"/>
      <w:b/>
      <w:bCs/>
      <w:color w:val="4F81BD" w:themeColor="accent1"/>
      <w:sz w:val="18"/>
      <w:szCs w:val="18"/>
    </w:rPr>
  </w:style>
  <w:style w:type="paragraph" w:customStyle="1" w:styleId="Theme">
    <w:name w:val="Theme"/>
    <w:basedOn w:val="Normal"/>
    <w:rsid w:val="00A1120D"/>
    <w:pPr>
      <w:jc w:val="both"/>
    </w:pPr>
    <w:rPr>
      <w:b/>
      <w:i/>
    </w:rPr>
  </w:style>
  <w:style w:type="paragraph" w:customStyle="1" w:styleId="Dash75">
    <w:name w:val="Dash75"/>
    <w:basedOn w:val="Normal"/>
    <w:rsid w:val="00A1120D"/>
    <w:pPr>
      <w:numPr>
        <w:numId w:val="16"/>
      </w:numPr>
      <w:spacing w:before="40" w:after="40"/>
      <w:contextualSpacing/>
      <w:jc w:val="both"/>
    </w:pPr>
  </w:style>
  <w:style w:type="paragraph" w:customStyle="1" w:styleId="TableBullet10pt">
    <w:name w:val="Table Bullet 10pt"/>
    <w:basedOn w:val="TableCell"/>
    <w:rsid w:val="00A1120D"/>
    <w:pPr>
      <w:numPr>
        <w:numId w:val="17"/>
      </w:numPr>
      <w:tabs>
        <w:tab w:val="left" w:pos="360"/>
      </w:tabs>
    </w:pPr>
  </w:style>
  <w:style w:type="paragraph" w:customStyle="1" w:styleId="ColorfulShading-Accent31">
    <w:name w:val="Colorful Shading - Accent 31"/>
    <w:basedOn w:val="Normal"/>
    <w:uiPriority w:val="34"/>
    <w:rsid w:val="00A1120D"/>
    <w:pPr>
      <w:ind w:left="720"/>
      <w:contextualSpacing/>
    </w:pPr>
  </w:style>
  <w:style w:type="paragraph" w:customStyle="1" w:styleId="NoSpacing1">
    <w:name w:val="No Spacing1"/>
    <w:basedOn w:val="Normal"/>
    <w:link w:val="NoSpacingChar"/>
    <w:uiPriority w:val="1"/>
    <w:rsid w:val="00A1120D"/>
    <w:rPr>
      <w:rFonts w:ascii="Calibri" w:hAnsi="Calibri"/>
    </w:rPr>
  </w:style>
  <w:style w:type="character" w:customStyle="1" w:styleId="NoSpacingChar">
    <w:name w:val="No Spacing Char"/>
    <w:link w:val="NoSpacing1"/>
    <w:uiPriority w:val="1"/>
    <w:locked/>
    <w:rsid w:val="00A1120D"/>
    <w:rPr>
      <w:rFonts w:ascii="Calibri" w:eastAsiaTheme="minorHAnsi" w:hAnsi="Calibri"/>
      <w:szCs w:val="22"/>
    </w:rPr>
  </w:style>
  <w:style w:type="paragraph" w:customStyle="1" w:styleId="TableBullet-1">
    <w:name w:val="Table Bullet-1"/>
    <w:qFormat/>
    <w:rsid w:val="00A1120D"/>
    <w:pPr>
      <w:numPr>
        <w:numId w:val="27"/>
      </w:numPr>
    </w:pPr>
    <w:rPr>
      <w:rFonts w:ascii="Times New Roman" w:eastAsia="Times New Roman" w:hAnsi="Times New Roman"/>
      <w:sz w:val="22"/>
      <w:szCs w:val="20"/>
    </w:rPr>
  </w:style>
  <w:style w:type="paragraph" w:customStyle="1" w:styleId="TableBullet-2">
    <w:name w:val="Table Bullet-2"/>
    <w:basedOn w:val="TableBullet-1"/>
    <w:rsid w:val="00A1120D"/>
    <w:pPr>
      <w:numPr>
        <w:numId w:val="18"/>
      </w:numPr>
    </w:pPr>
  </w:style>
  <w:style w:type="paragraph" w:customStyle="1" w:styleId="TableBullet-3">
    <w:name w:val="Table Bullet-3"/>
    <w:basedOn w:val="TableBullet-2"/>
    <w:rsid w:val="00A1120D"/>
    <w:pPr>
      <w:numPr>
        <w:numId w:val="19"/>
      </w:numPr>
    </w:pPr>
  </w:style>
  <w:style w:type="paragraph" w:customStyle="1" w:styleId="BodyBullet">
    <w:name w:val="Body Bullet"/>
    <w:basedOn w:val="Normal"/>
    <w:uiPriority w:val="99"/>
    <w:rsid w:val="00A1120D"/>
    <w:pPr>
      <w:numPr>
        <w:numId w:val="20"/>
      </w:numPr>
      <w:spacing w:after="60"/>
    </w:pPr>
    <w:rPr>
      <w:rFonts w:ascii="Arial" w:hAnsi="Arial"/>
    </w:rPr>
  </w:style>
  <w:style w:type="character" w:customStyle="1" w:styleId="IntenseEmphasis1">
    <w:name w:val="Intense Emphasis1"/>
    <w:uiPriority w:val="21"/>
    <w:rsid w:val="00A1120D"/>
    <w:rPr>
      <w:b/>
      <w:bCs/>
    </w:rPr>
  </w:style>
  <w:style w:type="character" w:customStyle="1" w:styleId="BookTitle1">
    <w:name w:val="Book Title1"/>
    <w:uiPriority w:val="33"/>
    <w:rsid w:val="00A1120D"/>
    <w:rPr>
      <w:i/>
      <w:iCs/>
      <w:smallCaps/>
      <w:spacing w:val="5"/>
    </w:rPr>
  </w:style>
  <w:style w:type="paragraph" w:customStyle="1" w:styleId="BodyLetter2">
    <w:name w:val="Body Letter 2"/>
    <w:basedOn w:val="Normal"/>
    <w:uiPriority w:val="99"/>
    <w:rsid w:val="00A1120D"/>
    <w:pPr>
      <w:numPr>
        <w:numId w:val="21"/>
      </w:numPr>
    </w:pPr>
    <w:rPr>
      <w:rFonts w:ascii="Arial" w:hAnsi="Arial"/>
      <w:szCs w:val="24"/>
    </w:rPr>
  </w:style>
  <w:style w:type="paragraph" w:customStyle="1" w:styleId="CUERPO">
    <w:name w:val="CUERPO"/>
    <w:link w:val="CUERPOCar"/>
    <w:rsid w:val="00A1120D"/>
    <w:pPr>
      <w:ind w:firstLine="284"/>
      <w:jc w:val="both"/>
    </w:pPr>
    <w:rPr>
      <w:rFonts w:eastAsia="Times New Roman"/>
      <w:lang w:val="es-ES_tradnl" w:eastAsia="es-ES"/>
    </w:rPr>
  </w:style>
  <w:style w:type="character" w:customStyle="1" w:styleId="CUERPOCar">
    <w:name w:val="CUERPO Car"/>
    <w:link w:val="CUERPO"/>
    <w:rsid w:val="00A1120D"/>
    <w:rPr>
      <w:rFonts w:eastAsia="Times New Roman"/>
      <w:lang w:val="es-ES_tradnl" w:eastAsia="es-ES"/>
    </w:rPr>
  </w:style>
  <w:style w:type="paragraph" w:customStyle="1" w:styleId="para">
    <w:name w:val="para"/>
    <w:link w:val="paraChar"/>
    <w:rsid w:val="00A1120D"/>
    <w:pPr>
      <w:tabs>
        <w:tab w:val="left" w:pos="0"/>
        <w:tab w:val="left" w:pos="1440"/>
        <w:tab w:val="left" w:pos="2880"/>
        <w:tab w:val="left" w:pos="4320"/>
      </w:tabs>
      <w:snapToGrid w:val="0"/>
      <w:spacing w:after="72" w:line="280" w:lineRule="atLeast"/>
      <w:jc w:val="both"/>
    </w:pPr>
    <w:rPr>
      <w:rFonts w:ascii="Times" w:eastAsia="Times New Roman" w:hAnsi="Times"/>
    </w:rPr>
  </w:style>
  <w:style w:type="character" w:customStyle="1" w:styleId="paraChar">
    <w:name w:val="para Char"/>
    <w:link w:val="para"/>
    <w:locked/>
    <w:rsid w:val="00A1120D"/>
    <w:rPr>
      <w:rFonts w:ascii="Times" w:eastAsia="Times New Roman" w:hAnsi="Times"/>
    </w:rPr>
  </w:style>
  <w:style w:type="paragraph" w:customStyle="1" w:styleId="Cover-title">
    <w:name w:val="Cover-title"/>
    <w:basedOn w:val="Normal"/>
    <w:rsid w:val="00A1120D"/>
    <w:pPr>
      <w:spacing w:before="240" w:after="60"/>
      <w:jc w:val="center"/>
    </w:pPr>
    <w:rPr>
      <w:b/>
      <w:caps/>
      <w:sz w:val="32"/>
    </w:rPr>
  </w:style>
  <w:style w:type="table" w:styleId="MediumGrid1-Accent4">
    <w:name w:val="Medium Grid 1 Accent 4"/>
    <w:basedOn w:val="TableNormal"/>
    <w:uiPriority w:val="73"/>
    <w:rsid w:val="00A1120D"/>
    <w:rPr>
      <w:rFonts w:ascii="Calibri" w:eastAsia="Calibri" w:hAnsi="Calibri"/>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Figures">
    <w:name w:val="Figures"/>
    <w:basedOn w:val="Normal"/>
    <w:link w:val="FiguresChar"/>
    <w:rsid w:val="00A1120D"/>
    <w:pPr>
      <w:keepNext/>
      <w:spacing w:after="60"/>
      <w:jc w:val="center"/>
    </w:pPr>
  </w:style>
  <w:style w:type="character" w:customStyle="1" w:styleId="FiguresChar">
    <w:name w:val="Figures Char"/>
    <w:link w:val="Figures"/>
    <w:rsid w:val="00A1120D"/>
    <w:rPr>
      <w:rFonts w:ascii="Times New Roman" w:eastAsiaTheme="minorHAnsi" w:hAnsi="Times New Roman"/>
      <w:szCs w:val="22"/>
    </w:rPr>
  </w:style>
  <w:style w:type="paragraph" w:customStyle="1" w:styleId="FigureTitle">
    <w:name w:val="Figure Title"/>
    <w:basedOn w:val="Normal"/>
    <w:rsid w:val="00A1120D"/>
    <w:pPr>
      <w:spacing w:line="360" w:lineRule="auto"/>
      <w:jc w:val="center"/>
    </w:pPr>
    <w:rPr>
      <w:b/>
    </w:rPr>
  </w:style>
  <w:style w:type="paragraph" w:customStyle="1" w:styleId="paragraph">
    <w:name w:val="paragraph"/>
    <w:basedOn w:val="Normal"/>
    <w:link w:val="paragraphChar"/>
    <w:rsid w:val="00A1120D"/>
    <w:pPr>
      <w:spacing w:after="240"/>
      <w:ind w:firstLine="360"/>
    </w:pPr>
  </w:style>
  <w:style w:type="character" w:customStyle="1" w:styleId="paragraphChar">
    <w:name w:val="paragraph Char"/>
    <w:link w:val="paragraph"/>
    <w:rsid w:val="00A1120D"/>
    <w:rPr>
      <w:rFonts w:ascii="Times New Roman" w:eastAsiaTheme="minorHAnsi" w:hAnsi="Times New Roman"/>
      <w:szCs w:val="22"/>
    </w:rPr>
  </w:style>
  <w:style w:type="character" w:customStyle="1" w:styleId="Heading10">
    <w:name w:val="Heading #1_"/>
    <w:rsid w:val="00A1120D"/>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Heading11">
    <w:name w:val="Heading #1"/>
    <w:rsid w:val="00A1120D"/>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30">
    <w:name w:val="Body text (3)_"/>
    <w:link w:val="Bodytext31"/>
    <w:rsid w:val="00A1120D"/>
    <w:rPr>
      <w:rFonts w:ascii="Lucida Sans Unicode" w:eastAsia="Lucida Sans Unicode" w:hAnsi="Lucida Sans Unicode" w:cs="Lucida Sans Unicode"/>
      <w:sz w:val="16"/>
      <w:szCs w:val="16"/>
      <w:shd w:val="clear" w:color="auto" w:fill="FFFFFF"/>
    </w:rPr>
  </w:style>
  <w:style w:type="paragraph" w:customStyle="1" w:styleId="Bodytext31">
    <w:name w:val="Body text (3)"/>
    <w:basedOn w:val="Normal"/>
    <w:link w:val="Bodytext30"/>
    <w:rsid w:val="00A1120D"/>
    <w:pPr>
      <w:shd w:val="clear" w:color="auto" w:fill="FFFFFF"/>
      <w:spacing w:before="240" w:after="240" w:line="0" w:lineRule="atLeast"/>
    </w:pPr>
    <w:rPr>
      <w:rFonts w:ascii="Lucida Sans Unicode" w:eastAsia="Lucida Sans Unicode" w:hAnsi="Lucida Sans Unicode" w:cs="Lucida Sans Unicode"/>
      <w:sz w:val="16"/>
      <w:szCs w:val="16"/>
    </w:rPr>
  </w:style>
  <w:style w:type="character" w:customStyle="1" w:styleId="Bodytext0">
    <w:name w:val="Body text_"/>
    <w:rsid w:val="00A1120D"/>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1">
    <w:name w:val="Body Text1"/>
    <w:rsid w:val="00A1120D"/>
    <w:rPr>
      <w:rFonts w:ascii="Lucida Sans Unicode" w:eastAsia="Lucida Sans Unicode" w:hAnsi="Lucida Sans Unicode" w:cs="Lucida Sans Unicode"/>
      <w:b w:val="0"/>
      <w:bCs w:val="0"/>
      <w:i w:val="0"/>
      <w:iCs w:val="0"/>
      <w:smallCaps w:val="0"/>
      <w:strike w:val="0"/>
      <w:spacing w:val="0"/>
      <w:sz w:val="16"/>
      <w:szCs w:val="16"/>
    </w:rPr>
  </w:style>
  <w:style w:type="paragraph" w:customStyle="1" w:styleId="25HI">
    <w:name w:val=".25 HI"/>
    <w:basedOn w:val="Normal"/>
    <w:rsid w:val="00A1120D"/>
    <w:pPr>
      <w:ind w:left="360" w:hanging="360"/>
    </w:pPr>
    <w:rPr>
      <w:rFonts w:eastAsia="Times"/>
      <w:sz w:val="20"/>
    </w:rPr>
  </w:style>
  <w:style w:type="character" w:customStyle="1" w:styleId="BodyChar">
    <w:name w:val="Body Char"/>
    <w:basedOn w:val="DefaultParagraphFont"/>
    <w:link w:val="Body"/>
    <w:locked/>
    <w:rsid w:val="00A1120D"/>
    <w:rPr>
      <w:rFonts w:ascii="Calibri" w:eastAsia="MS Mincho" w:hAnsi="Calibri"/>
      <w:sz w:val="20"/>
      <w:szCs w:val="20"/>
    </w:rPr>
  </w:style>
  <w:style w:type="paragraph" w:customStyle="1" w:styleId="Body">
    <w:name w:val="Body"/>
    <w:basedOn w:val="Normal"/>
    <w:link w:val="BodyChar"/>
    <w:rsid w:val="00A1120D"/>
    <w:pPr>
      <w:spacing w:before="60" w:after="60"/>
    </w:pPr>
    <w:rPr>
      <w:rFonts w:ascii="Calibri" w:eastAsia="MS Mincho" w:hAnsi="Calibri"/>
      <w:sz w:val="20"/>
      <w:szCs w:val="20"/>
    </w:rPr>
  </w:style>
  <w:style w:type="paragraph" w:customStyle="1" w:styleId="Heading41">
    <w:name w:val="Heading 41"/>
    <w:basedOn w:val="Heading3"/>
    <w:next w:val="BodyText"/>
    <w:autoRedefine/>
    <w:rsid w:val="00A1120D"/>
    <w:pPr>
      <w:numPr>
        <w:ilvl w:val="0"/>
        <w:numId w:val="0"/>
      </w:numPr>
      <w:tabs>
        <w:tab w:val="num" w:pos="360"/>
        <w:tab w:val="num" w:pos="900"/>
      </w:tabs>
      <w:spacing w:before="0"/>
      <w:outlineLvl w:val="3"/>
    </w:pPr>
    <w:rPr>
      <w:rFonts w:ascii="Times New Roman Bold" w:hAnsi="Times New Roman Bold"/>
      <w:bCs w:val="0"/>
      <w:iCs/>
      <w:sz w:val="22"/>
    </w:rPr>
  </w:style>
  <w:style w:type="character" w:styleId="FootnoteReference">
    <w:name w:val="footnote reference"/>
    <w:rsid w:val="00A1120D"/>
    <w:rPr>
      <w:vertAlign w:val="superscript"/>
    </w:rPr>
  </w:style>
  <w:style w:type="paragraph" w:customStyle="1" w:styleId="Default">
    <w:name w:val="Default"/>
    <w:basedOn w:val="Normal"/>
    <w:rsid w:val="00A1120D"/>
    <w:pPr>
      <w:autoSpaceDE w:val="0"/>
      <w:autoSpaceDN w:val="0"/>
    </w:pPr>
    <w:rPr>
      <w:rFonts w:eastAsia="Calibri"/>
      <w:color w:val="000000"/>
      <w:szCs w:val="24"/>
    </w:rPr>
  </w:style>
  <w:style w:type="paragraph" w:customStyle="1" w:styleId="Para0">
    <w:name w:val="Para"/>
    <w:basedOn w:val="Normal"/>
    <w:rsid w:val="00A1120D"/>
    <w:pPr>
      <w:spacing w:line="240" w:lineRule="exact"/>
      <w:jc w:val="both"/>
    </w:pPr>
    <w:rPr>
      <w:rFonts w:eastAsia="Calibri"/>
    </w:rPr>
  </w:style>
  <w:style w:type="paragraph" w:customStyle="1" w:styleId="TableDash-10pt">
    <w:name w:val="Table Dash-10 pt"/>
    <w:basedOn w:val="Normal"/>
    <w:rsid w:val="00A1120D"/>
    <w:pPr>
      <w:numPr>
        <w:numId w:val="22"/>
      </w:numPr>
    </w:pPr>
    <w:rPr>
      <w:sz w:val="20"/>
    </w:rPr>
  </w:style>
  <w:style w:type="character" w:customStyle="1" w:styleId="HeaderChar1">
    <w:name w:val="Header Char1"/>
    <w:aliases w:val="PartHeader Char1"/>
    <w:locked/>
    <w:rsid w:val="00A1120D"/>
    <w:rPr>
      <w:sz w:val="24"/>
      <w:lang w:val="en-US" w:eastAsia="en-US" w:bidi="ar-SA"/>
    </w:rPr>
  </w:style>
  <w:style w:type="paragraph" w:customStyle="1" w:styleId="Subheading">
    <w:name w:val="Subheading"/>
    <w:basedOn w:val="Normal"/>
    <w:rsid w:val="00A1120D"/>
    <w:pPr>
      <w:keepNext/>
      <w:spacing w:line="360" w:lineRule="auto"/>
    </w:pPr>
    <w:rPr>
      <w:b/>
    </w:rPr>
  </w:style>
  <w:style w:type="paragraph" w:customStyle="1" w:styleId="xl69">
    <w:name w:val="xl69"/>
    <w:basedOn w:val="Normal"/>
    <w:rsid w:val="00A1120D"/>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0">
    <w:name w:val="xl70"/>
    <w:basedOn w:val="Normal"/>
    <w:rsid w:val="00A1120D"/>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1">
    <w:name w:val="xl71"/>
    <w:basedOn w:val="Normal"/>
    <w:rsid w:val="00A1120D"/>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center"/>
    </w:pPr>
    <w:rPr>
      <w:sz w:val="21"/>
      <w:szCs w:val="21"/>
    </w:rPr>
  </w:style>
  <w:style w:type="paragraph" w:customStyle="1" w:styleId="xl72">
    <w:name w:val="xl72"/>
    <w:basedOn w:val="Normal"/>
    <w:rsid w:val="00A1120D"/>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3">
    <w:name w:val="xl73"/>
    <w:basedOn w:val="Normal"/>
    <w:rsid w:val="00A1120D"/>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4">
    <w:name w:val="xl74"/>
    <w:basedOn w:val="Normal"/>
    <w:rsid w:val="00A1120D"/>
    <w:pPr>
      <w:spacing w:before="100" w:beforeAutospacing="1" w:after="100" w:afterAutospacing="1"/>
      <w:textAlignment w:val="top"/>
    </w:pPr>
    <w:rPr>
      <w:sz w:val="21"/>
      <w:szCs w:val="21"/>
    </w:rPr>
  </w:style>
  <w:style w:type="paragraph" w:customStyle="1" w:styleId="xl75">
    <w:name w:val="xl75"/>
    <w:basedOn w:val="Normal"/>
    <w:rsid w:val="00A1120D"/>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6">
    <w:name w:val="xl76"/>
    <w:basedOn w:val="Normal"/>
    <w:rsid w:val="00A1120D"/>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7">
    <w:name w:val="xl77"/>
    <w:basedOn w:val="Normal"/>
    <w:rsid w:val="00A1120D"/>
    <w:pPr>
      <w:pBdr>
        <w:top w:val="single" w:sz="4" w:space="0" w:color="auto"/>
        <w:left w:val="single" w:sz="4" w:space="20" w:color="auto"/>
        <w:bottom w:val="single" w:sz="4" w:space="0" w:color="auto"/>
        <w:right w:val="single" w:sz="4" w:space="0" w:color="auto"/>
      </w:pBdr>
      <w:shd w:val="clear" w:color="000000" w:fill="B6DDE8"/>
      <w:spacing w:before="100" w:beforeAutospacing="1" w:after="100" w:afterAutospacing="1"/>
      <w:ind w:firstLineChars="200" w:firstLine="200"/>
    </w:pPr>
    <w:rPr>
      <w:sz w:val="21"/>
      <w:szCs w:val="21"/>
    </w:rPr>
  </w:style>
  <w:style w:type="paragraph" w:customStyle="1" w:styleId="xl78">
    <w:name w:val="xl78"/>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79">
    <w:name w:val="xl79"/>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0">
    <w:name w:val="xl80"/>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1">
    <w:name w:val="xl81"/>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2">
    <w:name w:val="xl82"/>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3">
    <w:name w:val="xl83"/>
    <w:basedOn w:val="Normal"/>
    <w:rsid w:val="00A1120D"/>
    <w:pPr>
      <w:pBdr>
        <w:top w:val="single" w:sz="4" w:space="0" w:color="auto"/>
        <w:left w:val="single" w:sz="4" w:space="31" w:color="auto"/>
        <w:bottom w:val="single" w:sz="4" w:space="0" w:color="auto"/>
        <w:right w:val="single" w:sz="4" w:space="0" w:color="auto"/>
      </w:pBdr>
      <w:spacing w:before="100" w:beforeAutospacing="1" w:after="100" w:afterAutospacing="1"/>
      <w:ind w:firstLineChars="400" w:firstLine="400"/>
    </w:pPr>
    <w:rPr>
      <w:sz w:val="21"/>
      <w:szCs w:val="21"/>
    </w:rPr>
  </w:style>
  <w:style w:type="paragraph" w:customStyle="1" w:styleId="xl84">
    <w:name w:val="xl84"/>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5">
    <w:name w:val="xl85"/>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6">
    <w:name w:val="xl86"/>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000000"/>
      <w:sz w:val="21"/>
      <w:szCs w:val="21"/>
    </w:rPr>
  </w:style>
  <w:style w:type="paragraph" w:customStyle="1" w:styleId="xl87">
    <w:name w:val="xl87"/>
    <w:basedOn w:val="Normal"/>
    <w:rsid w:val="00A1120D"/>
    <w:pPr>
      <w:spacing w:before="100" w:beforeAutospacing="1" w:after="100" w:afterAutospacing="1"/>
      <w:textAlignment w:val="top"/>
    </w:pPr>
    <w:rPr>
      <w:sz w:val="21"/>
      <w:szCs w:val="21"/>
    </w:rPr>
  </w:style>
  <w:style w:type="paragraph" w:customStyle="1" w:styleId="xl88">
    <w:name w:val="xl88"/>
    <w:basedOn w:val="Normal"/>
    <w:rsid w:val="00A1120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sz w:val="21"/>
      <w:szCs w:val="21"/>
    </w:rPr>
  </w:style>
  <w:style w:type="paragraph" w:customStyle="1" w:styleId="xl89">
    <w:name w:val="xl89"/>
    <w:basedOn w:val="Normal"/>
    <w:rsid w:val="00A1120D"/>
    <w:pPr>
      <w:pBdr>
        <w:top w:val="single" w:sz="4" w:space="0" w:color="auto"/>
        <w:left w:val="single" w:sz="4" w:space="31" w:color="auto"/>
        <w:bottom w:val="single" w:sz="4" w:space="0" w:color="auto"/>
        <w:right w:val="single" w:sz="4" w:space="0" w:color="auto"/>
      </w:pBdr>
      <w:shd w:val="clear" w:color="000000" w:fill="FFFFFF"/>
      <w:spacing w:before="100" w:beforeAutospacing="1" w:after="100" w:afterAutospacing="1"/>
      <w:ind w:firstLineChars="400" w:firstLine="400"/>
    </w:pPr>
    <w:rPr>
      <w:sz w:val="21"/>
      <w:szCs w:val="21"/>
    </w:rPr>
  </w:style>
  <w:style w:type="paragraph" w:customStyle="1" w:styleId="xl90">
    <w:name w:val="xl90"/>
    <w:basedOn w:val="Normal"/>
    <w:rsid w:val="00A1120D"/>
    <w:pPr>
      <w:spacing w:before="100" w:beforeAutospacing="1" w:after="100" w:afterAutospacing="1"/>
      <w:textAlignment w:val="top"/>
    </w:pPr>
    <w:rPr>
      <w:sz w:val="21"/>
      <w:szCs w:val="21"/>
    </w:rPr>
  </w:style>
  <w:style w:type="paragraph" w:customStyle="1" w:styleId="xl91">
    <w:name w:val="xl91"/>
    <w:basedOn w:val="Normal"/>
    <w:rsid w:val="00A1120D"/>
    <w:pPr>
      <w:spacing w:before="100" w:beforeAutospacing="1" w:after="100" w:afterAutospacing="1"/>
      <w:textAlignment w:val="top"/>
    </w:pPr>
    <w:rPr>
      <w:sz w:val="21"/>
      <w:szCs w:val="21"/>
    </w:rPr>
  </w:style>
  <w:style w:type="paragraph" w:customStyle="1" w:styleId="xl92">
    <w:name w:val="xl92"/>
    <w:basedOn w:val="Normal"/>
    <w:rsid w:val="00A1120D"/>
    <w:pPr>
      <w:spacing w:before="100" w:beforeAutospacing="1" w:after="100" w:afterAutospacing="1"/>
      <w:ind w:firstLineChars="400" w:firstLine="400"/>
    </w:pPr>
    <w:rPr>
      <w:sz w:val="21"/>
      <w:szCs w:val="21"/>
    </w:rPr>
  </w:style>
  <w:style w:type="paragraph" w:customStyle="1" w:styleId="xl93">
    <w:name w:val="xl93"/>
    <w:basedOn w:val="Normal"/>
    <w:rsid w:val="00A1120D"/>
    <w:pPr>
      <w:spacing w:before="100" w:beforeAutospacing="1" w:after="100" w:afterAutospacing="1"/>
      <w:jc w:val="center"/>
      <w:textAlignment w:val="top"/>
    </w:pPr>
    <w:rPr>
      <w:sz w:val="21"/>
      <w:szCs w:val="21"/>
    </w:rPr>
  </w:style>
  <w:style w:type="paragraph" w:customStyle="1" w:styleId="xl94">
    <w:name w:val="xl94"/>
    <w:basedOn w:val="Normal"/>
    <w:rsid w:val="00A1120D"/>
    <w:pPr>
      <w:spacing w:before="100" w:beforeAutospacing="1" w:after="100" w:afterAutospacing="1"/>
      <w:jc w:val="center"/>
      <w:textAlignment w:val="top"/>
    </w:pPr>
    <w:rPr>
      <w:sz w:val="21"/>
      <w:szCs w:val="21"/>
    </w:rPr>
  </w:style>
  <w:style w:type="paragraph" w:customStyle="1" w:styleId="xl95">
    <w:name w:val="xl95"/>
    <w:basedOn w:val="Normal"/>
    <w:rsid w:val="00A1120D"/>
    <w:pPr>
      <w:spacing w:before="100" w:beforeAutospacing="1" w:after="100" w:afterAutospacing="1"/>
      <w:jc w:val="center"/>
      <w:textAlignment w:val="top"/>
    </w:pPr>
    <w:rPr>
      <w:sz w:val="21"/>
      <w:szCs w:val="21"/>
    </w:rPr>
  </w:style>
  <w:style w:type="paragraph" w:customStyle="1" w:styleId="xl96">
    <w:name w:val="xl96"/>
    <w:basedOn w:val="Normal"/>
    <w:rsid w:val="00A1120D"/>
    <w:pPr>
      <w:spacing w:before="100" w:beforeAutospacing="1" w:after="100" w:afterAutospacing="1"/>
      <w:textAlignment w:val="top"/>
    </w:pPr>
    <w:rPr>
      <w:sz w:val="21"/>
      <w:szCs w:val="21"/>
    </w:rPr>
  </w:style>
  <w:style w:type="paragraph" w:customStyle="1" w:styleId="xl97">
    <w:name w:val="xl97"/>
    <w:basedOn w:val="Normal"/>
    <w:rsid w:val="00A1120D"/>
    <w:pPr>
      <w:spacing w:before="100" w:beforeAutospacing="1" w:after="100" w:afterAutospacing="1"/>
      <w:jc w:val="center"/>
      <w:textAlignment w:val="top"/>
    </w:pPr>
    <w:rPr>
      <w:b/>
      <w:bCs/>
      <w:sz w:val="21"/>
      <w:szCs w:val="21"/>
    </w:rPr>
  </w:style>
  <w:style w:type="paragraph" w:customStyle="1" w:styleId="xl98">
    <w:name w:val="xl98"/>
    <w:basedOn w:val="Normal"/>
    <w:rsid w:val="00A1120D"/>
    <w:pPr>
      <w:spacing w:before="100" w:beforeAutospacing="1" w:after="100" w:afterAutospacing="1"/>
      <w:textAlignment w:val="top"/>
    </w:pPr>
    <w:rPr>
      <w:b/>
      <w:bCs/>
      <w:sz w:val="21"/>
      <w:szCs w:val="21"/>
    </w:rPr>
  </w:style>
  <w:style w:type="paragraph" w:customStyle="1" w:styleId="xl99">
    <w:name w:val="xl99"/>
    <w:basedOn w:val="Normal"/>
    <w:rsid w:val="00A1120D"/>
    <w:pPr>
      <w:spacing w:before="100" w:beforeAutospacing="1" w:after="100" w:afterAutospacing="1"/>
      <w:textAlignment w:val="center"/>
    </w:pPr>
    <w:rPr>
      <w:b/>
      <w:bCs/>
      <w:sz w:val="21"/>
      <w:szCs w:val="21"/>
    </w:rPr>
  </w:style>
  <w:style w:type="paragraph" w:customStyle="1" w:styleId="xl100">
    <w:name w:val="xl100"/>
    <w:basedOn w:val="Normal"/>
    <w:rsid w:val="00A1120D"/>
    <w:pPr>
      <w:spacing w:before="100" w:beforeAutospacing="1" w:after="100" w:afterAutospacing="1"/>
      <w:jc w:val="center"/>
      <w:textAlignment w:val="top"/>
    </w:pPr>
    <w:rPr>
      <w:b/>
      <w:bCs/>
      <w:sz w:val="21"/>
      <w:szCs w:val="21"/>
    </w:rPr>
  </w:style>
  <w:style w:type="paragraph" w:customStyle="1" w:styleId="xl101">
    <w:name w:val="xl101"/>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1"/>
      <w:szCs w:val="21"/>
    </w:rPr>
  </w:style>
  <w:style w:type="paragraph" w:customStyle="1" w:styleId="xl102">
    <w:name w:val="xl102"/>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sz w:val="21"/>
      <w:szCs w:val="21"/>
    </w:rPr>
  </w:style>
  <w:style w:type="paragraph" w:customStyle="1" w:styleId="xl103">
    <w:name w:val="xl103"/>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1"/>
      <w:szCs w:val="21"/>
    </w:rPr>
  </w:style>
  <w:style w:type="paragraph" w:customStyle="1" w:styleId="xl104">
    <w:name w:val="xl104"/>
    <w:basedOn w:val="Normal"/>
    <w:rsid w:val="00A1120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105">
    <w:name w:val="xl105"/>
    <w:basedOn w:val="Normal"/>
    <w:rsid w:val="00A1120D"/>
    <w:pPr>
      <w:spacing w:before="100" w:beforeAutospacing="1" w:after="100" w:afterAutospacing="1"/>
      <w:jc w:val="center"/>
      <w:textAlignment w:val="center"/>
    </w:pPr>
    <w:rPr>
      <w:sz w:val="21"/>
      <w:szCs w:val="21"/>
    </w:rPr>
  </w:style>
  <w:style w:type="paragraph" w:customStyle="1" w:styleId="xl106">
    <w:name w:val="xl106"/>
    <w:basedOn w:val="Normal"/>
    <w:rsid w:val="00A1120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xl107">
    <w:name w:val="xl107"/>
    <w:basedOn w:val="Normal"/>
    <w:rsid w:val="00A1120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TOCHeading1">
    <w:name w:val="TOC Heading1"/>
    <w:basedOn w:val="Heading1"/>
    <w:next w:val="Normal"/>
    <w:uiPriority w:val="39"/>
    <w:semiHidden/>
    <w:unhideWhenUsed/>
    <w:qFormat/>
    <w:rsid w:val="00A1120D"/>
    <w:pPr>
      <w:spacing w:before="480" w:after="0" w:line="276" w:lineRule="auto"/>
      <w:outlineLvl w:val="9"/>
    </w:pPr>
    <w:rPr>
      <w:rFonts w:ascii="Cambria" w:hAnsi="Cambria"/>
      <w:bCs w:val="0"/>
      <w:color w:val="365F91"/>
    </w:rPr>
  </w:style>
  <w:style w:type="paragraph" w:customStyle="1" w:styleId="BodyTextIndent0">
    <w:name w:val="Body Text_Indent"/>
    <w:basedOn w:val="BodyText"/>
    <w:link w:val="BodyTextIndentChar0"/>
    <w:rsid w:val="00A1120D"/>
    <w:pPr>
      <w:spacing w:after="0" w:line="360" w:lineRule="auto"/>
      <w:ind w:left="540" w:hanging="540"/>
    </w:pPr>
    <w:rPr>
      <w:rFonts w:eastAsia="Times New Roman"/>
    </w:rPr>
  </w:style>
  <w:style w:type="character" w:customStyle="1" w:styleId="BodyTextIndentChar0">
    <w:name w:val="Body Text_Indent Char"/>
    <w:link w:val="BodyTextIndent0"/>
    <w:locked/>
    <w:rsid w:val="00A1120D"/>
    <w:rPr>
      <w:rFonts w:eastAsia="Times New Roman"/>
    </w:rPr>
  </w:style>
  <w:style w:type="paragraph" w:customStyle="1" w:styleId="BodyText-TCSboldonly">
    <w:name w:val="Body Text-TCS bold only"/>
    <w:basedOn w:val="Normal"/>
    <w:link w:val="BodyText-TCSboldonlyChar"/>
    <w:rsid w:val="00A1120D"/>
    <w:pPr>
      <w:keepNext/>
      <w:spacing w:line="360" w:lineRule="auto"/>
    </w:pPr>
    <w:rPr>
      <w:b/>
      <w:szCs w:val="24"/>
    </w:rPr>
  </w:style>
  <w:style w:type="character" w:customStyle="1" w:styleId="BodyText-TCSboldonlyChar">
    <w:name w:val="Body Text-TCS bold only Char"/>
    <w:link w:val="BodyText-TCSboldonly"/>
    <w:rsid w:val="00A1120D"/>
    <w:rPr>
      <w:rFonts w:ascii="Times New Roman" w:eastAsiaTheme="minorHAnsi" w:hAnsi="Times New Roman"/>
      <w:b/>
    </w:rPr>
  </w:style>
  <w:style w:type="paragraph" w:customStyle="1" w:styleId="Bold-Subtitle">
    <w:name w:val="Bold-Subtitle"/>
    <w:basedOn w:val="Normal"/>
    <w:next w:val="BodyText"/>
    <w:link w:val="Bold-SubtitleChar"/>
    <w:rsid w:val="00A1120D"/>
    <w:pPr>
      <w:spacing w:line="360" w:lineRule="auto"/>
    </w:pPr>
    <w:rPr>
      <w:b/>
    </w:rPr>
  </w:style>
  <w:style w:type="character" w:customStyle="1" w:styleId="Bold-SubtitleChar">
    <w:name w:val="Bold-Subtitle Char"/>
    <w:link w:val="Bold-Subtitle"/>
    <w:rsid w:val="00A1120D"/>
    <w:rPr>
      <w:rFonts w:ascii="Times New Roman" w:eastAsiaTheme="minorHAnsi" w:hAnsi="Times New Roman"/>
      <w:b/>
      <w:szCs w:val="22"/>
    </w:rPr>
  </w:style>
  <w:style w:type="paragraph" w:customStyle="1" w:styleId="C2MACTableHeading">
    <w:name w:val="C2MAC Table Heading"/>
    <w:basedOn w:val="BodyText"/>
    <w:rsid w:val="00A1120D"/>
    <w:pPr>
      <w:keepNext/>
      <w:widowControl w:val="0"/>
      <w:spacing w:before="40" w:after="40"/>
      <w:jc w:val="center"/>
    </w:pPr>
    <w:rPr>
      <w:rFonts w:ascii="Arial" w:eastAsia="Calibri" w:hAnsi="Arial"/>
      <w:b/>
      <w:color w:val="FFFFFF"/>
    </w:rPr>
  </w:style>
  <w:style w:type="paragraph" w:customStyle="1" w:styleId="C2MACTableText">
    <w:name w:val="C2MAC Table Text"/>
    <w:basedOn w:val="BodyText"/>
    <w:rsid w:val="00A1120D"/>
    <w:pPr>
      <w:widowControl w:val="0"/>
      <w:numPr>
        <w:numId w:val="23"/>
      </w:numPr>
      <w:spacing w:before="40" w:after="40"/>
    </w:pPr>
    <w:rPr>
      <w:rFonts w:ascii="Arial" w:eastAsia="Calibri" w:hAnsi="Arial" w:cs="Arial"/>
    </w:rPr>
  </w:style>
  <w:style w:type="paragraph" w:customStyle="1" w:styleId="Tabtitle">
    <w:name w:val="Tab title"/>
    <w:basedOn w:val="Caption"/>
    <w:rsid w:val="00A1120D"/>
    <w:pPr>
      <w:keepNext/>
      <w:ind w:left="360" w:right="360"/>
    </w:pPr>
    <w:rPr>
      <w:rFonts w:ascii="Arial" w:eastAsia="Calibri" w:hAnsi="Arial" w:cs="Arial"/>
      <w:bCs w:val="0"/>
      <w:sz w:val="20"/>
    </w:rPr>
  </w:style>
  <w:style w:type="paragraph" w:customStyle="1" w:styleId="Figcap">
    <w:name w:val="Figcap"/>
    <w:rsid w:val="00A1120D"/>
    <w:pPr>
      <w:spacing w:before="60"/>
      <w:jc w:val="both"/>
    </w:pPr>
    <w:rPr>
      <w:rFonts w:ascii="Arial" w:eastAsia="Times New Roman" w:hAnsi="Arial"/>
      <w:b/>
    </w:rPr>
  </w:style>
  <w:style w:type="paragraph" w:customStyle="1" w:styleId="FocusBullet">
    <w:name w:val="Focus Bullet"/>
    <w:rsid w:val="00A1120D"/>
    <w:pPr>
      <w:framePr w:hSpace="101" w:wrap="around" w:vAnchor="page" w:hAnchor="margin" w:xAlign="right" w:y="1985"/>
      <w:numPr>
        <w:numId w:val="24"/>
      </w:numPr>
      <w:tabs>
        <w:tab w:val="left" w:pos="187"/>
      </w:tabs>
      <w:spacing w:before="20" w:after="20"/>
      <w:suppressOverlap/>
    </w:pPr>
    <w:rPr>
      <w:rFonts w:ascii="Arial" w:eastAsia="Times New Roman" w:hAnsi="Arial"/>
      <w:sz w:val="16"/>
      <w:szCs w:val="16"/>
    </w:rPr>
  </w:style>
  <w:style w:type="character" w:customStyle="1" w:styleId="CharChar5">
    <w:name w:val="Char Char5"/>
    <w:locked/>
    <w:rsid w:val="00A1120D"/>
    <w:rPr>
      <w:b/>
      <w:sz w:val="24"/>
      <w:szCs w:val="24"/>
      <w:lang w:val="en-US" w:eastAsia="en-US" w:bidi="ar-SA"/>
    </w:rPr>
  </w:style>
  <w:style w:type="paragraph" w:customStyle="1" w:styleId="BodyText20">
    <w:name w:val="Body Text2"/>
    <w:link w:val="bodytextChar0"/>
    <w:rsid w:val="00A1120D"/>
    <w:pPr>
      <w:spacing w:after="80"/>
      <w:jc w:val="both"/>
    </w:pPr>
    <w:rPr>
      <w:rFonts w:eastAsia="Times New Roman" w:cs="Arial"/>
    </w:rPr>
  </w:style>
  <w:style w:type="character" w:customStyle="1" w:styleId="bodytextChar0">
    <w:name w:val="body text Char"/>
    <w:link w:val="BodyText20"/>
    <w:rsid w:val="00A1120D"/>
    <w:rPr>
      <w:rFonts w:eastAsia="Times New Roman" w:cs="Arial"/>
    </w:rPr>
  </w:style>
  <w:style w:type="paragraph" w:customStyle="1" w:styleId="ControlNo">
    <w:name w:val="Control No."/>
    <w:rsid w:val="00A1120D"/>
    <w:pPr>
      <w:spacing w:before="20"/>
      <w:jc w:val="right"/>
    </w:pPr>
    <w:rPr>
      <w:rFonts w:ascii="Arial" w:eastAsia="Times New Roman" w:hAnsi="Arial"/>
      <w:noProof/>
      <w:sz w:val="12"/>
    </w:rPr>
  </w:style>
  <w:style w:type="paragraph" w:customStyle="1" w:styleId="TableText">
    <w:name w:val="Table Text"/>
    <w:link w:val="TableTextChar"/>
    <w:rsid w:val="00A1120D"/>
    <w:pPr>
      <w:spacing w:before="40" w:after="40"/>
    </w:pPr>
    <w:rPr>
      <w:rFonts w:ascii="Arial Narrow" w:eastAsia="Times New Roman" w:hAnsi="Arial Narrow"/>
      <w:sz w:val="16"/>
    </w:rPr>
  </w:style>
  <w:style w:type="character" w:customStyle="1" w:styleId="TableTextChar">
    <w:name w:val="Table Text Char"/>
    <w:link w:val="TableText"/>
    <w:locked/>
    <w:rsid w:val="00A1120D"/>
    <w:rPr>
      <w:rFonts w:ascii="Arial Narrow" w:eastAsia="Times New Roman" w:hAnsi="Arial Narrow"/>
      <w:sz w:val="16"/>
    </w:rPr>
  </w:style>
  <w:style w:type="paragraph" w:customStyle="1" w:styleId="Bullet">
    <w:name w:val="Bullet"/>
    <w:rsid w:val="00A1120D"/>
    <w:pPr>
      <w:numPr>
        <w:numId w:val="25"/>
      </w:numPr>
      <w:spacing w:line="360" w:lineRule="auto"/>
    </w:pPr>
    <w:rPr>
      <w:rFonts w:eastAsia="Calibri"/>
      <w:sz w:val="22"/>
    </w:rPr>
  </w:style>
  <w:style w:type="character" w:customStyle="1" w:styleId="SectionHeading1Char">
    <w:name w:val="SectionHeading1 Char"/>
    <w:rsid w:val="00A1120D"/>
    <w:rPr>
      <w:rFonts w:ascii="Times New Roman Bold" w:hAnsi="Times New Roman Bold" w:cs="Times New Roman"/>
      <w:b/>
      <w:sz w:val="24"/>
      <w:szCs w:val="24"/>
      <w:lang w:val="en-US" w:eastAsia="en-US" w:bidi="ar-SA"/>
    </w:rPr>
  </w:style>
  <w:style w:type="paragraph" w:customStyle="1" w:styleId="ActionCaption">
    <w:name w:val="Action Caption"/>
    <w:basedOn w:val="Caption"/>
    <w:link w:val="ActionCaptionChar"/>
    <w:rsid w:val="00A1120D"/>
    <w:pPr>
      <w:spacing w:after="240" w:line="480" w:lineRule="auto"/>
    </w:pPr>
    <w:rPr>
      <w:rFonts w:ascii="Arial" w:eastAsia="Calibri" w:hAnsi="Arial"/>
      <w:b w:val="0"/>
      <w:bCs w:val="0"/>
      <w:i/>
      <w:sz w:val="20"/>
    </w:rPr>
  </w:style>
  <w:style w:type="character" w:customStyle="1" w:styleId="ActionCaptionChar">
    <w:name w:val="Action Caption Char"/>
    <w:link w:val="ActionCaption"/>
    <w:locked/>
    <w:rsid w:val="00A1120D"/>
    <w:rPr>
      <w:rFonts w:ascii="Arial" w:eastAsia="Calibri" w:hAnsi="Arial"/>
      <w:i/>
      <w:color w:val="4F81BD" w:themeColor="accent1"/>
      <w:sz w:val="20"/>
      <w:szCs w:val="18"/>
    </w:rPr>
  </w:style>
  <w:style w:type="character" w:customStyle="1" w:styleId="pf1">
    <w:name w:val="pf1"/>
    <w:rsid w:val="00A1120D"/>
    <w:rPr>
      <w:rFonts w:ascii="Courier New" w:hAnsi="Courier New" w:cs="Courier New"/>
      <w:i/>
      <w:iCs/>
      <w:sz w:val="20"/>
      <w:szCs w:val="20"/>
    </w:rPr>
  </w:style>
  <w:style w:type="character" w:customStyle="1" w:styleId="CharChar3">
    <w:name w:val="Char Char3"/>
    <w:locked/>
    <w:rsid w:val="00A1120D"/>
    <w:rPr>
      <w:sz w:val="24"/>
      <w:lang w:val="en-US" w:eastAsia="en-US" w:bidi="ar-SA"/>
    </w:rPr>
  </w:style>
  <w:style w:type="character" w:customStyle="1" w:styleId="CharChar6">
    <w:name w:val="Char Char6"/>
    <w:rsid w:val="00A1120D"/>
    <w:rPr>
      <w:b/>
      <w:sz w:val="24"/>
      <w:szCs w:val="24"/>
      <w:lang w:val="en-US" w:eastAsia="en-US" w:bidi="ar-SA"/>
    </w:rPr>
  </w:style>
  <w:style w:type="paragraph" w:customStyle="1" w:styleId="DFARS">
    <w:name w:val="DFARS"/>
    <w:basedOn w:val="Normal"/>
    <w:rsid w:val="00A1120D"/>
    <w:pPr>
      <w:tabs>
        <w:tab w:val="left" w:pos="360"/>
        <w:tab w:val="left" w:pos="810"/>
        <w:tab w:val="left" w:pos="1210"/>
        <w:tab w:val="left" w:pos="1656"/>
        <w:tab w:val="left" w:pos="2131"/>
        <w:tab w:val="left" w:pos="2520"/>
      </w:tabs>
      <w:spacing w:line="240" w:lineRule="exact"/>
    </w:pPr>
    <w:rPr>
      <w:rFonts w:ascii="Century Schoolbook" w:hAnsi="Century Schoolbook"/>
      <w:spacing w:val="-5"/>
      <w:kern w:val="20"/>
    </w:rPr>
  </w:style>
  <w:style w:type="table" w:styleId="TableList1">
    <w:name w:val="Table List 1"/>
    <w:basedOn w:val="TableNormal"/>
    <w:rsid w:val="00A1120D"/>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ullet0">
    <w:name w:val="bullet"/>
    <w:basedOn w:val="Normal"/>
    <w:rsid w:val="00A1120D"/>
    <w:pPr>
      <w:ind w:left="720" w:hanging="360"/>
    </w:pPr>
  </w:style>
  <w:style w:type="paragraph" w:customStyle="1" w:styleId="Memos">
    <w:name w:val="Memos"/>
    <w:basedOn w:val="Normal"/>
    <w:rsid w:val="00A1120D"/>
    <w:rPr>
      <w:rFonts w:ascii="New Century Schlbk" w:hAnsi="New Century Schlbk"/>
    </w:rPr>
  </w:style>
  <w:style w:type="paragraph" w:customStyle="1" w:styleId="AppendixBTitles">
    <w:name w:val="Appendix B Titles"/>
    <w:basedOn w:val="Normal"/>
    <w:qFormat/>
    <w:rsid w:val="00A1120D"/>
  </w:style>
  <w:style w:type="paragraph" w:customStyle="1" w:styleId="xl63">
    <w:name w:val="xl63"/>
    <w:basedOn w:val="Normal"/>
    <w:rsid w:val="00A1120D"/>
    <w:pPr>
      <w:spacing w:before="100" w:beforeAutospacing="1" w:after="100" w:afterAutospacing="1"/>
    </w:pPr>
    <w:rPr>
      <w:rFonts w:ascii="Arial" w:hAnsi="Arial" w:cs="Arial"/>
      <w:b/>
      <w:bCs/>
      <w:sz w:val="28"/>
      <w:szCs w:val="28"/>
    </w:rPr>
  </w:style>
  <w:style w:type="paragraph" w:customStyle="1" w:styleId="xl64">
    <w:name w:val="xl64"/>
    <w:basedOn w:val="Normal"/>
    <w:rsid w:val="00A1120D"/>
    <w:pPr>
      <w:shd w:val="clear" w:color="C0C0C0" w:fill="C0C0C0"/>
      <w:spacing w:before="100" w:beforeAutospacing="1" w:after="100" w:afterAutospacing="1"/>
      <w:jc w:val="center"/>
    </w:pPr>
    <w:rPr>
      <w:b/>
      <w:bCs/>
      <w:szCs w:val="24"/>
    </w:rPr>
  </w:style>
  <w:style w:type="paragraph" w:customStyle="1" w:styleId="xl65">
    <w:name w:val="xl65"/>
    <w:basedOn w:val="Normal"/>
    <w:rsid w:val="00A1120D"/>
    <w:pPr>
      <w:spacing w:before="100" w:beforeAutospacing="1" w:after="100" w:afterAutospacing="1"/>
      <w:jc w:val="center"/>
    </w:pPr>
    <w:rPr>
      <w:b/>
      <w:bCs/>
      <w:color w:val="008000"/>
      <w:szCs w:val="24"/>
    </w:rPr>
  </w:style>
  <w:style w:type="paragraph" w:customStyle="1" w:styleId="TblcolHd">
    <w:name w:val="Tbl_colHd"/>
    <w:basedOn w:val="Normal"/>
    <w:rsid w:val="00A1120D"/>
    <w:pPr>
      <w:widowControl w:val="0"/>
      <w:tabs>
        <w:tab w:val="left" w:pos="288"/>
        <w:tab w:val="left" w:pos="576"/>
      </w:tabs>
      <w:adjustRightInd w:val="0"/>
      <w:spacing w:after="40"/>
      <w:contextualSpacing/>
      <w:jc w:val="center"/>
      <w:textAlignment w:val="baseline"/>
    </w:pPr>
    <w:rPr>
      <w:b/>
      <w:color w:val="FFFFFF"/>
    </w:rPr>
  </w:style>
  <w:style w:type="paragraph" w:customStyle="1" w:styleId="space">
    <w:name w:val="space"/>
    <w:next w:val="BodyText"/>
    <w:rsid w:val="00A1120D"/>
    <w:rPr>
      <w:rFonts w:eastAsia="Times New Roman"/>
      <w:sz w:val="12"/>
      <w:szCs w:val="12"/>
    </w:rPr>
  </w:style>
  <w:style w:type="paragraph" w:customStyle="1" w:styleId="MediumGrid1-Accent21">
    <w:name w:val="Medium Grid 1 - Accent 21"/>
    <w:basedOn w:val="Normal"/>
    <w:uiPriority w:val="34"/>
    <w:rsid w:val="00A1120D"/>
    <w:pPr>
      <w:ind w:left="720"/>
    </w:pPr>
  </w:style>
  <w:style w:type="paragraph" w:customStyle="1" w:styleId="MediumList2-Accent21">
    <w:name w:val="Medium List 2 - Accent 21"/>
    <w:hidden/>
    <w:uiPriority w:val="99"/>
    <w:semiHidden/>
    <w:rsid w:val="00A1120D"/>
    <w:rPr>
      <w:rFonts w:eastAsia="Times New Roman"/>
    </w:rPr>
  </w:style>
  <w:style w:type="paragraph" w:styleId="Revision">
    <w:name w:val="Revision"/>
    <w:hidden/>
    <w:uiPriority w:val="71"/>
    <w:rsid w:val="00A1120D"/>
    <w:rPr>
      <w:rFonts w:eastAsia="Times New Roman"/>
    </w:rPr>
  </w:style>
  <w:style w:type="paragraph" w:customStyle="1" w:styleId="NoSpacing2">
    <w:name w:val="No Spacing2"/>
    <w:basedOn w:val="Normal"/>
    <w:uiPriority w:val="1"/>
    <w:rsid w:val="00A1120D"/>
    <w:rPr>
      <w:rFonts w:ascii="Calibri" w:hAnsi="Calibri"/>
    </w:rPr>
  </w:style>
  <w:style w:type="character" w:customStyle="1" w:styleId="IntenseEmphasis2">
    <w:name w:val="Intense Emphasis2"/>
    <w:uiPriority w:val="21"/>
    <w:rsid w:val="00A1120D"/>
    <w:rPr>
      <w:b/>
      <w:bCs/>
    </w:rPr>
  </w:style>
  <w:style w:type="character" w:customStyle="1" w:styleId="BookTitle2">
    <w:name w:val="Book Title2"/>
    <w:uiPriority w:val="33"/>
    <w:rsid w:val="00A1120D"/>
    <w:rPr>
      <w:i/>
      <w:iCs/>
      <w:smallCaps/>
      <w:spacing w:val="5"/>
    </w:rPr>
  </w:style>
  <w:style w:type="character" w:customStyle="1" w:styleId="apple-style-span">
    <w:name w:val="apple-style-span"/>
    <w:basedOn w:val="DefaultParagraphFont"/>
    <w:rsid w:val="00A1120D"/>
  </w:style>
  <w:style w:type="character" w:customStyle="1" w:styleId="b1">
    <w:name w:val="b1"/>
    <w:basedOn w:val="DefaultParagraphFont"/>
    <w:rsid w:val="00A1120D"/>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A1120D"/>
    <w:rPr>
      <w:color w:val="0000FF"/>
    </w:rPr>
  </w:style>
  <w:style w:type="character" w:customStyle="1" w:styleId="pi1">
    <w:name w:val="pi1"/>
    <w:basedOn w:val="DefaultParagraphFont"/>
    <w:rsid w:val="00A1120D"/>
    <w:rPr>
      <w:color w:val="0000FF"/>
    </w:rPr>
  </w:style>
  <w:style w:type="character" w:customStyle="1" w:styleId="t1">
    <w:name w:val="t1"/>
    <w:basedOn w:val="DefaultParagraphFont"/>
    <w:rsid w:val="00A1120D"/>
    <w:rPr>
      <w:color w:val="990000"/>
    </w:rPr>
  </w:style>
  <w:style w:type="character" w:customStyle="1" w:styleId="ns1">
    <w:name w:val="ns1"/>
    <w:basedOn w:val="DefaultParagraphFont"/>
    <w:rsid w:val="00A1120D"/>
    <w:rPr>
      <w:color w:val="FF0000"/>
    </w:rPr>
  </w:style>
  <w:style w:type="table" w:styleId="TableProfessional">
    <w:name w:val="Table Professional"/>
    <w:basedOn w:val="TableNormal"/>
    <w:rsid w:val="00A1120D"/>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odyTextFirstIndentChar1">
    <w:name w:val="Body Text First Indent Char1"/>
    <w:basedOn w:val="BodyTextChar"/>
    <w:rsid w:val="00A1120D"/>
    <w:rPr>
      <w:rFonts w:ascii="Times New Roman" w:eastAsiaTheme="minorHAnsi" w:hAnsi="Times New Roman" w:cstheme="minorBidi"/>
      <w:sz w:val="24"/>
      <w:szCs w:val="22"/>
    </w:rPr>
  </w:style>
  <w:style w:type="character" w:customStyle="1" w:styleId="BodyTextFirstIndent2Char1">
    <w:name w:val="Body Text First Indent 2 Char1"/>
    <w:basedOn w:val="BodyTextIndentChar"/>
    <w:rsid w:val="00A1120D"/>
    <w:rPr>
      <w:rFonts w:ascii="Times New Roman" w:eastAsiaTheme="minorHAnsi" w:hAnsi="Times New Roman" w:cstheme="minorBidi"/>
      <w:sz w:val="24"/>
      <w:szCs w:val="22"/>
    </w:rPr>
  </w:style>
  <w:style w:type="character" w:customStyle="1" w:styleId="BodyTextIndent3Char1">
    <w:name w:val="Body Text Indent 3 Char1"/>
    <w:basedOn w:val="DefaultParagraphFont"/>
    <w:rsid w:val="00A1120D"/>
    <w:rPr>
      <w:rFonts w:eastAsiaTheme="minorHAnsi" w:cstheme="minorBidi"/>
      <w:sz w:val="16"/>
      <w:szCs w:val="16"/>
    </w:rPr>
  </w:style>
  <w:style w:type="character" w:customStyle="1" w:styleId="ClosingChar1">
    <w:name w:val="Closing Char1"/>
    <w:basedOn w:val="DefaultParagraphFont"/>
    <w:rsid w:val="00A1120D"/>
    <w:rPr>
      <w:rFonts w:eastAsiaTheme="minorHAnsi" w:cstheme="minorBidi"/>
      <w:sz w:val="24"/>
      <w:szCs w:val="22"/>
    </w:rPr>
  </w:style>
  <w:style w:type="character" w:customStyle="1" w:styleId="DateChar1">
    <w:name w:val="Date Char1"/>
    <w:basedOn w:val="DefaultParagraphFont"/>
    <w:rsid w:val="00A1120D"/>
    <w:rPr>
      <w:rFonts w:eastAsiaTheme="minorHAnsi" w:cstheme="minorBidi"/>
      <w:sz w:val="24"/>
      <w:szCs w:val="22"/>
    </w:rPr>
  </w:style>
  <w:style w:type="character" w:customStyle="1" w:styleId="E-mailSignatureChar1">
    <w:name w:val="E-mail Signature Char1"/>
    <w:basedOn w:val="DefaultParagraphFont"/>
    <w:rsid w:val="00A1120D"/>
    <w:rPr>
      <w:rFonts w:eastAsiaTheme="minorHAnsi" w:cstheme="minorBidi"/>
      <w:sz w:val="24"/>
      <w:szCs w:val="22"/>
    </w:rPr>
  </w:style>
  <w:style w:type="character" w:customStyle="1" w:styleId="EndnoteTextChar1">
    <w:name w:val="Endnote Text Char1"/>
    <w:basedOn w:val="DefaultParagraphFont"/>
    <w:rsid w:val="00A1120D"/>
    <w:rPr>
      <w:rFonts w:eastAsiaTheme="minorHAnsi" w:cstheme="minorBidi"/>
    </w:rPr>
  </w:style>
  <w:style w:type="character" w:customStyle="1" w:styleId="HTMLAddressChar1">
    <w:name w:val="HTML Address Char1"/>
    <w:basedOn w:val="DefaultParagraphFont"/>
    <w:rsid w:val="00A1120D"/>
    <w:rPr>
      <w:rFonts w:eastAsiaTheme="minorHAnsi" w:cstheme="minorBidi"/>
      <w:i/>
      <w:iCs/>
      <w:sz w:val="24"/>
      <w:szCs w:val="22"/>
    </w:rPr>
  </w:style>
  <w:style w:type="character" w:customStyle="1" w:styleId="MacroTextChar1">
    <w:name w:val="Macro Text Char1"/>
    <w:basedOn w:val="DefaultParagraphFont"/>
    <w:rsid w:val="00A1120D"/>
    <w:rPr>
      <w:rFonts w:ascii="Consolas" w:eastAsiaTheme="minorHAnsi" w:hAnsi="Consolas" w:cs="Consolas"/>
    </w:rPr>
  </w:style>
  <w:style w:type="character" w:customStyle="1" w:styleId="MessageHeaderChar1">
    <w:name w:val="Message Header Char1"/>
    <w:basedOn w:val="DefaultParagraphFont"/>
    <w:rsid w:val="00A1120D"/>
    <w:rPr>
      <w:rFonts w:asciiTheme="majorHAnsi" w:eastAsiaTheme="majorEastAsia" w:hAnsiTheme="majorHAnsi" w:cstheme="majorBidi"/>
      <w:sz w:val="24"/>
      <w:szCs w:val="24"/>
      <w:shd w:val="pct20" w:color="auto" w:fill="auto"/>
    </w:rPr>
  </w:style>
  <w:style w:type="character" w:customStyle="1" w:styleId="NoteHeadingChar1">
    <w:name w:val="Note Heading Char1"/>
    <w:basedOn w:val="DefaultParagraphFont"/>
    <w:rsid w:val="00A1120D"/>
    <w:rPr>
      <w:rFonts w:eastAsiaTheme="minorHAnsi" w:cstheme="minorBidi"/>
      <w:sz w:val="24"/>
      <w:szCs w:val="22"/>
    </w:rPr>
  </w:style>
  <w:style w:type="character" w:customStyle="1" w:styleId="SalutationChar1">
    <w:name w:val="Salutation Char1"/>
    <w:basedOn w:val="DefaultParagraphFont"/>
    <w:rsid w:val="00A1120D"/>
    <w:rPr>
      <w:rFonts w:eastAsiaTheme="minorHAnsi" w:cstheme="minorBidi"/>
      <w:sz w:val="24"/>
      <w:szCs w:val="22"/>
    </w:rPr>
  </w:style>
  <w:style w:type="character" w:customStyle="1" w:styleId="SignatureChar1">
    <w:name w:val="Signature Char1"/>
    <w:basedOn w:val="DefaultParagraphFont"/>
    <w:rsid w:val="00A1120D"/>
    <w:rPr>
      <w:rFonts w:eastAsiaTheme="minorHAnsi" w:cstheme="minorBidi"/>
      <w:sz w:val="24"/>
      <w:szCs w:val="22"/>
    </w:rPr>
  </w:style>
  <w:style w:type="paragraph" w:customStyle="1" w:styleId="TableList">
    <w:name w:val="Table List"/>
    <w:autoRedefine/>
    <w:qFormat/>
    <w:rsid w:val="00A1120D"/>
    <w:pPr>
      <w:numPr>
        <w:numId w:val="28"/>
      </w:numPr>
    </w:pPr>
    <w:rPr>
      <w:rFonts w:ascii="Times New Roman" w:eastAsiaTheme="minorHAnsi" w:hAnsi="Times New Roman"/>
      <w:sz w:val="20"/>
      <w:szCs w:val="20"/>
    </w:rPr>
  </w:style>
  <w:style w:type="paragraph" w:customStyle="1" w:styleId="HeadingTable">
    <w:name w:val="Heading Table"/>
    <w:basedOn w:val="BodyTextTable"/>
    <w:uiPriority w:val="99"/>
    <w:rsid w:val="00A1120D"/>
    <w:pPr>
      <w:keepNext/>
      <w:spacing w:before="30" w:after="30"/>
    </w:pPr>
    <w:rPr>
      <w:b/>
      <w:bCs/>
    </w:rPr>
  </w:style>
  <w:style w:type="paragraph" w:customStyle="1" w:styleId="BodyTextTable">
    <w:name w:val="Body Text Table"/>
    <w:basedOn w:val="BodyText"/>
    <w:uiPriority w:val="99"/>
    <w:rsid w:val="00A1120D"/>
    <w:pPr>
      <w:spacing w:before="40" w:after="40"/>
    </w:pPr>
  </w:style>
  <w:style w:type="paragraph" w:customStyle="1" w:styleId="Appendix">
    <w:name w:val="Appendix"/>
    <w:basedOn w:val="BodyText"/>
    <w:next w:val="BodyText"/>
    <w:uiPriority w:val="99"/>
    <w:rsid w:val="00A1120D"/>
    <w:pPr>
      <w:keepNext/>
      <w:pageBreakBefore/>
      <w:numPr>
        <w:numId w:val="12"/>
      </w:numPr>
      <w:spacing w:before="200" w:after="100"/>
      <w:jc w:val="center"/>
    </w:pPr>
    <w:rPr>
      <w:rFonts w:ascii="Tahoma" w:hAnsi="Tahoma" w:cs="Tahoma"/>
      <w:b/>
      <w:bCs/>
      <w:sz w:val="32"/>
      <w:szCs w:val="32"/>
    </w:rPr>
  </w:style>
  <w:style w:type="paragraph" w:customStyle="1" w:styleId="DocumentTitle">
    <w:name w:val="Document Title"/>
    <w:basedOn w:val="BodyText"/>
    <w:next w:val="BodyText"/>
    <w:uiPriority w:val="99"/>
    <w:rsid w:val="00A1120D"/>
    <w:pPr>
      <w:spacing w:before="240" w:after="240"/>
      <w:jc w:val="right"/>
    </w:pPr>
    <w:rPr>
      <w:rFonts w:ascii="Tahoma" w:hAnsi="Tahoma" w:cs="Tahoma"/>
      <w:b/>
      <w:bCs/>
      <w:sz w:val="32"/>
      <w:szCs w:val="32"/>
    </w:rPr>
  </w:style>
  <w:style w:type="paragraph" w:customStyle="1" w:styleId="ProjectTitle">
    <w:name w:val="Project Title"/>
    <w:basedOn w:val="BodyText"/>
    <w:next w:val="BodyText"/>
    <w:uiPriority w:val="99"/>
    <w:rsid w:val="00A1120D"/>
    <w:pPr>
      <w:spacing w:before="2400" w:after="240"/>
      <w:jc w:val="right"/>
    </w:pPr>
    <w:rPr>
      <w:rFonts w:ascii="Tahoma" w:hAnsi="Tahoma" w:cs="Tahoma"/>
      <w:b/>
      <w:bCs/>
      <w:sz w:val="40"/>
      <w:szCs w:val="40"/>
    </w:rPr>
  </w:style>
  <w:style w:type="paragraph" w:customStyle="1" w:styleId="CompanyLogo1">
    <w:name w:val="Company Logo1"/>
    <w:basedOn w:val="BodyText"/>
    <w:uiPriority w:val="99"/>
    <w:rsid w:val="00A1120D"/>
    <w:pPr>
      <w:keepNext/>
      <w:spacing w:before="0" w:after="0"/>
      <w:jc w:val="right"/>
    </w:pPr>
    <w:rPr>
      <w:rFonts w:ascii="Tahoma" w:hAnsi="Tahoma" w:cs="Tahoma"/>
      <w:b/>
      <w:bCs/>
      <w:sz w:val="18"/>
      <w:szCs w:val="18"/>
    </w:rPr>
  </w:style>
  <w:style w:type="paragraph" w:customStyle="1" w:styleId="CompanyLogo2">
    <w:name w:val="Company Logo2"/>
    <w:basedOn w:val="BodyText"/>
    <w:uiPriority w:val="99"/>
    <w:rsid w:val="00A1120D"/>
    <w:pPr>
      <w:keepNext/>
      <w:spacing w:before="0" w:after="0"/>
      <w:jc w:val="right"/>
    </w:pPr>
    <w:rPr>
      <w:rFonts w:ascii="Tahoma" w:hAnsi="Tahoma" w:cs="Tahoma"/>
      <w:sz w:val="16"/>
      <w:szCs w:val="16"/>
    </w:rPr>
  </w:style>
  <w:style w:type="paragraph" w:customStyle="1" w:styleId="CompanyLogo3">
    <w:name w:val="Company Logo3"/>
    <w:basedOn w:val="BodyText"/>
    <w:uiPriority w:val="99"/>
    <w:rsid w:val="00A1120D"/>
    <w:pPr>
      <w:spacing w:before="0" w:after="0"/>
      <w:jc w:val="right"/>
    </w:pPr>
    <w:rPr>
      <w:rFonts w:ascii="Tahoma" w:hAnsi="Tahoma" w:cs="Tahoma"/>
      <w:i/>
      <w:iCs/>
      <w:sz w:val="18"/>
      <w:szCs w:val="18"/>
    </w:rPr>
  </w:style>
  <w:style w:type="paragraph" w:customStyle="1" w:styleId="DocID">
    <w:name w:val="DocID"/>
    <w:basedOn w:val="BodyText"/>
    <w:uiPriority w:val="99"/>
    <w:rsid w:val="00A1120D"/>
    <w:pPr>
      <w:jc w:val="right"/>
    </w:pPr>
    <w:rPr>
      <w:b/>
      <w:bCs/>
      <w:i/>
      <w:iCs/>
    </w:rPr>
  </w:style>
  <w:style w:type="paragraph" w:customStyle="1" w:styleId="DocDate">
    <w:name w:val="DocDate"/>
    <w:basedOn w:val="BodyText"/>
    <w:uiPriority w:val="99"/>
    <w:rsid w:val="00A1120D"/>
    <w:pPr>
      <w:spacing w:after="5760"/>
      <w:jc w:val="right"/>
    </w:pPr>
    <w:rPr>
      <w:b/>
      <w:bCs/>
      <w:i/>
      <w:iCs/>
    </w:rPr>
  </w:style>
  <w:style w:type="paragraph" w:customStyle="1" w:styleId="Appendix2">
    <w:name w:val="Appendix2"/>
    <w:basedOn w:val="BodyText"/>
    <w:next w:val="BodyText"/>
    <w:uiPriority w:val="99"/>
    <w:rsid w:val="00A1120D"/>
    <w:pPr>
      <w:keepNext/>
      <w:spacing w:before="200"/>
    </w:pPr>
    <w:rPr>
      <w:rFonts w:ascii="Tahoma" w:hAnsi="Tahoma" w:cs="Tahoma"/>
      <w:b/>
      <w:bCs/>
    </w:rPr>
  </w:style>
  <w:style w:type="paragraph" w:customStyle="1" w:styleId="BodyTextTableIndent">
    <w:name w:val="Body Text Table Indent"/>
    <w:basedOn w:val="BodyText"/>
    <w:next w:val="BodyTextTable"/>
    <w:uiPriority w:val="99"/>
    <w:rsid w:val="00A1120D"/>
    <w:pPr>
      <w:spacing w:before="40" w:after="40"/>
      <w:ind w:left="288"/>
    </w:pPr>
  </w:style>
  <w:style w:type="character" w:customStyle="1" w:styleId="ProjectTitleChar">
    <w:name w:val="Project Title Char"/>
    <w:uiPriority w:val="99"/>
    <w:rsid w:val="00A1120D"/>
    <w:rPr>
      <w:rFonts w:ascii="Tahoma" w:hAnsi="Tahoma" w:cs="Tahoma"/>
      <w:b/>
      <w:bCs/>
      <w:sz w:val="24"/>
      <w:szCs w:val="24"/>
      <w:lang w:val="en-US" w:eastAsia="en-US"/>
    </w:rPr>
  </w:style>
  <w:style w:type="paragraph" w:customStyle="1" w:styleId="TableLabel">
    <w:name w:val="Table Label"/>
    <w:basedOn w:val="Normal"/>
    <w:uiPriority w:val="99"/>
    <w:rsid w:val="00A1120D"/>
    <w:pPr>
      <w:widowControl w:val="0"/>
      <w:autoSpaceDE w:val="0"/>
      <w:autoSpaceDN w:val="0"/>
      <w:adjustRightInd w:val="0"/>
      <w:spacing w:before="280"/>
    </w:pPr>
    <w:rPr>
      <w:rFonts w:ascii="Times" w:hAnsi="Times" w:cs="Times"/>
      <w:color w:val="000000"/>
      <w:sz w:val="28"/>
      <w:szCs w:val="28"/>
      <w:u w:val="single"/>
    </w:rPr>
  </w:style>
  <w:style w:type="character" w:customStyle="1" w:styleId="AppendixChar">
    <w:name w:val="Appendix Char"/>
    <w:uiPriority w:val="99"/>
    <w:rsid w:val="00A1120D"/>
    <w:rPr>
      <w:rFonts w:ascii="Tahoma" w:hAnsi="Tahoma" w:cs="Tahoma"/>
      <w:b/>
      <w:bCs/>
      <w:sz w:val="24"/>
      <w:szCs w:val="24"/>
      <w:lang w:val="en-US" w:eastAsia="en-US"/>
    </w:rPr>
  </w:style>
  <w:style w:type="paragraph" w:customStyle="1" w:styleId="Heading">
    <w:name w:val="Heading"/>
    <w:basedOn w:val="Normal"/>
    <w:next w:val="BodyText"/>
    <w:uiPriority w:val="99"/>
    <w:rsid w:val="00A1120D"/>
    <w:pPr>
      <w:keepNext/>
      <w:widowControl w:val="0"/>
      <w:autoSpaceDN w:val="0"/>
      <w:adjustRightInd w:val="0"/>
      <w:spacing w:before="240"/>
    </w:pPr>
    <w:rPr>
      <w:rFonts w:ascii="Arial" w:eastAsia="MS Mincho" w:hAnsi="Arial"/>
      <w:sz w:val="28"/>
      <w:szCs w:val="28"/>
    </w:rPr>
  </w:style>
  <w:style w:type="paragraph" w:customStyle="1" w:styleId="Index">
    <w:name w:val="Index"/>
    <w:basedOn w:val="Normal"/>
    <w:uiPriority w:val="99"/>
    <w:rsid w:val="00A1120D"/>
    <w:pPr>
      <w:widowControl w:val="0"/>
      <w:autoSpaceDN w:val="0"/>
      <w:adjustRightInd w:val="0"/>
    </w:pPr>
    <w:rPr>
      <w:rFonts w:eastAsia="Times New Roman"/>
    </w:rPr>
  </w:style>
  <w:style w:type="paragraph" w:customStyle="1" w:styleId="WW-caption">
    <w:name w:val="WW-caption"/>
    <w:basedOn w:val="Normal"/>
    <w:uiPriority w:val="99"/>
    <w:rsid w:val="00A1120D"/>
    <w:pPr>
      <w:widowControl w:val="0"/>
      <w:autoSpaceDN w:val="0"/>
      <w:adjustRightInd w:val="0"/>
    </w:pPr>
    <w:rPr>
      <w:rFonts w:eastAsia="Times New Roman"/>
      <w:i/>
      <w:iCs/>
    </w:rPr>
  </w:style>
  <w:style w:type="paragraph" w:customStyle="1" w:styleId="WW-caption1">
    <w:name w:val="WW-caption1"/>
    <w:basedOn w:val="Normal"/>
    <w:next w:val="Normal"/>
    <w:uiPriority w:val="99"/>
    <w:rsid w:val="00A1120D"/>
    <w:pPr>
      <w:widowControl w:val="0"/>
      <w:autoSpaceDE w:val="0"/>
      <w:autoSpaceDN w:val="0"/>
      <w:adjustRightInd w:val="0"/>
      <w:spacing w:before="320"/>
      <w:jc w:val="center"/>
    </w:pPr>
    <w:rPr>
      <w:rFonts w:ascii="Arial" w:eastAsia="Times New Roman" w:hAnsi="Arial"/>
      <w:b/>
      <w:bCs/>
      <w:sz w:val="28"/>
      <w:szCs w:val="28"/>
    </w:rPr>
  </w:style>
  <w:style w:type="paragraph" w:customStyle="1" w:styleId="ReportTitle">
    <w:name w:val="Report Title"/>
    <w:basedOn w:val="Normal"/>
    <w:uiPriority w:val="99"/>
    <w:rsid w:val="00A1120D"/>
    <w:pPr>
      <w:widowControl w:val="0"/>
      <w:autoSpaceDE w:val="0"/>
      <w:autoSpaceDN w:val="0"/>
      <w:adjustRightInd w:val="0"/>
      <w:spacing w:before="2880"/>
      <w:jc w:val="right"/>
    </w:pPr>
    <w:rPr>
      <w:rFonts w:ascii="Verdana" w:eastAsia="Times New Roman" w:hAnsi="Verdana"/>
      <w:b/>
      <w:bCs/>
      <w:sz w:val="40"/>
      <w:szCs w:val="40"/>
    </w:rPr>
  </w:style>
  <w:style w:type="paragraph" w:customStyle="1" w:styleId="ProjectName">
    <w:name w:val="Project Name"/>
    <w:basedOn w:val="Normal"/>
    <w:uiPriority w:val="99"/>
    <w:rsid w:val="00A1120D"/>
    <w:pPr>
      <w:widowControl w:val="0"/>
      <w:autoSpaceDN w:val="0"/>
      <w:adjustRightInd w:val="0"/>
      <w:jc w:val="right"/>
    </w:pPr>
    <w:rPr>
      <w:rFonts w:ascii="Verdana" w:eastAsia="Times New Roman" w:hAnsi="Verdana"/>
      <w:b/>
      <w:bCs/>
    </w:rPr>
  </w:style>
  <w:style w:type="paragraph" w:customStyle="1" w:styleId="DocumentDate">
    <w:name w:val="Document Date"/>
    <w:basedOn w:val="Normal"/>
    <w:uiPriority w:val="99"/>
    <w:rsid w:val="00A1120D"/>
    <w:pPr>
      <w:widowControl w:val="0"/>
      <w:autoSpaceDN w:val="0"/>
      <w:adjustRightInd w:val="0"/>
      <w:jc w:val="right"/>
    </w:pPr>
    <w:rPr>
      <w:rFonts w:ascii="Verdana" w:eastAsia="Times New Roman" w:hAnsi="Verdana"/>
      <w:b/>
      <w:bCs/>
      <w:lang w:val="fr-FR"/>
    </w:rPr>
  </w:style>
  <w:style w:type="paragraph" w:customStyle="1" w:styleId="Revisions">
    <w:name w:val="Revisions"/>
    <w:basedOn w:val="Normal"/>
    <w:uiPriority w:val="99"/>
    <w:rsid w:val="00A1120D"/>
    <w:pPr>
      <w:widowControl w:val="0"/>
      <w:autoSpaceDN w:val="0"/>
      <w:adjustRightInd w:val="0"/>
    </w:pPr>
    <w:rPr>
      <w:rFonts w:ascii="Verdana" w:eastAsia="Times New Roman" w:hAnsi="Verdana"/>
      <w:sz w:val="20"/>
      <w:szCs w:val="20"/>
    </w:rPr>
  </w:style>
  <w:style w:type="paragraph" w:customStyle="1" w:styleId="TableContents">
    <w:name w:val="Table Contents"/>
    <w:basedOn w:val="Normal"/>
    <w:uiPriority w:val="99"/>
    <w:rsid w:val="00A1120D"/>
    <w:pPr>
      <w:widowControl w:val="0"/>
      <w:autoSpaceDN w:val="0"/>
      <w:adjustRightInd w:val="0"/>
    </w:pPr>
    <w:rPr>
      <w:rFonts w:eastAsia="Times New Roman"/>
    </w:rPr>
  </w:style>
  <w:style w:type="paragraph" w:customStyle="1" w:styleId="WW-header">
    <w:name w:val="WW-header"/>
    <w:basedOn w:val="Normal"/>
    <w:uiPriority w:val="99"/>
    <w:rsid w:val="00A1120D"/>
    <w:pPr>
      <w:widowControl w:val="0"/>
      <w:tabs>
        <w:tab w:val="center" w:pos="4807"/>
        <w:tab w:val="right" w:pos="9615"/>
      </w:tabs>
      <w:autoSpaceDN w:val="0"/>
      <w:adjustRightInd w:val="0"/>
    </w:pPr>
    <w:rPr>
      <w:rFonts w:eastAsia="Times New Roman"/>
    </w:rPr>
  </w:style>
  <w:style w:type="paragraph" w:customStyle="1" w:styleId="WW-footer">
    <w:name w:val="WW-footer"/>
    <w:basedOn w:val="Normal"/>
    <w:uiPriority w:val="99"/>
    <w:rsid w:val="00A1120D"/>
    <w:pPr>
      <w:widowControl w:val="0"/>
      <w:tabs>
        <w:tab w:val="center" w:pos="4807"/>
        <w:tab w:val="right" w:pos="9615"/>
      </w:tabs>
      <w:autoSpaceDN w:val="0"/>
      <w:adjustRightInd w:val="0"/>
    </w:pPr>
    <w:rPr>
      <w:rFonts w:eastAsia="Times New Roman"/>
    </w:rPr>
  </w:style>
  <w:style w:type="paragraph" w:customStyle="1" w:styleId="WW-header1">
    <w:name w:val="WW-header1"/>
    <w:basedOn w:val="Normal"/>
    <w:uiPriority w:val="99"/>
    <w:rsid w:val="00A1120D"/>
    <w:pPr>
      <w:widowControl w:val="0"/>
      <w:tabs>
        <w:tab w:val="center" w:pos="4807"/>
        <w:tab w:val="right" w:pos="9615"/>
      </w:tabs>
      <w:autoSpaceDN w:val="0"/>
      <w:adjustRightInd w:val="0"/>
    </w:pPr>
    <w:rPr>
      <w:rFonts w:eastAsia="Times New Roman"/>
    </w:rPr>
  </w:style>
  <w:style w:type="paragraph" w:customStyle="1" w:styleId="WW-footer1">
    <w:name w:val="WW-footer1"/>
    <w:basedOn w:val="Normal"/>
    <w:uiPriority w:val="99"/>
    <w:rsid w:val="00A1120D"/>
    <w:pPr>
      <w:widowControl w:val="0"/>
      <w:tabs>
        <w:tab w:val="center" w:pos="4807"/>
        <w:tab w:val="right" w:pos="9615"/>
      </w:tabs>
      <w:autoSpaceDN w:val="0"/>
      <w:adjustRightInd w:val="0"/>
    </w:pPr>
    <w:rPr>
      <w:rFonts w:eastAsia="Times New Roman"/>
    </w:rPr>
  </w:style>
  <w:style w:type="character" w:customStyle="1" w:styleId="RTFNum21">
    <w:name w:val="RTF_Num 2 1"/>
    <w:uiPriority w:val="99"/>
    <w:rsid w:val="00A1120D"/>
    <w:rPr>
      <w:sz w:val="32"/>
    </w:rPr>
  </w:style>
  <w:style w:type="character" w:customStyle="1" w:styleId="RTFNum22">
    <w:name w:val="RTF_Num 2 2"/>
    <w:uiPriority w:val="99"/>
    <w:rsid w:val="00A1120D"/>
  </w:style>
  <w:style w:type="character" w:customStyle="1" w:styleId="RTFNum23">
    <w:name w:val="RTF_Num 2 3"/>
    <w:uiPriority w:val="99"/>
    <w:rsid w:val="00A1120D"/>
  </w:style>
  <w:style w:type="character" w:customStyle="1" w:styleId="RTFNum24">
    <w:name w:val="RTF_Num 2 4"/>
    <w:uiPriority w:val="99"/>
    <w:rsid w:val="00A1120D"/>
  </w:style>
  <w:style w:type="character" w:customStyle="1" w:styleId="RTFNum25">
    <w:name w:val="RTF_Num 2 5"/>
    <w:uiPriority w:val="99"/>
    <w:rsid w:val="00A1120D"/>
  </w:style>
  <w:style w:type="character" w:customStyle="1" w:styleId="RTFNum26">
    <w:name w:val="RTF_Num 2 6"/>
    <w:uiPriority w:val="99"/>
    <w:rsid w:val="00A1120D"/>
  </w:style>
  <w:style w:type="character" w:customStyle="1" w:styleId="RTFNum27">
    <w:name w:val="RTF_Num 2 7"/>
    <w:uiPriority w:val="99"/>
    <w:rsid w:val="00A1120D"/>
  </w:style>
  <w:style w:type="character" w:customStyle="1" w:styleId="RTFNum28">
    <w:name w:val="RTF_Num 2 8"/>
    <w:uiPriority w:val="99"/>
    <w:rsid w:val="00A1120D"/>
  </w:style>
  <w:style w:type="character" w:customStyle="1" w:styleId="RTFNum29">
    <w:name w:val="RTF_Num 2 9"/>
    <w:uiPriority w:val="99"/>
    <w:rsid w:val="00A1120D"/>
  </w:style>
  <w:style w:type="character" w:customStyle="1" w:styleId="RTFNum214">
    <w:name w:val="RTF_Num 2 14"/>
    <w:uiPriority w:val="99"/>
    <w:rsid w:val="00A1120D"/>
    <w:rPr>
      <w:rFonts w:ascii="Symbol" w:hAnsi="Symbol"/>
      <w:sz w:val="32"/>
    </w:rPr>
  </w:style>
  <w:style w:type="character" w:customStyle="1" w:styleId="RTFNum224">
    <w:name w:val="RTF_Num 2 24"/>
    <w:uiPriority w:val="99"/>
    <w:rsid w:val="00A1120D"/>
    <w:rPr>
      <w:rFonts w:ascii="Courier New" w:hAnsi="Courier New"/>
      <w:sz w:val="32"/>
    </w:rPr>
  </w:style>
  <w:style w:type="character" w:customStyle="1" w:styleId="RTFNum234">
    <w:name w:val="RTF_Num 2 34"/>
    <w:uiPriority w:val="99"/>
    <w:rsid w:val="00A1120D"/>
    <w:rPr>
      <w:rFonts w:ascii="Wingdings" w:hAnsi="Wingdings"/>
      <w:sz w:val="32"/>
    </w:rPr>
  </w:style>
  <w:style w:type="character" w:customStyle="1" w:styleId="RTFNum244">
    <w:name w:val="RTF_Num 2 44"/>
    <w:uiPriority w:val="99"/>
    <w:rsid w:val="00A1120D"/>
    <w:rPr>
      <w:rFonts w:ascii="Symbol" w:hAnsi="Symbol"/>
      <w:sz w:val="32"/>
    </w:rPr>
  </w:style>
  <w:style w:type="character" w:customStyle="1" w:styleId="RTFNum254">
    <w:name w:val="RTF_Num 2 54"/>
    <w:uiPriority w:val="99"/>
    <w:rsid w:val="00A1120D"/>
    <w:rPr>
      <w:rFonts w:ascii="Courier New" w:hAnsi="Courier New"/>
      <w:sz w:val="32"/>
    </w:rPr>
  </w:style>
  <w:style w:type="character" w:customStyle="1" w:styleId="RTFNum264">
    <w:name w:val="RTF_Num 2 64"/>
    <w:uiPriority w:val="99"/>
    <w:rsid w:val="00A1120D"/>
    <w:rPr>
      <w:rFonts w:ascii="Wingdings" w:hAnsi="Wingdings"/>
      <w:sz w:val="32"/>
    </w:rPr>
  </w:style>
  <w:style w:type="character" w:customStyle="1" w:styleId="RTFNum274">
    <w:name w:val="RTF_Num 2 74"/>
    <w:uiPriority w:val="99"/>
    <w:rsid w:val="00A1120D"/>
    <w:rPr>
      <w:rFonts w:ascii="Symbol" w:hAnsi="Symbol"/>
      <w:sz w:val="32"/>
    </w:rPr>
  </w:style>
  <w:style w:type="character" w:customStyle="1" w:styleId="RTFNum284">
    <w:name w:val="RTF_Num 2 84"/>
    <w:uiPriority w:val="99"/>
    <w:rsid w:val="00A1120D"/>
    <w:rPr>
      <w:rFonts w:ascii="Courier New" w:hAnsi="Courier New"/>
      <w:sz w:val="32"/>
    </w:rPr>
  </w:style>
  <w:style w:type="character" w:customStyle="1" w:styleId="RTFNum294">
    <w:name w:val="RTF_Num 2 94"/>
    <w:uiPriority w:val="99"/>
    <w:rsid w:val="00A1120D"/>
    <w:rPr>
      <w:rFonts w:ascii="Wingdings" w:hAnsi="Wingdings"/>
      <w:sz w:val="32"/>
    </w:rPr>
  </w:style>
  <w:style w:type="character" w:customStyle="1" w:styleId="RTFNum213">
    <w:name w:val="RTF_Num 2 13"/>
    <w:uiPriority w:val="99"/>
    <w:rsid w:val="00A1120D"/>
    <w:rPr>
      <w:rFonts w:eastAsia="Times New Roman"/>
      <w:sz w:val="32"/>
    </w:rPr>
  </w:style>
  <w:style w:type="character" w:customStyle="1" w:styleId="RTFNum223">
    <w:name w:val="RTF_Num 2 23"/>
    <w:uiPriority w:val="99"/>
    <w:rsid w:val="00A1120D"/>
    <w:rPr>
      <w:rFonts w:eastAsia="Times New Roman"/>
      <w:sz w:val="32"/>
    </w:rPr>
  </w:style>
  <w:style w:type="character" w:customStyle="1" w:styleId="RTFNum233">
    <w:name w:val="RTF_Num 2 33"/>
    <w:uiPriority w:val="99"/>
    <w:rsid w:val="00A1120D"/>
    <w:rPr>
      <w:rFonts w:eastAsia="Times New Roman"/>
      <w:sz w:val="32"/>
    </w:rPr>
  </w:style>
  <w:style w:type="character" w:customStyle="1" w:styleId="RTFNum243">
    <w:name w:val="RTF_Num 2 43"/>
    <w:uiPriority w:val="99"/>
    <w:rsid w:val="00A1120D"/>
    <w:rPr>
      <w:rFonts w:eastAsia="Times New Roman"/>
      <w:sz w:val="32"/>
    </w:rPr>
  </w:style>
  <w:style w:type="character" w:customStyle="1" w:styleId="RTFNum253">
    <w:name w:val="RTF_Num 2 53"/>
    <w:uiPriority w:val="99"/>
    <w:rsid w:val="00A1120D"/>
    <w:rPr>
      <w:rFonts w:eastAsia="Times New Roman"/>
      <w:sz w:val="32"/>
    </w:rPr>
  </w:style>
  <w:style w:type="character" w:customStyle="1" w:styleId="RTFNum263">
    <w:name w:val="RTF_Num 2 63"/>
    <w:uiPriority w:val="99"/>
    <w:rsid w:val="00A1120D"/>
    <w:rPr>
      <w:rFonts w:eastAsia="Times New Roman"/>
      <w:sz w:val="32"/>
    </w:rPr>
  </w:style>
  <w:style w:type="character" w:customStyle="1" w:styleId="RTFNum273">
    <w:name w:val="RTF_Num 2 73"/>
    <w:uiPriority w:val="99"/>
    <w:rsid w:val="00A1120D"/>
    <w:rPr>
      <w:rFonts w:eastAsia="Times New Roman"/>
      <w:sz w:val="32"/>
    </w:rPr>
  </w:style>
  <w:style w:type="character" w:customStyle="1" w:styleId="RTFNum283">
    <w:name w:val="RTF_Num 2 83"/>
    <w:uiPriority w:val="99"/>
    <w:rsid w:val="00A1120D"/>
    <w:rPr>
      <w:rFonts w:eastAsia="Times New Roman"/>
      <w:sz w:val="32"/>
    </w:rPr>
  </w:style>
  <w:style w:type="character" w:customStyle="1" w:styleId="RTFNum293">
    <w:name w:val="RTF_Num 2 93"/>
    <w:uiPriority w:val="99"/>
    <w:rsid w:val="00A1120D"/>
    <w:rPr>
      <w:rFonts w:eastAsia="Times New Roman"/>
      <w:sz w:val="32"/>
    </w:rPr>
  </w:style>
  <w:style w:type="character" w:customStyle="1" w:styleId="WW-RTFNum21">
    <w:name w:val="WW-RTF_Num 2 1"/>
    <w:uiPriority w:val="99"/>
    <w:rsid w:val="00A1120D"/>
    <w:rPr>
      <w:rFonts w:ascii="Symbol" w:hAnsi="Symbol"/>
    </w:rPr>
  </w:style>
  <w:style w:type="character" w:customStyle="1" w:styleId="WW-RTFNum22">
    <w:name w:val="WW-RTF_Num 2 2"/>
    <w:uiPriority w:val="99"/>
    <w:rsid w:val="00A1120D"/>
    <w:rPr>
      <w:rFonts w:ascii="Courier New" w:hAnsi="Courier New"/>
    </w:rPr>
  </w:style>
  <w:style w:type="character" w:customStyle="1" w:styleId="WW-RTFNum23">
    <w:name w:val="WW-RTF_Num 2 3"/>
    <w:uiPriority w:val="99"/>
    <w:rsid w:val="00A1120D"/>
    <w:rPr>
      <w:rFonts w:ascii="Wingdings" w:hAnsi="Wingdings"/>
    </w:rPr>
  </w:style>
  <w:style w:type="character" w:customStyle="1" w:styleId="WW-RTFNum24">
    <w:name w:val="WW-RTF_Num 2 4"/>
    <w:uiPriority w:val="99"/>
    <w:rsid w:val="00A1120D"/>
    <w:rPr>
      <w:rFonts w:ascii="Symbol" w:hAnsi="Symbol"/>
    </w:rPr>
  </w:style>
  <w:style w:type="character" w:customStyle="1" w:styleId="WW-RTFNum25">
    <w:name w:val="WW-RTF_Num 2 5"/>
    <w:uiPriority w:val="99"/>
    <w:rsid w:val="00A1120D"/>
    <w:rPr>
      <w:rFonts w:ascii="Courier New" w:hAnsi="Courier New"/>
    </w:rPr>
  </w:style>
  <w:style w:type="character" w:customStyle="1" w:styleId="WW-RTFNum26">
    <w:name w:val="WW-RTF_Num 2 6"/>
    <w:uiPriority w:val="99"/>
    <w:rsid w:val="00A1120D"/>
    <w:rPr>
      <w:rFonts w:ascii="Wingdings" w:hAnsi="Wingdings"/>
    </w:rPr>
  </w:style>
  <w:style w:type="character" w:customStyle="1" w:styleId="WW-RTFNum27">
    <w:name w:val="WW-RTF_Num 2 7"/>
    <w:uiPriority w:val="99"/>
    <w:rsid w:val="00A1120D"/>
    <w:rPr>
      <w:rFonts w:ascii="Symbol" w:hAnsi="Symbol"/>
    </w:rPr>
  </w:style>
  <w:style w:type="character" w:customStyle="1" w:styleId="WW-RTFNum28">
    <w:name w:val="WW-RTF_Num 2 8"/>
    <w:uiPriority w:val="99"/>
    <w:rsid w:val="00A1120D"/>
    <w:rPr>
      <w:rFonts w:ascii="Courier New" w:hAnsi="Courier New"/>
    </w:rPr>
  </w:style>
  <w:style w:type="character" w:customStyle="1" w:styleId="WW-RTFNum29">
    <w:name w:val="WW-RTF_Num 2 9"/>
    <w:uiPriority w:val="99"/>
    <w:rsid w:val="00A1120D"/>
    <w:rPr>
      <w:rFonts w:ascii="Wingdings" w:hAnsi="Wingdings"/>
    </w:rPr>
  </w:style>
  <w:style w:type="character" w:customStyle="1" w:styleId="WW-RTFNum211">
    <w:name w:val="WW-RTF_Num 2 11"/>
    <w:uiPriority w:val="99"/>
    <w:rsid w:val="00A1120D"/>
    <w:rPr>
      <w:rFonts w:ascii="Symbol" w:hAnsi="Symbol"/>
      <w:sz w:val="32"/>
    </w:rPr>
  </w:style>
  <w:style w:type="character" w:customStyle="1" w:styleId="WW-RTFNum221">
    <w:name w:val="WW-RTF_Num 2 21"/>
    <w:uiPriority w:val="99"/>
    <w:rsid w:val="00A1120D"/>
    <w:rPr>
      <w:rFonts w:ascii="Courier New" w:hAnsi="Courier New"/>
    </w:rPr>
  </w:style>
  <w:style w:type="character" w:customStyle="1" w:styleId="WW-RTFNum231">
    <w:name w:val="WW-RTF_Num 2 31"/>
    <w:uiPriority w:val="99"/>
    <w:rsid w:val="00A1120D"/>
    <w:rPr>
      <w:rFonts w:ascii="Wingdings" w:hAnsi="Wingdings"/>
    </w:rPr>
  </w:style>
  <w:style w:type="character" w:customStyle="1" w:styleId="WW-RTFNum241">
    <w:name w:val="WW-RTF_Num 2 41"/>
    <w:uiPriority w:val="99"/>
    <w:rsid w:val="00A1120D"/>
    <w:rPr>
      <w:rFonts w:ascii="Symbol" w:hAnsi="Symbol"/>
    </w:rPr>
  </w:style>
  <w:style w:type="character" w:customStyle="1" w:styleId="WW-RTFNum251">
    <w:name w:val="WW-RTF_Num 2 51"/>
    <w:uiPriority w:val="99"/>
    <w:rsid w:val="00A1120D"/>
    <w:rPr>
      <w:rFonts w:ascii="Courier New" w:hAnsi="Courier New"/>
    </w:rPr>
  </w:style>
  <w:style w:type="character" w:customStyle="1" w:styleId="WW-RTFNum261">
    <w:name w:val="WW-RTF_Num 2 61"/>
    <w:uiPriority w:val="99"/>
    <w:rsid w:val="00A1120D"/>
    <w:rPr>
      <w:rFonts w:ascii="Wingdings" w:hAnsi="Wingdings"/>
    </w:rPr>
  </w:style>
  <w:style w:type="character" w:customStyle="1" w:styleId="WW-RTFNum271">
    <w:name w:val="WW-RTF_Num 2 71"/>
    <w:uiPriority w:val="99"/>
    <w:rsid w:val="00A1120D"/>
    <w:rPr>
      <w:rFonts w:ascii="Symbol" w:hAnsi="Symbol"/>
    </w:rPr>
  </w:style>
  <w:style w:type="character" w:customStyle="1" w:styleId="WW-RTFNum281">
    <w:name w:val="WW-RTF_Num 2 81"/>
    <w:uiPriority w:val="99"/>
    <w:rsid w:val="00A1120D"/>
    <w:rPr>
      <w:rFonts w:ascii="Courier New" w:hAnsi="Courier New"/>
    </w:rPr>
  </w:style>
  <w:style w:type="character" w:customStyle="1" w:styleId="WW-RTFNum291">
    <w:name w:val="WW-RTF_Num 2 91"/>
    <w:uiPriority w:val="99"/>
    <w:rsid w:val="00A1120D"/>
    <w:rPr>
      <w:rFonts w:ascii="Wingdings" w:hAnsi="Wingdings"/>
    </w:rPr>
  </w:style>
  <w:style w:type="character" w:customStyle="1" w:styleId="RTFNum212">
    <w:name w:val="RTF_Num 2 12"/>
    <w:uiPriority w:val="99"/>
    <w:rsid w:val="00A1120D"/>
    <w:rPr>
      <w:rFonts w:ascii="Symbol" w:hAnsi="Symbol"/>
      <w:sz w:val="32"/>
    </w:rPr>
  </w:style>
  <w:style w:type="character" w:customStyle="1" w:styleId="RTFNum222">
    <w:name w:val="RTF_Num 2 22"/>
    <w:uiPriority w:val="99"/>
    <w:rsid w:val="00A1120D"/>
    <w:rPr>
      <w:rFonts w:ascii="Courier New" w:hAnsi="Courier New"/>
      <w:sz w:val="32"/>
    </w:rPr>
  </w:style>
  <w:style w:type="character" w:customStyle="1" w:styleId="RTFNum232">
    <w:name w:val="RTF_Num 2 32"/>
    <w:uiPriority w:val="99"/>
    <w:rsid w:val="00A1120D"/>
    <w:rPr>
      <w:rFonts w:ascii="Wingdings" w:hAnsi="Wingdings"/>
      <w:sz w:val="32"/>
    </w:rPr>
  </w:style>
  <w:style w:type="character" w:customStyle="1" w:styleId="RTFNum242">
    <w:name w:val="RTF_Num 2 42"/>
    <w:uiPriority w:val="99"/>
    <w:rsid w:val="00A1120D"/>
    <w:rPr>
      <w:rFonts w:ascii="Symbol" w:hAnsi="Symbol"/>
      <w:sz w:val="32"/>
    </w:rPr>
  </w:style>
  <w:style w:type="character" w:customStyle="1" w:styleId="RTFNum252">
    <w:name w:val="RTF_Num 2 52"/>
    <w:uiPriority w:val="99"/>
    <w:rsid w:val="00A1120D"/>
    <w:rPr>
      <w:rFonts w:ascii="Courier New" w:hAnsi="Courier New"/>
      <w:sz w:val="32"/>
    </w:rPr>
  </w:style>
  <w:style w:type="character" w:customStyle="1" w:styleId="RTFNum262">
    <w:name w:val="RTF_Num 2 62"/>
    <w:uiPriority w:val="99"/>
    <w:rsid w:val="00A1120D"/>
    <w:rPr>
      <w:rFonts w:ascii="Wingdings" w:hAnsi="Wingdings"/>
      <w:sz w:val="32"/>
    </w:rPr>
  </w:style>
  <w:style w:type="character" w:customStyle="1" w:styleId="RTFNum272">
    <w:name w:val="RTF_Num 2 72"/>
    <w:uiPriority w:val="99"/>
    <w:rsid w:val="00A1120D"/>
    <w:rPr>
      <w:rFonts w:ascii="Symbol" w:hAnsi="Symbol"/>
      <w:sz w:val="32"/>
    </w:rPr>
  </w:style>
  <w:style w:type="character" w:customStyle="1" w:styleId="RTFNum282">
    <w:name w:val="RTF_Num 2 82"/>
    <w:uiPriority w:val="99"/>
    <w:rsid w:val="00A1120D"/>
    <w:rPr>
      <w:rFonts w:ascii="Courier New" w:hAnsi="Courier New"/>
      <w:sz w:val="32"/>
    </w:rPr>
  </w:style>
  <w:style w:type="character" w:customStyle="1" w:styleId="RTFNum292">
    <w:name w:val="RTF_Num 2 92"/>
    <w:uiPriority w:val="99"/>
    <w:rsid w:val="00A1120D"/>
    <w:rPr>
      <w:rFonts w:ascii="Wingdings" w:hAnsi="Wingdings"/>
      <w:sz w:val="32"/>
    </w:rPr>
  </w:style>
  <w:style w:type="character" w:customStyle="1" w:styleId="RTFNum211">
    <w:name w:val="RTF_Num 2 11"/>
    <w:uiPriority w:val="99"/>
    <w:rsid w:val="00A1120D"/>
    <w:rPr>
      <w:sz w:val="32"/>
    </w:rPr>
  </w:style>
  <w:style w:type="character" w:customStyle="1" w:styleId="RTFNum221">
    <w:name w:val="RTF_Num 2 21"/>
    <w:uiPriority w:val="99"/>
    <w:rsid w:val="00A1120D"/>
    <w:rPr>
      <w:sz w:val="32"/>
    </w:rPr>
  </w:style>
  <w:style w:type="character" w:customStyle="1" w:styleId="RTFNum231">
    <w:name w:val="RTF_Num 2 31"/>
    <w:uiPriority w:val="99"/>
    <w:rsid w:val="00A1120D"/>
    <w:rPr>
      <w:sz w:val="32"/>
    </w:rPr>
  </w:style>
  <w:style w:type="character" w:customStyle="1" w:styleId="RTFNum241">
    <w:name w:val="RTF_Num 2 41"/>
    <w:uiPriority w:val="99"/>
    <w:rsid w:val="00A1120D"/>
    <w:rPr>
      <w:sz w:val="32"/>
    </w:rPr>
  </w:style>
  <w:style w:type="character" w:customStyle="1" w:styleId="RTFNum251">
    <w:name w:val="RTF_Num 2 51"/>
    <w:uiPriority w:val="99"/>
    <w:rsid w:val="00A1120D"/>
    <w:rPr>
      <w:sz w:val="32"/>
    </w:rPr>
  </w:style>
  <w:style w:type="character" w:customStyle="1" w:styleId="RTFNum261">
    <w:name w:val="RTF_Num 2 61"/>
    <w:uiPriority w:val="99"/>
    <w:rsid w:val="00A1120D"/>
    <w:rPr>
      <w:sz w:val="32"/>
    </w:rPr>
  </w:style>
  <w:style w:type="character" w:customStyle="1" w:styleId="RTFNum271">
    <w:name w:val="RTF_Num 2 71"/>
    <w:uiPriority w:val="99"/>
    <w:rsid w:val="00A1120D"/>
    <w:rPr>
      <w:sz w:val="32"/>
    </w:rPr>
  </w:style>
  <w:style w:type="character" w:customStyle="1" w:styleId="RTFNum281">
    <w:name w:val="RTF_Num 2 81"/>
    <w:uiPriority w:val="99"/>
    <w:rsid w:val="00A1120D"/>
    <w:rPr>
      <w:sz w:val="32"/>
    </w:rPr>
  </w:style>
  <w:style w:type="character" w:customStyle="1" w:styleId="RTFNum291">
    <w:name w:val="RTF_Num 2 91"/>
    <w:uiPriority w:val="99"/>
    <w:rsid w:val="00A1120D"/>
    <w:rPr>
      <w:sz w:val="32"/>
    </w:rPr>
  </w:style>
  <w:style w:type="character" w:customStyle="1" w:styleId="WW-RTFNum2112">
    <w:name w:val="WW-RTF_Num 2 112"/>
    <w:uiPriority w:val="99"/>
    <w:rsid w:val="00A1120D"/>
    <w:rPr>
      <w:rFonts w:ascii="Symbol" w:hAnsi="Symbol"/>
    </w:rPr>
  </w:style>
  <w:style w:type="character" w:customStyle="1" w:styleId="WW-RTFNum2212">
    <w:name w:val="WW-RTF_Num 2 212"/>
    <w:uiPriority w:val="99"/>
    <w:rsid w:val="00A1120D"/>
    <w:rPr>
      <w:rFonts w:ascii="Courier New" w:hAnsi="Courier New"/>
    </w:rPr>
  </w:style>
  <w:style w:type="character" w:customStyle="1" w:styleId="WW-RTFNum2312">
    <w:name w:val="WW-RTF_Num 2 312"/>
    <w:uiPriority w:val="99"/>
    <w:rsid w:val="00A1120D"/>
    <w:rPr>
      <w:rFonts w:ascii="Wingdings" w:hAnsi="Wingdings"/>
    </w:rPr>
  </w:style>
  <w:style w:type="character" w:customStyle="1" w:styleId="WW-RTFNum2412">
    <w:name w:val="WW-RTF_Num 2 412"/>
    <w:uiPriority w:val="99"/>
    <w:rsid w:val="00A1120D"/>
    <w:rPr>
      <w:rFonts w:ascii="Symbol" w:hAnsi="Symbol"/>
    </w:rPr>
  </w:style>
  <w:style w:type="character" w:customStyle="1" w:styleId="WW-RTFNum2512">
    <w:name w:val="WW-RTF_Num 2 512"/>
    <w:uiPriority w:val="99"/>
    <w:rsid w:val="00A1120D"/>
    <w:rPr>
      <w:rFonts w:ascii="Courier New" w:hAnsi="Courier New"/>
    </w:rPr>
  </w:style>
  <w:style w:type="character" w:customStyle="1" w:styleId="WW-RTFNum2612">
    <w:name w:val="WW-RTF_Num 2 612"/>
    <w:uiPriority w:val="99"/>
    <w:rsid w:val="00A1120D"/>
    <w:rPr>
      <w:rFonts w:ascii="Wingdings" w:hAnsi="Wingdings"/>
    </w:rPr>
  </w:style>
  <w:style w:type="character" w:customStyle="1" w:styleId="WW-RTFNum2712">
    <w:name w:val="WW-RTF_Num 2 712"/>
    <w:uiPriority w:val="99"/>
    <w:rsid w:val="00A1120D"/>
    <w:rPr>
      <w:rFonts w:ascii="Symbol" w:hAnsi="Symbol"/>
    </w:rPr>
  </w:style>
  <w:style w:type="character" w:customStyle="1" w:styleId="WW-RTFNum2812">
    <w:name w:val="WW-RTF_Num 2 812"/>
    <w:uiPriority w:val="99"/>
    <w:rsid w:val="00A1120D"/>
    <w:rPr>
      <w:rFonts w:ascii="Courier New" w:hAnsi="Courier New"/>
    </w:rPr>
  </w:style>
  <w:style w:type="character" w:customStyle="1" w:styleId="WW-RTFNum2912">
    <w:name w:val="WW-RTF_Num 2 912"/>
    <w:uiPriority w:val="99"/>
    <w:rsid w:val="00A1120D"/>
    <w:rPr>
      <w:rFonts w:ascii="Wingdings" w:hAnsi="Wingdings"/>
    </w:rPr>
  </w:style>
  <w:style w:type="character" w:customStyle="1" w:styleId="WW-RTFNum2111">
    <w:name w:val="WW-RTF_Num 2 111"/>
    <w:uiPriority w:val="99"/>
    <w:rsid w:val="00A1120D"/>
    <w:rPr>
      <w:rFonts w:ascii="Symbol" w:hAnsi="Symbol"/>
    </w:rPr>
  </w:style>
  <w:style w:type="character" w:customStyle="1" w:styleId="WW-RTFNum2211">
    <w:name w:val="WW-RTF_Num 2 211"/>
    <w:uiPriority w:val="99"/>
    <w:rsid w:val="00A1120D"/>
    <w:rPr>
      <w:rFonts w:ascii="Courier New" w:hAnsi="Courier New"/>
    </w:rPr>
  </w:style>
  <w:style w:type="character" w:customStyle="1" w:styleId="WW-RTFNum2311">
    <w:name w:val="WW-RTF_Num 2 311"/>
    <w:uiPriority w:val="99"/>
    <w:rsid w:val="00A1120D"/>
    <w:rPr>
      <w:rFonts w:ascii="Wingdings" w:hAnsi="Wingdings"/>
    </w:rPr>
  </w:style>
  <w:style w:type="character" w:customStyle="1" w:styleId="WW-RTFNum2411">
    <w:name w:val="WW-RTF_Num 2 411"/>
    <w:uiPriority w:val="99"/>
    <w:rsid w:val="00A1120D"/>
    <w:rPr>
      <w:rFonts w:ascii="Symbol" w:hAnsi="Symbol"/>
    </w:rPr>
  </w:style>
  <w:style w:type="character" w:customStyle="1" w:styleId="WW-RTFNum2511">
    <w:name w:val="WW-RTF_Num 2 511"/>
    <w:uiPriority w:val="99"/>
    <w:rsid w:val="00A1120D"/>
    <w:rPr>
      <w:rFonts w:ascii="Courier New" w:hAnsi="Courier New"/>
    </w:rPr>
  </w:style>
  <w:style w:type="character" w:customStyle="1" w:styleId="WW-RTFNum2611">
    <w:name w:val="WW-RTF_Num 2 611"/>
    <w:uiPriority w:val="99"/>
    <w:rsid w:val="00A1120D"/>
    <w:rPr>
      <w:rFonts w:ascii="Wingdings" w:hAnsi="Wingdings"/>
    </w:rPr>
  </w:style>
  <w:style w:type="character" w:customStyle="1" w:styleId="WW-RTFNum2711">
    <w:name w:val="WW-RTF_Num 2 711"/>
    <w:uiPriority w:val="99"/>
    <w:rsid w:val="00A1120D"/>
    <w:rPr>
      <w:rFonts w:ascii="Symbol" w:hAnsi="Symbol"/>
    </w:rPr>
  </w:style>
  <w:style w:type="character" w:customStyle="1" w:styleId="WW-RTFNum2811">
    <w:name w:val="WW-RTF_Num 2 811"/>
    <w:uiPriority w:val="99"/>
    <w:rsid w:val="00A1120D"/>
    <w:rPr>
      <w:rFonts w:ascii="Courier New" w:hAnsi="Courier New"/>
    </w:rPr>
  </w:style>
  <w:style w:type="character" w:customStyle="1" w:styleId="WW-RTFNum2911">
    <w:name w:val="WW-RTF_Num 2 911"/>
    <w:uiPriority w:val="99"/>
    <w:rsid w:val="00A1120D"/>
    <w:rPr>
      <w:rFonts w:ascii="Wingdings" w:hAnsi="Wingdings"/>
    </w:rPr>
  </w:style>
  <w:style w:type="character" w:customStyle="1" w:styleId="RTFNum31">
    <w:name w:val="RTF_Num 3 1"/>
    <w:uiPriority w:val="99"/>
    <w:rsid w:val="00A1120D"/>
    <w:rPr>
      <w:sz w:val="32"/>
    </w:rPr>
  </w:style>
  <w:style w:type="character" w:customStyle="1" w:styleId="RTFNum41">
    <w:name w:val="RTF_Num 4 1"/>
    <w:uiPriority w:val="99"/>
    <w:rsid w:val="00A1120D"/>
    <w:rPr>
      <w:sz w:val="32"/>
    </w:rPr>
  </w:style>
  <w:style w:type="character" w:customStyle="1" w:styleId="RTFNum51">
    <w:name w:val="RTF_Num 5 1"/>
    <w:uiPriority w:val="99"/>
    <w:rsid w:val="00A1120D"/>
    <w:rPr>
      <w:sz w:val="32"/>
    </w:rPr>
  </w:style>
  <w:style w:type="character" w:customStyle="1" w:styleId="RTFNum61">
    <w:name w:val="RTF_Num 6 1"/>
    <w:uiPriority w:val="99"/>
    <w:rsid w:val="00A1120D"/>
    <w:rPr>
      <w:rFonts w:ascii="Symbol" w:hAnsi="Symbol"/>
      <w:sz w:val="32"/>
    </w:rPr>
  </w:style>
  <w:style w:type="character" w:customStyle="1" w:styleId="RTFNum71">
    <w:name w:val="RTF_Num 7 1"/>
    <w:uiPriority w:val="99"/>
    <w:rsid w:val="00A1120D"/>
    <w:rPr>
      <w:rFonts w:ascii="Symbol" w:hAnsi="Symbol"/>
      <w:sz w:val="32"/>
    </w:rPr>
  </w:style>
  <w:style w:type="character" w:customStyle="1" w:styleId="RTFNum81">
    <w:name w:val="RTF_Num 8 1"/>
    <w:uiPriority w:val="99"/>
    <w:rsid w:val="00A1120D"/>
    <w:rPr>
      <w:rFonts w:ascii="Symbol" w:hAnsi="Symbol"/>
      <w:sz w:val="32"/>
    </w:rPr>
  </w:style>
  <w:style w:type="character" w:customStyle="1" w:styleId="RTFNum91">
    <w:name w:val="RTF_Num 9 1"/>
    <w:uiPriority w:val="99"/>
    <w:rsid w:val="00A1120D"/>
    <w:rPr>
      <w:rFonts w:ascii="Symbol" w:hAnsi="Symbol"/>
      <w:sz w:val="32"/>
    </w:rPr>
  </w:style>
  <w:style w:type="character" w:customStyle="1" w:styleId="RTFNum101">
    <w:name w:val="RTF_Num 10 1"/>
    <w:uiPriority w:val="99"/>
    <w:rsid w:val="00A1120D"/>
    <w:rPr>
      <w:sz w:val="32"/>
    </w:rPr>
  </w:style>
  <w:style w:type="character" w:customStyle="1" w:styleId="RTFNum111">
    <w:name w:val="RTF_Num 11 1"/>
    <w:uiPriority w:val="99"/>
    <w:rsid w:val="00A1120D"/>
    <w:rPr>
      <w:rFonts w:ascii="Symbol" w:hAnsi="Symbol"/>
      <w:sz w:val="32"/>
    </w:rPr>
  </w:style>
  <w:style w:type="character" w:customStyle="1" w:styleId="RTFNum121">
    <w:name w:val="RTF_Num 12 1"/>
    <w:uiPriority w:val="99"/>
    <w:rsid w:val="00A1120D"/>
    <w:rPr>
      <w:sz w:val="32"/>
    </w:rPr>
  </w:style>
  <w:style w:type="character" w:customStyle="1" w:styleId="RTFNum122">
    <w:name w:val="RTF_Num 12 2"/>
    <w:uiPriority w:val="99"/>
    <w:rsid w:val="00A1120D"/>
    <w:rPr>
      <w:sz w:val="32"/>
    </w:rPr>
  </w:style>
  <w:style w:type="character" w:customStyle="1" w:styleId="RTFNum123">
    <w:name w:val="RTF_Num 12 3"/>
    <w:uiPriority w:val="99"/>
    <w:rsid w:val="00A1120D"/>
    <w:rPr>
      <w:sz w:val="32"/>
    </w:rPr>
  </w:style>
  <w:style w:type="character" w:customStyle="1" w:styleId="RTFNum124">
    <w:name w:val="RTF_Num 12 4"/>
    <w:uiPriority w:val="99"/>
    <w:rsid w:val="00A1120D"/>
    <w:rPr>
      <w:sz w:val="32"/>
    </w:rPr>
  </w:style>
  <w:style w:type="character" w:customStyle="1" w:styleId="RTFNum125">
    <w:name w:val="RTF_Num 12 5"/>
    <w:uiPriority w:val="99"/>
    <w:rsid w:val="00A1120D"/>
    <w:rPr>
      <w:sz w:val="32"/>
    </w:rPr>
  </w:style>
  <w:style w:type="character" w:customStyle="1" w:styleId="RTFNum126">
    <w:name w:val="RTF_Num 12 6"/>
    <w:uiPriority w:val="99"/>
    <w:rsid w:val="00A1120D"/>
    <w:rPr>
      <w:sz w:val="32"/>
    </w:rPr>
  </w:style>
  <w:style w:type="character" w:customStyle="1" w:styleId="RTFNum127">
    <w:name w:val="RTF_Num 12 7"/>
    <w:uiPriority w:val="99"/>
    <w:rsid w:val="00A1120D"/>
    <w:rPr>
      <w:sz w:val="32"/>
    </w:rPr>
  </w:style>
  <w:style w:type="character" w:customStyle="1" w:styleId="RTFNum128">
    <w:name w:val="RTF_Num 12 8"/>
    <w:uiPriority w:val="99"/>
    <w:rsid w:val="00A1120D"/>
    <w:rPr>
      <w:sz w:val="32"/>
    </w:rPr>
  </w:style>
  <w:style w:type="character" w:customStyle="1" w:styleId="RTFNum129">
    <w:name w:val="RTF_Num 12 9"/>
    <w:uiPriority w:val="99"/>
    <w:rsid w:val="00A1120D"/>
    <w:rPr>
      <w:sz w:val="32"/>
    </w:rPr>
  </w:style>
  <w:style w:type="character" w:customStyle="1" w:styleId="RTFNum1211">
    <w:name w:val="RTF_Num 12 11"/>
    <w:uiPriority w:val="99"/>
    <w:rsid w:val="00A1120D"/>
    <w:rPr>
      <w:rFonts w:ascii="Symbol" w:hAnsi="Symbol"/>
      <w:sz w:val="32"/>
    </w:rPr>
  </w:style>
  <w:style w:type="character" w:customStyle="1" w:styleId="RTFNum1221">
    <w:name w:val="RTF_Num 12 21"/>
    <w:uiPriority w:val="99"/>
    <w:rsid w:val="00A1120D"/>
    <w:rPr>
      <w:rFonts w:ascii="Courier New" w:hAnsi="Courier New"/>
      <w:sz w:val="32"/>
    </w:rPr>
  </w:style>
  <w:style w:type="character" w:customStyle="1" w:styleId="RTFNum1231">
    <w:name w:val="RTF_Num 12 31"/>
    <w:uiPriority w:val="99"/>
    <w:rsid w:val="00A1120D"/>
    <w:rPr>
      <w:rFonts w:ascii="Wingdings" w:hAnsi="Wingdings"/>
      <w:sz w:val="32"/>
    </w:rPr>
  </w:style>
  <w:style w:type="character" w:customStyle="1" w:styleId="RTFNum1241">
    <w:name w:val="RTF_Num 12 41"/>
    <w:uiPriority w:val="99"/>
    <w:rsid w:val="00A1120D"/>
    <w:rPr>
      <w:rFonts w:ascii="Symbol" w:hAnsi="Symbol"/>
      <w:sz w:val="32"/>
    </w:rPr>
  </w:style>
  <w:style w:type="character" w:customStyle="1" w:styleId="RTFNum1251">
    <w:name w:val="RTF_Num 12 51"/>
    <w:uiPriority w:val="99"/>
    <w:rsid w:val="00A1120D"/>
    <w:rPr>
      <w:rFonts w:ascii="Courier New" w:hAnsi="Courier New"/>
      <w:sz w:val="32"/>
    </w:rPr>
  </w:style>
  <w:style w:type="character" w:customStyle="1" w:styleId="RTFNum1261">
    <w:name w:val="RTF_Num 12 61"/>
    <w:uiPriority w:val="99"/>
    <w:rsid w:val="00A1120D"/>
    <w:rPr>
      <w:rFonts w:ascii="Wingdings" w:hAnsi="Wingdings"/>
      <w:sz w:val="32"/>
    </w:rPr>
  </w:style>
  <w:style w:type="character" w:customStyle="1" w:styleId="RTFNum1271">
    <w:name w:val="RTF_Num 12 71"/>
    <w:uiPriority w:val="99"/>
    <w:rsid w:val="00A1120D"/>
    <w:rPr>
      <w:rFonts w:ascii="Symbol" w:hAnsi="Symbol"/>
      <w:sz w:val="32"/>
    </w:rPr>
  </w:style>
  <w:style w:type="character" w:customStyle="1" w:styleId="RTFNum1281">
    <w:name w:val="RTF_Num 12 81"/>
    <w:uiPriority w:val="99"/>
    <w:rsid w:val="00A1120D"/>
    <w:rPr>
      <w:rFonts w:ascii="Courier New" w:hAnsi="Courier New"/>
      <w:sz w:val="32"/>
    </w:rPr>
  </w:style>
  <w:style w:type="character" w:customStyle="1" w:styleId="RTFNum1291">
    <w:name w:val="RTF_Num 12 91"/>
    <w:uiPriority w:val="99"/>
    <w:rsid w:val="00A1120D"/>
    <w:rPr>
      <w:rFonts w:ascii="Wingdings" w:hAnsi="Wingdings"/>
      <w:sz w:val="32"/>
    </w:rPr>
  </w:style>
  <w:style w:type="character" w:customStyle="1" w:styleId="RTFNum131">
    <w:name w:val="RTF_Num 13 1"/>
    <w:uiPriority w:val="99"/>
    <w:rsid w:val="00A1120D"/>
    <w:rPr>
      <w:rFonts w:ascii="Symbol" w:hAnsi="Symbol"/>
      <w:sz w:val="32"/>
    </w:rPr>
  </w:style>
  <w:style w:type="character" w:customStyle="1" w:styleId="RTFNum132">
    <w:name w:val="RTF_Num 13 2"/>
    <w:uiPriority w:val="99"/>
    <w:rsid w:val="00A1120D"/>
    <w:rPr>
      <w:rFonts w:ascii="Courier New" w:hAnsi="Courier New"/>
      <w:sz w:val="32"/>
    </w:rPr>
  </w:style>
  <w:style w:type="character" w:customStyle="1" w:styleId="RTFNum133">
    <w:name w:val="RTF_Num 13 3"/>
    <w:uiPriority w:val="99"/>
    <w:rsid w:val="00A1120D"/>
    <w:rPr>
      <w:rFonts w:ascii="Wingdings" w:hAnsi="Wingdings"/>
      <w:sz w:val="32"/>
    </w:rPr>
  </w:style>
  <w:style w:type="character" w:customStyle="1" w:styleId="RTFNum134">
    <w:name w:val="RTF_Num 13 4"/>
    <w:uiPriority w:val="99"/>
    <w:rsid w:val="00A1120D"/>
    <w:rPr>
      <w:rFonts w:ascii="Symbol" w:hAnsi="Symbol"/>
      <w:sz w:val="32"/>
    </w:rPr>
  </w:style>
  <w:style w:type="character" w:customStyle="1" w:styleId="RTFNum135">
    <w:name w:val="RTF_Num 13 5"/>
    <w:uiPriority w:val="99"/>
    <w:rsid w:val="00A1120D"/>
    <w:rPr>
      <w:rFonts w:ascii="Courier New" w:hAnsi="Courier New"/>
      <w:sz w:val="32"/>
    </w:rPr>
  </w:style>
  <w:style w:type="character" w:customStyle="1" w:styleId="RTFNum136">
    <w:name w:val="RTF_Num 13 6"/>
    <w:uiPriority w:val="99"/>
    <w:rsid w:val="00A1120D"/>
    <w:rPr>
      <w:rFonts w:ascii="Wingdings" w:hAnsi="Wingdings"/>
      <w:sz w:val="32"/>
    </w:rPr>
  </w:style>
  <w:style w:type="character" w:customStyle="1" w:styleId="RTFNum137">
    <w:name w:val="RTF_Num 13 7"/>
    <w:uiPriority w:val="99"/>
    <w:rsid w:val="00A1120D"/>
    <w:rPr>
      <w:rFonts w:ascii="Symbol" w:hAnsi="Symbol"/>
      <w:sz w:val="32"/>
    </w:rPr>
  </w:style>
  <w:style w:type="character" w:customStyle="1" w:styleId="RTFNum138">
    <w:name w:val="RTF_Num 13 8"/>
    <w:uiPriority w:val="99"/>
    <w:rsid w:val="00A1120D"/>
    <w:rPr>
      <w:rFonts w:ascii="Courier New" w:hAnsi="Courier New"/>
      <w:sz w:val="32"/>
    </w:rPr>
  </w:style>
  <w:style w:type="character" w:customStyle="1" w:styleId="RTFNum139">
    <w:name w:val="RTF_Num 13 9"/>
    <w:uiPriority w:val="99"/>
    <w:rsid w:val="00A1120D"/>
    <w:rPr>
      <w:rFonts w:ascii="Wingdings" w:hAnsi="Wingdings"/>
      <w:sz w:val="32"/>
    </w:rPr>
  </w:style>
  <w:style w:type="character" w:customStyle="1" w:styleId="RTFNum141">
    <w:name w:val="RTF_Num 14 1"/>
    <w:uiPriority w:val="99"/>
    <w:rsid w:val="00A1120D"/>
    <w:rPr>
      <w:rFonts w:ascii="Symbol" w:hAnsi="Symbol"/>
      <w:sz w:val="32"/>
    </w:rPr>
  </w:style>
  <w:style w:type="character" w:customStyle="1" w:styleId="RTFNum142">
    <w:name w:val="RTF_Num 14 2"/>
    <w:uiPriority w:val="99"/>
    <w:rsid w:val="00A1120D"/>
    <w:rPr>
      <w:rFonts w:ascii="Courier New" w:hAnsi="Courier New"/>
      <w:sz w:val="32"/>
    </w:rPr>
  </w:style>
  <w:style w:type="character" w:customStyle="1" w:styleId="RTFNum143">
    <w:name w:val="RTF_Num 14 3"/>
    <w:uiPriority w:val="99"/>
    <w:rsid w:val="00A1120D"/>
    <w:rPr>
      <w:rFonts w:ascii="Wingdings" w:hAnsi="Wingdings"/>
      <w:sz w:val="32"/>
    </w:rPr>
  </w:style>
  <w:style w:type="character" w:customStyle="1" w:styleId="RTFNum144">
    <w:name w:val="RTF_Num 14 4"/>
    <w:uiPriority w:val="99"/>
    <w:rsid w:val="00A1120D"/>
    <w:rPr>
      <w:rFonts w:ascii="Symbol" w:hAnsi="Symbol"/>
      <w:sz w:val="32"/>
    </w:rPr>
  </w:style>
  <w:style w:type="character" w:customStyle="1" w:styleId="RTFNum145">
    <w:name w:val="RTF_Num 14 5"/>
    <w:uiPriority w:val="99"/>
    <w:rsid w:val="00A1120D"/>
    <w:rPr>
      <w:rFonts w:ascii="Courier New" w:hAnsi="Courier New"/>
      <w:sz w:val="32"/>
    </w:rPr>
  </w:style>
  <w:style w:type="character" w:customStyle="1" w:styleId="RTFNum146">
    <w:name w:val="RTF_Num 14 6"/>
    <w:uiPriority w:val="99"/>
    <w:rsid w:val="00A1120D"/>
    <w:rPr>
      <w:rFonts w:ascii="Wingdings" w:hAnsi="Wingdings"/>
      <w:sz w:val="32"/>
    </w:rPr>
  </w:style>
  <w:style w:type="character" w:customStyle="1" w:styleId="RTFNum147">
    <w:name w:val="RTF_Num 14 7"/>
    <w:uiPriority w:val="99"/>
    <w:rsid w:val="00A1120D"/>
    <w:rPr>
      <w:rFonts w:ascii="Symbol" w:hAnsi="Symbol"/>
      <w:sz w:val="32"/>
    </w:rPr>
  </w:style>
  <w:style w:type="character" w:customStyle="1" w:styleId="RTFNum148">
    <w:name w:val="RTF_Num 14 8"/>
    <w:uiPriority w:val="99"/>
    <w:rsid w:val="00A1120D"/>
    <w:rPr>
      <w:rFonts w:ascii="Courier New" w:hAnsi="Courier New"/>
      <w:sz w:val="32"/>
    </w:rPr>
  </w:style>
  <w:style w:type="character" w:customStyle="1" w:styleId="RTFNum149">
    <w:name w:val="RTF_Num 14 9"/>
    <w:uiPriority w:val="99"/>
    <w:rsid w:val="00A1120D"/>
    <w:rPr>
      <w:rFonts w:ascii="Wingdings" w:hAnsi="Wingdings"/>
      <w:sz w:val="32"/>
    </w:rPr>
  </w:style>
  <w:style w:type="character" w:customStyle="1" w:styleId="RTFNum151">
    <w:name w:val="RTF_Num 15 1"/>
    <w:uiPriority w:val="99"/>
    <w:rsid w:val="00A1120D"/>
    <w:rPr>
      <w:rFonts w:ascii="Symbol" w:hAnsi="Symbol"/>
      <w:sz w:val="32"/>
    </w:rPr>
  </w:style>
  <w:style w:type="character" w:customStyle="1" w:styleId="RTFNum152">
    <w:name w:val="RTF_Num 15 2"/>
    <w:uiPriority w:val="99"/>
    <w:rsid w:val="00A1120D"/>
    <w:rPr>
      <w:rFonts w:ascii="Courier New" w:hAnsi="Courier New"/>
      <w:sz w:val="32"/>
    </w:rPr>
  </w:style>
  <w:style w:type="character" w:customStyle="1" w:styleId="RTFNum153">
    <w:name w:val="RTF_Num 15 3"/>
    <w:uiPriority w:val="99"/>
    <w:rsid w:val="00A1120D"/>
    <w:rPr>
      <w:rFonts w:ascii="Wingdings" w:hAnsi="Wingdings"/>
      <w:sz w:val="32"/>
    </w:rPr>
  </w:style>
  <w:style w:type="character" w:customStyle="1" w:styleId="RTFNum154">
    <w:name w:val="RTF_Num 15 4"/>
    <w:uiPriority w:val="99"/>
    <w:rsid w:val="00A1120D"/>
    <w:rPr>
      <w:rFonts w:ascii="Symbol" w:hAnsi="Symbol"/>
      <w:sz w:val="32"/>
    </w:rPr>
  </w:style>
  <w:style w:type="character" w:customStyle="1" w:styleId="RTFNum155">
    <w:name w:val="RTF_Num 15 5"/>
    <w:uiPriority w:val="99"/>
    <w:rsid w:val="00A1120D"/>
    <w:rPr>
      <w:rFonts w:ascii="Courier New" w:hAnsi="Courier New"/>
      <w:sz w:val="32"/>
    </w:rPr>
  </w:style>
  <w:style w:type="character" w:customStyle="1" w:styleId="RTFNum156">
    <w:name w:val="RTF_Num 15 6"/>
    <w:uiPriority w:val="99"/>
    <w:rsid w:val="00A1120D"/>
    <w:rPr>
      <w:rFonts w:ascii="Wingdings" w:hAnsi="Wingdings"/>
      <w:sz w:val="32"/>
    </w:rPr>
  </w:style>
  <w:style w:type="character" w:customStyle="1" w:styleId="RTFNum157">
    <w:name w:val="RTF_Num 15 7"/>
    <w:uiPriority w:val="99"/>
    <w:rsid w:val="00A1120D"/>
    <w:rPr>
      <w:rFonts w:ascii="Symbol" w:hAnsi="Symbol"/>
      <w:sz w:val="32"/>
    </w:rPr>
  </w:style>
  <w:style w:type="character" w:customStyle="1" w:styleId="RTFNum158">
    <w:name w:val="RTF_Num 15 8"/>
    <w:uiPriority w:val="99"/>
    <w:rsid w:val="00A1120D"/>
    <w:rPr>
      <w:rFonts w:ascii="Courier New" w:hAnsi="Courier New"/>
      <w:sz w:val="32"/>
    </w:rPr>
  </w:style>
  <w:style w:type="character" w:customStyle="1" w:styleId="RTFNum159">
    <w:name w:val="RTF_Num 15 9"/>
    <w:uiPriority w:val="99"/>
    <w:rsid w:val="00A1120D"/>
    <w:rPr>
      <w:rFonts w:ascii="Wingdings" w:hAnsi="Wingdings"/>
      <w:sz w:val="32"/>
    </w:rPr>
  </w:style>
  <w:style w:type="character" w:customStyle="1" w:styleId="RTFNum161">
    <w:name w:val="RTF_Num 16 1"/>
    <w:uiPriority w:val="99"/>
    <w:rsid w:val="00A1120D"/>
    <w:rPr>
      <w:rFonts w:ascii="Symbol" w:hAnsi="Symbol"/>
      <w:sz w:val="32"/>
    </w:rPr>
  </w:style>
  <w:style w:type="character" w:customStyle="1" w:styleId="RTFNum162">
    <w:name w:val="RTF_Num 16 2"/>
    <w:uiPriority w:val="99"/>
    <w:rsid w:val="00A1120D"/>
    <w:rPr>
      <w:rFonts w:ascii="Courier New" w:hAnsi="Courier New"/>
      <w:sz w:val="32"/>
    </w:rPr>
  </w:style>
  <w:style w:type="character" w:customStyle="1" w:styleId="RTFNum163">
    <w:name w:val="RTF_Num 16 3"/>
    <w:uiPriority w:val="99"/>
    <w:rsid w:val="00A1120D"/>
    <w:rPr>
      <w:rFonts w:ascii="Wingdings" w:hAnsi="Wingdings"/>
      <w:sz w:val="32"/>
    </w:rPr>
  </w:style>
  <w:style w:type="character" w:customStyle="1" w:styleId="RTFNum164">
    <w:name w:val="RTF_Num 16 4"/>
    <w:uiPriority w:val="99"/>
    <w:rsid w:val="00A1120D"/>
    <w:rPr>
      <w:rFonts w:ascii="Symbol" w:hAnsi="Symbol"/>
      <w:sz w:val="32"/>
    </w:rPr>
  </w:style>
  <w:style w:type="character" w:customStyle="1" w:styleId="RTFNum165">
    <w:name w:val="RTF_Num 16 5"/>
    <w:uiPriority w:val="99"/>
    <w:rsid w:val="00A1120D"/>
    <w:rPr>
      <w:rFonts w:ascii="Courier New" w:hAnsi="Courier New"/>
      <w:sz w:val="32"/>
    </w:rPr>
  </w:style>
  <w:style w:type="character" w:customStyle="1" w:styleId="RTFNum166">
    <w:name w:val="RTF_Num 16 6"/>
    <w:uiPriority w:val="99"/>
    <w:rsid w:val="00A1120D"/>
    <w:rPr>
      <w:rFonts w:ascii="Wingdings" w:hAnsi="Wingdings"/>
      <w:sz w:val="32"/>
    </w:rPr>
  </w:style>
  <w:style w:type="character" w:customStyle="1" w:styleId="RTFNum167">
    <w:name w:val="RTF_Num 16 7"/>
    <w:uiPriority w:val="99"/>
    <w:rsid w:val="00A1120D"/>
    <w:rPr>
      <w:rFonts w:ascii="Symbol" w:hAnsi="Symbol"/>
      <w:sz w:val="32"/>
    </w:rPr>
  </w:style>
  <w:style w:type="character" w:customStyle="1" w:styleId="RTFNum168">
    <w:name w:val="RTF_Num 16 8"/>
    <w:uiPriority w:val="99"/>
    <w:rsid w:val="00A1120D"/>
    <w:rPr>
      <w:rFonts w:ascii="Courier New" w:hAnsi="Courier New"/>
      <w:sz w:val="32"/>
    </w:rPr>
  </w:style>
  <w:style w:type="character" w:customStyle="1" w:styleId="RTFNum169">
    <w:name w:val="RTF_Num 16 9"/>
    <w:uiPriority w:val="99"/>
    <w:rsid w:val="00A1120D"/>
    <w:rPr>
      <w:rFonts w:ascii="Wingdings" w:hAnsi="Wingdings"/>
      <w:sz w:val="32"/>
    </w:rPr>
  </w:style>
  <w:style w:type="character" w:customStyle="1" w:styleId="RTFNum171">
    <w:name w:val="RTF_Num 17 1"/>
    <w:uiPriority w:val="99"/>
    <w:rsid w:val="00A1120D"/>
    <w:rPr>
      <w:rFonts w:ascii="Symbol" w:hAnsi="Symbol"/>
      <w:sz w:val="32"/>
    </w:rPr>
  </w:style>
  <w:style w:type="character" w:customStyle="1" w:styleId="RTFNum172">
    <w:name w:val="RTF_Num 17 2"/>
    <w:uiPriority w:val="99"/>
    <w:rsid w:val="00A1120D"/>
    <w:rPr>
      <w:rFonts w:ascii="Courier New" w:hAnsi="Courier New"/>
      <w:sz w:val="32"/>
    </w:rPr>
  </w:style>
  <w:style w:type="character" w:customStyle="1" w:styleId="RTFNum173">
    <w:name w:val="RTF_Num 17 3"/>
    <w:uiPriority w:val="99"/>
    <w:rsid w:val="00A1120D"/>
    <w:rPr>
      <w:rFonts w:ascii="Wingdings" w:hAnsi="Wingdings"/>
      <w:sz w:val="32"/>
    </w:rPr>
  </w:style>
  <w:style w:type="character" w:customStyle="1" w:styleId="RTFNum174">
    <w:name w:val="RTF_Num 17 4"/>
    <w:uiPriority w:val="99"/>
    <w:rsid w:val="00A1120D"/>
    <w:rPr>
      <w:rFonts w:ascii="Symbol" w:hAnsi="Symbol"/>
      <w:sz w:val="32"/>
    </w:rPr>
  </w:style>
  <w:style w:type="character" w:customStyle="1" w:styleId="RTFNum175">
    <w:name w:val="RTF_Num 17 5"/>
    <w:uiPriority w:val="99"/>
    <w:rsid w:val="00A1120D"/>
    <w:rPr>
      <w:rFonts w:ascii="Courier New" w:hAnsi="Courier New"/>
      <w:sz w:val="32"/>
    </w:rPr>
  </w:style>
  <w:style w:type="character" w:customStyle="1" w:styleId="RTFNum176">
    <w:name w:val="RTF_Num 17 6"/>
    <w:uiPriority w:val="99"/>
    <w:rsid w:val="00A1120D"/>
    <w:rPr>
      <w:rFonts w:ascii="Wingdings" w:hAnsi="Wingdings"/>
      <w:sz w:val="32"/>
    </w:rPr>
  </w:style>
  <w:style w:type="character" w:customStyle="1" w:styleId="RTFNum177">
    <w:name w:val="RTF_Num 17 7"/>
    <w:uiPriority w:val="99"/>
    <w:rsid w:val="00A1120D"/>
    <w:rPr>
      <w:rFonts w:ascii="Symbol" w:hAnsi="Symbol"/>
      <w:sz w:val="32"/>
    </w:rPr>
  </w:style>
  <w:style w:type="character" w:customStyle="1" w:styleId="RTFNum178">
    <w:name w:val="RTF_Num 17 8"/>
    <w:uiPriority w:val="99"/>
    <w:rsid w:val="00A1120D"/>
    <w:rPr>
      <w:rFonts w:ascii="Courier New" w:hAnsi="Courier New"/>
      <w:sz w:val="32"/>
    </w:rPr>
  </w:style>
  <w:style w:type="character" w:customStyle="1" w:styleId="RTFNum179">
    <w:name w:val="RTF_Num 17 9"/>
    <w:uiPriority w:val="99"/>
    <w:rsid w:val="00A1120D"/>
    <w:rPr>
      <w:rFonts w:ascii="Wingdings" w:hAnsi="Wingdings"/>
      <w:sz w:val="32"/>
    </w:rPr>
  </w:style>
  <w:style w:type="character" w:customStyle="1" w:styleId="RTFNum181">
    <w:name w:val="RTF_Num 18 1"/>
    <w:uiPriority w:val="99"/>
    <w:rsid w:val="00A1120D"/>
    <w:rPr>
      <w:rFonts w:ascii="Symbol" w:hAnsi="Symbol"/>
      <w:sz w:val="32"/>
    </w:rPr>
  </w:style>
  <w:style w:type="character" w:customStyle="1" w:styleId="RTFNum182">
    <w:name w:val="RTF_Num 18 2"/>
    <w:uiPriority w:val="99"/>
    <w:rsid w:val="00A1120D"/>
    <w:rPr>
      <w:rFonts w:ascii="Courier New" w:hAnsi="Courier New"/>
      <w:sz w:val="32"/>
    </w:rPr>
  </w:style>
  <w:style w:type="character" w:customStyle="1" w:styleId="RTFNum183">
    <w:name w:val="RTF_Num 18 3"/>
    <w:uiPriority w:val="99"/>
    <w:rsid w:val="00A1120D"/>
    <w:rPr>
      <w:rFonts w:ascii="Wingdings" w:hAnsi="Wingdings"/>
      <w:sz w:val="32"/>
    </w:rPr>
  </w:style>
  <w:style w:type="character" w:customStyle="1" w:styleId="RTFNum184">
    <w:name w:val="RTF_Num 18 4"/>
    <w:uiPriority w:val="99"/>
    <w:rsid w:val="00A1120D"/>
    <w:rPr>
      <w:rFonts w:ascii="Symbol" w:hAnsi="Symbol"/>
      <w:sz w:val="32"/>
    </w:rPr>
  </w:style>
  <w:style w:type="character" w:customStyle="1" w:styleId="RTFNum185">
    <w:name w:val="RTF_Num 18 5"/>
    <w:uiPriority w:val="99"/>
    <w:rsid w:val="00A1120D"/>
    <w:rPr>
      <w:rFonts w:ascii="Courier New" w:hAnsi="Courier New"/>
      <w:sz w:val="32"/>
    </w:rPr>
  </w:style>
  <w:style w:type="character" w:customStyle="1" w:styleId="RTFNum186">
    <w:name w:val="RTF_Num 18 6"/>
    <w:uiPriority w:val="99"/>
    <w:rsid w:val="00A1120D"/>
    <w:rPr>
      <w:rFonts w:ascii="Wingdings" w:hAnsi="Wingdings"/>
      <w:sz w:val="32"/>
    </w:rPr>
  </w:style>
  <w:style w:type="character" w:customStyle="1" w:styleId="RTFNum187">
    <w:name w:val="RTF_Num 18 7"/>
    <w:uiPriority w:val="99"/>
    <w:rsid w:val="00A1120D"/>
    <w:rPr>
      <w:rFonts w:ascii="Symbol" w:hAnsi="Symbol"/>
      <w:sz w:val="32"/>
    </w:rPr>
  </w:style>
  <w:style w:type="character" w:customStyle="1" w:styleId="RTFNum188">
    <w:name w:val="RTF_Num 18 8"/>
    <w:uiPriority w:val="99"/>
    <w:rsid w:val="00A1120D"/>
    <w:rPr>
      <w:rFonts w:ascii="Courier New" w:hAnsi="Courier New"/>
      <w:sz w:val="32"/>
    </w:rPr>
  </w:style>
  <w:style w:type="character" w:customStyle="1" w:styleId="RTFNum189">
    <w:name w:val="RTF_Num 18 9"/>
    <w:uiPriority w:val="99"/>
    <w:rsid w:val="00A1120D"/>
    <w:rPr>
      <w:rFonts w:ascii="Wingdings" w:hAnsi="Wingdings"/>
      <w:sz w:val="32"/>
    </w:rPr>
  </w:style>
  <w:style w:type="character" w:customStyle="1" w:styleId="RTFNum191">
    <w:name w:val="RTF_Num 19 1"/>
    <w:uiPriority w:val="99"/>
    <w:rsid w:val="00A1120D"/>
    <w:rPr>
      <w:rFonts w:ascii="Symbol" w:hAnsi="Symbol"/>
      <w:sz w:val="32"/>
    </w:rPr>
  </w:style>
  <w:style w:type="character" w:customStyle="1" w:styleId="RTFNum192">
    <w:name w:val="RTF_Num 19 2"/>
    <w:uiPriority w:val="99"/>
    <w:rsid w:val="00A1120D"/>
    <w:rPr>
      <w:rFonts w:ascii="Courier New" w:hAnsi="Courier New"/>
      <w:sz w:val="32"/>
    </w:rPr>
  </w:style>
  <w:style w:type="character" w:customStyle="1" w:styleId="RTFNum193">
    <w:name w:val="RTF_Num 19 3"/>
    <w:uiPriority w:val="99"/>
    <w:rsid w:val="00A1120D"/>
    <w:rPr>
      <w:rFonts w:ascii="Wingdings" w:hAnsi="Wingdings"/>
      <w:sz w:val="32"/>
    </w:rPr>
  </w:style>
  <w:style w:type="character" w:customStyle="1" w:styleId="RTFNum194">
    <w:name w:val="RTF_Num 19 4"/>
    <w:uiPriority w:val="99"/>
    <w:rsid w:val="00A1120D"/>
    <w:rPr>
      <w:rFonts w:ascii="Symbol" w:hAnsi="Symbol"/>
      <w:sz w:val="32"/>
    </w:rPr>
  </w:style>
  <w:style w:type="character" w:customStyle="1" w:styleId="RTFNum195">
    <w:name w:val="RTF_Num 19 5"/>
    <w:uiPriority w:val="99"/>
    <w:rsid w:val="00A1120D"/>
    <w:rPr>
      <w:rFonts w:ascii="Courier New" w:hAnsi="Courier New"/>
      <w:sz w:val="32"/>
    </w:rPr>
  </w:style>
  <w:style w:type="character" w:customStyle="1" w:styleId="RTFNum196">
    <w:name w:val="RTF_Num 19 6"/>
    <w:uiPriority w:val="99"/>
    <w:rsid w:val="00A1120D"/>
    <w:rPr>
      <w:rFonts w:ascii="Wingdings" w:hAnsi="Wingdings"/>
      <w:sz w:val="32"/>
    </w:rPr>
  </w:style>
  <w:style w:type="character" w:customStyle="1" w:styleId="RTFNum197">
    <w:name w:val="RTF_Num 19 7"/>
    <w:uiPriority w:val="99"/>
    <w:rsid w:val="00A1120D"/>
    <w:rPr>
      <w:rFonts w:ascii="Symbol" w:hAnsi="Symbol"/>
      <w:sz w:val="32"/>
    </w:rPr>
  </w:style>
  <w:style w:type="character" w:customStyle="1" w:styleId="RTFNum198">
    <w:name w:val="RTF_Num 19 8"/>
    <w:uiPriority w:val="99"/>
    <w:rsid w:val="00A1120D"/>
    <w:rPr>
      <w:rFonts w:ascii="Courier New" w:hAnsi="Courier New"/>
      <w:sz w:val="32"/>
    </w:rPr>
  </w:style>
  <w:style w:type="character" w:customStyle="1" w:styleId="RTFNum199">
    <w:name w:val="RTF_Num 19 9"/>
    <w:uiPriority w:val="99"/>
    <w:rsid w:val="00A1120D"/>
    <w:rPr>
      <w:rFonts w:ascii="Wingdings" w:hAnsi="Wingdings"/>
      <w:sz w:val="32"/>
    </w:rPr>
  </w:style>
  <w:style w:type="character" w:customStyle="1" w:styleId="RTFNum201">
    <w:name w:val="RTF_Num 20 1"/>
    <w:uiPriority w:val="99"/>
    <w:rsid w:val="00A1120D"/>
    <w:rPr>
      <w:rFonts w:ascii="Symbol" w:hAnsi="Symbol"/>
      <w:sz w:val="32"/>
    </w:rPr>
  </w:style>
  <w:style w:type="character" w:customStyle="1" w:styleId="RTFNum202">
    <w:name w:val="RTF_Num 20 2"/>
    <w:uiPriority w:val="99"/>
    <w:rsid w:val="00A1120D"/>
    <w:rPr>
      <w:rFonts w:ascii="Courier New" w:hAnsi="Courier New"/>
      <w:sz w:val="32"/>
    </w:rPr>
  </w:style>
  <w:style w:type="character" w:customStyle="1" w:styleId="RTFNum203">
    <w:name w:val="RTF_Num 20 3"/>
    <w:uiPriority w:val="99"/>
    <w:rsid w:val="00A1120D"/>
    <w:rPr>
      <w:rFonts w:ascii="Wingdings" w:hAnsi="Wingdings"/>
      <w:sz w:val="32"/>
    </w:rPr>
  </w:style>
  <w:style w:type="character" w:customStyle="1" w:styleId="RTFNum204">
    <w:name w:val="RTF_Num 20 4"/>
    <w:uiPriority w:val="99"/>
    <w:rsid w:val="00A1120D"/>
    <w:rPr>
      <w:rFonts w:ascii="Symbol" w:hAnsi="Symbol"/>
      <w:sz w:val="32"/>
    </w:rPr>
  </w:style>
  <w:style w:type="character" w:customStyle="1" w:styleId="RTFNum205">
    <w:name w:val="RTF_Num 20 5"/>
    <w:uiPriority w:val="99"/>
    <w:rsid w:val="00A1120D"/>
    <w:rPr>
      <w:rFonts w:ascii="Courier New" w:hAnsi="Courier New"/>
      <w:sz w:val="32"/>
    </w:rPr>
  </w:style>
  <w:style w:type="character" w:customStyle="1" w:styleId="RTFNum206">
    <w:name w:val="RTF_Num 20 6"/>
    <w:uiPriority w:val="99"/>
    <w:rsid w:val="00A1120D"/>
    <w:rPr>
      <w:rFonts w:ascii="Wingdings" w:hAnsi="Wingdings"/>
      <w:sz w:val="32"/>
    </w:rPr>
  </w:style>
  <w:style w:type="character" w:customStyle="1" w:styleId="RTFNum207">
    <w:name w:val="RTF_Num 20 7"/>
    <w:uiPriority w:val="99"/>
    <w:rsid w:val="00A1120D"/>
    <w:rPr>
      <w:rFonts w:ascii="Symbol" w:hAnsi="Symbol"/>
      <w:sz w:val="32"/>
    </w:rPr>
  </w:style>
  <w:style w:type="character" w:customStyle="1" w:styleId="RTFNum208">
    <w:name w:val="RTF_Num 20 8"/>
    <w:uiPriority w:val="99"/>
    <w:rsid w:val="00A1120D"/>
    <w:rPr>
      <w:rFonts w:ascii="Courier New" w:hAnsi="Courier New"/>
      <w:sz w:val="32"/>
    </w:rPr>
  </w:style>
  <w:style w:type="character" w:customStyle="1" w:styleId="RTFNum209">
    <w:name w:val="RTF_Num 20 9"/>
    <w:uiPriority w:val="99"/>
    <w:rsid w:val="00A1120D"/>
    <w:rPr>
      <w:rFonts w:ascii="Wingdings" w:hAnsi="Wingdings"/>
      <w:sz w:val="32"/>
    </w:rPr>
  </w:style>
  <w:style w:type="character" w:customStyle="1" w:styleId="RTFNum2110">
    <w:name w:val="RTF_Num 21 1"/>
    <w:uiPriority w:val="99"/>
    <w:rsid w:val="00A1120D"/>
    <w:rPr>
      <w:sz w:val="32"/>
    </w:rPr>
  </w:style>
  <w:style w:type="character" w:customStyle="1" w:styleId="RTFNum2120">
    <w:name w:val="RTF_Num 21 2"/>
    <w:uiPriority w:val="99"/>
    <w:rsid w:val="00A1120D"/>
    <w:rPr>
      <w:sz w:val="32"/>
    </w:rPr>
  </w:style>
  <w:style w:type="character" w:customStyle="1" w:styleId="RTFNum2130">
    <w:name w:val="RTF_Num 21 3"/>
    <w:uiPriority w:val="99"/>
    <w:rsid w:val="00A1120D"/>
    <w:rPr>
      <w:sz w:val="32"/>
    </w:rPr>
  </w:style>
  <w:style w:type="character" w:customStyle="1" w:styleId="RTFNum2140">
    <w:name w:val="RTF_Num 21 4"/>
    <w:uiPriority w:val="99"/>
    <w:rsid w:val="00A1120D"/>
    <w:rPr>
      <w:sz w:val="32"/>
    </w:rPr>
  </w:style>
  <w:style w:type="character" w:customStyle="1" w:styleId="RTFNum215">
    <w:name w:val="RTF_Num 21 5"/>
    <w:uiPriority w:val="99"/>
    <w:rsid w:val="00A1120D"/>
    <w:rPr>
      <w:sz w:val="32"/>
    </w:rPr>
  </w:style>
  <w:style w:type="character" w:customStyle="1" w:styleId="RTFNum216">
    <w:name w:val="RTF_Num 21 6"/>
    <w:uiPriority w:val="99"/>
    <w:rsid w:val="00A1120D"/>
    <w:rPr>
      <w:sz w:val="32"/>
    </w:rPr>
  </w:style>
  <w:style w:type="character" w:customStyle="1" w:styleId="RTFNum217">
    <w:name w:val="RTF_Num 21 7"/>
    <w:uiPriority w:val="99"/>
    <w:rsid w:val="00A1120D"/>
    <w:rPr>
      <w:sz w:val="32"/>
    </w:rPr>
  </w:style>
  <w:style w:type="character" w:customStyle="1" w:styleId="RTFNum218">
    <w:name w:val="RTF_Num 21 8"/>
    <w:uiPriority w:val="99"/>
    <w:rsid w:val="00A1120D"/>
    <w:rPr>
      <w:sz w:val="32"/>
    </w:rPr>
  </w:style>
  <w:style w:type="character" w:customStyle="1" w:styleId="RTFNum219">
    <w:name w:val="RTF_Num 21 9"/>
    <w:uiPriority w:val="99"/>
    <w:rsid w:val="00A1120D"/>
    <w:rPr>
      <w:sz w:val="32"/>
    </w:rPr>
  </w:style>
  <w:style w:type="character" w:customStyle="1" w:styleId="RTFNum2210">
    <w:name w:val="RTF_Num 22 1"/>
    <w:uiPriority w:val="99"/>
    <w:rsid w:val="00A1120D"/>
    <w:rPr>
      <w:rFonts w:ascii="Symbol" w:hAnsi="Symbol"/>
      <w:sz w:val="32"/>
    </w:rPr>
  </w:style>
  <w:style w:type="character" w:customStyle="1" w:styleId="RTFNum2220">
    <w:name w:val="RTF_Num 22 2"/>
    <w:uiPriority w:val="99"/>
    <w:rsid w:val="00A1120D"/>
    <w:rPr>
      <w:rFonts w:ascii="Courier New" w:hAnsi="Courier New"/>
      <w:sz w:val="32"/>
    </w:rPr>
  </w:style>
  <w:style w:type="character" w:customStyle="1" w:styleId="RTFNum2230">
    <w:name w:val="RTF_Num 22 3"/>
    <w:uiPriority w:val="99"/>
    <w:rsid w:val="00A1120D"/>
    <w:rPr>
      <w:rFonts w:ascii="Wingdings" w:hAnsi="Wingdings"/>
      <w:sz w:val="32"/>
    </w:rPr>
  </w:style>
  <w:style w:type="character" w:customStyle="1" w:styleId="RTFNum2240">
    <w:name w:val="RTF_Num 22 4"/>
    <w:uiPriority w:val="99"/>
    <w:rsid w:val="00A1120D"/>
    <w:rPr>
      <w:rFonts w:ascii="Symbol" w:hAnsi="Symbol"/>
      <w:sz w:val="32"/>
    </w:rPr>
  </w:style>
  <w:style w:type="character" w:customStyle="1" w:styleId="RTFNum225">
    <w:name w:val="RTF_Num 22 5"/>
    <w:uiPriority w:val="99"/>
    <w:rsid w:val="00A1120D"/>
    <w:rPr>
      <w:rFonts w:ascii="Courier New" w:hAnsi="Courier New"/>
      <w:sz w:val="32"/>
    </w:rPr>
  </w:style>
  <w:style w:type="character" w:customStyle="1" w:styleId="RTFNum226">
    <w:name w:val="RTF_Num 22 6"/>
    <w:uiPriority w:val="99"/>
    <w:rsid w:val="00A1120D"/>
    <w:rPr>
      <w:rFonts w:ascii="Wingdings" w:hAnsi="Wingdings"/>
      <w:sz w:val="32"/>
    </w:rPr>
  </w:style>
  <w:style w:type="character" w:customStyle="1" w:styleId="RTFNum227">
    <w:name w:val="RTF_Num 22 7"/>
    <w:uiPriority w:val="99"/>
    <w:rsid w:val="00A1120D"/>
    <w:rPr>
      <w:rFonts w:ascii="Symbol" w:hAnsi="Symbol"/>
      <w:sz w:val="32"/>
    </w:rPr>
  </w:style>
  <w:style w:type="character" w:customStyle="1" w:styleId="RTFNum228">
    <w:name w:val="RTF_Num 22 8"/>
    <w:uiPriority w:val="99"/>
    <w:rsid w:val="00A1120D"/>
    <w:rPr>
      <w:rFonts w:ascii="Courier New" w:hAnsi="Courier New"/>
      <w:sz w:val="32"/>
    </w:rPr>
  </w:style>
  <w:style w:type="character" w:customStyle="1" w:styleId="RTFNum229">
    <w:name w:val="RTF_Num 22 9"/>
    <w:uiPriority w:val="99"/>
    <w:rsid w:val="00A1120D"/>
    <w:rPr>
      <w:rFonts w:ascii="Wingdings" w:hAnsi="Wingdings"/>
      <w:sz w:val="32"/>
    </w:rPr>
  </w:style>
  <w:style w:type="character" w:customStyle="1" w:styleId="RTFNum2310">
    <w:name w:val="RTF_Num 23 1"/>
    <w:uiPriority w:val="99"/>
    <w:rsid w:val="00A1120D"/>
    <w:rPr>
      <w:rFonts w:ascii="Symbol" w:hAnsi="Symbol"/>
      <w:sz w:val="32"/>
    </w:rPr>
  </w:style>
  <w:style w:type="character" w:customStyle="1" w:styleId="RTFNum2320">
    <w:name w:val="RTF_Num 23 2"/>
    <w:uiPriority w:val="99"/>
    <w:rsid w:val="00A1120D"/>
    <w:rPr>
      <w:rFonts w:ascii="Courier New" w:hAnsi="Courier New"/>
      <w:sz w:val="32"/>
    </w:rPr>
  </w:style>
  <w:style w:type="character" w:customStyle="1" w:styleId="RTFNum2330">
    <w:name w:val="RTF_Num 23 3"/>
    <w:uiPriority w:val="99"/>
    <w:rsid w:val="00A1120D"/>
    <w:rPr>
      <w:rFonts w:ascii="Wingdings" w:hAnsi="Wingdings"/>
      <w:sz w:val="32"/>
    </w:rPr>
  </w:style>
  <w:style w:type="character" w:customStyle="1" w:styleId="RTFNum2340">
    <w:name w:val="RTF_Num 23 4"/>
    <w:uiPriority w:val="99"/>
    <w:rsid w:val="00A1120D"/>
    <w:rPr>
      <w:rFonts w:ascii="Symbol" w:hAnsi="Symbol"/>
      <w:sz w:val="32"/>
    </w:rPr>
  </w:style>
  <w:style w:type="character" w:customStyle="1" w:styleId="RTFNum235">
    <w:name w:val="RTF_Num 23 5"/>
    <w:uiPriority w:val="99"/>
    <w:rsid w:val="00A1120D"/>
    <w:rPr>
      <w:rFonts w:ascii="Courier New" w:hAnsi="Courier New"/>
      <w:sz w:val="32"/>
    </w:rPr>
  </w:style>
  <w:style w:type="character" w:customStyle="1" w:styleId="RTFNum236">
    <w:name w:val="RTF_Num 23 6"/>
    <w:uiPriority w:val="99"/>
    <w:rsid w:val="00A1120D"/>
    <w:rPr>
      <w:rFonts w:ascii="Wingdings" w:hAnsi="Wingdings"/>
      <w:sz w:val="32"/>
    </w:rPr>
  </w:style>
  <w:style w:type="character" w:customStyle="1" w:styleId="RTFNum237">
    <w:name w:val="RTF_Num 23 7"/>
    <w:uiPriority w:val="99"/>
    <w:rsid w:val="00A1120D"/>
    <w:rPr>
      <w:rFonts w:ascii="Symbol" w:hAnsi="Symbol"/>
      <w:sz w:val="32"/>
    </w:rPr>
  </w:style>
  <w:style w:type="character" w:customStyle="1" w:styleId="RTFNum238">
    <w:name w:val="RTF_Num 23 8"/>
    <w:uiPriority w:val="99"/>
    <w:rsid w:val="00A1120D"/>
    <w:rPr>
      <w:rFonts w:ascii="Courier New" w:hAnsi="Courier New"/>
      <w:sz w:val="32"/>
    </w:rPr>
  </w:style>
  <w:style w:type="character" w:customStyle="1" w:styleId="RTFNum239">
    <w:name w:val="RTF_Num 23 9"/>
    <w:uiPriority w:val="99"/>
    <w:rsid w:val="00A1120D"/>
    <w:rPr>
      <w:rFonts w:ascii="Wingdings" w:hAnsi="Wingdings"/>
      <w:sz w:val="32"/>
    </w:rPr>
  </w:style>
  <w:style w:type="character" w:customStyle="1" w:styleId="RTFNum2410">
    <w:name w:val="RTF_Num 24 1"/>
    <w:uiPriority w:val="99"/>
    <w:rsid w:val="00A1120D"/>
    <w:rPr>
      <w:rFonts w:ascii="Symbol" w:hAnsi="Symbol"/>
      <w:sz w:val="32"/>
    </w:rPr>
  </w:style>
  <w:style w:type="character" w:customStyle="1" w:styleId="RTFNum2420">
    <w:name w:val="RTF_Num 24 2"/>
    <w:uiPriority w:val="99"/>
    <w:rsid w:val="00A1120D"/>
    <w:rPr>
      <w:rFonts w:ascii="Courier New" w:hAnsi="Courier New"/>
      <w:sz w:val="32"/>
    </w:rPr>
  </w:style>
  <w:style w:type="character" w:customStyle="1" w:styleId="RTFNum2430">
    <w:name w:val="RTF_Num 24 3"/>
    <w:uiPriority w:val="99"/>
    <w:rsid w:val="00A1120D"/>
    <w:rPr>
      <w:rFonts w:ascii="Wingdings" w:hAnsi="Wingdings"/>
      <w:sz w:val="32"/>
    </w:rPr>
  </w:style>
  <w:style w:type="character" w:customStyle="1" w:styleId="RTFNum2440">
    <w:name w:val="RTF_Num 24 4"/>
    <w:uiPriority w:val="99"/>
    <w:rsid w:val="00A1120D"/>
    <w:rPr>
      <w:rFonts w:ascii="Symbol" w:hAnsi="Symbol"/>
      <w:sz w:val="32"/>
    </w:rPr>
  </w:style>
  <w:style w:type="character" w:customStyle="1" w:styleId="RTFNum245">
    <w:name w:val="RTF_Num 24 5"/>
    <w:uiPriority w:val="99"/>
    <w:rsid w:val="00A1120D"/>
    <w:rPr>
      <w:rFonts w:ascii="Courier New" w:hAnsi="Courier New"/>
      <w:sz w:val="32"/>
    </w:rPr>
  </w:style>
  <w:style w:type="character" w:customStyle="1" w:styleId="RTFNum246">
    <w:name w:val="RTF_Num 24 6"/>
    <w:uiPriority w:val="99"/>
    <w:rsid w:val="00A1120D"/>
    <w:rPr>
      <w:rFonts w:ascii="Wingdings" w:hAnsi="Wingdings"/>
      <w:sz w:val="32"/>
    </w:rPr>
  </w:style>
  <w:style w:type="character" w:customStyle="1" w:styleId="RTFNum247">
    <w:name w:val="RTF_Num 24 7"/>
    <w:uiPriority w:val="99"/>
    <w:rsid w:val="00A1120D"/>
    <w:rPr>
      <w:rFonts w:ascii="Symbol" w:hAnsi="Symbol"/>
      <w:sz w:val="32"/>
    </w:rPr>
  </w:style>
  <w:style w:type="character" w:customStyle="1" w:styleId="RTFNum248">
    <w:name w:val="RTF_Num 24 8"/>
    <w:uiPriority w:val="99"/>
    <w:rsid w:val="00A1120D"/>
    <w:rPr>
      <w:rFonts w:ascii="Courier New" w:hAnsi="Courier New"/>
      <w:sz w:val="32"/>
    </w:rPr>
  </w:style>
  <w:style w:type="character" w:customStyle="1" w:styleId="RTFNum249">
    <w:name w:val="RTF_Num 24 9"/>
    <w:uiPriority w:val="99"/>
    <w:rsid w:val="00A1120D"/>
    <w:rPr>
      <w:rFonts w:ascii="Wingdings" w:hAnsi="Wingdings"/>
      <w:sz w:val="32"/>
    </w:rPr>
  </w:style>
  <w:style w:type="character" w:customStyle="1" w:styleId="RTFNum2510">
    <w:name w:val="RTF_Num 25 1"/>
    <w:uiPriority w:val="99"/>
    <w:rsid w:val="00A1120D"/>
    <w:rPr>
      <w:rFonts w:ascii="Symbol" w:hAnsi="Symbol"/>
      <w:sz w:val="32"/>
    </w:rPr>
  </w:style>
  <w:style w:type="character" w:customStyle="1" w:styleId="RTFNum2520">
    <w:name w:val="RTF_Num 25 2"/>
    <w:uiPriority w:val="99"/>
    <w:rsid w:val="00A1120D"/>
    <w:rPr>
      <w:rFonts w:ascii="Courier New" w:hAnsi="Courier New"/>
      <w:sz w:val="32"/>
    </w:rPr>
  </w:style>
  <w:style w:type="character" w:customStyle="1" w:styleId="RTFNum2530">
    <w:name w:val="RTF_Num 25 3"/>
    <w:uiPriority w:val="99"/>
    <w:rsid w:val="00A1120D"/>
    <w:rPr>
      <w:rFonts w:ascii="Wingdings" w:hAnsi="Wingdings"/>
      <w:sz w:val="32"/>
    </w:rPr>
  </w:style>
  <w:style w:type="character" w:customStyle="1" w:styleId="RTFNum2540">
    <w:name w:val="RTF_Num 25 4"/>
    <w:uiPriority w:val="99"/>
    <w:rsid w:val="00A1120D"/>
    <w:rPr>
      <w:rFonts w:ascii="Symbol" w:hAnsi="Symbol"/>
      <w:sz w:val="32"/>
    </w:rPr>
  </w:style>
  <w:style w:type="character" w:customStyle="1" w:styleId="RTFNum255">
    <w:name w:val="RTF_Num 25 5"/>
    <w:uiPriority w:val="99"/>
    <w:rsid w:val="00A1120D"/>
    <w:rPr>
      <w:rFonts w:ascii="Courier New" w:hAnsi="Courier New"/>
      <w:sz w:val="32"/>
    </w:rPr>
  </w:style>
  <w:style w:type="character" w:customStyle="1" w:styleId="RTFNum256">
    <w:name w:val="RTF_Num 25 6"/>
    <w:uiPriority w:val="99"/>
    <w:rsid w:val="00A1120D"/>
    <w:rPr>
      <w:rFonts w:ascii="Wingdings" w:hAnsi="Wingdings"/>
      <w:sz w:val="32"/>
    </w:rPr>
  </w:style>
  <w:style w:type="character" w:customStyle="1" w:styleId="RTFNum257">
    <w:name w:val="RTF_Num 25 7"/>
    <w:uiPriority w:val="99"/>
    <w:rsid w:val="00A1120D"/>
    <w:rPr>
      <w:rFonts w:ascii="Symbol" w:hAnsi="Symbol"/>
      <w:sz w:val="32"/>
    </w:rPr>
  </w:style>
  <w:style w:type="character" w:customStyle="1" w:styleId="RTFNum258">
    <w:name w:val="RTF_Num 25 8"/>
    <w:uiPriority w:val="99"/>
    <w:rsid w:val="00A1120D"/>
    <w:rPr>
      <w:rFonts w:ascii="Courier New" w:hAnsi="Courier New"/>
      <w:sz w:val="32"/>
    </w:rPr>
  </w:style>
  <w:style w:type="character" w:customStyle="1" w:styleId="RTFNum259">
    <w:name w:val="RTF_Num 25 9"/>
    <w:uiPriority w:val="99"/>
    <w:rsid w:val="00A1120D"/>
    <w:rPr>
      <w:rFonts w:ascii="Wingdings" w:hAnsi="Wingdings"/>
      <w:sz w:val="32"/>
    </w:rPr>
  </w:style>
  <w:style w:type="character" w:customStyle="1" w:styleId="RTFNum2610">
    <w:name w:val="RTF_Num 26 1"/>
    <w:uiPriority w:val="99"/>
    <w:rsid w:val="00A1120D"/>
    <w:rPr>
      <w:rFonts w:ascii="Symbol" w:hAnsi="Symbol"/>
      <w:sz w:val="32"/>
    </w:rPr>
  </w:style>
  <w:style w:type="character" w:customStyle="1" w:styleId="RTFNum2620">
    <w:name w:val="RTF_Num 26 2"/>
    <w:uiPriority w:val="99"/>
    <w:rsid w:val="00A1120D"/>
    <w:rPr>
      <w:rFonts w:ascii="Courier New" w:hAnsi="Courier New"/>
      <w:sz w:val="32"/>
    </w:rPr>
  </w:style>
  <w:style w:type="character" w:customStyle="1" w:styleId="RTFNum2630">
    <w:name w:val="RTF_Num 26 3"/>
    <w:uiPriority w:val="99"/>
    <w:rsid w:val="00A1120D"/>
    <w:rPr>
      <w:rFonts w:ascii="Wingdings" w:hAnsi="Wingdings"/>
      <w:sz w:val="32"/>
    </w:rPr>
  </w:style>
  <w:style w:type="character" w:customStyle="1" w:styleId="RTFNum2640">
    <w:name w:val="RTF_Num 26 4"/>
    <w:uiPriority w:val="99"/>
    <w:rsid w:val="00A1120D"/>
    <w:rPr>
      <w:rFonts w:ascii="Symbol" w:hAnsi="Symbol"/>
      <w:sz w:val="32"/>
    </w:rPr>
  </w:style>
  <w:style w:type="character" w:customStyle="1" w:styleId="RTFNum265">
    <w:name w:val="RTF_Num 26 5"/>
    <w:uiPriority w:val="99"/>
    <w:rsid w:val="00A1120D"/>
    <w:rPr>
      <w:rFonts w:ascii="Courier New" w:hAnsi="Courier New"/>
      <w:sz w:val="32"/>
    </w:rPr>
  </w:style>
  <w:style w:type="character" w:customStyle="1" w:styleId="RTFNum266">
    <w:name w:val="RTF_Num 26 6"/>
    <w:uiPriority w:val="99"/>
    <w:rsid w:val="00A1120D"/>
    <w:rPr>
      <w:rFonts w:ascii="Wingdings" w:hAnsi="Wingdings"/>
      <w:sz w:val="32"/>
    </w:rPr>
  </w:style>
  <w:style w:type="character" w:customStyle="1" w:styleId="RTFNum267">
    <w:name w:val="RTF_Num 26 7"/>
    <w:uiPriority w:val="99"/>
    <w:rsid w:val="00A1120D"/>
    <w:rPr>
      <w:rFonts w:ascii="Symbol" w:hAnsi="Symbol"/>
      <w:sz w:val="32"/>
    </w:rPr>
  </w:style>
  <w:style w:type="character" w:customStyle="1" w:styleId="RTFNum268">
    <w:name w:val="RTF_Num 26 8"/>
    <w:uiPriority w:val="99"/>
    <w:rsid w:val="00A1120D"/>
    <w:rPr>
      <w:rFonts w:ascii="Courier New" w:hAnsi="Courier New"/>
      <w:sz w:val="32"/>
    </w:rPr>
  </w:style>
  <w:style w:type="character" w:customStyle="1" w:styleId="RTFNum269">
    <w:name w:val="RTF_Num 26 9"/>
    <w:uiPriority w:val="99"/>
    <w:rsid w:val="00A1120D"/>
    <w:rPr>
      <w:rFonts w:ascii="Wingdings" w:hAnsi="Wingdings"/>
      <w:sz w:val="32"/>
    </w:rPr>
  </w:style>
  <w:style w:type="character" w:customStyle="1" w:styleId="RTFNum2710">
    <w:name w:val="RTF_Num 27 1"/>
    <w:uiPriority w:val="99"/>
    <w:rsid w:val="00A1120D"/>
    <w:rPr>
      <w:sz w:val="32"/>
    </w:rPr>
  </w:style>
  <w:style w:type="character" w:customStyle="1" w:styleId="RTFNum2720">
    <w:name w:val="RTF_Num 27 2"/>
    <w:uiPriority w:val="99"/>
    <w:rsid w:val="00A1120D"/>
    <w:rPr>
      <w:sz w:val="32"/>
    </w:rPr>
  </w:style>
  <w:style w:type="character" w:customStyle="1" w:styleId="RTFNum2730">
    <w:name w:val="RTF_Num 27 3"/>
    <w:uiPriority w:val="99"/>
    <w:rsid w:val="00A1120D"/>
    <w:rPr>
      <w:sz w:val="32"/>
    </w:rPr>
  </w:style>
  <w:style w:type="character" w:customStyle="1" w:styleId="RTFNum2740">
    <w:name w:val="RTF_Num 27 4"/>
    <w:uiPriority w:val="99"/>
    <w:rsid w:val="00A1120D"/>
    <w:rPr>
      <w:sz w:val="32"/>
    </w:rPr>
  </w:style>
  <w:style w:type="character" w:customStyle="1" w:styleId="RTFNum275">
    <w:name w:val="RTF_Num 27 5"/>
    <w:uiPriority w:val="99"/>
    <w:rsid w:val="00A1120D"/>
    <w:rPr>
      <w:sz w:val="32"/>
    </w:rPr>
  </w:style>
  <w:style w:type="character" w:customStyle="1" w:styleId="RTFNum276">
    <w:name w:val="RTF_Num 27 6"/>
    <w:uiPriority w:val="99"/>
    <w:rsid w:val="00A1120D"/>
    <w:rPr>
      <w:sz w:val="32"/>
    </w:rPr>
  </w:style>
  <w:style w:type="character" w:customStyle="1" w:styleId="RTFNum277">
    <w:name w:val="RTF_Num 27 7"/>
    <w:uiPriority w:val="99"/>
    <w:rsid w:val="00A1120D"/>
    <w:rPr>
      <w:sz w:val="32"/>
    </w:rPr>
  </w:style>
  <w:style w:type="character" w:customStyle="1" w:styleId="RTFNum278">
    <w:name w:val="RTF_Num 27 8"/>
    <w:uiPriority w:val="99"/>
    <w:rsid w:val="00A1120D"/>
    <w:rPr>
      <w:sz w:val="32"/>
    </w:rPr>
  </w:style>
  <w:style w:type="character" w:customStyle="1" w:styleId="RTFNum279">
    <w:name w:val="RTF_Num 27 9"/>
    <w:uiPriority w:val="99"/>
    <w:rsid w:val="00A1120D"/>
    <w:rPr>
      <w:sz w:val="32"/>
    </w:rPr>
  </w:style>
  <w:style w:type="character" w:customStyle="1" w:styleId="RTFNum2810">
    <w:name w:val="RTF_Num 28 1"/>
    <w:uiPriority w:val="99"/>
    <w:rsid w:val="00A1120D"/>
    <w:rPr>
      <w:sz w:val="32"/>
    </w:rPr>
  </w:style>
  <w:style w:type="character" w:customStyle="1" w:styleId="RTFNum2820">
    <w:name w:val="RTF_Num 28 2"/>
    <w:uiPriority w:val="99"/>
    <w:rsid w:val="00A1120D"/>
    <w:rPr>
      <w:sz w:val="32"/>
    </w:rPr>
  </w:style>
  <w:style w:type="character" w:customStyle="1" w:styleId="RTFNum2830">
    <w:name w:val="RTF_Num 28 3"/>
    <w:uiPriority w:val="99"/>
    <w:rsid w:val="00A1120D"/>
    <w:rPr>
      <w:sz w:val="32"/>
    </w:rPr>
  </w:style>
  <w:style w:type="character" w:customStyle="1" w:styleId="RTFNum2840">
    <w:name w:val="RTF_Num 28 4"/>
    <w:uiPriority w:val="99"/>
    <w:rsid w:val="00A1120D"/>
    <w:rPr>
      <w:sz w:val="32"/>
    </w:rPr>
  </w:style>
  <w:style w:type="character" w:customStyle="1" w:styleId="RTFNum285">
    <w:name w:val="RTF_Num 28 5"/>
    <w:uiPriority w:val="99"/>
    <w:rsid w:val="00A1120D"/>
    <w:rPr>
      <w:sz w:val="32"/>
    </w:rPr>
  </w:style>
  <w:style w:type="character" w:customStyle="1" w:styleId="RTFNum286">
    <w:name w:val="RTF_Num 28 6"/>
    <w:uiPriority w:val="99"/>
    <w:rsid w:val="00A1120D"/>
    <w:rPr>
      <w:sz w:val="32"/>
    </w:rPr>
  </w:style>
  <w:style w:type="character" w:customStyle="1" w:styleId="RTFNum287">
    <w:name w:val="RTF_Num 28 7"/>
    <w:uiPriority w:val="99"/>
    <w:rsid w:val="00A1120D"/>
    <w:rPr>
      <w:sz w:val="32"/>
    </w:rPr>
  </w:style>
  <w:style w:type="character" w:customStyle="1" w:styleId="RTFNum288">
    <w:name w:val="RTF_Num 28 8"/>
    <w:uiPriority w:val="99"/>
    <w:rsid w:val="00A1120D"/>
    <w:rPr>
      <w:sz w:val="32"/>
    </w:rPr>
  </w:style>
  <w:style w:type="character" w:customStyle="1" w:styleId="RTFNum289">
    <w:name w:val="RTF_Num 28 9"/>
    <w:uiPriority w:val="99"/>
    <w:rsid w:val="00A1120D"/>
    <w:rPr>
      <w:sz w:val="32"/>
    </w:rPr>
  </w:style>
  <w:style w:type="character" w:customStyle="1" w:styleId="RTFNum301">
    <w:name w:val="RTF_Num 30 1"/>
    <w:uiPriority w:val="99"/>
    <w:rsid w:val="00A1120D"/>
    <w:rPr>
      <w:rFonts w:ascii="Symbol" w:hAnsi="Symbol"/>
      <w:sz w:val="32"/>
    </w:rPr>
  </w:style>
  <w:style w:type="character" w:customStyle="1" w:styleId="RTFNum302">
    <w:name w:val="RTF_Num 30 2"/>
    <w:uiPriority w:val="99"/>
    <w:rsid w:val="00A1120D"/>
    <w:rPr>
      <w:rFonts w:ascii="Courier New" w:hAnsi="Courier New"/>
      <w:sz w:val="32"/>
    </w:rPr>
  </w:style>
  <w:style w:type="character" w:customStyle="1" w:styleId="RTFNum303">
    <w:name w:val="RTF_Num 30 3"/>
    <w:uiPriority w:val="99"/>
    <w:rsid w:val="00A1120D"/>
    <w:rPr>
      <w:rFonts w:ascii="Wingdings" w:hAnsi="Wingdings"/>
      <w:sz w:val="32"/>
    </w:rPr>
  </w:style>
  <w:style w:type="character" w:customStyle="1" w:styleId="RTFNum304">
    <w:name w:val="RTF_Num 30 4"/>
    <w:uiPriority w:val="99"/>
    <w:rsid w:val="00A1120D"/>
    <w:rPr>
      <w:rFonts w:ascii="Symbol" w:hAnsi="Symbol"/>
      <w:sz w:val="32"/>
    </w:rPr>
  </w:style>
  <w:style w:type="character" w:customStyle="1" w:styleId="RTFNum305">
    <w:name w:val="RTF_Num 30 5"/>
    <w:uiPriority w:val="99"/>
    <w:rsid w:val="00A1120D"/>
    <w:rPr>
      <w:rFonts w:ascii="Courier New" w:hAnsi="Courier New"/>
      <w:sz w:val="32"/>
    </w:rPr>
  </w:style>
  <w:style w:type="character" w:customStyle="1" w:styleId="RTFNum306">
    <w:name w:val="RTF_Num 30 6"/>
    <w:uiPriority w:val="99"/>
    <w:rsid w:val="00A1120D"/>
    <w:rPr>
      <w:rFonts w:ascii="Wingdings" w:hAnsi="Wingdings"/>
      <w:sz w:val="32"/>
    </w:rPr>
  </w:style>
  <w:style w:type="character" w:customStyle="1" w:styleId="RTFNum307">
    <w:name w:val="RTF_Num 30 7"/>
    <w:uiPriority w:val="99"/>
    <w:rsid w:val="00A1120D"/>
    <w:rPr>
      <w:rFonts w:ascii="Symbol" w:hAnsi="Symbol"/>
      <w:sz w:val="32"/>
    </w:rPr>
  </w:style>
  <w:style w:type="character" w:customStyle="1" w:styleId="RTFNum308">
    <w:name w:val="RTF_Num 30 8"/>
    <w:uiPriority w:val="99"/>
    <w:rsid w:val="00A1120D"/>
    <w:rPr>
      <w:rFonts w:ascii="Courier New" w:hAnsi="Courier New"/>
      <w:sz w:val="32"/>
    </w:rPr>
  </w:style>
  <w:style w:type="character" w:customStyle="1" w:styleId="RTFNum309">
    <w:name w:val="RTF_Num 30 9"/>
    <w:uiPriority w:val="99"/>
    <w:rsid w:val="00A1120D"/>
    <w:rPr>
      <w:rFonts w:ascii="Wingdings" w:hAnsi="Wingdings"/>
      <w:sz w:val="32"/>
    </w:rPr>
  </w:style>
  <w:style w:type="character" w:customStyle="1" w:styleId="RTFNum311">
    <w:name w:val="RTF_Num 31 1"/>
    <w:uiPriority w:val="99"/>
    <w:rsid w:val="00A1120D"/>
    <w:rPr>
      <w:rFonts w:ascii="Symbol" w:hAnsi="Symbol"/>
      <w:sz w:val="32"/>
    </w:rPr>
  </w:style>
  <w:style w:type="character" w:customStyle="1" w:styleId="RTFNum312">
    <w:name w:val="RTF_Num 31 2"/>
    <w:uiPriority w:val="99"/>
    <w:rsid w:val="00A1120D"/>
    <w:rPr>
      <w:rFonts w:ascii="Courier New" w:hAnsi="Courier New"/>
      <w:sz w:val="32"/>
    </w:rPr>
  </w:style>
  <w:style w:type="character" w:customStyle="1" w:styleId="RTFNum313">
    <w:name w:val="RTF_Num 31 3"/>
    <w:uiPriority w:val="99"/>
    <w:rsid w:val="00A1120D"/>
    <w:rPr>
      <w:rFonts w:ascii="Wingdings" w:hAnsi="Wingdings"/>
      <w:sz w:val="32"/>
    </w:rPr>
  </w:style>
  <w:style w:type="character" w:customStyle="1" w:styleId="RTFNum314">
    <w:name w:val="RTF_Num 31 4"/>
    <w:uiPriority w:val="99"/>
    <w:rsid w:val="00A1120D"/>
    <w:rPr>
      <w:rFonts w:ascii="Symbol" w:hAnsi="Symbol"/>
      <w:sz w:val="32"/>
    </w:rPr>
  </w:style>
  <w:style w:type="character" w:customStyle="1" w:styleId="RTFNum315">
    <w:name w:val="RTF_Num 31 5"/>
    <w:uiPriority w:val="99"/>
    <w:rsid w:val="00A1120D"/>
    <w:rPr>
      <w:rFonts w:ascii="Courier New" w:hAnsi="Courier New"/>
      <w:sz w:val="32"/>
    </w:rPr>
  </w:style>
  <w:style w:type="character" w:customStyle="1" w:styleId="RTFNum316">
    <w:name w:val="RTF_Num 31 6"/>
    <w:uiPriority w:val="99"/>
    <w:rsid w:val="00A1120D"/>
    <w:rPr>
      <w:rFonts w:ascii="Wingdings" w:hAnsi="Wingdings"/>
      <w:sz w:val="32"/>
    </w:rPr>
  </w:style>
  <w:style w:type="character" w:customStyle="1" w:styleId="RTFNum317">
    <w:name w:val="RTF_Num 31 7"/>
    <w:uiPriority w:val="99"/>
    <w:rsid w:val="00A1120D"/>
    <w:rPr>
      <w:rFonts w:ascii="Symbol" w:hAnsi="Symbol"/>
      <w:sz w:val="32"/>
    </w:rPr>
  </w:style>
  <w:style w:type="character" w:customStyle="1" w:styleId="RTFNum318">
    <w:name w:val="RTF_Num 31 8"/>
    <w:uiPriority w:val="99"/>
    <w:rsid w:val="00A1120D"/>
    <w:rPr>
      <w:rFonts w:ascii="Courier New" w:hAnsi="Courier New"/>
      <w:sz w:val="32"/>
    </w:rPr>
  </w:style>
  <w:style w:type="character" w:customStyle="1" w:styleId="RTFNum319">
    <w:name w:val="RTF_Num 31 9"/>
    <w:uiPriority w:val="99"/>
    <w:rsid w:val="00A1120D"/>
    <w:rPr>
      <w:rFonts w:ascii="Wingdings" w:hAnsi="Wingdings"/>
      <w:sz w:val="32"/>
    </w:rPr>
  </w:style>
  <w:style w:type="character" w:customStyle="1" w:styleId="RTFNum321">
    <w:name w:val="RTF_Num 32 1"/>
    <w:uiPriority w:val="99"/>
    <w:rsid w:val="00A1120D"/>
    <w:rPr>
      <w:rFonts w:ascii="Symbol" w:hAnsi="Symbol"/>
      <w:sz w:val="32"/>
    </w:rPr>
  </w:style>
  <w:style w:type="character" w:customStyle="1" w:styleId="RTFNum322">
    <w:name w:val="RTF_Num 32 2"/>
    <w:uiPriority w:val="99"/>
    <w:rsid w:val="00A1120D"/>
    <w:rPr>
      <w:rFonts w:ascii="Courier New" w:hAnsi="Courier New"/>
      <w:sz w:val="32"/>
    </w:rPr>
  </w:style>
  <w:style w:type="character" w:customStyle="1" w:styleId="RTFNum323">
    <w:name w:val="RTF_Num 32 3"/>
    <w:uiPriority w:val="99"/>
    <w:rsid w:val="00A1120D"/>
    <w:rPr>
      <w:rFonts w:ascii="Wingdings" w:hAnsi="Wingdings"/>
      <w:sz w:val="32"/>
    </w:rPr>
  </w:style>
  <w:style w:type="character" w:customStyle="1" w:styleId="RTFNum324">
    <w:name w:val="RTF_Num 32 4"/>
    <w:uiPriority w:val="99"/>
    <w:rsid w:val="00A1120D"/>
    <w:rPr>
      <w:rFonts w:ascii="Symbol" w:hAnsi="Symbol"/>
      <w:sz w:val="32"/>
    </w:rPr>
  </w:style>
  <w:style w:type="character" w:customStyle="1" w:styleId="RTFNum325">
    <w:name w:val="RTF_Num 32 5"/>
    <w:uiPriority w:val="99"/>
    <w:rsid w:val="00A1120D"/>
    <w:rPr>
      <w:rFonts w:ascii="Courier New" w:hAnsi="Courier New"/>
      <w:sz w:val="32"/>
    </w:rPr>
  </w:style>
  <w:style w:type="character" w:customStyle="1" w:styleId="RTFNum326">
    <w:name w:val="RTF_Num 32 6"/>
    <w:uiPriority w:val="99"/>
    <w:rsid w:val="00A1120D"/>
    <w:rPr>
      <w:rFonts w:ascii="Wingdings" w:hAnsi="Wingdings"/>
      <w:sz w:val="32"/>
    </w:rPr>
  </w:style>
  <w:style w:type="character" w:customStyle="1" w:styleId="RTFNum327">
    <w:name w:val="RTF_Num 32 7"/>
    <w:uiPriority w:val="99"/>
    <w:rsid w:val="00A1120D"/>
    <w:rPr>
      <w:rFonts w:ascii="Symbol" w:hAnsi="Symbol"/>
      <w:sz w:val="32"/>
    </w:rPr>
  </w:style>
  <w:style w:type="character" w:customStyle="1" w:styleId="RTFNum328">
    <w:name w:val="RTF_Num 32 8"/>
    <w:uiPriority w:val="99"/>
    <w:rsid w:val="00A1120D"/>
    <w:rPr>
      <w:rFonts w:ascii="Courier New" w:hAnsi="Courier New"/>
      <w:sz w:val="32"/>
    </w:rPr>
  </w:style>
  <w:style w:type="character" w:customStyle="1" w:styleId="RTFNum329">
    <w:name w:val="RTF_Num 32 9"/>
    <w:uiPriority w:val="99"/>
    <w:rsid w:val="00A1120D"/>
    <w:rPr>
      <w:rFonts w:ascii="Wingdings" w:hAnsi="Wingdings"/>
      <w:sz w:val="32"/>
    </w:rPr>
  </w:style>
  <w:style w:type="character" w:customStyle="1" w:styleId="Internetlink">
    <w:name w:val="Internet link"/>
    <w:uiPriority w:val="99"/>
    <w:rsid w:val="00A1120D"/>
    <w:rPr>
      <w:rFonts w:ascii="Times New Roman" w:hAnsi="Times New Roman" w:cs="Times New Roman"/>
      <w:color w:val="0000FF"/>
      <w:sz w:val="32"/>
      <w:szCs w:val="32"/>
      <w:u w:val="single"/>
      <w:lang w:val="th-TH"/>
    </w:rPr>
  </w:style>
  <w:style w:type="paragraph" w:customStyle="1" w:styleId="TableofContent">
    <w:name w:val="Table of Content"/>
    <w:basedOn w:val="Normal"/>
    <w:next w:val="Normal"/>
    <w:uiPriority w:val="99"/>
    <w:rsid w:val="00A1120D"/>
    <w:rPr>
      <w:rFonts w:ascii="Arial" w:eastAsia="Times New Roman" w:hAnsi="Arial" w:cs="Times New Roman"/>
      <w:sz w:val="20"/>
      <w:szCs w:val="20"/>
      <w:lang w:val="en-GB"/>
    </w:rPr>
  </w:style>
  <w:style w:type="paragraph" w:customStyle="1" w:styleId="TableHead">
    <w:name w:val="Table Head"/>
    <w:basedOn w:val="Normal"/>
    <w:uiPriority w:val="99"/>
    <w:rsid w:val="00A1120D"/>
    <w:pPr>
      <w:spacing w:before="20" w:after="20" w:line="276" w:lineRule="auto"/>
      <w:jc w:val="center"/>
    </w:pPr>
    <w:rPr>
      <w:rFonts w:ascii="Helvetica" w:hAnsi="Helvetica" w:cs="Times New Roman"/>
      <w:b/>
      <w:sz w:val="20"/>
      <w:lang w:bidi="en-US"/>
    </w:rPr>
  </w:style>
  <w:style w:type="table" w:customStyle="1" w:styleId="LightList-Accent11">
    <w:name w:val="Light List - Accent 11"/>
    <w:basedOn w:val="TableNormal"/>
    <w:uiPriority w:val="61"/>
    <w:rsid w:val="00A1120D"/>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A1120D"/>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BodyTextIndentChar1">
    <w:name w:val="Body Text Indent Char1"/>
    <w:basedOn w:val="DefaultParagraphFont"/>
    <w:uiPriority w:val="99"/>
    <w:semiHidden/>
    <w:rsid w:val="00A1120D"/>
    <w:rPr>
      <w:rFonts w:ascii="Times New Roman" w:eastAsiaTheme="minorHAnsi" w:hAnsi="Times New Roman" w:cstheme="minorBidi"/>
      <w:sz w:val="24"/>
      <w:szCs w:val="22"/>
    </w:rPr>
  </w:style>
  <w:style w:type="character" w:customStyle="1" w:styleId="PlainTextChar1">
    <w:name w:val="Plain Text Char1"/>
    <w:basedOn w:val="DefaultParagraphFont"/>
    <w:uiPriority w:val="99"/>
    <w:semiHidden/>
    <w:rsid w:val="00A1120D"/>
    <w:rPr>
      <w:rFonts w:ascii="Consolas" w:eastAsiaTheme="minorHAnsi" w:hAnsi="Consolas" w:cs="Consolas"/>
      <w:sz w:val="21"/>
      <w:szCs w:val="21"/>
    </w:rPr>
  </w:style>
  <w:style w:type="character" w:styleId="EndnoteReference">
    <w:name w:val="endnote reference"/>
    <w:uiPriority w:val="99"/>
    <w:rsid w:val="00A1120D"/>
    <w:rPr>
      <w:rFonts w:ascii="Arial" w:hAnsi="Arial" w:cs="Arial"/>
      <w:sz w:val="18"/>
      <w:szCs w:val="18"/>
      <w:vertAlign w:val="superscript"/>
    </w:rPr>
  </w:style>
  <w:style w:type="table" w:styleId="MediumShading1-Accent1">
    <w:name w:val="Medium Shading 1 Accent 1"/>
    <w:basedOn w:val="TableNormal"/>
    <w:uiPriority w:val="63"/>
    <w:rsid w:val="00A1120D"/>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A1120D"/>
    <w:rPr>
      <w:rFonts w:ascii="Calibri" w:hAnsi="Calibri"/>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Strong10ptChar">
    <w:name w:val="Strong10pt Char"/>
    <w:basedOn w:val="DefaultParagraphFont"/>
    <w:link w:val="Strong10pt"/>
    <w:rsid w:val="00A1120D"/>
    <w:rPr>
      <w:rFonts w:ascii="Times New Roman" w:eastAsiaTheme="minorHAnsi" w:hAnsi="Times New Roman"/>
      <w:b/>
      <w:sz w:val="20"/>
      <w:szCs w:val="22"/>
    </w:rPr>
  </w:style>
  <w:style w:type="paragraph" w:customStyle="1" w:styleId="TableHeading10pt">
    <w:name w:val="TableHeading10pt"/>
    <w:qFormat/>
    <w:rsid w:val="00A1120D"/>
    <w:rPr>
      <w:rFonts w:ascii="Times New Roman" w:eastAsiaTheme="minorHAnsi" w:hAnsi="Times New Roman"/>
      <w:sz w:val="20"/>
      <w:szCs w:val="22"/>
    </w:rPr>
  </w:style>
  <w:style w:type="paragraph" w:customStyle="1" w:styleId="TableText9pt">
    <w:name w:val="TableText9pt"/>
    <w:autoRedefine/>
    <w:qFormat/>
    <w:rsid w:val="00A1120D"/>
    <w:rPr>
      <w:rFonts w:ascii="Times New Roman" w:eastAsiaTheme="minorHAnsi" w:hAnsi="Times New Roman"/>
      <w:sz w:val="18"/>
      <w:szCs w:val="22"/>
    </w:rPr>
  </w:style>
  <w:style w:type="paragraph" w:customStyle="1" w:styleId="Distribution2">
    <w:name w:val="Distribution_2"/>
    <w:basedOn w:val="Normal"/>
    <w:link w:val="Distribution2Char"/>
    <w:rsid w:val="00A1120D"/>
    <w:pPr>
      <w:pBdr>
        <w:top w:val="single" w:sz="4" w:space="1" w:color="4F81BD" w:themeColor="accent1"/>
      </w:pBdr>
      <w:spacing w:after="0"/>
      <w:ind w:left="-360"/>
      <w:jc w:val="center"/>
    </w:pPr>
    <w:rPr>
      <w:rFonts w:eastAsiaTheme="minorEastAsia"/>
      <w:b/>
      <w:bCs/>
      <w:sz w:val="16"/>
    </w:rPr>
  </w:style>
  <w:style w:type="character" w:customStyle="1" w:styleId="Distribution2Char">
    <w:name w:val="Distribution_2 Char"/>
    <w:basedOn w:val="DefaultParagraphFont"/>
    <w:link w:val="Distribution2"/>
    <w:rsid w:val="00A1120D"/>
    <w:rPr>
      <w:rFonts w:ascii="Times New Roman" w:hAnsi="Times New Roman"/>
      <w:b/>
      <w:bCs/>
      <w:sz w:val="16"/>
      <w:szCs w:val="22"/>
    </w:rPr>
  </w:style>
  <w:style w:type="paragraph" w:customStyle="1" w:styleId="Unclassified1">
    <w:name w:val="Unclassified_1"/>
    <w:basedOn w:val="Normal"/>
    <w:link w:val="Unclassified1Char"/>
    <w:rsid w:val="00A1120D"/>
    <w:pPr>
      <w:spacing w:after="0"/>
      <w:jc w:val="center"/>
    </w:pPr>
    <w:rPr>
      <w:rFonts w:ascii="Arial" w:eastAsiaTheme="minorEastAsia" w:hAnsi="Arial" w:cs="Arial"/>
      <w:b/>
      <w:sz w:val="32"/>
      <w:szCs w:val="24"/>
    </w:rPr>
  </w:style>
  <w:style w:type="character" w:customStyle="1" w:styleId="Unclassified1Char">
    <w:name w:val="Unclassified_1 Char"/>
    <w:basedOn w:val="DefaultParagraphFont"/>
    <w:link w:val="Unclassified1"/>
    <w:rsid w:val="00A1120D"/>
    <w:rPr>
      <w:rFonts w:ascii="Arial" w:hAnsi="Arial" w:cs="Arial"/>
      <w:b/>
      <w:sz w:val="32"/>
    </w:rPr>
  </w:style>
  <w:style w:type="paragraph" w:customStyle="1" w:styleId="Distribute1">
    <w:name w:val="Distribute_1"/>
    <w:basedOn w:val="Normal"/>
    <w:link w:val="Distribute1Char"/>
    <w:rsid w:val="00A1120D"/>
    <w:pPr>
      <w:tabs>
        <w:tab w:val="center" w:pos="4680"/>
        <w:tab w:val="right" w:pos="9360"/>
      </w:tabs>
      <w:spacing w:after="0"/>
    </w:pPr>
    <w:rPr>
      <w:rFonts w:asciiTheme="minorHAnsi" w:eastAsiaTheme="minorEastAsia" w:hAnsiTheme="minorHAnsi"/>
      <w:sz w:val="16"/>
      <w:szCs w:val="16"/>
    </w:rPr>
  </w:style>
  <w:style w:type="character" w:customStyle="1" w:styleId="Distribute1Char">
    <w:name w:val="Distribute_1 Char"/>
    <w:basedOn w:val="DefaultParagraphFont"/>
    <w:link w:val="Distribute1"/>
    <w:rsid w:val="00A1120D"/>
    <w:rPr>
      <w:sz w:val="16"/>
      <w:szCs w:val="16"/>
    </w:rPr>
  </w:style>
  <w:style w:type="paragraph" w:customStyle="1" w:styleId="UseCase1">
    <w:name w:val="UseCase_1"/>
    <w:basedOn w:val="Normal"/>
    <w:link w:val="UseCase1Char"/>
    <w:rsid w:val="00A1120D"/>
    <w:pPr>
      <w:spacing w:after="0"/>
      <w:ind w:left="720" w:hanging="540"/>
    </w:pPr>
    <w:rPr>
      <w:rFonts w:asciiTheme="minorHAnsi" w:eastAsiaTheme="minorEastAsia" w:hAnsiTheme="minorHAnsi"/>
      <w:szCs w:val="24"/>
    </w:rPr>
  </w:style>
  <w:style w:type="character" w:customStyle="1" w:styleId="UseCase1Char">
    <w:name w:val="UseCase_1 Char"/>
    <w:basedOn w:val="DefaultParagraphFont"/>
    <w:link w:val="UseCase1"/>
    <w:rsid w:val="00A1120D"/>
  </w:style>
  <w:style w:type="paragraph" w:customStyle="1" w:styleId="UseCase2">
    <w:name w:val="UseCase_2"/>
    <w:basedOn w:val="UseCase1"/>
    <w:link w:val="UseCase2Char"/>
    <w:rsid w:val="00A1120D"/>
    <w:pPr>
      <w:ind w:left="1620" w:hanging="900"/>
    </w:pPr>
  </w:style>
  <w:style w:type="character" w:customStyle="1" w:styleId="UseCase2Char">
    <w:name w:val="UseCase_2 Char"/>
    <w:basedOn w:val="UseCase1Char"/>
    <w:link w:val="UseCase2"/>
    <w:rsid w:val="00A1120D"/>
  </w:style>
  <w:style w:type="paragraph" w:customStyle="1" w:styleId="TText">
    <w:name w:val="TText"/>
    <w:autoRedefine/>
    <w:qFormat/>
    <w:rsid w:val="00A1120D"/>
    <w:rPr>
      <w:rFonts w:ascii="Times New Roman" w:eastAsiaTheme="majorEastAsia" w:hAnsi="Times New Roman" w:cstheme="majorBidi"/>
      <w:i/>
      <w:iCs/>
      <w:color w:val="404040" w:themeColor="text1" w:themeTint="BF"/>
      <w:sz w:val="20"/>
      <w:szCs w:val="22"/>
    </w:rPr>
  </w:style>
  <w:style w:type="paragraph" w:customStyle="1" w:styleId="Subtitle2">
    <w:name w:val="Subtitle2"/>
    <w:autoRedefine/>
    <w:qFormat/>
    <w:rsid w:val="00A1120D"/>
    <w:pPr>
      <w:jc w:val="center"/>
    </w:pPr>
    <w:rPr>
      <w:rFonts w:asciiTheme="majorHAnsi" w:eastAsiaTheme="minorHAnsi" w:hAnsiTheme="majorHAnsi"/>
      <w:b/>
      <w:sz w:val="28"/>
      <w:szCs w:val="22"/>
    </w:rPr>
  </w:style>
  <w:style w:type="table" w:styleId="GridTable4-Accent1">
    <w:name w:val="Grid Table 4 Accent 1"/>
    <w:basedOn w:val="TableNormal"/>
    <w:uiPriority w:val="49"/>
    <w:rsid w:val="00B455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8911">
      <w:bodyDiv w:val="1"/>
      <w:marLeft w:val="0"/>
      <w:marRight w:val="0"/>
      <w:marTop w:val="0"/>
      <w:marBottom w:val="0"/>
      <w:divBdr>
        <w:top w:val="none" w:sz="0" w:space="0" w:color="auto"/>
        <w:left w:val="none" w:sz="0" w:space="0" w:color="auto"/>
        <w:bottom w:val="none" w:sz="0" w:space="0" w:color="auto"/>
        <w:right w:val="none" w:sz="0" w:space="0" w:color="auto"/>
      </w:divBdr>
    </w:div>
    <w:div w:id="32930404">
      <w:bodyDiv w:val="1"/>
      <w:marLeft w:val="0"/>
      <w:marRight w:val="0"/>
      <w:marTop w:val="0"/>
      <w:marBottom w:val="0"/>
      <w:divBdr>
        <w:top w:val="none" w:sz="0" w:space="0" w:color="auto"/>
        <w:left w:val="none" w:sz="0" w:space="0" w:color="auto"/>
        <w:bottom w:val="none" w:sz="0" w:space="0" w:color="auto"/>
        <w:right w:val="none" w:sz="0" w:space="0" w:color="auto"/>
      </w:divBdr>
      <w:divsChild>
        <w:div w:id="1790930104">
          <w:marLeft w:val="360"/>
          <w:marRight w:val="0"/>
          <w:marTop w:val="0"/>
          <w:marBottom w:val="0"/>
          <w:divBdr>
            <w:top w:val="none" w:sz="0" w:space="0" w:color="auto"/>
            <w:left w:val="none" w:sz="0" w:space="0" w:color="auto"/>
            <w:bottom w:val="none" w:sz="0" w:space="0" w:color="auto"/>
            <w:right w:val="none" w:sz="0" w:space="0" w:color="auto"/>
          </w:divBdr>
        </w:div>
        <w:div w:id="1161383763">
          <w:marLeft w:val="360"/>
          <w:marRight w:val="0"/>
          <w:marTop w:val="0"/>
          <w:marBottom w:val="0"/>
          <w:divBdr>
            <w:top w:val="none" w:sz="0" w:space="0" w:color="auto"/>
            <w:left w:val="none" w:sz="0" w:space="0" w:color="auto"/>
            <w:bottom w:val="none" w:sz="0" w:space="0" w:color="auto"/>
            <w:right w:val="none" w:sz="0" w:space="0" w:color="auto"/>
          </w:divBdr>
        </w:div>
        <w:div w:id="1083990631">
          <w:marLeft w:val="360"/>
          <w:marRight w:val="0"/>
          <w:marTop w:val="0"/>
          <w:marBottom w:val="0"/>
          <w:divBdr>
            <w:top w:val="none" w:sz="0" w:space="0" w:color="auto"/>
            <w:left w:val="none" w:sz="0" w:space="0" w:color="auto"/>
            <w:bottom w:val="none" w:sz="0" w:space="0" w:color="auto"/>
            <w:right w:val="none" w:sz="0" w:space="0" w:color="auto"/>
          </w:divBdr>
        </w:div>
        <w:div w:id="1720204282">
          <w:marLeft w:val="360"/>
          <w:marRight w:val="0"/>
          <w:marTop w:val="0"/>
          <w:marBottom w:val="0"/>
          <w:divBdr>
            <w:top w:val="none" w:sz="0" w:space="0" w:color="auto"/>
            <w:left w:val="none" w:sz="0" w:space="0" w:color="auto"/>
            <w:bottom w:val="none" w:sz="0" w:space="0" w:color="auto"/>
            <w:right w:val="none" w:sz="0" w:space="0" w:color="auto"/>
          </w:divBdr>
        </w:div>
        <w:div w:id="1115758132">
          <w:marLeft w:val="360"/>
          <w:marRight w:val="0"/>
          <w:marTop w:val="0"/>
          <w:marBottom w:val="0"/>
          <w:divBdr>
            <w:top w:val="none" w:sz="0" w:space="0" w:color="auto"/>
            <w:left w:val="none" w:sz="0" w:space="0" w:color="auto"/>
            <w:bottom w:val="none" w:sz="0" w:space="0" w:color="auto"/>
            <w:right w:val="none" w:sz="0" w:space="0" w:color="auto"/>
          </w:divBdr>
        </w:div>
        <w:div w:id="7872354">
          <w:marLeft w:val="360"/>
          <w:marRight w:val="0"/>
          <w:marTop w:val="0"/>
          <w:marBottom w:val="0"/>
          <w:divBdr>
            <w:top w:val="none" w:sz="0" w:space="0" w:color="auto"/>
            <w:left w:val="none" w:sz="0" w:space="0" w:color="auto"/>
            <w:bottom w:val="none" w:sz="0" w:space="0" w:color="auto"/>
            <w:right w:val="none" w:sz="0" w:space="0" w:color="auto"/>
          </w:divBdr>
        </w:div>
        <w:div w:id="1240486744">
          <w:marLeft w:val="360"/>
          <w:marRight w:val="0"/>
          <w:marTop w:val="0"/>
          <w:marBottom w:val="0"/>
          <w:divBdr>
            <w:top w:val="none" w:sz="0" w:space="0" w:color="auto"/>
            <w:left w:val="none" w:sz="0" w:space="0" w:color="auto"/>
            <w:bottom w:val="none" w:sz="0" w:space="0" w:color="auto"/>
            <w:right w:val="none" w:sz="0" w:space="0" w:color="auto"/>
          </w:divBdr>
        </w:div>
        <w:div w:id="1808471671">
          <w:marLeft w:val="360"/>
          <w:marRight w:val="0"/>
          <w:marTop w:val="0"/>
          <w:marBottom w:val="0"/>
          <w:divBdr>
            <w:top w:val="none" w:sz="0" w:space="0" w:color="auto"/>
            <w:left w:val="none" w:sz="0" w:space="0" w:color="auto"/>
            <w:bottom w:val="none" w:sz="0" w:space="0" w:color="auto"/>
            <w:right w:val="none" w:sz="0" w:space="0" w:color="auto"/>
          </w:divBdr>
        </w:div>
        <w:div w:id="982927181">
          <w:marLeft w:val="360"/>
          <w:marRight w:val="0"/>
          <w:marTop w:val="0"/>
          <w:marBottom w:val="0"/>
          <w:divBdr>
            <w:top w:val="none" w:sz="0" w:space="0" w:color="auto"/>
            <w:left w:val="none" w:sz="0" w:space="0" w:color="auto"/>
            <w:bottom w:val="none" w:sz="0" w:space="0" w:color="auto"/>
            <w:right w:val="none" w:sz="0" w:space="0" w:color="auto"/>
          </w:divBdr>
        </w:div>
      </w:divsChild>
    </w:div>
    <w:div w:id="62728486">
      <w:bodyDiv w:val="1"/>
      <w:marLeft w:val="0"/>
      <w:marRight w:val="0"/>
      <w:marTop w:val="0"/>
      <w:marBottom w:val="0"/>
      <w:divBdr>
        <w:top w:val="none" w:sz="0" w:space="0" w:color="auto"/>
        <w:left w:val="none" w:sz="0" w:space="0" w:color="auto"/>
        <w:bottom w:val="none" w:sz="0" w:space="0" w:color="auto"/>
        <w:right w:val="none" w:sz="0" w:space="0" w:color="auto"/>
      </w:divBdr>
    </w:div>
    <w:div w:id="71784809">
      <w:bodyDiv w:val="1"/>
      <w:marLeft w:val="0"/>
      <w:marRight w:val="0"/>
      <w:marTop w:val="0"/>
      <w:marBottom w:val="0"/>
      <w:divBdr>
        <w:top w:val="none" w:sz="0" w:space="0" w:color="auto"/>
        <w:left w:val="none" w:sz="0" w:space="0" w:color="auto"/>
        <w:bottom w:val="none" w:sz="0" w:space="0" w:color="auto"/>
        <w:right w:val="none" w:sz="0" w:space="0" w:color="auto"/>
      </w:divBdr>
    </w:div>
    <w:div w:id="83695720">
      <w:bodyDiv w:val="1"/>
      <w:marLeft w:val="0"/>
      <w:marRight w:val="0"/>
      <w:marTop w:val="0"/>
      <w:marBottom w:val="0"/>
      <w:divBdr>
        <w:top w:val="none" w:sz="0" w:space="0" w:color="auto"/>
        <w:left w:val="none" w:sz="0" w:space="0" w:color="auto"/>
        <w:bottom w:val="none" w:sz="0" w:space="0" w:color="auto"/>
        <w:right w:val="none" w:sz="0" w:space="0" w:color="auto"/>
      </w:divBdr>
    </w:div>
    <w:div w:id="165247364">
      <w:bodyDiv w:val="1"/>
      <w:marLeft w:val="0"/>
      <w:marRight w:val="0"/>
      <w:marTop w:val="0"/>
      <w:marBottom w:val="0"/>
      <w:divBdr>
        <w:top w:val="none" w:sz="0" w:space="0" w:color="auto"/>
        <w:left w:val="none" w:sz="0" w:space="0" w:color="auto"/>
        <w:bottom w:val="none" w:sz="0" w:space="0" w:color="auto"/>
        <w:right w:val="none" w:sz="0" w:space="0" w:color="auto"/>
      </w:divBdr>
    </w:div>
    <w:div w:id="192227324">
      <w:bodyDiv w:val="1"/>
      <w:marLeft w:val="0"/>
      <w:marRight w:val="0"/>
      <w:marTop w:val="0"/>
      <w:marBottom w:val="0"/>
      <w:divBdr>
        <w:top w:val="none" w:sz="0" w:space="0" w:color="auto"/>
        <w:left w:val="none" w:sz="0" w:space="0" w:color="auto"/>
        <w:bottom w:val="none" w:sz="0" w:space="0" w:color="auto"/>
        <w:right w:val="none" w:sz="0" w:space="0" w:color="auto"/>
      </w:divBdr>
    </w:div>
    <w:div w:id="224948958">
      <w:bodyDiv w:val="1"/>
      <w:marLeft w:val="0"/>
      <w:marRight w:val="0"/>
      <w:marTop w:val="0"/>
      <w:marBottom w:val="0"/>
      <w:divBdr>
        <w:top w:val="none" w:sz="0" w:space="0" w:color="auto"/>
        <w:left w:val="none" w:sz="0" w:space="0" w:color="auto"/>
        <w:bottom w:val="none" w:sz="0" w:space="0" w:color="auto"/>
        <w:right w:val="none" w:sz="0" w:space="0" w:color="auto"/>
      </w:divBdr>
    </w:div>
    <w:div w:id="243996605">
      <w:bodyDiv w:val="1"/>
      <w:marLeft w:val="0"/>
      <w:marRight w:val="0"/>
      <w:marTop w:val="0"/>
      <w:marBottom w:val="0"/>
      <w:divBdr>
        <w:top w:val="none" w:sz="0" w:space="0" w:color="auto"/>
        <w:left w:val="none" w:sz="0" w:space="0" w:color="auto"/>
        <w:bottom w:val="none" w:sz="0" w:space="0" w:color="auto"/>
        <w:right w:val="none" w:sz="0" w:space="0" w:color="auto"/>
      </w:divBdr>
    </w:div>
    <w:div w:id="307246513">
      <w:bodyDiv w:val="1"/>
      <w:marLeft w:val="0"/>
      <w:marRight w:val="0"/>
      <w:marTop w:val="0"/>
      <w:marBottom w:val="0"/>
      <w:divBdr>
        <w:top w:val="none" w:sz="0" w:space="0" w:color="auto"/>
        <w:left w:val="none" w:sz="0" w:space="0" w:color="auto"/>
        <w:bottom w:val="none" w:sz="0" w:space="0" w:color="auto"/>
        <w:right w:val="none" w:sz="0" w:space="0" w:color="auto"/>
      </w:divBdr>
    </w:div>
    <w:div w:id="343627883">
      <w:bodyDiv w:val="1"/>
      <w:marLeft w:val="0"/>
      <w:marRight w:val="0"/>
      <w:marTop w:val="0"/>
      <w:marBottom w:val="0"/>
      <w:divBdr>
        <w:top w:val="none" w:sz="0" w:space="0" w:color="auto"/>
        <w:left w:val="none" w:sz="0" w:space="0" w:color="auto"/>
        <w:bottom w:val="none" w:sz="0" w:space="0" w:color="auto"/>
        <w:right w:val="none" w:sz="0" w:space="0" w:color="auto"/>
      </w:divBdr>
    </w:div>
    <w:div w:id="353385461">
      <w:bodyDiv w:val="1"/>
      <w:marLeft w:val="0"/>
      <w:marRight w:val="0"/>
      <w:marTop w:val="0"/>
      <w:marBottom w:val="0"/>
      <w:divBdr>
        <w:top w:val="none" w:sz="0" w:space="0" w:color="auto"/>
        <w:left w:val="none" w:sz="0" w:space="0" w:color="auto"/>
        <w:bottom w:val="none" w:sz="0" w:space="0" w:color="auto"/>
        <w:right w:val="none" w:sz="0" w:space="0" w:color="auto"/>
      </w:divBdr>
      <w:divsChild>
        <w:div w:id="1606962687">
          <w:marLeft w:val="274"/>
          <w:marRight w:val="0"/>
          <w:marTop w:val="0"/>
          <w:marBottom w:val="0"/>
          <w:divBdr>
            <w:top w:val="none" w:sz="0" w:space="0" w:color="auto"/>
            <w:left w:val="none" w:sz="0" w:space="0" w:color="auto"/>
            <w:bottom w:val="none" w:sz="0" w:space="0" w:color="auto"/>
            <w:right w:val="none" w:sz="0" w:space="0" w:color="auto"/>
          </w:divBdr>
        </w:div>
        <w:div w:id="691341421">
          <w:marLeft w:val="274"/>
          <w:marRight w:val="0"/>
          <w:marTop w:val="0"/>
          <w:marBottom w:val="0"/>
          <w:divBdr>
            <w:top w:val="none" w:sz="0" w:space="0" w:color="auto"/>
            <w:left w:val="none" w:sz="0" w:space="0" w:color="auto"/>
            <w:bottom w:val="none" w:sz="0" w:space="0" w:color="auto"/>
            <w:right w:val="none" w:sz="0" w:space="0" w:color="auto"/>
          </w:divBdr>
        </w:div>
        <w:div w:id="645865306">
          <w:marLeft w:val="274"/>
          <w:marRight w:val="0"/>
          <w:marTop w:val="0"/>
          <w:marBottom w:val="0"/>
          <w:divBdr>
            <w:top w:val="none" w:sz="0" w:space="0" w:color="auto"/>
            <w:left w:val="none" w:sz="0" w:space="0" w:color="auto"/>
            <w:bottom w:val="none" w:sz="0" w:space="0" w:color="auto"/>
            <w:right w:val="none" w:sz="0" w:space="0" w:color="auto"/>
          </w:divBdr>
        </w:div>
        <w:div w:id="1919318664">
          <w:marLeft w:val="274"/>
          <w:marRight w:val="0"/>
          <w:marTop w:val="0"/>
          <w:marBottom w:val="0"/>
          <w:divBdr>
            <w:top w:val="none" w:sz="0" w:space="0" w:color="auto"/>
            <w:left w:val="none" w:sz="0" w:space="0" w:color="auto"/>
            <w:bottom w:val="none" w:sz="0" w:space="0" w:color="auto"/>
            <w:right w:val="none" w:sz="0" w:space="0" w:color="auto"/>
          </w:divBdr>
        </w:div>
        <w:div w:id="1327629566">
          <w:marLeft w:val="274"/>
          <w:marRight w:val="0"/>
          <w:marTop w:val="0"/>
          <w:marBottom w:val="0"/>
          <w:divBdr>
            <w:top w:val="none" w:sz="0" w:space="0" w:color="auto"/>
            <w:left w:val="none" w:sz="0" w:space="0" w:color="auto"/>
            <w:bottom w:val="none" w:sz="0" w:space="0" w:color="auto"/>
            <w:right w:val="none" w:sz="0" w:space="0" w:color="auto"/>
          </w:divBdr>
        </w:div>
      </w:divsChild>
    </w:div>
    <w:div w:id="360670923">
      <w:bodyDiv w:val="1"/>
      <w:marLeft w:val="0"/>
      <w:marRight w:val="0"/>
      <w:marTop w:val="0"/>
      <w:marBottom w:val="0"/>
      <w:divBdr>
        <w:top w:val="none" w:sz="0" w:space="0" w:color="auto"/>
        <w:left w:val="none" w:sz="0" w:space="0" w:color="auto"/>
        <w:bottom w:val="none" w:sz="0" w:space="0" w:color="auto"/>
        <w:right w:val="none" w:sz="0" w:space="0" w:color="auto"/>
      </w:divBdr>
    </w:div>
    <w:div w:id="384567468">
      <w:bodyDiv w:val="1"/>
      <w:marLeft w:val="0"/>
      <w:marRight w:val="0"/>
      <w:marTop w:val="0"/>
      <w:marBottom w:val="0"/>
      <w:divBdr>
        <w:top w:val="none" w:sz="0" w:space="0" w:color="auto"/>
        <w:left w:val="none" w:sz="0" w:space="0" w:color="auto"/>
        <w:bottom w:val="none" w:sz="0" w:space="0" w:color="auto"/>
        <w:right w:val="none" w:sz="0" w:space="0" w:color="auto"/>
      </w:divBdr>
    </w:div>
    <w:div w:id="388380460">
      <w:bodyDiv w:val="1"/>
      <w:marLeft w:val="0"/>
      <w:marRight w:val="0"/>
      <w:marTop w:val="0"/>
      <w:marBottom w:val="0"/>
      <w:divBdr>
        <w:top w:val="none" w:sz="0" w:space="0" w:color="auto"/>
        <w:left w:val="none" w:sz="0" w:space="0" w:color="auto"/>
        <w:bottom w:val="none" w:sz="0" w:space="0" w:color="auto"/>
        <w:right w:val="none" w:sz="0" w:space="0" w:color="auto"/>
      </w:divBdr>
    </w:div>
    <w:div w:id="500657111">
      <w:bodyDiv w:val="1"/>
      <w:marLeft w:val="0"/>
      <w:marRight w:val="0"/>
      <w:marTop w:val="0"/>
      <w:marBottom w:val="0"/>
      <w:divBdr>
        <w:top w:val="none" w:sz="0" w:space="0" w:color="auto"/>
        <w:left w:val="none" w:sz="0" w:space="0" w:color="auto"/>
        <w:bottom w:val="none" w:sz="0" w:space="0" w:color="auto"/>
        <w:right w:val="none" w:sz="0" w:space="0" w:color="auto"/>
      </w:divBdr>
    </w:div>
    <w:div w:id="519123346">
      <w:bodyDiv w:val="1"/>
      <w:marLeft w:val="0"/>
      <w:marRight w:val="0"/>
      <w:marTop w:val="0"/>
      <w:marBottom w:val="0"/>
      <w:divBdr>
        <w:top w:val="none" w:sz="0" w:space="0" w:color="auto"/>
        <w:left w:val="none" w:sz="0" w:space="0" w:color="auto"/>
        <w:bottom w:val="none" w:sz="0" w:space="0" w:color="auto"/>
        <w:right w:val="none" w:sz="0" w:space="0" w:color="auto"/>
      </w:divBdr>
      <w:divsChild>
        <w:div w:id="920674027">
          <w:marLeft w:val="360"/>
          <w:marRight w:val="0"/>
          <w:marTop w:val="0"/>
          <w:marBottom w:val="0"/>
          <w:divBdr>
            <w:top w:val="none" w:sz="0" w:space="0" w:color="auto"/>
            <w:left w:val="none" w:sz="0" w:space="0" w:color="auto"/>
            <w:bottom w:val="none" w:sz="0" w:space="0" w:color="auto"/>
            <w:right w:val="none" w:sz="0" w:space="0" w:color="auto"/>
          </w:divBdr>
        </w:div>
        <w:div w:id="1991713660">
          <w:marLeft w:val="360"/>
          <w:marRight w:val="0"/>
          <w:marTop w:val="0"/>
          <w:marBottom w:val="0"/>
          <w:divBdr>
            <w:top w:val="none" w:sz="0" w:space="0" w:color="auto"/>
            <w:left w:val="none" w:sz="0" w:space="0" w:color="auto"/>
            <w:bottom w:val="none" w:sz="0" w:space="0" w:color="auto"/>
            <w:right w:val="none" w:sz="0" w:space="0" w:color="auto"/>
          </w:divBdr>
        </w:div>
        <w:div w:id="1931617366">
          <w:marLeft w:val="360"/>
          <w:marRight w:val="0"/>
          <w:marTop w:val="0"/>
          <w:marBottom w:val="0"/>
          <w:divBdr>
            <w:top w:val="none" w:sz="0" w:space="0" w:color="auto"/>
            <w:left w:val="none" w:sz="0" w:space="0" w:color="auto"/>
            <w:bottom w:val="none" w:sz="0" w:space="0" w:color="auto"/>
            <w:right w:val="none" w:sz="0" w:space="0" w:color="auto"/>
          </w:divBdr>
        </w:div>
        <w:div w:id="1909489553">
          <w:marLeft w:val="360"/>
          <w:marRight w:val="0"/>
          <w:marTop w:val="0"/>
          <w:marBottom w:val="0"/>
          <w:divBdr>
            <w:top w:val="none" w:sz="0" w:space="0" w:color="auto"/>
            <w:left w:val="none" w:sz="0" w:space="0" w:color="auto"/>
            <w:bottom w:val="none" w:sz="0" w:space="0" w:color="auto"/>
            <w:right w:val="none" w:sz="0" w:space="0" w:color="auto"/>
          </w:divBdr>
        </w:div>
      </w:divsChild>
    </w:div>
    <w:div w:id="549419736">
      <w:bodyDiv w:val="1"/>
      <w:marLeft w:val="0"/>
      <w:marRight w:val="0"/>
      <w:marTop w:val="0"/>
      <w:marBottom w:val="0"/>
      <w:divBdr>
        <w:top w:val="none" w:sz="0" w:space="0" w:color="auto"/>
        <w:left w:val="none" w:sz="0" w:space="0" w:color="auto"/>
        <w:bottom w:val="none" w:sz="0" w:space="0" w:color="auto"/>
        <w:right w:val="none" w:sz="0" w:space="0" w:color="auto"/>
      </w:divBdr>
    </w:div>
    <w:div w:id="652220989">
      <w:bodyDiv w:val="1"/>
      <w:marLeft w:val="0"/>
      <w:marRight w:val="0"/>
      <w:marTop w:val="0"/>
      <w:marBottom w:val="0"/>
      <w:divBdr>
        <w:top w:val="none" w:sz="0" w:space="0" w:color="auto"/>
        <w:left w:val="none" w:sz="0" w:space="0" w:color="auto"/>
        <w:bottom w:val="none" w:sz="0" w:space="0" w:color="auto"/>
        <w:right w:val="none" w:sz="0" w:space="0" w:color="auto"/>
      </w:divBdr>
      <w:divsChild>
        <w:div w:id="1106122465">
          <w:marLeft w:val="259"/>
          <w:marRight w:val="0"/>
          <w:marTop w:val="0"/>
          <w:marBottom w:val="0"/>
          <w:divBdr>
            <w:top w:val="none" w:sz="0" w:space="0" w:color="auto"/>
            <w:left w:val="none" w:sz="0" w:space="0" w:color="auto"/>
            <w:bottom w:val="none" w:sz="0" w:space="0" w:color="auto"/>
            <w:right w:val="none" w:sz="0" w:space="0" w:color="auto"/>
          </w:divBdr>
        </w:div>
        <w:div w:id="1627347433">
          <w:marLeft w:val="259"/>
          <w:marRight w:val="0"/>
          <w:marTop w:val="0"/>
          <w:marBottom w:val="0"/>
          <w:divBdr>
            <w:top w:val="none" w:sz="0" w:space="0" w:color="auto"/>
            <w:left w:val="none" w:sz="0" w:space="0" w:color="auto"/>
            <w:bottom w:val="none" w:sz="0" w:space="0" w:color="auto"/>
            <w:right w:val="none" w:sz="0" w:space="0" w:color="auto"/>
          </w:divBdr>
        </w:div>
        <w:div w:id="696588199">
          <w:marLeft w:val="259"/>
          <w:marRight w:val="0"/>
          <w:marTop w:val="0"/>
          <w:marBottom w:val="0"/>
          <w:divBdr>
            <w:top w:val="none" w:sz="0" w:space="0" w:color="auto"/>
            <w:left w:val="none" w:sz="0" w:space="0" w:color="auto"/>
            <w:bottom w:val="none" w:sz="0" w:space="0" w:color="auto"/>
            <w:right w:val="none" w:sz="0" w:space="0" w:color="auto"/>
          </w:divBdr>
        </w:div>
        <w:div w:id="15082796">
          <w:marLeft w:val="259"/>
          <w:marRight w:val="0"/>
          <w:marTop w:val="0"/>
          <w:marBottom w:val="0"/>
          <w:divBdr>
            <w:top w:val="none" w:sz="0" w:space="0" w:color="auto"/>
            <w:left w:val="none" w:sz="0" w:space="0" w:color="auto"/>
            <w:bottom w:val="none" w:sz="0" w:space="0" w:color="auto"/>
            <w:right w:val="none" w:sz="0" w:space="0" w:color="auto"/>
          </w:divBdr>
        </w:div>
      </w:divsChild>
    </w:div>
    <w:div w:id="693773525">
      <w:bodyDiv w:val="1"/>
      <w:marLeft w:val="0"/>
      <w:marRight w:val="0"/>
      <w:marTop w:val="0"/>
      <w:marBottom w:val="0"/>
      <w:divBdr>
        <w:top w:val="none" w:sz="0" w:space="0" w:color="auto"/>
        <w:left w:val="none" w:sz="0" w:space="0" w:color="auto"/>
        <w:bottom w:val="none" w:sz="0" w:space="0" w:color="auto"/>
        <w:right w:val="none" w:sz="0" w:space="0" w:color="auto"/>
      </w:divBdr>
    </w:div>
    <w:div w:id="706031566">
      <w:bodyDiv w:val="1"/>
      <w:marLeft w:val="0"/>
      <w:marRight w:val="0"/>
      <w:marTop w:val="0"/>
      <w:marBottom w:val="0"/>
      <w:divBdr>
        <w:top w:val="none" w:sz="0" w:space="0" w:color="auto"/>
        <w:left w:val="none" w:sz="0" w:space="0" w:color="auto"/>
        <w:bottom w:val="none" w:sz="0" w:space="0" w:color="auto"/>
        <w:right w:val="none" w:sz="0" w:space="0" w:color="auto"/>
      </w:divBdr>
    </w:div>
    <w:div w:id="788817505">
      <w:bodyDiv w:val="1"/>
      <w:marLeft w:val="0"/>
      <w:marRight w:val="0"/>
      <w:marTop w:val="0"/>
      <w:marBottom w:val="0"/>
      <w:divBdr>
        <w:top w:val="none" w:sz="0" w:space="0" w:color="auto"/>
        <w:left w:val="none" w:sz="0" w:space="0" w:color="auto"/>
        <w:bottom w:val="none" w:sz="0" w:space="0" w:color="auto"/>
        <w:right w:val="none" w:sz="0" w:space="0" w:color="auto"/>
      </w:divBdr>
    </w:div>
    <w:div w:id="789008564">
      <w:bodyDiv w:val="1"/>
      <w:marLeft w:val="0"/>
      <w:marRight w:val="0"/>
      <w:marTop w:val="0"/>
      <w:marBottom w:val="0"/>
      <w:divBdr>
        <w:top w:val="none" w:sz="0" w:space="0" w:color="auto"/>
        <w:left w:val="none" w:sz="0" w:space="0" w:color="auto"/>
        <w:bottom w:val="none" w:sz="0" w:space="0" w:color="auto"/>
        <w:right w:val="none" w:sz="0" w:space="0" w:color="auto"/>
      </w:divBdr>
      <w:divsChild>
        <w:div w:id="329412110">
          <w:marLeft w:val="259"/>
          <w:marRight w:val="0"/>
          <w:marTop w:val="0"/>
          <w:marBottom w:val="0"/>
          <w:divBdr>
            <w:top w:val="none" w:sz="0" w:space="0" w:color="auto"/>
            <w:left w:val="none" w:sz="0" w:space="0" w:color="auto"/>
            <w:bottom w:val="none" w:sz="0" w:space="0" w:color="auto"/>
            <w:right w:val="none" w:sz="0" w:space="0" w:color="auto"/>
          </w:divBdr>
        </w:div>
      </w:divsChild>
    </w:div>
    <w:div w:id="813302522">
      <w:bodyDiv w:val="1"/>
      <w:marLeft w:val="0"/>
      <w:marRight w:val="0"/>
      <w:marTop w:val="0"/>
      <w:marBottom w:val="0"/>
      <w:divBdr>
        <w:top w:val="none" w:sz="0" w:space="0" w:color="auto"/>
        <w:left w:val="none" w:sz="0" w:space="0" w:color="auto"/>
        <w:bottom w:val="none" w:sz="0" w:space="0" w:color="auto"/>
        <w:right w:val="none" w:sz="0" w:space="0" w:color="auto"/>
      </w:divBdr>
    </w:div>
    <w:div w:id="821510068">
      <w:bodyDiv w:val="1"/>
      <w:marLeft w:val="0"/>
      <w:marRight w:val="0"/>
      <w:marTop w:val="0"/>
      <w:marBottom w:val="0"/>
      <w:divBdr>
        <w:top w:val="none" w:sz="0" w:space="0" w:color="auto"/>
        <w:left w:val="none" w:sz="0" w:space="0" w:color="auto"/>
        <w:bottom w:val="none" w:sz="0" w:space="0" w:color="auto"/>
        <w:right w:val="none" w:sz="0" w:space="0" w:color="auto"/>
      </w:divBdr>
    </w:div>
    <w:div w:id="827862145">
      <w:bodyDiv w:val="1"/>
      <w:marLeft w:val="0"/>
      <w:marRight w:val="0"/>
      <w:marTop w:val="0"/>
      <w:marBottom w:val="0"/>
      <w:divBdr>
        <w:top w:val="none" w:sz="0" w:space="0" w:color="auto"/>
        <w:left w:val="none" w:sz="0" w:space="0" w:color="auto"/>
        <w:bottom w:val="none" w:sz="0" w:space="0" w:color="auto"/>
        <w:right w:val="none" w:sz="0" w:space="0" w:color="auto"/>
      </w:divBdr>
    </w:div>
    <w:div w:id="833909512">
      <w:bodyDiv w:val="1"/>
      <w:marLeft w:val="0"/>
      <w:marRight w:val="0"/>
      <w:marTop w:val="0"/>
      <w:marBottom w:val="0"/>
      <w:divBdr>
        <w:top w:val="none" w:sz="0" w:space="0" w:color="auto"/>
        <w:left w:val="none" w:sz="0" w:space="0" w:color="auto"/>
        <w:bottom w:val="none" w:sz="0" w:space="0" w:color="auto"/>
        <w:right w:val="none" w:sz="0" w:space="0" w:color="auto"/>
      </w:divBdr>
      <w:divsChild>
        <w:div w:id="420444156">
          <w:marLeft w:val="360"/>
          <w:marRight w:val="0"/>
          <w:marTop w:val="0"/>
          <w:marBottom w:val="0"/>
          <w:divBdr>
            <w:top w:val="none" w:sz="0" w:space="0" w:color="auto"/>
            <w:left w:val="none" w:sz="0" w:space="0" w:color="auto"/>
            <w:bottom w:val="none" w:sz="0" w:space="0" w:color="auto"/>
            <w:right w:val="none" w:sz="0" w:space="0" w:color="auto"/>
          </w:divBdr>
        </w:div>
        <w:div w:id="1314406596">
          <w:marLeft w:val="360"/>
          <w:marRight w:val="0"/>
          <w:marTop w:val="0"/>
          <w:marBottom w:val="0"/>
          <w:divBdr>
            <w:top w:val="none" w:sz="0" w:space="0" w:color="auto"/>
            <w:left w:val="none" w:sz="0" w:space="0" w:color="auto"/>
            <w:bottom w:val="none" w:sz="0" w:space="0" w:color="auto"/>
            <w:right w:val="none" w:sz="0" w:space="0" w:color="auto"/>
          </w:divBdr>
        </w:div>
      </w:divsChild>
    </w:div>
    <w:div w:id="845554103">
      <w:bodyDiv w:val="1"/>
      <w:marLeft w:val="0"/>
      <w:marRight w:val="0"/>
      <w:marTop w:val="0"/>
      <w:marBottom w:val="0"/>
      <w:divBdr>
        <w:top w:val="none" w:sz="0" w:space="0" w:color="auto"/>
        <w:left w:val="none" w:sz="0" w:space="0" w:color="auto"/>
        <w:bottom w:val="none" w:sz="0" w:space="0" w:color="auto"/>
        <w:right w:val="none" w:sz="0" w:space="0" w:color="auto"/>
      </w:divBdr>
    </w:div>
    <w:div w:id="858280954">
      <w:bodyDiv w:val="1"/>
      <w:marLeft w:val="0"/>
      <w:marRight w:val="0"/>
      <w:marTop w:val="0"/>
      <w:marBottom w:val="0"/>
      <w:divBdr>
        <w:top w:val="none" w:sz="0" w:space="0" w:color="auto"/>
        <w:left w:val="none" w:sz="0" w:space="0" w:color="auto"/>
        <w:bottom w:val="none" w:sz="0" w:space="0" w:color="auto"/>
        <w:right w:val="none" w:sz="0" w:space="0" w:color="auto"/>
      </w:divBdr>
    </w:div>
    <w:div w:id="1016348636">
      <w:bodyDiv w:val="1"/>
      <w:marLeft w:val="0"/>
      <w:marRight w:val="0"/>
      <w:marTop w:val="0"/>
      <w:marBottom w:val="0"/>
      <w:divBdr>
        <w:top w:val="none" w:sz="0" w:space="0" w:color="auto"/>
        <w:left w:val="none" w:sz="0" w:space="0" w:color="auto"/>
        <w:bottom w:val="none" w:sz="0" w:space="0" w:color="auto"/>
        <w:right w:val="none" w:sz="0" w:space="0" w:color="auto"/>
      </w:divBdr>
    </w:div>
    <w:div w:id="1035229457">
      <w:bodyDiv w:val="1"/>
      <w:marLeft w:val="0"/>
      <w:marRight w:val="0"/>
      <w:marTop w:val="0"/>
      <w:marBottom w:val="0"/>
      <w:divBdr>
        <w:top w:val="none" w:sz="0" w:space="0" w:color="auto"/>
        <w:left w:val="none" w:sz="0" w:space="0" w:color="auto"/>
        <w:bottom w:val="none" w:sz="0" w:space="0" w:color="auto"/>
        <w:right w:val="none" w:sz="0" w:space="0" w:color="auto"/>
      </w:divBdr>
    </w:div>
    <w:div w:id="1089618099">
      <w:bodyDiv w:val="1"/>
      <w:marLeft w:val="0"/>
      <w:marRight w:val="0"/>
      <w:marTop w:val="0"/>
      <w:marBottom w:val="0"/>
      <w:divBdr>
        <w:top w:val="none" w:sz="0" w:space="0" w:color="auto"/>
        <w:left w:val="none" w:sz="0" w:space="0" w:color="auto"/>
        <w:bottom w:val="none" w:sz="0" w:space="0" w:color="auto"/>
        <w:right w:val="none" w:sz="0" w:space="0" w:color="auto"/>
      </w:divBdr>
    </w:div>
    <w:div w:id="1140347325">
      <w:bodyDiv w:val="1"/>
      <w:marLeft w:val="0"/>
      <w:marRight w:val="0"/>
      <w:marTop w:val="0"/>
      <w:marBottom w:val="0"/>
      <w:divBdr>
        <w:top w:val="none" w:sz="0" w:space="0" w:color="auto"/>
        <w:left w:val="none" w:sz="0" w:space="0" w:color="auto"/>
        <w:bottom w:val="none" w:sz="0" w:space="0" w:color="auto"/>
        <w:right w:val="none" w:sz="0" w:space="0" w:color="auto"/>
      </w:divBdr>
    </w:div>
    <w:div w:id="1142389112">
      <w:bodyDiv w:val="1"/>
      <w:marLeft w:val="0"/>
      <w:marRight w:val="0"/>
      <w:marTop w:val="0"/>
      <w:marBottom w:val="0"/>
      <w:divBdr>
        <w:top w:val="none" w:sz="0" w:space="0" w:color="auto"/>
        <w:left w:val="none" w:sz="0" w:space="0" w:color="auto"/>
        <w:bottom w:val="none" w:sz="0" w:space="0" w:color="auto"/>
        <w:right w:val="none" w:sz="0" w:space="0" w:color="auto"/>
      </w:divBdr>
    </w:div>
    <w:div w:id="1154951710">
      <w:bodyDiv w:val="1"/>
      <w:marLeft w:val="0"/>
      <w:marRight w:val="0"/>
      <w:marTop w:val="0"/>
      <w:marBottom w:val="0"/>
      <w:divBdr>
        <w:top w:val="none" w:sz="0" w:space="0" w:color="auto"/>
        <w:left w:val="none" w:sz="0" w:space="0" w:color="auto"/>
        <w:bottom w:val="none" w:sz="0" w:space="0" w:color="auto"/>
        <w:right w:val="none" w:sz="0" w:space="0" w:color="auto"/>
      </w:divBdr>
      <w:divsChild>
        <w:div w:id="838472709">
          <w:marLeft w:val="360"/>
          <w:marRight w:val="0"/>
          <w:marTop w:val="0"/>
          <w:marBottom w:val="0"/>
          <w:divBdr>
            <w:top w:val="none" w:sz="0" w:space="0" w:color="auto"/>
            <w:left w:val="none" w:sz="0" w:space="0" w:color="auto"/>
            <w:bottom w:val="none" w:sz="0" w:space="0" w:color="auto"/>
            <w:right w:val="none" w:sz="0" w:space="0" w:color="auto"/>
          </w:divBdr>
        </w:div>
        <w:div w:id="608047148">
          <w:marLeft w:val="360"/>
          <w:marRight w:val="0"/>
          <w:marTop w:val="0"/>
          <w:marBottom w:val="0"/>
          <w:divBdr>
            <w:top w:val="none" w:sz="0" w:space="0" w:color="auto"/>
            <w:left w:val="none" w:sz="0" w:space="0" w:color="auto"/>
            <w:bottom w:val="none" w:sz="0" w:space="0" w:color="auto"/>
            <w:right w:val="none" w:sz="0" w:space="0" w:color="auto"/>
          </w:divBdr>
        </w:div>
        <w:div w:id="596715639">
          <w:marLeft w:val="360"/>
          <w:marRight w:val="0"/>
          <w:marTop w:val="0"/>
          <w:marBottom w:val="0"/>
          <w:divBdr>
            <w:top w:val="none" w:sz="0" w:space="0" w:color="auto"/>
            <w:left w:val="none" w:sz="0" w:space="0" w:color="auto"/>
            <w:bottom w:val="none" w:sz="0" w:space="0" w:color="auto"/>
            <w:right w:val="none" w:sz="0" w:space="0" w:color="auto"/>
          </w:divBdr>
        </w:div>
        <w:div w:id="1715234918">
          <w:marLeft w:val="360"/>
          <w:marRight w:val="0"/>
          <w:marTop w:val="0"/>
          <w:marBottom w:val="0"/>
          <w:divBdr>
            <w:top w:val="none" w:sz="0" w:space="0" w:color="auto"/>
            <w:left w:val="none" w:sz="0" w:space="0" w:color="auto"/>
            <w:bottom w:val="none" w:sz="0" w:space="0" w:color="auto"/>
            <w:right w:val="none" w:sz="0" w:space="0" w:color="auto"/>
          </w:divBdr>
        </w:div>
        <w:div w:id="859782756">
          <w:marLeft w:val="360"/>
          <w:marRight w:val="0"/>
          <w:marTop w:val="0"/>
          <w:marBottom w:val="0"/>
          <w:divBdr>
            <w:top w:val="none" w:sz="0" w:space="0" w:color="auto"/>
            <w:left w:val="none" w:sz="0" w:space="0" w:color="auto"/>
            <w:bottom w:val="none" w:sz="0" w:space="0" w:color="auto"/>
            <w:right w:val="none" w:sz="0" w:space="0" w:color="auto"/>
          </w:divBdr>
        </w:div>
        <w:div w:id="2024941432">
          <w:marLeft w:val="360"/>
          <w:marRight w:val="0"/>
          <w:marTop w:val="0"/>
          <w:marBottom w:val="0"/>
          <w:divBdr>
            <w:top w:val="none" w:sz="0" w:space="0" w:color="auto"/>
            <w:left w:val="none" w:sz="0" w:space="0" w:color="auto"/>
            <w:bottom w:val="none" w:sz="0" w:space="0" w:color="auto"/>
            <w:right w:val="none" w:sz="0" w:space="0" w:color="auto"/>
          </w:divBdr>
        </w:div>
      </w:divsChild>
    </w:div>
    <w:div w:id="1167136782">
      <w:bodyDiv w:val="1"/>
      <w:marLeft w:val="0"/>
      <w:marRight w:val="0"/>
      <w:marTop w:val="0"/>
      <w:marBottom w:val="0"/>
      <w:divBdr>
        <w:top w:val="none" w:sz="0" w:space="0" w:color="auto"/>
        <w:left w:val="none" w:sz="0" w:space="0" w:color="auto"/>
        <w:bottom w:val="none" w:sz="0" w:space="0" w:color="auto"/>
        <w:right w:val="none" w:sz="0" w:space="0" w:color="auto"/>
      </w:divBdr>
    </w:div>
    <w:div w:id="1201896439">
      <w:bodyDiv w:val="1"/>
      <w:marLeft w:val="0"/>
      <w:marRight w:val="0"/>
      <w:marTop w:val="0"/>
      <w:marBottom w:val="0"/>
      <w:divBdr>
        <w:top w:val="none" w:sz="0" w:space="0" w:color="auto"/>
        <w:left w:val="none" w:sz="0" w:space="0" w:color="auto"/>
        <w:bottom w:val="none" w:sz="0" w:space="0" w:color="auto"/>
        <w:right w:val="none" w:sz="0" w:space="0" w:color="auto"/>
      </w:divBdr>
    </w:div>
    <w:div w:id="1219585083">
      <w:bodyDiv w:val="1"/>
      <w:marLeft w:val="0"/>
      <w:marRight w:val="0"/>
      <w:marTop w:val="0"/>
      <w:marBottom w:val="0"/>
      <w:divBdr>
        <w:top w:val="none" w:sz="0" w:space="0" w:color="auto"/>
        <w:left w:val="none" w:sz="0" w:space="0" w:color="auto"/>
        <w:bottom w:val="none" w:sz="0" w:space="0" w:color="auto"/>
        <w:right w:val="none" w:sz="0" w:space="0" w:color="auto"/>
      </w:divBdr>
    </w:div>
    <w:div w:id="1379553656">
      <w:bodyDiv w:val="1"/>
      <w:marLeft w:val="0"/>
      <w:marRight w:val="0"/>
      <w:marTop w:val="0"/>
      <w:marBottom w:val="0"/>
      <w:divBdr>
        <w:top w:val="none" w:sz="0" w:space="0" w:color="auto"/>
        <w:left w:val="none" w:sz="0" w:space="0" w:color="auto"/>
        <w:bottom w:val="none" w:sz="0" w:space="0" w:color="auto"/>
        <w:right w:val="none" w:sz="0" w:space="0" w:color="auto"/>
      </w:divBdr>
    </w:div>
    <w:div w:id="1399593443">
      <w:bodyDiv w:val="1"/>
      <w:marLeft w:val="0"/>
      <w:marRight w:val="0"/>
      <w:marTop w:val="0"/>
      <w:marBottom w:val="0"/>
      <w:divBdr>
        <w:top w:val="none" w:sz="0" w:space="0" w:color="auto"/>
        <w:left w:val="none" w:sz="0" w:space="0" w:color="auto"/>
        <w:bottom w:val="none" w:sz="0" w:space="0" w:color="auto"/>
        <w:right w:val="none" w:sz="0" w:space="0" w:color="auto"/>
      </w:divBdr>
    </w:div>
    <w:div w:id="1575312526">
      <w:bodyDiv w:val="1"/>
      <w:marLeft w:val="0"/>
      <w:marRight w:val="0"/>
      <w:marTop w:val="0"/>
      <w:marBottom w:val="0"/>
      <w:divBdr>
        <w:top w:val="none" w:sz="0" w:space="0" w:color="auto"/>
        <w:left w:val="none" w:sz="0" w:space="0" w:color="auto"/>
        <w:bottom w:val="none" w:sz="0" w:space="0" w:color="auto"/>
        <w:right w:val="none" w:sz="0" w:space="0" w:color="auto"/>
      </w:divBdr>
      <w:divsChild>
        <w:div w:id="816189561">
          <w:marLeft w:val="360"/>
          <w:marRight w:val="0"/>
          <w:marTop w:val="0"/>
          <w:marBottom w:val="0"/>
          <w:divBdr>
            <w:top w:val="none" w:sz="0" w:space="0" w:color="auto"/>
            <w:left w:val="none" w:sz="0" w:space="0" w:color="auto"/>
            <w:bottom w:val="none" w:sz="0" w:space="0" w:color="auto"/>
            <w:right w:val="none" w:sz="0" w:space="0" w:color="auto"/>
          </w:divBdr>
        </w:div>
        <w:div w:id="1442872335">
          <w:marLeft w:val="360"/>
          <w:marRight w:val="0"/>
          <w:marTop w:val="0"/>
          <w:marBottom w:val="0"/>
          <w:divBdr>
            <w:top w:val="none" w:sz="0" w:space="0" w:color="auto"/>
            <w:left w:val="none" w:sz="0" w:space="0" w:color="auto"/>
            <w:bottom w:val="none" w:sz="0" w:space="0" w:color="auto"/>
            <w:right w:val="none" w:sz="0" w:space="0" w:color="auto"/>
          </w:divBdr>
        </w:div>
        <w:div w:id="1848514950">
          <w:marLeft w:val="360"/>
          <w:marRight w:val="0"/>
          <w:marTop w:val="0"/>
          <w:marBottom w:val="0"/>
          <w:divBdr>
            <w:top w:val="none" w:sz="0" w:space="0" w:color="auto"/>
            <w:left w:val="none" w:sz="0" w:space="0" w:color="auto"/>
            <w:bottom w:val="none" w:sz="0" w:space="0" w:color="auto"/>
            <w:right w:val="none" w:sz="0" w:space="0" w:color="auto"/>
          </w:divBdr>
        </w:div>
        <w:div w:id="856425178">
          <w:marLeft w:val="360"/>
          <w:marRight w:val="0"/>
          <w:marTop w:val="0"/>
          <w:marBottom w:val="0"/>
          <w:divBdr>
            <w:top w:val="none" w:sz="0" w:space="0" w:color="auto"/>
            <w:left w:val="none" w:sz="0" w:space="0" w:color="auto"/>
            <w:bottom w:val="none" w:sz="0" w:space="0" w:color="auto"/>
            <w:right w:val="none" w:sz="0" w:space="0" w:color="auto"/>
          </w:divBdr>
        </w:div>
      </w:divsChild>
    </w:div>
    <w:div w:id="1591810696">
      <w:bodyDiv w:val="1"/>
      <w:marLeft w:val="0"/>
      <w:marRight w:val="0"/>
      <w:marTop w:val="0"/>
      <w:marBottom w:val="0"/>
      <w:divBdr>
        <w:top w:val="none" w:sz="0" w:space="0" w:color="auto"/>
        <w:left w:val="none" w:sz="0" w:space="0" w:color="auto"/>
        <w:bottom w:val="none" w:sz="0" w:space="0" w:color="auto"/>
        <w:right w:val="none" w:sz="0" w:space="0" w:color="auto"/>
      </w:divBdr>
    </w:div>
    <w:div w:id="1656913295">
      <w:bodyDiv w:val="1"/>
      <w:marLeft w:val="0"/>
      <w:marRight w:val="0"/>
      <w:marTop w:val="0"/>
      <w:marBottom w:val="0"/>
      <w:divBdr>
        <w:top w:val="none" w:sz="0" w:space="0" w:color="auto"/>
        <w:left w:val="none" w:sz="0" w:space="0" w:color="auto"/>
        <w:bottom w:val="none" w:sz="0" w:space="0" w:color="auto"/>
        <w:right w:val="none" w:sz="0" w:space="0" w:color="auto"/>
      </w:divBdr>
    </w:div>
    <w:div w:id="1695185420">
      <w:bodyDiv w:val="1"/>
      <w:marLeft w:val="0"/>
      <w:marRight w:val="0"/>
      <w:marTop w:val="0"/>
      <w:marBottom w:val="0"/>
      <w:divBdr>
        <w:top w:val="none" w:sz="0" w:space="0" w:color="auto"/>
        <w:left w:val="none" w:sz="0" w:space="0" w:color="auto"/>
        <w:bottom w:val="none" w:sz="0" w:space="0" w:color="auto"/>
        <w:right w:val="none" w:sz="0" w:space="0" w:color="auto"/>
      </w:divBdr>
    </w:div>
    <w:div w:id="1752697535">
      <w:bodyDiv w:val="1"/>
      <w:marLeft w:val="0"/>
      <w:marRight w:val="0"/>
      <w:marTop w:val="0"/>
      <w:marBottom w:val="0"/>
      <w:divBdr>
        <w:top w:val="none" w:sz="0" w:space="0" w:color="auto"/>
        <w:left w:val="none" w:sz="0" w:space="0" w:color="auto"/>
        <w:bottom w:val="none" w:sz="0" w:space="0" w:color="auto"/>
        <w:right w:val="none" w:sz="0" w:space="0" w:color="auto"/>
      </w:divBdr>
    </w:div>
    <w:div w:id="1795519643">
      <w:bodyDiv w:val="1"/>
      <w:marLeft w:val="0"/>
      <w:marRight w:val="0"/>
      <w:marTop w:val="0"/>
      <w:marBottom w:val="0"/>
      <w:divBdr>
        <w:top w:val="none" w:sz="0" w:space="0" w:color="auto"/>
        <w:left w:val="none" w:sz="0" w:space="0" w:color="auto"/>
        <w:bottom w:val="none" w:sz="0" w:space="0" w:color="auto"/>
        <w:right w:val="none" w:sz="0" w:space="0" w:color="auto"/>
      </w:divBdr>
      <w:divsChild>
        <w:div w:id="1497070571">
          <w:marLeft w:val="360"/>
          <w:marRight w:val="0"/>
          <w:marTop w:val="0"/>
          <w:marBottom w:val="0"/>
          <w:divBdr>
            <w:top w:val="none" w:sz="0" w:space="0" w:color="auto"/>
            <w:left w:val="none" w:sz="0" w:space="0" w:color="auto"/>
            <w:bottom w:val="none" w:sz="0" w:space="0" w:color="auto"/>
            <w:right w:val="none" w:sz="0" w:space="0" w:color="auto"/>
          </w:divBdr>
        </w:div>
        <w:div w:id="1975716112">
          <w:marLeft w:val="360"/>
          <w:marRight w:val="0"/>
          <w:marTop w:val="0"/>
          <w:marBottom w:val="0"/>
          <w:divBdr>
            <w:top w:val="none" w:sz="0" w:space="0" w:color="auto"/>
            <w:left w:val="none" w:sz="0" w:space="0" w:color="auto"/>
            <w:bottom w:val="none" w:sz="0" w:space="0" w:color="auto"/>
            <w:right w:val="none" w:sz="0" w:space="0" w:color="auto"/>
          </w:divBdr>
        </w:div>
        <w:div w:id="727728945">
          <w:marLeft w:val="360"/>
          <w:marRight w:val="0"/>
          <w:marTop w:val="0"/>
          <w:marBottom w:val="0"/>
          <w:divBdr>
            <w:top w:val="none" w:sz="0" w:space="0" w:color="auto"/>
            <w:left w:val="none" w:sz="0" w:space="0" w:color="auto"/>
            <w:bottom w:val="none" w:sz="0" w:space="0" w:color="auto"/>
            <w:right w:val="none" w:sz="0" w:space="0" w:color="auto"/>
          </w:divBdr>
        </w:div>
        <w:div w:id="226766783">
          <w:marLeft w:val="360"/>
          <w:marRight w:val="0"/>
          <w:marTop w:val="0"/>
          <w:marBottom w:val="0"/>
          <w:divBdr>
            <w:top w:val="none" w:sz="0" w:space="0" w:color="auto"/>
            <w:left w:val="none" w:sz="0" w:space="0" w:color="auto"/>
            <w:bottom w:val="none" w:sz="0" w:space="0" w:color="auto"/>
            <w:right w:val="none" w:sz="0" w:space="0" w:color="auto"/>
          </w:divBdr>
        </w:div>
        <w:div w:id="261227390">
          <w:marLeft w:val="360"/>
          <w:marRight w:val="0"/>
          <w:marTop w:val="0"/>
          <w:marBottom w:val="0"/>
          <w:divBdr>
            <w:top w:val="none" w:sz="0" w:space="0" w:color="auto"/>
            <w:left w:val="none" w:sz="0" w:space="0" w:color="auto"/>
            <w:bottom w:val="none" w:sz="0" w:space="0" w:color="auto"/>
            <w:right w:val="none" w:sz="0" w:space="0" w:color="auto"/>
          </w:divBdr>
        </w:div>
        <w:div w:id="1815834624">
          <w:marLeft w:val="360"/>
          <w:marRight w:val="0"/>
          <w:marTop w:val="0"/>
          <w:marBottom w:val="0"/>
          <w:divBdr>
            <w:top w:val="none" w:sz="0" w:space="0" w:color="auto"/>
            <w:left w:val="none" w:sz="0" w:space="0" w:color="auto"/>
            <w:bottom w:val="none" w:sz="0" w:space="0" w:color="auto"/>
            <w:right w:val="none" w:sz="0" w:space="0" w:color="auto"/>
          </w:divBdr>
        </w:div>
      </w:divsChild>
    </w:div>
    <w:div w:id="1895192680">
      <w:bodyDiv w:val="1"/>
      <w:marLeft w:val="0"/>
      <w:marRight w:val="0"/>
      <w:marTop w:val="0"/>
      <w:marBottom w:val="0"/>
      <w:divBdr>
        <w:top w:val="none" w:sz="0" w:space="0" w:color="auto"/>
        <w:left w:val="none" w:sz="0" w:space="0" w:color="auto"/>
        <w:bottom w:val="none" w:sz="0" w:space="0" w:color="auto"/>
        <w:right w:val="none" w:sz="0" w:space="0" w:color="auto"/>
      </w:divBdr>
    </w:div>
    <w:div w:id="1917781750">
      <w:bodyDiv w:val="1"/>
      <w:marLeft w:val="0"/>
      <w:marRight w:val="0"/>
      <w:marTop w:val="0"/>
      <w:marBottom w:val="0"/>
      <w:divBdr>
        <w:top w:val="none" w:sz="0" w:space="0" w:color="auto"/>
        <w:left w:val="none" w:sz="0" w:space="0" w:color="auto"/>
        <w:bottom w:val="none" w:sz="0" w:space="0" w:color="auto"/>
        <w:right w:val="none" w:sz="0" w:space="0" w:color="auto"/>
      </w:divBdr>
    </w:div>
    <w:div w:id="1928880039">
      <w:bodyDiv w:val="1"/>
      <w:marLeft w:val="0"/>
      <w:marRight w:val="0"/>
      <w:marTop w:val="0"/>
      <w:marBottom w:val="0"/>
      <w:divBdr>
        <w:top w:val="none" w:sz="0" w:space="0" w:color="auto"/>
        <w:left w:val="none" w:sz="0" w:space="0" w:color="auto"/>
        <w:bottom w:val="none" w:sz="0" w:space="0" w:color="auto"/>
        <w:right w:val="none" w:sz="0" w:space="0" w:color="auto"/>
      </w:divBdr>
      <w:divsChild>
        <w:div w:id="1839539085">
          <w:marLeft w:val="360"/>
          <w:marRight w:val="0"/>
          <w:marTop w:val="0"/>
          <w:marBottom w:val="0"/>
          <w:divBdr>
            <w:top w:val="none" w:sz="0" w:space="0" w:color="auto"/>
            <w:left w:val="none" w:sz="0" w:space="0" w:color="auto"/>
            <w:bottom w:val="none" w:sz="0" w:space="0" w:color="auto"/>
            <w:right w:val="none" w:sz="0" w:space="0" w:color="auto"/>
          </w:divBdr>
        </w:div>
        <w:div w:id="1510875676">
          <w:marLeft w:val="360"/>
          <w:marRight w:val="0"/>
          <w:marTop w:val="0"/>
          <w:marBottom w:val="0"/>
          <w:divBdr>
            <w:top w:val="none" w:sz="0" w:space="0" w:color="auto"/>
            <w:left w:val="none" w:sz="0" w:space="0" w:color="auto"/>
            <w:bottom w:val="none" w:sz="0" w:space="0" w:color="auto"/>
            <w:right w:val="none" w:sz="0" w:space="0" w:color="auto"/>
          </w:divBdr>
        </w:div>
        <w:div w:id="1631786937">
          <w:marLeft w:val="360"/>
          <w:marRight w:val="0"/>
          <w:marTop w:val="0"/>
          <w:marBottom w:val="0"/>
          <w:divBdr>
            <w:top w:val="none" w:sz="0" w:space="0" w:color="auto"/>
            <w:left w:val="none" w:sz="0" w:space="0" w:color="auto"/>
            <w:bottom w:val="none" w:sz="0" w:space="0" w:color="auto"/>
            <w:right w:val="none" w:sz="0" w:space="0" w:color="auto"/>
          </w:divBdr>
        </w:div>
        <w:div w:id="628627134">
          <w:marLeft w:val="360"/>
          <w:marRight w:val="0"/>
          <w:marTop w:val="0"/>
          <w:marBottom w:val="0"/>
          <w:divBdr>
            <w:top w:val="none" w:sz="0" w:space="0" w:color="auto"/>
            <w:left w:val="none" w:sz="0" w:space="0" w:color="auto"/>
            <w:bottom w:val="none" w:sz="0" w:space="0" w:color="auto"/>
            <w:right w:val="none" w:sz="0" w:space="0" w:color="auto"/>
          </w:divBdr>
        </w:div>
        <w:div w:id="1652784560">
          <w:marLeft w:val="360"/>
          <w:marRight w:val="0"/>
          <w:marTop w:val="0"/>
          <w:marBottom w:val="0"/>
          <w:divBdr>
            <w:top w:val="none" w:sz="0" w:space="0" w:color="auto"/>
            <w:left w:val="none" w:sz="0" w:space="0" w:color="auto"/>
            <w:bottom w:val="none" w:sz="0" w:space="0" w:color="auto"/>
            <w:right w:val="none" w:sz="0" w:space="0" w:color="auto"/>
          </w:divBdr>
        </w:div>
      </w:divsChild>
    </w:div>
    <w:div w:id="2018968788">
      <w:bodyDiv w:val="1"/>
      <w:marLeft w:val="0"/>
      <w:marRight w:val="0"/>
      <w:marTop w:val="0"/>
      <w:marBottom w:val="0"/>
      <w:divBdr>
        <w:top w:val="none" w:sz="0" w:space="0" w:color="auto"/>
        <w:left w:val="none" w:sz="0" w:space="0" w:color="auto"/>
        <w:bottom w:val="none" w:sz="0" w:space="0" w:color="auto"/>
        <w:right w:val="none" w:sz="0" w:space="0" w:color="auto"/>
      </w:divBdr>
    </w:div>
    <w:div w:id="2051950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cyrus.sabzevari@lmco.com" TargetMode="Externa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ilcweb.com/silc/?u=bpw"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silcweb.com/silc/?u=bp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67154\Documents\ARCI_SWFT\ACINT-FSD-A031-SRS-Template_rev_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F373C92C2254A72A3B2608E935D20B8"/>
        <w:category>
          <w:name w:val="General"/>
          <w:gallery w:val="placeholder"/>
        </w:category>
        <w:types>
          <w:type w:val="bbPlcHdr"/>
        </w:types>
        <w:behaviors>
          <w:behavior w:val="content"/>
        </w:behaviors>
        <w:guid w:val="{913D2827-C582-48CD-8A4E-EAD3F18CD19E}"/>
      </w:docPartPr>
      <w:docPartBody>
        <w:p w:rsidR="005949FB" w:rsidRDefault="009145F4">
          <w:pPr>
            <w:pStyle w:val="DF373C92C2254A72A3B2608E935D20B8"/>
          </w:pPr>
          <w:r w:rsidRPr="008B2EB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5F4"/>
    <w:rsid w:val="000A1676"/>
    <w:rsid w:val="001D0506"/>
    <w:rsid w:val="003532DB"/>
    <w:rsid w:val="00462A52"/>
    <w:rsid w:val="005949FB"/>
    <w:rsid w:val="007A3CB0"/>
    <w:rsid w:val="00825C0E"/>
    <w:rsid w:val="00827762"/>
    <w:rsid w:val="008672AE"/>
    <w:rsid w:val="00871E49"/>
    <w:rsid w:val="00872356"/>
    <w:rsid w:val="009145F4"/>
    <w:rsid w:val="00915609"/>
    <w:rsid w:val="00AD47E5"/>
    <w:rsid w:val="00BC1575"/>
    <w:rsid w:val="00C73993"/>
    <w:rsid w:val="00C74FE3"/>
    <w:rsid w:val="00C81CD8"/>
    <w:rsid w:val="00D558BE"/>
    <w:rsid w:val="00DF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DF373C92C2254A72A3B2608E935D20B8">
    <w:name w:val="DF373C92C2254A72A3B2608E935D20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86A6F-B918-4D04-9A71-2D2230A71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ACINT-FSD-A031-SRS-Template_rev_12.dotx</Template>
  <TotalTime>4056</TotalTime>
  <Pages>1</Pages>
  <Words>16463</Words>
  <Characters>93840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Infrastructure Specification ()</vt:lpstr>
    </vt:vector>
  </TitlesOfParts>
  <Company>Lockheed Martin Corporation - Mission Sensors and Training (MST)</Company>
  <LinksUpToDate>false</LinksUpToDate>
  <CharactersWithSpaces>110083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Infrastructure Specification ()</dc:title>
  <dc:subject>Requirements</dc:subject>
  <dc:creator>Gene Belford</dc:creator>
  <cp:keywords>, SSS</cp:keywords>
  <cp:lastModifiedBy>Gene Belford</cp:lastModifiedBy>
  <cp:revision>115</cp:revision>
  <cp:lastPrinted>2017-05-25T14:46:00Z</cp:lastPrinted>
  <dcterms:created xsi:type="dcterms:W3CDTF">2017-05-03T13:30:00Z</dcterms:created>
  <dcterms:modified xsi:type="dcterms:W3CDTF">2017-06-13T18:35:00Z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Acoustic Intelligence (ACINT) Modernization Program</vt:lpwstr>
  </property>
  <property fmtid="{D5CDD505-2E9C-101B-9397-08002B2CF9AE}" pid="3" name="Document number">
    <vt:lpwstr>ACINT-MSD-A017-SSS</vt:lpwstr>
  </property>
  <property fmtid="{D5CDD505-2E9C-101B-9397-08002B2CF9AE}" pid="4" name="Distribution Statement">
    <vt:lpwstr>Distribution authorized to U.S. Government agencies only for administrative or operational use, 11 August 2011. Other requests for this document shall be referred to ACINT Department of the Office of Naval Intelligence.</vt:lpwstr>
  </property>
  <property fmtid="{D5CDD505-2E9C-101B-9397-08002B2CF9AE}" pid="5" name="Delivery Date">
    <vt:lpwstr>February 27th, 2014</vt:lpwstr>
  </property>
  <property fmtid="{D5CDD505-2E9C-101B-9397-08002B2CF9AE}" pid="6" name="Revision">
    <vt:lpwstr>-</vt:lpwstr>
  </property>
  <property fmtid="{D5CDD505-2E9C-101B-9397-08002B2CF9AE}" pid="7" name="Contract Number">
    <vt:lpwstr>N68786-11-D-7236</vt:lpwstr>
  </property>
  <property fmtid="{D5CDD505-2E9C-101B-9397-08002B2CF9AE}" pid="8" name="LM SIP Document Sensitivity">
    <vt:lpwstr/>
  </property>
  <property fmtid="{D5CDD505-2E9C-101B-9397-08002B2CF9AE}" pid="9" name="Document Author">
    <vt:lpwstr>ACCT05\n67154</vt:lpwstr>
  </property>
  <property fmtid="{D5CDD505-2E9C-101B-9397-08002B2CF9AE}" pid="10" name="Document Sensitivity">
    <vt:lpwstr>1</vt:lpwstr>
  </property>
  <property fmtid="{D5CDD505-2E9C-101B-9397-08002B2CF9AE}" pid="11" name="ThirdParty">
    <vt:lpwstr/>
  </property>
  <property fmtid="{D5CDD505-2E9C-101B-9397-08002B2CF9AE}" pid="12" name="OCI Restriction">
    <vt:bool>false</vt:bool>
  </property>
  <property fmtid="{D5CDD505-2E9C-101B-9397-08002B2CF9AE}" pid="13" name="OCI Additional Info">
    <vt:lpwstr/>
  </property>
  <property fmtid="{D5CDD505-2E9C-101B-9397-08002B2CF9AE}" pid="14" name="Allow Header Overwrite">
    <vt:bool>false</vt:bool>
  </property>
  <property fmtid="{D5CDD505-2E9C-101B-9397-08002B2CF9AE}" pid="15" name="Allow Footer Overwrite">
    <vt:bool>false</vt:bool>
  </property>
  <property fmtid="{D5CDD505-2E9C-101B-9397-08002B2CF9AE}" pid="16" name="Multiple Selected">
    <vt:lpwstr>-1</vt:lpwstr>
  </property>
  <property fmtid="{D5CDD505-2E9C-101B-9397-08002B2CF9AE}" pid="17" name="SIPLongWording">
    <vt:lpwstr/>
  </property>
  <property fmtid="{D5CDD505-2E9C-101B-9397-08002B2CF9AE}" pid="18" name="checkedProgramsCount">
    <vt:i4>0</vt:i4>
  </property>
  <property fmtid="{D5CDD505-2E9C-101B-9397-08002B2CF9AE}" pid="19" name="ExpCountry">
    <vt:lpwstr/>
  </property>
</Properties>
</file>